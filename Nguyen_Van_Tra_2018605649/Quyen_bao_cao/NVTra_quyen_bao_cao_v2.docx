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24CEB" w14:textId="11D89330" w:rsidR="00B1055C" w:rsidRDefault="007B0965" w:rsidP="00D81050">
      <w:pPr>
        <w:pStyle w:val="Heading1"/>
        <w:numPr>
          <w:ilvl w:val="0"/>
          <w:numId w:val="0"/>
        </w:numPr>
      </w:pPr>
      <w:bookmarkStart w:id="0" w:name="_Toc103902460"/>
      <w:r>
        <w:t>MỤC LỤC</w:t>
      </w:r>
      <w:bookmarkEnd w:id="0"/>
    </w:p>
    <w:p w14:paraId="1F813F32" w14:textId="61B5D47A" w:rsidR="00B114D9"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3902460" w:history="1">
        <w:r w:rsidR="00B114D9" w:rsidRPr="003E5E8B">
          <w:rPr>
            <w:rStyle w:val="Hyperlink"/>
            <w:noProof/>
          </w:rPr>
          <w:t>MỤC LỤC</w:t>
        </w:r>
        <w:r w:rsidR="00B114D9">
          <w:rPr>
            <w:noProof/>
            <w:webHidden/>
          </w:rPr>
          <w:tab/>
        </w:r>
        <w:r w:rsidR="00B114D9">
          <w:rPr>
            <w:noProof/>
            <w:webHidden/>
          </w:rPr>
          <w:fldChar w:fldCharType="begin"/>
        </w:r>
        <w:r w:rsidR="00B114D9">
          <w:rPr>
            <w:noProof/>
            <w:webHidden/>
          </w:rPr>
          <w:instrText xml:space="preserve"> PAGEREF _Toc103902460 \h </w:instrText>
        </w:r>
        <w:r w:rsidR="00B114D9">
          <w:rPr>
            <w:noProof/>
            <w:webHidden/>
          </w:rPr>
        </w:r>
        <w:r w:rsidR="00B114D9">
          <w:rPr>
            <w:noProof/>
            <w:webHidden/>
          </w:rPr>
          <w:fldChar w:fldCharType="separate"/>
        </w:r>
        <w:r w:rsidR="00B114D9">
          <w:rPr>
            <w:noProof/>
            <w:webHidden/>
          </w:rPr>
          <w:t>1</w:t>
        </w:r>
        <w:r w:rsidR="00B114D9">
          <w:rPr>
            <w:noProof/>
            <w:webHidden/>
          </w:rPr>
          <w:fldChar w:fldCharType="end"/>
        </w:r>
      </w:hyperlink>
    </w:p>
    <w:p w14:paraId="3C6235E9" w14:textId="72044C25" w:rsidR="00B114D9" w:rsidRDefault="00B114D9">
      <w:pPr>
        <w:pStyle w:val="TOC1"/>
        <w:tabs>
          <w:tab w:val="right" w:leader="dot" w:pos="8777"/>
        </w:tabs>
        <w:rPr>
          <w:rFonts w:asciiTheme="minorHAnsi" w:eastAsiaTheme="minorEastAsia" w:hAnsiTheme="minorHAnsi"/>
          <w:b w:val="0"/>
          <w:noProof/>
          <w:sz w:val="22"/>
        </w:rPr>
      </w:pPr>
      <w:hyperlink w:anchor="_Toc103902461" w:history="1">
        <w:r w:rsidRPr="003E5E8B">
          <w:rPr>
            <w:rStyle w:val="Hyperlink"/>
            <w:noProof/>
          </w:rPr>
          <w:t>DANH MỤC HÌNH ẢNH</w:t>
        </w:r>
        <w:r>
          <w:rPr>
            <w:noProof/>
            <w:webHidden/>
          </w:rPr>
          <w:tab/>
        </w:r>
        <w:r>
          <w:rPr>
            <w:noProof/>
            <w:webHidden/>
          </w:rPr>
          <w:fldChar w:fldCharType="begin"/>
        </w:r>
        <w:r>
          <w:rPr>
            <w:noProof/>
            <w:webHidden/>
          </w:rPr>
          <w:instrText xml:space="preserve"> PAGEREF _Toc103902461 \h </w:instrText>
        </w:r>
        <w:r>
          <w:rPr>
            <w:noProof/>
            <w:webHidden/>
          </w:rPr>
        </w:r>
        <w:r>
          <w:rPr>
            <w:noProof/>
            <w:webHidden/>
          </w:rPr>
          <w:fldChar w:fldCharType="separate"/>
        </w:r>
        <w:r>
          <w:rPr>
            <w:noProof/>
            <w:webHidden/>
          </w:rPr>
          <w:t>3</w:t>
        </w:r>
        <w:r>
          <w:rPr>
            <w:noProof/>
            <w:webHidden/>
          </w:rPr>
          <w:fldChar w:fldCharType="end"/>
        </w:r>
      </w:hyperlink>
    </w:p>
    <w:p w14:paraId="1EBAEFD5" w14:textId="072166C7" w:rsidR="00B114D9" w:rsidRDefault="00B114D9">
      <w:pPr>
        <w:pStyle w:val="TOC1"/>
        <w:tabs>
          <w:tab w:val="right" w:leader="dot" w:pos="8777"/>
        </w:tabs>
        <w:rPr>
          <w:rFonts w:asciiTheme="minorHAnsi" w:eastAsiaTheme="minorEastAsia" w:hAnsiTheme="minorHAnsi"/>
          <w:b w:val="0"/>
          <w:noProof/>
          <w:sz w:val="22"/>
        </w:rPr>
      </w:pPr>
      <w:hyperlink w:anchor="_Toc103902462" w:history="1">
        <w:r w:rsidRPr="003E5E8B">
          <w:rPr>
            <w:rStyle w:val="Hyperlink"/>
            <w:noProof/>
          </w:rPr>
          <w:t>LỜI CẢM ƠN</w:t>
        </w:r>
        <w:r>
          <w:rPr>
            <w:noProof/>
            <w:webHidden/>
          </w:rPr>
          <w:tab/>
        </w:r>
        <w:r>
          <w:rPr>
            <w:noProof/>
            <w:webHidden/>
          </w:rPr>
          <w:fldChar w:fldCharType="begin"/>
        </w:r>
        <w:r>
          <w:rPr>
            <w:noProof/>
            <w:webHidden/>
          </w:rPr>
          <w:instrText xml:space="preserve"> PAGEREF _Toc103902462 \h </w:instrText>
        </w:r>
        <w:r>
          <w:rPr>
            <w:noProof/>
            <w:webHidden/>
          </w:rPr>
        </w:r>
        <w:r>
          <w:rPr>
            <w:noProof/>
            <w:webHidden/>
          </w:rPr>
          <w:fldChar w:fldCharType="separate"/>
        </w:r>
        <w:r>
          <w:rPr>
            <w:noProof/>
            <w:webHidden/>
          </w:rPr>
          <w:t>4</w:t>
        </w:r>
        <w:r>
          <w:rPr>
            <w:noProof/>
            <w:webHidden/>
          </w:rPr>
          <w:fldChar w:fldCharType="end"/>
        </w:r>
      </w:hyperlink>
    </w:p>
    <w:p w14:paraId="048F7D19" w14:textId="52BD04AC" w:rsidR="00B114D9" w:rsidRDefault="00B114D9">
      <w:pPr>
        <w:pStyle w:val="TOC1"/>
        <w:tabs>
          <w:tab w:val="right" w:leader="dot" w:pos="8777"/>
        </w:tabs>
        <w:rPr>
          <w:rFonts w:asciiTheme="minorHAnsi" w:eastAsiaTheme="minorEastAsia" w:hAnsiTheme="minorHAnsi"/>
          <w:b w:val="0"/>
          <w:noProof/>
          <w:sz w:val="22"/>
        </w:rPr>
      </w:pPr>
      <w:hyperlink w:anchor="_Toc103902463" w:history="1">
        <w:r w:rsidRPr="003E5E8B">
          <w:rPr>
            <w:rStyle w:val="Hyperlink"/>
            <w:noProof/>
          </w:rPr>
          <w:t>LỜI NÓI ĐẦU.</w:t>
        </w:r>
        <w:r>
          <w:rPr>
            <w:noProof/>
            <w:webHidden/>
          </w:rPr>
          <w:tab/>
        </w:r>
        <w:r>
          <w:rPr>
            <w:noProof/>
            <w:webHidden/>
          </w:rPr>
          <w:fldChar w:fldCharType="begin"/>
        </w:r>
        <w:r>
          <w:rPr>
            <w:noProof/>
            <w:webHidden/>
          </w:rPr>
          <w:instrText xml:space="preserve"> PAGEREF _Toc103902463 \h </w:instrText>
        </w:r>
        <w:r>
          <w:rPr>
            <w:noProof/>
            <w:webHidden/>
          </w:rPr>
        </w:r>
        <w:r>
          <w:rPr>
            <w:noProof/>
            <w:webHidden/>
          </w:rPr>
          <w:fldChar w:fldCharType="separate"/>
        </w:r>
        <w:r>
          <w:rPr>
            <w:noProof/>
            <w:webHidden/>
          </w:rPr>
          <w:t>5</w:t>
        </w:r>
        <w:r>
          <w:rPr>
            <w:noProof/>
            <w:webHidden/>
          </w:rPr>
          <w:fldChar w:fldCharType="end"/>
        </w:r>
      </w:hyperlink>
    </w:p>
    <w:p w14:paraId="0FBEDCD6" w14:textId="756F4874" w:rsidR="00B114D9" w:rsidRDefault="00B114D9">
      <w:pPr>
        <w:pStyle w:val="TOC1"/>
        <w:tabs>
          <w:tab w:val="right" w:leader="dot" w:pos="8777"/>
        </w:tabs>
        <w:rPr>
          <w:rFonts w:asciiTheme="minorHAnsi" w:eastAsiaTheme="minorEastAsia" w:hAnsiTheme="minorHAnsi"/>
          <w:b w:val="0"/>
          <w:noProof/>
          <w:sz w:val="22"/>
        </w:rPr>
      </w:pPr>
      <w:hyperlink w:anchor="_Toc103902464" w:history="1">
        <w:r w:rsidRPr="003E5E8B">
          <w:rPr>
            <w:rStyle w:val="Hyperlink"/>
            <w:noProof/>
          </w:rPr>
          <w:t>CHƯƠNG 1: TỔNG QUAN VỀ THÙNG ĐỰNG RÁC THÔNG MINH</w:t>
        </w:r>
        <w:r>
          <w:rPr>
            <w:noProof/>
            <w:webHidden/>
          </w:rPr>
          <w:tab/>
        </w:r>
        <w:r>
          <w:rPr>
            <w:noProof/>
            <w:webHidden/>
          </w:rPr>
          <w:fldChar w:fldCharType="begin"/>
        </w:r>
        <w:r>
          <w:rPr>
            <w:noProof/>
            <w:webHidden/>
          </w:rPr>
          <w:instrText xml:space="preserve"> PAGEREF _Toc103902464 \h </w:instrText>
        </w:r>
        <w:r>
          <w:rPr>
            <w:noProof/>
            <w:webHidden/>
          </w:rPr>
        </w:r>
        <w:r>
          <w:rPr>
            <w:noProof/>
            <w:webHidden/>
          </w:rPr>
          <w:fldChar w:fldCharType="separate"/>
        </w:r>
        <w:r>
          <w:rPr>
            <w:noProof/>
            <w:webHidden/>
          </w:rPr>
          <w:t>8</w:t>
        </w:r>
        <w:r>
          <w:rPr>
            <w:noProof/>
            <w:webHidden/>
          </w:rPr>
          <w:fldChar w:fldCharType="end"/>
        </w:r>
      </w:hyperlink>
    </w:p>
    <w:p w14:paraId="282AAC6D" w14:textId="2F494E3E" w:rsidR="00B114D9" w:rsidRDefault="00B114D9">
      <w:pPr>
        <w:pStyle w:val="TOC2"/>
        <w:tabs>
          <w:tab w:val="right" w:leader="dot" w:pos="8777"/>
        </w:tabs>
        <w:rPr>
          <w:rFonts w:asciiTheme="minorHAnsi" w:eastAsiaTheme="minorEastAsia" w:hAnsiTheme="minorHAnsi"/>
          <w:noProof/>
          <w:sz w:val="22"/>
        </w:rPr>
      </w:pPr>
      <w:hyperlink w:anchor="_Toc103902465" w:history="1">
        <w:r w:rsidRPr="003E5E8B">
          <w:rPr>
            <w:rStyle w:val="Hyperlink"/>
            <w:noProof/>
          </w:rPr>
          <w:t>1.1 Tình hình nghiên cứu ngoài nước.</w:t>
        </w:r>
        <w:r>
          <w:rPr>
            <w:noProof/>
            <w:webHidden/>
          </w:rPr>
          <w:tab/>
        </w:r>
        <w:r>
          <w:rPr>
            <w:noProof/>
            <w:webHidden/>
          </w:rPr>
          <w:fldChar w:fldCharType="begin"/>
        </w:r>
        <w:r>
          <w:rPr>
            <w:noProof/>
            <w:webHidden/>
          </w:rPr>
          <w:instrText xml:space="preserve"> PAGEREF _Toc103902465 \h </w:instrText>
        </w:r>
        <w:r>
          <w:rPr>
            <w:noProof/>
            <w:webHidden/>
          </w:rPr>
        </w:r>
        <w:r>
          <w:rPr>
            <w:noProof/>
            <w:webHidden/>
          </w:rPr>
          <w:fldChar w:fldCharType="separate"/>
        </w:r>
        <w:r>
          <w:rPr>
            <w:noProof/>
            <w:webHidden/>
          </w:rPr>
          <w:t>8</w:t>
        </w:r>
        <w:r>
          <w:rPr>
            <w:noProof/>
            <w:webHidden/>
          </w:rPr>
          <w:fldChar w:fldCharType="end"/>
        </w:r>
      </w:hyperlink>
    </w:p>
    <w:p w14:paraId="08258B4C" w14:textId="1089936A" w:rsidR="00B114D9" w:rsidRDefault="00B114D9">
      <w:pPr>
        <w:pStyle w:val="TOC2"/>
        <w:tabs>
          <w:tab w:val="right" w:leader="dot" w:pos="8777"/>
        </w:tabs>
        <w:rPr>
          <w:rFonts w:asciiTheme="minorHAnsi" w:eastAsiaTheme="minorEastAsia" w:hAnsiTheme="minorHAnsi"/>
          <w:noProof/>
          <w:sz w:val="22"/>
        </w:rPr>
      </w:pPr>
      <w:hyperlink w:anchor="_Toc103902466" w:history="1">
        <w:r w:rsidRPr="003E5E8B">
          <w:rPr>
            <w:rStyle w:val="Hyperlink"/>
            <w:noProof/>
          </w:rPr>
          <w:t>1.2 Tình hình nghiên cứu trong nước.</w:t>
        </w:r>
        <w:r>
          <w:rPr>
            <w:noProof/>
            <w:webHidden/>
          </w:rPr>
          <w:tab/>
        </w:r>
        <w:r>
          <w:rPr>
            <w:noProof/>
            <w:webHidden/>
          </w:rPr>
          <w:fldChar w:fldCharType="begin"/>
        </w:r>
        <w:r>
          <w:rPr>
            <w:noProof/>
            <w:webHidden/>
          </w:rPr>
          <w:instrText xml:space="preserve"> PAGEREF _Toc103902466 \h </w:instrText>
        </w:r>
        <w:r>
          <w:rPr>
            <w:noProof/>
            <w:webHidden/>
          </w:rPr>
        </w:r>
        <w:r>
          <w:rPr>
            <w:noProof/>
            <w:webHidden/>
          </w:rPr>
          <w:fldChar w:fldCharType="separate"/>
        </w:r>
        <w:r>
          <w:rPr>
            <w:noProof/>
            <w:webHidden/>
          </w:rPr>
          <w:t>12</w:t>
        </w:r>
        <w:r>
          <w:rPr>
            <w:noProof/>
            <w:webHidden/>
          </w:rPr>
          <w:fldChar w:fldCharType="end"/>
        </w:r>
      </w:hyperlink>
    </w:p>
    <w:p w14:paraId="235D90D8" w14:textId="0B3E410E" w:rsidR="00B114D9" w:rsidRDefault="00B114D9">
      <w:pPr>
        <w:pStyle w:val="TOC2"/>
        <w:tabs>
          <w:tab w:val="right" w:leader="dot" w:pos="8777"/>
        </w:tabs>
        <w:rPr>
          <w:rFonts w:asciiTheme="minorHAnsi" w:eastAsiaTheme="minorEastAsia" w:hAnsiTheme="minorHAnsi"/>
          <w:noProof/>
          <w:sz w:val="22"/>
        </w:rPr>
      </w:pPr>
      <w:hyperlink w:anchor="_Toc103902467" w:history="1">
        <w:r w:rsidRPr="003E5E8B">
          <w:rPr>
            <w:rStyle w:val="Hyperlink"/>
            <w:noProof/>
          </w:rPr>
          <w:t>1.3 Phân loại thùng rác thông minh.</w:t>
        </w:r>
        <w:r>
          <w:rPr>
            <w:noProof/>
            <w:webHidden/>
          </w:rPr>
          <w:tab/>
        </w:r>
        <w:r>
          <w:rPr>
            <w:noProof/>
            <w:webHidden/>
          </w:rPr>
          <w:fldChar w:fldCharType="begin"/>
        </w:r>
        <w:r>
          <w:rPr>
            <w:noProof/>
            <w:webHidden/>
          </w:rPr>
          <w:instrText xml:space="preserve"> PAGEREF _Toc103902467 \h </w:instrText>
        </w:r>
        <w:r>
          <w:rPr>
            <w:noProof/>
            <w:webHidden/>
          </w:rPr>
        </w:r>
        <w:r>
          <w:rPr>
            <w:noProof/>
            <w:webHidden/>
          </w:rPr>
          <w:fldChar w:fldCharType="separate"/>
        </w:r>
        <w:r>
          <w:rPr>
            <w:noProof/>
            <w:webHidden/>
          </w:rPr>
          <w:t>15</w:t>
        </w:r>
        <w:r>
          <w:rPr>
            <w:noProof/>
            <w:webHidden/>
          </w:rPr>
          <w:fldChar w:fldCharType="end"/>
        </w:r>
      </w:hyperlink>
    </w:p>
    <w:p w14:paraId="578A64B7" w14:textId="45B33456" w:rsidR="00B114D9" w:rsidRDefault="00B114D9">
      <w:pPr>
        <w:pStyle w:val="TOC2"/>
        <w:tabs>
          <w:tab w:val="right" w:leader="dot" w:pos="8777"/>
        </w:tabs>
        <w:rPr>
          <w:rFonts w:asciiTheme="minorHAnsi" w:eastAsiaTheme="minorEastAsia" w:hAnsiTheme="minorHAnsi"/>
          <w:noProof/>
          <w:sz w:val="22"/>
        </w:rPr>
      </w:pPr>
      <w:hyperlink w:anchor="_Toc103902468" w:history="1">
        <w:r w:rsidRPr="003E5E8B">
          <w:rPr>
            <w:rStyle w:val="Hyperlink"/>
            <w:noProof/>
          </w:rPr>
          <w:t>1.4 Ưu điểm, nhược điểm của thùng rác thông minh.</w:t>
        </w:r>
        <w:r>
          <w:rPr>
            <w:noProof/>
            <w:webHidden/>
          </w:rPr>
          <w:tab/>
        </w:r>
        <w:r>
          <w:rPr>
            <w:noProof/>
            <w:webHidden/>
          </w:rPr>
          <w:fldChar w:fldCharType="begin"/>
        </w:r>
        <w:r>
          <w:rPr>
            <w:noProof/>
            <w:webHidden/>
          </w:rPr>
          <w:instrText xml:space="preserve"> PAGEREF _Toc103902468 \h </w:instrText>
        </w:r>
        <w:r>
          <w:rPr>
            <w:noProof/>
            <w:webHidden/>
          </w:rPr>
        </w:r>
        <w:r>
          <w:rPr>
            <w:noProof/>
            <w:webHidden/>
          </w:rPr>
          <w:fldChar w:fldCharType="separate"/>
        </w:r>
        <w:r>
          <w:rPr>
            <w:noProof/>
            <w:webHidden/>
          </w:rPr>
          <w:t>16</w:t>
        </w:r>
        <w:r>
          <w:rPr>
            <w:noProof/>
            <w:webHidden/>
          </w:rPr>
          <w:fldChar w:fldCharType="end"/>
        </w:r>
      </w:hyperlink>
    </w:p>
    <w:p w14:paraId="7346ADCC" w14:textId="4BE5915D" w:rsidR="00B114D9" w:rsidRDefault="00B114D9">
      <w:pPr>
        <w:pStyle w:val="TOC3"/>
        <w:tabs>
          <w:tab w:val="right" w:leader="dot" w:pos="8777"/>
        </w:tabs>
        <w:rPr>
          <w:rFonts w:asciiTheme="minorHAnsi" w:eastAsiaTheme="minorEastAsia" w:hAnsiTheme="minorHAnsi"/>
          <w:noProof/>
          <w:sz w:val="22"/>
        </w:rPr>
      </w:pPr>
      <w:hyperlink w:anchor="_Toc103902469" w:history="1">
        <w:r w:rsidRPr="003E5E8B">
          <w:rPr>
            <w:rStyle w:val="Hyperlink"/>
            <w:noProof/>
          </w:rPr>
          <w:t>1.4.1 Ưu điểm</w:t>
        </w:r>
        <w:r>
          <w:rPr>
            <w:noProof/>
            <w:webHidden/>
          </w:rPr>
          <w:tab/>
        </w:r>
        <w:r>
          <w:rPr>
            <w:noProof/>
            <w:webHidden/>
          </w:rPr>
          <w:fldChar w:fldCharType="begin"/>
        </w:r>
        <w:r>
          <w:rPr>
            <w:noProof/>
            <w:webHidden/>
          </w:rPr>
          <w:instrText xml:space="preserve"> PAGEREF _Toc103902469 \h </w:instrText>
        </w:r>
        <w:r>
          <w:rPr>
            <w:noProof/>
            <w:webHidden/>
          </w:rPr>
        </w:r>
        <w:r>
          <w:rPr>
            <w:noProof/>
            <w:webHidden/>
          </w:rPr>
          <w:fldChar w:fldCharType="separate"/>
        </w:r>
        <w:r>
          <w:rPr>
            <w:noProof/>
            <w:webHidden/>
          </w:rPr>
          <w:t>16</w:t>
        </w:r>
        <w:r>
          <w:rPr>
            <w:noProof/>
            <w:webHidden/>
          </w:rPr>
          <w:fldChar w:fldCharType="end"/>
        </w:r>
      </w:hyperlink>
    </w:p>
    <w:p w14:paraId="79866BD5" w14:textId="14275A0A" w:rsidR="00B114D9" w:rsidRDefault="00B114D9">
      <w:pPr>
        <w:pStyle w:val="TOC3"/>
        <w:tabs>
          <w:tab w:val="right" w:leader="dot" w:pos="8777"/>
        </w:tabs>
        <w:rPr>
          <w:rFonts w:asciiTheme="minorHAnsi" w:eastAsiaTheme="minorEastAsia" w:hAnsiTheme="minorHAnsi"/>
          <w:noProof/>
          <w:sz w:val="22"/>
        </w:rPr>
      </w:pPr>
      <w:hyperlink w:anchor="_Toc103902470" w:history="1">
        <w:r w:rsidRPr="003E5E8B">
          <w:rPr>
            <w:rStyle w:val="Hyperlink"/>
            <w:noProof/>
          </w:rPr>
          <w:t>1.4.2 Nhược điểm</w:t>
        </w:r>
        <w:r>
          <w:rPr>
            <w:noProof/>
            <w:webHidden/>
          </w:rPr>
          <w:tab/>
        </w:r>
        <w:r>
          <w:rPr>
            <w:noProof/>
            <w:webHidden/>
          </w:rPr>
          <w:fldChar w:fldCharType="begin"/>
        </w:r>
        <w:r>
          <w:rPr>
            <w:noProof/>
            <w:webHidden/>
          </w:rPr>
          <w:instrText xml:space="preserve"> PAGEREF _Toc103902470 \h </w:instrText>
        </w:r>
        <w:r>
          <w:rPr>
            <w:noProof/>
            <w:webHidden/>
          </w:rPr>
        </w:r>
        <w:r>
          <w:rPr>
            <w:noProof/>
            <w:webHidden/>
          </w:rPr>
          <w:fldChar w:fldCharType="separate"/>
        </w:r>
        <w:r>
          <w:rPr>
            <w:noProof/>
            <w:webHidden/>
          </w:rPr>
          <w:t>17</w:t>
        </w:r>
        <w:r>
          <w:rPr>
            <w:noProof/>
            <w:webHidden/>
          </w:rPr>
          <w:fldChar w:fldCharType="end"/>
        </w:r>
      </w:hyperlink>
    </w:p>
    <w:p w14:paraId="34E3CCFB" w14:textId="11E1875E" w:rsidR="00B114D9" w:rsidRDefault="00B114D9">
      <w:pPr>
        <w:pStyle w:val="TOC2"/>
        <w:tabs>
          <w:tab w:val="right" w:leader="dot" w:pos="8777"/>
        </w:tabs>
        <w:rPr>
          <w:rFonts w:asciiTheme="minorHAnsi" w:eastAsiaTheme="minorEastAsia" w:hAnsiTheme="minorHAnsi"/>
          <w:noProof/>
          <w:sz w:val="22"/>
        </w:rPr>
      </w:pPr>
      <w:hyperlink w:anchor="_Toc103902471" w:history="1">
        <w:r w:rsidRPr="003E5E8B">
          <w:rPr>
            <w:rStyle w:val="Hyperlink"/>
            <w:noProof/>
          </w:rPr>
          <w:t>1.5 Kết luận chương 1</w:t>
        </w:r>
        <w:r>
          <w:rPr>
            <w:noProof/>
            <w:webHidden/>
          </w:rPr>
          <w:tab/>
        </w:r>
        <w:r>
          <w:rPr>
            <w:noProof/>
            <w:webHidden/>
          </w:rPr>
          <w:fldChar w:fldCharType="begin"/>
        </w:r>
        <w:r>
          <w:rPr>
            <w:noProof/>
            <w:webHidden/>
          </w:rPr>
          <w:instrText xml:space="preserve"> PAGEREF _Toc103902471 \h </w:instrText>
        </w:r>
        <w:r>
          <w:rPr>
            <w:noProof/>
            <w:webHidden/>
          </w:rPr>
        </w:r>
        <w:r>
          <w:rPr>
            <w:noProof/>
            <w:webHidden/>
          </w:rPr>
          <w:fldChar w:fldCharType="separate"/>
        </w:r>
        <w:r>
          <w:rPr>
            <w:noProof/>
            <w:webHidden/>
          </w:rPr>
          <w:t>17</w:t>
        </w:r>
        <w:r>
          <w:rPr>
            <w:noProof/>
            <w:webHidden/>
          </w:rPr>
          <w:fldChar w:fldCharType="end"/>
        </w:r>
      </w:hyperlink>
    </w:p>
    <w:p w14:paraId="223B83BD" w14:textId="1552D767" w:rsidR="00B114D9" w:rsidRDefault="00B114D9">
      <w:pPr>
        <w:pStyle w:val="TOC1"/>
        <w:tabs>
          <w:tab w:val="right" w:leader="dot" w:pos="8777"/>
        </w:tabs>
        <w:rPr>
          <w:rFonts w:asciiTheme="minorHAnsi" w:eastAsiaTheme="minorEastAsia" w:hAnsiTheme="minorHAnsi"/>
          <w:b w:val="0"/>
          <w:noProof/>
          <w:sz w:val="22"/>
        </w:rPr>
      </w:pPr>
      <w:hyperlink w:anchor="_Toc103902472" w:history="1">
        <w:r w:rsidRPr="003E5E8B">
          <w:rPr>
            <w:rStyle w:val="Hyperlink"/>
            <w:noProof/>
          </w:rPr>
          <w:t>CHƯƠNG 2: CƠ SỞ LÝ THUYẾT</w:t>
        </w:r>
        <w:r>
          <w:rPr>
            <w:noProof/>
            <w:webHidden/>
          </w:rPr>
          <w:tab/>
        </w:r>
        <w:r>
          <w:rPr>
            <w:noProof/>
            <w:webHidden/>
          </w:rPr>
          <w:fldChar w:fldCharType="begin"/>
        </w:r>
        <w:r>
          <w:rPr>
            <w:noProof/>
            <w:webHidden/>
          </w:rPr>
          <w:instrText xml:space="preserve"> PAGEREF _Toc103902472 \h </w:instrText>
        </w:r>
        <w:r>
          <w:rPr>
            <w:noProof/>
            <w:webHidden/>
          </w:rPr>
        </w:r>
        <w:r>
          <w:rPr>
            <w:noProof/>
            <w:webHidden/>
          </w:rPr>
          <w:fldChar w:fldCharType="separate"/>
        </w:r>
        <w:r>
          <w:rPr>
            <w:noProof/>
            <w:webHidden/>
          </w:rPr>
          <w:t>18</w:t>
        </w:r>
        <w:r>
          <w:rPr>
            <w:noProof/>
            <w:webHidden/>
          </w:rPr>
          <w:fldChar w:fldCharType="end"/>
        </w:r>
      </w:hyperlink>
    </w:p>
    <w:p w14:paraId="6039B93B" w14:textId="53574337" w:rsidR="00B114D9" w:rsidRDefault="00B114D9">
      <w:pPr>
        <w:pStyle w:val="TOC2"/>
        <w:tabs>
          <w:tab w:val="right" w:leader="dot" w:pos="8777"/>
        </w:tabs>
        <w:rPr>
          <w:rFonts w:asciiTheme="minorHAnsi" w:eastAsiaTheme="minorEastAsia" w:hAnsiTheme="minorHAnsi"/>
          <w:noProof/>
          <w:sz w:val="22"/>
        </w:rPr>
      </w:pPr>
      <w:hyperlink w:anchor="_Toc103902473" w:history="1">
        <w:r w:rsidRPr="003E5E8B">
          <w:rPr>
            <w:rStyle w:val="Hyperlink"/>
            <w:noProof/>
          </w:rPr>
          <w:t>2.1 Tổng quan về Arduino</w:t>
        </w:r>
        <w:r>
          <w:rPr>
            <w:noProof/>
            <w:webHidden/>
          </w:rPr>
          <w:tab/>
        </w:r>
        <w:r>
          <w:rPr>
            <w:noProof/>
            <w:webHidden/>
          </w:rPr>
          <w:fldChar w:fldCharType="begin"/>
        </w:r>
        <w:r>
          <w:rPr>
            <w:noProof/>
            <w:webHidden/>
          </w:rPr>
          <w:instrText xml:space="preserve"> PAGEREF _Toc103902473 \h </w:instrText>
        </w:r>
        <w:r>
          <w:rPr>
            <w:noProof/>
            <w:webHidden/>
          </w:rPr>
        </w:r>
        <w:r>
          <w:rPr>
            <w:noProof/>
            <w:webHidden/>
          </w:rPr>
          <w:fldChar w:fldCharType="separate"/>
        </w:r>
        <w:r>
          <w:rPr>
            <w:noProof/>
            <w:webHidden/>
          </w:rPr>
          <w:t>18</w:t>
        </w:r>
        <w:r>
          <w:rPr>
            <w:noProof/>
            <w:webHidden/>
          </w:rPr>
          <w:fldChar w:fldCharType="end"/>
        </w:r>
      </w:hyperlink>
    </w:p>
    <w:p w14:paraId="218408E4" w14:textId="32E72246" w:rsidR="00B114D9" w:rsidRDefault="00B114D9">
      <w:pPr>
        <w:pStyle w:val="TOC3"/>
        <w:tabs>
          <w:tab w:val="right" w:leader="dot" w:pos="8777"/>
        </w:tabs>
        <w:rPr>
          <w:rFonts w:asciiTheme="minorHAnsi" w:eastAsiaTheme="minorEastAsia" w:hAnsiTheme="minorHAnsi"/>
          <w:noProof/>
          <w:sz w:val="22"/>
        </w:rPr>
      </w:pPr>
      <w:hyperlink w:anchor="_Toc103902474" w:history="1">
        <w:r w:rsidRPr="003E5E8B">
          <w:rPr>
            <w:rStyle w:val="Hyperlink"/>
            <w:noProof/>
          </w:rPr>
          <w:t>2.1.1 Giới thiệu về Arduino</w:t>
        </w:r>
        <w:r>
          <w:rPr>
            <w:noProof/>
            <w:webHidden/>
          </w:rPr>
          <w:tab/>
        </w:r>
        <w:r>
          <w:rPr>
            <w:noProof/>
            <w:webHidden/>
          </w:rPr>
          <w:fldChar w:fldCharType="begin"/>
        </w:r>
        <w:r>
          <w:rPr>
            <w:noProof/>
            <w:webHidden/>
          </w:rPr>
          <w:instrText xml:space="preserve"> PAGEREF _Toc103902474 \h </w:instrText>
        </w:r>
        <w:r>
          <w:rPr>
            <w:noProof/>
            <w:webHidden/>
          </w:rPr>
        </w:r>
        <w:r>
          <w:rPr>
            <w:noProof/>
            <w:webHidden/>
          </w:rPr>
          <w:fldChar w:fldCharType="separate"/>
        </w:r>
        <w:r>
          <w:rPr>
            <w:noProof/>
            <w:webHidden/>
          </w:rPr>
          <w:t>18</w:t>
        </w:r>
        <w:r>
          <w:rPr>
            <w:noProof/>
            <w:webHidden/>
          </w:rPr>
          <w:fldChar w:fldCharType="end"/>
        </w:r>
      </w:hyperlink>
    </w:p>
    <w:p w14:paraId="6155E15A" w14:textId="55F5605A" w:rsidR="00B114D9" w:rsidRDefault="00B114D9">
      <w:pPr>
        <w:pStyle w:val="TOC3"/>
        <w:tabs>
          <w:tab w:val="right" w:leader="dot" w:pos="8777"/>
        </w:tabs>
        <w:rPr>
          <w:rFonts w:asciiTheme="minorHAnsi" w:eastAsiaTheme="minorEastAsia" w:hAnsiTheme="minorHAnsi"/>
          <w:noProof/>
          <w:sz w:val="22"/>
        </w:rPr>
      </w:pPr>
      <w:hyperlink w:anchor="_Toc103902475" w:history="1">
        <w:r w:rsidRPr="003E5E8B">
          <w:rPr>
            <w:rStyle w:val="Hyperlink"/>
            <w:noProof/>
          </w:rPr>
          <w:t>2.1.2 Giới thiệu về Arduino Nano</w:t>
        </w:r>
        <w:r>
          <w:rPr>
            <w:noProof/>
            <w:webHidden/>
          </w:rPr>
          <w:tab/>
        </w:r>
        <w:r>
          <w:rPr>
            <w:noProof/>
            <w:webHidden/>
          </w:rPr>
          <w:fldChar w:fldCharType="begin"/>
        </w:r>
        <w:r>
          <w:rPr>
            <w:noProof/>
            <w:webHidden/>
          </w:rPr>
          <w:instrText xml:space="preserve"> PAGEREF _Toc103902475 \h </w:instrText>
        </w:r>
        <w:r>
          <w:rPr>
            <w:noProof/>
            <w:webHidden/>
          </w:rPr>
        </w:r>
        <w:r>
          <w:rPr>
            <w:noProof/>
            <w:webHidden/>
          </w:rPr>
          <w:fldChar w:fldCharType="separate"/>
        </w:r>
        <w:r>
          <w:rPr>
            <w:noProof/>
            <w:webHidden/>
          </w:rPr>
          <w:t>19</w:t>
        </w:r>
        <w:r>
          <w:rPr>
            <w:noProof/>
            <w:webHidden/>
          </w:rPr>
          <w:fldChar w:fldCharType="end"/>
        </w:r>
      </w:hyperlink>
    </w:p>
    <w:p w14:paraId="36B32152" w14:textId="182B96E3" w:rsidR="00B114D9" w:rsidRDefault="00B114D9">
      <w:pPr>
        <w:pStyle w:val="TOC2"/>
        <w:tabs>
          <w:tab w:val="right" w:leader="dot" w:pos="8777"/>
        </w:tabs>
        <w:rPr>
          <w:rFonts w:asciiTheme="minorHAnsi" w:eastAsiaTheme="minorEastAsia" w:hAnsiTheme="minorHAnsi"/>
          <w:noProof/>
          <w:sz w:val="22"/>
        </w:rPr>
      </w:pPr>
      <w:hyperlink w:anchor="_Toc103902476" w:history="1">
        <w:r w:rsidRPr="003E5E8B">
          <w:rPr>
            <w:rStyle w:val="Hyperlink"/>
            <w:noProof/>
          </w:rPr>
          <w:t>2.2 Module cảm biến vật cản hồng ngoại.</w:t>
        </w:r>
        <w:r>
          <w:rPr>
            <w:noProof/>
            <w:webHidden/>
          </w:rPr>
          <w:tab/>
        </w:r>
        <w:r>
          <w:rPr>
            <w:noProof/>
            <w:webHidden/>
          </w:rPr>
          <w:fldChar w:fldCharType="begin"/>
        </w:r>
        <w:r>
          <w:rPr>
            <w:noProof/>
            <w:webHidden/>
          </w:rPr>
          <w:instrText xml:space="preserve"> PAGEREF _Toc103902476 \h </w:instrText>
        </w:r>
        <w:r>
          <w:rPr>
            <w:noProof/>
            <w:webHidden/>
          </w:rPr>
        </w:r>
        <w:r>
          <w:rPr>
            <w:noProof/>
            <w:webHidden/>
          </w:rPr>
          <w:fldChar w:fldCharType="separate"/>
        </w:r>
        <w:r>
          <w:rPr>
            <w:noProof/>
            <w:webHidden/>
          </w:rPr>
          <w:t>21</w:t>
        </w:r>
        <w:r>
          <w:rPr>
            <w:noProof/>
            <w:webHidden/>
          </w:rPr>
          <w:fldChar w:fldCharType="end"/>
        </w:r>
      </w:hyperlink>
    </w:p>
    <w:p w14:paraId="111228A6" w14:textId="11A40BAC" w:rsidR="00B114D9" w:rsidRDefault="00B114D9">
      <w:pPr>
        <w:pStyle w:val="TOC3"/>
        <w:tabs>
          <w:tab w:val="right" w:leader="dot" w:pos="8777"/>
        </w:tabs>
        <w:rPr>
          <w:rFonts w:asciiTheme="minorHAnsi" w:eastAsiaTheme="minorEastAsia" w:hAnsiTheme="minorHAnsi"/>
          <w:noProof/>
          <w:sz w:val="22"/>
        </w:rPr>
      </w:pPr>
      <w:hyperlink w:anchor="_Toc103902477" w:history="1">
        <w:r w:rsidRPr="003E5E8B">
          <w:rPr>
            <w:rStyle w:val="Hyperlink"/>
            <w:noProof/>
          </w:rPr>
          <w:t>2.2.1</w:t>
        </w:r>
        <w:r w:rsidRPr="003E5E8B">
          <w:rPr>
            <w:rStyle w:val="Hyperlink"/>
            <w:noProof/>
            <w:lang w:val="fr-FR"/>
          </w:rPr>
          <w:t xml:space="preserve"> IC LM393</w:t>
        </w:r>
        <w:r>
          <w:rPr>
            <w:noProof/>
            <w:webHidden/>
          </w:rPr>
          <w:tab/>
        </w:r>
        <w:r>
          <w:rPr>
            <w:noProof/>
            <w:webHidden/>
          </w:rPr>
          <w:fldChar w:fldCharType="begin"/>
        </w:r>
        <w:r>
          <w:rPr>
            <w:noProof/>
            <w:webHidden/>
          </w:rPr>
          <w:instrText xml:space="preserve"> PAGEREF _Toc103902477 \h </w:instrText>
        </w:r>
        <w:r>
          <w:rPr>
            <w:noProof/>
            <w:webHidden/>
          </w:rPr>
        </w:r>
        <w:r>
          <w:rPr>
            <w:noProof/>
            <w:webHidden/>
          </w:rPr>
          <w:fldChar w:fldCharType="separate"/>
        </w:r>
        <w:r>
          <w:rPr>
            <w:noProof/>
            <w:webHidden/>
          </w:rPr>
          <w:t>21</w:t>
        </w:r>
        <w:r>
          <w:rPr>
            <w:noProof/>
            <w:webHidden/>
          </w:rPr>
          <w:fldChar w:fldCharType="end"/>
        </w:r>
      </w:hyperlink>
    </w:p>
    <w:p w14:paraId="00AE2454" w14:textId="51806AC0" w:rsidR="00B114D9" w:rsidRDefault="00B114D9">
      <w:pPr>
        <w:pStyle w:val="TOC3"/>
        <w:tabs>
          <w:tab w:val="right" w:leader="dot" w:pos="8777"/>
        </w:tabs>
        <w:rPr>
          <w:rFonts w:asciiTheme="minorHAnsi" w:eastAsiaTheme="minorEastAsia" w:hAnsiTheme="minorHAnsi"/>
          <w:noProof/>
          <w:sz w:val="22"/>
        </w:rPr>
      </w:pPr>
      <w:hyperlink w:anchor="_Toc103902478" w:history="1">
        <w:r w:rsidRPr="003E5E8B">
          <w:rPr>
            <w:rStyle w:val="Hyperlink"/>
            <w:noProof/>
          </w:rPr>
          <w:t>2.2.2 Module cảm biến vật cản hồng ngoại</w:t>
        </w:r>
        <w:r>
          <w:rPr>
            <w:noProof/>
            <w:webHidden/>
          </w:rPr>
          <w:tab/>
        </w:r>
        <w:r>
          <w:rPr>
            <w:noProof/>
            <w:webHidden/>
          </w:rPr>
          <w:fldChar w:fldCharType="begin"/>
        </w:r>
        <w:r>
          <w:rPr>
            <w:noProof/>
            <w:webHidden/>
          </w:rPr>
          <w:instrText xml:space="preserve"> PAGEREF _Toc103902478 \h </w:instrText>
        </w:r>
        <w:r>
          <w:rPr>
            <w:noProof/>
            <w:webHidden/>
          </w:rPr>
        </w:r>
        <w:r>
          <w:rPr>
            <w:noProof/>
            <w:webHidden/>
          </w:rPr>
          <w:fldChar w:fldCharType="separate"/>
        </w:r>
        <w:r>
          <w:rPr>
            <w:noProof/>
            <w:webHidden/>
          </w:rPr>
          <w:t>22</w:t>
        </w:r>
        <w:r>
          <w:rPr>
            <w:noProof/>
            <w:webHidden/>
          </w:rPr>
          <w:fldChar w:fldCharType="end"/>
        </w:r>
      </w:hyperlink>
    </w:p>
    <w:p w14:paraId="33B44A96" w14:textId="522527B6" w:rsidR="00B114D9" w:rsidRDefault="00B114D9">
      <w:pPr>
        <w:pStyle w:val="TOC2"/>
        <w:tabs>
          <w:tab w:val="right" w:leader="dot" w:pos="8777"/>
        </w:tabs>
        <w:rPr>
          <w:rFonts w:asciiTheme="minorHAnsi" w:eastAsiaTheme="minorEastAsia" w:hAnsiTheme="minorHAnsi"/>
          <w:noProof/>
          <w:sz w:val="22"/>
        </w:rPr>
      </w:pPr>
      <w:hyperlink w:anchor="_Toc103902479" w:history="1">
        <w:r w:rsidRPr="003E5E8B">
          <w:rPr>
            <w:rStyle w:val="Hyperlink"/>
            <w:noProof/>
          </w:rPr>
          <w:t>2.3 Cảm biến siêu âm HC-SR04</w:t>
        </w:r>
        <w:r>
          <w:rPr>
            <w:noProof/>
            <w:webHidden/>
          </w:rPr>
          <w:tab/>
        </w:r>
        <w:r>
          <w:rPr>
            <w:noProof/>
            <w:webHidden/>
          </w:rPr>
          <w:fldChar w:fldCharType="begin"/>
        </w:r>
        <w:r>
          <w:rPr>
            <w:noProof/>
            <w:webHidden/>
          </w:rPr>
          <w:instrText xml:space="preserve"> PAGEREF _Toc103902479 \h </w:instrText>
        </w:r>
        <w:r>
          <w:rPr>
            <w:noProof/>
            <w:webHidden/>
          </w:rPr>
        </w:r>
        <w:r>
          <w:rPr>
            <w:noProof/>
            <w:webHidden/>
          </w:rPr>
          <w:fldChar w:fldCharType="separate"/>
        </w:r>
        <w:r>
          <w:rPr>
            <w:noProof/>
            <w:webHidden/>
          </w:rPr>
          <w:t>24</w:t>
        </w:r>
        <w:r>
          <w:rPr>
            <w:noProof/>
            <w:webHidden/>
          </w:rPr>
          <w:fldChar w:fldCharType="end"/>
        </w:r>
      </w:hyperlink>
    </w:p>
    <w:p w14:paraId="269E2C72" w14:textId="302E24D9" w:rsidR="00B114D9" w:rsidRDefault="00B114D9">
      <w:pPr>
        <w:pStyle w:val="TOC3"/>
        <w:tabs>
          <w:tab w:val="right" w:leader="dot" w:pos="8777"/>
        </w:tabs>
        <w:rPr>
          <w:rFonts w:asciiTheme="minorHAnsi" w:eastAsiaTheme="minorEastAsia" w:hAnsiTheme="minorHAnsi"/>
          <w:noProof/>
          <w:sz w:val="22"/>
        </w:rPr>
      </w:pPr>
      <w:hyperlink w:anchor="_Toc103902480" w:history="1">
        <w:r w:rsidRPr="003E5E8B">
          <w:rPr>
            <w:rStyle w:val="Hyperlink"/>
            <w:noProof/>
          </w:rPr>
          <w:t>2.4.1. IC Max232</w:t>
        </w:r>
        <w:r>
          <w:rPr>
            <w:noProof/>
            <w:webHidden/>
          </w:rPr>
          <w:tab/>
        </w:r>
        <w:r>
          <w:rPr>
            <w:noProof/>
            <w:webHidden/>
          </w:rPr>
          <w:fldChar w:fldCharType="begin"/>
        </w:r>
        <w:r>
          <w:rPr>
            <w:noProof/>
            <w:webHidden/>
          </w:rPr>
          <w:instrText xml:space="preserve"> PAGEREF _Toc103902480 \h </w:instrText>
        </w:r>
        <w:r>
          <w:rPr>
            <w:noProof/>
            <w:webHidden/>
          </w:rPr>
        </w:r>
        <w:r>
          <w:rPr>
            <w:noProof/>
            <w:webHidden/>
          </w:rPr>
          <w:fldChar w:fldCharType="separate"/>
        </w:r>
        <w:r>
          <w:rPr>
            <w:noProof/>
            <w:webHidden/>
          </w:rPr>
          <w:t>24</w:t>
        </w:r>
        <w:r>
          <w:rPr>
            <w:noProof/>
            <w:webHidden/>
          </w:rPr>
          <w:fldChar w:fldCharType="end"/>
        </w:r>
      </w:hyperlink>
    </w:p>
    <w:p w14:paraId="1D1BC920" w14:textId="4FAD1499" w:rsidR="00B114D9" w:rsidRDefault="00B114D9">
      <w:pPr>
        <w:pStyle w:val="TOC3"/>
        <w:tabs>
          <w:tab w:val="right" w:leader="dot" w:pos="8777"/>
        </w:tabs>
        <w:rPr>
          <w:rFonts w:asciiTheme="minorHAnsi" w:eastAsiaTheme="minorEastAsia" w:hAnsiTheme="minorHAnsi"/>
          <w:noProof/>
          <w:sz w:val="22"/>
        </w:rPr>
      </w:pPr>
      <w:hyperlink w:anchor="_Toc103902481" w:history="1">
        <w:r w:rsidRPr="003E5E8B">
          <w:rPr>
            <w:rStyle w:val="Hyperlink"/>
            <w:noProof/>
          </w:rPr>
          <w:t>2.3.1</w:t>
        </w:r>
        <w:r w:rsidRPr="003E5E8B">
          <w:rPr>
            <w:rStyle w:val="Hyperlink"/>
            <w:noProof/>
            <w:lang w:val="fr-FR"/>
          </w:rPr>
          <w:t xml:space="preserve"> Module </w:t>
        </w:r>
        <w:r w:rsidRPr="003E5E8B">
          <w:rPr>
            <w:rStyle w:val="Hyperlink"/>
            <w:noProof/>
            <w:lang w:val="vi-VN"/>
          </w:rPr>
          <w:t xml:space="preserve">cảm biến siêu âm </w:t>
        </w:r>
        <w:r w:rsidRPr="003E5E8B">
          <w:rPr>
            <w:rStyle w:val="Hyperlink"/>
            <w:noProof/>
            <w:lang w:val="fr-FR"/>
          </w:rPr>
          <w:t>HC-SR04</w:t>
        </w:r>
        <w:r>
          <w:rPr>
            <w:noProof/>
            <w:webHidden/>
          </w:rPr>
          <w:tab/>
        </w:r>
        <w:r>
          <w:rPr>
            <w:noProof/>
            <w:webHidden/>
          </w:rPr>
          <w:fldChar w:fldCharType="begin"/>
        </w:r>
        <w:r>
          <w:rPr>
            <w:noProof/>
            <w:webHidden/>
          </w:rPr>
          <w:instrText xml:space="preserve"> PAGEREF _Toc103902481 \h </w:instrText>
        </w:r>
        <w:r>
          <w:rPr>
            <w:noProof/>
            <w:webHidden/>
          </w:rPr>
        </w:r>
        <w:r>
          <w:rPr>
            <w:noProof/>
            <w:webHidden/>
          </w:rPr>
          <w:fldChar w:fldCharType="separate"/>
        </w:r>
        <w:r>
          <w:rPr>
            <w:noProof/>
            <w:webHidden/>
          </w:rPr>
          <w:t>25</w:t>
        </w:r>
        <w:r>
          <w:rPr>
            <w:noProof/>
            <w:webHidden/>
          </w:rPr>
          <w:fldChar w:fldCharType="end"/>
        </w:r>
      </w:hyperlink>
    </w:p>
    <w:p w14:paraId="4DFF9931" w14:textId="2D29BC23" w:rsidR="00B114D9" w:rsidRDefault="00B114D9">
      <w:pPr>
        <w:pStyle w:val="TOC2"/>
        <w:tabs>
          <w:tab w:val="right" w:leader="dot" w:pos="8777"/>
        </w:tabs>
        <w:rPr>
          <w:rFonts w:asciiTheme="minorHAnsi" w:eastAsiaTheme="minorEastAsia" w:hAnsiTheme="minorHAnsi"/>
          <w:noProof/>
          <w:sz w:val="22"/>
        </w:rPr>
      </w:pPr>
      <w:hyperlink w:anchor="_Toc103902482" w:history="1">
        <w:r w:rsidRPr="003E5E8B">
          <w:rPr>
            <w:rStyle w:val="Hyperlink"/>
            <w:noProof/>
          </w:rPr>
          <w:t>2.4 Mạch phát âm thanh.</w:t>
        </w:r>
        <w:r>
          <w:rPr>
            <w:noProof/>
            <w:webHidden/>
          </w:rPr>
          <w:tab/>
        </w:r>
        <w:r>
          <w:rPr>
            <w:noProof/>
            <w:webHidden/>
          </w:rPr>
          <w:fldChar w:fldCharType="begin"/>
        </w:r>
        <w:r>
          <w:rPr>
            <w:noProof/>
            <w:webHidden/>
          </w:rPr>
          <w:instrText xml:space="preserve"> PAGEREF _Toc103902482 \h </w:instrText>
        </w:r>
        <w:r>
          <w:rPr>
            <w:noProof/>
            <w:webHidden/>
          </w:rPr>
        </w:r>
        <w:r>
          <w:rPr>
            <w:noProof/>
            <w:webHidden/>
          </w:rPr>
          <w:fldChar w:fldCharType="separate"/>
        </w:r>
        <w:r>
          <w:rPr>
            <w:noProof/>
            <w:webHidden/>
          </w:rPr>
          <w:t>27</w:t>
        </w:r>
        <w:r>
          <w:rPr>
            <w:noProof/>
            <w:webHidden/>
          </w:rPr>
          <w:fldChar w:fldCharType="end"/>
        </w:r>
      </w:hyperlink>
    </w:p>
    <w:p w14:paraId="61A4D6B6" w14:textId="27C55787" w:rsidR="00B114D9" w:rsidRDefault="00B114D9">
      <w:pPr>
        <w:pStyle w:val="TOC2"/>
        <w:tabs>
          <w:tab w:val="right" w:leader="dot" w:pos="8777"/>
        </w:tabs>
        <w:rPr>
          <w:rFonts w:asciiTheme="minorHAnsi" w:eastAsiaTheme="minorEastAsia" w:hAnsiTheme="minorHAnsi"/>
          <w:noProof/>
          <w:sz w:val="22"/>
        </w:rPr>
      </w:pPr>
      <w:hyperlink w:anchor="_Toc103902483" w:history="1">
        <w:r w:rsidRPr="003E5E8B">
          <w:rPr>
            <w:rStyle w:val="Hyperlink"/>
            <w:noProof/>
          </w:rPr>
          <w:t>2.5 Mạch Buck LM2596</w:t>
        </w:r>
        <w:r>
          <w:rPr>
            <w:noProof/>
            <w:webHidden/>
          </w:rPr>
          <w:tab/>
        </w:r>
        <w:r>
          <w:rPr>
            <w:noProof/>
            <w:webHidden/>
          </w:rPr>
          <w:fldChar w:fldCharType="begin"/>
        </w:r>
        <w:r>
          <w:rPr>
            <w:noProof/>
            <w:webHidden/>
          </w:rPr>
          <w:instrText xml:space="preserve"> PAGEREF _Toc103902483 \h </w:instrText>
        </w:r>
        <w:r>
          <w:rPr>
            <w:noProof/>
            <w:webHidden/>
          </w:rPr>
        </w:r>
        <w:r>
          <w:rPr>
            <w:noProof/>
            <w:webHidden/>
          </w:rPr>
          <w:fldChar w:fldCharType="separate"/>
        </w:r>
        <w:r>
          <w:rPr>
            <w:noProof/>
            <w:webHidden/>
          </w:rPr>
          <w:t>28</w:t>
        </w:r>
        <w:r>
          <w:rPr>
            <w:noProof/>
            <w:webHidden/>
          </w:rPr>
          <w:fldChar w:fldCharType="end"/>
        </w:r>
      </w:hyperlink>
    </w:p>
    <w:p w14:paraId="0BCDE77A" w14:textId="48855E4D" w:rsidR="00B114D9" w:rsidRDefault="00B114D9">
      <w:pPr>
        <w:pStyle w:val="TOC2"/>
        <w:tabs>
          <w:tab w:val="right" w:leader="dot" w:pos="8777"/>
        </w:tabs>
        <w:rPr>
          <w:rFonts w:asciiTheme="minorHAnsi" w:eastAsiaTheme="minorEastAsia" w:hAnsiTheme="minorHAnsi"/>
          <w:noProof/>
          <w:sz w:val="22"/>
        </w:rPr>
      </w:pPr>
      <w:hyperlink w:anchor="_Toc103902484" w:history="1">
        <w:r w:rsidRPr="003E5E8B">
          <w:rPr>
            <w:rStyle w:val="Hyperlink"/>
            <w:noProof/>
          </w:rPr>
          <w:t>2.6 Động cơ RC Servo Futaba S3003</w:t>
        </w:r>
        <w:r>
          <w:rPr>
            <w:noProof/>
            <w:webHidden/>
          </w:rPr>
          <w:tab/>
        </w:r>
        <w:r>
          <w:rPr>
            <w:noProof/>
            <w:webHidden/>
          </w:rPr>
          <w:fldChar w:fldCharType="begin"/>
        </w:r>
        <w:r>
          <w:rPr>
            <w:noProof/>
            <w:webHidden/>
          </w:rPr>
          <w:instrText xml:space="preserve"> PAGEREF _Toc103902484 \h </w:instrText>
        </w:r>
        <w:r>
          <w:rPr>
            <w:noProof/>
            <w:webHidden/>
          </w:rPr>
        </w:r>
        <w:r>
          <w:rPr>
            <w:noProof/>
            <w:webHidden/>
          </w:rPr>
          <w:fldChar w:fldCharType="separate"/>
        </w:r>
        <w:r>
          <w:rPr>
            <w:noProof/>
            <w:webHidden/>
          </w:rPr>
          <w:t>28</w:t>
        </w:r>
        <w:r>
          <w:rPr>
            <w:noProof/>
            <w:webHidden/>
          </w:rPr>
          <w:fldChar w:fldCharType="end"/>
        </w:r>
      </w:hyperlink>
    </w:p>
    <w:p w14:paraId="7535E140" w14:textId="7EAA9E7E" w:rsidR="00B114D9" w:rsidRDefault="00B114D9">
      <w:pPr>
        <w:pStyle w:val="TOC3"/>
        <w:tabs>
          <w:tab w:val="right" w:leader="dot" w:pos="8777"/>
        </w:tabs>
        <w:rPr>
          <w:rFonts w:asciiTheme="minorHAnsi" w:eastAsiaTheme="minorEastAsia" w:hAnsiTheme="minorHAnsi"/>
          <w:noProof/>
          <w:sz w:val="22"/>
        </w:rPr>
      </w:pPr>
      <w:hyperlink w:anchor="_Toc103902485" w:history="1">
        <w:r w:rsidRPr="003E5E8B">
          <w:rPr>
            <w:rStyle w:val="Hyperlink"/>
            <w:noProof/>
          </w:rPr>
          <w:t>2.6.1 Cấu tạo và nguyên lý hoạt động</w:t>
        </w:r>
        <w:r>
          <w:rPr>
            <w:noProof/>
            <w:webHidden/>
          </w:rPr>
          <w:tab/>
        </w:r>
        <w:r>
          <w:rPr>
            <w:noProof/>
            <w:webHidden/>
          </w:rPr>
          <w:fldChar w:fldCharType="begin"/>
        </w:r>
        <w:r>
          <w:rPr>
            <w:noProof/>
            <w:webHidden/>
          </w:rPr>
          <w:instrText xml:space="preserve"> PAGEREF _Toc103902485 \h </w:instrText>
        </w:r>
        <w:r>
          <w:rPr>
            <w:noProof/>
            <w:webHidden/>
          </w:rPr>
        </w:r>
        <w:r>
          <w:rPr>
            <w:noProof/>
            <w:webHidden/>
          </w:rPr>
          <w:fldChar w:fldCharType="separate"/>
        </w:r>
        <w:r>
          <w:rPr>
            <w:noProof/>
            <w:webHidden/>
          </w:rPr>
          <w:t>29</w:t>
        </w:r>
        <w:r>
          <w:rPr>
            <w:noProof/>
            <w:webHidden/>
          </w:rPr>
          <w:fldChar w:fldCharType="end"/>
        </w:r>
      </w:hyperlink>
    </w:p>
    <w:p w14:paraId="2F0F3B5A" w14:textId="699C58E2" w:rsidR="00B114D9" w:rsidRDefault="00B114D9">
      <w:pPr>
        <w:pStyle w:val="TOC3"/>
        <w:tabs>
          <w:tab w:val="right" w:leader="dot" w:pos="8777"/>
        </w:tabs>
        <w:rPr>
          <w:rFonts w:asciiTheme="minorHAnsi" w:eastAsiaTheme="minorEastAsia" w:hAnsiTheme="minorHAnsi"/>
          <w:noProof/>
          <w:sz w:val="22"/>
        </w:rPr>
      </w:pPr>
      <w:hyperlink w:anchor="_Toc103902486" w:history="1">
        <w:r w:rsidRPr="003E5E8B">
          <w:rPr>
            <w:rStyle w:val="Hyperlink"/>
            <w:noProof/>
          </w:rPr>
          <w:t>2.6.2 Ứng dụng</w:t>
        </w:r>
        <w:r>
          <w:rPr>
            <w:noProof/>
            <w:webHidden/>
          </w:rPr>
          <w:tab/>
        </w:r>
        <w:r>
          <w:rPr>
            <w:noProof/>
            <w:webHidden/>
          </w:rPr>
          <w:fldChar w:fldCharType="begin"/>
        </w:r>
        <w:r>
          <w:rPr>
            <w:noProof/>
            <w:webHidden/>
          </w:rPr>
          <w:instrText xml:space="preserve"> PAGEREF _Toc103902486 \h </w:instrText>
        </w:r>
        <w:r>
          <w:rPr>
            <w:noProof/>
            <w:webHidden/>
          </w:rPr>
        </w:r>
        <w:r>
          <w:rPr>
            <w:noProof/>
            <w:webHidden/>
          </w:rPr>
          <w:fldChar w:fldCharType="separate"/>
        </w:r>
        <w:r>
          <w:rPr>
            <w:noProof/>
            <w:webHidden/>
          </w:rPr>
          <w:t>30</w:t>
        </w:r>
        <w:r>
          <w:rPr>
            <w:noProof/>
            <w:webHidden/>
          </w:rPr>
          <w:fldChar w:fldCharType="end"/>
        </w:r>
      </w:hyperlink>
    </w:p>
    <w:p w14:paraId="7664C322" w14:textId="07DDDF00" w:rsidR="00B114D9" w:rsidRDefault="00B114D9">
      <w:pPr>
        <w:pStyle w:val="TOC2"/>
        <w:tabs>
          <w:tab w:val="right" w:leader="dot" w:pos="8777"/>
        </w:tabs>
        <w:rPr>
          <w:rFonts w:asciiTheme="minorHAnsi" w:eastAsiaTheme="minorEastAsia" w:hAnsiTheme="minorHAnsi"/>
          <w:noProof/>
          <w:sz w:val="22"/>
        </w:rPr>
      </w:pPr>
      <w:hyperlink w:anchor="_Toc103902487" w:history="1">
        <w:r w:rsidRPr="003E5E8B">
          <w:rPr>
            <w:rStyle w:val="Hyperlink"/>
            <w:noProof/>
          </w:rPr>
          <w:t>2.7 Phần mềm thiết kế Altium Designer</w:t>
        </w:r>
        <w:r>
          <w:rPr>
            <w:noProof/>
            <w:webHidden/>
          </w:rPr>
          <w:tab/>
        </w:r>
        <w:r>
          <w:rPr>
            <w:noProof/>
            <w:webHidden/>
          </w:rPr>
          <w:fldChar w:fldCharType="begin"/>
        </w:r>
        <w:r>
          <w:rPr>
            <w:noProof/>
            <w:webHidden/>
          </w:rPr>
          <w:instrText xml:space="preserve"> PAGEREF _Toc103902487 \h </w:instrText>
        </w:r>
        <w:r>
          <w:rPr>
            <w:noProof/>
            <w:webHidden/>
          </w:rPr>
        </w:r>
        <w:r>
          <w:rPr>
            <w:noProof/>
            <w:webHidden/>
          </w:rPr>
          <w:fldChar w:fldCharType="separate"/>
        </w:r>
        <w:r>
          <w:rPr>
            <w:noProof/>
            <w:webHidden/>
          </w:rPr>
          <w:t>31</w:t>
        </w:r>
        <w:r>
          <w:rPr>
            <w:noProof/>
            <w:webHidden/>
          </w:rPr>
          <w:fldChar w:fldCharType="end"/>
        </w:r>
      </w:hyperlink>
    </w:p>
    <w:p w14:paraId="129EEE95" w14:textId="210F7226" w:rsidR="00B114D9" w:rsidRDefault="00B114D9">
      <w:pPr>
        <w:pStyle w:val="TOC2"/>
        <w:tabs>
          <w:tab w:val="right" w:leader="dot" w:pos="8777"/>
        </w:tabs>
        <w:rPr>
          <w:rFonts w:asciiTheme="minorHAnsi" w:eastAsiaTheme="minorEastAsia" w:hAnsiTheme="minorHAnsi"/>
          <w:noProof/>
          <w:sz w:val="22"/>
        </w:rPr>
      </w:pPr>
      <w:hyperlink w:anchor="_Toc103902488" w:history="1">
        <w:r w:rsidRPr="003E5E8B">
          <w:rPr>
            <w:rStyle w:val="Hyperlink"/>
            <w:noProof/>
          </w:rPr>
          <w:t>2.8 Phần mềm Arduino IDE</w:t>
        </w:r>
        <w:r>
          <w:rPr>
            <w:noProof/>
            <w:webHidden/>
          </w:rPr>
          <w:tab/>
        </w:r>
        <w:r>
          <w:rPr>
            <w:noProof/>
            <w:webHidden/>
          </w:rPr>
          <w:fldChar w:fldCharType="begin"/>
        </w:r>
        <w:r>
          <w:rPr>
            <w:noProof/>
            <w:webHidden/>
          </w:rPr>
          <w:instrText xml:space="preserve"> PAGEREF _Toc103902488 \h </w:instrText>
        </w:r>
        <w:r>
          <w:rPr>
            <w:noProof/>
            <w:webHidden/>
          </w:rPr>
        </w:r>
        <w:r>
          <w:rPr>
            <w:noProof/>
            <w:webHidden/>
          </w:rPr>
          <w:fldChar w:fldCharType="separate"/>
        </w:r>
        <w:r>
          <w:rPr>
            <w:noProof/>
            <w:webHidden/>
          </w:rPr>
          <w:t>33</w:t>
        </w:r>
        <w:r>
          <w:rPr>
            <w:noProof/>
            <w:webHidden/>
          </w:rPr>
          <w:fldChar w:fldCharType="end"/>
        </w:r>
      </w:hyperlink>
    </w:p>
    <w:p w14:paraId="76338E16" w14:textId="1C130851" w:rsidR="00B114D9" w:rsidRDefault="00B114D9">
      <w:pPr>
        <w:pStyle w:val="TOC2"/>
        <w:tabs>
          <w:tab w:val="right" w:leader="dot" w:pos="8777"/>
        </w:tabs>
        <w:rPr>
          <w:rFonts w:asciiTheme="minorHAnsi" w:eastAsiaTheme="minorEastAsia" w:hAnsiTheme="minorHAnsi"/>
          <w:noProof/>
          <w:sz w:val="22"/>
        </w:rPr>
      </w:pPr>
      <w:hyperlink w:anchor="_Toc103902489" w:history="1">
        <w:r w:rsidRPr="003E5E8B">
          <w:rPr>
            <w:rStyle w:val="Hyperlink"/>
            <w:noProof/>
          </w:rPr>
          <w:t>2.9 Kết luận chương 2</w:t>
        </w:r>
        <w:r>
          <w:rPr>
            <w:noProof/>
            <w:webHidden/>
          </w:rPr>
          <w:tab/>
        </w:r>
        <w:r>
          <w:rPr>
            <w:noProof/>
            <w:webHidden/>
          </w:rPr>
          <w:fldChar w:fldCharType="begin"/>
        </w:r>
        <w:r>
          <w:rPr>
            <w:noProof/>
            <w:webHidden/>
          </w:rPr>
          <w:instrText xml:space="preserve"> PAGEREF _Toc103902489 \h </w:instrText>
        </w:r>
        <w:r>
          <w:rPr>
            <w:noProof/>
            <w:webHidden/>
          </w:rPr>
        </w:r>
        <w:r>
          <w:rPr>
            <w:noProof/>
            <w:webHidden/>
          </w:rPr>
          <w:fldChar w:fldCharType="separate"/>
        </w:r>
        <w:r>
          <w:rPr>
            <w:noProof/>
            <w:webHidden/>
          </w:rPr>
          <w:t>35</w:t>
        </w:r>
        <w:r>
          <w:rPr>
            <w:noProof/>
            <w:webHidden/>
          </w:rPr>
          <w:fldChar w:fldCharType="end"/>
        </w:r>
      </w:hyperlink>
    </w:p>
    <w:p w14:paraId="32DED888" w14:textId="4416EDEA" w:rsidR="00B114D9" w:rsidRDefault="00B114D9">
      <w:pPr>
        <w:pStyle w:val="TOC1"/>
        <w:tabs>
          <w:tab w:val="right" w:leader="dot" w:pos="8777"/>
        </w:tabs>
        <w:rPr>
          <w:rFonts w:asciiTheme="minorHAnsi" w:eastAsiaTheme="minorEastAsia" w:hAnsiTheme="minorHAnsi"/>
          <w:b w:val="0"/>
          <w:noProof/>
          <w:sz w:val="22"/>
        </w:rPr>
      </w:pPr>
      <w:hyperlink w:anchor="_Toc103902490" w:history="1">
        <w:r w:rsidRPr="003E5E8B">
          <w:rPr>
            <w:rStyle w:val="Hyperlink"/>
            <w:noProof/>
          </w:rPr>
          <w:t>CHƯƠNG 3: THIẾT KẾ HỆ THỐNG</w:t>
        </w:r>
        <w:r>
          <w:rPr>
            <w:noProof/>
            <w:webHidden/>
          </w:rPr>
          <w:tab/>
        </w:r>
        <w:r>
          <w:rPr>
            <w:noProof/>
            <w:webHidden/>
          </w:rPr>
          <w:fldChar w:fldCharType="begin"/>
        </w:r>
        <w:r>
          <w:rPr>
            <w:noProof/>
            <w:webHidden/>
          </w:rPr>
          <w:instrText xml:space="preserve"> PAGEREF _Toc103902490 \h </w:instrText>
        </w:r>
        <w:r>
          <w:rPr>
            <w:noProof/>
            <w:webHidden/>
          </w:rPr>
        </w:r>
        <w:r>
          <w:rPr>
            <w:noProof/>
            <w:webHidden/>
          </w:rPr>
          <w:fldChar w:fldCharType="separate"/>
        </w:r>
        <w:r>
          <w:rPr>
            <w:noProof/>
            <w:webHidden/>
          </w:rPr>
          <w:t>36</w:t>
        </w:r>
        <w:r>
          <w:rPr>
            <w:noProof/>
            <w:webHidden/>
          </w:rPr>
          <w:fldChar w:fldCharType="end"/>
        </w:r>
      </w:hyperlink>
    </w:p>
    <w:p w14:paraId="2A259AAC" w14:textId="75AEFEED" w:rsidR="00B114D9" w:rsidRDefault="00B114D9">
      <w:pPr>
        <w:pStyle w:val="TOC2"/>
        <w:tabs>
          <w:tab w:val="right" w:leader="dot" w:pos="8777"/>
        </w:tabs>
        <w:rPr>
          <w:rFonts w:asciiTheme="minorHAnsi" w:eastAsiaTheme="minorEastAsia" w:hAnsiTheme="minorHAnsi"/>
          <w:noProof/>
          <w:sz w:val="22"/>
        </w:rPr>
      </w:pPr>
      <w:hyperlink w:anchor="_Toc103902491" w:history="1">
        <w:r w:rsidRPr="003E5E8B">
          <w:rPr>
            <w:rStyle w:val="Hyperlink"/>
            <w:noProof/>
          </w:rPr>
          <w:t>3.1 Thiết kế sơ đồ khối thùng đựng rác thông minh</w:t>
        </w:r>
        <w:r>
          <w:rPr>
            <w:noProof/>
            <w:webHidden/>
          </w:rPr>
          <w:tab/>
        </w:r>
        <w:r>
          <w:rPr>
            <w:noProof/>
            <w:webHidden/>
          </w:rPr>
          <w:fldChar w:fldCharType="begin"/>
        </w:r>
        <w:r>
          <w:rPr>
            <w:noProof/>
            <w:webHidden/>
          </w:rPr>
          <w:instrText xml:space="preserve"> PAGEREF _Toc103902491 \h </w:instrText>
        </w:r>
        <w:r>
          <w:rPr>
            <w:noProof/>
            <w:webHidden/>
          </w:rPr>
        </w:r>
        <w:r>
          <w:rPr>
            <w:noProof/>
            <w:webHidden/>
          </w:rPr>
          <w:fldChar w:fldCharType="separate"/>
        </w:r>
        <w:r>
          <w:rPr>
            <w:noProof/>
            <w:webHidden/>
          </w:rPr>
          <w:t>36</w:t>
        </w:r>
        <w:r>
          <w:rPr>
            <w:noProof/>
            <w:webHidden/>
          </w:rPr>
          <w:fldChar w:fldCharType="end"/>
        </w:r>
      </w:hyperlink>
    </w:p>
    <w:p w14:paraId="7FAB73F9" w14:textId="0F2803E6" w:rsidR="00B114D9" w:rsidRDefault="00B114D9">
      <w:pPr>
        <w:pStyle w:val="TOC3"/>
        <w:tabs>
          <w:tab w:val="right" w:leader="dot" w:pos="8777"/>
        </w:tabs>
        <w:rPr>
          <w:rFonts w:asciiTheme="minorHAnsi" w:eastAsiaTheme="minorEastAsia" w:hAnsiTheme="minorHAnsi"/>
          <w:noProof/>
          <w:sz w:val="22"/>
        </w:rPr>
      </w:pPr>
      <w:hyperlink w:anchor="_Toc103902492" w:history="1">
        <w:r w:rsidRPr="003E5E8B">
          <w:rPr>
            <w:rStyle w:val="Hyperlink"/>
            <w:noProof/>
          </w:rPr>
          <w:t>3.1.1 Yêu cầu</w:t>
        </w:r>
        <w:r>
          <w:rPr>
            <w:noProof/>
            <w:webHidden/>
          </w:rPr>
          <w:tab/>
        </w:r>
        <w:r>
          <w:rPr>
            <w:noProof/>
            <w:webHidden/>
          </w:rPr>
          <w:fldChar w:fldCharType="begin"/>
        </w:r>
        <w:r>
          <w:rPr>
            <w:noProof/>
            <w:webHidden/>
          </w:rPr>
          <w:instrText xml:space="preserve"> PAGEREF _Toc103902492 \h </w:instrText>
        </w:r>
        <w:r>
          <w:rPr>
            <w:noProof/>
            <w:webHidden/>
          </w:rPr>
        </w:r>
        <w:r>
          <w:rPr>
            <w:noProof/>
            <w:webHidden/>
          </w:rPr>
          <w:fldChar w:fldCharType="separate"/>
        </w:r>
        <w:r>
          <w:rPr>
            <w:noProof/>
            <w:webHidden/>
          </w:rPr>
          <w:t>36</w:t>
        </w:r>
        <w:r>
          <w:rPr>
            <w:noProof/>
            <w:webHidden/>
          </w:rPr>
          <w:fldChar w:fldCharType="end"/>
        </w:r>
      </w:hyperlink>
    </w:p>
    <w:p w14:paraId="6F8D2033" w14:textId="77A8BCBF" w:rsidR="00B114D9" w:rsidRDefault="00B114D9">
      <w:pPr>
        <w:pStyle w:val="TOC3"/>
        <w:tabs>
          <w:tab w:val="right" w:leader="dot" w:pos="8777"/>
        </w:tabs>
        <w:rPr>
          <w:rFonts w:asciiTheme="minorHAnsi" w:eastAsiaTheme="minorEastAsia" w:hAnsiTheme="minorHAnsi"/>
          <w:noProof/>
          <w:sz w:val="22"/>
        </w:rPr>
      </w:pPr>
      <w:hyperlink w:anchor="_Toc103902493" w:history="1">
        <w:r w:rsidRPr="003E5E8B">
          <w:rPr>
            <w:rStyle w:val="Hyperlink"/>
            <w:noProof/>
          </w:rPr>
          <w:t>3.1.2 Sơ đồ khối</w:t>
        </w:r>
        <w:r>
          <w:rPr>
            <w:noProof/>
            <w:webHidden/>
          </w:rPr>
          <w:tab/>
        </w:r>
        <w:r>
          <w:rPr>
            <w:noProof/>
            <w:webHidden/>
          </w:rPr>
          <w:fldChar w:fldCharType="begin"/>
        </w:r>
        <w:r>
          <w:rPr>
            <w:noProof/>
            <w:webHidden/>
          </w:rPr>
          <w:instrText xml:space="preserve"> PAGEREF _Toc103902493 \h </w:instrText>
        </w:r>
        <w:r>
          <w:rPr>
            <w:noProof/>
            <w:webHidden/>
          </w:rPr>
        </w:r>
        <w:r>
          <w:rPr>
            <w:noProof/>
            <w:webHidden/>
          </w:rPr>
          <w:fldChar w:fldCharType="separate"/>
        </w:r>
        <w:r>
          <w:rPr>
            <w:noProof/>
            <w:webHidden/>
          </w:rPr>
          <w:t>36</w:t>
        </w:r>
        <w:r>
          <w:rPr>
            <w:noProof/>
            <w:webHidden/>
          </w:rPr>
          <w:fldChar w:fldCharType="end"/>
        </w:r>
      </w:hyperlink>
    </w:p>
    <w:p w14:paraId="14193167" w14:textId="15F01FEE" w:rsidR="00B114D9" w:rsidRDefault="00B114D9">
      <w:pPr>
        <w:pStyle w:val="TOC2"/>
        <w:tabs>
          <w:tab w:val="right" w:leader="dot" w:pos="8777"/>
        </w:tabs>
        <w:rPr>
          <w:rFonts w:asciiTheme="minorHAnsi" w:eastAsiaTheme="minorEastAsia" w:hAnsiTheme="minorHAnsi"/>
          <w:noProof/>
          <w:sz w:val="22"/>
        </w:rPr>
      </w:pPr>
      <w:hyperlink w:anchor="_Toc103902494" w:history="1">
        <w:r w:rsidRPr="003E5E8B">
          <w:rPr>
            <w:rStyle w:val="Hyperlink"/>
            <w:noProof/>
          </w:rPr>
          <w:t>3.2 Lưu đồ thuật toán</w:t>
        </w:r>
        <w:r>
          <w:rPr>
            <w:noProof/>
            <w:webHidden/>
          </w:rPr>
          <w:tab/>
        </w:r>
        <w:r>
          <w:rPr>
            <w:noProof/>
            <w:webHidden/>
          </w:rPr>
          <w:fldChar w:fldCharType="begin"/>
        </w:r>
        <w:r>
          <w:rPr>
            <w:noProof/>
            <w:webHidden/>
          </w:rPr>
          <w:instrText xml:space="preserve"> PAGEREF _Toc103902494 \h </w:instrText>
        </w:r>
        <w:r>
          <w:rPr>
            <w:noProof/>
            <w:webHidden/>
          </w:rPr>
        </w:r>
        <w:r>
          <w:rPr>
            <w:noProof/>
            <w:webHidden/>
          </w:rPr>
          <w:fldChar w:fldCharType="separate"/>
        </w:r>
        <w:r>
          <w:rPr>
            <w:noProof/>
            <w:webHidden/>
          </w:rPr>
          <w:t>37</w:t>
        </w:r>
        <w:r>
          <w:rPr>
            <w:noProof/>
            <w:webHidden/>
          </w:rPr>
          <w:fldChar w:fldCharType="end"/>
        </w:r>
      </w:hyperlink>
    </w:p>
    <w:p w14:paraId="2588ED0C" w14:textId="38E13BA5" w:rsidR="00B114D9" w:rsidRDefault="00B114D9">
      <w:pPr>
        <w:pStyle w:val="TOC2"/>
        <w:tabs>
          <w:tab w:val="right" w:leader="dot" w:pos="8777"/>
        </w:tabs>
        <w:rPr>
          <w:rFonts w:asciiTheme="minorHAnsi" w:eastAsiaTheme="minorEastAsia" w:hAnsiTheme="minorHAnsi"/>
          <w:noProof/>
          <w:sz w:val="22"/>
        </w:rPr>
      </w:pPr>
      <w:hyperlink w:anchor="_Toc103902495" w:history="1">
        <w:r w:rsidRPr="003E5E8B">
          <w:rPr>
            <w:rStyle w:val="Hyperlink"/>
            <w:noProof/>
          </w:rPr>
          <w:t>3.3 Sơ đồ nguyên lý trên phần mềm Altium Designer</w:t>
        </w:r>
        <w:r>
          <w:rPr>
            <w:noProof/>
            <w:webHidden/>
          </w:rPr>
          <w:tab/>
        </w:r>
        <w:r>
          <w:rPr>
            <w:noProof/>
            <w:webHidden/>
          </w:rPr>
          <w:fldChar w:fldCharType="begin"/>
        </w:r>
        <w:r>
          <w:rPr>
            <w:noProof/>
            <w:webHidden/>
          </w:rPr>
          <w:instrText xml:space="preserve"> PAGEREF _Toc103902495 \h </w:instrText>
        </w:r>
        <w:r>
          <w:rPr>
            <w:noProof/>
            <w:webHidden/>
          </w:rPr>
        </w:r>
        <w:r>
          <w:rPr>
            <w:noProof/>
            <w:webHidden/>
          </w:rPr>
          <w:fldChar w:fldCharType="separate"/>
        </w:r>
        <w:r>
          <w:rPr>
            <w:noProof/>
            <w:webHidden/>
          </w:rPr>
          <w:t>38</w:t>
        </w:r>
        <w:r>
          <w:rPr>
            <w:noProof/>
            <w:webHidden/>
          </w:rPr>
          <w:fldChar w:fldCharType="end"/>
        </w:r>
      </w:hyperlink>
    </w:p>
    <w:p w14:paraId="10FABAC8" w14:textId="145AEE9B" w:rsidR="00B114D9" w:rsidRDefault="00B114D9">
      <w:pPr>
        <w:pStyle w:val="TOC3"/>
        <w:tabs>
          <w:tab w:val="right" w:leader="dot" w:pos="8777"/>
        </w:tabs>
        <w:rPr>
          <w:rFonts w:asciiTheme="minorHAnsi" w:eastAsiaTheme="minorEastAsia" w:hAnsiTheme="minorHAnsi"/>
          <w:noProof/>
          <w:sz w:val="22"/>
        </w:rPr>
      </w:pPr>
      <w:hyperlink w:anchor="_Toc103902496" w:history="1">
        <w:r w:rsidRPr="003E5E8B">
          <w:rPr>
            <w:rStyle w:val="Hyperlink"/>
            <w:noProof/>
          </w:rPr>
          <w:t>3.3.1 Khối xử lý trung tâm (MCU)</w:t>
        </w:r>
        <w:r>
          <w:rPr>
            <w:noProof/>
            <w:webHidden/>
          </w:rPr>
          <w:tab/>
        </w:r>
        <w:r>
          <w:rPr>
            <w:noProof/>
            <w:webHidden/>
          </w:rPr>
          <w:fldChar w:fldCharType="begin"/>
        </w:r>
        <w:r>
          <w:rPr>
            <w:noProof/>
            <w:webHidden/>
          </w:rPr>
          <w:instrText xml:space="preserve"> PAGEREF _Toc103902496 \h </w:instrText>
        </w:r>
        <w:r>
          <w:rPr>
            <w:noProof/>
            <w:webHidden/>
          </w:rPr>
        </w:r>
        <w:r>
          <w:rPr>
            <w:noProof/>
            <w:webHidden/>
          </w:rPr>
          <w:fldChar w:fldCharType="separate"/>
        </w:r>
        <w:r>
          <w:rPr>
            <w:noProof/>
            <w:webHidden/>
          </w:rPr>
          <w:t>39</w:t>
        </w:r>
        <w:r>
          <w:rPr>
            <w:noProof/>
            <w:webHidden/>
          </w:rPr>
          <w:fldChar w:fldCharType="end"/>
        </w:r>
      </w:hyperlink>
    </w:p>
    <w:p w14:paraId="7DDC40D3" w14:textId="7DB287C6" w:rsidR="00B114D9" w:rsidRDefault="00B114D9">
      <w:pPr>
        <w:pStyle w:val="TOC3"/>
        <w:tabs>
          <w:tab w:val="right" w:leader="dot" w:pos="8777"/>
        </w:tabs>
        <w:rPr>
          <w:rFonts w:asciiTheme="minorHAnsi" w:eastAsiaTheme="minorEastAsia" w:hAnsiTheme="minorHAnsi"/>
          <w:noProof/>
          <w:sz w:val="22"/>
        </w:rPr>
      </w:pPr>
      <w:hyperlink w:anchor="_Toc103902497" w:history="1">
        <w:r w:rsidRPr="003E5E8B">
          <w:rPr>
            <w:rStyle w:val="Hyperlink"/>
            <w:noProof/>
          </w:rPr>
          <w:t>3.3.2 Khối nguồn và ổn áp nguồn</w:t>
        </w:r>
        <w:r>
          <w:rPr>
            <w:noProof/>
            <w:webHidden/>
          </w:rPr>
          <w:tab/>
        </w:r>
        <w:r>
          <w:rPr>
            <w:noProof/>
            <w:webHidden/>
          </w:rPr>
          <w:fldChar w:fldCharType="begin"/>
        </w:r>
        <w:r>
          <w:rPr>
            <w:noProof/>
            <w:webHidden/>
          </w:rPr>
          <w:instrText xml:space="preserve"> PAGEREF _Toc103902497 \h </w:instrText>
        </w:r>
        <w:r>
          <w:rPr>
            <w:noProof/>
            <w:webHidden/>
          </w:rPr>
        </w:r>
        <w:r>
          <w:rPr>
            <w:noProof/>
            <w:webHidden/>
          </w:rPr>
          <w:fldChar w:fldCharType="separate"/>
        </w:r>
        <w:r>
          <w:rPr>
            <w:noProof/>
            <w:webHidden/>
          </w:rPr>
          <w:t>39</w:t>
        </w:r>
        <w:r>
          <w:rPr>
            <w:noProof/>
            <w:webHidden/>
          </w:rPr>
          <w:fldChar w:fldCharType="end"/>
        </w:r>
      </w:hyperlink>
    </w:p>
    <w:p w14:paraId="05AFEB5F" w14:textId="51D970F3" w:rsidR="00B114D9" w:rsidRDefault="00B114D9">
      <w:pPr>
        <w:pStyle w:val="TOC3"/>
        <w:tabs>
          <w:tab w:val="right" w:leader="dot" w:pos="8777"/>
        </w:tabs>
        <w:rPr>
          <w:rFonts w:asciiTheme="minorHAnsi" w:eastAsiaTheme="minorEastAsia" w:hAnsiTheme="minorHAnsi"/>
          <w:noProof/>
          <w:sz w:val="22"/>
        </w:rPr>
      </w:pPr>
      <w:hyperlink w:anchor="_Toc103902498" w:history="1">
        <w:r w:rsidRPr="003E5E8B">
          <w:rPr>
            <w:rStyle w:val="Hyperlink"/>
            <w:noProof/>
          </w:rPr>
          <w:t>3.3.3 Khối LCD</w:t>
        </w:r>
        <w:r>
          <w:rPr>
            <w:noProof/>
            <w:webHidden/>
          </w:rPr>
          <w:tab/>
        </w:r>
        <w:r>
          <w:rPr>
            <w:noProof/>
            <w:webHidden/>
          </w:rPr>
          <w:fldChar w:fldCharType="begin"/>
        </w:r>
        <w:r>
          <w:rPr>
            <w:noProof/>
            <w:webHidden/>
          </w:rPr>
          <w:instrText xml:space="preserve"> PAGEREF _Toc103902498 \h </w:instrText>
        </w:r>
        <w:r>
          <w:rPr>
            <w:noProof/>
            <w:webHidden/>
          </w:rPr>
        </w:r>
        <w:r>
          <w:rPr>
            <w:noProof/>
            <w:webHidden/>
          </w:rPr>
          <w:fldChar w:fldCharType="separate"/>
        </w:r>
        <w:r>
          <w:rPr>
            <w:noProof/>
            <w:webHidden/>
          </w:rPr>
          <w:t>39</w:t>
        </w:r>
        <w:r>
          <w:rPr>
            <w:noProof/>
            <w:webHidden/>
          </w:rPr>
          <w:fldChar w:fldCharType="end"/>
        </w:r>
      </w:hyperlink>
    </w:p>
    <w:p w14:paraId="48E553C8" w14:textId="63CE13E0" w:rsidR="00B114D9" w:rsidRDefault="00B114D9">
      <w:pPr>
        <w:pStyle w:val="TOC3"/>
        <w:tabs>
          <w:tab w:val="right" w:leader="dot" w:pos="8777"/>
        </w:tabs>
        <w:rPr>
          <w:rFonts w:asciiTheme="minorHAnsi" w:eastAsiaTheme="minorEastAsia" w:hAnsiTheme="minorHAnsi"/>
          <w:noProof/>
          <w:sz w:val="22"/>
        </w:rPr>
      </w:pPr>
      <w:hyperlink w:anchor="_Toc103902499" w:history="1">
        <w:r w:rsidRPr="003E5E8B">
          <w:rPr>
            <w:rStyle w:val="Hyperlink"/>
            <w:noProof/>
          </w:rPr>
          <w:t>3.3.4 Khối SR04</w:t>
        </w:r>
        <w:r>
          <w:rPr>
            <w:noProof/>
            <w:webHidden/>
          </w:rPr>
          <w:tab/>
        </w:r>
        <w:r>
          <w:rPr>
            <w:noProof/>
            <w:webHidden/>
          </w:rPr>
          <w:fldChar w:fldCharType="begin"/>
        </w:r>
        <w:r>
          <w:rPr>
            <w:noProof/>
            <w:webHidden/>
          </w:rPr>
          <w:instrText xml:space="preserve"> PAGEREF _Toc103902499 \h </w:instrText>
        </w:r>
        <w:r>
          <w:rPr>
            <w:noProof/>
            <w:webHidden/>
          </w:rPr>
        </w:r>
        <w:r>
          <w:rPr>
            <w:noProof/>
            <w:webHidden/>
          </w:rPr>
          <w:fldChar w:fldCharType="separate"/>
        </w:r>
        <w:r>
          <w:rPr>
            <w:noProof/>
            <w:webHidden/>
          </w:rPr>
          <w:t>40</w:t>
        </w:r>
        <w:r>
          <w:rPr>
            <w:noProof/>
            <w:webHidden/>
          </w:rPr>
          <w:fldChar w:fldCharType="end"/>
        </w:r>
      </w:hyperlink>
    </w:p>
    <w:p w14:paraId="20CC094F" w14:textId="17B79CB3" w:rsidR="00B114D9" w:rsidRDefault="00B114D9">
      <w:pPr>
        <w:pStyle w:val="TOC3"/>
        <w:tabs>
          <w:tab w:val="right" w:leader="dot" w:pos="8777"/>
        </w:tabs>
        <w:rPr>
          <w:rFonts w:asciiTheme="minorHAnsi" w:eastAsiaTheme="minorEastAsia" w:hAnsiTheme="minorHAnsi"/>
          <w:noProof/>
          <w:sz w:val="22"/>
        </w:rPr>
      </w:pPr>
      <w:hyperlink w:anchor="_Toc103902500" w:history="1">
        <w:r w:rsidRPr="003E5E8B">
          <w:rPr>
            <w:rStyle w:val="Hyperlink"/>
            <w:noProof/>
          </w:rPr>
          <w:t>3.3.5 Khối Servo</w:t>
        </w:r>
        <w:r>
          <w:rPr>
            <w:noProof/>
            <w:webHidden/>
          </w:rPr>
          <w:tab/>
        </w:r>
        <w:r>
          <w:rPr>
            <w:noProof/>
            <w:webHidden/>
          </w:rPr>
          <w:fldChar w:fldCharType="begin"/>
        </w:r>
        <w:r>
          <w:rPr>
            <w:noProof/>
            <w:webHidden/>
          </w:rPr>
          <w:instrText xml:space="preserve"> PAGEREF _Toc103902500 \h </w:instrText>
        </w:r>
        <w:r>
          <w:rPr>
            <w:noProof/>
            <w:webHidden/>
          </w:rPr>
        </w:r>
        <w:r>
          <w:rPr>
            <w:noProof/>
            <w:webHidden/>
          </w:rPr>
          <w:fldChar w:fldCharType="separate"/>
        </w:r>
        <w:r>
          <w:rPr>
            <w:noProof/>
            <w:webHidden/>
          </w:rPr>
          <w:t>40</w:t>
        </w:r>
        <w:r>
          <w:rPr>
            <w:noProof/>
            <w:webHidden/>
          </w:rPr>
          <w:fldChar w:fldCharType="end"/>
        </w:r>
      </w:hyperlink>
    </w:p>
    <w:p w14:paraId="4E8DD385" w14:textId="1B89A252" w:rsidR="00B114D9" w:rsidRDefault="00B114D9">
      <w:pPr>
        <w:pStyle w:val="TOC3"/>
        <w:tabs>
          <w:tab w:val="right" w:leader="dot" w:pos="8777"/>
        </w:tabs>
        <w:rPr>
          <w:rFonts w:asciiTheme="minorHAnsi" w:eastAsiaTheme="minorEastAsia" w:hAnsiTheme="minorHAnsi"/>
          <w:noProof/>
          <w:sz w:val="22"/>
        </w:rPr>
      </w:pPr>
      <w:hyperlink w:anchor="_Toc103902501" w:history="1">
        <w:r w:rsidRPr="003E5E8B">
          <w:rPr>
            <w:rStyle w:val="Hyperlink"/>
            <w:noProof/>
          </w:rPr>
          <w:t>3.3.6 Khối cảm biến vật cản</w:t>
        </w:r>
        <w:r>
          <w:rPr>
            <w:noProof/>
            <w:webHidden/>
          </w:rPr>
          <w:tab/>
        </w:r>
        <w:r>
          <w:rPr>
            <w:noProof/>
            <w:webHidden/>
          </w:rPr>
          <w:fldChar w:fldCharType="begin"/>
        </w:r>
        <w:r>
          <w:rPr>
            <w:noProof/>
            <w:webHidden/>
          </w:rPr>
          <w:instrText xml:space="preserve"> PAGEREF _Toc103902501 \h </w:instrText>
        </w:r>
        <w:r>
          <w:rPr>
            <w:noProof/>
            <w:webHidden/>
          </w:rPr>
        </w:r>
        <w:r>
          <w:rPr>
            <w:noProof/>
            <w:webHidden/>
          </w:rPr>
          <w:fldChar w:fldCharType="separate"/>
        </w:r>
        <w:r>
          <w:rPr>
            <w:noProof/>
            <w:webHidden/>
          </w:rPr>
          <w:t>40</w:t>
        </w:r>
        <w:r>
          <w:rPr>
            <w:noProof/>
            <w:webHidden/>
          </w:rPr>
          <w:fldChar w:fldCharType="end"/>
        </w:r>
      </w:hyperlink>
    </w:p>
    <w:p w14:paraId="31F87B85" w14:textId="0121C333" w:rsidR="00B114D9" w:rsidRDefault="00B114D9">
      <w:pPr>
        <w:pStyle w:val="TOC3"/>
        <w:tabs>
          <w:tab w:val="right" w:leader="dot" w:pos="8777"/>
        </w:tabs>
        <w:rPr>
          <w:rFonts w:asciiTheme="minorHAnsi" w:eastAsiaTheme="minorEastAsia" w:hAnsiTheme="minorHAnsi"/>
          <w:noProof/>
          <w:sz w:val="22"/>
        </w:rPr>
      </w:pPr>
      <w:hyperlink w:anchor="_Toc103902502" w:history="1">
        <w:r w:rsidRPr="003E5E8B">
          <w:rPr>
            <w:rStyle w:val="Hyperlink"/>
            <w:noProof/>
          </w:rPr>
          <w:t>3.3.7 Khối giao tiếp DFPlayer Mini</w:t>
        </w:r>
        <w:r>
          <w:rPr>
            <w:noProof/>
            <w:webHidden/>
          </w:rPr>
          <w:tab/>
        </w:r>
        <w:r>
          <w:rPr>
            <w:noProof/>
            <w:webHidden/>
          </w:rPr>
          <w:fldChar w:fldCharType="begin"/>
        </w:r>
        <w:r>
          <w:rPr>
            <w:noProof/>
            <w:webHidden/>
          </w:rPr>
          <w:instrText xml:space="preserve"> PAGEREF _Toc103902502 \h </w:instrText>
        </w:r>
        <w:r>
          <w:rPr>
            <w:noProof/>
            <w:webHidden/>
          </w:rPr>
        </w:r>
        <w:r>
          <w:rPr>
            <w:noProof/>
            <w:webHidden/>
          </w:rPr>
          <w:fldChar w:fldCharType="separate"/>
        </w:r>
        <w:r>
          <w:rPr>
            <w:noProof/>
            <w:webHidden/>
          </w:rPr>
          <w:t>41</w:t>
        </w:r>
        <w:r>
          <w:rPr>
            <w:noProof/>
            <w:webHidden/>
          </w:rPr>
          <w:fldChar w:fldCharType="end"/>
        </w:r>
      </w:hyperlink>
    </w:p>
    <w:p w14:paraId="24A76DDE" w14:textId="56FFC1DE" w:rsidR="00B114D9" w:rsidRDefault="00B114D9">
      <w:pPr>
        <w:pStyle w:val="TOC3"/>
        <w:tabs>
          <w:tab w:val="right" w:leader="dot" w:pos="8777"/>
        </w:tabs>
        <w:rPr>
          <w:rFonts w:asciiTheme="minorHAnsi" w:eastAsiaTheme="minorEastAsia" w:hAnsiTheme="minorHAnsi"/>
          <w:noProof/>
          <w:sz w:val="22"/>
        </w:rPr>
      </w:pPr>
      <w:hyperlink w:anchor="_Toc103902503" w:history="1">
        <w:r w:rsidRPr="003E5E8B">
          <w:rPr>
            <w:rStyle w:val="Hyperlink"/>
            <w:noProof/>
          </w:rPr>
          <w:t>3.3.8 Khối mở rộng</w:t>
        </w:r>
        <w:r>
          <w:rPr>
            <w:noProof/>
            <w:webHidden/>
          </w:rPr>
          <w:tab/>
        </w:r>
        <w:r>
          <w:rPr>
            <w:noProof/>
            <w:webHidden/>
          </w:rPr>
          <w:fldChar w:fldCharType="begin"/>
        </w:r>
        <w:r>
          <w:rPr>
            <w:noProof/>
            <w:webHidden/>
          </w:rPr>
          <w:instrText xml:space="preserve"> PAGEREF _Toc103902503 \h </w:instrText>
        </w:r>
        <w:r>
          <w:rPr>
            <w:noProof/>
            <w:webHidden/>
          </w:rPr>
        </w:r>
        <w:r>
          <w:rPr>
            <w:noProof/>
            <w:webHidden/>
          </w:rPr>
          <w:fldChar w:fldCharType="separate"/>
        </w:r>
        <w:r>
          <w:rPr>
            <w:noProof/>
            <w:webHidden/>
          </w:rPr>
          <w:t>41</w:t>
        </w:r>
        <w:r>
          <w:rPr>
            <w:noProof/>
            <w:webHidden/>
          </w:rPr>
          <w:fldChar w:fldCharType="end"/>
        </w:r>
      </w:hyperlink>
    </w:p>
    <w:p w14:paraId="462E9B3D" w14:textId="43C3B0DB" w:rsidR="00B114D9" w:rsidRDefault="00B114D9">
      <w:pPr>
        <w:pStyle w:val="TOC2"/>
        <w:tabs>
          <w:tab w:val="right" w:leader="dot" w:pos="8777"/>
        </w:tabs>
        <w:rPr>
          <w:rFonts w:asciiTheme="minorHAnsi" w:eastAsiaTheme="minorEastAsia" w:hAnsiTheme="minorHAnsi"/>
          <w:noProof/>
          <w:sz w:val="22"/>
        </w:rPr>
      </w:pPr>
      <w:hyperlink w:anchor="_Toc103902504" w:history="1">
        <w:r w:rsidRPr="003E5E8B">
          <w:rPr>
            <w:rStyle w:val="Hyperlink"/>
            <w:noProof/>
          </w:rPr>
          <w:t>3.4 Sơ đồ mạch in (PCB)</w:t>
        </w:r>
        <w:r>
          <w:rPr>
            <w:noProof/>
            <w:webHidden/>
          </w:rPr>
          <w:tab/>
        </w:r>
        <w:r>
          <w:rPr>
            <w:noProof/>
            <w:webHidden/>
          </w:rPr>
          <w:fldChar w:fldCharType="begin"/>
        </w:r>
        <w:r>
          <w:rPr>
            <w:noProof/>
            <w:webHidden/>
          </w:rPr>
          <w:instrText xml:space="preserve"> PAGEREF _Toc103902504 \h </w:instrText>
        </w:r>
        <w:r>
          <w:rPr>
            <w:noProof/>
            <w:webHidden/>
          </w:rPr>
        </w:r>
        <w:r>
          <w:rPr>
            <w:noProof/>
            <w:webHidden/>
          </w:rPr>
          <w:fldChar w:fldCharType="separate"/>
        </w:r>
        <w:r>
          <w:rPr>
            <w:noProof/>
            <w:webHidden/>
          </w:rPr>
          <w:t>42</w:t>
        </w:r>
        <w:r>
          <w:rPr>
            <w:noProof/>
            <w:webHidden/>
          </w:rPr>
          <w:fldChar w:fldCharType="end"/>
        </w:r>
      </w:hyperlink>
    </w:p>
    <w:p w14:paraId="050658D7" w14:textId="5BCAACE0" w:rsidR="00B114D9" w:rsidRDefault="00B114D9">
      <w:pPr>
        <w:pStyle w:val="TOC2"/>
        <w:tabs>
          <w:tab w:val="right" w:leader="dot" w:pos="8777"/>
        </w:tabs>
        <w:rPr>
          <w:rFonts w:asciiTheme="minorHAnsi" w:eastAsiaTheme="minorEastAsia" w:hAnsiTheme="minorHAnsi"/>
          <w:noProof/>
          <w:sz w:val="22"/>
        </w:rPr>
      </w:pPr>
      <w:hyperlink w:anchor="_Toc103902505" w:history="1">
        <w:r w:rsidRPr="003E5E8B">
          <w:rPr>
            <w:rStyle w:val="Hyperlink"/>
            <w:noProof/>
          </w:rPr>
          <w:t>3.5 Kết luận chương 3.</w:t>
        </w:r>
        <w:r>
          <w:rPr>
            <w:noProof/>
            <w:webHidden/>
          </w:rPr>
          <w:tab/>
        </w:r>
        <w:r>
          <w:rPr>
            <w:noProof/>
            <w:webHidden/>
          </w:rPr>
          <w:fldChar w:fldCharType="begin"/>
        </w:r>
        <w:r>
          <w:rPr>
            <w:noProof/>
            <w:webHidden/>
          </w:rPr>
          <w:instrText xml:space="preserve"> PAGEREF _Toc103902505 \h </w:instrText>
        </w:r>
        <w:r>
          <w:rPr>
            <w:noProof/>
            <w:webHidden/>
          </w:rPr>
        </w:r>
        <w:r>
          <w:rPr>
            <w:noProof/>
            <w:webHidden/>
          </w:rPr>
          <w:fldChar w:fldCharType="separate"/>
        </w:r>
        <w:r>
          <w:rPr>
            <w:noProof/>
            <w:webHidden/>
          </w:rPr>
          <w:t>42</w:t>
        </w:r>
        <w:r>
          <w:rPr>
            <w:noProof/>
            <w:webHidden/>
          </w:rPr>
          <w:fldChar w:fldCharType="end"/>
        </w:r>
      </w:hyperlink>
    </w:p>
    <w:p w14:paraId="5F8AF63D" w14:textId="7A218D15" w:rsidR="00B114D9" w:rsidRDefault="00B114D9">
      <w:pPr>
        <w:pStyle w:val="TOC1"/>
        <w:tabs>
          <w:tab w:val="right" w:leader="dot" w:pos="8777"/>
        </w:tabs>
        <w:rPr>
          <w:rFonts w:asciiTheme="minorHAnsi" w:eastAsiaTheme="minorEastAsia" w:hAnsiTheme="minorHAnsi"/>
          <w:b w:val="0"/>
          <w:noProof/>
          <w:sz w:val="22"/>
        </w:rPr>
      </w:pPr>
      <w:hyperlink w:anchor="_Toc103902506" w:history="1">
        <w:r w:rsidRPr="003E5E8B">
          <w:rPr>
            <w:rStyle w:val="Hyperlink"/>
            <w:noProof/>
          </w:rPr>
          <w:t>Kết luận và hướng phát triển đề tài</w:t>
        </w:r>
        <w:r>
          <w:rPr>
            <w:noProof/>
            <w:webHidden/>
          </w:rPr>
          <w:tab/>
        </w:r>
        <w:r>
          <w:rPr>
            <w:noProof/>
            <w:webHidden/>
          </w:rPr>
          <w:fldChar w:fldCharType="begin"/>
        </w:r>
        <w:r>
          <w:rPr>
            <w:noProof/>
            <w:webHidden/>
          </w:rPr>
          <w:instrText xml:space="preserve"> PAGEREF _Toc103902506 \h </w:instrText>
        </w:r>
        <w:r>
          <w:rPr>
            <w:noProof/>
            <w:webHidden/>
          </w:rPr>
        </w:r>
        <w:r>
          <w:rPr>
            <w:noProof/>
            <w:webHidden/>
          </w:rPr>
          <w:fldChar w:fldCharType="separate"/>
        </w:r>
        <w:r>
          <w:rPr>
            <w:noProof/>
            <w:webHidden/>
          </w:rPr>
          <w:t>43</w:t>
        </w:r>
        <w:r>
          <w:rPr>
            <w:noProof/>
            <w:webHidden/>
          </w:rPr>
          <w:fldChar w:fldCharType="end"/>
        </w:r>
      </w:hyperlink>
    </w:p>
    <w:p w14:paraId="71155C99" w14:textId="18C4FB90" w:rsidR="00B114D9" w:rsidRDefault="00B114D9">
      <w:pPr>
        <w:pStyle w:val="TOC2"/>
        <w:tabs>
          <w:tab w:val="right" w:leader="dot" w:pos="8777"/>
        </w:tabs>
        <w:rPr>
          <w:rFonts w:asciiTheme="minorHAnsi" w:eastAsiaTheme="minorEastAsia" w:hAnsiTheme="minorHAnsi"/>
          <w:noProof/>
          <w:sz w:val="22"/>
        </w:rPr>
      </w:pPr>
      <w:hyperlink w:anchor="_Toc103902507" w:history="1">
        <w:r w:rsidRPr="003E5E8B">
          <w:rPr>
            <w:rStyle w:val="Hyperlink"/>
            <w:noProof/>
          </w:rPr>
          <w:t>3.6 Một số hình ảnh thực tế của hệ thống</w:t>
        </w:r>
        <w:r>
          <w:rPr>
            <w:noProof/>
            <w:webHidden/>
          </w:rPr>
          <w:tab/>
        </w:r>
        <w:r>
          <w:rPr>
            <w:noProof/>
            <w:webHidden/>
          </w:rPr>
          <w:fldChar w:fldCharType="begin"/>
        </w:r>
        <w:r>
          <w:rPr>
            <w:noProof/>
            <w:webHidden/>
          </w:rPr>
          <w:instrText xml:space="preserve"> PAGEREF _Toc103902507 \h </w:instrText>
        </w:r>
        <w:r>
          <w:rPr>
            <w:noProof/>
            <w:webHidden/>
          </w:rPr>
        </w:r>
        <w:r>
          <w:rPr>
            <w:noProof/>
            <w:webHidden/>
          </w:rPr>
          <w:fldChar w:fldCharType="separate"/>
        </w:r>
        <w:r>
          <w:rPr>
            <w:noProof/>
            <w:webHidden/>
          </w:rPr>
          <w:t>43</w:t>
        </w:r>
        <w:r>
          <w:rPr>
            <w:noProof/>
            <w:webHidden/>
          </w:rPr>
          <w:fldChar w:fldCharType="end"/>
        </w:r>
      </w:hyperlink>
    </w:p>
    <w:p w14:paraId="5B8E3CA3" w14:textId="67BF4ACF" w:rsidR="00B114D9" w:rsidRDefault="00B114D9">
      <w:pPr>
        <w:pStyle w:val="TOC2"/>
        <w:tabs>
          <w:tab w:val="right" w:leader="dot" w:pos="8777"/>
        </w:tabs>
        <w:rPr>
          <w:rFonts w:asciiTheme="minorHAnsi" w:eastAsiaTheme="minorEastAsia" w:hAnsiTheme="minorHAnsi"/>
          <w:noProof/>
          <w:sz w:val="22"/>
        </w:rPr>
      </w:pPr>
      <w:hyperlink w:anchor="_Toc103902508" w:history="1">
        <w:r w:rsidRPr="003E5E8B">
          <w:rPr>
            <w:rStyle w:val="Hyperlink"/>
            <w:noProof/>
          </w:rPr>
          <w:t>3.7 Hướng dẫn sử dụng sản phẩm</w:t>
        </w:r>
        <w:r>
          <w:rPr>
            <w:noProof/>
            <w:webHidden/>
          </w:rPr>
          <w:tab/>
        </w:r>
        <w:r>
          <w:rPr>
            <w:noProof/>
            <w:webHidden/>
          </w:rPr>
          <w:fldChar w:fldCharType="begin"/>
        </w:r>
        <w:r>
          <w:rPr>
            <w:noProof/>
            <w:webHidden/>
          </w:rPr>
          <w:instrText xml:space="preserve"> PAGEREF _Toc103902508 \h </w:instrText>
        </w:r>
        <w:r>
          <w:rPr>
            <w:noProof/>
            <w:webHidden/>
          </w:rPr>
        </w:r>
        <w:r>
          <w:rPr>
            <w:noProof/>
            <w:webHidden/>
          </w:rPr>
          <w:fldChar w:fldCharType="separate"/>
        </w:r>
        <w:r>
          <w:rPr>
            <w:noProof/>
            <w:webHidden/>
          </w:rPr>
          <w:t>44</w:t>
        </w:r>
        <w:r>
          <w:rPr>
            <w:noProof/>
            <w:webHidden/>
          </w:rPr>
          <w:fldChar w:fldCharType="end"/>
        </w:r>
      </w:hyperlink>
    </w:p>
    <w:p w14:paraId="7AB91825" w14:textId="4CAAFB10" w:rsidR="00B114D9" w:rsidRDefault="00B114D9">
      <w:pPr>
        <w:pStyle w:val="TOC2"/>
        <w:tabs>
          <w:tab w:val="right" w:leader="dot" w:pos="8777"/>
        </w:tabs>
        <w:rPr>
          <w:rFonts w:asciiTheme="minorHAnsi" w:eastAsiaTheme="minorEastAsia" w:hAnsiTheme="minorHAnsi"/>
          <w:noProof/>
          <w:sz w:val="22"/>
        </w:rPr>
      </w:pPr>
      <w:hyperlink w:anchor="_Toc103902509" w:history="1">
        <w:r w:rsidRPr="003E5E8B">
          <w:rPr>
            <w:rStyle w:val="Hyperlink"/>
            <w:noProof/>
          </w:rPr>
          <w:t>3.8 Ưu điểm và nhược điểm của hệ thống</w:t>
        </w:r>
        <w:r>
          <w:rPr>
            <w:noProof/>
            <w:webHidden/>
          </w:rPr>
          <w:tab/>
        </w:r>
        <w:r>
          <w:rPr>
            <w:noProof/>
            <w:webHidden/>
          </w:rPr>
          <w:fldChar w:fldCharType="begin"/>
        </w:r>
        <w:r>
          <w:rPr>
            <w:noProof/>
            <w:webHidden/>
          </w:rPr>
          <w:instrText xml:space="preserve"> PAGEREF _Toc103902509 \h </w:instrText>
        </w:r>
        <w:r>
          <w:rPr>
            <w:noProof/>
            <w:webHidden/>
          </w:rPr>
        </w:r>
        <w:r>
          <w:rPr>
            <w:noProof/>
            <w:webHidden/>
          </w:rPr>
          <w:fldChar w:fldCharType="separate"/>
        </w:r>
        <w:r>
          <w:rPr>
            <w:noProof/>
            <w:webHidden/>
          </w:rPr>
          <w:t>44</w:t>
        </w:r>
        <w:r>
          <w:rPr>
            <w:noProof/>
            <w:webHidden/>
          </w:rPr>
          <w:fldChar w:fldCharType="end"/>
        </w:r>
      </w:hyperlink>
    </w:p>
    <w:p w14:paraId="29E048F7" w14:textId="4A1D9937" w:rsidR="00B114D9" w:rsidRDefault="00B114D9">
      <w:pPr>
        <w:pStyle w:val="TOC2"/>
        <w:tabs>
          <w:tab w:val="right" w:leader="dot" w:pos="8777"/>
        </w:tabs>
        <w:rPr>
          <w:rFonts w:asciiTheme="minorHAnsi" w:eastAsiaTheme="minorEastAsia" w:hAnsiTheme="minorHAnsi"/>
          <w:noProof/>
          <w:sz w:val="22"/>
        </w:rPr>
      </w:pPr>
      <w:hyperlink w:anchor="_Toc103902510" w:history="1">
        <w:r w:rsidRPr="003E5E8B">
          <w:rPr>
            <w:rStyle w:val="Hyperlink"/>
            <w:noProof/>
          </w:rPr>
          <w:t>3.9 Hướng phát triển của đề tài</w:t>
        </w:r>
        <w:r>
          <w:rPr>
            <w:noProof/>
            <w:webHidden/>
          </w:rPr>
          <w:tab/>
        </w:r>
        <w:r>
          <w:rPr>
            <w:noProof/>
            <w:webHidden/>
          </w:rPr>
          <w:fldChar w:fldCharType="begin"/>
        </w:r>
        <w:r>
          <w:rPr>
            <w:noProof/>
            <w:webHidden/>
          </w:rPr>
          <w:instrText xml:space="preserve"> PAGEREF _Toc103902510 \h </w:instrText>
        </w:r>
        <w:r>
          <w:rPr>
            <w:noProof/>
            <w:webHidden/>
          </w:rPr>
        </w:r>
        <w:r>
          <w:rPr>
            <w:noProof/>
            <w:webHidden/>
          </w:rPr>
          <w:fldChar w:fldCharType="separate"/>
        </w:r>
        <w:r>
          <w:rPr>
            <w:noProof/>
            <w:webHidden/>
          </w:rPr>
          <w:t>44</w:t>
        </w:r>
        <w:r>
          <w:rPr>
            <w:noProof/>
            <w:webHidden/>
          </w:rPr>
          <w:fldChar w:fldCharType="end"/>
        </w:r>
      </w:hyperlink>
    </w:p>
    <w:p w14:paraId="1C5BF995" w14:textId="5D0CB3B0" w:rsidR="00B114D9" w:rsidRDefault="00B114D9">
      <w:pPr>
        <w:pStyle w:val="TOC1"/>
        <w:tabs>
          <w:tab w:val="right" w:leader="dot" w:pos="8777"/>
        </w:tabs>
        <w:rPr>
          <w:rFonts w:asciiTheme="minorHAnsi" w:eastAsiaTheme="minorEastAsia" w:hAnsiTheme="minorHAnsi"/>
          <w:b w:val="0"/>
          <w:noProof/>
          <w:sz w:val="22"/>
        </w:rPr>
      </w:pPr>
      <w:hyperlink w:anchor="_Toc103902511" w:history="1">
        <w:r w:rsidRPr="003E5E8B">
          <w:rPr>
            <w:rStyle w:val="Hyperlink"/>
            <w:noProof/>
          </w:rPr>
          <w:t>TÀI LIỆU THAM KHẢO</w:t>
        </w:r>
        <w:r>
          <w:rPr>
            <w:noProof/>
            <w:webHidden/>
          </w:rPr>
          <w:tab/>
        </w:r>
        <w:r>
          <w:rPr>
            <w:noProof/>
            <w:webHidden/>
          </w:rPr>
          <w:fldChar w:fldCharType="begin"/>
        </w:r>
        <w:r>
          <w:rPr>
            <w:noProof/>
            <w:webHidden/>
          </w:rPr>
          <w:instrText xml:space="preserve"> PAGEREF _Toc103902511 \h </w:instrText>
        </w:r>
        <w:r>
          <w:rPr>
            <w:noProof/>
            <w:webHidden/>
          </w:rPr>
        </w:r>
        <w:r>
          <w:rPr>
            <w:noProof/>
            <w:webHidden/>
          </w:rPr>
          <w:fldChar w:fldCharType="separate"/>
        </w:r>
        <w:r>
          <w:rPr>
            <w:noProof/>
            <w:webHidden/>
          </w:rPr>
          <w:t>46</w:t>
        </w:r>
        <w:r>
          <w:rPr>
            <w:noProof/>
            <w:webHidden/>
          </w:rPr>
          <w:fldChar w:fldCharType="end"/>
        </w:r>
      </w:hyperlink>
    </w:p>
    <w:p w14:paraId="0F829868" w14:textId="55CC9C24" w:rsidR="00B114D9" w:rsidRDefault="00B114D9">
      <w:pPr>
        <w:pStyle w:val="TOC1"/>
        <w:tabs>
          <w:tab w:val="right" w:leader="dot" w:pos="8777"/>
        </w:tabs>
        <w:rPr>
          <w:rFonts w:asciiTheme="minorHAnsi" w:eastAsiaTheme="minorEastAsia" w:hAnsiTheme="minorHAnsi"/>
          <w:b w:val="0"/>
          <w:noProof/>
          <w:sz w:val="22"/>
        </w:rPr>
      </w:pPr>
      <w:hyperlink w:anchor="_Toc103902512" w:history="1">
        <w:r w:rsidRPr="003E5E8B">
          <w:rPr>
            <w:rStyle w:val="Hyperlink"/>
            <w:noProof/>
          </w:rPr>
          <w:t>Phụ lục</w:t>
        </w:r>
        <w:r>
          <w:rPr>
            <w:noProof/>
            <w:webHidden/>
          </w:rPr>
          <w:tab/>
        </w:r>
        <w:r>
          <w:rPr>
            <w:noProof/>
            <w:webHidden/>
          </w:rPr>
          <w:fldChar w:fldCharType="begin"/>
        </w:r>
        <w:r>
          <w:rPr>
            <w:noProof/>
            <w:webHidden/>
          </w:rPr>
          <w:instrText xml:space="preserve"> PAGEREF _Toc103902512 \h </w:instrText>
        </w:r>
        <w:r>
          <w:rPr>
            <w:noProof/>
            <w:webHidden/>
          </w:rPr>
        </w:r>
        <w:r>
          <w:rPr>
            <w:noProof/>
            <w:webHidden/>
          </w:rPr>
          <w:fldChar w:fldCharType="separate"/>
        </w:r>
        <w:r>
          <w:rPr>
            <w:noProof/>
            <w:webHidden/>
          </w:rPr>
          <w:t>47</w:t>
        </w:r>
        <w:r>
          <w:rPr>
            <w:noProof/>
            <w:webHidden/>
          </w:rPr>
          <w:fldChar w:fldCharType="end"/>
        </w:r>
      </w:hyperlink>
    </w:p>
    <w:p w14:paraId="201D8801" w14:textId="3970008D" w:rsidR="00B114D9" w:rsidRDefault="00B114D9">
      <w:pPr>
        <w:pStyle w:val="TOC1"/>
        <w:tabs>
          <w:tab w:val="right" w:leader="dot" w:pos="8777"/>
        </w:tabs>
        <w:rPr>
          <w:rFonts w:asciiTheme="minorHAnsi" w:eastAsiaTheme="minorEastAsia" w:hAnsiTheme="minorHAnsi"/>
          <w:b w:val="0"/>
          <w:noProof/>
          <w:sz w:val="22"/>
        </w:rPr>
      </w:pPr>
      <w:hyperlink w:anchor="_Toc103902513" w:history="1">
        <w:r w:rsidRPr="003E5E8B">
          <w:rPr>
            <w:rStyle w:val="Hyperlink"/>
            <w:noProof/>
          </w:rPr>
          <w:t>PHỤ LỤC</w:t>
        </w:r>
        <w:r>
          <w:rPr>
            <w:noProof/>
            <w:webHidden/>
          </w:rPr>
          <w:tab/>
        </w:r>
        <w:r>
          <w:rPr>
            <w:noProof/>
            <w:webHidden/>
          </w:rPr>
          <w:fldChar w:fldCharType="begin"/>
        </w:r>
        <w:r>
          <w:rPr>
            <w:noProof/>
            <w:webHidden/>
          </w:rPr>
          <w:instrText xml:space="preserve"> PAGEREF _Toc103902513 \h </w:instrText>
        </w:r>
        <w:r>
          <w:rPr>
            <w:noProof/>
            <w:webHidden/>
          </w:rPr>
        </w:r>
        <w:r>
          <w:rPr>
            <w:noProof/>
            <w:webHidden/>
          </w:rPr>
          <w:fldChar w:fldCharType="separate"/>
        </w:r>
        <w:r>
          <w:rPr>
            <w:noProof/>
            <w:webHidden/>
          </w:rPr>
          <w:t>54</w:t>
        </w:r>
        <w:r>
          <w:rPr>
            <w:noProof/>
            <w:webHidden/>
          </w:rPr>
          <w:fldChar w:fldCharType="end"/>
        </w:r>
      </w:hyperlink>
    </w:p>
    <w:p w14:paraId="37DBA341" w14:textId="27F74703"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6E24C2A1" w:rsidR="00B1055C" w:rsidRDefault="00B1055C" w:rsidP="00D81050">
      <w:pPr>
        <w:pStyle w:val="Heading1"/>
        <w:numPr>
          <w:ilvl w:val="0"/>
          <w:numId w:val="0"/>
        </w:numPr>
      </w:pPr>
      <w:bookmarkStart w:id="1" w:name="_Toc103902461"/>
      <w:r>
        <w:lastRenderedPageBreak/>
        <w:t xml:space="preserve">DANH MỤC </w:t>
      </w:r>
      <w:r w:rsidRPr="00D81050">
        <w:t>HÌNH</w:t>
      </w:r>
      <w:r>
        <w:t xml:space="preserve"> ẢNH</w:t>
      </w:r>
      <w:bookmarkEnd w:id="1"/>
    </w:p>
    <w:p w14:paraId="1C13E947" w14:textId="2939366B" w:rsidR="00B059A5" w:rsidRPr="00B059A5" w:rsidRDefault="004414C2" w:rsidP="00B059A5">
      <w:pPr>
        <w:pStyle w:val="TableofFigures"/>
        <w:tabs>
          <w:tab w:val="right" w:leader="dot" w:pos="8777"/>
        </w:tabs>
        <w:spacing w:line="360" w:lineRule="auto"/>
        <w:rPr>
          <w:rFonts w:ascii="Times New Roman" w:eastAsiaTheme="minorEastAsia" w:hAnsi="Times New Roman" w:cs="Times New Roman"/>
          <w:noProof/>
          <w:sz w:val="28"/>
          <w:szCs w:val="28"/>
        </w:rPr>
      </w:pPr>
      <w:r w:rsidRPr="00B059A5">
        <w:rPr>
          <w:rFonts w:ascii="Times New Roman" w:hAnsi="Times New Roman" w:cs="Times New Roman"/>
          <w:sz w:val="28"/>
          <w:szCs w:val="28"/>
        </w:rPr>
        <w:fldChar w:fldCharType="begin"/>
      </w:r>
      <w:r w:rsidRPr="00B059A5">
        <w:rPr>
          <w:rFonts w:ascii="Times New Roman" w:hAnsi="Times New Roman" w:cs="Times New Roman"/>
          <w:sz w:val="28"/>
          <w:szCs w:val="28"/>
        </w:rPr>
        <w:instrText xml:space="preserve"> TOC \h \z \c "Hình" </w:instrText>
      </w:r>
      <w:r w:rsidRPr="00B059A5">
        <w:rPr>
          <w:rFonts w:ascii="Times New Roman" w:hAnsi="Times New Roman" w:cs="Times New Roman"/>
          <w:sz w:val="28"/>
          <w:szCs w:val="28"/>
        </w:rPr>
        <w:fldChar w:fldCharType="separate"/>
      </w:r>
      <w:hyperlink r:id="rId6" w:anchor="_Toc103900432" w:history="1">
        <w:r w:rsidR="00B059A5" w:rsidRPr="00B059A5">
          <w:rPr>
            <w:rStyle w:val="Hyperlink"/>
            <w:rFonts w:ascii="Times New Roman" w:hAnsi="Times New Roman" w:cs="Times New Roman"/>
            <w:noProof/>
            <w:sz w:val="28"/>
            <w:szCs w:val="28"/>
          </w:rPr>
          <w:t>Hình 1.1: Thùng rác thông minh Xiaomi Ninestarts</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11</w:t>
        </w:r>
        <w:r w:rsidR="00B059A5" w:rsidRPr="00B059A5">
          <w:rPr>
            <w:rFonts w:ascii="Times New Roman" w:hAnsi="Times New Roman" w:cs="Times New Roman"/>
            <w:noProof/>
            <w:webHidden/>
            <w:sz w:val="28"/>
            <w:szCs w:val="28"/>
          </w:rPr>
          <w:fldChar w:fldCharType="end"/>
        </w:r>
      </w:hyperlink>
    </w:p>
    <w:p w14:paraId="42E91BF7" w14:textId="2A9FE517"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3" w:history="1">
        <w:r w:rsidRPr="00B059A5">
          <w:rPr>
            <w:rStyle w:val="Hyperlink"/>
            <w:rFonts w:ascii="Times New Roman" w:hAnsi="Times New Roman" w:cs="Times New Roman"/>
            <w:noProof/>
            <w:sz w:val="28"/>
            <w:szCs w:val="28"/>
          </w:rPr>
          <w:t>Hình 1.2: Thùng rác thông minh EKO 9285MT</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_Toc103900433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12</w:t>
        </w:r>
        <w:r w:rsidRPr="00B059A5">
          <w:rPr>
            <w:rFonts w:ascii="Times New Roman" w:hAnsi="Times New Roman" w:cs="Times New Roman"/>
            <w:noProof/>
            <w:webHidden/>
            <w:sz w:val="28"/>
            <w:szCs w:val="28"/>
          </w:rPr>
          <w:fldChar w:fldCharType="end"/>
        </w:r>
      </w:hyperlink>
    </w:p>
    <w:p w14:paraId="03E29E0A" w14:textId="3D3D12F4"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7" w:anchor="_Toc103900434" w:history="1">
        <w:r w:rsidRPr="00B059A5">
          <w:rPr>
            <w:rStyle w:val="Hyperlink"/>
            <w:rFonts w:ascii="Times New Roman" w:hAnsi="Times New Roman" w:cs="Times New Roman"/>
            <w:noProof/>
            <w:sz w:val="28"/>
            <w:szCs w:val="28"/>
          </w:rPr>
          <w:t>Hình 1.3: Thùng rác cảm ứng thông minh H56-B</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_Toc103900434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13</w:t>
        </w:r>
        <w:r w:rsidRPr="00B059A5">
          <w:rPr>
            <w:rFonts w:ascii="Times New Roman" w:hAnsi="Times New Roman" w:cs="Times New Roman"/>
            <w:noProof/>
            <w:webHidden/>
            <w:sz w:val="28"/>
            <w:szCs w:val="28"/>
          </w:rPr>
          <w:fldChar w:fldCharType="end"/>
        </w:r>
      </w:hyperlink>
    </w:p>
    <w:p w14:paraId="27D587CD" w14:textId="2AF902F5"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5" w:history="1">
        <w:r w:rsidRPr="00B059A5">
          <w:rPr>
            <w:rStyle w:val="Hyperlink"/>
            <w:rFonts w:ascii="Times New Roman" w:hAnsi="Times New Roman" w:cs="Times New Roman"/>
            <w:noProof/>
            <w:sz w:val="28"/>
            <w:szCs w:val="28"/>
          </w:rPr>
          <w:t>Hình 1.4: Thùng rác Kowon SKB-0601</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_Toc103900435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14</w:t>
        </w:r>
        <w:r w:rsidRPr="00B059A5">
          <w:rPr>
            <w:rFonts w:ascii="Times New Roman" w:hAnsi="Times New Roman" w:cs="Times New Roman"/>
            <w:noProof/>
            <w:webHidden/>
            <w:sz w:val="28"/>
            <w:szCs w:val="28"/>
          </w:rPr>
          <w:fldChar w:fldCharType="end"/>
        </w:r>
      </w:hyperlink>
    </w:p>
    <w:p w14:paraId="45C796B8" w14:textId="0C4E2370"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8" w:anchor="_Toc103900436" w:history="1">
        <w:r w:rsidRPr="00B059A5">
          <w:rPr>
            <w:rStyle w:val="Hyperlink"/>
            <w:rFonts w:ascii="Times New Roman" w:hAnsi="Times New Roman" w:cs="Times New Roman"/>
            <w:noProof/>
            <w:sz w:val="28"/>
            <w:szCs w:val="28"/>
          </w:rPr>
          <w:t>Hình 1.5. Thùng rác thông minh tích hợp QR code tích điểm theo lần phân loại rác tại Vinschool.</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_Toc103900436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15</w:t>
        </w:r>
        <w:r w:rsidRPr="00B059A5">
          <w:rPr>
            <w:rFonts w:ascii="Times New Roman" w:hAnsi="Times New Roman" w:cs="Times New Roman"/>
            <w:noProof/>
            <w:webHidden/>
            <w:sz w:val="28"/>
            <w:szCs w:val="28"/>
          </w:rPr>
          <w:fldChar w:fldCharType="end"/>
        </w:r>
      </w:hyperlink>
    </w:p>
    <w:p w14:paraId="14EDE31E" w14:textId="0470D1DA"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9" w:anchor="_Toc103900437" w:history="1">
        <w:r w:rsidRPr="00B059A5">
          <w:rPr>
            <w:rStyle w:val="Hyperlink"/>
            <w:rFonts w:ascii="Times New Roman" w:hAnsi="Times New Roman" w:cs="Times New Roman"/>
            <w:noProof/>
            <w:sz w:val="28"/>
            <w:szCs w:val="28"/>
          </w:rPr>
          <w:t>Hình 1.6. Thùng rác thông minh Ecolife</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_Toc103900437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17</w:t>
        </w:r>
        <w:r w:rsidRPr="00B059A5">
          <w:rPr>
            <w:rFonts w:ascii="Times New Roman" w:hAnsi="Times New Roman" w:cs="Times New Roman"/>
            <w:noProof/>
            <w:webHidden/>
            <w:sz w:val="28"/>
            <w:szCs w:val="28"/>
          </w:rPr>
          <w:fldChar w:fldCharType="end"/>
        </w:r>
      </w:hyperlink>
    </w:p>
    <w:p w14:paraId="052EBA50" w14:textId="05DD906F"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8" w:history="1">
        <w:r w:rsidRPr="00B059A5">
          <w:rPr>
            <w:rStyle w:val="Hyperlink"/>
            <w:rFonts w:ascii="Times New Roman" w:hAnsi="Times New Roman" w:cs="Times New Roman"/>
            <w:noProof/>
            <w:sz w:val="28"/>
            <w:szCs w:val="28"/>
          </w:rPr>
          <w:t>Hình 2.1: Arduino Nano</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_Toc103900438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22</w:t>
        </w:r>
        <w:r w:rsidRPr="00B059A5">
          <w:rPr>
            <w:rFonts w:ascii="Times New Roman" w:hAnsi="Times New Roman" w:cs="Times New Roman"/>
            <w:noProof/>
            <w:webHidden/>
            <w:sz w:val="28"/>
            <w:szCs w:val="28"/>
          </w:rPr>
          <w:fldChar w:fldCharType="end"/>
        </w:r>
      </w:hyperlink>
    </w:p>
    <w:p w14:paraId="6CAE3C51" w14:textId="46CC2753"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9" w:history="1">
        <w:r w:rsidRPr="00B059A5">
          <w:rPr>
            <w:rStyle w:val="Hyperlink"/>
            <w:rFonts w:ascii="Times New Roman" w:hAnsi="Times New Roman" w:cs="Times New Roman"/>
            <w:noProof/>
            <w:sz w:val="28"/>
            <w:szCs w:val="28"/>
          </w:rPr>
          <w:t>Hình 2.2: IC LM393</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_Toc103900439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23</w:t>
        </w:r>
        <w:r w:rsidRPr="00B059A5">
          <w:rPr>
            <w:rFonts w:ascii="Times New Roman" w:hAnsi="Times New Roman" w:cs="Times New Roman"/>
            <w:noProof/>
            <w:webHidden/>
            <w:sz w:val="28"/>
            <w:szCs w:val="28"/>
          </w:rPr>
          <w:fldChar w:fldCharType="end"/>
        </w:r>
      </w:hyperlink>
    </w:p>
    <w:p w14:paraId="734CE489" w14:textId="6CE2F41B"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0" w:anchor="_Toc103900440" w:history="1">
        <w:r w:rsidRPr="00B059A5">
          <w:rPr>
            <w:rStyle w:val="Hyperlink"/>
            <w:rFonts w:ascii="Times New Roman" w:hAnsi="Times New Roman" w:cs="Times New Roman"/>
            <w:noProof/>
            <w:sz w:val="28"/>
            <w:szCs w:val="28"/>
          </w:rPr>
          <w:t>Hình 2.3: IC MAX232</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_Toc103900440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26</w:t>
        </w:r>
        <w:r w:rsidRPr="00B059A5">
          <w:rPr>
            <w:rFonts w:ascii="Times New Roman" w:hAnsi="Times New Roman" w:cs="Times New Roman"/>
            <w:noProof/>
            <w:webHidden/>
            <w:sz w:val="28"/>
            <w:szCs w:val="28"/>
          </w:rPr>
          <w:fldChar w:fldCharType="end"/>
        </w:r>
      </w:hyperlink>
    </w:p>
    <w:p w14:paraId="67E85860" w14:textId="4E6A993C"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1" w:anchor="_Toc103900441" w:history="1">
        <w:r w:rsidRPr="00B059A5">
          <w:rPr>
            <w:rStyle w:val="Hyperlink"/>
            <w:rFonts w:ascii="Times New Roman" w:hAnsi="Times New Roman" w:cs="Times New Roman"/>
            <w:noProof/>
            <w:sz w:val="28"/>
            <w:szCs w:val="28"/>
          </w:rPr>
          <w:t>Hình 2.4: Cảm biến khoảng cách SR04</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_Toc103900441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28</w:t>
        </w:r>
        <w:r w:rsidRPr="00B059A5">
          <w:rPr>
            <w:rFonts w:ascii="Times New Roman" w:hAnsi="Times New Roman" w:cs="Times New Roman"/>
            <w:noProof/>
            <w:webHidden/>
            <w:sz w:val="28"/>
            <w:szCs w:val="28"/>
          </w:rPr>
          <w:fldChar w:fldCharType="end"/>
        </w:r>
      </w:hyperlink>
    </w:p>
    <w:p w14:paraId="57933769" w14:textId="56869186"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2" w:anchor="_Toc103900442" w:history="1">
        <w:r w:rsidRPr="00B059A5">
          <w:rPr>
            <w:rStyle w:val="Hyperlink"/>
            <w:rFonts w:ascii="Times New Roman" w:hAnsi="Times New Roman" w:cs="Times New Roman"/>
            <w:noProof/>
            <w:sz w:val="28"/>
            <w:szCs w:val="28"/>
          </w:rPr>
          <w:t>Hình 2.5. Module mạch phát âm thanh</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_Toc103900442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29</w:t>
        </w:r>
        <w:r w:rsidRPr="00B059A5">
          <w:rPr>
            <w:rFonts w:ascii="Times New Roman" w:hAnsi="Times New Roman" w:cs="Times New Roman"/>
            <w:noProof/>
            <w:webHidden/>
            <w:sz w:val="28"/>
            <w:szCs w:val="28"/>
          </w:rPr>
          <w:fldChar w:fldCharType="end"/>
        </w:r>
      </w:hyperlink>
    </w:p>
    <w:p w14:paraId="45C19D7F" w14:textId="7C9C4B26"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3" w:anchor="_Toc103900443" w:history="1">
        <w:r w:rsidRPr="00B059A5">
          <w:rPr>
            <w:rStyle w:val="Hyperlink"/>
            <w:rFonts w:ascii="Times New Roman" w:hAnsi="Times New Roman" w:cs="Times New Roman"/>
            <w:noProof/>
            <w:sz w:val="28"/>
            <w:szCs w:val="28"/>
          </w:rPr>
          <w:t>Hình 2.6: Mạch Buck LM2596</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_Toc103900443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30</w:t>
        </w:r>
        <w:r w:rsidRPr="00B059A5">
          <w:rPr>
            <w:rFonts w:ascii="Times New Roman" w:hAnsi="Times New Roman" w:cs="Times New Roman"/>
            <w:noProof/>
            <w:webHidden/>
            <w:sz w:val="28"/>
            <w:szCs w:val="28"/>
          </w:rPr>
          <w:fldChar w:fldCharType="end"/>
        </w:r>
      </w:hyperlink>
    </w:p>
    <w:p w14:paraId="2FC3EF9F" w14:textId="5135CD54"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4" w:anchor="_Toc103900444" w:history="1">
        <w:r w:rsidRPr="00B059A5">
          <w:rPr>
            <w:rStyle w:val="Hyperlink"/>
            <w:rFonts w:ascii="Times New Roman" w:hAnsi="Times New Roman" w:cs="Times New Roman"/>
            <w:noProof/>
            <w:sz w:val="28"/>
            <w:szCs w:val="28"/>
          </w:rPr>
          <w:t>Hình 2.7: Servo Futuba S3003</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_Toc103900444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31</w:t>
        </w:r>
        <w:r w:rsidRPr="00B059A5">
          <w:rPr>
            <w:rFonts w:ascii="Times New Roman" w:hAnsi="Times New Roman" w:cs="Times New Roman"/>
            <w:noProof/>
            <w:webHidden/>
            <w:sz w:val="28"/>
            <w:szCs w:val="28"/>
          </w:rPr>
          <w:fldChar w:fldCharType="end"/>
        </w:r>
      </w:hyperlink>
    </w:p>
    <w:p w14:paraId="0ACC827A" w14:textId="5F0BCC77"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5" w:anchor="_Toc103900445" w:history="1">
        <w:r w:rsidRPr="00B059A5">
          <w:rPr>
            <w:rStyle w:val="Hyperlink"/>
            <w:rFonts w:ascii="Times New Roman" w:hAnsi="Times New Roman" w:cs="Times New Roman"/>
            <w:noProof/>
            <w:sz w:val="28"/>
            <w:szCs w:val="28"/>
          </w:rPr>
          <w:t>Hình 2.8: Altium Designer 22</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_Toc103900445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33</w:t>
        </w:r>
        <w:r w:rsidRPr="00B059A5">
          <w:rPr>
            <w:rFonts w:ascii="Times New Roman" w:hAnsi="Times New Roman" w:cs="Times New Roman"/>
            <w:noProof/>
            <w:webHidden/>
            <w:sz w:val="28"/>
            <w:szCs w:val="28"/>
          </w:rPr>
          <w:fldChar w:fldCharType="end"/>
        </w:r>
      </w:hyperlink>
    </w:p>
    <w:p w14:paraId="62B64262" w14:textId="07808004"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6" w:history="1">
        <w:r w:rsidRPr="00B059A5">
          <w:rPr>
            <w:rStyle w:val="Hyperlink"/>
            <w:rFonts w:ascii="Times New Roman" w:hAnsi="Times New Roman" w:cs="Times New Roman"/>
            <w:noProof/>
            <w:sz w:val="28"/>
            <w:szCs w:val="28"/>
          </w:rPr>
          <w:t>Hình 2.9: Một cử số giao diện Altium Designer</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_Toc103900446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34</w:t>
        </w:r>
        <w:r w:rsidRPr="00B059A5">
          <w:rPr>
            <w:rFonts w:ascii="Times New Roman" w:hAnsi="Times New Roman" w:cs="Times New Roman"/>
            <w:noProof/>
            <w:webHidden/>
            <w:sz w:val="28"/>
            <w:szCs w:val="28"/>
          </w:rPr>
          <w:fldChar w:fldCharType="end"/>
        </w:r>
      </w:hyperlink>
    </w:p>
    <w:p w14:paraId="051D8F0F" w14:textId="704EA7CA"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7" w:history="1">
        <w:r w:rsidRPr="00B059A5">
          <w:rPr>
            <w:rStyle w:val="Hyperlink"/>
            <w:rFonts w:ascii="Times New Roman" w:hAnsi="Times New Roman" w:cs="Times New Roman"/>
            <w:noProof/>
            <w:sz w:val="28"/>
            <w:szCs w:val="28"/>
          </w:rPr>
          <w:t>Hình 2.10: Giao diện Arduino IDE</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_Toc103900447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35</w:t>
        </w:r>
        <w:r w:rsidRPr="00B059A5">
          <w:rPr>
            <w:rFonts w:ascii="Times New Roman" w:hAnsi="Times New Roman" w:cs="Times New Roman"/>
            <w:noProof/>
            <w:webHidden/>
            <w:sz w:val="28"/>
            <w:szCs w:val="28"/>
          </w:rPr>
          <w:fldChar w:fldCharType="end"/>
        </w:r>
      </w:hyperlink>
    </w:p>
    <w:p w14:paraId="5A05E3AD" w14:textId="43DFF9BF"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6" w:anchor="_Toc103900448" w:history="1">
        <w:r w:rsidRPr="00B059A5">
          <w:rPr>
            <w:rStyle w:val="Hyperlink"/>
            <w:rFonts w:ascii="Times New Roman" w:hAnsi="Times New Roman" w:cs="Times New Roman"/>
            <w:noProof/>
            <w:sz w:val="28"/>
            <w:szCs w:val="28"/>
          </w:rPr>
          <w:t>Hình 3.1: Sơ đồ khối của hệ thống</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_Toc103900448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39</w:t>
        </w:r>
        <w:r w:rsidRPr="00B059A5">
          <w:rPr>
            <w:rFonts w:ascii="Times New Roman" w:hAnsi="Times New Roman" w:cs="Times New Roman"/>
            <w:noProof/>
            <w:webHidden/>
            <w:sz w:val="28"/>
            <w:szCs w:val="28"/>
          </w:rPr>
          <w:fldChar w:fldCharType="end"/>
        </w:r>
      </w:hyperlink>
    </w:p>
    <w:p w14:paraId="2EFC4AA7" w14:textId="15E9822B"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9" w:history="1">
        <w:r w:rsidRPr="00B059A5">
          <w:rPr>
            <w:rStyle w:val="Hyperlink"/>
            <w:rFonts w:ascii="Times New Roman" w:hAnsi="Times New Roman" w:cs="Times New Roman"/>
            <w:noProof/>
            <w:sz w:val="28"/>
            <w:szCs w:val="28"/>
          </w:rPr>
          <w:t>Hình 3.2: Sơ đồ nguyên lý toàn mạch</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_Toc103900449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42</w:t>
        </w:r>
        <w:r w:rsidRPr="00B059A5">
          <w:rPr>
            <w:rFonts w:ascii="Times New Roman" w:hAnsi="Times New Roman" w:cs="Times New Roman"/>
            <w:noProof/>
            <w:webHidden/>
            <w:sz w:val="28"/>
            <w:szCs w:val="28"/>
          </w:rPr>
          <w:fldChar w:fldCharType="end"/>
        </w:r>
      </w:hyperlink>
    </w:p>
    <w:p w14:paraId="1FC8A43D" w14:textId="233B42AA"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7" w:anchor="_Toc103900450" w:history="1">
        <w:r w:rsidRPr="00B059A5">
          <w:rPr>
            <w:rStyle w:val="Hyperlink"/>
            <w:rFonts w:ascii="Times New Roman" w:hAnsi="Times New Roman" w:cs="Times New Roman"/>
            <w:noProof/>
            <w:sz w:val="28"/>
            <w:szCs w:val="28"/>
          </w:rPr>
          <w:t>Hình 3.3: Khối xử lý trung tâm</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_Toc103900450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43</w:t>
        </w:r>
        <w:r w:rsidRPr="00B059A5">
          <w:rPr>
            <w:rFonts w:ascii="Times New Roman" w:hAnsi="Times New Roman" w:cs="Times New Roman"/>
            <w:noProof/>
            <w:webHidden/>
            <w:sz w:val="28"/>
            <w:szCs w:val="28"/>
          </w:rPr>
          <w:fldChar w:fldCharType="end"/>
        </w:r>
      </w:hyperlink>
    </w:p>
    <w:p w14:paraId="6F517B25" w14:textId="441E0904"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8" w:anchor="_Toc103900451" w:history="1">
        <w:r w:rsidRPr="00B059A5">
          <w:rPr>
            <w:rStyle w:val="Hyperlink"/>
            <w:rFonts w:ascii="Times New Roman" w:hAnsi="Times New Roman" w:cs="Times New Roman"/>
            <w:noProof/>
            <w:sz w:val="28"/>
            <w:szCs w:val="28"/>
          </w:rPr>
          <w:t>Hình 3.4: Khối nguồn</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_Toc103900451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43</w:t>
        </w:r>
        <w:r w:rsidRPr="00B059A5">
          <w:rPr>
            <w:rFonts w:ascii="Times New Roman" w:hAnsi="Times New Roman" w:cs="Times New Roman"/>
            <w:noProof/>
            <w:webHidden/>
            <w:sz w:val="28"/>
            <w:szCs w:val="28"/>
          </w:rPr>
          <w:fldChar w:fldCharType="end"/>
        </w:r>
      </w:hyperlink>
    </w:p>
    <w:p w14:paraId="23EE231E" w14:textId="1CCC694F"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9" w:anchor="_Toc103900452" w:history="1">
        <w:r w:rsidRPr="00B059A5">
          <w:rPr>
            <w:rStyle w:val="Hyperlink"/>
            <w:rFonts w:ascii="Times New Roman" w:hAnsi="Times New Roman" w:cs="Times New Roman"/>
            <w:noProof/>
            <w:sz w:val="28"/>
            <w:szCs w:val="28"/>
          </w:rPr>
          <w:t>Hình 3.5: Khối SR-04</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_Toc103900452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44</w:t>
        </w:r>
        <w:r w:rsidRPr="00B059A5">
          <w:rPr>
            <w:rFonts w:ascii="Times New Roman" w:hAnsi="Times New Roman" w:cs="Times New Roman"/>
            <w:noProof/>
            <w:webHidden/>
            <w:sz w:val="28"/>
            <w:szCs w:val="28"/>
          </w:rPr>
          <w:fldChar w:fldCharType="end"/>
        </w:r>
      </w:hyperlink>
    </w:p>
    <w:p w14:paraId="01C6064D" w14:textId="1461BEFA"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0" w:anchor="_Toc103900453" w:history="1">
        <w:r w:rsidRPr="00B059A5">
          <w:rPr>
            <w:rStyle w:val="Hyperlink"/>
            <w:rFonts w:ascii="Times New Roman" w:hAnsi="Times New Roman" w:cs="Times New Roman"/>
            <w:noProof/>
            <w:sz w:val="28"/>
            <w:szCs w:val="28"/>
          </w:rPr>
          <w:t>Hình 3.6: Khối giao tiếp DFPlayer Mini</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_Toc103900453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45</w:t>
        </w:r>
        <w:r w:rsidRPr="00B059A5">
          <w:rPr>
            <w:rFonts w:ascii="Times New Roman" w:hAnsi="Times New Roman" w:cs="Times New Roman"/>
            <w:noProof/>
            <w:webHidden/>
            <w:sz w:val="28"/>
            <w:szCs w:val="28"/>
          </w:rPr>
          <w:fldChar w:fldCharType="end"/>
        </w:r>
      </w:hyperlink>
    </w:p>
    <w:p w14:paraId="24EC67A1" w14:textId="0BCCF4C1"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1" w:anchor="_Toc103900454" w:history="1">
        <w:r w:rsidRPr="00B059A5">
          <w:rPr>
            <w:rStyle w:val="Hyperlink"/>
            <w:rFonts w:ascii="Times New Roman" w:hAnsi="Times New Roman" w:cs="Times New Roman"/>
            <w:noProof/>
            <w:sz w:val="28"/>
            <w:szCs w:val="28"/>
          </w:rPr>
          <w:t>Hình 3.7: khối mở rộng</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_Toc103900454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45</w:t>
        </w:r>
        <w:r w:rsidRPr="00B059A5">
          <w:rPr>
            <w:rFonts w:ascii="Times New Roman" w:hAnsi="Times New Roman" w:cs="Times New Roman"/>
            <w:noProof/>
            <w:webHidden/>
            <w:sz w:val="28"/>
            <w:szCs w:val="28"/>
          </w:rPr>
          <w:fldChar w:fldCharType="end"/>
        </w:r>
      </w:hyperlink>
    </w:p>
    <w:p w14:paraId="1C50530D" w14:textId="0B8BC398" w:rsidR="00B059A5" w:rsidRPr="00B059A5" w:rsidRDefault="00B059A5"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55" w:history="1">
        <w:r w:rsidRPr="00B059A5">
          <w:rPr>
            <w:rStyle w:val="Hyperlink"/>
            <w:rFonts w:ascii="Times New Roman" w:hAnsi="Times New Roman" w:cs="Times New Roman"/>
            <w:noProof/>
            <w:sz w:val="28"/>
            <w:szCs w:val="28"/>
          </w:rPr>
          <w:t>Hình 3.8: Sơ đồ mạch in PCB</w:t>
        </w:r>
        <w:r w:rsidRPr="00B059A5">
          <w:rPr>
            <w:rFonts w:ascii="Times New Roman" w:hAnsi="Times New Roman" w:cs="Times New Roman"/>
            <w:noProof/>
            <w:webHidden/>
            <w:sz w:val="28"/>
            <w:szCs w:val="28"/>
          </w:rPr>
          <w:tab/>
        </w:r>
        <w:r w:rsidRPr="00B059A5">
          <w:rPr>
            <w:rFonts w:ascii="Times New Roman" w:hAnsi="Times New Roman" w:cs="Times New Roman"/>
            <w:noProof/>
            <w:webHidden/>
            <w:sz w:val="28"/>
            <w:szCs w:val="28"/>
          </w:rPr>
          <w:fldChar w:fldCharType="begin"/>
        </w:r>
        <w:r w:rsidRPr="00B059A5">
          <w:rPr>
            <w:rFonts w:ascii="Times New Roman" w:hAnsi="Times New Roman" w:cs="Times New Roman"/>
            <w:noProof/>
            <w:webHidden/>
            <w:sz w:val="28"/>
            <w:szCs w:val="28"/>
          </w:rPr>
          <w:instrText xml:space="preserve"> PAGEREF _Toc103900455 \h </w:instrText>
        </w:r>
        <w:r w:rsidRPr="00B059A5">
          <w:rPr>
            <w:rFonts w:ascii="Times New Roman" w:hAnsi="Times New Roman" w:cs="Times New Roman"/>
            <w:noProof/>
            <w:webHidden/>
            <w:sz w:val="28"/>
            <w:szCs w:val="28"/>
          </w:rPr>
        </w:r>
        <w:r w:rsidRPr="00B059A5">
          <w:rPr>
            <w:rFonts w:ascii="Times New Roman" w:hAnsi="Times New Roman" w:cs="Times New Roman"/>
            <w:noProof/>
            <w:webHidden/>
            <w:sz w:val="28"/>
            <w:szCs w:val="28"/>
          </w:rPr>
          <w:fldChar w:fldCharType="separate"/>
        </w:r>
        <w:r w:rsidRPr="00B059A5">
          <w:rPr>
            <w:rFonts w:ascii="Times New Roman" w:hAnsi="Times New Roman" w:cs="Times New Roman"/>
            <w:noProof/>
            <w:webHidden/>
            <w:sz w:val="28"/>
            <w:szCs w:val="28"/>
          </w:rPr>
          <w:t>46</w:t>
        </w:r>
        <w:r w:rsidRPr="00B059A5">
          <w:rPr>
            <w:rFonts w:ascii="Times New Roman" w:hAnsi="Times New Roman" w:cs="Times New Roman"/>
            <w:noProof/>
            <w:webHidden/>
            <w:sz w:val="28"/>
            <w:szCs w:val="28"/>
          </w:rPr>
          <w:fldChar w:fldCharType="end"/>
        </w:r>
      </w:hyperlink>
    </w:p>
    <w:p w14:paraId="31F835E4" w14:textId="508ECFBF" w:rsidR="00B059A5" w:rsidRPr="00B059A5" w:rsidRDefault="004414C2" w:rsidP="00B059A5">
      <w:pPr>
        <w:spacing w:line="360" w:lineRule="auto"/>
        <w:rPr>
          <w:rFonts w:ascii="Times New Roman" w:hAnsi="Times New Roman" w:cs="Times New Roman"/>
          <w:sz w:val="28"/>
          <w:szCs w:val="28"/>
        </w:rPr>
      </w:pPr>
      <w:r w:rsidRPr="00B059A5">
        <w:rPr>
          <w:rFonts w:ascii="Times New Roman" w:hAnsi="Times New Roman" w:cs="Times New Roman"/>
          <w:sz w:val="28"/>
          <w:szCs w:val="28"/>
        </w:rPr>
        <w:fldChar w:fldCharType="end"/>
      </w:r>
    </w:p>
    <w:p w14:paraId="6DE1C40E" w14:textId="5AFD1664" w:rsidR="00B1055C" w:rsidRDefault="00B059A5">
      <w:r>
        <w:br w:type="page"/>
      </w:r>
    </w:p>
    <w:p w14:paraId="7F2F67A1" w14:textId="77777777" w:rsidR="0051216F" w:rsidRDefault="0051216F" w:rsidP="0051216F">
      <w:pPr>
        <w:pStyle w:val="Heading1"/>
        <w:numPr>
          <w:ilvl w:val="0"/>
          <w:numId w:val="0"/>
        </w:numPr>
      </w:pPr>
      <w:bookmarkStart w:id="2" w:name="_Hlk102952969"/>
      <w:bookmarkStart w:id="3" w:name="_Toc103902462"/>
      <w:bookmarkEnd w:id="2"/>
      <w:r>
        <w:lastRenderedPageBreak/>
        <w:t>LỜI CẢM ƠN</w:t>
      </w:r>
      <w:bookmarkEnd w:id="3"/>
    </w:p>
    <w:p w14:paraId="58A796B4" w14:textId="77777777" w:rsidR="0051216F" w:rsidRPr="001F5DC2" w:rsidRDefault="0051216F" w:rsidP="0051216F">
      <w:pPr>
        <w:pStyle w:val="content"/>
      </w:pPr>
      <w:r w:rsidRPr="001F5DC2">
        <w:t xml:space="preserve">Em xin gửi lời cảm ơn chân thành và sự tri ân sâu sắc đối với các thầy cô của trường </w:t>
      </w:r>
      <w:r>
        <w:t>Đại Học Công Nghiệp Hà Nội</w:t>
      </w:r>
      <w:r w:rsidRPr="001F5DC2">
        <w:t xml:space="preserve">, đặc biệt là các thầy cô ở khoa Điện </w:t>
      </w:r>
      <w:r>
        <w:t>T</w:t>
      </w:r>
      <w:r w:rsidRPr="001F5DC2">
        <w:t xml:space="preserve">ử </w:t>
      </w:r>
      <w:r>
        <w:t>V</w:t>
      </w:r>
      <w:r w:rsidRPr="001F5DC2">
        <w:t xml:space="preserve">iễn </w:t>
      </w:r>
      <w:r>
        <w:t>T</w:t>
      </w:r>
      <w:r w:rsidRPr="001F5DC2">
        <w:t xml:space="preserve">hông của trường và </w:t>
      </w:r>
      <w:r>
        <w:t>e</w:t>
      </w:r>
      <w:r w:rsidRPr="001F5DC2">
        <w:t xml:space="preserve">m cũng xin chân thành </w:t>
      </w:r>
      <w:r>
        <w:t>cảm</w:t>
      </w:r>
      <w:r w:rsidRPr="001F5DC2">
        <w:t xml:space="preserve"> </w:t>
      </w:r>
      <w:r>
        <w:t>Th.S Trần Xuân Phương – người đã</w:t>
      </w:r>
      <w:r w:rsidRPr="001F5DC2">
        <w:t xml:space="preserve"> phụ trách hướng dẫn và nhiệt tình hỗ trợ </w:t>
      </w:r>
      <w:r>
        <w:t>em</w:t>
      </w:r>
      <w:r w:rsidRPr="001F5DC2">
        <w:t xml:space="preserve"> trong quá trình </w:t>
      </w:r>
      <w:r>
        <w:t>tìm hiểu</w:t>
      </w:r>
      <w:r w:rsidRPr="001F5DC2">
        <w:t xml:space="preserve"> và hoàn thiện sản phẩm </w:t>
      </w:r>
      <w:r>
        <w:t>đồ án tốt nghiệp.</w:t>
      </w:r>
    </w:p>
    <w:p w14:paraId="304D641D" w14:textId="77777777" w:rsidR="0051216F" w:rsidRPr="001F5DC2" w:rsidRDefault="0051216F" w:rsidP="0051216F">
      <w:pPr>
        <w:pStyle w:val="content"/>
      </w:pPr>
      <w:r w:rsidRPr="001F5DC2">
        <w:t xml:space="preserve">Trong quá trình thực hiện </w:t>
      </w:r>
      <w:r>
        <w:t>đ</w:t>
      </w:r>
      <w:r w:rsidRPr="001F5DC2">
        <w:t xml:space="preserve">ồ án và làm bài báo cáo đồ án, do kiến thức cũng như kinh nghiệm thực tế còn nhiều hạn chế nên bài báo cáo không thể tránh khỏi những thiếu sót, em rất mong nhận được ý kiến đóng góp thầy, cô để em học hỏi được nhiều kĩ năng, kinh nghiệm </w:t>
      </w:r>
      <w:r>
        <w:t>sau khi tốt nghiệp.</w:t>
      </w:r>
    </w:p>
    <w:p w14:paraId="24067584" w14:textId="77777777" w:rsidR="0051216F" w:rsidRDefault="0051216F" w:rsidP="0051216F">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6D71FA6" w14:textId="77777777" w:rsidR="0051216F" w:rsidRPr="001F5DC2" w:rsidRDefault="0051216F" w:rsidP="0051216F">
      <w:pPr>
        <w:spacing w:line="360" w:lineRule="auto"/>
        <w:rPr>
          <w:rFonts w:ascii="Times New Roman" w:eastAsia="Times New Roman" w:hAnsi="Times New Roman" w:cs="Times New Roman"/>
          <w:sz w:val="28"/>
          <w:szCs w:val="28"/>
        </w:rPr>
      </w:pPr>
    </w:p>
    <w:p w14:paraId="25E5DCDA" w14:textId="77777777" w:rsidR="0051216F" w:rsidRPr="001F5DC2" w:rsidRDefault="0051216F" w:rsidP="0051216F">
      <w:pPr>
        <w:spacing w:line="360" w:lineRule="auto"/>
        <w:ind w:left="3600" w:firstLine="720"/>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7E565DD9" w14:textId="77777777" w:rsidR="0051216F" w:rsidRDefault="0051216F" w:rsidP="0051216F">
      <w:pPr>
        <w:pStyle w:val="content"/>
        <w:jc w:val="center"/>
      </w:pPr>
      <w:r>
        <w:t>.</w:t>
      </w:r>
    </w:p>
    <w:p w14:paraId="525B590C" w14:textId="77777777" w:rsidR="0051216F" w:rsidRDefault="0051216F" w:rsidP="0051216F">
      <w:pPr>
        <w:pStyle w:val="content"/>
        <w:ind w:left="4320" w:firstLine="0"/>
      </w:pPr>
      <w:r>
        <w:t>Hà Nội, Ngày… tháng… năm 2022</w:t>
      </w:r>
    </w:p>
    <w:p w14:paraId="15740E15" w14:textId="77777777" w:rsidR="0051216F" w:rsidRDefault="0051216F" w:rsidP="0051216F">
      <w:pPr>
        <w:pStyle w:val="content"/>
        <w:ind w:left="3600"/>
        <w:jc w:val="center"/>
      </w:pPr>
      <w:r>
        <w:t>Sinh viên thực hiện</w:t>
      </w:r>
    </w:p>
    <w:p w14:paraId="204D049C" w14:textId="77777777" w:rsidR="0051216F" w:rsidRDefault="0051216F" w:rsidP="0051216F">
      <w:pPr>
        <w:pStyle w:val="content"/>
        <w:ind w:left="3600"/>
        <w:jc w:val="center"/>
      </w:pPr>
    </w:p>
    <w:p w14:paraId="45B6AB5D" w14:textId="77777777" w:rsidR="0051216F" w:rsidRDefault="0051216F" w:rsidP="0051216F">
      <w:pPr>
        <w:pStyle w:val="content"/>
        <w:ind w:left="3600"/>
        <w:jc w:val="center"/>
      </w:pPr>
      <w:r>
        <w:t>Nguyễn Văn Trà</w:t>
      </w:r>
    </w:p>
    <w:p w14:paraId="451BFC8D" w14:textId="30837C46" w:rsidR="0051216F" w:rsidRPr="00BF1A77" w:rsidRDefault="0051216F" w:rsidP="00BF1A77">
      <w:pPr>
        <w:pStyle w:val="Heading1"/>
        <w:numPr>
          <w:ilvl w:val="0"/>
          <w:numId w:val="0"/>
        </w:numPr>
        <w:jc w:val="left"/>
        <w:rPr>
          <w:caps w:val="0"/>
        </w:rPr>
      </w:pPr>
      <w:r>
        <w:br w:type="page"/>
      </w:r>
    </w:p>
    <w:p w14:paraId="727A594D" w14:textId="0D8EEAFF" w:rsidR="0051216F" w:rsidRDefault="0051216F" w:rsidP="0051216F">
      <w:pPr>
        <w:pStyle w:val="Heading1"/>
        <w:numPr>
          <w:ilvl w:val="0"/>
          <w:numId w:val="0"/>
        </w:numPr>
        <w:rPr>
          <w:caps w:val="0"/>
        </w:rPr>
      </w:pPr>
      <w:bookmarkStart w:id="4" w:name="_Toc103902463"/>
      <w:r>
        <w:rPr>
          <w:caps w:val="0"/>
        </w:rPr>
        <w:lastRenderedPageBreak/>
        <w:t>LỜI NÓI ĐẦU.</w:t>
      </w:r>
      <w:bookmarkEnd w:id="4"/>
    </w:p>
    <w:p w14:paraId="3ED9E25F" w14:textId="2AB815C2" w:rsidR="0051216F" w:rsidRDefault="0051216F" w:rsidP="0051216F">
      <w:pPr>
        <w:pStyle w:val="content"/>
        <w:ind w:firstLine="0"/>
        <w:rPr>
          <w:b/>
          <w:bCs/>
        </w:rPr>
      </w:pPr>
      <w:r w:rsidRPr="0051216F">
        <w:rPr>
          <w:b/>
          <w:bCs/>
        </w:rPr>
        <w:t>Lý do lưa chọn đề tài</w:t>
      </w:r>
      <w:r>
        <w:rPr>
          <w:b/>
          <w:bCs/>
        </w:rPr>
        <w:t>.</w:t>
      </w:r>
    </w:p>
    <w:p w14:paraId="79B53F8D" w14:textId="77777777" w:rsidR="0051216F" w:rsidRPr="0051216F" w:rsidRDefault="0051216F" w:rsidP="0051216F">
      <w:pPr>
        <w:pStyle w:val="content"/>
      </w:pPr>
      <w:r w:rsidRPr="0051216F">
        <w:t>Song hành cùng sự phát triển nhanh của xã hội hiện nay thì chất thải sinh hoạt được sinh ra cũng nhiều hơn. Chúng ta phải chịu nhiều tổn hại về mặt môi trường và xã hội, không chỉ gây mất mỹ quan đô thị, ô nhiễm môi trường sống mà sức khỏe của người dân nhiều khu vực bị ảnh hưởng nghiêm trọng.</w:t>
      </w:r>
    </w:p>
    <w:p w14:paraId="3953F7EA" w14:textId="77777777" w:rsidR="0051216F" w:rsidRPr="0051216F" w:rsidRDefault="0051216F" w:rsidP="0051216F">
      <w:pPr>
        <w:pStyle w:val="content"/>
      </w:pPr>
      <w:r w:rsidRPr="0051216F">
        <w:t>Bên cạnh những biện pháp nhằm hạn chế chất thải cho môi trường như tái sử dụng các rác thải sinh hoạt từ chất liệu nhựa, sắt, đồ kim loại…. thành những chất có thể tái sử dụng được, thì việc sử dụng thùng rác cũng đã trở thành thói quen không thể thiếu để đảm bảo một môi trường sạch và an toàn cho sức khỏe.</w:t>
      </w:r>
    </w:p>
    <w:p w14:paraId="73276C1F" w14:textId="615D0613" w:rsidR="0051216F" w:rsidRPr="0051216F" w:rsidRDefault="0051216F" w:rsidP="00B059A5">
      <w:pPr>
        <w:pStyle w:val="content"/>
      </w:pPr>
      <w:r w:rsidRPr="0051216F">
        <w:t>Với mục đích có thể tạo ra một thùng rác thông minh, thân thiện với người dùng và giá thành phải chăng, em xin giới thiệu đề tài: “</w:t>
      </w:r>
      <w:r w:rsidRPr="0051216F">
        <w:rPr>
          <w:b/>
        </w:rPr>
        <w:t>Thiết kế thùng đựng rác thông minh sử dụng cảm biến phát hiện vật cản</w:t>
      </w:r>
      <w:r w:rsidRPr="0051216F">
        <w:t>”. Với đề tài này, chúng ta có thể phát triển thêm thành một hệ thống hoàn chỉnh, có thể giúp con người dễ dàng sử dụng, góp phần bảo vệ môi trường xanh, sạch và đẹp.</w:t>
      </w:r>
    </w:p>
    <w:p w14:paraId="143E5809" w14:textId="228594EC" w:rsidR="0051216F" w:rsidRDefault="0051216F" w:rsidP="0051216F">
      <w:pPr>
        <w:pStyle w:val="content"/>
        <w:ind w:firstLine="0"/>
        <w:rPr>
          <w:b/>
          <w:bCs/>
        </w:rPr>
      </w:pPr>
      <w:r>
        <w:rPr>
          <w:b/>
          <w:bCs/>
        </w:rPr>
        <w:t>Mục đích nghiên cứu.</w:t>
      </w:r>
    </w:p>
    <w:p w14:paraId="6F11E5FF" w14:textId="77777777" w:rsidR="0002152F" w:rsidRDefault="0002152F" w:rsidP="0002152F">
      <w:pPr>
        <w:pStyle w:val="content"/>
      </w:pPr>
      <w:r>
        <w:t>Bảo vệ môi trườn là khẩu hiệu của toàn thế giới, không riêng gì một quốc gia nào. Bởi lẽ môi trường là của toàn nhân loại và nó có ảnh hưởng đến tất cả chúng ta không chừa một ai. Chính vì thế bảo vệ môi trường là trách nhiệm của mỗi cá nhân, tập thể để chúng ta có được một môi trường sống trong lành và an toàn. Ngày nay công cuộc bảo vệ môi trường đã chở thành một vấn đề mang tính xã hội với những biện pháp bảo vệ liên tiếp được sử dụng rộng rãi và có những  biện pháp lâu dài được sử dụng đến tận ngày nay. Sử dụng thùng rác công cộng, cá nhân để bảo vệ môi trường là một trong những biện pháp chiến lược như vậy?</w:t>
      </w:r>
    </w:p>
    <w:p w14:paraId="1CB16A3D" w14:textId="77777777" w:rsidR="0002152F" w:rsidRDefault="0002152F" w:rsidP="0002152F">
      <w:pPr>
        <w:pStyle w:val="content"/>
        <w:ind w:firstLine="0"/>
      </w:pPr>
      <w:r>
        <w:t>Vì sao cần sử dụng thùng rác trong bảo vệ môi trường?</w:t>
      </w:r>
    </w:p>
    <w:p w14:paraId="5D4570B6" w14:textId="77777777" w:rsidR="0002152F" w:rsidRDefault="0002152F" w:rsidP="0002152F">
      <w:pPr>
        <w:pStyle w:val="content"/>
      </w:pPr>
      <w:r>
        <w:lastRenderedPageBreak/>
        <w:t>Như đã chia sẻ ở trên vấn đề môi trường hiện nay đã chở thành vấn đề toàn cầu của toàn nhân loại. sự phát triển của các ngành công nghiệp sản xuất đã làm cho môi trường xung quanh bị tổn hại nghiêm trọng. Tình trạng ô nhiễm môi trường thường xuyên diễn ra và đã ảnh hưởng cực xấu đến sức khỏe con người và động vật sống quanh đó.</w:t>
      </w:r>
    </w:p>
    <w:p w14:paraId="4C01EC0E" w14:textId="77777777" w:rsidR="0002152F" w:rsidRDefault="0002152F" w:rsidP="0002152F">
      <w:pPr>
        <w:pStyle w:val="content"/>
      </w:pPr>
      <w:r>
        <w:t>Hơn thế nữa dân số ngày càng tăng, số lượng rác thải sinh hoạt cũng ngày mọt nhiều chính vì thế thực chất chúng ta đang dâng phá hoại môi trường sống của chính chúng ta. Vì vậy phương pháp sử dụng thùng rác trong sinh hoạt là một phương pháp đem lại nhiều hiệu quả to lớn. với sự phát triển của những ngành công nghiệp và những thành tựu của nghiên cứu khoa học hiện nay chúng ta đã có thể tái chế một số chất thải sinh hoạt. Sử dụng thùng rác trong sinh hoạt là một cách có thể phân loại rác thải để có thể đưa vào các nhà máy tái chế, tiết kiệm nguồn nguyên liệu cho nhà nước cũng như là giảm thiểu sức lao động của người dân. Hơn thế nữa sử dụng thùng rác trong sinh hoạt để người dân có thể có ý thức trong việc bảo vệ môi trường cũng như là tạo nên cảnh quan sinh hoạt trong lành và xanh sạch.</w:t>
      </w:r>
    </w:p>
    <w:p w14:paraId="0F362F8F" w14:textId="178AB821" w:rsidR="0002152F" w:rsidRDefault="0002152F" w:rsidP="0002152F">
      <w:pPr>
        <w:pStyle w:val="content"/>
      </w:pPr>
      <w:r>
        <w:t xml:space="preserve">Vì thế để nắm rõ hơn và nâng cao tầm hiểu biết của bản thân đối với lợi ích của con người, đồng thời góp phần vào việc tuyên truyền việc sử dụng thùng rác đúng cách, đồng thời đem lại hiệu </w:t>
      </w:r>
      <w:r w:rsidRPr="0002152F">
        <w:t>quả</w:t>
      </w:r>
      <w:r>
        <w:t xml:space="preserve"> cao trong việc bảo vệ môi trường, em quyết định nghiên cứu đề tài thùng r</w:t>
      </w:r>
      <w:r>
        <w:t>ác</w:t>
      </w:r>
      <w:r>
        <w:t xml:space="preserve"> thông minh.</w:t>
      </w:r>
    </w:p>
    <w:p w14:paraId="593F4F67" w14:textId="74662F6C" w:rsidR="0051216F" w:rsidRDefault="0051216F" w:rsidP="0002152F">
      <w:pPr>
        <w:pStyle w:val="content"/>
        <w:ind w:firstLine="0"/>
        <w:rPr>
          <w:b/>
          <w:bCs/>
        </w:rPr>
      </w:pPr>
      <w:r>
        <w:rPr>
          <w:b/>
          <w:bCs/>
        </w:rPr>
        <w:t>Đối tượng và phạm vi nghiên cứu.</w:t>
      </w:r>
    </w:p>
    <w:p w14:paraId="2A71D44B" w14:textId="5B3CC748" w:rsidR="0051216F" w:rsidRDefault="00BF1A77" w:rsidP="00BF1A77">
      <w:pPr>
        <w:pStyle w:val="content"/>
      </w:pPr>
      <w:r w:rsidRPr="00BF1A77">
        <w:t xml:space="preserve">Đối tượng nghiên cứu trong đồ án này bao gồm: Thiết kế mạch vi điều khiển </w:t>
      </w:r>
      <w:r w:rsidR="0002152F">
        <w:t>Arduino Nano</w:t>
      </w:r>
      <w:r w:rsidRPr="00BF1A77">
        <w:t xml:space="preserve">, tìm hiểu các chức năng, ứng dụng của vi điều khiển </w:t>
      </w:r>
      <w:r w:rsidR="0002152F">
        <w:t>Arduino Nano</w:t>
      </w:r>
      <w:r w:rsidRPr="00BF1A77">
        <w:t>.</w:t>
      </w:r>
      <w:r>
        <w:t xml:space="preserve"> </w:t>
      </w:r>
      <w:r w:rsidRPr="00BF1A77">
        <w:t>Tìm hiểu cơ sở lý thuyết về</w:t>
      </w:r>
      <w:r>
        <w:t xml:space="preserve"> hệ thống thùng rác </w:t>
      </w:r>
      <w:r w:rsidRPr="00BF1A77">
        <w:t xml:space="preserve">thông minh nói chung và các loại công tắc cảm ứng tích hợp nhiều tiện ích nói riêng; tìm hiểu về nguyên lí </w:t>
      </w:r>
      <w:r>
        <w:t xml:space="preserve">của hệ thống </w:t>
      </w:r>
      <w:r w:rsidRPr="00BF1A77">
        <w:t>thông minh; cách đọc giá trị tín hiệu nhận được từ cảm biến về vi điều khiển và hiển thị qua LCD thông qua giao thức truyền thông I2C.</w:t>
      </w:r>
    </w:p>
    <w:p w14:paraId="125790D9" w14:textId="45B60D44" w:rsidR="00BF1A77" w:rsidRPr="00BF1A77" w:rsidRDefault="00BF1A77" w:rsidP="008E2032">
      <w:pPr>
        <w:pStyle w:val="content"/>
      </w:pPr>
      <w:r>
        <w:lastRenderedPageBreak/>
        <w:t xml:space="preserve">Sử dụng kiến thức đã học, nghiên cứu thiết kế hệ thống đơn giản nhằm đáp ứng đủ yêu cầu của hệ thống, thiết kế mô hình mini mô phỏng quá trình hoạt động của hệ thống. </w:t>
      </w:r>
    </w:p>
    <w:p w14:paraId="2C4E74DD" w14:textId="49A82DC1" w:rsidR="0051216F" w:rsidRDefault="0051216F" w:rsidP="0051216F">
      <w:pPr>
        <w:pStyle w:val="content"/>
        <w:ind w:firstLine="0"/>
        <w:rPr>
          <w:b/>
          <w:bCs/>
        </w:rPr>
      </w:pPr>
      <w:r>
        <w:rPr>
          <w:b/>
          <w:bCs/>
        </w:rPr>
        <w:t>Ý nghĩa khoa học và thực tiễn của đề tài.</w:t>
      </w:r>
    </w:p>
    <w:p w14:paraId="264ED10F" w14:textId="70EBB991" w:rsidR="008E2032" w:rsidRPr="0051216F" w:rsidRDefault="008E2032" w:rsidP="008E2032">
      <w:pPr>
        <w:pStyle w:val="content"/>
      </w:pPr>
      <w:r w:rsidRPr="0051216F">
        <w:t>Đề tài tập trung vào thiết kế mô hình thiết kế thùng đựng rác thông minh sử dụng cảm biến phát hiện vật cản .</w:t>
      </w:r>
      <w:r>
        <w:t xml:space="preserve"> </w:t>
      </w:r>
      <w:r w:rsidRPr="0051216F">
        <w:t xml:space="preserve">Đề tài giúp người dùng và người vận hành có thể giám sát và điều khiển dễ dàng các thiết bị thông qua điện thoại hoặc máy tính có kết nối Internet.  </w:t>
      </w:r>
    </w:p>
    <w:p w14:paraId="17246580" w14:textId="1942F86A" w:rsidR="008E2032" w:rsidRDefault="008E2032" w:rsidP="008E2032">
      <w:pPr>
        <w:pStyle w:val="Content0"/>
      </w:pPr>
      <w:r>
        <w:t>Hệ thống thùng rác thông minh ra đời hình thành và phát triển trong giai đoạn kinh tế của thế giới nói chung và đất nước như hiện nay đã đánh dấu thêm những bước ngoặt quan trọng cho sự tiến bộ của khoa học – công nghệ kĩ thuật thực tế đã ứng dụng một cách tốt nhất cho những mục đích cao, khó của con người. Có một tầm quan trọng ảnh hưởng đến việc bảo vệ môi trường đặc biệt là đối với tình hình nước Việt Nam ta hiện nay, làm tăng nhiều mặt tốt phục vụ cho cuộc sống như sự phát triển kinh tế của con người hứa hẹn một sự phát triển vững mạnh và ổn định lâu dài. Từ đây sự thay thế máy móc của các thiết bị hiện đại, đã giảm thiểu thời gian lao động cho quá trình sản xuất cũng như trong các quá trình khác để tạo ra sản phẩm. Nhận thấy một thế mạnh nữa rằng những công việc khó khăn phức tạp đã được thay thế bằng máy móc tự động rất nhiều. Nhờ vậy mà sức khỏe và đời sống vật chất tinh thần ngày càng nâng cao và cải thiện một cách rõ rệt.</w:t>
      </w:r>
    </w:p>
    <w:p w14:paraId="11AB04A0" w14:textId="7A0DB092" w:rsidR="00F861C0" w:rsidRPr="0002152F" w:rsidRDefault="008E2032" w:rsidP="0002152F">
      <w:pPr>
        <w:pStyle w:val="Content0"/>
        <w:rPr>
          <w:b/>
          <w:bCs/>
        </w:rPr>
      </w:pPr>
      <w:r>
        <w:t>Không những vậy kể từ khi ra đời thì các vấn đề về sinh thái, sự ô nhiễm môi trường đang ở mức báo động, hay những biến đổi khí hậu của thiên nhiên đã có sự hình thành nhanh chóng gây ra những hậu quả vô cùng nguy hiểm. Lâu dài nó sẽ làm cho sự tồn tại của con người không được lâu dài. Bởi vậy, hệ thống phân loại sản phẩm nói riêng trong nhiều hệ thống tự động khác có ý nghĩa hơn vào thế kỉ này. Do đó con người không thể tác động trưc tiếp những tác hại và hậu quả gây ra, giải pháp tối ưu cho các hệ thống tự động</w:t>
      </w:r>
      <w:r w:rsidR="00F1625C">
        <w:t>.</w:t>
      </w:r>
    </w:p>
    <w:p w14:paraId="45FDE985" w14:textId="730BEC51" w:rsidR="00DB6C3C" w:rsidRDefault="00F861C0" w:rsidP="00F861C0">
      <w:pPr>
        <w:pStyle w:val="Heading1"/>
      </w:pPr>
      <w:bookmarkStart w:id="5" w:name="_Toc103902464"/>
      <w:r>
        <w:lastRenderedPageBreak/>
        <w:t xml:space="preserve">TỔNG QUAN VỀ </w:t>
      </w:r>
      <w:r w:rsidR="007018F7" w:rsidRPr="00EC59E3">
        <w:rPr>
          <w:caps w:val="0"/>
        </w:rPr>
        <w:t>THÙNG ĐỰNG RÁC THÔNG MINH</w:t>
      </w:r>
      <w:bookmarkEnd w:id="5"/>
      <w:r w:rsidR="007018F7" w:rsidRPr="00EC59E3">
        <w:rPr>
          <w:caps w:val="0"/>
        </w:rPr>
        <w:t xml:space="preserve"> </w:t>
      </w:r>
    </w:p>
    <w:p w14:paraId="4B3684B2" w14:textId="7FEC7711" w:rsidR="006B41BE" w:rsidRDefault="0051216F" w:rsidP="006B41BE">
      <w:pPr>
        <w:pStyle w:val="level1"/>
      </w:pPr>
      <w:bookmarkStart w:id="6" w:name="_Toc103902465"/>
      <w:r>
        <w:t>Tình hình nghiên cứu ngoài nước.</w:t>
      </w:r>
      <w:bookmarkEnd w:id="6"/>
    </w:p>
    <w:p w14:paraId="79498513" w14:textId="05160BF5" w:rsidR="008E422A" w:rsidRDefault="008E422A" w:rsidP="008E422A">
      <w:pPr>
        <w:pStyle w:val="content"/>
      </w:pPr>
      <w:r>
        <w:t>Sản phẩm thùng rác ngày càng được thiết kế thông minh và hiện đại, cho thấy sự phát triển của sự sáng tạo và công nghệ tiên tiến hiện nay. Điều đó cũng đồng nghĩa với việc rác thải mỗi ngày càng nhiều và chúng cần phải chế tạo sản xuất ra những vật dụng, thiết bị, công nghệ thu gom xử lý rác phù hợp để công tác giữ gìn vệ sinh môi trường diễn ra dễ dàng và tối ưu. Thùng rác thông minh hiện đại đã trở nên phổ biến, việc sử dụng những loại thùng rác này góp phần giảm thiểu ô nhiễm môi trường.</w:t>
      </w:r>
    </w:p>
    <w:p w14:paraId="2DA0B47F" w14:textId="39D55985" w:rsidR="008E422A" w:rsidRDefault="008E422A" w:rsidP="008E422A">
      <w:pPr>
        <w:pStyle w:val="content"/>
      </w:pPr>
      <w:r>
        <w:t>Thùng rác giờ đây không chỉ là một vật đựng rác đơn giản thông thường, đây còn là một sản phẩm độc đáo dùng để trang trí cho không gian nơi đặt thùng rác, từ hộ gia đình, văn phòng làm việc cho đến những nơi công cộng như khu dân cư, khu công nghiệp, nhà hàng, khách sạn, công viên, khu vui chơi, khu mua sắm,...</w:t>
      </w:r>
    </w:p>
    <w:p w14:paraId="1AA35DF0" w14:textId="0F5D41CD" w:rsidR="008E422A" w:rsidRDefault="008E422A" w:rsidP="008E422A">
      <w:pPr>
        <w:pStyle w:val="content"/>
      </w:pPr>
      <w:r>
        <w:t>Gần đây, các phát minh mới về thùng rác lần lượt ra đời, mới nhất chính là thùng rác thông minh tại New York, chúng được lắp đặt wifi miễn phí để phát cho khách du lịch tại địa điểm này. Thậm chí một số thùng rác có khả năng tự động thu gọn lượng rác thải lớn trong thùng nếu quá đầy. Thùng rác thông minh còn được thiết kế với tính năng hấp thu năng lượng mặt trời để tạo năng lượng sử dụng cho các thiết bị thông minh kết nối với thùng rác. Thiết kế thùng rác chia làm 2 ngăn, 1 bên là rác thải vô cơ, bên còn lại là chứa rác thải hữu cơ, dùng để tạo ra phân nuôi dưỡng cây xanh. Thùng rác hiện đại thông minh còn có chức năng khác dùng để sạc bin,...Và còn vô số kiểu thùng rác thông minh khác được sáng chế, nhưng quan trọng hơn hết chính là ý thức tự bỏ rác vào thùng của cộng đồng. Mặc dù sản phẩm thùng rác công cộng có thiết kế mới hay đẹp cỡ nào mà tình trạng vứt rác bừa bãi vẫn diễn ra thì xem như cũng không có tác dụng gì.</w:t>
      </w:r>
    </w:p>
    <w:p w14:paraId="08576DF9" w14:textId="77777777" w:rsidR="008E422A" w:rsidRDefault="008E422A" w:rsidP="008E422A">
      <w:pPr>
        <w:pStyle w:val="content"/>
      </w:pPr>
    </w:p>
    <w:p w14:paraId="48D820E7" w14:textId="56E2835C" w:rsidR="008E422A" w:rsidRDefault="008E422A" w:rsidP="008E422A">
      <w:pPr>
        <w:pStyle w:val="content"/>
      </w:pPr>
      <w:r>
        <w:lastRenderedPageBreak/>
        <w:t>Vì thế, để giữ gìn môi trường xanh - sạch - đẹp, mỗi người chúng ta phải ý thức trong việc vứt rác đúng nơi quy định, sử dụng thùng rác đúng cách và phải biết phân loại rác ngay tại nguồn để góp công sức cho xã hội.</w:t>
      </w:r>
    </w:p>
    <w:p w14:paraId="4AD6371D" w14:textId="4DC3B81B" w:rsidR="008E422A" w:rsidRDefault="008E422A" w:rsidP="008E422A">
      <w:pPr>
        <w:pStyle w:val="content"/>
        <w:ind w:firstLine="0"/>
      </w:pPr>
      <w:r>
        <w:t>Một số sản phẩm đã được bán trên thị trường như:</w:t>
      </w:r>
    </w:p>
    <w:p w14:paraId="558EBF2D" w14:textId="64D7A88B" w:rsidR="004E68A4" w:rsidRPr="00733AF1" w:rsidRDefault="00AC35DE" w:rsidP="00733AF1">
      <w:pPr>
        <w:pStyle w:val="content"/>
        <w:ind w:firstLine="0"/>
        <w:rPr>
          <w:i/>
          <w:iCs/>
        </w:rPr>
      </w:pPr>
      <w:r w:rsidRPr="00733AF1">
        <w:rPr>
          <w:i/>
          <w:iCs/>
          <w:noProof/>
        </w:rPr>
        <w:drawing>
          <wp:anchor distT="0" distB="0" distL="114300" distR="114300" simplePos="0" relativeHeight="251671552" behindDoc="0" locked="0" layoutInCell="1" allowOverlap="1" wp14:anchorId="28C39004" wp14:editId="4069D462">
            <wp:simplePos x="0" y="0"/>
            <wp:positionH relativeFrom="margin">
              <wp:align>center</wp:align>
            </wp:positionH>
            <wp:positionV relativeFrom="paragraph">
              <wp:posOffset>334882</wp:posOffset>
            </wp:positionV>
            <wp:extent cx="4673600" cy="2859405"/>
            <wp:effectExtent l="0" t="0" r="0" b="0"/>
            <wp:wrapTopAndBottom/>
            <wp:docPr id="85" name="Picture 85" descr="Thùng rác thông minh Xiaomi Ninestars sở hữu cảm biến nhanh nhạy, giúp bạn hạn chế vi k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ùng rác thông minh Xiaomi Ninestars sở hữu cảm biến nhanh nhạy, giúp bạn hạn chế vi khuẩn"/>
                    <pic:cNvPicPr>
                      <a:picLocks noChangeAspect="1" noChangeArrowheads="1"/>
                    </pic:cNvPicPr>
                  </pic:nvPicPr>
                  <pic:blipFill rotWithShape="1">
                    <a:blip r:embed="rId22">
                      <a:extLst>
                        <a:ext uri="{28A0092B-C50C-407E-A947-70E740481C1C}">
                          <a14:useLocalDpi xmlns:a14="http://schemas.microsoft.com/office/drawing/2010/main" val="0"/>
                        </a:ext>
                      </a:extLst>
                    </a:blip>
                    <a:srcRect r="8093"/>
                    <a:stretch/>
                  </pic:blipFill>
                  <pic:spPr bwMode="auto">
                    <a:xfrm>
                      <a:off x="0" y="0"/>
                      <a:ext cx="4673600" cy="285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3DEBFE4D" wp14:editId="6B53C3D6">
                <wp:simplePos x="0" y="0"/>
                <wp:positionH relativeFrom="margin">
                  <wp:align>center</wp:align>
                </wp:positionH>
                <wp:positionV relativeFrom="paragraph">
                  <wp:posOffset>3424523</wp:posOffset>
                </wp:positionV>
                <wp:extent cx="4305300" cy="635"/>
                <wp:effectExtent l="0" t="0" r="0" b="4445"/>
                <wp:wrapTopAndBottom/>
                <wp:docPr id="22" name="Text Box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59ED6F3" w14:textId="58D31D35" w:rsidR="009237F8" w:rsidRPr="004B3B8E" w:rsidRDefault="009237F8" w:rsidP="009237F8">
                            <w:pPr>
                              <w:pStyle w:val="Caption"/>
                              <w:rPr>
                                <w:noProof/>
                              </w:rPr>
                            </w:pPr>
                            <w:bookmarkStart w:id="7" w:name="_Toc103900432"/>
                            <w:r>
                              <w:t xml:space="preserve">Hình </w:t>
                            </w:r>
                            <w:fldSimple w:instr=" STYLEREF 1 \s ">
                              <w:r w:rsidR="00DA11C8">
                                <w:rPr>
                                  <w:noProof/>
                                </w:rPr>
                                <w:t>1</w:t>
                              </w:r>
                            </w:fldSimple>
                            <w:r w:rsidR="00DA11C8">
                              <w:t>.</w:t>
                            </w:r>
                            <w:fldSimple w:instr=" SEQ Hình \* ARABIC \s 1 ">
                              <w:r w:rsidR="00DA11C8">
                                <w:rPr>
                                  <w:noProof/>
                                </w:rPr>
                                <w:t>1</w:t>
                              </w:r>
                            </w:fldSimple>
                            <w:r>
                              <w:t>: Thùng rác thông minh Xiaomi Ninestarts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BFE4D" id="_x0000_t202" coordsize="21600,21600" o:spt="202" path="m,l,21600r21600,l21600,xe">
                <v:stroke joinstyle="miter"/>
                <v:path gradientshapeok="t" o:connecttype="rect"/>
              </v:shapetype>
              <v:shape id="Text Box 22" o:spid="_x0000_s1026" type="#_x0000_t202" style="position:absolute;left:0;text-align:left;margin-left:0;margin-top:269.65pt;width:33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1PFQIAADgEAAAOAAAAZHJzL2Uyb0RvYy54bWysU8Fu2zAMvQ/YPwi6L3aatRi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2Ps/x2llNKUu5udhs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" stroked="f">
                <v:textbox style="mso-fit-shape-to-text:t" inset="0,0,0,0">
                  <w:txbxContent>
                    <w:p w14:paraId="159ED6F3" w14:textId="58D31D35" w:rsidR="009237F8" w:rsidRPr="004B3B8E" w:rsidRDefault="009237F8" w:rsidP="009237F8">
                      <w:pPr>
                        <w:pStyle w:val="Caption"/>
                        <w:rPr>
                          <w:noProof/>
                        </w:rPr>
                      </w:pPr>
                      <w:bookmarkStart w:id="8" w:name="_Toc103900432"/>
                      <w:r>
                        <w:t xml:space="preserve">Hình </w:t>
                      </w:r>
                      <w:fldSimple w:instr=" STYLEREF 1 \s ">
                        <w:r w:rsidR="00DA11C8">
                          <w:rPr>
                            <w:noProof/>
                          </w:rPr>
                          <w:t>1</w:t>
                        </w:r>
                      </w:fldSimple>
                      <w:r w:rsidR="00DA11C8">
                        <w:t>.</w:t>
                      </w:r>
                      <w:fldSimple w:instr=" SEQ Hình \* ARABIC \s 1 ">
                        <w:r w:rsidR="00DA11C8">
                          <w:rPr>
                            <w:noProof/>
                          </w:rPr>
                          <w:t>1</w:t>
                        </w:r>
                      </w:fldSimple>
                      <w:r>
                        <w:t>: Thùng rác thông minh Xiaomi Ninestarts</w:t>
                      </w:r>
                      <w:bookmarkEnd w:id="8"/>
                    </w:p>
                  </w:txbxContent>
                </v:textbox>
                <w10:wrap type="topAndBottom" anchorx="margin"/>
              </v:shape>
            </w:pict>
          </mc:Fallback>
        </mc:AlternateContent>
      </w:r>
      <w:r w:rsidR="004E68A4" w:rsidRPr="00733AF1">
        <w:rPr>
          <w:i/>
          <w:iCs/>
        </w:rPr>
        <w:t>Thùng rác thông minh Xiaomi Ninestars</w:t>
      </w:r>
    </w:p>
    <w:p w14:paraId="5AF10861" w14:textId="4959EFBC"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Kích thước</w:t>
      </w:r>
      <w:r w:rsidRPr="004E68A4">
        <w:rPr>
          <w:bCs/>
          <w:color w:val="333333"/>
          <w:sz w:val="27"/>
          <w:szCs w:val="27"/>
        </w:rPr>
        <w:t>: 244mm x 191mm x 342mm</w:t>
      </w:r>
    </w:p>
    <w:p w14:paraId="6BDB4F59" w14:textId="3678CE4A"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Thể tích</w:t>
      </w:r>
      <w:r w:rsidRPr="004E68A4">
        <w:rPr>
          <w:bCs/>
          <w:color w:val="333333"/>
          <w:sz w:val="27"/>
          <w:szCs w:val="27"/>
        </w:rPr>
        <w:t>: 10 lít</w:t>
      </w:r>
    </w:p>
    <w:p w14:paraId="577FE891" w14:textId="24459D1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Chất liệu vỏ</w:t>
      </w:r>
      <w:r w:rsidRPr="004E68A4">
        <w:rPr>
          <w:bCs/>
          <w:color w:val="333333"/>
          <w:sz w:val="27"/>
          <w:szCs w:val="27"/>
        </w:rPr>
        <w:t>: Nhựa cao cấp ABS</w:t>
      </w:r>
    </w:p>
    <w:p w14:paraId="6109D76B" w14:textId="5E3AEC70"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Khối lượng</w:t>
      </w:r>
      <w:r w:rsidRPr="004E68A4">
        <w:rPr>
          <w:bCs/>
          <w:color w:val="333333"/>
          <w:sz w:val="27"/>
          <w:szCs w:val="27"/>
        </w:rPr>
        <w:t>: 1.49 kg</w:t>
      </w:r>
    </w:p>
    <w:p w14:paraId="26B01FE1" w14:textId="0DA3C903" w:rsidR="00AC35DE" w:rsidRPr="00EE24FF" w:rsidRDefault="004E68A4" w:rsidP="00EE24FF">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Pin</w:t>
      </w:r>
      <w:r w:rsidRPr="004E68A4">
        <w:rPr>
          <w:bCs/>
          <w:color w:val="333333"/>
          <w:sz w:val="27"/>
          <w:szCs w:val="27"/>
        </w:rPr>
        <w:t>: 2 </w:t>
      </w:r>
      <w:hyperlink r:id="rId23" w:tgtFrame="_blank" w:history="1">
        <w:r w:rsidRPr="004E68A4">
          <w:rPr>
            <w:color w:val="333333"/>
          </w:rPr>
          <w:t>pin AA</w:t>
        </w:r>
      </w:hyperlink>
    </w:p>
    <w:p w14:paraId="5F63245F" w14:textId="77777777" w:rsidR="00EE24FF" w:rsidRPr="00EE24FF" w:rsidRDefault="00EE24FF" w:rsidP="00EE24FF">
      <w:pPr>
        <w:pStyle w:val="NormalWeb"/>
        <w:spacing w:before="0" w:beforeAutospacing="0" w:after="0" w:afterAutospacing="0" w:line="420" w:lineRule="atLeast"/>
        <w:ind w:left="360"/>
        <w:rPr>
          <w:bCs/>
          <w:color w:val="333333"/>
          <w:sz w:val="27"/>
          <w:szCs w:val="27"/>
        </w:rPr>
      </w:pPr>
    </w:p>
    <w:p w14:paraId="1ABF38E8" w14:textId="2A1C9C97" w:rsidR="004E68A4" w:rsidRPr="00733AF1" w:rsidRDefault="004E68A4" w:rsidP="00733AF1">
      <w:pPr>
        <w:pStyle w:val="content"/>
      </w:pPr>
      <w:r w:rsidRPr="00733AF1">
        <w:t>Khi nhắc đến các thiết bị thông minh sử dụng trong gia đình, Xiaomi chắc hẳn là cái tên không thể thiếu với những sản phẩm đa dạng, giá rẻ cùng công nghệ hiện đại.</w:t>
      </w:r>
    </w:p>
    <w:p w14:paraId="4DF7414E" w14:textId="7A3BC6D3" w:rsidR="004E68A4" w:rsidRDefault="004E68A4" w:rsidP="00AC35DE">
      <w:pPr>
        <w:pStyle w:val="Content0"/>
      </w:pPr>
      <w:r>
        <w:t>Thùng rác thông minh Xiaomi Ninestars có thiết kế hình trụ tròn với dung tích 10 lít, phù hợp để bạn đặt ở phòng khách hoặc phòng bếp.</w:t>
      </w:r>
    </w:p>
    <w:p w14:paraId="7F3E7CAD" w14:textId="77777777" w:rsidR="0002152F" w:rsidRDefault="0002152F" w:rsidP="004E68A4">
      <w:pPr>
        <w:pStyle w:val="content"/>
        <w:ind w:firstLine="0"/>
      </w:pPr>
    </w:p>
    <w:p w14:paraId="4262DFC4" w14:textId="77777777" w:rsidR="00733AF1" w:rsidRPr="00733AF1" w:rsidRDefault="00733AF1" w:rsidP="00733AF1">
      <w:pPr>
        <w:pStyle w:val="content"/>
        <w:ind w:firstLine="0"/>
        <w:rPr>
          <w:i/>
          <w:iCs/>
        </w:rPr>
      </w:pPr>
      <w:r w:rsidRPr="00733AF1">
        <w:rPr>
          <w:i/>
          <w:iCs/>
        </w:rPr>
        <w:lastRenderedPageBreak/>
        <w:t xml:space="preserve">Thùng rác thông minh EKO 9285MT </w:t>
      </w:r>
    </w:p>
    <w:p w14:paraId="17000A58" w14:textId="16A77DAF" w:rsidR="00733AF1" w:rsidRPr="00733AF1" w:rsidRDefault="00733AF1" w:rsidP="00594BC3">
      <w:pPr>
        <w:pStyle w:val="content"/>
        <w:numPr>
          <w:ilvl w:val="0"/>
          <w:numId w:val="18"/>
        </w:numPr>
      </w:pPr>
      <w:r w:rsidRPr="00733AF1">
        <w:rPr>
          <w:rStyle w:val="Strong"/>
          <w:b w:val="0"/>
          <w:bCs w:val="0"/>
        </w:rPr>
        <w:t>Kích thước</w:t>
      </w:r>
      <w:r w:rsidRPr="00733AF1">
        <w:t>: 25(Ø) x 345 mm</w:t>
      </w:r>
    </w:p>
    <w:p w14:paraId="77999B05" w14:textId="328D52C1" w:rsidR="00733AF1" w:rsidRPr="00733AF1" w:rsidRDefault="00733AF1" w:rsidP="00594BC3">
      <w:pPr>
        <w:pStyle w:val="content"/>
        <w:numPr>
          <w:ilvl w:val="0"/>
          <w:numId w:val="18"/>
        </w:numPr>
      </w:pPr>
      <w:r w:rsidRPr="00733AF1">
        <w:rPr>
          <w:rStyle w:val="Strong"/>
          <w:b w:val="0"/>
          <w:bCs w:val="0"/>
        </w:rPr>
        <w:t>Thể tích</w:t>
      </w:r>
      <w:r w:rsidRPr="00733AF1">
        <w:t>: 9 lít</w:t>
      </w:r>
    </w:p>
    <w:p w14:paraId="5ADD12D7" w14:textId="72AC8815" w:rsidR="00733AF1" w:rsidRPr="00733AF1" w:rsidRDefault="00733AF1" w:rsidP="00594BC3">
      <w:pPr>
        <w:pStyle w:val="content"/>
        <w:numPr>
          <w:ilvl w:val="0"/>
          <w:numId w:val="18"/>
        </w:numPr>
      </w:pPr>
      <w:r w:rsidRPr="00733AF1">
        <w:rPr>
          <w:rStyle w:val="Strong"/>
          <w:b w:val="0"/>
          <w:bCs w:val="0"/>
        </w:rPr>
        <w:t>Chất liệu vỏ</w:t>
      </w:r>
      <w:r w:rsidRPr="00733AF1">
        <w:t>: Inox cao cấp</w:t>
      </w:r>
    </w:p>
    <w:p w14:paraId="6E289E0A" w14:textId="5FED82E4" w:rsidR="00733AF1" w:rsidRPr="00733AF1" w:rsidRDefault="00733AF1" w:rsidP="00594BC3">
      <w:pPr>
        <w:pStyle w:val="content"/>
        <w:numPr>
          <w:ilvl w:val="0"/>
          <w:numId w:val="18"/>
        </w:numPr>
      </w:pPr>
      <w:r w:rsidRPr="00733AF1">
        <w:rPr>
          <w:rStyle w:val="Strong"/>
          <w:b w:val="0"/>
          <w:bCs w:val="0"/>
        </w:rPr>
        <w:t>Khối lượng</w:t>
      </w:r>
      <w:r w:rsidRPr="00733AF1">
        <w:t>: Khoảng 2kg</w:t>
      </w:r>
    </w:p>
    <w:p w14:paraId="2743E0F7" w14:textId="44994B6B" w:rsidR="00733AF1" w:rsidRDefault="00733AF1" w:rsidP="00594BC3">
      <w:pPr>
        <w:pStyle w:val="content"/>
        <w:numPr>
          <w:ilvl w:val="0"/>
          <w:numId w:val="18"/>
        </w:numPr>
      </w:pPr>
      <w:r w:rsidRPr="00733AF1">
        <w:rPr>
          <w:rStyle w:val="Strong"/>
          <w:b w:val="0"/>
          <w:bCs w:val="0"/>
        </w:rPr>
        <w:t>Pin</w:t>
      </w:r>
      <w:r w:rsidRPr="00733AF1">
        <w:t>: Pin </w:t>
      </w:r>
      <w:hyperlink r:id="rId24" w:anchor="hmenuid2" w:tgtFrame="_blank" w:history="1">
        <w:r w:rsidRPr="00733AF1">
          <w:rPr>
            <w:rStyle w:val="Hyperlink"/>
            <w:color w:val="auto"/>
            <w:u w:val="none"/>
          </w:rPr>
          <w:t>500mAh</w:t>
        </w:r>
      </w:hyperlink>
      <w:r w:rsidRPr="00733AF1">
        <w:t>, điện thế 4AA</w:t>
      </w:r>
    </w:p>
    <w:p w14:paraId="46543039" w14:textId="77777777" w:rsidR="00510338" w:rsidRDefault="00733AF1" w:rsidP="00510338">
      <w:pPr>
        <w:pStyle w:val="content"/>
        <w:keepNext/>
        <w:ind w:firstLine="0"/>
        <w:jc w:val="center"/>
      </w:pPr>
      <w:r>
        <w:rPr>
          <w:noProof/>
        </w:rPr>
        <w:drawing>
          <wp:inline distT="0" distB="0" distL="0" distR="0" wp14:anchorId="0C19F21D" wp14:editId="2B4F3935">
            <wp:extent cx="4688800" cy="2636015"/>
            <wp:effectExtent l="0" t="0" r="0" b="0"/>
            <wp:docPr id="86" name="Picture 86" descr="Thùng rác thông minh EKO 9285MT được làm bằng chất liệu inox cao cấp, chống bám dính bụi bẩ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ùng rác thông minh EKO 9285MT được làm bằng chất liệu inox cao cấp, chống bám dính bụi bẩn, vân t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0967" cy="2654099"/>
                    </a:xfrm>
                    <a:prstGeom prst="rect">
                      <a:avLst/>
                    </a:prstGeom>
                    <a:noFill/>
                    <a:ln>
                      <a:noFill/>
                    </a:ln>
                  </pic:spPr>
                </pic:pic>
              </a:graphicData>
            </a:graphic>
          </wp:inline>
        </w:drawing>
      </w:r>
    </w:p>
    <w:p w14:paraId="556CD550" w14:textId="0B4B746D" w:rsidR="00733AF1" w:rsidRDefault="00510338" w:rsidP="00510338">
      <w:pPr>
        <w:pStyle w:val="Caption"/>
      </w:pPr>
      <w:bookmarkStart w:id="9" w:name="_Toc103900433"/>
      <w:r>
        <w:t xml:space="preserve">Hình </w:t>
      </w:r>
      <w:fldSimple w:instr=" STYLEREF 1 \s ">
        <w:r w:rsidR="00DA11C8">
          <w:rPr>
            <w:noProof/>
          </w:rPr>
          <w:t>1</w:t>
        </w:r>
      </w:fldSimple>
      <w:r w:rsidR="00DA11C8">
        <w:t>.</w:t>
      </w:r>
      <w:fldSimple w:instr=" SEQ Hình \* ARABIC \s 1 ">
        <w:r w:rsidR="00DA11C8">
          <w:rPr>
            <w:noProof/>
          </w:rPr>
          <w:t>2</w:t>
        </w:r>
      </w:fldSimple>
      <w:r>
        <w:t xml:space="preserve">: Thùng rác thông minh </w:t>
      </w:r>
      <w:r w:rsidRPr="00510338">
        <w:t>EKO 9285MT</w:t>
      </w:r>
      <w:bookmarkEnd w:id="9"/>
    </w:p>
    <w:p w14:paraId="799C2B5D" w14:textId="6CCACEC1" w:rsidR="00733AF1" w:rsidRDefault="00733AF1" w:rsidP="00733AF1">
      <w:pPr>
        <w:pStyle w:val="content"/>
      </w:pPr>
      <w:r w:rsidRPr="00733AF1">
        <w:t>EKO cũng là một trong số những thương hiệu đồ gia dụng sở hữu nhiều thùng rác thông minh với các mẫu mã với các kích thước đa dạng. Thùng rác thông minh </w:t>
      </w:r>
      <w:r w:rsidRPr="00733AF1">
        <w:rPr>
          <w:rStyle w:val="Strong"/>
          <w:b w:val="0"/>
          <w:bCs w:val="0"/>
        </w:rPr>
        <w:t>EKO 9285MT</w:t>
      </w:r>
      <w:r w:rsidRPr="00733AF1">
        <w:t> được trang bị cơ chế cảm biến thông minh giúp </w:t>
      </w:r>
      <w:r w:rsidRPr="00733AF1">
        <w:rPr>
          <w:rStyle w:val="Strong"/>
          <w:b w:val="0"/>
          <w:bCs w:val="0"/>
        </w:rPr>
        <w:t>đóng</w:t>
      </w:r>
      <w:r w:rsidRPr="00733AF1">
        <w:t>, </w:t>
      </w:r>
      <w:r w:rsidRPr="00733AF1">
        <w:rPr>
          <w:rStyle w:val="Strong"/>
          <w:b w:val="0"/>
          <w:bCs w:val="0"/>
        </w:rPr>
        <w:t>mở nắp tự động</w:t>
      </w:r>
      <w:r w:rsidRPr="00733AF1">
        <w:t>, giúp bạn giữ vệ sinh khi bỏ rác vào thùng.</w:t>
      </w:r>
    </w:p>
    <w:p w14:paraId="3B6AB0B5" w14:textId="36570DE0" w:rsidR="00733AF1" w:rsidRDefault="00733AF1" w:rsidP="00733AF1">
      <w:pPr>
        <w:pStyle w:val="content"/>
        <w:ind w:firstLine="0"/>
        <w:rPr>
          <w:i/>
          <w:iCs/>
        </w:rPr>
      </w:pPr>
      <w:r w:rsidRPr="00733AF1">
        <w:rPr>
          <w:i/>
          <w:iCs/>
        </w:rPr>
        <w:t>Thùng rác cảm ứng thông minh H56-B</w:t>
      </w:r>
    </w:p>
    <w:p w14:paraId="6166C437" w14:textId="5D1AAA3C" w:rsidR="00733AF1" w:rsidRPr="00733AF1" w:rsidRDefault="00733AF1" w:rsidP="00594BC3">
      <w:pPr>
        <w:pStyle w:val="content"/>
        <w:numPr>
          <w:ilvl w:val="0"/>
          <w:numId w:val="20"/>
        </w:numPr>
      </w:pPr>
      <w:r w:rsidRPr="00733AF1">
        <w:rPr>
          <w:rStyle w:val="Strong"/>
          <w:b w:val="0"/>
          <w:bCs w:val="0"/>
        </w:rPr>
        <w:t>Kích thước</w:t>
      </w:r>
      <w:r w:rsidRPr="00733AF1">
        <w:t>: 380mm x 260mm x 620mm</w:t>
      </w:r>
    </w:p>
    <w:p w14:paraId="3E826033" w14:textId="526C717C" w:rsidR="00733AF1" w:rsidRPr="00733AF1" w:rsidRDefault="00733AF1" w:rsidP="00594BC3">
      <w:pPr>
        <w:pStyle w:val="content"/>
        <w:numPr>
          <w:ilvl w:val="0"/>
          <w:numId w:val="20"/>
        </w:numPr>
      </w:pPr>
      <w:r w:rsidRPr="00733AF1">
        <w:rPr>
          <w:rStyle w:val="Strong"/>
          <w:b w:val="0"/>
          <w:bCs w:val="0"/>
        </w:rPr>
        <w:t>Thể tích</w:t>
      </w:r>
      <w:r w:rsidRPr="00733AF1">
        <w:t>: 30 lít</w:t>
      </w:r>
    </w:p>
    <w:p w14:paraId="2AB165C9" w14:textId="254A8BC6" w:rsidR="00733AF1" w:rsidRPr="00733AF1" w:rsidRDefault="00733AF1" w:rsidP="00594BC3">
      <w:pPr>
        <w:pStyle w:val="content"/>
        <w:numPr>
          <w:ilvl w:val="0"/>
          <w:numId w:val="20"/>
        </w:numPr>
      </w:pPr>
      <w:r w:rsidRPr="00733AF1">
        <w:rPr>
          <w:rStyle w:val="Strong"/>
          <w:b w:val="0"/>
          <w:bCs w:val="0"/>
        </w:rPr>
        <w:t>Chất liệu vỏ</w:t>
      </w:r>
      <w:r w:rsidRPr="00733AF1">
        <w:t>: Inox cao cấp</w:t>
      </w:r>
    </w:p>
    <w:p w14:paraId="729AA104" w14:textId="37E0E9B8" w:rsidR="00733AF1" w:rsidRPr="00733AF1" w:rsidRDefault="00733AF1" w:rsidP="00594BC3">
      <w:pPr>
        <w:pStyle w:val="content"/>
        <w:numPr>
          <w:ilvl w:val="0"/>
          <w:numId w:val="20"/>
        </w:numPr>
      </w:pPr>
      <w:r w:rsidRPr="00733AF1">
        <w:rPr>
          <w:rStyle w:val="Strong"/>
          <w:b w:val="0"/>
          <w:bCs w:val="0"/>
        </w:rPr>
        <w:t>Pin</w:t>
      </w:r>
      <w:r w:rsidRPr="00733AF1">
        <w:t>: 4 pin AA</w:t>
      </w:r>
    </w:p>
    <w:p w14:paraId="125FBDA1" w14:textId="3710B618" w:rsidR="00733AF1" w:rsidRDefault="009C79DB" w:rsidP="009C79DB">
      <w:pPr>
        <w:pStyle w:val="content"/>
      </w:pPr>
      <w:r>
        <w:rPr>
          <w:noProof/>
        </w:rPr>
        <w:lastRenderedPageBreak/>
        <mc:AlternateContent>
          <mc:Choice Requires="wps">
            <w:drawing>
              <wp:anchor distT="0" distB="0" distL="114300" distR="114300" simplePos="0" relativeHeight="251694080" behindDoc="0" locked="0" layoutInCell="1" allowOverlap="1" wp14:anchorId="5AEB53B4" wp14:editId="17268EFD">
                <wp:simplePos x="0" y="0"/>
                <wp:positionH relativeFrom="margin">
                  <wp:align>center</wp:align>
                </wp:positionH>
                <wp:positionV relativeFrom="paragraph">
                  <wp:posOffset>5032299</wp:posOffset>
                </wp:positionV>
                <wp:extent cx="4671695" cy="635"/>
                <wp:effectExtent l="0" t="0" r="0" b="4445"/>
                <wp:wrapTopAndBottom/>
                <wp:docPr id="23" name="Text Box 23"/>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1044D2F7" w14:textId="60974590" w:rsidR="00803C52" w:rsidRPr="0097571F" w:rsidRDefault="00803C52" w:rsidP="00803C52">
                            <w:pPr>
                              <w:pStyle w:val="Caption"/>
                              <w:rPr>
                                <w:noProof/>
                              </w:rPr>
                            </w:pPr>
                            <w:bookmarkStart w:id="10" w:name="_Toc103900434"/>
                            <w:r>
                              <w:t xml:space="preserve">Hình </w:t>
                            </w:r>
                            <w:fldSimple w:instr=" STYLEREF 1 \s ">
                              <w:r w:rsidR="00DA11C8">
                                <w:rPr>
                                  <w:noProof/>
                                </w:rPr>
                                <w:t>1</w:t>
                              </w:r>
                            </w:fldSimple>
                            <w:r w:rsidR="00DA11C8">
                              <w:t>.</w:t>
                            </w:r>
                            <w:fldSimple w:instr=" SEQ Hình \* ARABIC \s 1 ">
                              <w:r w:rsidR="00DA11C8">
                                <w:rPr>
                                  <w:noProof/>
                                </w:rPr>
                                <w:t>3</w:t>
                              </w:r>
                            </w:fldSimple>
                            <w:r>
                              <w:t xml:space="preserve">: </w:t>
                            </w:r>
                            <w:r w:rsidR="009C79DB">
                              <w:t xml:space="preserve">Thùng rác cảm ứng thông minh </w:t>
                            </w:r>
                            <w:r w:rsidR="009C79DB" w:rsidRPr="00733AF1">
                              <w:t>H56-B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B53B4" id="Text Box 23" o:spid="_x0000_s1027" type="#_x0000_t202" style="position:absolute;left:0;text-align:left;margin-left:0;margin-top:396.25pt;width:367.8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" stroked="f">
                <v:textbox style="mso-fit-shape-to-text:t" inset="0,0,0,0">
                  <w:txbxContent>
                    <w:p w14:paraId="1044D2F7" w14:textId="60974590" w:rsidR="00803C52" w:rsidRPr="0097571F" w:rsidRDefault="00803C52" w:rsidP="00803C52">
                      <w:pPr>
                        <w:pStyle w:val="Caption"/>
                        <w:rPr>
                          <w:noProof/>
                        </w:rPr>
                      </w:pPr>
                      <w:bookmarkStart w:id="11" w:name="_Toc103900434"/>
                      <w:r>
                        <w:t xml:space="preserve">Hình </w:t>
                      </w:r>
                      <w:fldSimple w:instr=" STYLEREF 1 \s ">
                        <w:r w:rsidR="00DA11C8">
                          <w:rPr>
                            <w:noProof/>
                          </w:rPr>
                          <w:t>1</w:t>
                        </w:r>
                      </w:fldSimple>
                      <w:r w:rsidR="00DA11C8">
                        <w:t>.</w:t>
                      </w:r>
                      <w:fldSimple w:instr=" SEQ Hình \* ARABIC \s 1 ">
                        <w:r w:rsidR="00DA11C8">
                          <w:rPr>
                            <w:noProof/>
                          </w:rPr>
                          <w:t>3</w:t>
                        </w:r>
                      </w:fldSimple>
                      <w:r>
                        <w:t xml:space="preserve">: </w:t>
                      </w:r>
                      <w:r w:rsidR="009C79DB">
                        <w:t xml:space="preserve">Thùng rác cảm ứng thông minh </w:t>
                      </w:r>
                      <w:r w:rsidR="009C79DB" w:rsidRPr="00733AF1">
                        <w:t>H56-B</w:t>
                      </w:r>
                      <w:bookmarkEnd w:id="11"/>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6D49C89B" wp14:editId="1A822593">
            <wp:simplePos x="0" y="0"/>
            <wp:positionH relativeFrom="margin">
              <wp:posOffset>323850</wp:posOffset>
            </wp:positionH>
            <wp:positionV relativeFrom="paragraph">
              <wp:posOffset>1256665</wp:posOffset>
            </wp:positionV>
            <wp:extent cx="4799330" cy="3596005"/>
            <wp:effectExtent l="0" t="0" r="1270" b="4445"/>
            <wp:wrapTopAndBottom/>
            <wp:docPr id="87" name="Picture 87" descr=" Thùng rác H56-B sở hữu thiết kế thanh lịch, sang trọng, tôn lên nét thanh thoát cho căn nhà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ùng rác H56-B sở hữu thiết kế thanh lịch, sang trọng, tôn lên nét thanh thoát cho căn nhà của bạ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9330"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F1" w:rsidRPr="00733AF1">
        <w:t>Thùng rác H56-B sở hữu thiết kế sang trọng, thanh lịch, phù hợp để đặt ở phòng khách và phòng bếp. Nắp thùng có công nghệ cảm ứng tiệm cận nhẹ nhàng, giúp tự động đóng, mở nắp thùng tiện cho bạn vứt rác. Thêm vào đó, với dung tích lên đến 30 lít, đây sẽ là sản phẩm vô cùng phù hợp với gia đình</w:t>
      </w:r>
      <w:r w:rsidR="00733AF1">
        <w:t>.</w:t>
      </w:r>
    </w:p>
    <w:p w14:paraId="4151B502" w14:textId="7D2A0ACE" w:rsidR="00733AF1" w:rsidRDefault="00733AF1" w:rsidP="00733AF1">
      <w:pPr>
        <w:pStyle w:val="content"/>
      </w:pPr>
      <w:r w:rsidRPr="00733AF1">
        <w:t>Thùng sở hữu chất liệu vỏ bằng inox xước mờ cao cấp, giúp </w:t>
      </w:r>
      <w:r w:rsidRPr="00733AF1">
        <w:rPr>
          <w:rStyle w:val="Strong"/>
          <w:b w:val="0"/>
          <w:bCs w:val="0"/>
        </w:rPr>
        <w:t>chống bụi bám cũng như vân tay</w:t>
      </w:r>
      <w:r w:rsidRPr="00733AF1">
        <w:t>. Ngoài công dụng như một chiếc thùng rác, đây còn có thể xem là vật trang trí nội thất, giúp không gian nhà của bạn trở nên ấm cúng, sang trọng.</w:t>
      </w:r>
    </w:p>
    <w:p w14:paraId="50ED83BC" w14:textId="76C18C9D" w:rsidR="000D75EE" w:rsidRDefault="000D75EE" w:rsidP="000D75EE">
      <w:pPr>
        <w:pStyle w:val="content"/>
        <w:ind w:firstLine="0"/>
        <w:rPr>
          <w:i/>
          <w:iCs/>
        </w:rPr>
      </w:pPr>
      <w:r w:rsidRPr="000D75EE">
        <w:rPr>
          <w:i/>
          <w:iCs/>
        </w:rPr>
        <w:t>Thùng rác Kowon KSB-0601</w:t>
      </w:r>
    </w:p>
    <w:p w14:paraId="0F6C3D04" w14:textId="77777777" w:rsidR="000D75EE" w:rsidRPr="000D75EE" w:rsidRDefault="000D75EE" w:rsidP="000D75EE">
      <w:pPr>
        <w:pStyle w:val="content"/>
      </w:pPr>
      <w:r w:rsidRPr="000D75EE">
        <w:t>- </w:t>
      </w:r>
      <w:r w:rsidRPr="000D75EE">
        <w:rPr>
          <w:rStyle w:val="Strong"/>
          <w:b w:val="0"/>
          <w:bCs w:val="0"/>
        </w:rPr>
        <w:t>Kích thước</w:t>
      </w:r>
      <w:r w:rsidRPr="000D75EE">
        <w:t>: 278mm x 297mm x 385mm</w:t>
      </w:r>
    </w:p>
    <w:p w14:paraId="466D769A" w14:textId="77777777" w:rsidR="000D75EE" w:rsidRPr="000D75EE" w:rsidRDefault="000D75EE" w:rsidP="000D75EE">
      <w:pPr>
        <w:pStyle w:val="content"/>
      </w:pPr>
      <w:r w:rsidRPr="000D75EE">
        <w:t>- </w:t>
      </w:r>
      <w:r w:rsidRPr="000D75EE">
        <w:rPr>
          <w:rStyle w:val="Strong"/>
          <w:b w:val="0"/>
          <w:bCs w:val="0"/>
        </w:rPr>
        <w:t>Thể tích</w:t>
      </w:r>
      <w:r w:rsidRPr="000D75EE">
        <w:t>: 6 lít</w:t>
      </w:r>
    </w:p>
    <w:p w14:paraId="706BDBF7" w14:textId="77777777" w:rsidR="000D75EE" w:rsidRPr="000D75EE" w:rsidRDefault="000D75EE" w:rsidP="000D75EE">
      <w:pPr>
        <w:pStyle w:val="content"/>
      </w:pPr>
      <w:r w:rsidRPr="000D75EE">
        <w:t>- </w:t>
      </w:r>
      <w:r w:rsidRPr="000D75EE">
        <w:rPr>
          <w:rStyle w:val="Strong"/>
          <w:b w:val="0"/>
          <w:bCs w:val="0"/>
        </w:rPr>
        <w:t>Chất liệu vỏ</w:t>
      </w:r>
      <w:r w:rsidRPr="000D75EE">
        <w:t>: Nhựa ABS cao cấp</w:t>
      </w:r>
    </w:p>
    <w:p w14:paraId="74E293C1" w14:textId="77777777" w:rsidR="000D75EE" w:rsidRPr="000D75EE" w:rsidRDefault="000D75EE" w:rsidP="000D75EE">
      <w:pPr>
        <w:pStyle w:val="content"/>
      </w:pPr>
      <w:r w:rsidRPr="000D75EE">
        <w:t>- </w:t>
      </w:r>
      <w:r w:rsidRPr="000D75EE">
        <w:rPr>
          <w:rStyle w:val="Strong"/>
          <w:b w:val="0"/>
          <w:bCs w:val="0"/>
        </w:rPr>
        <w:t>Khối lượng</w:t>
      </w:r>
      <w:r w:rsidRPr="000D75EE">
        <w:t>: 1.6kg</w:t>
      </w:r>
    </w:p>
    <w:p w14:paraId="334B4B39" w14:textId="44D449ED" w:rsidR="000D75EE" w:rsidRDefault="000D75EE" w:rsidP="000D75EE">
      <w:pPr>
        <w:pStyle w:val="content"/>
      </w:pPr>
      <w:r w:rsidRPr="000D75EE">
        <w:t>- </w:t>
      </w:r>
      <w:r w:rsidRPr="000D75EE">
        <w:rPr>
          <w:rStyle w:val="Strong"/>
          <w:b w:val="0"/>
          <w:bCs w:val="0"/>
        </w:rPr>
        <w:t>Pin</w:t>
      </w:r>
      <w:r w:rsidRPr="000D75EE">
        <w:t>: 3 pin AA</w:t>
      </w:r>
    </w:p>
    <w:p w14:paraId="1F24F1B3" w14:textId="06C4E542" w:rsidR="000D75EE" w:rsidRDefault="000D75EE" w:rsidP="00FF5BD7">
      <w:pPr>
        <w:pStyle w:val="content"/>
      </w:pPr>
      <w:r w:rsidRPr="000D75EE">
        <w:lastRenderedPageBreak/>
        <w:t>Kowon là một thương hiệu đến từ Trung Quốc. Tương tự như các mẫu thùng rác thông minh khác, thùng rác </w:t>
      </w:r>
      <w:r w:rsidRPr="000D75EE">
        <w:rPr>
          <w:rStyle w:val="Strong"/>
          <w:b w:val="0"/>
          <w:bCs w:val="0"/>
        </w:rPr>
        <w:t>Kowon KSB-0601 </w:t>
      </w:r>
      <w:r w:rsidRPr="000D75EE">
        <w:t>có thể </w:t>
      </w:r>
      <w:r w:rsidRPr="000D75EE">
        <w:rPr>
          <w:rStyle w:val="Strong"/>
          <w:b w:val="0"/>
          <w:bCs w:val="0"/>
        </w:rPr>
        <w:t>đóng</w:t>
      </w:r>
      <w:r w:rsidRPr="000D75EE">
        <w:t>,</w:t>
      </w:r>
      <w:r w:rsidRPr="000D75EE">
        <w:rPr>
          <w:rStyle w:val="Strong"/>
          <w:b w:val="0"/>
          <w:bCs w:val="0"/>
        </w:rPr>
        <w:t> mở nắp 3000 - 5000 lần sau mỗi lần thay pin</w:t>
      </w:r>
      <w:r w:rsidRPr="000D75EE">
        <w:t>, tức là có thể sử dụng</w:t>
      </w:r>
      <w:r w:rsidRPr="000D75EE">
        <w:rPr>
          <w:rStyle w:val="Strong"/>
          <w:b w:val="0"/>
          <w:bCs w:val="0"/>
        </w:rPr>
        <w:t> 2 đến 4 tháng liên tục không cần thay pin mới</w:t>
      </w:r>
      <w:r w:rsidRPr="000D75EE">
        <w:t>.</w:t>
      </w:r>
    </w:p>
    <w:p w14:paraId="69CDB330" w14:textId="77777777" w:rsidR="009C79DB" w:rsidRDefault="000D75EE" w:rsidP="009C79DB">
      <w:pPr>
        <w:pStyle w:val="content"/>
        <w:keepNext/>
        <w:jc w:val="center"/>
      </w:pPr>
      <w:r>
        <w:rPr>
          <w:noProof/>
        </w:rPr>
        <w:drawing>
          <wp:inline distT="0" distB="0" distL="0" distR="0" wp14:anchorId="5DD7B870" wp14:editId="75DD5EEC">
            <wp:extent cx="3544969" cy="2402006"/>
            <wp:effectExtent l="0" t="0" r="0" b="0"/>
            <wp:docPr id="88" name="Picture 88" descr="Thùng rác Kowon KSB-0601 có thể sử dụng từ 2-4 tháng sau mỗi lần thay pi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ùng rác Kowon KSB-0601 có thể sử dụng từ 2-4 tháng sau mỗi lần thay pin mớ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269" cy="2422537"/>
                    </a:xfrm>
                    <a:prstGeom prst="rect">
                      <a:avLst/>
                    </a:prstGeom>
                    <a:noFill/>
                    <a:ln>
                      <a:noFill/>
                    </a:ln>
                  </pic:spPr>
                </pic:pic>
              </a:graphicData>
            </a:graphic>
          </wp:inline>
        </w:drawing>
      </w:r>
    </w:p>
    <w:p w14:paraId="4A9BB891" w14:textId="0CC338DA" w:rsidR="000D75EE" w:rsidRPr="000D75EE" w:rsidRDefault="009C79DB" w:rsidP="009C79DB">
      <w:pPr>
        <w:pStyle w:val="Caption"/>
      </w:pPr>
      <w:bookmarkStart w:id="12" w:name="_Toc103900435"/>
      <w:r>
        <w:t xml:space="preserve">Hình </w:t>
      </w:r>
      <w:fldSimple w:instr=" STYLEREF 1 \s ">
        <w:r w:rsidR="00DA11C8">
          <w:rPr>
            <w:noProof/>
          </w:rPr>
          <w:t>1</w:t>
        </w:r>
      </w:fldSimple>
      <w:r w:rsidR="00DA11C8">
        <w:t>.</w:t>
      </w:r>
      <w:fldSimple w:instr=" SEQ Hình \* ARABIC \s 1 ">
        <w:r w:rsidR="00DA11C8">
          <w:rPr>
            <w:noProof/>
          </w:rPr>
          <w:t>4</w:t>
        </w:r>
      </w:fldSimple>
      <w:r>
        <w:t xml:space="preserve">: </w:t>
      </w:r>
      <w:r w:rsidR="00FF5BD7">
        <w:t>Thùng rác Kowon SKB-0601</w:t>
      </w:r>
      <w:bookmarkEnd w:id="12"/>
    </w:p>
    <w:p w14:paraId="7A3C5EBD" w14:textId="5B3F805D" w:rsidR="000D75EE" w:rsidRDefault="000D75EE" w:rsidP="000D75EE">
      <w:pPr>
        <w:pStyle w:val="content"/>
      </w:pPr>
      <w:r w:rsidRPr="000D75EE">
        <w:t>Thêm vào đó, thùng rác còn sở hữu công nghệ cảm ứng giúp thùng có thể cảm nhận được lúc bạn đến gần để</w:t>
      </w:r>
      <w:r w:rsidRPr="000D75EE">
        <w:rPr>
          <w:rStyle w:val="Strong"/>
          <w:b w:val="0"/>
          <w:bCs w:val="0"/>
        </w:rPr>
        <w:t> tự động mở nắp </w:t>
      </w:r>
      <w:r w:rsidRPr="000D75EE">
        <w:t>và </w:t>
      </w:r>
      <w:r w:rsidRPr="000D75EE">
        <w:rPr>
          <w:rStyle w:val="Strong"/>
          <w:b w:val="0"/>
          <w:bCs w:val="0"/>
        </w:rPr>
        <w:t>đóng lại sau 5s</w:t>
      </w:r>
      <w:r w:rsidRPr="000D75EE">
        <w:t> khi bạn đã bỏ rác vào thùng.</w:t>
      </w:r>
    </w:p>
    <w:p w14:paraId="2E2C5B29" w14:textId="7916289E" w:rsidR="008E422A" w:rsidRDefault="008E422A" w:rsidP="008E422A">
      <w:pPr>
        <w:pStyle w:val="level1"/>
      </w:pPr>
      <w:bookmarkStart w:id="13" w:name="_Toc103902466"/>
      <w:r>
        <w:t>Tình hình nghiên cứu trong nước.</w:t>
      </w:r>
      <w:bookmarkEnd w:id="13"/>
    </w:p>
    <w:p w14:paraId="622127F6" w14:textId="34FF6374" w:rsidR="008E422A" w:rsidRDefault="008E422A" w:rsidP="008E422A">
      <w:pPr>
        <w:pStyle w:val="content"/>
      </w:pPr>
      <w:r>
        <w:t xml:space="preserve">Không chỉ nước ngoài </w:t>
      </w:r>
      <w:r w:rsidR="00BF6670">
        <w:t>chú tâm tới bảo vệ môi trường, phân loại rác thải, phát triển công nghệ thùng rác thông minh, thùng rác tự động nhằm phục vụ con người tốt hơn, nâng cao ý thức người dân về vấn đề môi trường ô nhiễm mà Việt Nam cũng có nhưng hoạt động bổ ích về bảo vệ môi trường, mục đích tuyên truyền cho thế hệ trẻ tầm quan trọng của việc rác thải ảnh hưởng tới đời sống, kinh tế.</w:t>
      </w:r>
    </w:p>
    <w:p w14:paraId="75104B6B" w14:textId="7A957626" w:rsidR="00BF6670" w:rsidRDefault="00BF6670" w:rsidP="00BF6670">
      <w:pPr>
        <w:pStyle w:val="content"/>
      </w:pPr>
      <w:r w:rsidRPr="00BF6670">
        <w:t xml:space="preserve">Trong tháng 7/2020, công ty Nestlé Việt Nam thông qua dự án mGreen cũng đã trao tặng dự án 10 thùng rác phân loại thông minh cho các trường Vinschool. Đây là loại thùng rác đầu tiên tại Việt Nam tích hợp QR code có </w:t>
      </w:r>
      <w:r w:rsidRPr="00BF6670">
        <w:lastRenderedPageBreak/>
        <w:t xml:space="preserve">chức năng tích điểm theo lần phân loại rác và lưu trữ hình ảnh rác tái chế mà </w:t>
      </w:r>
      <w:r>
        <w:rPr>
          <w:noProof/>
        </w:rPr>
        <w:drawing>
          <wp:anchor distT="0" distB="0" distL="114300" distR="114300" simplePos="0" relativeHeight="251721728" behindDoc="0" locked="0" layoutInCell="1" allowOverlap="1" wp14:anchorId="775A6284" wp14:editId="7A82AED5">
            <wp:simplePos x="0" y="0"/>
            <wp:positionH relativeFrom="page">
              <wp:posOffset>1643380</wp:posOffset>
            </wp:positionH>
            <wp:positionV relativeFrom="paragraph">
              <wp:posOffset>685800</wp:posOffset>
            </wp:positionV>
            <wp:extent cx="4278145" cy="2854325"/>
            <wp:effectExtent l="0" t="0" r="825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8145" cy="2854325"/>
                    </a:xfrm>
                    <a:prstGeom prst="rect">
                      <a:avLst/>
                    </a:prstGeom>
                    <a:noFill/>
                  </pic:spPr>
                </pic:pic>
              </a:graphicData>
            </a:graphic>
          </wp:anchor>
        </w:drawing>
      </w:r>
      <w:r>
        <w:rPr>
          <w:noProof/>
        </w:rPr>
        <mc:AlternateContent>
          <mc:Choice Requires="wps">
            <w:drawing>
              <wp:anchor distT="0" distB="0" distL="114300" distR="114300" simplePos="0" relativeHeight="251723776" behindDoc="0" locked="0" layoutInCell="1" allowOverlap="1" wp14:anchorId="4FAB0E48" wp14:editId="3CD38FF3">
                <wp:simplePos x="0" y="0"/>
                <wp:positionH relativeFrom="page">
                  <wp:posOffset>1643380</wp:posOffset>
                </wp:positionH>
                <wp:positionV relativeFrom="paragraph">
                  <wp:posOffset>3692525</wp:posOffset>
                </wp:positionV>
                <wp:extent cx="427799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7D9B3500" w14:textId="43C96C6A" w:rsidR="00BF6670" w:rsidRPr="008B2411" w:rsidRDefault="00BF6670" w:rsidP="00BF6670">
                            <w:pPr>
                              <w:pStyle w:val="Caption"/>
                              <w:rPr>
                                <w:noProof/>
                              </w:rPr>
                            </w:pPr>
                            <w:bookmarkStart w:id="14" w:name="_Toc103900436"/>
                            <w:r>
                              <w:t xml:space="preserve">Hình </w:t>
                            </w:r>
                            <w:fldSimple w:instr=" STYLEREF 1 \s ">
                              <w:r w:rsidR="00DA11C8">
                                <w:rPr>
                                  <w:noProof/>
                                </w:rPr>
                                <w:t>1</w:t>
                              </w:r>
                            </w:fldSimple>
                            <w:r w:rsidR="00DA11C8">
                              <w:t>.</w:t>
                            </w:r>
                            <w:fldSimple w:instr=" SEQ Hình \* ARABIC \s 1 ">
                              <w:r w:rsidR="00DA11C8">
                                <w:rPr>
                                  <w:noProof/>
                                </w:rPr>
                                <w:t>5</w:t>
                              </w:r>
                            </w:fldSimple>
                            <w:r>
                              <w:t xml:space="preserve">. </w:t>
                            </w:r>
                            <w:r w:rsidRPr="00BF6670">
                              <w:t>Thùng rác thông minh tích hợp QR code tích điểm theo lần phân loại rác tại Vinschool.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B0E48" id="Text Box 17" o:spid="_x0000_s1028" type="#_x0000_t202" style="position:absolute;left:0;text-align:left;margin-left:129.4pt;margin-top:290.75pt;width:336.85pt;height:.05pt;z-index:251723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5YGwIAAD8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" stroked="f">
                <v:textbox style="mso-fit-shape-to-text:t" inset="0,0,0,0">
                  <w:txbxContent>
                    <w:p w14:paraId="7D9B3500" w14:textId="43C96C6A" w:rsidR="00BF6670" w:rsidRPr="008B2411" w:rsidRDefault="00BF6670" w:rsidP="00BF6670">
                      <w:pPr>
                        <w:pStyle w:val="Caption"/>
                        <w:rPr>
                          <w:noProof/>
                        </w:rPr>
                      </w:pPr>
                      <w:bookmarkStart w:id="15" w:name="_Toc103900436"/>
                      <w:r>
                        <w:t xml:space="preserve">Hình </w:t>
                      </w:r>
                      <w:fldSimple w:instr=" STYLEREF 1 \s ">
                        <w:r w:rsidR="00DA11C8">
                          <w:rPr>
                            <w:noProof/>
                          </w:rPr>
                          <w:t>1</w:t>
                        </w:r>
                      </w:fldSimple>
                      <w:r w:rsidR="00DA11C8">
                        <w:t>.</w:t>
                      </w:r>
                      <w:fldSimple w:instr=" SEQ Hình \* ARABIC \s 1 ">
                        <w:r w:rsidR="00DA11C8">
                          <w:rPr>
                            <w:noProof/>
                          </w:rPr>
                          <w:t>5</w:t>
                        </w:r>
                      </w:fldSimple>
                      <w:r>
                        <w:t xml:space="preserve">. </w:t>
                      </w:r>
                      <w:r w:rsidRPr="00BF6670">
                        <w:t>Thùng rác thông minh tích hợp QR code tích điểm theo lần phân loại rác tại Vinschool.</w:t>
                      </w:r>
                      <w:bookmarkEnd w:id="15"/>
                    </w:p>
                  </w:txbxContent>
                </v:textbox>
                <w10:wrap type="topAndBottom" anchorx="page"/>
              </v:shape>
            </w:pict>
          </mc:Fallback>
        </mc:AlternateContent>
      </w:r>
      <w:r w:rsidRPr="00BF6670">
        <w:t>chủ nguồn thải đã phân loại.</w:t>
      </w:r>
    </w:p>
    <w:p w14:paraId="713B6A4A" w14:textId="77777777" w:rsidR="00BF6670" w:rsidRPr="00BF6670" w:rsidRDefault="00BF6670" w:rsidP="00BF6670">
      <w:pPr>
        <w:pStyle w:val="content"/>
      </w:pPr>
      <w:r w:rsidRPr="00BF6670">
        <w:t>Với việc sở hữu thẻ tích điểm phân loại rác mGreen tích hợp trên điện thoại di động, người dùng được sử dụng ưu đãi và đổi quà tại 300 địa điểm trên cả nước. Chính vì vậy, việc triển khai ứng dụng CNTT như mGreen đã góp phần đẩy mạnh các hoạt động tăng trưởng xanh, phát triển bền vững và bảo vệ môi trường trên cả nước.</w:t>
      </w:r>
    </w:p>
    <w:p w14:paraId="0F6997AA" w14:textId="77777777" w:rsidR="00BF6670" w:rsidRPr="00BF6670" w:rsidRDefault="00BF6670" w:rsidP="00BF6670">
      <w:pPr>
        <w:pStyle w:val="content"/>
      </w:pPr>
      <w:r w:rsidRPr="00BF6670">
        <w:t>Nestlé Việt Nam hoạt động tích cực trong lĩnh vực phát triển bền vững, bảo vệ môi trường và giáo dục dinh dưỡng, thể chất, sống vui khỏe cùng người tiêu dùng trong gần 25 năm qua. Tập đoàn đã đặt ra mục tiêu tái chế và tái sử dụng 100% bao bì sản phẩm đến 2025.</w:t>
      </w:r>
    </w:p>
    <w:p w14:paraId="60EC151F" w14:textId="77777777" w:rsidR="00BF6670" w:rsidRPr="00BF6670" w:rsidRDefault="00BF6670" w:rsidP="00BF6670">
      <w:pPr>
        <w:pStyle w:val="content"/>
      </w:pPr>
      <w:r w:rsidRPr="00BF6670">
        <w:t xml:space="preserve">Nestlé Việt Nam đã hiện thực hóa nhiều chương trình liên quan nhằm góp phần thực hiện cam kết trên, trong đó có thể kể như hoàn thành mục tiêu không có rác thải chôn lấp, chất thải rắn ra môi trường, bao gồm tái chế và tái sử dụng vỏ hộp sản phẩm sữa; sử dụng 16 triệu ống hút giấy thay thế ống hút </w:t>
      </w:r>
      <w:r w:rsidRPr="00BF6670">
        <w:lastRenderedPageBreak/>
        <w:t>nhựa đối với sản phẩm Milo bữa sáng, thành viên sáng lập Liên minh tái chế bao bì Việt Nam PRO.</w:t>
      </w:r>
    </w:p>
    <w:p w14:paraId="5BF32139" w14:textId="77777777" w:rsidR="00BF6670" w:rsidRPr="00BF6670" w:rsidRDefault="00BF6670" w:rsidP="00BF6670">
      <w:pPr>
        <w:pStyle w:val="content"/>
      </w:pPr>
      <w:r w:rsidRPr="00BF6670">
        <w:t>mGreen là doanh nghiệp xã hội hoạt động với mục tiêu cung cấp giải pháp công nghệ số quản lý hoạt động phân loại chất thải, thu gom, thu mua phế liệu, rác tái chế cho khu dân cư, doanh nghiệp và chính quyền, góp phần giải quyết các vấn đề xã hội và môi trường. Một trong những giải pháp để quản lý việc thu gom, phân loại và xử lý rác hiệu quả nhất được mGreen xác định và áp dụng là phân loại rác tại nguồn.</w:t>
      </w:r>
    </w:p>
    <w:p w14:paraId="194E752E" w14:textId="77777777" w:rsidR="00BF6670" w:rsidRPr="00BF6670" w:rsidRDefault="00BF6670" w:rsidP="00BF6670">
      <w:pPr>
        <w:pStyle w:val="content"/>
      </w:pPr>
      <w:r w:rsidRPr="00BF6670">
        <w:t>Để giải quyết vấn đề này, giải pháp ứng dụng quản lý bằng điện thoại qua App mGreen - Ứng dụng phân loại rác tại nguồn được tích điểm đổi quà đã thực hiện tại nhiều địa điểm. mGreen đang đồng hành với Trung ương Đoàn, Urenco Hà Nội, Citenco Hồ Chí Minh để nhân rộng mô hình trên cả nước.</w:t>
      </w:r>
    </w:p>
    <w:p w14:paraId="52E29553" w14:textId="30DE8C40" w:rsidR="00BF6670" w:rsidRDefault="00BF6670" w:rsidP="00BF6670">
      <w:pPr>
        <w:pStyle w:val="content"/>
      </w:pPr>
      <w:r>
        <w:t>Một số mô hình thùng rác thông minh của Việt Nam:</w:t>
      </w:r>
    </w:p>
    <w:p w14:paraId="3B0554EF" w14:textId="5EEFA73C" w:rsidR="001D7FD0" w:rsidRPr="001D7FD0" w:rsidRDefault="001D7FD0" w:rsidP="001D7FD0">
      <w:pPr>
        <w:pStyle w:val="content"/>
        <w:ind w:firstLine="0"/>
        <w:rPr>
          <w:b/>
          <w:bCs/>
        </w:rPr>
      </w:pPr>
      <w:r w:rsidRPr="001D7FD0">
        <w:rPr>
          <w:b/>
          <w:bCs/>
        </w:rPr>
        <w:t>Thùng rác thông minh TOWNEW T1</w:t>
      </w:r>
    </w:p>
    <w:p w14:paraId="569816D6" w14:textId="77777777" w:rsidR="001D7FD0" w:rsidRPr="001D7FD0" w:rsidRDefault="001D7FD0" w:rsidP="00EE24FF">
      <w:pPr>
        <w:pStyle w:val="content"/>
        <w:numPr>
          <w:ilvl w:val="0"/>
          <w:numId w:val="38"/>
        </w:numPr>
      </w:pPr>
      <w:r w:rsidRPr="001D7FD0">
        <w:t>Thương hiệu: Townew</w:t>
      </w:r>
    </w:p>
    <w:p w14:paraId="23B0EA8F" w14:textId="77777777" w:rsidR="001D7FD0" w:rsidRPr="001D7FD0" w:rsidRDefault="001D7FD0" w:rsidP="00EE24FF">
      <w:pPr>
        <w:pStyle w:val="content"/>
        <w:numPr>
          <w:ilvl w:val="0"/>
          <w:numId w:val="38"/>
        </w:numPr>
      </w:pPr>
      <w:r w:rsidRPr="001D7FD0">
        <w:t>Kích thước: 240 x 310 x 402 mm</w:t>
      </w:r>
    </w:p>
    <w:p w14:paraId="5523291E" w14:textId="77777777" w:rsidR="001D7FD0" w:rsidRPr="001D7FD0" w:rsidRDefault="001D7FD0" w:rsidP="00EE24FF">
      <w:pPr>
        <w:pStyle w:val="content"/>
        <w:numPr>
          <w:ilvl w:val="0"/>
          <w:numId w:val="38"/>
        </w:numPr>
      </w:pPr>
      <w:r w:rsidRPr="001D7FD0">
        <w:t>Trọng lượng: 2.62kg</w:t>
      </w:r>
    </w:p>
    <w:p w14:paraId="40ED5471" w14:textId="77777777" w:rsidR="001D7FD0" w:rsidRPr="001D7FD0" w:rsidRDefault="001D7FD0" w:rsidP="00EE24FF">
      <w:pPr>
        <w:pStyle w:val="content"/>
        <w:numPr>
          <w:ilvl w:val="0"/>
          <w:numId w:val="38"/>
        </w:numPr>
      </w:pPr>
      <w:r w:rsidRPr="001D7FD0">
        <w:t>Thông số kỹ thuật của pin:  Lithium Battery, 12V 2200mAh</w:t>
      </w:r>
    </w:p>
    <w:p w14:paraId="6BCD4625" w14:textId="77777777" w:rsidR="001D7FD0" w:rsidRPr="001D7FD0" w:rsidRDefault="001D7FD0" w:rsidP="00EE24FF">
      <w:pPr>
        <w:pStyle w:val="content"/>
        <w:numPr>
          <w:ilvl w:val="0"/>
          <w:numId w:val="38"/>
        </w:numPr>
      </w:pPr>
      <w:r w:rsidRPr="001D7FD0">
        <w:t>Thời gian sạc: 10h</w:t>
      </w:r>
    </w:p>
    <w:p w14:paraId="3D08E424" w14:textId="77777777" w:rsidR="001D7FD0" w:rsidRPr="001D7FD0" w:rsidRDefault="001D7FD0" w:rsidP="00EE24FF">
      <w:pPr>
        <w:pStyle w:val="content"/>
        <w:numPr>
          <w:ilvl w:val="0"/>
          <w:numId w:val="38"/>
        </w:numPr>
      </w:pPr>
      <w:r w:rsidRPr="001D7FD0">
        <w:t>Dung tích: 15.5L</w:t>
      </w:r>
    </w:p>
    <w:p w14:paraId="192505BC" w14:textId="17EB2DF2" w:rsidR="001D7FD0" w:rsidRDefault="001D7FD0" w:rsidP="001D7FD0">
      <w:pPr>
        <w:pStyle w:val="content"/>
      </w:pPr>
      <w:r w:rsidRPr="001D7FD0">
        <w:t>Điểm nổi bật nhất của thùng rác TOWNEW T1 so với các dòng khác là hệ thống điện được nâng cấp. Thùng rác thông minh TOWNEW T1 sử dụng pin cấp điện ô tô 18650. Nhờ đó, </w:t>
      </w:r>
      <w:hyperlink r:id="rId29" w:anchor="thung-rac-thong-minh-tu-dong-goi/" w:tgtFrame="_blank" w:history="1">
        <w:r w:rsidRPr="001D7FD0">
          <w:rPr>
            <w:rStyle w:val="Hyperlink"/>
            <w:color w:val="auto"/>
            <w:u w:val="none"/>
          </w:rPr>
          <w:t>thùng rác thông minh tự đóng gói</w:t>
        </w:r>
      </w:hyperlink>
      <w:r w:rsidRPr="001D7FD0">
        <w:t> này có trọng lượng nhẹ hơn các sản phẩm khác</w:t>
      </w:r>
    </w:p>
    <w:p w14:paraId="1B189A3E" w14:textId="3F0E6F2D" w:rsidR="00D80456" w:rsidRPr="00D80456" w:rsidRDefault="00D80456" w:rsidP="00D80456">
      <w:pPr>
        <w:pStyle w:val="content"/>
      </w:pPr>
      <w:r>
        <w:rPr>
          <w:noProof/>
        </w:rPr>
        <w:lastRenderedPageBreak/>
        <mc:AlternateContent>
          <mc:Choice Requires="wps">
            <w:drawing>
              <wp:anchor distT="0" distB="0" distL="114300" distR="114300" simplePos="0" relativeHeight="251726848" behindDoc="0" locked="0" layoutInCell="1" allowOverlap="1" wp14:anchorId="27CBE2DF" wp14:editId="47B23EED">
                <wp:simplePos x="0" y="0"/>
                <wp:positionH relativeFrom="column">
                  <wp:posOffset>587375</wp:posOffset>
                </wp:positionH>
                <wp:positionV relativeFrom="paragraph">
                  <wp:posOffset>2820670</wp:posOffset>
                </wp:positionV>
                <wp:extent cx="440499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DBF51C7" w14:textId="3E3582E7" w:rsidR="00D80456" w:rsidRPr="00252F65" w:rsidRDefault="00D80456" w:rsidP="00D80456">
                            <w:pPr>
                              <w:pStyle w:val="Caption"/>
                            </w:pPr>
                            <w:bookmarkStart w:id="16" w:name="_Toc103900437"/>
                            <w:r>
                              <w:t xml:space="preserve">Hình </w:t>
                            </w:r>
                            <w:fldSimple w:instr=" STYLEREF 1 \s ">
                              <w:r w:rsidR="00DA11C8">
                                <w:rPr>
                                  <w:noProof/>
                                </w:rPr>
                                <w:t>1</w:t>
                              </w:r>
                            </w:fldSimple>
                            <w:r w:rsidR="00DA11C8">
                              <w:t>.</w:t>
                            </w:r>
                            <w:fldSimple w:instr=" SEQ Hình \* ARABIC \s 1 ">
                              <w:r w:rsidR="00DA11C8">
                                <w:rPr>
                                  <w:noProof/>
                                </w:rPr>
                                <w:t>6</w:t>
                              </w:r>
                            </w:fldSimple>
                            <w:r>
                              <w:t>. Thùng rác thông minh Ecolife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BE2DF" id="Text Box 78" o:spid="_x0000_s1029" type="#_x0000_t202" style="position:absolute;left:0;text-align:left;margin-left:46.25pt;margin-top:222.1pt;width:34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c7Gw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" stroked="f">
                <v:textbox style="mso-fit-shape-to-text:t" inset="0,0,0,0">
                  <w:txbxContent>
                    <w:p w14:paraId="7DBF51C7" w14:textId="3E3582E7" w:rsidR="00D80456" w:rsidRPr="00252F65" w:rsidRDefault="00D80456" w:rsidP="00D80456">
                      <w:pPr>
                        <w:pStyle w:val="Caption"/>
                      </w:pPr>
                      <w:bookmarkStart w:id="17" w:name="_Toc103900437"/>
                      <w:r>
                        <w:t xml:space="preserve">Hình </w:t>
                      </w:r>
                      <w:fldSimple w:instr=" STYLEREF 1 \s ">
                        <w:r w:rsidR="00DA11C8">
                          <w:rPr>
                            <w:noProof/>
                          </w:rPr>
                          <w:t>1</w:t>
                        </w:r>
                      </w:fldSimple>
                      <w:r w:rsidR="00DA11C8">
                        <w:t>.</w:t>
                      </w:r>
                      <w:fldSimple w:instr=" SEQ Hình \* ARABIC \s 1 ">
                        <w:r w:rsidR="00DA11C8">
                          <w:rPr>
                            <w:noProof/>
                          </w:rPr>
                          <w:t>6</w:t>
                        </w:r>
                      </w:fldSimple>
                      <w:r>
                        <w:t>. Thùng rác thông minh Ecolife</w:t>
                      </w:r>
                      <w:bookmarkEnd w:id="17"/>
                    </w:p>
                  </w:txbxContent>
                </v:textbox>
                <w10:wrap type="topAndBottom"/>
              </v:shape>
            </w:pict>
          </mc:Fallback>
        </mc:AlternateContent>
      </w:r>
      <w:r w:rsidRPr="00D80456">
        <w:rPr>
          <w:noProof/>
        </w:rPr>
        <w:drawing>
          <wp:anchor distT="0" distB="0" distL="114300" distR="114300" simplePos="0" relativeHeight="251724800" behindDoc="0" locked="0" layoutInCell="1" allowOverlap="1" wp14:anchorId="3C25807F" wp14:editId="11E6A179">
            <wp:simplePos x="0" y="0"/>
            <wp:positionH relativeFrom="margin">
              <wp:align>center</wp:align>
            </wp:positionH>
            <wp:positionV relativeFrom="paragraph">
              <wp:posOffset>287020</wp:posOffset>
            </wp:positionV>
            <wp:extent cx="4404995" cy="2476964"/>
            <wp:effectExtent l="0" t="0" r="0" b="0"/>
            <wp:wrapTopAndBottom/>
            <wp:docPr id="77" name="Picture 77" descr="Thương hiệu Eco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ương hiệu Ecolif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4995" cy="2476964"/>
                    </a:xfrm>
                    <a:prstGeom prst="rect">
                      <a:avLst/>
                    </a:prstGeom>
                    <a:noFill/>
                    <a:ln>
                      <a:noFill/>
                    </a:ln>
                  </pic:spPr>
                </pic:pic>
              </a:graphicData>
            </a:graphic>
          </wp:anchor>
        </w:drawing>
      </w:r>
      <w:r w:rsidRPr="00D80456">
        <w:rPr>
          <w:b/>
          <w:bCs/>
        </w:rPr>
        <w:t>Thương hiệu Ecolife</w:t>
      </w:r>
    </w:p>
    <w:p w14:paraId="19E208A7" w14:textId="77777777" w:rsidR="00D80456" w:rsidRPr="00D80456" w:rsidRDefault="00D80456" w:rsidP="00D80456">
      <w:pPr>
        <w:pStyle w:val="content"/>
      </w:pPr>
      <w:r w:rsidRPr="00D80456">
        <w:t>Với tính năng đóng, mở tự động cực thuận tiện đặc biệt cho bạn khi vứt rác. Cùng chất liệu inox bóng sáng không bám vân tay dễ dàng và đơn giản vệ sinh, cực bền đẹp với quỹ thời gian.</w:t>
      </w:r>
    </w:p>
    <w:p w14:paraId="0F72B720" w14:textId="77777777" w:rsidR="00D80456" w:rsidRPr="00D80456" w:rsidRDefault="00D80456" w:rsidP="00D80456">
      <w:pPr>
        <w:pStyle w:val="content"/>
      </w:pPr>
      <w:r w:rsidRPr="00D80456">
        <w:t>Nổi bật là thùng rác inox tự động Ecolife ECO805 12L. Sản phẩm này rất phù hợp cho các gia đinh có thể an tâm sử dụng.</w:t>
      </w:r>
    </w:p>
    <w:p w14:paraId="3EE812E7" w14:textId="57BE5102" w:rsidR="00D80456" w:rsidRDefault="00D80456" w:rsidP="00D80456">
      <w:pPr>
        <w:pStyle w:val="content"/>
        <w:ind w:firstLine="0"/>
        <w:rPr>
          <w:i/>
          <w:iCs/>
        </w:rPr>
      </w:pPr>
      <w:r w:rsidRPr="00D80456">
        <w:rPr>
          <w:i/>
          <w:iCs/>
        </w:rPr>
        <w:t>Thông tin chi tiết sản phẩm</w:t>
      </w:r>
    </w:p>
    <w:p w14:paraId="3B369D28" w14:textId="4FAB8008" w:rsidR="00D80456" w:rsidRDefault="00D80456" w:rsidP="00D80456">
      <w:pPr>
        <w:pStyle w:val="content"/>
        <w:ind w:firstLine="0"/>
      </w:pPr>
      <w:r>
        <w:t>Thương hiệu: Ecolife</w:t>
      </w:r>
    </w:p>
    <w:p w14:paraId="015B85DB" w14:textId="3A35592F" w:rsidR="00D80456" w:rsidRDefault="00D80456" w:rsidP="00D80456">
      <w:pPr>
        <w:pStyle w:val="content"/>
        <w:ind w:firstLine="0"/>
      </w:pPr>
      <w:r>
        <w:t>Chất liệu: Inox, nhựa.</w:t>
      </w:r>
    </w:p>
    <w:p w14:paraId="2BAB2516" w14:textId="40D466B0" w:rsidR="00D80456" w:rsidRDefault="00D80456" w:rsidP="00D80456">
      <w:pPr>
        <w:pStyle w:val="content"/>
        <w:ind w:firstLine="0"/>
      </w:pPr>
      <w:r>
        <w:t>Dung tích: 12L</w:t>
      </w:r>
    </w:p>
    <w:p w14:paraId="66D8F2C6" w14:textId="60C9F6E9" w:rsidR="005B58C1" w:rsidRDefault="00D80456" w:rsidP="00D80456">
      <w:pPr>
        <w:pStyle w:val="content"/>
        <w:ind w:firstLine="0"/>
      </w:pPr>
      <w:r>
        <w:t xml:space="preserve">Kích thước: </w:t>
      </w:r>
      <w:r w:rsidRPr="00D80456">
        <w:t>5 x 47.7cm</w:t>
      </w:r>
    </w:p>
    <w:p w14:paraId="673ADFA8" w14:textId="7B2189B2" w:rsidR="005B58C1" w:rsidRDefault="005B58C1" w:rsidP="005B58C1">
      <w:pPr>
        <w:pStyle w:val="level1"/>
      </w:pPr>
      <w:bookmarkStart w:id="18" w:name="_Toc103902467"/>
      <w:r>
        <w:t>Phân loại thùng rác thông minh.</w:t>
      </w:r>
      <w:bookmarkEnd w:id="18"/>
    </w:p>
    <w:p w14:paraId="419CA722" w14:textId="6E35D4C4" w:rsidR="001D7FD0" w:rsidRDefault="001D7FD0" w:rsidP="001D7FD0">
      <w:pPr>
        <w:pStyle w:val="content"/>
      </w:pPr>
      <w:r w:rsidRPr="001D7FD0">
        <w:t>Thùng rác thông minh cũng có khá nhiều loại với các chức năng khác nhau. Mỗi loại sẽ có những ưu điểm riêng các bạn nên tham khảo kỹ trước khi chọn mua. Sau đây là một số loại </w:t>
      </w:r>
      <w:hyperlink r:id="rId31" w:anchor="thung-rac-cam-ung/" w:tgtFrame="_blank" w:history="1">
        <w:r w:rsidRPr="001D7FD0">
          <w:rPr>
            <w:rStyle w:val="Hyperlink"/>
            <w:color w:val="auto"/>
            <w:u w:val="none"/>
          </w:rPr>
          <w:t>thung rac cam ung</w:t>
        </w:r>
      </w:hyperlink>
      <w:r w:rsidRPr="001D7FD0">
        <w:t> thông minh đang có trên thị trường:</w:t>
      </w:r>
    </w:p>
    <w:p w14:paraId="22304882" w14:textId="77777777" w:rsidR="0002152F" w:rsidRPr="001D7FD0" w:rsidRDefault="0002152F" w:rsidP="001D7FD0">
      <w:pPr>
        <w:pStyle w:val="content"/>
      </w:pPr>
    </w:p>
    <w:p w14:paraId="31C493D3" w14:textId="262D8715" w:rsidR="001D7FD0" w:rsidRPr="001D7FD0" w:rsidRDefault="001D7FD0" w:rsidP="001D7FD0">
      <w:pPr>
        <w:pStyle w:val="content"/>
        <w:ind w:firstLine="0"/>
        <w:rPr>
          <w:b/>
          <w:bCs/>
        </w:rPr>
      </w:pPr>
      <w:r w:rsidRPr="001D7FD0">
        <w:rPr>
          <w:b/>
          <w:bCs/>
        </w:rPr>
        <w:lastRenderedPageBreak/>
        <w:t>Thùng rác cảm biến tự động</w:t>
      </w:r>
    </w:p>
    <w:p w14:paraId="5D67E2A3" w14:textId="77777777" w:rsidR="001D7FD0" w:rsidRPr="001D7FD0" w:rsidRDefault="001D7FD0" w:rsidP="001D7FD0">
      <w:pPr>
        <w:pStyle w:val="content"/>
      </w:pPr>
      <w:r w:rsidRPr="001D7FD0">
        <w:t>Đây là loại thùng rác có cảm biến hồng ngoại giúp nhận diện khi có người đến gần. Nhờ đó, thùng rác sẽ tự động mở nắp khi bạn đưa tay lại gần để vứt rác. Tốc độ cảm biến của một số loại thùng rác cảm biến khá nhạy, gần như mở ngay lập tức khi bạn lại gần.</w:t>
      </w:r>
    </w:p>
    <w:p w14:paraId="28F26C37" w14:textId="32786998" w:rsidR="001D7FD0" w:rsidRPr="001D7FD0" w:rsidRDefault="001D7FD0" w:rsidP="001D7FD0">
      <w:pPr>
        <w:pStyle w:val="content"/>
        <w:ind w:firstLine="0"/>
        <w:rPr>
          <w:b/>
          <w:bCs/>
        </w:rPr>
      </w:pPr>
      <w:r w:rsidRPr="001D7FD0">
        <w:rPr>
          <w:b/>
          <w:bCs/>
        </w:rPr>
        <w:t>Thùng rác tự động phân loại</w:t>
      </w:r>
    </w:p>
    <w:p w14:paraId="772E31A6" w14:textId="77777777" w:rsidR="001D7FD0" w:rsidRPr="001D7FD0" w:rsidRDefault="001D7FD0" w:rsidP="001D7FD0">
      <w:pPr>
        <w:pStyle w:val="content"/>
      </w:pPr>
      <w:r w:rsidRPr="001D7FD0">
        <w:t>Thùng rác tự động phân loại rác là dòng sản phẩm cao cấp. Nó có khả năng nhận diện và phân loại rác vô cơ và hữu cơ. Chính vì lý do đó, thùng rác tự động phân loại có giá thành cao nhất trong số các loại thùng rác thông minh.</w:t>
      </w:r>
    </w:p>
    <w:p w14:paraId="4233ABEF" w14:textId="4C7C6E69" w:rsidR="001D7FD0" w:rsidRPr="001D7FD0" w:rsidRDefault="001D7FD0" w:rsidP="001D7FD0">
      <w:pPr>
        <w:pStyle w:val="content"/>
        <w:ind w:firstLine="0"/>
        <w:rPr>
          <w:b/>
          <w:bCs/>
        </w:rPr>
      </w:pPr>
      <w:r w:rsidRPr="001D7FD0">
        <w:rPr>
          <w:b/>
          <w:bCs/>
        </w:rPr>
        <w:t>Thùng rác bán tự động</w:t>
      </w:r>
    </w:p>
    <w:p w14:paraId="57591051" w14:textId="55105265" w:rsidR="001D7FD0" w:rsidRPr="001D7FD0" w:rsidRDefault="001D7FD0" w:rsidP="0002152F">
      <w:pPr>
        <w:pStyle w:val="content"/>
      </w:pPr>
      <w:r w:rsidRPr="001D7FD0">
        <w:t>Khác với thùng rác tự động, thùng rác bán tự động không có khả năng tự mở nắp thùng rác. Các bạn phải sử dụng chân đạp để mở thùng rác. Tuy nhiên, thùng rác này vẫn sẽ có các tính năng khử mùi, chống côn trùng như thùng rác cảm biến tự động. Nhờ đó, loại thùng rác này sẽ hạn chế vi khuẩn sinh sôi, đảm bảo không gian sống sạch sẽ cho gia đình bạn.</w:t>
      </w:r>
    </w:p>
    <w:p w14:paraId="64B7497E" w14:textId="0D9E019D" w:rsidR="001D7FD0" w:rsidRDefault="005B58C1" w:rsidP="005B58C1">
      <w:pPr>
        <w:pStyle w:val="level1"/>
      </w:pPr>
      <w:bookmarkStart w:id="19" w:name="_Toc103902468"/>
      <w:r>
        <w:t>Ưu điểm, nhược điểm của thùng rác thông minh.</w:t>
      </w:r>
      <w:bookmarkEnd w:id="19"/>
    </w:p>
    <w:p w14:paraId="4C6095D8" w14:textId="1C132AD9" w:rsidR="005B58C1" w:rsidRPr="005B58C1" w:rsidRDefault="005B58C1" w:rsidP="005B58C1">
      <w:pPr>
        <w:pStyle w:val="level2"/>
      </w:pPr>
      <w:bookmarkStart w:id="20" w:name="_Toc103902469"/>
      <w:r w:rsidRPr="005B58C1">
        <w:t>Ưu điểm</w:t>
      </w:r>
      <w:bookmarkEnd w:id="20"/>
    </w:p>
    <w:p w14:paraId="216FA017" w14:textId="4034AB97" w:rsidR="005B58C1" w:rsidRPr="005B58C1" w:rsidRDefault="005B58C1" w:rsidP="005B58C1">
      <w:pPr>
        <w:pStyle w:val="content"/>
      </w:pPr>
      <w:r w:rsidRPr="005B58C1">
        <w:t>Thùng rác thông minh sở hữu rất nhiều ưu điểm vượt trội. Nhờ đó sản phẩm này hiện đang được khá nhiều gia đình quan tâm. Những ưu điểm có thể kể đến của thùng rác cảm ứng thông minh là:</w:t>
      </w:r>
    </w:p>
    <w:p w14:paraId="525D4F32" w14:textId="77777777" w:rsidR="005B58C1" w:rsidRPr="005B58C1" w:rsidRDefault="005B58C1" w:rsidP="005B58C1">
      <w:pPr>
        <w:pStyle w:val="content"/>
        <w:numPr>
          <w:ilvl w:val="0"/>
          <w:numId w:val="33"/>
        </w:numPr>
      </w:pPr>
      <w:r w:rsidRPr="005B58C1">
        <w:t>Thiết kế đẹp, hiện đại. Các mẫu thùng rác thông minh có thiết kế và màu sắc khá đơn giản như màu trắng, đen. Nhờ đó nó mang đến vẻ ngoài đẹp, tinh tế, phù hợp để ở mọi vị trí trong nhà. </w:t>
      </w:r>
    </w:p>
    <w:p w14:paraId="60B41DE2" w14:textId="77777777" w:rsidR="005B58C1" w:rsidRPr="005B58C1" w:rsidRDefault="005B58C1" w:rsidP="005B58C1">
      <w:pPr>
        <w:pStyle w:val="content"/>
        <w:numPr>
          <w:ilvl w:val="0"/>
          <w:numId w:val="33"/>
        </w:numPr>
      </w:pPr>
      <w:r w:rsidRPr="005B58C1">
        <w:t>Tính năng tối tân. Thùng rác thông minh có khả năng nhận diện để mở nắp tự động và tự đóng gói túi khi rác đầy. Nhờ đó mà luôn đảm bảo được tính thẩm mỹ và sạch sẽ cho ngôi nhà.</w:t>
      </w:r>
    </w:p>
    <w:p w14:paraId="78EB5671" w14:textId="77777777" w:rsidR="005B58C1" w:rsidRPr="005B58C1" w:rsidRDefault="005B58C1" w:rsidP="005B58C1">
      <w:pPr>
        <w:pStyle w:val="content"/>
        <w:numPr>
          <w:ilvl w:val="0"/>
          <w:numId w:val="33"/>
        </w:numPr>
      </w:pPr>
      <w:r w:rsidRPr="005B58C1">
        <w:lastRenderedPageBreak/>
        <w:t>Đảm bảo sự sạch sẽ và vệ sinh cho nhà cửa. Các mẫu thùng rác cảm biến thông minh đều có chế độ khử mùi. Nên vi khuẩn, các loại côn trùng như ruồi, muỗi,… không thể sinh sôi, phát triển.</w:t>
      </w:r>
    </w:p>
    <w:p w14:paraId="77602A1A" w14:textId="77847E0A" w:rsidR="005B58C1" w:rsidRPr="005B58C1" w:rsidRDefault="005B58C1" w:rsidP="005B58C1">
      <w:pPr>
        <w:pStyle w:val="content"/>
      </w:pPr>
      <w:r w:rsidRPr="005B58C1">
        <w:t>Thùng rác với thiết kế đẹp mắt có thể phù hợp để ở bất cứ đâu</w:t>
      </w:r>
    </w:p>
    <w:p w14:paraId="02B59273" w14:textId="37CB3D0F" w:rsidR="005B58C1" w:rsidRPr="005B58C1" w:rsidRDefault="005B58C1" w:rsidP="005B58C1">
      <w:pPr>
        <w:pStyle w:val="level2"/>
      </w:pPr>
      <w:bookmarkStart w:id="21" w:name="_Toc103902470"/>
      <w:r w:rsidRPr="005B58C1">
        <w:t>Nhược điểm</w:t>
      </w:r>
      <w:bookmarkEnd w:id="21"/>
    </w:p>
    <w:p w14:paraId="0AC0071E" w14:textId="77777777" w:rsidR="005B58C1" w:rsidRPr="005B58C1" w:rsidRDefault="005B58C1" w:rsidP="005B58C1">
      <w:pPr>
        <w:pStyle w:val="content"/>
        <w:numPr>
          <w:ilvl w:val="0"/>
          <w:numId w:val="34"/>
        </w:numPr>
      </w:pPr>
      <w:r w:rsidRPr="005B58C1">
        <w:t>Giá thành cao. Vì sở hữu những tính năng thông minh hiện đại nên thùng rác thông minh có có giá thành cao hơn nhiều so với thùng rác thường.</w:t>
      </w:r>
    </w:p>
    <w:p w14:paraId="03DDCC5E" w14:textId="77777777" w:rsidR="005B58C1" w:rsidRPr="005B58C1" w:rsidRDefault="005B58C1" w:rsidP="005B58C1">
      <w:pPr>
        <w:pStyle w:val="content"/>
        <w:numPr>
          <w:ilvl w:val="0"/>
          <w:numId w:val="34"/>
        </w:numPr>
      </w:pPr>
      <w:r w:rsidRPr="005B58C1">
        <w:t>Dễ bị lỗi và hỏng nếu không dùng đúng cách. Vì đây là thiết bị điện tử thông minh nên nếu các bạn sử dụng không cẩn thận thì thùng rác sẽ dễ bị hư hỏng.</w:t>
      </w:r>
    </w:p>
    <w:p w14:paraId="01B0AF7E" w14:textId="4927EEFB" w:rsidR="005B58C1" w:rsidRPr="000D75EE" w:rsidRDefault="005B58C1" w:rsidP="0002152F">
      <w:pPr>
        <w:pStyle w:val="content"/>
        <w:numPr>
          <w:ilvl w:val="0"/>
          <w:numId w:val="34"/>
        </w:numPr>
      </w:pPr>
      <w:r w:rsidRPr="005B58C1">
        <w:t>Sử dụng túi rác chuyên dụng. Một số mẫu thùng rác sẽ phải sử dụng túi rác chuyên dụng của loại thùng đó.</w:t>
      </w:r>
    </w:p>
    <w:p w14:paraId="6F37C536" w14:textId="77777777" w:rsidR="00733AF1" w:rsidRDefault="00733AF1" w:rsidP="00733AF1">
      <w:pPr>
        <w:pStyle w:val="level1"/>
      </w:pPr>
      <w:bookmarkStart w:id="22" w:name="_Toc103902471"/>
      <w:r>
        <w:t>Kết luận chương 1</w:t>
      </w:r>
      <w:bookmarkEnd w:id="22"/>
    </w:p>
    <w:p w14:paraId="2AEBA52F" w14:textId="64DF33F5" w:rsidR="002E46D7" w:rsidRPr="00DC6610" w:rsidRDefault="00232457" w:rsidP="00DC6610">
      <w:pPr>
        <w:pStyle w:val="content"/>
      </w:pPr>
      <w:r>
        <w:t xml:space="preserve">Chương 1 nói về </w:t>
      </w:r>
      <w:r w:rsidR="008E4CAD">
        <w:t xml:space="preserve">vai trò, ý nghĩa của đề tài. Đồng thời chương 1 cũng đề cập tới </w:t>
      </w:r>
      <w:r>
        <w:t xml:space="preserve">tổng </w:t>
      </w:r>
      <w:r w:rsidR="008E4CAD" w:rsidRPr="00DC6610">
        <w:t>quan</w:t>
      </w:r>
      <w:r w:rsidR="008E4CAD">
        <w:t xml:space="preserve"> về các loại thùng rác thông minh</w:t>
      </w:r>
      <w:r w:rsidR="00DC6610">
        <w:t xml:space="preserve"> hiện có trên thị trường hiện nay bao gồm các tính năng, công dụng của chúng.</w:t>
      </w:r>
    </w:p>
    <w:p w14:paraId="4E832D8F" w14:textId="77777777" w:rsidR="00592102" w:rsidRDefault="00592102">
      <w:pPr>
        <w:rPr>
          <w:rFonts w:ascii="Times New Roman" w:eastAsiaTheme="majorEastAsia" w:hAnsi="Times New Roman" w:cstheme="majorBidi"/>
          <w:b/>
          <w:caps/>
          <w:sz w:val="28"/>
          <w:szCs w:val="32"/>
        </w:rPr>
      </w:pPr>
      <w:r>
        <w:br w:type="page"/>
      </w:r>
    </w:p>
    <w:p w14:paraId="530CBB0C" w14:textId="2B754FCD" w:rsidR="002E46D7" w:rsidRDefault="002E46D7" w:rsidP="002E46D7">
      <w:pPr>
        <w:pStyle w:val="Heading1"/>
      </w:pPr>
      <w:bookmarkStart w:id="23" w:name="_Toc103902472"/>
      <w:r>
        <w:lastRenderedPageBreak/>
        <w:t>CƠ SỞ LÝ THUYẾT</w:t>
      </w:r>
      <w:bookmarkEnd w:id="23"/>
      <w:r w:rsidR="000350EB" w:rsidRPr="000350EB">
        <w:t xml:space="preserve"> </w:t>
      </w:r>
    </w:p>
    <w:p w14:paraId="58942FE8" w14:textId="5AB85FD0" w:rsidR="00F34E27" w:rsidRPr="00F34E27" w:rsidRDefault="001306E3" w:rsidP="00F34E27">
      <w:pPr>
        <w:pStyle w:val="level1"/>
      </w:pPr>
      <w:bookmarkStart w:id="24" w:name="_Toc103902473"/>
      <w:r>
        <w:t>Tổng quan về Arduino</w:t>
      </w:r>
      <w:bookmarkEnd w:id="24"/>
    </w:p>
    <w:p w14:paraId="753EEEA1" w14:textId="38C4D9A8" w:rsidR="00F34E27" w:rsidRDefault="001306E3" w:rsidP="00F34E27">
      <w:pPr>
        <w:pStyle w:val="level2"/>
      </w:pPr>
      <w:bookmarkStart w:id="25" w:name="_Toc37381186"/>
      <w:bookmarkStart w:id="26" w:name="_Toc40827221"/>
      <w:bookmarkStart w:id="27" w:name="_Toc103902474"/>
      <w:r w:rsidRPr="00F513FC">
        <w:t>Giới thiệu về Arduino</w:t>
      </w:r>
      <w:bookmarkEnd w:id="25"/>
      <w:bookmarkEnd w:id="26"/>
      <w:bookmarkEnd w:id="27"/>
    </w:p>
    <w:p w14:paraId="233576FC" w14:textId="77777777" w:rsidR="001306E3" w:rsidRDefault="001306E3" w:rsidP="001306E3">
      <w:pPr>
        <w:pStyle w:val="content"/>
      </w:pPr>
      <w: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5227371" w14:textId="77777777" w:rsidR="001306E3" w:rsidRDefault="001306E3" w:rsidP="001306E3">
      <w:pPr>
        <w:pStyle w:val="content"/>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25B3A459" w14:textId="77777777" w:rsidR="001306E3" w:rsidRDefault="001306E3" w:rsidP="001306E3">
      <w:pPr>
        <w:pStyle w:val="content"/>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77B4AC31" w14:textId="77777777" w:rsidR="001306E3" w:rsidRDefault="001306E3" w:rsidP="001306E3">
      <w:pPr>
        <w:pStyle w:val="content"/>
      </w:pPr>
      <w: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14:paraId="06DCEF52" w14:textId="77777777" w:rsidR="001306E3" w:rsidRDefault="001306E3" w:rsidP="001306E3">
      <w:pPr>
        <w:pStyle w:val="content"/>
        <w:ind w:firstLine="0"/>
      </w:pPr>
      <w:r>
        <w:lastRenderedPageBreak/>
        <w:t xml:space="preserve">Một mạch Arduino bao gồm một vi điều khiển AVR với nhiều linh kiện bổ sung giúp dễ dàng lập trình và có thể mở rộng với các mạch khác. </w:t>
      </w:r>
    </w:p>
    <w:p w14:paraId="290E09BE" w14:textId="77777777" w:rsidR="001306E3" w:rsidRDefault="001306E3" w:rsidP="001306E3">
      <w:pPr>
        <w:pStyle w:val="content"/>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6B3D7400" w14:textId="77777777" w:rsidR="001306E3" w:rsidRDefault="001306E3" w:rsidP="001306E3">
      <w:pPr>
        <w:pStyle w:val="content"/>
      </w:pPr>
      <w:r>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2DECEFB" w14:textId="4B2B5D84" w:rsidR="001306E3" w:rsidRDefault="001306E3" w:rsidP="001306E3">
      <w:pPr>
        <w:pStyle w:val="content"/>
      </w:pPr>
      <w:r>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r w:rsidR="00D80456">
        <w:t>[1]</w:t>
      </w:r>
      <w:r>
        <w:t>.</w:t>
      </w:r>
    </w:p>
    <w:p w14:paraId="76D64D05" w14:textId="33DE2C48" w:rsidR="001306E3" w:rsidRDefault="001306E3" w:rsidP="001306E3">
      <w:pPr>
        <w:pStyle w:val="level2"/>
      </w:pPr>
      <w:bookmarkStart w:id="28" w:name="_Toc103902475"/>
      <w:r>
        <w:t>Giới thiệu về Arduino Nano</w:t>
      </w:r>
      <w:bookmarkEnd w:id="28"/>
    </w:p>
    <w:p w14:paraId="7C72D9B9" w14:textId="227AB9A5" w:rsidR="001306E3" w:rsidRDefault="001306E3" w:rsidP="001306E3">
      <w:pPr>
        <w:pStyle w:val="content"/>
      </w:pPr>
      <w:r>
        <w:t>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w:t>
      </w:r>
      <w:r w:rsidR="0093700A">
        <w:t>[2]</w:t>
      </w:r>
      <w:r>
        <w:t xml:space="preserve">. </w:t>
      </w:r>
    </w:p>
    <w:p w14:paraId="5D17965A" w14:textId="77777777" w:rsidR="001306E3" w:rsidRDefault="001306E3" w:rsidP="001306E3">
      <w:pPr>
        <w:pStyle w:val="content"/>
      </w:pPr>
      <w:r>
        <w:t xml:space="preserve"> </w:t>
      </w:r>
    </w:p>
    <w:p w14:paraId="24B78121" w14:textId="77777777" w:rsidR="00DC6610" w:rsidRDefault="00A04DD1" w:rsidP="00DC6610">
      <w:pPr>
        <w:pStyle w:val="content"/>
        <w:keepNext/>
        <w:ind w:firstLine="0"/>
      </w:pPr>
      <w:r w:rsidRPr="00A04DD1">
        <w:rPr>
          <w:noProof/>
        </w:rPr>
        <w:lastRenderedPageBreak/>
        <w:drawing>
          <wp:anchor distT="0" distB="0" distL="114300" distR="114300" simplePos="0" relativeHeight="251695104" behindDoc="0" locked="0" layoutInCell="1" allowOverlap="1" wp14:anchorId="603FFFC7" wp14:editId="00FD5DB6">
            <wp:simplePos x="0" y="0"/>
            <wp:positionH relativeFrom="margin">
              <wp:align>center</wp:align>
            </wp:positionH>
            <wp:positionV relativeFrom="paragraph">
              <wp:posOffset>0</wp:posOffset>
            </wp:positionV>
            <wp:extent cx="3666067" cy="2954741"/>
            <wp:effectExtent l="19050" t="19050" r="10795" b="17145"/>
            <wp:wrapTopAndBottom/>
            <wp:docPr id="64"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p>
    <w:p w14:paraId="224F7C00" w14:textId="1ED24159" w:rsidR="00A04DD1" w:rsidRDefault="00DC6610" w:rsidP="00DC6610">
      <w:pPr>
        <w:pStyle w:val="Caption"/>
      </w:pPr>
      <w:bookmarkStart w:id="29" w:name="_Toc103900438"/>
      <w:r>
        <w:t xml:space="preserve">Hình </w:t>
      </w:r>
      <w:fldSimple w:instr=" STYLEREF 1 \s ">
        <w:r w:rsidR="00DA11C8">
          <w:rPr>
            <w:noProof/>
          </w:rPr>
          <w:t>2</w:t>
        </w:r>
      </w:fldSimple>
      <w:r w:rsidR="00DA11C8">
        <w:t>.</w:t>
      </w:r>
      <w:fldSimple w:instr=" SEQ Hình \* ARABIC \s 1 ">
        <w:r w:rsidR="00DA11C8">
          <w:rPr>
            <w:noProof/>
          </w:rPr>
          <w:t>1</w:t>
        </w:r>
      </w:fldSimple>
      <w:r>
        <w:t>: Arduino Nano</w:t>
      </w:r>
      <w:bookmarkEnd w:id="29"/>
    </w:p>
    <w:p w14:paraId="47F89A99" w14:textId="0929C3F6" w:rsidR="001306E3" w:rsidRDefault="001306E3" w:rsidP="00A04DD1">
      <w:pPr>
        <w:pStyle w:val="content"/>
        <w:ind w:firstLine="0"/>
      </w:pPr>
      <w:r>
        <w:t>Thông số kĩ thuật chi tiết:</w:t>
      </w:r>
    </w:p>
    <w:p w14:paraId="274FAB09" w14:textId="7F942D80" w:rsidR="001306E3" w:rsidRDefault="001306E3" w:rsidP="00594BC3">
      <w:pPr>
        <w:pStyle w:val="content"/>
        <w:numPr>
          <w:ilvl w:val="0"/>
          <w:numId w:val="8"/>
        </w:numPr>
      </w:pPr>
      <w:r>
        <w:t>Vi xử lý ATmega328 (phiên bản v3.0).</w:t>
      </w:r>
    </w:p>
    <w:p w14:paraId="36614EBD" w14:textId="72A286E0" w:rsidR="001306E3" w:rsidRDefault="001306E3" w:rsidP="00594BC3">
      <w:pPr>
        <w:pStyle w:val="content"/>
        <w:numPr>
          <w:ilvl w:val="0"/>
          <w:numId w:val="8"/>
        </w:numPr>
      </w:pPr>
      <w:r>
        <w:t>Điện áp hoạt động 5 V.</w:t>
      </w:r>
    </w:p>
    <w:p w14:paraId="4E1673AA" w14:textId="601D377C" w:rsidR="001306E3" w:rsidRDefault="001306E3" w:rsidP="00594BC3">
      <w:pPr>
        <w:pStyle w:val="content"/>
        <w:numPr>
          <w:ilvl w:val="0"/>
          <w:numId w:val="8"/>
        </w:numPr>
      </w:pPr>
      <w:r>
        <w:t>Điện áp đầu vào (khuyến nghị) 7-12 V.</w:t>
      </w:r>
    </w:p>
    <w:p w14:paraId="4E6013C7" w14:textId="5BE6707A" w:rsidR="001306E3" w:rsidRDefault="001306E3" w:rsidP="00594BC3">
      <w:pPr>
        <w:pStyle w:val="content"/>
        <w:numPr>
          <w:ilvl w:val="0"/>
          <w:numId w:val="8"/>
        </w:numPr>
      </w:pPr>
      <w:r>
        <w:t>Điện áp đầu vào (giới hạn) 6-20 V.</w:t>
      </w:r>
    </w:p>
    <w:p w14:paraId="56E39D05" w14:textId="3275EFC2" w:rsidR="001306E3" w:rsidRDefault="001306E3" w:rsidP="00594BC3">
      <w:pPr>
        <w:pStyle w:val="content"/>
        <w:numPr>
          <w:ilvl w:val="0"/>
          <w:numId w:val="8"/>
        </w:numPr>
      </w:pPr>
      <w:r>
        <w:t>Chân vào/ra số 14 (6 chân có khả năng xuất ra tín hiệu PWM).</w:t>
      </w:r>
    </w:p>
    <w:p w14:paraId="750BBFF3" w14:textId="717BAD7B" w:rsidR="001306E3" w:rsidRDefault="001306E3" w:rsidP="00594BC3">
      <w:pPr>
        <w:pStyle w:val="content"/>
        <w:numPr>
          <w:ilvl w:val="0"/>
          <w:numId w:val="8"/>
        </w:numPr>
      </w:pPr>
      <w:r>
        <w:t>Chân vào tương tự 8.</w:t>
      </w:r>
    </w:p>
    <w:p w14:paraId="5ECFC623" w14:textId="30BB36E1" w:rsidR="001306E3" w:rsidRDefault="001306E3" w:rsidP="00594BC3">
      <w:pPr>
        <w:pStyle w:val="content"/>
        <w:numPr>
          <w:ilvl w:val="0"/>
          <w:numId w:val="8"/>
        </w:numPr>
      </w:pPr>
      <w:r>
        <w:t>Dòng điện mỗi chân vào/ra 40 mA.</w:t>
      </w:r>
    </w:p>
    <w:p w14:paraId="63F1061A" w14:textId="19351E7F" w:rsidR="001306E3" w:rsidRDefault="001306E3" w:rsidP="00594BC3">
      <w:pPr>
        <w:pStyle w:val="content"/>
        <w:numPr>
          <w:ilvl w:val="0"/>
          <w:numId w:val="8"/>
        </w:numPr>
      </w:pPr>
      <w:r>
        <w:t>Bộ nhớ 16 KB (ATmega168), 32 KB (ATmega328) trong đó 2 KB dùng để nạp bootloader.</w:t>
      </w:r>
    </w:p>
    <w:p w14:paraId="30840809" w14:textId="25DFAFED" w:rsidR="001306E3" w:rsidRDefault="001306E3" w:rsidP="00594BC3">
      <w:pPr>
        <w:pStyle w:val="content"/>
        <w:numPr>
          <w:ilvl w:val="0"/>
          <w:numId w:val="8"/>
        </w:numPr>
      </w:pPr>
      <w:r>
        <w:t>SRAM 1 KB (ATmega168) hoặc 2 KB (ATmega328).</w:t>
      </w:r>
    </w:p>
    <w:p w14:paraId="6215CA7B" w14:textId="77777777" w:rsidR="00A04DD1" w:rsidRDefault="001306E3" w:rsidP="00594BC3">
      <w:pPr>
        <w:pStyle w:val="content"/>
        <w:numPr>
          <w:ilvl w:val="0"/>
          <w:numId w:val="8"/>
        </w:numPr>
      </w:pPr>
      <w:r>
        <w:t>EEPROM 512 bytes (ATmega168) hoặc 1 KB (ATmega328).</w:t>
      </w:r>
    </w:p>
    <w:p w14:paraId="6D558B03" w14:textId="43A34C9E" w:rsidR="001306E3" w:rsidRDefault="001306E3" w:rsidP="00594BC3">
      <w:pPr>
        <w:pStyle w:val="content"/>
        <w:numPr>
          <w:ilvl w:val="0"/>
          <w:numId w:val="8"/>
        </w:numPr>
      </w:pPr>
      <w:r>
        <w:t>Xung nhịp 16 MHz + Kích thước 0.73" x 1.70".</w:t>
      </w:r>
    </w:p>
    <w:p w14:paraId="2EBA58B0" w14:textId="77777777" w:rsidR="00A04DD1" w:rsidRPr="00A04DD1" w:rsidRDefault="00A04DD1" w:rsidP="00A04DD1">
      <w:pPr>
        <w:pStyle w:val="level1"/>
      </w:pPr>
      <w:bookmarkStart w:id="30" w:name="_Toc103902476"/>
      <w:r w:rsidRPr="00A04DD1">
        <w:lastRenderedPageBreak/>
        <w:t>Module cảm biến vật cản hồng ngoại.</w:t>
      </w:r>
      <w:bookmarkEnd w:id="30"/>
    </w:p>
    <w:p w14:paraId="60D74B12" w14:textId="3C20F328" w:rsidR="00A04DD1" w:rsidRPr="00A04DD1" w:rsidRDefault="00A04DD1" w:rsidP="00A04DD1">
      <w:pPr>
        <w:pStyle w:val="level2"/>
      </w:pPr>
      <w:bookmarkStart w:id="31" w:name="_Toc103902477"/>
      <w:r>
        <w:rPr>
          <w:lang w:val="fr-FR"/>
        </w:rPr>
        <w:t>IC LM393</w:t>
      </w:r>
      <w:bookmarkEnd w:id="31"/>
    </w:p>
    <w:p w14:paraId="571D0CC9" w14:textId="28601FF8" w:rsidR="00A04DD1" w:rsidRDefault="00A04DD1" w:rsidP="00A04DD1">
      <w:pPr>
        <w:pStyle w:val="content"/>
      </w:pPr>
      <w:r w:rsidRPr="00A04DD1">
        <w:t xml:space="preserve">LM393 là một IC so sánh điện áp 8 chân được sử dụng rộng rãi, đóng gói SO-8 và các gói khác. IC nhỏ này được tích hợp nhiều tính năng phù hợp để sử dụng làm bộ so sánh. IC chứa hai opamps so sánh độ chính xác cao riêng biệt có thể hoạt động từ nguồn điện đơn hoặc kép. </w:t>
      </w:r>
    </w:p>
    <w:p w14:paraId="4B0ABEAD" w14:textId="77777777" w:rsidR="00DC6610" w:rsidRDefault="00A04DD1" w:rsidP="00DC6610">
      <w:pPr>
        <w:pStyle w:val="content"/>
        <w:keepNext/>
        <w:jc w:val="center"/>
      </w:pPr>
      <w:r w:rsidRPr="000E3632">
        <w:rPr>
          <w:noProof/>
        </w:rPr>
        <w:drawing>
          <wp:inline distT="0" distB="0" distL="0" distR="0" wp14:anchorId="3C8DA14C" wp14:editId="2071C2C5">
            <wp:extent cx="4046571" cy="2408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6571" cy="2408129"/>
                    </a:xfrm>
                    <a:prstGeom prst="rect">
                      <a:avLst/>
                    </a:prstGeom>
                  </pic:spPr>
                </pic:pic>
              </a:graphicData>
            </a:graphic>
          </wp:inline>
        </w:drawing>
      </w:r>
    </w:p>
    <w:p w14:paraId="1A2BF477" w14:textId="65BA6A2B" w:rsidR="00A04DD1" w:rsidRDefault="00DC6610" w:rsidP="00DC6610">
      <w:pPr>
        <w:pStyle w:val="Caption"/>
      </w:pPr>
      <w:bookmarkStart w:id="32" w:name="_Toc103900439"/>
      <w:r>
        <w:t xml:space="preserve">Hình </w:t>
      </w:r>
      <w:fldSimple w:instr=" STYLEREF 1 \s ">
        <w:r w:rsidR="00DA11C8">
          <w:rPr>
            <w:noProof/>
          </w:rPr>
          <w:t>2</w:t>
        </w:r>
      </w:fldSimple>
      <w:r w:rsidR="00DA11C8">
        <w:t>.</w:t>
      </w:r>
      <w:fldSimple w:instr=" SEQ Hình \* ARABIC \s 1 ">
        <w:r w:rsidR="00DA11C8">
          <w:rPr>
            <w:noProof/>
          </w:rPr>
          <w:t>2</w:t>
        </w:r>
      </w:fldSimple>
      <w:r>
        <w:t>: IC LM393</w:t>
      </w:r>
      <w:bookmarkEnd w:id="32"/>
    </w:p>
    <w:p w14:paraId="0F0FC0A2" w14:textId="51EAD593" w:rsidR="00A04DD1" w:rsidRDefault="00A04DD1" w:rsidP="00A04DD1">
      <w:pPr>
        <w:pStyle w:val="content"/>
        <w:ind w:firstLine="0"/>
      </w:pPr>
      <w:r>
        <w:t>Sơ đồ chân IC LM393</w:t>
      </w:r>
      <w:r w:rsidR="0093700A">
        <w:t>[3]</w:t>
      </w:r>
      <w:r>
        <w:t>:</w:t>
      </w:r>
    </w:p>
    <w:p w14:paraId="6A5DB8E7" w14:textId="234E42F6" w:rsidR="00A04DD1" w:rsidRDefault="00A04DD1" w:rsidP="00594BC3">
      <w:pPr>
        <w:pStyle w:val="content"/>
        <w:numPr>
          <w:ilvl w:val="0"/>
          <w:numId w:val="9"/>
        </w:numPr>
      </w:pPr>
      <w:r>
        <w:t>Chân số 1 (đầu ra A): đầu ra của Op-amp thứ nhất của IC.</w:t>
      </w:r>
    </w:p>
    <w:p w14:paraId="288B5CA5" w14:textId="0C6BA705" w:rsidR="00A04DD1" w:rsidRDefault="00A04DD1" w:rsidP="00594BC3">
      <w:pPr>
        <w:pStyle w:val="content"/>
        <w:numPr>
          <w:ilvl w:val="0"/>
          <w:numId w:val="9"/>
        </w:numPr>
      </w:pPr>
      <w:r>
        <w:t>Chân số 2 (đầu vào đảo ngược A): đầu vào đảo ngược của Op-amp thứ nhất của IC.</w:t>
      </w:r>
    </w:p>
    <w:p w14:paraId="056E00E9" w14:textId="18F32184" w:rsidR="00A04DD1" w:rsidRDefault="00A04DD1" w:rsidP="00594BC3">
      <w:pPr>
        <w:pStyle w:val="content"/>
        <w:numPr>
          <w:ilvl w:val="0"/>
          <w:numId w:val="9"/>
        </w:numPr>
      </w:pPr>
      <w:r>
        <w:t>Chân số 3 (đầu vào không đảo ngược A): đầu vào không đảo ngược của Op-amp thứ nhất của IC.</w:t>
      </w:r>
    </w:p>
    <w:p w14:paraId="68258B63" w14:textId="42598F5B" w:rsidR="00A04DD1" w:rsidRDefault="00A04DD1" w:rsidP="00594BC3">
      <w:pPr>
        <w:pStyle w:val="content"/>
        <w:numPr>
          <w:ilvl w:val="0"/>
          <w:numId w:val="9"/>
        </w:numPr>
      </w:pPr>
      <w:r>
        <w:t>Chân số 4 (nối đất GND): Nối đất / âm tính cho cả hai Op-amp của IC.</w:t>
      </w:r>
    </w:p>
    <w:p w14:paraId="5359006C" w14:textId="77777777" w:rsidR="00A04DD1" w:rsidRDefault="00A04DD1" w:rsidP="00594BC3">
      <w:pPr>
        <w:pStyle w:val="content"/>
        <w:numPr>
          <w:ilvl w:val="0"/>
          <w:numId w:val="9"/>
        </w:numPr>
      </w:pPr>
      <w:r>
        <w:t>Chân số 5 (đầu vào đảo ngược B): đầu vào đảo ngược của Op-amp thứ hai của IC.</w:t>
      </w:r>
    </w:p>
    <w:p w14:paraId="71FB2560" w14:textId="6CA3A240" w:rsidR="00A04DD1" w:rsidRDefault="00A04DD1" w:rsidP="00594BC3">
      <w:pPr>
        <w:pStyle w:val="content"/>
        <w:numPr>
          <w:ilvl w:val="0"/>
          <w:numId w:val="9"/>
        </w:numPr>
      </w:pPr>
      <w:r>
        <w:t>Chân số 6 (đầu vào không đảo ngược B): đầu vào không đảo ngược của Op-amp thứ hai của IC.</w:t>
      </w:r>
    </w:p>
    <w:p w14:paraId="5C9461CA" w14:textId="112D8865" w:rsidR="00A04DD1" w:rsidRDefault="00B322DA" w:rsidP="004E68A4">
      <w:pPr>
        <w:pStyle w:val="level2"/>
      </w:pPr>
      <w:bookmarkStart w:id="33" w:name="_Toc103902478"/>
      <w:r>
        <w:lastRenderedPageBreak/>
        <w:t>Module cảm biến vật cản hồng ngoại</w:t>
      </w:r>
      <w:bookmarkEnd w:id="33"/>
    </w:p>
    <w:p w14:paraId="1AD653D3" w14:textId="460F8800" w:rsidR="00B322DA" w:rsidRDefault="00B322DA" w:rsidP="00B322DA">
      <w:pPr>
        <w:pStyle w:val="content"/>
      </w:pPr>
      <w:r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t>.</w:t>
      </w:r>
    </w:p>
    <w:p w14:paraId="5CE12F55" w14:textId="60DE75B1" w:rsidR="00B322DA" w:rsidRDefault="00B322DA" w:rsidP="00B322DA">
      <w:pPr>
        <w:pStyle w:val="content"/>
        <w:jc w:val="center"/>
      </w:pPr>
      <w:r w:rsidRPr="00F513FC">
        <w:rPr>
          <w:noProof/>
          <w:szCs w:val="28"/>
        </w:rPr>
        <w:drawing>
          <wp:inline distT="0" distB="0" distL="0" distR="0" wp14:anchorId="45511B62" wp14:editId="53946733">
            <wp:extent cx="2777706" cy="1836618"/>
            <wp:effectExtent l="0" t="0" r="3810" b="0"/>
            <wp:docPr id="66" name="Picture 66"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ật cản hồng ngoại IR Infrared Obstacle Avoidance – Hshop.v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6905" cy="1849312"/>
                    </a:xfrm>
                    <a:prstGeom prst="rect">
                      <a:avLst/>
                    </a:prstGeom>
                    <a:noFill/>
                    <a:ln>
                      <a:noFill/>
                    </a:ln>
                  </pic:spPr>
                </pic:pic>
              </a:graphicData>
            </a:graphic>
          </wp:inline>
        </w:drawing>
      </w:r>
    </w:p>
    <w:p w14:paraId="7E024C4E" w14:textId="02C34948" w:rsidR="00B322DA" w:rsidRDefault="00B322DA" w:rsidP="00B322DA">
      <w:pPr>
        <w:pStyle w:val="content"/>
        <w:ind w:firstLine="0"/>
        <w:jc w:val="center"/>
      </w:pPr>
      <w:r w:rsidRPr="009D2BA6">
        <w:rPr>
          <w:noProof/>
        </w:rPr>
        <w:drawing>
          <wp:inline distT="0" distB="0" distL="0" distR="0" wp14:anchorId="34AF75AF" wp14:editId="4A428953">
            <wp:extent cx="4778651" cy="312472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1021" cy="3139356"/>
                    </a:xfrm>
                    <a:prstGeom prst="rect">
                      <a:avLst/>
                    </a:prstGeom>
                  </pic:spPr>
                </pic:pic>
              </a:graphicData>
            </a:graphic>
          </wp:inline>
        </w:drawing>
      </w:r>
    </w:p>
    <w:p w14:paraId="5ABABBC1" w14:textId="77777777" w:rsidR="00B322DA" w:rsidRDefault="00B322DA" w:rsidP="00B322DA">
      <w:pPr>
        <w:pStyle w:val="content"/>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48C1B314" w14:textId="77777777" w:rsidR="00B322DA" w:rsidRDefault="00B322DA" w:rsidP="00B322DA">
      <w:pPr>
        <w:pStyle w:val="content"/>
      </w:pPr>
      <w:r>
        <w:lastRenderedPageBreak/>
        <w:t>Khoảng cách làm việc hiệu quả 2 ~ 5cm, điện áp làm việc là 3.3 V đến 5V. Độ sáng của  vật cản biến hồng ngoại  được điều chỉnh bằng chiết áp, dễ dàng lắp ráp, dễ sử dụng,…</w:t>
      </w:r>
    </w:p>
    <w:p w14:paraId="49FFE98C" w14:textId="77777777" w:rsidR="00B322DA" w:rsidRDefault="00B322DA" w:rsidP="00B322DA">
      <w:pPr>
        <w:pStyle w:val="content"/>
      </w:pPr>
      <w:r>
        <w:t>Có thể sử dụng rộng rãi trong robot chướng ngại vật, chướng ngại vật và đường dò.</w:t>
      </w:r>
    </w:p>
    <w:p w14:paraId="79AF6D2F" w14:textId="77777777" w:rsidR="00B322DA" w:rsidRDefault="00B322DA" w:rsidP="00B322DA">
      <w:pPr>
        <w:pStyle w:val="content"/>
        <w:ind w:firstLine="0"/>
      </w:pPr>
      <w:r>
        <w:t>Thông số kỹ thuật:</w:t>
      </w:r>
    </w:p>
    <w:p w14:paraId="59FC8F4C" w14:textId="1346F408" w:rsidR="00B322DA" w:rsidRDefault="00B322DA" w:rsidP="00594BC3">
      <w:pPr>
        <w:pStyle w:val="content"/>
        <w:numPr>
          <w:ilvl w:val="0"/>
          <w:numId w:val="10"/>
        </w:numPr>
      </w:pPr>
      <w:r>
        <w:t xml:space="preserve">Sử dụng 1 led phát hồng ngoại. </w:t>
      </w:r>
    </w:p>
    <w:p w14:paraId="49122DC0" w14:textId="240C83B7" w:rsidR="00B322DA" w:rsidRDefault="00B322DA" w:rsidP="00594BC3">
      <w:pPr>
        <w:pStyle w:val="content"/>
        <w:numPr>
          <w:ilvl w:val="0"/>
          <w:numId w:val="10"/>
        </w:numPr>
      </w:pPr>
      <w:r>
        <w:t>1 led thu hồng ngoại.</w:t>
      </w:r>
    </w:p>
    <w:p w14:paraId="5972021B" w14:textId="0F25CEC9" w:rsidR="00B322DA" w:rsidRDefault="00B322DA" w:rsidP="00594BC3">
      <w:pPr>
        <w:pStyle w:val="content"/>
        <w:numPr>
          <w:ilvl w:val="0"/>
          <w:numId w:val="10"/>
        </w:numPr>
      </w:pPr>
      <w:r>
        <w:t xml:space="preserve">Led nguồn báo sáng. </w:t>
      </w:r>
    </w:p>
    <w:p w14:paraId="05C79A1B" w14:textId="387ABD8D" w:rsidR="00B322DA" w:rsidRDefault="00B322DA" w:rsidP="00594BC3">
      <w:pPr>
        <w:pStyle w:val="content"/>
        <w:numPr>
          <w:ilvl w:val="0"/>
          <w:numId w:val="10"/>
        </w:numPr>
      </w:pPr>
      <w:r>
        <w:t>Biến trở điều chỉnh độ chỉnh VR vuông 10K.</w:t>
      </w:r>
    </w:p>
    <w:p w14:paraId="556FBE8C" w14:textId="57C69D78" w:rsidR="00B322DA" w:rsidRDefault="00B322DA" w:rsidP="00594BC3">
      <w:pPr>
        <w:pStyle w:val="content"/>
        <w:numPr>
          <w:ilvl w:val="0"/>
          <w:numId w:val="10"/>
        </w:numPr>
      </w:pPr>
      <w:r>
        <w:t>Chân AO - DO- GND – VCC.</w:t>
      </w:r>
    </w:p>
    <w:p w14:paraId="3AEDD84D" w14:textId="7993D6DD" w:rsidR="00B322DA" w:rsidRDefault="00B322DA" w:rsidP="00594BC3">
      <w:pPr>
        <w:pStyle w:val="content"/>
        <w:numPr>
          <w:ilvl w:val="0"/>
          <w:numId w:val="10"/>
        </w:numPr>
      </w:pPr>
      <w:r>
        <w:t>Điện áp hoạt động: 3.3 - 5VDC.</w:t>
      </w:r>
    </w:p>
    <w:p w14:paraId="518FDAD6" w14:textId="37A6C70F" w:rsidR="00B322DA" w:rsidRDefault="00B322DA" w:rsidP="00594BC3">
      <w:pPr>
        <w:pStyle w:val="content"/>
        <w:numPr>
          <w:ilvl w:val="0"/>
          <w:numId w:val="10"/>
        </w:numPr>
      </w:pPr>
      <w:r>
        <w:t>D0 là tín hiệu ra 1, 0.</w:t>
      </w:r>
    </w:p>
    <w:p w14:paraId="2B1CD8BA" w14:textId="77777777" w:rsidR="00B322DA" w:rsidRDefault="00B322DA" w:rsidP="00594BC3">
      <w:pPr>
        <w:pStyle w:val="content"/>
        <w:numPr>
          <w:ilvl w:val="0"/>
          <w:numId w:val="10"/>
        </w:numPr>
      </w:pPr>
      <w:r>
        <w:t>Tích hợp biến trở chỉnh khoảng cách nhận biết vật cản.</w:t>
      </w:r>
    </w:p>
    <w:p w14:paraId="0E5548DD" w14:textId="05975504" w:rsidR="00E14234" w:rsidRDefault="00B322DA" w:rsidP="00594BC3">
      <w:pPr>
        <w:pStyle w:val="content"/>
        <w:numPr>
          <w:ilvl w:val="0"/>
          <w:numId w:val="10"/>
        </w:numPr>
      </w:pPr>
      <w:r>
        <w:t>Kích thước: 3.2 x 1.4cm.</w:t>
      </w:r>
    </w:p>
    <w:p w14:paraId="1ACB5562" w14:textId="6FF13FDD" w:rsidR="00B322DA" w:rsidRPr="00E14234" w:rsidRDefault="00E14234" w:rsidP="00E14234">
      <w:pPr>
        <w:rPr>
          <w:rFonts w:ascii="Times New Roman" w:hAnsi="Times New Roman"/>
          <w:sz w:val="28"/>
        </w:rPr>
      </w:pPr>
      <w:r>
        <w:br w:type="page"/>
      </w:r>
    </w:p>
    <w:p w14:paraId="42D05C28" w14:textId="64624F91" w:rsidR="00B322DA" w:rsidRDefault="00B322DA" w:rsidP="00B322DA">
      <w:pPr>
        <w:pStyle w:val="level1"/>
      </w:pPr>
      <w:bookmarkStart w:id="34" w:name="_Toc103902479"/>
      <w:r>
        <w:lastRenderedPageBreak/>
        <w:t>Cảm biến siêu âm HC-SR04</w:t>
      </w:r>
      <w:bookmarkEnd w:id="34"/>
    </w:p>
    <w:p w14:paraId="076BBAD3" w14:textId="20563315" w:rsidR="00B322DA" w:rsidRDefault="00B322DA" w:rsidP="00B322DA">
      <w:pPr>
        <w:pStyle w:val="level2"/>
        <w:numPr>
          <w:ilvl w:val="0"/>
          <w:numId w:val="0"/>
        </w:numPr>
      </w:pPr>
      <w:bookmarkStart w:id="35" w:name="_Toc103902480"/>
      <w:r w:rsidRPr="00B322DA">
        <w:t>2.4.1. IC Max232</w:t>
      </w:r>
      <w:bookmarkEnd w:id="35"/>
      <w:r w:rsidRPr="00B322DA">
        <w:t xml:space="preserve"> </w:t>
      </w:r>
    </w:p>
    <w:p w14:paraId="3257D3A3" w14:textId="0C82C596" w:rsidR="00B322DA" w:rsidRDefault="00B322DA" w:rsidP="00065CBE">
      <w:pPr>
        <w:pStyle w:val="content"/>
      </w:pPr>
      <w:r w:rsidRPr="00B322DA">
        <w:t xml:space="preserve">Trên mạch công suất sử dụng IC MAX232 làm nhiệm vụ đệm. IC này sẽ lấy tín hiệu từ bộ điều khiển, khuếch đại biên độ lên mức ± 30V cấp nguồn cho bộ loa trên. IC này sẽ được đóng ngắt qua một transistor để hạn chế việc tiêu thụ dòng. </w:t>
      </w:r>
    </w:p>
    <w:p w14:paraId="5D5F0DFB" w14:textId="5650BF6B" w:rsidR="00B322DA" w:rsidRDefault="00B322DA" w:rsidP="00B322DA">
      <w:pPr>
        <w:pStyle w:val="content"/>
        <w:ind w:firstLine="0"/>
      </w:pPr>
      <w:r>
        <w:t>Sơ đồ chân IC MAX 232</w:t>
      </w:r>
      <w:r w:rsidR="0093700A">
        <w:t>[4]</w:t>
      </w:r>
    </w:p>
    <w:p w14:paraId="22A84C59" w14:textId="6CF9B830" w:rsidR="00B322DA" w:rsidRDefault="00065CBE" w:rsidP="00594BC3">
      <w:pPr>
        <w:pStyle w:val="content"/>
        <w:numPr>
          <w:ilvl w:val="0"/>
          <w:numId w:val="11"/>
        </w:numPr>
      </w:pPr>
      <w:r>
        <w:rPr>
          <w:noProof/>
        </w:rPr>
        <mc:AlternateContent>
          <mc:Choice Requires="wps">
            <w:drawing>
              <wp:anchor distT="0" distB="0" distL="114300" distR="114300" simplePos="0" relativeHeight="251698176" behindDoc="0" locked="0" layoutInCell="1" allowOverlap="1" wp14:anchorId="431BFE67" wp14:editId="39A74872">
                <wp:simplePos x="0" y="0"/>
                <wp:positionH relativeFrom="column">
                  <wp:posOffset>3030220</wp:posOffset>
                </wp:positionH>
                <wp:positionV relativeFrom="paragraph">
                  <wp:posOffset>2745105</wp:posOffset>
                </wp:positionV>
                <wp:extent cx="25203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BABE899" w14:textId="4D8D29E0" w:rsidR="00065CBE" w:rsidRPr="008C5733" w:rsidRDefault="00065CBE" w:rsidP="00065CBE">
                            <w:pPr>
                              <w:pStyle w:val="Caption"/>
                              <w:rPr>
                                <w:noProof/>
                              </w:rPr>
                            </w:pPr>
                            <w:bookmarkStart w:id="36" w:name="_Toc103900440"/>
                            <w:r>
                              <w:t xml:space="preserve">Hình </w:t>
                            </w:r>
                            <w:fldSimple w:instr=" STYLEREF 1 \s ">
                              <w:r w:rsidR="00DA11C8">
                                <w:rPr>
                                  <w:noProof/>
                                </w:rPr>
                                <w:t>2</w:t>
                              </w:r>
                            </w:fldSimple>
                            <w:r w:rsidR="00DA11C8">
                              <w:t>.</w:t>
                            </w:r>
                            <w:fldSimple w:instr=" SEQ Hình \* ARABIC \s 1 ">
                              <w:r w:rsidR="00DA11C8">
                                <w:rPr>
                                  <w:noProof/>
                                </w:rPr>
                                <w:t>3</w:t>
                              </w:r>
                            </w:fldSimple>
                            <w:r>
                              <w:t>: IC MAX232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BFE67" id="Text Box 24" o:spid="_x0000_s1030" type="#_x0000_t202" style="position:absolute;left:0;text-align:left;margin-left:238.6pt;margin-top:216.15pt;width:198.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nQ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n0ZrbgTFLs9mYR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" stroked="f">
                <v:textbox style="mso-fit-shape-to-text:t" inset="0,0,0,0">
                  <w:txbxContent>
                    <w:p w14:paraId="0BABE899" w14:textId="4D8D29E0" w:rsidR="00065CBE" w:rsidRPr="008C5733" w:rsidRDefault="00065CBE" w:rsidP="00065CBE">
                      <w:pPr>
                        <w:pStyle w:val="Caption"/>
                        <w:rPr>
                          <w:noProof/>
                        </w:rPr>
                      </w:pPr>
                      <w:bookmarkStart w:id="37" w:name="_Toc103900440"/>
                      <w:r>
                        <w:t xml:space="preserve">Hình </w:t>
                      </w:r>
                      <w:fldSimple w:instr=" STYLEREF 1 \s ">
                        <w:r w:rsidR="00DA11C8">
                          <w:rPr>
                            <w:noProof/>
                          </w:rPr>
                          <w:t>2</w:t>
                        </w:r>
                      </w:fldSimple>
                      <w:r w:rsidR="00DA11C8">
                        <w:t>.</w:t>
                      </w:r>
                      <w:fldSimple w:instr=" SEQ Hình \* ARABIC \s 1 ">
                        <w:r w:rsidR="00DA11C8">
                          <w:rPr>
                            <w:noProof/>
                          </w:rPr>
                          <w:t>3</w:t>
                        </w:r>
                      </w:fldSimple>
                      <w:r>
                        <w:t>: IC MAX232</w:t>
                      </w:r>
                      <w:bookmarkEnd w:id="37"/>
                    </w:p>
                  </w:txbxContent>
                </v:textbox>
                <w10:wrap type="square"/>
              </v:shape>
            </w:pict>
          </mc:Fallback>
        </mc:AlternateContent>
      </w:r>
      <w:r w:rsidRPr="001C322A">
        <w:rPr>
          <w:noProof/>
        </w:rPr>
        <w:drawing>
          <wp:anchor distT="0" distB="0" distL="114300" distR="114300" simplePos="0" relativeHeight="251696128" behindDoc="0" locked="0" layoutInCell="1" allowOverlap="1" wp14:anchorId="6F635D72" wp14:editId="31F4739F">
            <wp:simplePos x="0" y="0"/>
            <wp:positionH relativeFrom="column">
              <wp:posOffset>3030845</wp:posOffset>
            </wp:positionH>
            <wp:positionV relativeFrom="paragraph">
              <wp:posOffset>6843</wp:posOffset>
            </wp:positionV>
            <wp:extent cx="2520779" cy="2681680"/>
            <wp:effectExtent l="19050" t="19050" r="13335" b="2349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20779" cy="2681680"/>
                    </a:xfrm>
                    <a:prstGeom prst="rect">
                      <a:avLst/>
                    </a:prstGeom>
                    <a:ln w="12700">
                      <a:solidFill>
                        <a:schemeClr val="tx1"/>
                      </a:solidFill>
                    </a:ln>
                  </pic:spPr>
                </pic:pic>
              </a:graphicData>
            </a:graphic>
          </wp:anchor>
        </w:drawing>
      </w:r>
      <w:r w:rsidR="00B322DA">
        <w:t>C1+(Pin1): Chân 1 – Chân 6 được sử dụng cho tụ điện. Tụ điện trên Chân 2 – Chân 6 được sử dụng để lưu trữ Sạc và 2 Tụ khác được sử dụng để giải quyết vấn đề tiêu tán điện của các thiết bị TIA / EIA 32.</w:t>
      </w:r>
    </w:p>
    <w:p w14:paraId="2D85B6F8" w14:textId="178CB981" w:rsidR="00B322DA" w:rsidRDefault="00B322DA" w:rsidP="00594BC3">
      <w:pPr>
        <w:pStyle w:val="content"/>
        <w:numPr>
          <w:ilvl w:val="0"/>
          <w:numId w:val="11"/>
        </w:numPr>
      </w:pPr>
      <w:r>
        <w:t>V+ (Pin2): Chân đầu ra bơm điện tích dương cho tụ.</w:t>
      </w:r>
    </w:p>
    <w:p w14:paraId="7DC90A41" w14:textId="0A04568F" w:rsidR="00B322DA" w:rsidRDefault="00B322DA" w:rsidP="00594BC3">
      <w:pPr>
        <w:pStyle w:val="content"/>
        <w:numPr>
          <w:ilvl w:val="0"/>
          <w:numId w:val="11"/>
        </w:numPr>
      </w:pPr>
      <w:r>
        <w:t>C1- (Pin3): Chân âm của tụ điện 1.</w:t>
      </w:r>
    </w:p>
    <w:p w14:paraId="249B485D" w14:textId="234EFE21" w:rsidR="00B322DA" w:rsidRDefault="00B322DA" w:rsidP="00594BC3">
      <w:pPr>
        <w:pStyle w:val="content"/>
        <w:numPr>
          <w:ilvl w:val="0"/>
          <w:numId w:val="11"/>
        </w:numPr>
      </w:pPr>
      <w:r>
        <w:t>C2+ (Pin4): Chân dương của tụ điện 2</w:t>
      </w:r>
      <w:r>
        <w:tab/>
      </w:r>
    </w:p>
    <w:p w14:paraId="7433EF39" w14:textId="2877F6EE" w:rsidR="00B322DA" w:rsidRDefault="00B322DA" w:rsidP="00594BC3">
      <w:pPr>
        <w:pStyle w:val="content"/>
        <w:numPr>
          <w:ilvl w:val="0"/>
          <w:numId w:val="11"/>
        </w:numPr>
      </w:pPr>
      <w:r>
        <w:t>C2- (Pin5): Chân âm của tụ điện 2.</w:t>
      </w:r>
      <w:r>
        <w:tab/>
      </w:r>
    </w:p>
    <w:p w14:paraId="076D5CF0" w14:textId="1D48D21E" w:rsidR="00B322DA" w:rsidRDefault="00B322DA" w:rsidP="00594BC3">
      <w:pPr>
        <w:pStyle w:val="content"/>
        <w:numPr>
          <w:ilvl w:val="0"/>
          <w:numId w:val="11"/>
        </w:numPr>
      </w:pPr>
      <w:r>
        <w:t>V- (Pin6): Chân đầu ra bơm điện tích âm cho tụ.</w:t>
      </w:r>
      <w:r>
        <w:tab/>
      </w:r>
    </w:p>
    <w:p w14:paraId="09932727" w14:textId="0DB19195" w:rsidR="00B322DA" w:rsidRDefault="00B322DA" w:rsidP="00594BC3">
      <w:pPr>
        <w:pStyle w:val="content"/>
        <w:numPr>
          <w:ilvl w:val="0"/>
          <w:numId w:val="11"/>
        </w:numPr>
      </w:pPr>
      <w:r>
        <w:t>T2 OUT (Pin7): Nó là một đường nhập dữ liệu. Chân T2 được sử dụng để truyền dữ liệu từ RS232 đến MAX232.</w:t>
      </w:r>
    </w:p>
    <w:p w14:paraId="6D51ACFA" w14:textId="702ABBF2" w:rsidR="00B322DA" w:rsidRDefault="00B322DA" w:rsidP="00594BC3">
      <w:pPr>
        <w:pStyle w:val="content"/>
        <w:numPr>
          <w:ilvl w:val="0"/>
          <w:numId w:val="11"/>
        </w:numPr>
      </w:pPr>
      <w:r>
        <w:t>R2 IN (Pin8): Đây là đường xuất dữ liệu cho Max232. Chân R2 được sử dụng để gửi dữ liệu từ MAX232 đến RS232.</w:t>
      </w:r>
    </w:p>
    <w:p w14:paraId="7165DA4B" w14:textId="3279234F" w:rsidR="00B322DA" w:rsidRDefault="00B322DA" w:rsidP="00594BC3">
      <w:pPr>
        <w:pStyle w:val="content"/>
        <w:numPr>
          <w:ilvl w:val="0"/>
          <w:numId w:val="11"/>
        </w:numPr>
      </w:pPr>
      <w:r>
        <w:t>R2 out (Pin9): R2 là chân đầu ra của MAX232. Nó được sử dụng để gửi dữ liệu từ  MAX232 đến Thiết bị Truyền thông UART.</w:t>
      </w:r>
    </w:p>
    <w:p w14:paraId="6B74699A" w14:textId="6C4C52DB" w:rsidR="00B322DA" w:rsidRDefault="00B322DA" w:rsidP="00594BC3">
      <w:pPr>
        <w:pStyle w:val="content"/>
        <w:numPr>
          <w:ilvl w:val="0"/>
          <w:numId w:val="11"/>
        </w:numPr>
      </w:pPr>
      <w:r>
        <w:lastRenderedPageBreak/>
        <w:t>T2 in (Pin10): Nó là một chân đầu vào của MAX232. Nó được sử dụng để nhận dữ liệu từ các thiết bị UART tới MAX232.</w:t>
      </w:r>
    </w:p>
    <w:p w14:paraId="6C042A9C" w14:textId="1C45834E" w:rsidR="00B322DA" w:rsidRDefault="00B322DA" w:rsidP="00594BC3">
      <w:pPr>
        <w:pStyle w:val="content"/>
        <w:numPr>
          <w:ilvl w:val="0"/>
          <w:numId w:val="11"/>
        </w:numPr>
      </w:pPr>
      <w:r>
        <w:t>T1 in (Pin11): Nó là một đầu vào giống như Pin 10. Nó cũng được sử dụng để nhận dữ liệu từ các thiết bị UART. Chân 11 được sử dụng trong trường hợp thiết bị UART thứ hai.</w:t>
      </w:r>
    </w:p>
    <w:p w14:paraId="76E391A3" w14:textId="31CAFFAF" w:rsidR="00B322DA" w:rsidRDefault="00B322DA" w:rsidP="00594BC3">
      <w:pPr>
        <w:pStyle w:val="content"/>
        <w:numPr>
          <w:ilvl w:val="0"/>
          <w:numId w:val="11"/>
        </w:numPr>
      </w:pPr>
      <w:r>
        <w:t>R1 out (Pin12): R1 là một chân ra giống như Pin 9. Nó có cùng chức năng truyền cho các thiết bị UART nhưng nó chỉ được sử dụng trong trường hợp thiết bị UART thứ hai.</w:t>
      </w:r>
    </w:p>
    <w:p w14:paraId="13571ADF" w14:textId="53BFA6D4" w:rsidR="00B322DA" w:rsidRDefault="00B322DA" w:rsidP="00594BC3">
      <w:pPr>
        <w:pStyle w:val="content"/>
        <w:numPr>
          <w:ilvl w:val="0"/>
          <w:numId w:val="11"/>
        </w:numPr>
      </w:pPr>
      <w:r>
        <w:t>R1 in (Pin13): R1 được sử dụng như một đường đầu vào. Nó cũng được sử dụng giống như Pin 8, để nhận dữ liệu từ “RS232” đến “MAX232”. Nó được sử dụng trong trường hợp có thiết bị RS232 thứ hai.</w:t>
      </w:r>
    </w:p>
    <w:p w14:paraId="0FAE8BD8" w14:textId="7A6FED14" w:rsidR="00B322DA" w:rsidRDefault="00B322DA" w:rsidP="00594BC3">
      <w:pPr>
        <w:pStyle w:val="content"/>
        <w:numPr>
          <w:ilvl w:val="0"/>
          <w:numId w:val="11"/>
        </w:numPr>
      </w:pPr>
      <w:r>
        <w:t>T1 out (Pin14): T1 được sử dụng như một đường ra. Nó được sử dụng để gửi dữ liệu từ MAX232 đến RS232 giống như Pin 7. Nó chỉ được sử dụng trong trường hợp có nhiều Thiết bị RS232.</w:t>
      </w:r>
    </w:p>
    <w:p w14:paraId="5D4428AC" w14:textId="77777777" w:rsidR="00B322DA" w:rsidRDefault="00B322DA" w:rsidP="00594BC3">
      <w:pPr>
        <w:pStyle w:val="content"/>
        <w:numPr>
          <w:ilvl w:val="0"/>
          <w:numId w:val="11"/>
        </w:numPr>
      </w:pPr>
      <w:r>
        <w:t>GND (Pin15): Chân GND được sử dụng cho nối đất. Mọi thiết bị RS232 và UART đều nên dùng chung với GND.</w:t>
      </w:r>
    </w:p>
    <w:p w14:paraId="370409B8" w14:textId="19377964" w:rsidR="00B322DA" w:rsidRDefault="00B322DA" w:rsidP="00594BC3">
      <w:pPr>
        <w:pStyle w:val="content"/>
        <w:numPr>
          <w:ilvl w:val="0"/>
          <w:numId w:val="11"/>
        </w:numPr>
      </w:pPr>
      <w:r>
        <w:t>Vcc (Pin16): Vcc được sử dụng để cấp nguồn cho MAX232. Điện áp của nó không được quá 5 – 6V. Chủ yếu nguồn cung cấp 5V được sử dụng cho hoạt động bình thường của nó.</w:t>
      </w:r>
    </w:p>
    <w:p w14:paraId="0038A5A2" w14:textId="760217F0" w:rsidR="00B322DA" w:rsidRPr="00B322DA" w:rsidRDefault="00B322DA" w:rsidP="00B322DA">
      <w:pPr>
        <w:pStyle w:val="level2"/>
      </w:pPr>
      <w:bookmarkStart w:id="38" w:name="_Toc103902481"/>
      <w:r>
        <w:rPr>
          <w:lang w:val="fr-FR"/>
        </w:rPr>
        <w:t xml:space="preserve">Module </w:t>
      </w:r>
      <w:r>
        <w:rPr>
          <w:lang w:val="vi-VN"/>
        </w:rPr>
        <w:t xml:space="preserve">cảm biến siêu âm </w:t>
      </w:r>
      <w:r>
        <w:rPr>
          <w:lang w:val="fr-FR"/>
        </w:rPr>
        <w:t>HC-SR04</w:t>
      </w:r>
      <w:bookmarkEnd w:id="38"/>
    </w:p>
    <w:p w14:paraId="27D6FC41" w14:textId="6FCF73DD" w:rsidR="00065CBE" w:rsidRDefault="00B322DA" w:rsidP="007C4004">
      <w:pPr>
        <w:pStyle w:val="content"/>
      </w:pPr>
      <w:r w:rsidRPr="00B322DA">
        <w:t xml:space="preserve">Cảm biến khoảng cách siêu âm HC - SR04 được sử dụng rất phổ biến để xác định khoảng cách vì rẻ và chính xác. Cảm biến sử dụng sóng siêu âm và có thể đo khoảng cách trong khoảng từ 2 </w:t>
      </w:r>
      <w:r w:rsidR="006E31DE">
        <w:t>-</w:t>
      </w:r>
      <w:r w:rsidRPr="00B322DA">
        <w:t xml:space="preserve"> 300 cm, với độ chính xác gần như chỉ phụ thuộc vào cách lập trình.</w:t>
      </w:r>
    </w:p>
    <w:p w14:paraId="4028548B" w14:textId="6AB790C9" w:rsidR="007C4004" w:rsidRDefault="007C4004" w:rsidP="007C4004">
      <w:pPr>
        <w:pStyle w:val="content"/>
      </w:pPr>
      <w:r w:rsidRPr="007C4004">
        <w:t>VCC (5V), trig (chân điều khiển phát), echo (chân nhận tín hiệu phản hồi), GND (nối đất)</w:t>
      </w:r>
    </w:p>
    <w:p w14:paraId="5A516E22" w14:textId="532AC53A" w:rsidR="006E31DE" w:rsidRDefault="006E31DE" w:rsidP="006E31DE">
      <w:pPr>
        <w:pStyle w:val="content"/>
        <w:ind w:firstLine="0"/>
      </w:pPr>
      <w:r>
        <w:lastRenderedPageBreak/>
        <w:t>Thông số kĩ thuật của cảm biến siêu âm HC-SR04</w:t>
      </w:r>
      <w:r w:rsidR="005C6A25">
        <w:t>[5]</w:t>
      </w:r>
      <w:r>
        <w:t>:</w:t>
      </w:r>
    </w:p>
    <w:p w14:paraId="00FAFA07" w14:textId="5C05D78D" w:rsidR="006E31DE" w:rsidRDefault="007C4004" w:rsidP="00594BC3">
      <w:pPr>
        <w:pStyle w:val="content"/>
        <w:numPr>
          <w:ilvl w:val="0"/>
          <w:numId w:val="12"/>
        </w:numPr>
      </w:pPr>
      <w:r>
        <w:rPr>
          <w:noProof/>
        </w:rPr>
        <mc:AlternateContent>
          <mc:Choice Requires="wps">
            <w:drawing>
              <wp:anchor distT="0" distB="0" distL="114300" distR="114300" simplePos="0" relativeHeight="251702272" behindDoc="0" locked="0" layoutInCell="1" allowOverlap="1" wp14:anchorId="672B27AB" wp14:editId="1007757A">
                <wp:simplePos x="0" y="0"/>
                <wp:positionH relativeFrom="column">
                  <wp:posOffset>2526030</wp:posOffset>
                </wp:positionH>
                <wp:positionV relativeFrom="paragraph">
                  <wp:posOffset>2252980</wp:posOffset>
                </wp:positionV>
                <wp:extent cx="30276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5F49E6" w14:textId="441FC6E7" w:rsidR="007C4004" w:rsidRPr="001533A4" w:rsidRDefault="007C4004" w:rsidP="007C4004">
                            <w:pPr>
                              <w:pStyle w:val="Caption"/>
                              <w:rPr>
                                <w:noProof/>
                              </w:rPr>
                            </w:pPr>
                            <w:bookmarkStart w:id="39" w:name="_Toc103900441"/>
                            <w:r>
                              <w:t xml:space="preserve">Hình </w:t>
                            </w:r>
                            <w:fldSimple w:instr=" STYLEREF 1 \s ">
                              <w:r w:rsidR="00DA11C8">
                                <w:rPr>
                                  <w:noProof/>
                                </w:rPr>
                                <w:t>2</w:t>
                              </w:r>
                            </w:fldSimple>
                            <w:r w:rsidR="00DA11C8">
                              <w:t>.</w:t>
                            </w:r>
                            <w:fldSimple w:instr=" SEQ Hình \* ARABIC \s 1 ">
                              <w:r w:rsidR="00DA11C8">
                                <w:rPr>
                                  <w:noProof/>
                                </w:rPr>
                                <w:t>4</w:t>
                              </w:r>
                            </w:fldSimple>
                            <w:r>
                              <w:t>: Cảm biến khoảng cách SR04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B27AB" id="Text Box 26" o:spid="_x0000_s1031" type="#_x0000_t202" style="position:absolute;left:0;text-align:left;margin-left:198.9pt;margin-top:177.4pt;width:238.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wB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dP5pcU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" stroked="f">
                <v:textbox style="mso-fit-shape-to-text:t" inset="0,0,0,0">
                  <w:txbxContent>
                    <w:p w14:paraId="165F49E6" w14:textId="441FC6E7" w:rsidR="007C4004" w:rsidRPr="001533A4" w:rsidRDefault="007C4004" w:rsidP="007C4004">
                      <w:pPr>
                        <w:pStyle w:val="Caption"/>
                        <w:rPr>
                          <w:noProof/>
                        </w:rPr>
                      </w:pPr>
                      <w:bookmarkStart w:id="40" w:name="_Toc103900441"/>
                      <w:r>
                        <w:t xml:space="preserve">Hình </w:t>
                      </w:r>
                      <w:fldSimple w:instr=" STYLEREF 1 \s ">
                        <w:r w:rsidR="00DA11C8">
                          <w:rPr>
                            <w:noProof/>
                          </w:rPr>
                          <w:t>2</w:t>
                        </w:r>
                      </w:fldSimple>
                      <w:r w:rsidR="00DA11C8">
                        <w:t>.</w:t>
                      </w:r>
                      <w:fldSimple w:instr=" SEQ Hình \* ARABIC \s 1 ">
                        <w:r w:rsidR="00DA11C8">
                          <w:rPr>
                            <w:noProof/>
                          </w:rPr>
                          <w:t>4</w:t>
                        </w:r>
                      </w:fldSimple>
                      <w:r>
                        <w:t>: Cảm biến khoảng cách SR04</w:t>
                      </w:r>
                      <w:bookmarkEnd w:id="40"/>
                    </w:p>
                  </w:txbxContent>
                </v:textbox>
                <w10:wrap type="square"/>
              </v:shape>
            </w:pict>
          </mc:Fallback>
        </mc:AlternateContent>
      </w:r>
      <w:r>
        <w:rPr>
          <w:noProof/>
        </w:rPr>
        <w:drawing>
          <wp:anchor distT="0" distB="0" distL="114300" distR="114300" simplePos="0" relativeHeight="251700224" behindDoc="0" locked="0" layoutInCell="1" allowOverlap="1" wp14:anchorId="151B8CE0" wp14:editId="0DA89D26">
            <wp:simplePos x="0" y="0"/>
            <wp:positionH relativeFrom="column">
              <wp:posOffset>2526627</wp:posOffset>
            </wp:positionH>
            <wp:positionV relativeFrom="paragraph">
              <wp:posOffset>285058</wp:posOffset>
            </wp:positionV>
            <wp:extent cx="3028305" cy="1911927"/>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28305" cy="1911927"/>
                    </a:xfrm>
                    <a:prstGeom prst="rect">
                      <a:avLst/>
                    </a:prstGeom>
                  </pic:spPr>
                </pic:pic>
              </a:graphicData>
            </a:graphic>
          </wp:anchor>
        </w:drawing>
      </w:r>
      <w:r w:rsidR="006E31DE">
        <w:t>Điện áp: DC 5V.</w:t>
      </w:r>
    </w:p>
    <w:p w14:paraId="375692B2" w14:textId="325850E3" w:rsidR="006E31DE" w:rsidRDefault="006E31DE" w:rsidP="00594BC3">
      <w:pPr>
        <w:pStyle w:val="content"/>
        <w:numPr>
          <w:ilvl w:val="0"/>
          <w:numId w:val="12"/>
        </w:numPr>
      </w:pPr>
      <w:r>
        <w:t>Dòng hoạt động: &lt; 2mA</w:t>
      </w:r>
    </w:p>
    <w:p w14:paraId="0F467A54" w14:textId="0123DB93" w:rsidR="006E31DE" w:rsidRDefault="006E31DE" w:rsidP="00594BC3">
      <w:pPr>
        <w:pStyle w:val="content"/>
        <w:numPr>
          <w:ilvl w:val="0"/>
          <w:numId w:val="12"/>
        </w:numPr>
      </w:pPr>
      <w:r>
        <w:t>Mức cao: 5V.</w:t>
      </w:r>
    </w:p>
    <w:p w14:paraId="1DCFA848" w14:textId="57AB5857" w:rsidR="006E31DE" w:rsidRDefault="006E31DE" w:rsidP="00594BC3">
      <w:pPr>
        <w:pStyle w:val="content"/>
        <w:numPr>
          <w:ilvl w:val="0"/>
          <w:numId w:val="12"/>
        </w:numPr>
      </w:pPr>
      <w:r>
        <w:t>Mức thấp: 0V.</w:t>
      </w:r>
    </w:p>
    <w:p w14:paraId="42779BBC" w14:textId="22F3E6D8" w:rsidR="006E31DE" w:rsidRDefault="006E31DE" w:rsidP="00594BC3">
      <w:pPr>
        <w:pStyle w:val="content"/>
        <w:numPr>
          <w:ilvl w:val="0"/>
          <w:numId w:val="12"/>
        </w:numPr>
      </w:pPr>
      <w:r>
        <w:t>Góc tối đa: 15 độ</w:t>
      </w:r>
    </w:p>
    <w:p w14:paraId="019E6360" w14:textId="01EBA964" w:rsidR="006E31DE" w:rsidRDefault="006E31DE" w:rsidP="00594BC3">
      <w:pPr>
        <w:pStyle w:val="content"/>
        <w:numPr>
          <w:ilvl w:val="0"/>
          <w:numId w:val="12"/>
        </w:numPr>
      </w:pPr>
      <w:r>
        <w:t>Khoảng cách: 2cm – 450cm (4.5m).</w:t>
      </w:r>
    </w:p>
    <w:p w14:paraId="345718D1" w14:textId="48CE084A" w:rsidR="006E31DE" w:rsidRDefault="006E31DE" w:rsidP="00594BC3">
      <w:pPr>
        <w:pStyle w:val="content"/>
        <w:numPr>
          <w:ilvl w:val="0"/>
          <w:numId w:val="12"/>
        </w:numPr>
      </w:pPr>
      <w:r>
        <w:t>Độ chính xác: 3mm.</w:t>
      </w:r>
    </w:p>
    <w:p w14:paraId="0C5FD396" w14:textId="583C3CB8" w:rsidR="006E31DE" w:rsidRDefault="006E31DE" w:rsidP="006E31DE">
      <w:pPr>
        <w:pStyle w:val="content"/>
        <w:ind w:firstLine="0"/>
      </w:pPr>
      <w:r>
        <w:t>Nguyên lí hoạt động:</w:t>
      </w:r>
    </w:p>
    <w:p w14:paraId="5344CF4F" w14:textId="77777777" w:rsidR="006E31DE" w:rsidRDefault="006E31DE" w:rsidP="006E31DE">
      <w:pPr>
        <w:pStyle w:val="content"/>
      </w:pPr>
      <w:r>
        <w:t xml:space="preserve"> Để đo khoảng cách, ta sẽ phát một xung rất ngắn (5 microSeconds - µs) từ chân Trig. Sau đó, cảm biến sẽ tạo ra một xung HIGH ở chân Echo cho đến khi nhận lại được sóng phản xạ ở pin này. Chiều rộng của xung sẽ bằng với thời gian sóng siêu âm được phát từ cảm biến và quay trở lại. </w:t>
      </w:r>
    </w:p>
    <w:p w14:paraId="11D1F988" w14:textId="77777777" w:rsidR="006E31DE" w:rsidRDefault="006E31DE" w:rsidP="006E31DE">
      <w:pPr>
        <w:pStyle w:val="content"/>
      </w:pPr>
      <w:r>
        <w:t xml:space="preserve">Tốc độ của âm thanh trong không khí là 340 m/s (hằng số vật lý), tương đương với 29,412 microSeconds/cm (106 / (340*100)). Khi đã tính được thời gian, ta sẽ chia cho 29,412 để nhận được khoảng cách. </w:t>
      </w:r>
    </w:p>
    <w:p w14:paraId="3F5EA0E3" w14:textId="77777777" w:rsidR="006E31DE" w:rsidRDefault="006E31DE" w:rsidP="006E31DE">
      <w:pPr>
        <w:pStyle w:val="content"/>
        <w:ind w:firstLine="0"/>
      </w:pPr>
      <w:r>
        <w:t>Chức năng các chân của cảm biến siêu âm HC-SR04:</w:t>
      </w:r>
    </w:p>
    <w:p w14:paraId="2C4EED12" w14:textId="1586F367" w:rsidR="006E31DE" w:rsidRDefault="006E31DE" w:rsidP="00594BC3">
      <w:pPr>
        <w:pStyle w:val="content"/>
        <w:numPr>
          <w:ilvl w:val="0"/>
          <w:numId w:val="13"/>
        </w:numPr>
      </w:pPr>
      <w:r>
        <w:t>VCC: 5V.</w:t>
      </w:r>
    </w:p>
    <w:p w14:paraId="6AE9A5C0" w14:textId="1BD4F878" w:rsidR="006E31DE" w:rsidRDefault="006E31DE" w:rsidP="00594BC3">
      <w:pPr>
        <w:pStyle w:val="content"/>
        <w:numPr>
          <w:ilvl w:val="0"/>
          <w:numId w:val="13"/>
        </w:numPr>
      </w:pPr>
      <w:r>
        <w:t>TRIG:  chân điều khiển phát.</w:t>
      </w:r>
    </w:p>
    <w:p w14:paraId="45E54EE2" w14:textId="42A732A1" w:rsidR="006E31DE" w:rsidRDefault="006E31DE" w:rsidP="00594BC3">
      <w:pPr>
        <w:pStyle w:val="content"/>
        <w:numPr>
          <w:ilvl w:val="0"/>
          <w:numId w:val="13"/>
        </w:numPr>
      </w:pPr>
      <w:r>
        <w:t>ECHO: chân nhận tín hiệu phản hồi.</w:t>
      </w:r>
    </w:p>
    <w:p w14:paraId="5ACE69E2" w14:textId="5912EB9A" w:rsidR="006E31DE" w:rsidRPr="00B322DA" w:rsidRDefault="006E31DE" w:rsidP="00594BC3">
      <w:pPr>
        <w:pStyle w:val="content"/>
        <w:numPr>
          <w:ilvl w:val="0"/>
          <w:numId w:val="13"/>
        </w:numPr>
      </w:pPr>
      <w:r>
        <w:t>GND: nối đất.</w:t>
      </w:r>
    </w:p>
    <w:p w14:paraId="1AFFF7D7" w14:textId="76FE5DAE" w:rsidR="005C6A25" w:rsidRDefault="005C6A25" w:rsidP="008029E6">
      <w:pPr>
        <w:pStyle w:val="level1"/>
      </w:pPr>
      <w:bookmarkStart w:id="41" w:name="_Toc103902482"/>
      <w:r>
        <w:lastRenderedPageBreak/>
        <w:t>Mạch phát âm thanh.</w:t>
      </w:r>
      <w:bookmarkEnd w:id="41"/>
    </w:p>
    <w:p w14:paraId="3392EA49" w14:textId="2CF07FEB" w:rsidR="005C6A25" w:rsidRDefault="005C6A25" w:rsidP="00BF1A77">
      <w:pPr>
        <w:pStyle w:val="content"/>
      </w:pPr>
      <w:r>
        <w:rPr>
          <w:noProof/>
        </w:rPr>
        <mc:AlternateContent>
          <mc:Choice Requires="wps">
            <w:drawing>
              <wp:anchor distT="0" distB="0" distL="114300" distR="114300" simplePos="0" relativeHeight="251729920" behindDoc="0" locked="0" layoutInCell="1" allowOverlap="1" wp14:anchorId="5E19E447" wp14:editId="217F551A">
                <wp:simplePos x="0" y="0"/>
                <wp:positionH relativeFrom="column">
                  <wp:posOffset>1044575</wp:posOffset>
                </wp:positionH>
                <wp:positionV relativeFrom="paragraph">
                  <wp:posOffset>3999865</wp:posOffset>
                </wp:positionV>
                <wp:extent cx="3460750" cy="635"/>
                <wp:effectExtent l="0" t="0" r="6350" b="4445"/>
                <wp:wrapTopAndBottom/>
                <wp:docPr id="80" name="Text Box 80"/>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521FAFAF" w14:textId="7055FD7A" w:rsidR="005C6A25" w:rsidRPr="00EC51AC" w:rsidRDefault="005C6A25" w:rsidP="005C6A25">
                            <w:pPr>
                              <w:pStyle w:val="Caption"/>
                            </w:pPr>
                            <w:bookmarkStart w:id="42" w:name="_Toc103900442"/>
                            <w:r>
                              <w:t xml:space="preserve">Hình </w:t>
                            </w:r>
                            <w:fldSimple w:instr=" STYLEREF 1 \s ">
                              <w:r w:rsidR="00DA11C8">
                                <w:rPr>
                                  <w:noProof/>
                                </w:rPr>
                                <w:t>2</w:t>
                              </w:r>
                            </w:fldSimple>
                            <w:r w:rsidR="00DA11C8">
                              <w:t>.</w:t>
                            </w:r>
                            <w:fldSimple w:instr=" SEQ Hình \* ARABIC \s 1 ">
                              <w:r w:rsidR="00DA11C8">
                                <w:rPr>
                                  <w:noProof/>
                                </w:rPr>
                                <w:t>5</w:t>
                              </w:r>
                            </w:fldSimple>
                            <w:r>
                              <w:t>. Module mạch phát âm thanh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9E447" id="Text Box 80" o:spid="_x0000_s1032" type="#_x0000_t202" style="position:absolute;left:0;text-align:left;margin-left:82.25pt;margin-top:314.95pt;width:27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r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Pppxt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" stroked="f">
                <v:textbox style="mso-fit-shape-to-text:t" inset="0,0,0,0">
                  <w:txbxContent>
                    <w:p w14:paraId="521FAFAF" w14:textId="7055FD7A" w:rsidR="005C6A25" w:rsidRPr="00EC51AC" w:rsidRDefault="005C6A25" w:rsidP="005C6A25">
                      <w:pPr>
                        <w:pStyle w:val="Caption"/>
                      </w:pPr>
                      <w:bookmarkStart w:id="43" w:name="_Toc103900442"/>
                      <w:r>
                        <w:t xml:space="preserve">Hình </w:t>
                      </w:r>
                      <w:fldSimple w:instr=" STYLEREF 1 \s ">
                        <w:r w:rsidR="00DA11C8">
                          <w:rPr>
                            <w:noProof/>
                          </w:rPr>
                          <w:t>2</w:t>
                        </w:r>
                      </w:fldSimple>
                      <w:r w:rsidR="00DA11C8">
                        <w:t>.</w:t>
                      </w:r>
                      <w:fldSimple w:instr=" SEQ Hình \* ARABIC \s 1 ">
                        <w:r w:rsidR="00DA11C8">
                          <w:rPr>
                            <w:noProof/>
                          </w:rPr>
                          <w:t>5</w:t>
                        </w:r>
                      </w:fldSimple>
                      <w:r>
                        <w:t>. Module mạch phát âm thanh</w:t>
                      </w:r>
                      <w:bookmarkEnd w:id="43"/>
                    </w:p>
                  </w:txbxContent>
                </v:textbox>
                <w10:wrap type="topAndBottom"/>
              </v:shape>
            </w:pict>
          </mc:Fallback>
        </mc:AlternateContent>
      </w:r>
      <w:r w:rsidRPr="005C6A25">
        <w:rPr>
          <w:noProof/>
        </w:rPr>
        <w:drawing>
          <wp:anchor distT="0" distB="0" distL="114300" distR="114300" simplePos="0" relativeHeight="251727872" behindDoc="0" locked="0" layoutInCell="1" allowOverlap="1" wp14:anchorId="43AA569A" wp14:editId="1968217C">
            <wp:simplePos x="0" y="0"/>
            <wp:positionH relativeFrom="margin">
              <wp:align>center</wp:align>
            </wp:positionH>
            <wp:positionV relativeFrom="paragraph">
              <wp:posOffset>1574165</wp:posOffset>
            </wp:positionV>
            <wp:extent cx="2538600" cy="236855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8600" cy="2368550"/>
                    </a:xfrm>
                    <a:prstGeom prst="rect">
                      <a:avLst/>
                    </a:prstGeom>
                    <a:noFill/>
                    <a:ln>
                      <a:noFill/>
                    </a:ln>
                  </pic:spPr>
                </pic:pic>
              </a:graphicData>
            </a:graphic>
          </wp:anchor>
        </w:drawing>
      </w:r>
      <w:r>
        <w:t>M</w:t>
      </w:r>
      <w:r w:rsidRPr="005C6A25">
        <w:t>ạch phát âm thanh MP3 UART tích hợp Amply DFPlayer Mini có thiết kế nhỏ gọn được sử dụng để phát âm thanh MP3 qua thẻ nhớ MicroSD giao tiếp với Vi điều khiển qua giao tiếp UART, mạch có tích hợp Amply công suất nhỏ nên có thể kết nối trực tiếp với loa (&lt; 2W) để thực hiện một số ứng dụng về phát âm thanh đơn giản</w:t>
      </w:r>
      <w:r>
        <w:t>[6]</w:t>
      </w:r>
      <w:r w:rsidRPr="005C6A25">
        <w:t>.</w:t>
      </w:r>
    </w:p>
    <w:p w14:paraId="2B33AF71" w14:textId="77777777" w:rsidR="005C6A25" w:rsidRPr="005C6A25" w:rsidRDefault="005C6A25" w:rsidP="005C6A25">
      <w:pPr>
        <w:pStyle w:val="content"/>
        <w:ind w:firstLine="0"/>
      </w:pPr>
      <w:r w:rsidRPr="005C6A25">
        <w:rPr>
          <w:b/>
          <w:bCs/>
        </w:rPr>
        <w:t>Thông số kỹ thuật:</w:t>
      </w:r>
    </w:p>
    <w:p w14:paraId="78DE4136" w14:textId="77777777" w:rsidR="005C6A25" w:rsidRPr="005C6A25" w:rsidRDefault="005C6A25" w:rsidP="00AC35DE">
      <w:pPr>
        <w:pStyle w:val="content"/>
        <w:numPr>
          <w:ilvl w:val="0"/>
          <w:numId w:val="37"/>
        </w:numPr>
      </w:pPr>
      <w:r w:rsidRPr="005C6A25">
        <w:t>Điện áp sử dụng: 3.2~5VDC</w:t>
      </w:r>
    </w:p>
    <w:p w14:paraId="0178B98B" w14:textId="77777777" w:rsidR="005C6A25" w:rsidRPr="005C6A25" w:rsidRDefault="005C6A25" w:rsidP="00AC35DE">
      <w:pPr>
        <w:pStyle w:val="content"/>
        <w:numPr>
          <w:ilvl w:val="0"/>
          <w:numId w:val="37"/>
        </w:numPr>
      </w:pPr>
      <w:r w:rsidRPr="005C6A25">
        <w:t>Chuẩn giao tiếp: UART hoặc có thể điều khiển trực tiếp qua các chân IO</w:t>
      </w:r>
    </w:p>
    <w:p w14:paraId="0F72C5F7" w14:textId="77777777" w:rsidR="005C6A25" w:rsidRPr="005C6A25" w:rsidRDefault="005C6A25" w:rsidP="00AC35DE">
      <w:pPr>
        <w:pStyle w:val="content"/>
        <w:numPr>
          <w:ilvl w:val="0"/>
          <w:numId w:val="37"/>
        </w:numPr>
      </w:pPr>
      <w:r w:rsidRPr="005C6A25">
        <w:t>Tích hợp IC Amply công suất nhỏ YX8002A nên có thể nối trực tiếp với loa &lt; 2W.</w:t>
      </w:r>
    </w:p>
    <w:p w14:paraId="41215E9C" w14:textId="77777777" w:rsidR="005C6A25" w:rsidRPr="005C6A25" w:rsidRDefault="005C6A25" w:rsidP="00AC35DE">
      <w:pPr>
        <w:pStyle w:val="content"/>
        <w:numPr>
          <w:ilvl w:val="0"/>
          <w:numId w:val="37"/>
        </w:numPr>
      </w:pPr>
      <w:r w:rsidRPr="005C6A25">
        <w:t>Định dạng âm thanh hỗ trợ: MP3 và WAV</w:t>
      </w:r>
    </w:p>
    <w:p w14:paraId="38376FC2" w14:textId="466E8AA0" w:rsidR="005C6A25" w:rsidRPr="005C6A25" w:rsidRDefault="005C6A25" w:rsidP="00AC35DE">
      <w:pPr>
        <w:pStyle w:val="content"/>
        <w:numPr>
          <w:ilvl w:val="0"/>
          <w:numId w:val="37"/>
        </w:numPr>
      </w:pPr>
      <w:r w:rsidRPr="005C6A25">
        <w:t>Tốc độ lấy mẫu (Khz) ; 8 / 11.025 / 12 / 16 / 22.05 với ngõ ra 24</w:t>
      </w:r>
      <w:r w:rsidR="00AC35DE">
        <w:t xml:space="preserve"> </w:t>
      </w:r>
      <w:r w:rsidRPr="005C6A25">
        <w:t>bit</w:t>
      </w:r>
    </w:p>
    <w:p w14:paraId="41C748FB" w14:textId="77777777" w:rsidR="005C6A25" w:rsidRPr="005C6A25" w:rsidRDefault="005C6A25" w:rsidP="00AC35DE">
      <w:pPr>
        <w:pStyle w:val="content"/>
        <w:numPr>
          <w:ilvl w:val="0"/>
          <w:numId w:val="37"/>
        </w:numPr>
      </w:pPr>
      <w:r w:rsidRPr="005C6A25">
        <w:t>Hỗ trợ đầy đủ FAT16, FAT32, thẻ TF hỗ trợ tối đa 32Gb.</w:t>
      </w:r>
    </w:p>
    <w:p w14:paraId="1547A76B" w14:textId="77777777" w:rsidR="005C6A25" w:rsidRPr="005C6A25" w:rsidRDefault="005C6A25" w:rsidP="00AC35DE">
      <w:pPr>
        <w:pStyle w:val="content"/>
        <w:numPr>
          <w:ilvl w:val="0"/>
          <w:numId w:val="37"/>
        </w:numPr>
      </w:pPr>
      <w:r w:rsidRPr="005C6A25">
        <w:t>Các file âm thanh có thể sắp xếp theo thư mục ( tối đa 100 mục ) , mỗi mục chứa tối đa 255 bài hát.</w:t>
      </w:r>
    </w:p>
    <w:p w14:paraId="2FDD816C" w14:textId="380D7C49" w:rsidR="005C6A25" w:rsidRDefault="005C6A25" w:rsidP="00AC35DE">
      <w:pPr>
        <w:pStyle w:val="content"/>
        <w:numPr>
          <w:ilvl w:val="0"/>
          <w:numId w:val="37"/>
        </w:numPr>
      </w:pPr>
      <w:r w:rsidRPr="005C6A25">
        <w:t>Có thể điều chỉnh 30 mức Volume và 6 mức EQ.</w:t>
      </w:r>
    </w:p>
    <w:p w14:paraId="4526DB83" w14:textId="2EAF6D47" w:rsidR="006B35A3" w:rsidRDefault="006B35A3" w:rsidP="008029E6">
      <w:pPr>
        <w:pStyle w:val="level1"/>
      </w:pPr>
      <w:bookmarkStart w:id="44" w:name="_Toc103902483"/>
      <w:r>
        <w:lastRenderedPageBreak/>
        <w:t>Mạch Buck LM2596</w:t>
      </w:r>
      <w:bookmarkEnd w:id="44"/>
    </w:p>
    <w:p w14:paraId="6258082A" w14:textId="30B7E67D" w:rsidR="000A6F0F" w:rsidRDefault="007C4004" w:rsidP="000A6F0F">
      <w:pPr>
        <w:pStyle w:val="content"/>
      </w:pPr>
      <w:r>
        <w:rPr>
          <w:noProof/>
        </w:rPr>
        <mc:AlternateContent>
          <mc:Choice Requires="wps">
            <w:drawing>
              <wp:anchor distT="0" distB="0" distL="114300" distR="114300" simplePos="0" relativeHeight="251704320" behindDoc="0" locked="0" layoutInCell="1" allowOverlap="1" wp14:anchorId="5C1E62DE" wp14:editId="7FDD5E93">
                <wp:simplePos x="0" y="0"/>
                <wp:positionH relativeFrom="column">
                  <wp:posOffset>2303145</wp:posOffset>
                </wp:positionH>
                <wp:positionV relativeFrom="paragraph">
                  <wp:posOffset>2815590</wp:posOffset>
                </wp:positionV>
                <wp:extent cx="327406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53BBE268" w14:textId="1552BF6C" w:rsidR="007C4004" w:rsidRPr="00AF7FB9" w:rsidRDefault="007C4004" w:rsidP="007C4004">
                            <w:pPr>
                              <w:pStyle w:val="Caption"/>
                              <w:rPr>
                                <w:noProof/>
                              </w:rPr>
                            </w:pPr>
                            <w:bookmarkStart w:id="45" w:name="_Toc103900443"/>
                            <w:r>
                              <w:t xml:space="preserve">Hình </w:t>
                            </w:r>
                            <w:fldSimple w:instr=" STYLEREF 1 \s ">
                              <w:r w:rsidR="00DA11C8">
                                <w:rPr>
                                  <w:noProof/>
                                </w:rPr>
                                <w:t>2</w:t>
                              </w:r>
                            </w:fldSimple>
                            <w:r w:rsidR="00DA11C8">
                              <w:t>.</w:t>
                            </w:r>
                            <w:fldSimple w:instr=" SEQ Hình \* ARABIC \s 1 ">
                              <w:r w:rsidR="00DA11C8">
                                <w:rPr>
                                  <w:noProof/>
                                </w:rPr>
                                <w:t>6</w:t>
                              </w:r>
                            </w:fldSimple>
                            <w:r>
                              <w:t>: Mạch Buck LM2596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E62DE" id="Text Box 27" o:spid="_x0000_s1033" type="#_x0000_t202" style="position:absolute;left:0;text-align:left;margin-left:181.35pt;margin-top:221.7pt;width:257.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PLGgIAAD8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9PbjeEYhSbHZz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" stroked="f">
                <v:textbox style="mso-fit-shape-to-text:t" inset="0,0,0,0">
                  <w:txbxContent>
                    <w:p w14:paraId="53BBE268" w14:textId="1552BF6C" w:rsidR="007C4004" w:rsidRPr="00AF7FB9" w:rsidRDefault="007C4004" w:rsidP="007C4004">
                      <w:pPr>
                        <w:pStyle w:val="Caption"/>
                        <w:rPr>
                          <w:noProof/>
                        </w:rPr>
                      </w:pPr>
                      <w:bookmarkStart w:id="46" w:name="_Toc103900443"/>
                      <w:r>
                        <w:t xml:space="preserve">Hình </w:t>
                      </w:r>
                      <w:fldSimple w:instr=" STYLEREF 1 \s ">
                        <w:r w:rsidR="00DA11C8">
                          <w:rPr>
                            <w:noProof/>
                          </w:rPr>
                          <w:t>2</w:t>
                        </w:r>
                      </w:fldSimple>
                      <w:r w:rsidR="00DA11C8">
                        <w:t>.</w:t>
                      </w:r>
                      <w:fldSimple w:instr=" SEQ Hình \* ARABIC \s 1 ">
                        <w:r w:rsidR="00DA11C8">
                          <w:rPr>
                            <w:noProof/>
                          </w:rPr>
                          <w:t>6</w:t>
                        </w:r>
                      </w:fldSimple>
                      <w:r>
                        <w:t>: Mạch Buck LM2596</w:t>
                      </w:r>
                      <w:bookmarkEnd w:id="46"/>
                    </w:p>
                  </w:txbxContent>
                </v:textbox>
                <w10:wrap type="square"/>
              </v:shape>
            </w:pict>
          </mc:Fallback>
        </mc:AlternateContent>
      </w:r>
      <w:r w:rsidR="009B65B1">
        <w:rPr>
          <w:noProof/>
        </w:rPr>
        <w:drawing>
          <wp:anchor distT="0" distB="0" distL="114300" distR="114300" simplePos="0" relativeHeight="251699200" behindDoc="0" locked="0" layoutInCell="1" allowOverlap="1" wp14:anchorId="731B574A" wp14:editId="2D80052B">
            <wp:simplePos x="0" y="0"/>
            <wp:positionH relativeFrom="margin">
              <wp:align>right</wp:align>
            </wp:positionH>
            <wp:positionV relativeFrom="paragraph">
              <wp:posOffset>48563</wp:posOffset>
            </wp:positionV>
            <wp:extent cx="3274060" cy="2710180"/>
            <wp:effectExtent l="0" t="0" r="2540" b="0"/>
            <wp:wrapSquare wrapText="bothSides"/>
            <wp:docPr id="25" name="Picture 2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uck DC-DC LM2596 3A giá rẻ tại Hà Nội | Linh Kiện Điện Tử 3M"/>
                    <pic:cNvPicPr>
                      <a:picLocks noChangeAspect="1" noChangeArrowheads="1"/>
                    </pic:cNvPicPr>
                  </pic:nvPicPr>
                  <pic:blipFill rotWithShape="1">
                    <a:blip r:embed="rId39">
                      <a:extLst>
                        <a:ext uri="{28A0092B-C50C-407E-A947-70E740481C1C}">
                          <a14:useLocalDpi xmlns:a14="http://schemas.microsoft.com/office/drawing/2010/main" val="0"/>
                        </a:ext>
                      </a:extLst>
                    </a:blip>
                    <a:srcRect l="11007" t="1285" r="9491"/>
                    <a:stretch/>
                  </pic:blipFill>
                  <pic:spPr bwMode="auto">
                    <a:xfrm>
                      <a:off x="0" y="0"/>
                      <a:ext cx="3274060" cy="2710180"/>
                    </a:xfrm>
                    <a:prstGeom prst="rect">
                      <a:avLst/>
                    </a:prstGeom>
                    <a:noFill/>
                    <a:ln>
                      <a:noFill/>
                    </a:ln>
                    <a:extLst>
                      <a:ext uri="{53640926-AAD7-44D8-BBD7-CCE9431645EC}">
                        <a14:shadowObscured xmlns:a14="http://schemas.microsoft.com/office/drawing/2010/main"/>
                      </a:ext>
                    </a:extLst>
                  </pic:spPr>
                </pic:pic>
              </a:graphicData>
            </a:graphic>
          </wp:anchor>
        </w:drawing>
      </w:r>
      <w:r w:rsidR="000A6F0F"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r w:rsidR="009B65B1" w:rsidRPr="009B65B1">
        <w:t xml:space="preserve"> </w:t>
      </w:r>
      <w:r w:rsidR="00D46356">
        <w:t>[9].</w:t>
      </w:r>
    </w:p>
    <w:p w14:paraId="378EBAB4" w14:textId="6F8CA8CE" w:rsidR="000A6F0F" w:rsidRDefault="000A6F0F" w:rsidP="000A6F0F">
      <w:pPr>
        <w:pStyle w:val="content"/>
        <w:ind w:firstLine="0"/>
      </w:pPr>
      <w:r>
        <w:t>Thông số kỹ thuật:</w:t>
      </w:r>
    </w:p>
    <w:p w14:paraId="799D4B00" w14:textId="77777777" w:rsidR="000A6F0F" w:rsidRDefault="000A6F0F" w:rsidP="00594BC3">
      <w:pPr>
        <w:pStyle w:val="content"/>
        <w:numPr>
          <w:ilvl w:val="0"/>
          <w:numId w:val="4"/>
        </w:numPr>
      </w:pPr>
      <w:r>
        <w:t>Điện áp đầu vào: Từ 3V đến 30V.</w:t>
      </w:r>
    </w:p>
    <w:p w14:paraId="2253475F" w14:textId="77777777" w:rsidR="000A6F0F" w:rsidRDefault="000A6F0F" w:rsidP="00594BC3">
      <w:pPr>
        <w:pStyle w:val="content"/>
        <w:numPr>
          <w:ilvl w:val="0"/>
          <w:numId w:val="4"/>
        </w:numPr>
      </w:pPr>
      <w:r>
        <w:t>Điện áp đầu ra: Điều chỉnh được trong khoảng 1.5V đến 30V.</w:t>
      </w:r>
    </w:p>
    <w:p w14:paraId="6FE5D177" w14:textId="77777777" w:rsidR="000A6F0F" w:rsidRDefault="000A6F0F" w:rsidP="00594BC3">
      <w:pPr>
        <w:pStyle w:val="content"/>
        <w:numPr>
          <w:ilvl w:val="0"/>
          <w:numId w:val="4"/>
        </w:numPr>
      </w:pPr>
      <w:r>
        <w:t>Dòng đáp ứng tối đa là 3A.</w:t>
      </w:r>
    </w:p>
    <w:p w14:paraId="5EA1A6C8" w14:textId="77777777" w:rsidR="000A6F0F" w:rsidRDefault="000A6F0F" w:rsidP="00594BC3">
      <w:pPr>
        <w:pStyle w:val="content"/>
        <w:numPr>
          <w:ilvl w:val="0"/>
          <w:numId w:val="4"/>
        </w:numPr>
      </w:pPr>
      <w:r>
        <w:t>Hiệu suất : 92%</w:t>
      </w:r>
    </w:p>
    <w:p w14:paraId="7A883DDD" w14:textId="77777777" w:rsidR="000A6F0F" w:rsidRDefault="000A6F0F" w:rsidP="00594BC3">
      <w:pPr>
        <w:pStyle w:val="content"/>
        <w:numPr>
          <w:ilvl w:val="0"/>
          <w:numId w:val="4"/>
        </w:numPr>
      </w:pPr>
      <w:r>
        <w:t>Công suất : 15W</w:t>
      </w:r>
    </w:p>
    <w:p w14:paraId="5984CC60" w14:textId="1B62FC7B" w:rsidR="00FC7D2E" w:rsidRDefault="000A6F0F" w:rsidP="00594BC3">
      <w:pPr>
        <w:pStyle w:val="content"/>
        <w:numPr>
          <w:ilvl w:val="0"/>
          <w:numId w:val="4"/>
        </w:numPr>
      </w:pPr>
      <w:r>
        <w:t>Kích thước: 45 (dài) * 20 (rộng) * 14 (cao) mm</w:t>
      </w:r>
    </w:p>
    <w:p w14:paraId="3F7CBEF2" w14:textId="6A51F421" w:rsidR="00D3563A" w:rsidRDefault="003C69B1" w:rsidP="00D3563A">
      <w:pPr>
        <w:pStyle w:val="level1"/>
      </w:pPr>
      <w:bookmarkStart w:id="47" w:name="_Toc103902484"/>
      <w:r>
        <w:t>Động</w:t>
      </w:r>
      <w:r w:rsidR="00D3563A" w:rsidRPr="00D3563A">
        <w:t xml:space="preserve"> cơ RC Servo Futaba S3003</w:t>
      </w:r>
      <w:bookmarkEnd w:id="47"/>
    </w:p>
    <w:p w14:paraId="73AB10F3" w14:textId="53415D3A" w:rsidR="004735D5" w:rsidRDefault="004735D5" w:rsidP="00EA7544">
      <w:pPr>
        <w:pStyle w:val="content"/>
      </w:pPr>
      <w:r>
        <w:t>Động cơ servo là một thiết bị tự động có sử dụng lỗi cảm biến phản hồi âm để điều chỉnh hành động của một cơ cấu.</w:t>
      </w:r>
      <w:r w:rsidR="00EA7544">
        <w:t xml:space="preserve"> </w:t>
      </w:r>
      <w:r>
        <w:t>Động cơ RC Servo là loại động cơ có tốc độ thấp, mô - men xoắn cao và có nhiều kích thước to nhỏ khác nhau tùy vào thiết bị.</w:t>
      </w:r>
    </w:p>
    <w:p w14:paraId="7CE8A0B9" w14:textId="5DEE0AA1" w:rsidR="00EA7544" w:rsidRDefault="00EA7544" w:rsidP="00EA7544">
      <w:pPr>
        <w:pStyle w:val="content"/>
      </w:pPr>
      <w:r w:rsidRPr="00EA7544">
        <w:t>Động Cơ Servo Futaba S3003 có các bánh răng được làm bằng nhựa và trọng lượng nhẹ, có cách điều khiển tương tự như các servo phổ biến trên thị trường</w:t>
      </w:r>
      <w:r>
        <w:t xml:space="preserve">, </w:t>
      </w:r>
      <w:r w:rsidRPr="00EA7544">
        <w:t>thích hợp cho các ứng dụng cần mức chi phí rẻ, trọng lượng nhẹ phù hợp</w:t>
      </w:r>
      <w:r>
        <w:t xml:space="preserve"> với các dự án vừa và nhỏ</w:t>
      </w:r>
    </w:p>
    <w:p w14:paraId="56268241" w14:textId="7FC2D092" w:rsidR="00644899" w:rsidRDefault="004735D5" w:rsidP="00644899">
      <w:pPr>
        <w:pStyle w:val="level2"/>
      </w:pPr>
      <w:bookmarkStart w:id="48" w:name="_Toc103902485"/>
      <w:r>
        <w:lastRenderedPageBreak/>
        <w:t>Cấu tạo và nguyên lý hoạt động</w:t>
      </w:r>
      <w:bookmarkEnd w:id="48"/>
      <w:r>
        <w:t xml:space="preserve"> </w:t>
      </w:r>
    </w:p>
    <w:p w14:paraId="6ADA526E" w14:textId="77777777" w:rsidR="00EA7544" w:rsidRDefault="00923C32" w:rsidP="00EA7544">
      <w:pPr>
        <w:pStyle w:val="content"/>
        <w:ind w:firstLine="0"/>
        <w:rPr>
          <w:i/>
          <w:iCs/>
        </w:rPr>
      </w:pPr>
      <w:r w:rsidRPr="00923C32">
        <w:rPr>
          <w:i/>
          <w:iCs/>
        </w:rPr>
        <w:t>Cấu tạo của động cơ</w:t>
      </w:r>
    </w:p>
    <w:p w14:paraId="3B26F334" w14:textId="271B062C" w:rsidR="004735D5" w:rsidRDefault="004735D5" w:rsidP="007B6886">
      <w:pPr>
        <w:pStyle w:val="content"/>
        <w:numPr>
          <w:ilvl w:val="0"/>
          <w:numId w:val="27"/>
        </w:numPr>
      </w:pPr>
      <w:r>
        <w:t>Động cơ chính</w:t>
      </w:r>
    </w:p>
    <w:p w14:paraId="604CF630" w14:textId="4839E569" w:rsidR="004735D5" w:rsidRDefault="007B6886" w:rsidP="007B6886">
      <w:pPr>
        <w:pStyle w:val="content"/>
        <w:numPr>
          <w:ilvl w:val="0"/>
          <w:numId w:val="27"/>
        </w:numPr>
      </w:pPr>
      <w:r>
        <w:rPr>
          <w:noProof/>
        </w:rPr>
        <mc:AlternateContent>
          <mc:Choice Requires="wps">
            <w:drawing>
              <wp:anchor distT="0" distB="0" distL="114300" distR="114300" simplePos="0" relativeHeight="251707392" behindDoc="0" locked="0" layoutInCell="1" allowOverlap="1" wp14:anchorId="7022D8AA" wp14:editId="211B854C">
                <wp:simplePos x="0" y="0"/>
                <wp:positionH relativeFrom="column">
                  <wp:posOffset>2665095</wp:posOffset>
                </wp:positionH>
                <wp:positionV relativeFrom="paragraph">
                  <wp:posOffset>2002790</wp:posOffset>
                </wp:positionV>
                <wp:extent cx="29063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3C7C3457" w14:textId="7326348C" w:rsidR="007B6886" w:rsidRPr="00591A3E" w:rsidRDefault="007B6886" w:rsidP="007B6886">
                            <w:pPr>
                              <w:pStyle w:val="Caption"/>
                              <w:rPr>
                                <w:noProof/>
                              </w:rPr>
                            </w:pPr>
                            <w:bookmarkStart w:id="49" w:name="_Toc103900444"/>
                            <w:r>
                              <w:t xml:space="preserve">Hình </w:t>
                            </w:r>
                            <w:fldSimple w:instr=" STYLEREF 1 \s ">
                              <w:r w:rsidR="00DA11C8">
                                <w:rPr>
                                  <w:noProof/>
                                </w:rPr>
                                <w:t>2</w:t>
                              </w:r>
                            </w:fldSimple>
                            <w:r w:rsidR="00DA11C8">
                              <w:t>.</w:t>
                            </w:r>
                            <w:fldSimple w:instr=" SEQ Hình \* ARABIC \s 1 ">
                              <w:r w:rsidR="00DA11C8">
                                <w:rPr>
                                  <w:noProof/>
                                </w:rPr>
                                <w:t>7</w:t>
                              </w:r>
                            </w:fldSimple>
                            <w:r>
                              <w:t>: Servo Futuba S3003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2D8AA" id="Text Box 29" o:spid="_x0000_s1034" type="#_x0000_t202" style="position:absolute;left:0;text-align:left;margin-left:209.85pt;margin-top:157.7pt;width:228.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sK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" stroked="f">
                <v:textbox style="mso-fit-shape-to-text:t" inset="0,0,0,0">
                  <w:txbxContent>
                    <w:p w14:paraId="3C7C3457" w14:textId="7326348C" w:rsidR="007B6886" w:rsidRPr="00591A3E" w:rsidRDefault="007B6886" w:rsidP="007B6886">
                      <w:pPr>
                        <w:pStyle w:val="Caption"/>
                        <w:rPr>
                          <w:noProof/>
                        </w:rPr>
                      </w:pPr>
                      <w:bookmarkStart w:id="50" w:name="_Toc103900444"/>
                      <w:r>
                        <w:t xml:space="preserve">Hình </w:t>
                      </w:r>
                      <w:fldSimple w:instr=" STYLEREF 1 \s ">
                        <w:r w:rsidR="00DA11C8">
                          <w:rPr>
                            <w:noProof/>
                          </w:rPr>
                          <w:t>2</w:t>
                        </w:r>
                      </w:fldSimple>
                      <w:r w:rsidR="00DA11C8">
                        <w:t>.</w:t>
                      </w:r>
                      <w:fldSimple w:instr=" SEQ Hình \* ARABIC \s 1 ">
                        <w:r w:rsidR="00DA11C8">
                          <w:rPr>
                            <w:noProof/>
                          </w:rPr>
                          <w:t>7</w:t>
                        </w:r>
                      </w:fldSimple>
                      <w:r>
                        <w:t>: Servo Futuba S3003</w:t>
                      </w:r>
                      <w:bookmarkEnd w:id="50"/>
                    </w:p>
                  </w:txbxContent>
                </v:textbox>
                <w10:wrap type="square"/>
              </v:shape>
            </w:pict>
          </mc:Fallback>
        </mc:AlternateContent>
      </w:r>
      <w:r w:rsidR="00EA7544">
        <w:rPr>
          <w:noProof/>
        </w:rPr>
        <w:drawing>
          <wp:anchor distT="0" distB="0" distL="114300" distR="114300" simplePos="0" relativeHeight="251705344" behindDoc="0" locked="0" layoutInCell="1" allowOverlap="1" wp14:anchorId="356D1180" wp14:editId="1E7CFD61">
            <wp:simplePos x="0" y="0"/>
            <wp:positionH relativeFrom="margin">
              <wp:align>right</wp:align>
            </wp:positionH>
            <wp:positionV relativeFrom="paragraph">
              <wp:posOffset>8255</wp:posOffset>
            </wp:positionV>
            <wp:extent cx="2906395" cy="1937385"/>
            <wp:effectExtent l="0" t="0" r="8255" b="5715"/>
            <wp:wrapSquare wrapText="bothSides"/>
            <wp:docPr id="28" name="Picture 28" descr="Buy Futaba S3003 Standard Servo 4.1kg from HobbyGulf.com | US$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Futaba S3003 Standard Servo 4.1kg from HobbyGulf.com | US$19.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395" cy="1937385"/>
                    </a:xfrm>
                    <a:prstGeom prst="rect">
                      <a:avLst/>
                    </a:prstGeom>
                    <a:noFill/>
                    <a:ln>
                      <a:noFill/>
                    </a:ln>
                  </pic:spPr>
                </pic:pic>
              </a:graphicData>
            </a:graphic>
          </wp:anchor>
        </w:drawing>
      </w:r>
      <w:r w:rsidR="004735D5">
        <w:t>Board điều khiển tín hiệu hồi tiếp</w:t>
      </w:r>
    </w:p>
    <w:p w14:paraId="038D87ED" w14:textId="0E034DE8" w:rsidR="004735D5" w:rsidRDefault="004735D5" w:rsidP="007B6886">
      <w:pPr>
        <w:pStyle w:val="content"/>
        <w:numPr>
          <w:ilvl w:val="0"/>
          <w:numId w:val="27"/>
        </w:numPr>
      </w:pPr>
      <w:r>
        <w:t>Dây nguồn (đỏ)</w:t>
      </w:r>
    </w:p>
    <w:p w14:paraId="67A44592" w14:textId="2FD08657" w:rsidR="004735D5" w:rsidRDefault="004735D5" w:rsidP="007B6886">
      <w:pPr>
        <w:pStyle w:val="content"/>
        <w:numPr>
          <w:ilvl w:val="0"/>
          <w:numId w:val="27"/>
        </w:numPr>
      </w:pPr>
      <w:r>
        <w:t>Dây tín hiệu vào (vàng hoặc trắng)</w:t>
      </w:r>
    </w:p>
    <w:p w14:paraId="240DCDE7" w14:textId="6DBE85E7" w:rsidR="004735D5" w:rsidRDefault="004735D5" w:rsidP="007B6886">
      <w:pPr>
        <w:pStyle w:val="content"/>
        <w:numPr>
          <w:ilvl w:val="0"/>
          <w:numId w:val="27"/>
        </w:numPr>
      </w:pPr>
      <w:r>
        <w:t>Dây mass (đen)</w:t>
      </w:r>
    </w:p>
    <w:p w14:paraId="40A0E4EB" w14:textId="4123E801" w:rsidR="004735D5" w:rsidRDefault="004735D5" w:rsidP="007B6886">
      <w:pPr>
        <w:pStyle w:val="content"/>
        <w:numPr>
          <w:ilvl w:val="0"/>
          <w:numId w:val="27"/>
        </w:numPr>
      </w:pPr>
      <w:r>
        <w:t>Volt kế</w:t>
      </w:r>
    </w:p>
    <w:p w14:paraId="777AE894" w14:textId="19883639" w:rsidR="004735D5" w:rsidRDefault="004735D5" w:rsidP="007B6886">
      <w:pPr>
        <w:pStyle w:val="content"/>
        <w:numPr>
          <w:ilvl w:val="0"/>
          <w:numId w:val="27"/>
        </w:numPr>
      </w:pPr>
      <w:r>
        <w:t>Trục/ bánh răng output</w:t>
      </w:r>
    </w:p>
    <w:p w14:paraId="41397478" w14:textId="1994E39A" w:rsidR="004735D5" w:rsidRDefault="004735D5" w:rsidP="007B6886">
      <w:pPr>
        <w:pStyle w:val="content"/>
        <w:numPr>
          <w:ilvl w:val="0"/>
          <w:numId w:val="27"/>
        </w:numPr>
      </w:pPr>
      <w:r>
        <w:t>Horn/Wheel/Arm gắn kèm</w:t>
      </w:r>
    </w:p>
    <w:p w14:paraId="5435FF6D" w14:textId="7FEC5BF0" w:rsidR="004735D5" w:rsidRDefault="004735D5" w:rsidP="007B6886">
      <w:pPr>
        <w:pStyle w:val="content"/>
        <w:numPr>
          <w:ilvl w:val="0"/>
          <w:numId w:val="27"/>
        </w:numPr>
      </w:pPr>
      <w:r>
        <w:t>Vỏ servo</w:t>
      </w:r>
    </w:p>
    <w:p w14:paraId="3694DEA7" w14:textId="299013F4" w:rsidR="004735D5" w:rsidRDefault="004735D5" w:rsidP="007B6886">
      <w:pPr>
        <w:pStyle w:val="content"/>
        <w:numPr>
          <w:ilvl w:val="0"/>
          <w:numId w:val="27"/>
        </w:numPr>
      </w:pPr>
      <w:r>
        <w:t>Chip điều khiển chính</w:t>
      </w:r>
    </w:p>
    <w:p w14:paraId="71CDC921" w14:textId="77777777" w:rsidR="007B6886" w:rsidRDefault="004735D5" w:rsidP="007B6886">
      <w:pPr>
        <w:pStyle w:val="content"/>
      </w:pPr>
      <w:r>
        <w:t>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động cơ thông qua chuỗi bánh răng nối với vôn kế. Vị trí của trục vôn kế cho biết vị trí trục ra của servo. Khi vôn kế đạt được vị trí yêu cầu thì mạch điều khiển sẽ tự động ngắt động cơ.</w:t>
      </w:r>
    </w:p>
    <w:p w14:paraId="786FE2FC" w14:textId="0B630BF1" w:rsidR="004735D5" w:rsidRDefault="004735D5" w:rsidP="007B6886">
      <w:pPr>
        <w:pStyle w:val="content"/>
      </w:pPr>
      <w:r>
        <w:t>Thay vì quay liên tục như DC servo, động cơ RC servo được thiết kế quay với giới hạn trong khoảng 90, 180 và 270 độ.</w:t>
      </w:r>
    </w:p>
    <w:p w14:paraId="07189FED" w14:textId="56BC01C4" w:rsidR="007B6886" w:rsidRDefault="007B6886" w:rsidP="004735D5">
      <w:pPr>
        <w:pStyle w:val="content"/>
      </w:pPr>
    </w:p>
    <w:p w14:paraId="059C9EAA" w14:textId="77777777" w:rsidR="007B6886" w:rsidRDefault="007B6886" w:rsidP="004735D5">
      <w:pPr>
        <w:pStyle w:val="content"/>
      </w:pPr>
    </w:p>
    <w:p w14:paraId="7763E8D6" w14:textId="284A0DD2" w:rsidR="004735D5" w:rsidRPr="00923C32" w:rsidRDefault="004735D5" w:rsidP="00923C32">
      <w:pPr>
        <w:pStyle w:val="content"/>
        <w:ind w:firstLine="0"/>
        <w:rPr>
          <w:i/>
          <w:iCs/>
        </w:rPr>
      </w:pPr>
      <w:r w:rsidRPr="00923C32">
        <w:rPr>
          <w:i/>
          <w:iCs/>
        </w:rPr>
        <w:lastRenderedPageBreak/>
        <w:t>Nguyên lý hoạt động:</w:t>
      </w:r>
    </w:p>
    <w:p w14:paraId="4EE84D5B" w14:textId="77777777" w:rsidR="004735D5" w:rsidRDefault="004735D5" w:rsidP="004735D5">
      <w:pPr>
        <w:pStyle w:val="content"/>
      </w:pPr>
      <w:r>
        <w:t>Theo như nghiên cứu và giám sát cho thấy động cơ RC servo hoạt động dựa trên nguyên lý PWM. Cụ thể:</w:t>
      </w:r>
    </w:p>
    <w:p w14:paraId="40EC8063" w14:textId="77777777" w:rsidR="004735D5" w:rsidRDefault="004735D5" w:rsidP="004735D5">
      <w:pPr>
        <w:pStyle w:val="content"/>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4C06381F" w14:textId="77777777" w:rsidR="004735D5" w:rsidRDefault="004735D5" w:rsidP="004027F9">
      <w:pPr>
        <w:pStyle w:val="content"/>
        <w:ind w:firstLine="0"/>
      </w:pPr>
      <w:r>
        <w:t>Chiều dài (độ rộng) của các xung sẽ quyết định đến vị trí góc trục của động cơ:</w:t>
      </w:r>
    </w:p>
    <w:p w14:paraId="25A3D528" w14:textId="71CB6C4F" w:rsidR="004735D5" w:rsidRDefault="004735D5" w:rsidP="00594BC3">
      <w:pPr>
        <w:pStyle w:val="content"/>
        <w:numPr>
          <w:ilvl w:val="0"/>
          <w:numId w:val="16"/>
        </w:numPr>
      </w:pPr>
      <w:r>
        <w:t xml:space="preserve">Độ rộng của xung 1.5ms thì cho trục động cơ quay đến vị trí góc 90 độ </w:t>
      </w:r>
    </w:p>
    <w:p w14:paraId="1935157B" w14:textId="24070292" w:rsidR="004735D5" w:rsidRDefault="004735D5" w:rsidP="00594BC3">
      <w:pPr>
        <w:pStyle w:val="content"/>
        <w:numPr>
          <w:ilvl w:val="0"/>
          <w:numId w:val="16"/>
        </w:numPr>
      </w:pPr>
      <w:r>
        <w:t>Độ rộng xung nhỏ hơn 1.5ms thì cho trục động cơ quay ở vị trí góc 0 độ.</w:t>
      </w:r>
    </w:p>
    <w:p w14:paraId="2485E122" w14:textId="3BFA55DC" w:rsidR="004735D5" w:rsidRDefault="004735D5" w:rsidP="00594BC3">
      <w:pPr>
        <w:pStyle w:val="content"/>
        <w:numPr>
          <w:ilvl w:val="0"/>
          <w:numId w:val="16"/>
        </w:numPr>
      </w:pPr>
      <w:r>
        <w:t>Độ rộng xung lớn hơn 1.5ms thì trục động cơ sẽ quay đến vị trí góc 180 độ.</w:t>
      </w:r>
    </w:p>
    <w:p w14:paraId="3F1A99D6" w14:textId="77777777" w:rsidR="004735D5" w:rsidRDefault="004735D5" w:rsidP="00923C32">
      <w:pPr>
        <w:pStyle w:val="content"/>
      </w:pPr>
      <w:r>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7A8C8154" w14:textId="77777777" w:rsidR="004735D5" w:rsidRDefault="004735D5" w:rsidP="004735D5">
      <w:pPr>
        <w:pStyle w:val="content"/>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7B4A6481" w14:textId="09DF0EDB" w:rsidR="004735D5" w:rsidRDefault="004735D5" w:rsidP="00644899">
      <w:pPr>
        <w:pStyle w:val="level2"/>
      </w:pPr>
      <w:bookmarkStart w:id="51" w:name="_Toc103902486"/>
      <w:r>
        <w:t>Ứng dụng</w:t>
      </w:r>
      <w:bookmarkEnd w:id="51"/>
    </w:p>
    <w:p w14:paraId="6FFEA5C4" w14:textId="77777777" w:rsidR="004735D5" w:rsidRDefault="004735D5" w:rsidP="004735D5">
      <w:pPr>
        <w:pStyle w:val="content"/>
      </w:pPr>
      <w:r>
        <w:t>Các servo RC thường được sử dụng trong các hệ thống cơ khí khác nhau như: Hệ thống lái của xe hơi, các bề mặt điều khiển trên máy bay hay các bánh lái của một chiếc thuyền.</w:t>
      </w:r>
    </w:p>
    <w:p w14:paraId="5AD60C1F" w14:textId="172A489E" w:rsidR="004735D5" w:rsidRDefault="004735D5" w:rsidP="004735D5">
      <w:pPr>
        <w:pStyle w:val="content"/>
        <w:ind w:firstLine="0"/>
      </w:pPr>
      <w:r>
        <w:t>Ngoài ra còn được sử dụng trong các mô hình điều khiển bằng radio</w:t>
      </w:r>
    </w:p>
    <w:p w14:paraId="477A8B64" w14:textId="085C6D70" w:rsidR="00010D3A" w:rsidRDefault="00010D3A" w:rsidP="008029E6">
      <w:pPr>
        <w:pStyle w:val="level1"/>
      </w:pPr>
      <w:bookmarkStart w:id="52" w:name="_Toc103902487"/>
      <w:r>
        <w:lastRenderedPageBreak/>
        <w:t xml:space="preserve">Phần mềm thiết kế </w:t>
      </w:r>
      <w:r w:rsidR="002500AE">
        <w:t>A</w:t>
      </w:r>
      <w:r>
        <w:t xml:space="preserve">ltium </w:t>
      </w:r>
      <w:r w:rsidR="002500AE">
        <w:t>D</w:t>
      </w:r>
      <w:r>
        <w:t>esigner</w:t>
      </w:r>
      <w:bookmarkEnd w:id="52"/>
    </w:p>
    <w:p w14:paraId="5CDF2340" w14:textId="0194152C" w:rsidR="00C00F5D" w:rsidRDefault="00AE68DE" w:rsidP="00E62EEE">
      <w:pPr>
        <w:pStyle w:val="content"/>
      </w:pPr>
      <w:r>
        <w:rPr>
          <w:noProof/>
        </w:rPr>
        <mc:AlternateContent>
          <mc:Choice Requires="wps">
            <w:drawing>
              <wp:anchor distT="0" distB="0" distL="114300" distR="114300" simplePos="0" relativeHeight="251709440" behindDoc="0" locked="0" layoutInCell="1" allowOverlap="1" wp14:anchorId="28FCE079" wp14:editId="2E66B836">
                <wp:simplePos x="0" y="0"/>
                <wp:positionH relativeFrom="column">
                  <wp:posOffset>2473960</wp:posOffset>
                </wp:positionH>
                <wp:positionV relativeFrom="paragraph">
                  <wp:posOffset>1897380</wp:posOffset>
                </wp:positionV>
                <wp:extent cx="30645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3911B137" w14:textId="73A93804" w:rsidR="00AE68DE" w:rsidRPr="008259F7" w:rsidRDefault="00AE68DE" w:rsidP="00AE68DE">
                            <w:pPr>
                              <w:pStyle w:val="Caption"/>
                              <w:rPr>
                                <w:noProof/>
                              </w:rPr>
                            </w:pPr>
                            <w:bookmarkStart w:id="53" w:name="_Toc103900445"/>
                            <w:r>
                              <w:t xml:space="preserve">Hình </w:t>
                            </w:r>
                            <w:fldSimple w:instr=" STYLEREF 1 \s ">
                              <w:r w:rsidR="00DA11C8">
                                <w:rPr>
                                  <w:noProof/>
                                </w:rPr>
                                <w:t>2</w:t>
                              </w:r>
                            </w:fldSimple>
                            <w:r w:rsidR="00DA11C8">
                              <w:t>.</w:t>
                            </w:r>
                            <w:fldSimple w:instr=" SEQ Hình \* ARABIC \s 1 ">
                              <w:r w:rsidR="00DA11C8">
                                <w:rPr>
                                  <w:noProof/>
                                </w:rPr>
                                <w:t>8</w:t>
                              </w:r>
                            </w:fldSimple>
                            <w:r>
                              <w:t>: Altium Designer 22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CE079" id="Text Box 30" o:spid="_x0000_s1035" type="#_x0000_t202" style="position:absolute;left:0;text-align:left;margin-left:194.8pt;margin-top:149.4pt;width:24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XB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0/nHmxmFJMXm1z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" stroked="f">
                <v:textbox style="mso-fit-shape-to-text:t" inset="0,0,0,0">
                  <w:txbxContent>
                    <w:p w14:paraId="3911B137" w14:textId="73A93804" w:rsidR="00AE68DE" w:rsidRPr="008259F7" w:rsidRDefault="00AE68DE" w:rsidP="00AE68DE">
                      <w:pPr>
                        <w:pStyle w:val="Caption"/>
                        <w:rPr>
                          <w:noProof/>
                        </w:rPr>
                      </w:pPr>
                      <w:bookmarkStart w:id="54" w:name="_Toc103900445"/>
                      <w:r>
                        <w:t xml:space="preserve">Hình </w:t>
                      </w:r>
                      <w:fldSimple w:instr=" STYLEREF 1 \s ">
                        <w:r w:rsidR="00DA11C8">
                          <w:rPr>
                            <w:noProof/>
                          </w:rPr>
                          <w:t>2</w:t>
                        </w:r>
                      </w:fldSimple>
                      <w:r w:rsidR="00DA11C8">
                        <w:t>.</w:t>
                      </w:r>
                      <w:fldSimple w:instr=" SEQ Hình \* ARABIC \s 1 ">
                        <w:r w:rsidR="00DA11C8">
                          <w:rPr>
                            <w:noProof/>
                          </w:rPr>
                          <w:t>8</w:t>
                        </w:r>
                      </w:fldSimple>
                      <w:r>
                        <w:t>: Altium Designer 22</w:t>
                      </w:r>
                      <w:bookmarkEnd w:id="54"/>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594BC3">
      <w:pPr>
        <w:pStyle w:val="content"/>
        <w:numPr>
          <w:ilvl w:val="0"/>
          <w:numId w:val="5"/>
        </w:numPr>
      </w:pPr>
      <w:r>
        <w:t>Giao diện thiết kế, quản lý và chỉnh sửa thân thiện, dễ dàng biên dịch, quản lý file, quản lý phiên bản cho các tài liệu thiết kế.</w:t>
      </w:r>
    </w:p>
    <w:p w14:paraId="6B07FB1F" w14:textId="3F00056C" w:rsidR="00E62EEE" w:rsidRDefault="00E62EEE" w:rsidP="00594BC3">
      <w:pPr>
        <w:pStyle w:val="content"/>
        <w:numPr>
          <w:ilvl w:val="0"/>
          <w:numId w:val="5"/>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594BC3">
      <w:pPr>
        <w:pStyle w:val="content"/>
        <w:numPr>
          <w:ilvl w:val="0"/>
          <w:numId w:val="5"/>
        </w:numPr>
      </w:pPr>
      <w:r>
        <w:t>Mở, xem và in các file thiết kế mạch dễ dàng với đầy đủ các thông tin linh kiện, netlist, dữ liệu bản vẽ, kích thước, số lượng…</w:t>
      </w:r>
    </w:p>
    <w:p w14:paraId="51FDC0BD" w14:textId="7EDCD8F2" w:rsidR="00E62EEE" w:rsidRDefault="00E62EEE" w:rsidP="00594BC3">
      <w:pPr>
        <w:pStyle w:val="content"/>
        <w:numPr>
          <w:ilvl w:val="0"/>
          <w:numId w:val="5"/>
        </w:numPr>
      </w:pPr>
      <w:r>
        <w:t>Hệ thống các thư viện linh kiện phong phú, chi tiết và hoàn chỉnh bao gồm tất cả các linh kiện nhúng, số, tương tự…</w:t>
      </w:r>
    </w:p>
    <w:p w14:paraId="10365288" w14:textId="797BBE83" w:rsidR="00E62EEE" w:rsidRDefault="00E62EEE" w:rsidP="00594BC3">
      <w:pPr>
        <w:pStyle w:val="content"/>
        <w:numPr>
          <w:ilvl w:val="0"/>
          <w:numId w:val="5"/>
        </w:numPr>
      </w:pPr>
      <w:r>
        <w:t>Đặt và sửa đối tượng trên các lớp cơ khí, định nghĩa các luật thiết kế, tùy chỉnh các lớp mạch in, chuyển từ schematic sang PCB, đặt vị trí linh kiện trên PCB.</w:t>
      </w:r>
    </w:p>
    <w:p w14:paraId="64A5BB64" w14:textId="4D4A1D26" w:rsidR="00E62EEE" w:rsidRDefault="00E62EEE" w:rsidP="00594BC3">
      <w:pPr>
        <w:pStyle w:val="content"/>
        <w:numPr>
          <w:ilvl w:val="0"/>
          <w:numId w:val="5"/>
        </w:numPr>
      </w:pPr>
      <w:r>
        <w:t>Mô phỏng mạch PCB 3D, đem lại hình ảnh mạch điện trung thực trong không gian 3 chiều, hỗ trợ MCAD-ECAD</w:t>
      </w:r>
    </w:p>
    <w:p w14:paraId="3DAAD27B" w14:textId="2D1CA870" w:rsidR="00E62EEE" w:rsidRDefault="00E62EEE" w:rsidP="00594BC3">
      <w:pPr>
        <w:pStyle w:val="content"/>
        <w:numPr>
          <w:ilvl w:val="0"/>
          <w:numId w:val="5"/>
        </w:numPr>
      </w:pPr>
      <w:r>
        <w:lastRenderedPageBreak/>
        <w:t>Hỗ trợ thiết kế PCB sang FPGA và ngược lại.</w:t>
      </w:r>
    </w:p>
    <w:p w14:paraId="4714A27F" w14:textId="1FBD8BE1" w:rsidR="00E62EEE" w:rsidRDefault="00E62EEE" w:rsidP="00E62EEE">
      <w:pPr>
        <w:pStyle w:val="content"/>
      </w:pPr>
      <w:r>
        <w:t>Từ đó, chúng ta thấy Altium Designer có nhiều điểm mạnh so với các phần mềm  khác như đặt luật thiết kế, quản lý đề tài mô phỏng dễ dàng</w:t>
      </w:r>
      <w:r w:rsidR="0013354A">
        <w:t>…</w:t>
      </w:r>
    </w:p>
    <w:p w14:paraId="11CD792F" w14:textId="77777777" w:rsidR="0013354A" w:rsidRDefault="000D75EE" w:rsidP="0013354A">
      <w:pPr>
        <w:pStyle w:val="content"/>
        <w:keepNext/>
        <w:ind w:firstLine="0"/>
        <w:jc w:val="center"/>
      </w:pPr>
      <w:r>
        <w:rPr>
          <w:noProof/>
        </w:rPr>
        <w:drawing>
          <wp:inline distT="0" distB="0" distL="0" distR="0" wp14:anchorId="3CF14E6E" wp14:editId="11E8C888">
            <wp:extent cx="4249088" cy="2695876"/>
            <wp:effectExtent l="0" t="0" r="0" b="9525"/>
            <wp:docPr id="89" name="Picture 89"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Create a PCB Schematic | Altium Design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7722" cy="2701354"/>
                    </a:xfrm>
                    <a:prstGeom prst="rect">
                      <a:avLst/>
                    </a:prstGeom>
                    <a:noFill/>
                    <a:ln>
                      <a:noFill/>
                    </a:ln>
                  </pic:spPr>
                </pic:pic>
              </a:graphicData>
            </a:graphic>
          </wp:inline>
        </w:drawing>
      </w:r>
    </w:p>
    <w:p w14:paraId="5244DC23" w14:textId="1D07E892" w:rsidR="00A8033E" w:rsidRDefault="0013354A" w:rsidP="0013354A">
      <w:pPr>
        <w:pStyle w:val="Caption"/>
      </w:pPr>
      <w:bookmarkStart w:id="55" w:name="_Toc103900446"/>
      <w:r>
        <w:t xml:space="preserve">Hình </w:t>
      </w:r>
      <w:fldSimple w:instr=" STYLEREF 1 \s ">
        <w:r w:rsidR="00DA11C8">
          <w:rPr>
            <w:noProof/>
          </w:rPr>
          <w:t>2</w:t>
        </w:r>
      </w:fldSimple>
      <w:r w:rsidR="00DA11C8">
        <w:t>.</w:t>
      </w:r>
      <w:fldSimple w:instr=" SEQ Hình \* ARABIC \s 1 ">
        <w:r w:rsidR="00DA11C8">
          <w:rPr>
            <w:noProof/>
          </w:rPr>
          <w:t>9</w:t>
        </w:r>
      </w:fldSimple>
      <w:r>
        <w:t>: Một cử số giao diện Altium Designer</w:t>
      </w:r>
      <w:bookmarkEnd w:id="55"/>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594BC3">
      <w:pPr>
        <w:pStyle w:val="content"/>
        <w:numPr>
          <w:ilvl w:val="0"/>
          <w:numId w:val="6"/>
        </w:numPr>
      </w:pPr>
      <w:r>
        <w:t>Đặt ra các yêu cầu bài toán.</w:t>
      </w:r>
    </w:p>
    <w:p w14:paraId="660AACAB" w14:textId="0BB6FF6B" w:rsidR="00E62EEE" w:rsidRDefault="00E62EEE" w:rsidP="00594BC3">
      <w:pPr>
        <w:pStyle w:val="content"/>
        <w:numPr>
          <w:ilvl w:val="0"/>
          <w:numId w:val="6"/>
        </w:numPr>
      </w:pPr>
      <w:r>
        <w:t>Lựa chọn linh kiện.</w:t>
      </w:r>
    </w:p>
    <w:p w14:paraId="428F1654" w14:textId="36D4C3E8" w:rsidR="00E62EEE" w:rsidRDefault="00E62EEE" w:rsidP="00594BC3">
      <w:pPr>
        <w:pStyle w:val="content"/>
        <w:numPr>
          <w:ilvl w:val="0"/>
          <w:numId w:val="6"/>
        </w:numPr>
      </w:pPr>
      <w:r>
        <w:t>Thiết kế mạch nguyên lý.</w:t>
      </w:r>
    </w:p>
    <w:p w14:paraId="0B06F9CB" w14:textId="2ABC1919" w:rsidR="00E62EEE" w:rsidRDefault="00E62EEE" w:rsidP="00594BC3">
      <w:pPr>
        <w:pStyle w:val="content"/>
        <w:numPr>
          <w:ilvl w:val="0"/>
          <w:numId w:val="6"/>
        </w:numPr>
      </w:pPr>
      <w:r>
        <w:t>Lựa chọn các chân linh kiện để chuyển sang mạch in Update mạch nguyên lý sang mạch in.</w:t>
      </w:r>
    </w:p>
    <w:p w14:paraId="752C85F0" w14:textId="06B7D3B0" w:rsidR="00E62EEE" w:rsidRDefault="00E62EEE" w:rsidP="00594BC3">
      <w:pPr>
        <w:pStyle w:val="content"/>
        <w:numPr>
          <w:ilvl w:val="0"/>
          <w:numId w:val="6"/>
        </w:numPr>
      </w:pPr>
      <w:r>
        <w:t>Lựa chọn kích thước mạch in Sắp sếp các vị trí các loại linh kiện  như điện trở , tụ điện, IC...</w:t>
      </w:r>
    </w:p>
    <w:p w14:paraId="57733025" w14:textId="517A196C" w:rsidR="00E62EEE" w:rsidRDefault="00E62EEE" w:rsidP="00594BC3">
      <w:pPr>
        <w:pStyle w:val="content"/>
        <w:numPr>
          <w:ilvl w:val="0"/>
          <w:numId w:val="6"/>
        </w:numPr>
      </w:pPr>
      <w:r>
        <w:t>Đặt kích thước các loại dây nối.</w:t>
      </w:r>
    </w:p>
    <w:p w14:paraId="2F51A094" w14:textId="08BA6B47" w:rsidR="00E62EEE" w:rsidRDefault="00E62EEE" w:rsidP="00594BC3">
      <w:pPr>
        <w:pStyle w:val="content"/>
        <w:numPr>
          <w:ilvl w:val="0"/>
          <w:numId w:val="6"/>
        </w:numPr>
      </w:pPr>
      <w:r>
        <w:t>Đi dây trên mạch.</w:t>
      </w:r>
    </w:p>
    <w:p w14:paraId="48DDA533" w14:textId="7CE973E6" w:rsidR="00A8033E" w:rsidRDefault="00E62EEE" w:rsidP="009B65B1">
      <w:pPr>
        <w:pStyle w:val="content"/>
        <w:numPr>
          <w:ilvl w:val="0"/>
          <w:numId w:val="6"/>
        </w:numPr>
      </w:pPr>
      <w:r>
        <w:t>Kiểm tra toàn mạch.</w:t>
      </w:r>
    </w:p>
    <w:p w14:paraId="30CAE93D" w14:textId="1538F6CC" w:rsidR="00F81DCC" w:rsidRDefault="00F81DCC" w:rsidP="008029E6">
      <w:pPr>
        <w:pStyle w:val="level1"/>
      </w:pPr>
      <w:bookmarkStart w:id="56" w:name="_Toc103902488"/>
      <w:r>
        <w:lastRenderedPageBreak/>
        <w:t>Phần mềm Arduino IDE</w:t>
      </w:r>
      <w:bookmarkEnd w:id="56"/>
    </w:p>
    <w:p w14:paraId="05A3BDB7" w14:textId="77777777" w:rsidR="000D75EE" w:rsidRDefault="000D75EE" w:rsidP="00A826F4">
      <w:pPr>
        <w:pStyle w:val="content"/>
        <w:ind w:firstLine="0"/>
      </w:pPr>
      <w:bookmarkStart w:id="57" w:name="_Hlk102801849"/>
      <w:r>
        <w:t>Sử dụng phần mềm Arduino IDE để lập trình cho Arduino Nano.</w:t>
      </w:r>
    </w:p>
    <w:p w14:paraId="75B1CEDF" w14:textId="7AAB503C" w:rsidR="000D75EE" w:rsidRDefault="000D75EE" w:rsidP="000D75EE">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1931FBCB" w14:textId="1F7D969C" w:rsidR="00F04ED4" w:rsidRPr="000D75EE" w:rsidRDefault="00F04ED4" w:rsidP="00F04ED4">
      <w:pPr>
        <w:pStyle w:val="content"/>
      </w:pPr>
      <w:r w:rsidRPr="00F04ED4">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r w:rsidR="00D46356">
        <w:t>[8]</w:t>
      </w:r>
      <w:r w:rsidRPr="00F04ED4">
        <w:t>.</w:t>
      </w:r>
    </w:p>
    <w:p w14:paraId="1C277AE5" w14:textId="5B1B13E0" w:rsidR="00F04ED4" w:rsidRDefault="00F04ED4" w:rsidP="00F04ED4">
      <w:pPr>
        <w:pStyle w:val="content"/>
        <w:keepNext/>
        <w:jc w:val="center"/>
      </w:pPr>
      <w:r>
        <w:rPr>
          <w:noProof/>
        </w:rPr>
        <w:drawing>
          <wp:inline distT="0" distB="0" distL="0" distR="0" wp14:anchorId="42C6231F" wp14:editId="26DF2F01">
            <wp:extent cx="4544695" cy="3132455"/>
            <wp:effectExtent l="0" t="0" r="8255" b="0"/>
            <wp:docPr id="31" name="Picture 31"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được sử dụng chủ yếu để viết và biên dịch mã vào module Arduin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4695" cy="3132455"/>
                    </a:xfrm>
                    <a:prstGeom prst="rect">
                      <a:avLst/>
                    </a:prstGeom>
                    <a:noFill/>
                    <a:ln>
                      <a:noFill/>
                    </a:ln>
                  </pic:spPr>
                </pic:pic>
              </a:graphicData>
            </a:graphic>
          </wp:inline>
        </w:drawing>
      </w:r>
    </w:p>
    <w:p w14:paraId="3F4DE3AD" w14:textId="18F9B0A0" w:rsidR="00F04ED4" w:rsidRDefault="00F04ED4" w:rsidP="00F04ED4">
      <w:pPr>
        <w:pStyle w:val="Caption"/>
      </w:pPr>
      <w:bookmarkStart w:id="58" w:name="_Toc103900447"/>
      <w:r>
        <w:t xml:space="preserve">Hình </w:t>
      </w:r>
      <w:fldSimple w:instr=" STYLEREF 1 \s ">
        <w:r w:rsidR="00DA11C8">
          <w:rPr>
            <w:noProof/>
          </w:rPr>
          <w:t>2</w:t>
        </w:r>
      </w:fldSimple>
      <w:r w:rsidR="00DA11C8">
        <w:t>.</w:t>
      </w:r>
      <w:fldSimple w:instr=" SEQ Hình \* ARABIC \s 1 ">
        <w:r w:rsidR="00DA11C8">
          <w:rPr>
            <w:noProof/>
          </w:rPr>
          <w:t>10</w:t>
        </w:r>
      </w:fldSimple>
      <w:r>
        <w:t>: Giao diện Arduino IDE</w:t>
      </w:r>
      <w:bookmarkEnd w:id="58"/>
    </w:p>
    <w:p w14:paraId="4B64C257" w14:textId="2CA32EF0" w:rsidR="0062542E" w:rsidRDefault="00F04ED4" w:rsidP="0062542E">
      <w:pPr>
        <w:pStyle w:val="content"/>
      </w:pPr>
      <w:r w:rsidRPr="00F04ED4">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53D850DE" w14:textId="112FD15E" w:rsidR="000D75EE" w:rsidRPr="0062542E" w:rsidRDefault="0062542E" w:rsidP="0062542E">
      <w:pPr>
        <w:rPr>
          <w:rFonts w:ascii="Times New Roman" w:hAnsi="Times New Roman"/>
          <w:sz w:val="28"/>
        </w:rPr>
      </w:pPr>
      <w:r>
        <w:br w:type="page"/>
      </w:r>
    </w:p>
    <w:p w14:paraId="45536BF2" w14:textId="1EDBD4A7" w:rsidR="00F04ED4" w:rsidRDefault="00F04ED4" w:rsidP="00F04ED4">
      <w:pPr>
        <w:pStyle w:val="content"/>
        <w:ind w:firstLine="0"/>
      </w:pPr>
      <w:r>
        <w:lastRenderedPageBreak/>
        <w:t>Giao diện của Arduino IDE được chia thành 3 vùng chính:</w:t>
      </w:r>
    </w:p>
    <w:p w14:paraId="495CD1C2" w14:textId="7B7EAA2D" w:rsidR="000D75EE" w:rsidRDefault="000D75EE" w:rsidP="000D75EE">
      <w:pPr>
        <w:pStyle w:val="content"/>
        <w:ind w:firstLine="0"/>
      </w:pPr>
      <w:r>
        <w:t>Vùng 1: Các phím chức năng được nêu như bảng …:</w:t>
      </w:r>
    </w:p>
    <w:p w14:paraId="23D1DFF0" w14:textId="1898D4E0" w:rsidR="0062542E" w:rsidRDefault="0062542E" w:rsidP="0062542E">
      <w:pPr>
        <w:pStyle w:val="Caption"/>
        <w:keepNext/>
        <w:jc w:val="left"/>
      </w:pPr>
      <w:r>
        <w:t xml:space="preserve">Bảng </w:t>
      </w:r>
      <w:fldSimple w:instr=" STYLEREF 1 \s ">
        <w:r>
          <w:rPr>
            <w:noProof/>
          </w:rPr>
          <w:t>2</w:t>
        </w:r>
      </w:fldSimple>
      <w:r>
        <w:noBreakHyphen/>
      </w:r>
      <w:fldSimple w:instr=" SEQ Bảng \* ARABIC \s 1 ">
        <w:r>
          <w:rPr>
            <w:noProof/>
          </w:rPr>
          <w:t>1</w:t>
        </w:r>
      </w:fldSimple>
      <w:r>
        <w:t>: Bảng chức năng của Altium Designer</w:t>
      </w:r>
    </w:p>
    <w:tbl>
      <w:tblPr>
        <w:tblStyle w:val="TableGrid"/>
        <w:tblW w:w="0" w:type="auto"/>
        <w:tblInd w:w="718" w:type="dxa"/>
        <w:tblLook w:val="04A0" w:firstRow="1" w:lastRow="0" w:firstColumn="1" w:lastColumn="0" w:noHBand="0" w:noVBand="1"/>
      </w:tblPr>
      <w:tblGrid>
        <w:gridCol w:w="2649"/>
        <w:gridCol w:w="4813"/>
      </w:tblGrid>
      <w:tr w:rsidR="00F04ED4" w:rsidRPr="000D75EE" w14:paraId="336AB817" w14:textId="77777777" w:rsidTr="00F04ED4">
        <w:trPr>
          <w:trHeight w:val="554"/>
        </w:trPr>
        <w:tc>
          <w:tcPr>
            <w:tcW w:w="2649" w:type="dxa"/>
            <w:vAlign w:val="center"/>
          </w:tcPr>
          <w:p w14:paraId="713A22DC" w14:textId="77777777" w:rsidR="00F04ED4" w:rsidRPr="000D75EE" w:rsidRDefault="00F04ED4" w:rsidP="000D75EE">
            <w:pPr>
              <w:pStyle w:val="content"/>
              <w:spacing w:after="160"/>
              <w:rPr>
                <w:lang w:val="en-GB"/>
              </w:rPr>
            </w:pPr>
            <w:bookmarkStart w:id="59" w:name="_Hlk102465924"/>
            <w:r w:rsidRPr="000D75EE">
              <w:rPr>
                <w:lang w:val="en-GB"/>
              </w:rPr>
              <w:t>Icon</w:t>
            </w:r>
          </w:p>
        </w:tc>
        <w:tc>
          <w:tcPr>
            <w:tcW w:w="4813" w:type="dxa"/>
            <w:vAlign w:val="center"/>
          </w:tcPr>
          <w:p w14:paraId="7A9EA69C" w14:textId="77777777" w:rsidR="00F04ED4" w:rsidRPr="000D75EE" w:rsidRDefault="00F04ED4" w:rsidP="000D75EE">
            <w:pPr>
              <w:pStyle w:val="content"/>
              <w:spacing w:after="160"/>
              <w:rPr>
                <w:lang w:val="en-GB"/>
              </w:rPr>
            </w:pPr>
            <w:r w:rsidRPr="000D75EE">
              <w:rPr>
                <w:lang w:val="en-GB"/>
              </w:rPr>
              <w:t>Chức năng</w:t>
            </w:r>
          </w:p>
        </w:tc>
      </w:tr>
      <w:tr w:rsidR="00F04ED4" w:rsidRPr="000D75EE" w14:paraId="08A94E5E" w14:textId="77777777" w:rsidTr="00F04ED4">
        <w:trPr>
          <w:trHeight w:val="831"/>
        </w:trPr>
        <w:tc>
          <w:tcPr>
            <w:tcW w:w="2649" w:type="dxa"/>
            <w:vAlign w:val="center"/>
          </w:tcPr>
          <w:p w14:paraId="2025294B" w14:textId="77777777" w:rsidR="00F04ED4" w:rsidRPr="000D75EE" w:rsidRDefault="00F04ED4" w:rsidP="000D75EE">
            <w:pPr>
              <w:pStyle w:val="content"/>
              <w:spacing w:after="160"/>
              <w:rPr>
                <w:lang w:val="en-GB"/>
              </w:rPr>
            </w:pPr>
            <w:r w:rsidRPr="000D75EE">
              <w:rPr>
                <w:noProof/>
              </w:rPr>
              <w:drawing>
                <wp:inline distT="0" distB="0" distL="0" distR="0" wp14:anchorId="70EEB2E1" wp14:editId="105160BF">
                  <wp:extent cx="526694" cy="570586"/>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538" cy="571500"/>
                          </a:xfrm>
                          <a:prstGeom prst="rect">
                            <a:avLst/>
                          </a:prstGeom>
                        </pic:spPr>
                      </pic:pic>
                    </a:graphicData>
                  </a:graphic>
                </wp:inline>
              </w:drawing>
            </w:r>
          </w:p>
        </w:tc>
        <w:tc>
          <w:tcPr>
            <w:tcW w:w="4813" w:type="dxa"/>
          </w:tcPr>
          <w:p w14:paraId="44B902B2" w14:textId="77777777" w:rsidR="00F04ED4" w:rsidRPr="000D75EE" w:rsidRDefault="00F04ED4" w:rsidP="000D75EE">
            <w:pPr>
              <w:pStyle w:val="content"/>
              <w:spacing w:after="160"/>
              <w:ind w:firstLine="0"/>
              <w:rPr>
                <w:lang w:val="en-GB"/>
              </w:rPr>
            </w:pPr>
            <w:r w:rsidRPr="000D75EE">
              <w:rPr>
                <w:lang w:val="en-GB"/>
              </w:rPr>
              <w:t>Biên dịch chương trình soạn thảo để kiểm tra các lỗi.</w:t>
            </w:r>
          </w:p>
        </w:tc>
      </w:tr>
      <w:tr w:rsidR="00F04ED4" w:rsidRPr="000D75EE" w14:paraId="7E51825A" w14:textId="77777777" w:rsidTr="00F04ED4">
        <w:trPr>
          <w:trHeight w:val="805"/>
        </w:trPr>
        <w:tc>
          <w:tcPr>
            <w:tcW w:w="2649" w:type="dxa"/>
            <w:vAlign w:val="center"/>
          </w:tcPr>
          <w:p w14:paraId="62302E9C" w14:textId="77777777" w:rsidR="00F04ED4" w:rsidRPr="000D75EE" w:rsidRDefault="00F04ED4" w:rsidP="000D75EE">
            <w:pPr>
              <w:pStyle w:val="content"/>
              <w:spacing w:after="160"/>
              <w:rPr>
                <w:lang w:val="en-GB"/>
              </w:rPr>
            </w:pPr>
            <w:r w:rsidRPr="000D75EE">
              <w:rPr>
                <w:noProof/>
              </w:rPr>
              <w:drawing>
                <wp:inline distT="0" distB="0" distL="0" distR="0" wp14:anchorId="1CF92E5F" wp14:editId="1E74A1B8">
                  <wp:extent cx="5238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875" cy="542925"/>
                          </a:xfrm>
                          <a:prstGeom prst="rect">
                            <a:avLst/>
                          </a:prstGeom>
                        </pic:spPr>
                      </pic:pic>
                    </a:graphicData>
                  </a:graphic>
                </wp:inline>
              </w:drawing>
            </w:r>
          </w:p>
        </w:tc>
        <w:tc>
          <w:tcPr>
            <w:tcW w:w="4813" w:type="dxa"/>
          </w:tcPr>
          <w:p w14:paraId="54593BA1" w14:textId="77777777" w:rsidR="00F04ED4" w:rsidRPr="000D75EE" w:rsidRDefault="00F04ED4" w:rsidP="000D75EE">
            <w:pPr>
              <w:pStyle w:val="content"/>
              <w:spacing w:after="160"/>
              <w:ind w:firstLine="0"/>
              <w:rPr>
                <w:lang w:val="en-GB"/>
              </w:rPr>
            </w:pPr>
            <w:r w:rsidRPr="000D75EE">
              <w:rPr>
                <w:lang w:val="en-GB"/>
              </w:rPr>
              <w:t>Biên dịch và upload chương trình đang soạn thảo.</w:t>
            </w:r>
          </w:p>
        </w:tc>
      </w:tr>
      <w:tr w:rsidR="00F04ED4" w:rsidRPr="000D75EE" w14:paraId="5C851585" w14:textId="77777777" w:rsidTr="00F04ED4">
        <w:trPr>
          <w:trHeight w:val="717"/>
        </w:trPr>
        <w:tc>
          <w:tcPr>
            <w:tcW w:w="2649" w:type="dxa"/>
            <w:vAlign w:val="center"/>
          </w:tcPr>
          <w:p w14:paraId="1802A1FF" w14:textId="77777777" w:rsidR="00F04ED4" w:rsidRPr="000D75EE" w:rsidRDefault="00F04ED4" w:rsidP="000D75EE">
            <w:pPr>
              <w:pStyle w:val="content"/>
              <w:spacing w:after="160"/>
              <w:rPr>
                <w:lang w:val="en-GB"/>
              </w:rPr>
            </w:pPr>
            <w:r w:rsidRPr="000D75EE">
              <w:rPr>
                <w:noProof/>
              </w:rPr>
              <w:drawing>
                <wp:inline distT="0" distB="0" distL="0" distR="0" wp14:anchorId="7B6CD3F3" wp14:editId="190C15C1">
                  <wp:extent cx="526694" cy="488389"/>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3875" cy="485775"/>
                          </a:xfrm>
                          <a:prstGeom prst="rect">
                            <a:avLst/>
                          </a:prstGeom>
                        </pic:spPr>
                      </pic:pic>
                    </a:graphicData>
                  </a:graphic>
                </wp:inline>
              </w:drawing>
            </w:r>
          </w:p>
        </w:tc>
        <w:tc>
          <w:tcPr>
            <w:tcW w:w="4813" w:type="dxa"/>
          </w:tcPr>
          <w:p w14:paraId="75DA8DF6" w14:textId="77777777" w:rsidR="00F04ED4" w:rsidRPr="000D75EE" w:rsidRDefault="00F04ED4" w:rsidP="000D75EE">
            <w:pPr>
              <w:pStyle w:val="content"/>
              <w:spacing w:after="160"/>
              <w:ind w:firstLine="0"/>
              <w:rPr>
                <w:lang w:val="en-GB"/>
              </w:rPr>
            </w:pPr>
            <w:r w:rsidRPr="000D75EE">
              <w:rPr>
                <w:lang w:val="en-GB"/>
              </w:rPr>
              <w:t>Mở một trang soạn thảo mới.</w:t>
            </w:r>
          </w:p>
        </w:tc>
      </w:tr>
      <w:tr w:rsidR="00F04ED4" w:rsidRPr="000D75EE" w14:paraId="26D102EF" w14:textId="77777777" w:rsidTr="00F04ED4">
        <w:trPr>
          <w:trHeight w:val="743"/>
        </w:trPr>
        <w:tc>
          <w:tcPr>
            <w:tcW w:w="2649" w:type="dxa"/>
            <w:vAlign w:val="center"/>
          </w:tcPr>
          <w:p w14:paraId="78977298" w14:textId="77777777" w:rsidR="00F04ED4" w:rsidRPr="000D75EE" w:rsidRDefault="00F04ED4" w:rsidP="000D75EE">
            <w:pPr>
              <w:pStyle w:val="content"/>
              <w:spacing w:after="160"/>
              <w:rPr>
                <w:lang w:val="en-GB"/>
              </w:rPr>
            </w:pPr>
            <w:r w:rsidRPr="000D75EE">
              <w:rPr>
                <w:noProof/>
              </w:rPr>
              <w:drawing>
                <wp:inline distT="0" distB="0" distL="0" distR="0" wp14:anchorId="7FAB45FB" wp14:editId="68A8A937">
                  <wp:extent cx="533400" cy="50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 cy="504825"/>
                          </a:xfrm>
                          <a:prstGeom prst="rect">
                            <a:avLst/>
                          </a:prstGeom>
                        </pic:spPr>
                      </pic:pic>
                    </a:graphicData>
                  </a:graphic>
                </wp:inline>
              </w:drawing>
            </w:r>
          </w:p>
        </w:tc>
        <w:tc>
          <w:tcPr>
            <w:tcW w:w="4813" w:type="dxa"/>
          </w:tcPr>
          <w:p w14:paraId="50D8C381" w14:textId="77777777" w:rsidR="00F04ED4" w:rsidRPr="000D75EE" w:rsidRDefault="00F04ED4" w:rsidP="000D75EE">
            <w:pPr>
              <w:pStyle w:val="content"/>
              <w:spacing w:after="160"/>
              <w:ind w:firstLine="0"/>
              <w:rPr>
                <w:lang w:val="en-GB"/>
              </w:rPr>
            </w:pPr>
            <w:r w:rsidRPr="000D75EE">
              <w:rPr>
                <w:lang w:val="en-GB"/>
              </w:rPr>
              <w:t>Mở các chương trình đã lưu.</w:t>
            </w:r>
          </w:p>
        </w:tc>
      </w:tr>
      <w:tr w:rsidR="00F04ED4" w:rsidRPr="000D75EE" w14:paraId="65864212" w14:textId="77777777" w:rsidTr="00F04ED4">
        <w:trPr>
          <w:trHeight w:val="755"/>
        </w:trPr>
        <w:tc>
          <w:tcPr>
            <w:tcW w:w="2649" w:type="dxa"/>
            <w:vAlign w:val="center"/>
          </w:tcPr>
          <w:p w14:paraId="3B6A40D9" w14:textId="77777777" w:rsidR="00F04ED4" w:rsidRPr="000D75EE" w:rsidRDefault="00F04ED4" w:rsidP="000D75EE">
            <w:pPr>
              <w:pStyle w:val="content"/>
              <w:spacing w:after="160"/>
              <w:rPr>
                <w:lang w:val="en-GB"/>
              </w:rPr>
            </w:pPr>
            <w:r w:rsidRPr="000D75EE">
              <w:rPr>
                <w:noProof/>
              </w:rPr>
              <w:drawing>
                <wp:inline distT="0" distB="0" distL="0" distR="0" wp14:anchorId="297086B6" wp14:editId="5CECC4E3">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2925" cy="504825"/>
                          </a:xfrm>
                          <a:prstGeom prst="rect">
                            <a:avLst/>
                          </a:prstGeom>
                        </pic:spPr>
                      </pic:pic>
                    </a:graphicData>
                  </a:graphic>
                </wp:inline>
              </w:drawing>
            </w:r>
          </w:p>
        </w:tc>
        <w:tc>
          <w:tcPr>
            <w:tcW w:w="4813" w:type="dxa"/>
          </w:tcPr>
          <w:p w14:paraId="0E0B609E" w14:textId="77777777" w:rsidR="00F04ED4" w:rsidRPr="000D75EE" w:rsidRDefault="00F04ED4" w:rsidP="000D75EE">
            <w:pPr>
              <w:pStyle w:val="content"/>
              <w:spacing w:after="160"/>
              <w:ind w:firstLine="0"/>
              <w:rPr>
                <w:lang w:val="en-GB"/>
              </w:rPr>
            </w:pPr>
            <w:r w:rsidRPr="000D75EE">
              <w:rPr>
                <w:lang w:val="en-GB"/>
              </w:rPr>
              <w:t>Lưu chương trình đang soạn thảo.</w:t>
            </w:r>
          </w:p>
        </w:tc>
      </w:tr>
      <w:tr w:rsidR="00F04ED4" w:rsidRPr="000D75EE" w14:paraId="7D16DB79" w14:textId="77777777" w:rsidTr="00F04ED4">
        <w:trPr>
          <w:trHeight w:val="995"/>
        </w:trPr>
        <w:tc>
          <w:tcPr>
            <w:tcW w:w="2649" w:type="dxa"/>
            <w:vAlign w:val="center"/>
          </w:tcPr>
          <w:p w14:paraId="6AA1A0FA" w14:textId="77777777" w:rsidR="00F04ED4" w:rsidRPr="000D75EE" w:rsidRDefault="00F04ED4" w:rsidP="000D75EE">
            <w:pPr>
              <w:pStyle w:val="content"/>
              <w:spacing w:after="160"/>
              <w:rPr>
                <w:lang w:val="en-GB"/>
              </w:rPr>
            </w:pPr>
            <w:r w:rsidRPr="000D75EE">
              <w:rPr>
                <w:noProof/>
              </w:rPr>
              <w:drawing>
                <wp:inline distT="0" distB="0" distL="0" distR="0" wp14:anchorId="024A3154" wp14:editId="73531677">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25" cy="523875"/>
                          </a:xfrm>
                          <a:prstGeom prst="rect">
                            <a:avLst/>
                          </a:prstGeom>
                        </pic:spPr>
                      </pic:pic>
                    </a:graphicData>
                  </a:graphic>
                </wp:inline>
              </w:drawing>
            </w:r>
          </w:p>
        </w:tc>
        <w:tc>
          <w:tcPr>
            <w:tcW w:w="4813" w:type="dxa"/>
          </w:tcPr>
          <w:p w14:paraId="61E08338" w14:textId="77777777" w:rsidR="00F04ED4" w:rsidRPr="000D75EE" w:rsidRDefault="00F04ED4" w:rsidP="000D75EE">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59"/>
    </w:tbl>
    <w:p w14:paraId="4FCB6375" w14:textId="77777777" w:rsidR="000D75EE" w:rsidRDefault="000D75EE" w:rsidP="000D75EE">
      <w:pPr>
        <w:pStyle w:val="content"/>
        <w:ind w:firstLine="0"/>
      </w:pPr>
    </w:p>
    <w:p w14:paraId="08867639" w14:textId="4DB264A1" w:rsidR="000D75EE" w:rsidRDefault="000D75EE" w:rsidP="000D75EE">
      <w:pPr>
        <w:pStyle w:val="content"/>
        <w:ind w:firstLine="0"/>
      </w:pPr>
      <w:r>
        <w:t>Vùng 2: Cửa sổ để viết chương trình</w:t>
      </w:r>
    </w:p>
    <w:p w14:paraId="297230F1" w14:textId="48B359B8" w:rsidR="000D75EE" w:rsidRDefault="000D75EE" w:rsidP="00594BC3">
      <w:pPr>
        <w:pStyle w:val="content"/>
        <w:numPr>
          <w:ilvl w:val="0"/>
          <w:numId w:val="21"/>
        </w:numPr>
      </w:pPr>
      <w:r>
        <w:t>Chương trình Code sẽ được viết tại đây. Ở đây có hai hàm quan trọng là setup() và loop().</w:t>
      </w:r>
    </w:p>
    <w:p w14:paraId="1CCC44ED" w14:textId="2385B5FF" w:rsidR="000D75EE" w:rsidRDefault="000D75EE" w:rsidP="00594BC3">
      <w:pPr>
        <w:pStyle w:val="content"/>
        <w:numPr>
          <w:ilvl w:val="0"/>
          <w:numId w:val="21"/>
        </w:numPr>
      </w:pPr>
      <w:r>
        <w:t>Hàm setup() được khởi chạy một lần duy nhất. Chức năng của hàm này dùng để khởi tạo các biến, khai báo chức năng các chân, khởi tạo các thông số bán đầu</w:t>
      </w:r>
    </w:p>
    <w:p w14:paraId="637CF47D" w14:textId="5BA3BC6B" w:rsidR="000D75EE" w:rsidRDefault="000D75EE" w:rsidP="00594BC3">
      <w:pPr>
        <w:pStyle w:val="content"/>
        <w:numPr>
          <w:ilvl w:val="0"/>
          <w:numId w:val="21"/>
        </w:numPr>
      </w:pPr>
      <w:r>
        <w:lastRenderedPageBreak/>
        <w:t>Hàm loop() là nơi chương trình được chạy lặp đi lặp lại đến khi ngắt vi điều khiển.</w:t>
      </w:r>
    </w:p>
    <w:p w14:paraId="4BBC48AF" w14:textId="33804B55" w:rsidR="000D75EE" w:rsidRDefault="000D75EE" w:rsidP="00594BC3">
      <w:pPr>
        <w:pStyle w:val="content"/>
        <w:numPr>
          <w:ilvl w:val="0"/>
          <w:numId w:val="21"/>
        </w:numPr>
      </w:pPr>
      <w:r>
        <w:t>Các dấu  “//” dùng để tạo chú thích, giúp cho việc đọc code được dễ dàng hơn</w:t>
      </w:r>
    </w:p>
    <w:p w14:paraId="2FFC4E40" w14:textId="11783EFC" w:rsidR="00672912" w:rsidRDefault="000D75EE" w:rsidP="00F04ED4">
      <w:pPr>
        <w:pStyle w:val="content"/>
        <w:numPr>
          <w:ilvl w:val="0"/>
          <w:numId w:val="21"/>
        </w:numPr>
      </w:pPr>
      <w:r>
        <w:t>Trong lập trình có phân biệt ký tự hoa, thường, tuyệt đối phải đánh chích xác, đồng thời cuối mỗi câu lệnh cần phải có dấu chấm phẩy (;), trừ lệnh khai báo thư viện.</w:t>
      </w:r>
    </w:p>
    <w:p w14:paraId="764AF599" w14:textId="700E029C" w:rsidR="000D75EE" w:rsidRDefault="000D75EE" w:rsidP="000D75EE">
      <w:pPr>
        <w:pStyle w:val="content"/>
        <w:ind w:firstLine="0"/>
      </w:pPr>
      <w:r>
        <w:t xml:space="preserve">Vùng 3: Hiển thị các thông tin liên quan đến chương trình </w:t>
      </w:r>
    </w:p>
    <w:p w14:paraId="45609AE5" w14:textId="34BCE39F" w:rsidR="000D75EE" w:rsidRPr="000D75EE" w:rsidRDefault="000D75EE" w:rsidP="000D75EE">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56C4BC32" w14:textId="007ACA7B" w:rsidR="00F81DCC" w:rsidRDefault="00F81DCC" w:rsidP="00F81DCC">
      <w:pPr>
        <w:pStyle w:val="level1"/>
      </w:pPr>
      <w:bookmarkStart w:id="60" w:name="_Toc103902489"/>
      <w:bookmarkEnd w:id="57"/>
      <w:r>
        <w:t>Kết luận chương 2</w:t>
      </w:r>
      <w:bookmarkEnd w:id="60"/>
    </w:p>
    <w:p w14:paraId="01B67E52" w14:textId="2CBFD968"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rsidR="008029E6">
        <w:t>Arduino Nano</w:t>
      </w:r>
      <w:r w:rsidR="00F81DCC">
        <w:br w:type="page"/>
      </w:r>
    </w:p>
    <w:p w14:paraId="3BD75E18" w14:textId="5E5F36DD" w:rsidR="00F81DCC" w:rsidRDefault="00F81DCC" w:rsidP="00F81DCC">
      <w:pPr>
        <w:pStyle w:val="Heading1"/>
      </w:pPr>
      <w:bookmarkStart w:id="61" w:name="_Toc103902490"/>
      <w:r>
        <w:lastRenderedPageBreak/>
        <w:t>THIẾT KẾ HỆ TH</w:t>
      </w:r>
      <w:r w:rsidR="00513BCD">
        <w:t>ỐNG</w:t>
      </w:r>
      <w:bookmarkEnd w:id="61"/>
      <w:r w:rsidR="00513BCD">
        <w:t xml:space="preserve"> </w:t>
      </w:r>
    </w:p>
    <w:p w14:paraId="5B99D605" w14:textId="77777777" w:rsidR="00514ED6" w:rsidRDefault="00513BCD" w:rsidP="00E80E81">
      <w:pPr>
        <w:pStyle w:val="level1"/>
      </w:pPr>
      <w:bookmarkStart w:id="62" w:name="_Toc103902491"/>
      <w:r>
        <w:t xml:space="preserve">Thiết kế sơ đồ khối </w:t>
      </w:r>
      <w:r w:rsidR="00514ED6" w:rsidRPr="00514ED6">
        <w:t>thùng đựng rác thông minh</w:t>
      </w:r>
      <w:bookmarkEnd w:id="62"/>
      <w:r w:rsidR="00514ED6" w:rsidRPr="00514ED6">
        <w:t xml:space="preserve"> </w:t>
      </w:r>
    </w:p>
    <w:p w14:paraId="148AD13C" w14:textId="486EBEC8" w:rsidR="00513BCD" w:rsidRDefault="00513BCD" w:rsidP="00514ED6">
      <w:pPr>
        <w:pStyle w:val="level2"/>
      </w:pPr>
      <w:bookmarkStart w:id="63" w:name="_Toc103902492"/>
      <w:r>
        <w:t>Yêu cầu</w:t>
      </w:r>
      <w:bookmarkEnd w:id="63"/>
    </w:p>
    <w:p w14:paraId="13FDF5DB" w14:textId="25E4ADDF" w:rsidR="000E3957" w:rsidRDefault="00CB13C2" w:rsidP="000E3957">
      <w:pPr>
        <w:pStyle w:val="ch"/>
        <w:rPr>
          <w:szCs w:val="28"/>
        </w:rPr>
      </w:pPr>
      <w:r w:rsidRPr="00CB13C2">
        <w:t>Hệ thống hoàn thiện đảm bảo các chức năng</w:t>
      </w:r>
      <w:r w:rsidR="00514ED6">
        <w:t xml:space="preserve"> đóng mở tự động của thùng rác, màn hình LCD hiển thị các thông báo về trạng thái của thùng rác</w:t>
      </w:r>
      <w:bookmarkStart w:id="64" w:name="_Hlk102488624"/>
      <w:r w:rsidR="000E3957" w:rsidRPr="00F513FC">
        <w:rPr>
          <w:szCs w:val="28"/>
        </w:rPr>
        <w:t>.</w:t>
      </w:r>
      <w:r w:rsidR="00514ED6">
        <w:rPr>
          <w:szCs w:val="28"/>
        </w:rPr>
        <w:t xml:space="preserve"> Khi rác đã đầy thì không cho mở thùng bằng cách tự động. Phải dùng nút gạt dưới thùng để mở ra lấy rác</w:t>
      </w:r>
    </w:p>
    <w:p w14:paraId="10CD7E3F" w14:textId="77777777" w:rsidR="000E3957" w:rsidRPr="00F513FC" w:rsidRDefault="000E3957" w:rsidP="00514ED6">
      <w:pPr>
        <w:pStyle w:val="ch"/>
        <w:spacing w:before="0"/>
        <w:ind w:firstLine="0"/>
        <w:rPr>
          <w:szCs w:val="28"/>
        </w:rPr>
      </w:pPr>
      <w:r>
        <w:rPr>
          <w:szCs w:val="28"/>
        </w:rPr>
        <w:t>Mô hình hoạt động đảm</w:t>
      </w:r>
      <w:r w:rsidRPr="00F513FC">
        <w:rPr>
          <w:szCs w:val="28"/>
        </w:rPr>
        <w:t xml:space="preserve"> bảo:</w:t>
      </w:r>
    </w:p>
    <w:p w14:paraId="3670E664" w14:textId="77777777" w:rsidR="000E3957" w:rsidRPr="00F513FC" w:rsidRDefault="000E3957" w:rsidP="00594BC3">
      <w:pPr>
        <w:pStyle w:val="ch"/>
        <w:numPr>
          <w:ilvl w:val="0"/>
          <w:numId w:val="17"/>
        </w:numPr>
        <w:spacing w:before="0"/>
        <w:rPr>
          <w:szCs w:val="28"/>
        </w:rPr>
      </w:pPr>
      <w:r w:rsidRPr="00F513FC">
        <w:rPr>
          <w:szCs w:val="28"/>
        </w:rPr>
        <w:t>Hệ thống đọc giá trị cảm biến chính xác.</w:t>
      </w:r>
    </w:p>
    <w:p w14:paraId="24436A50" w14:textId="77777777" w:rsidR="000E3957" w:rsidRPr="00F513FC" w:rsidRDefault="000E3957" w:rsidP="00594BC3">
      <w:pPr>
        <w:pStyle w:val="ch"/>
        <w:numPr>
          <w:ilvl w:val="0"/>
          <w:numId w:val="17"/>
        </w:numPr>
        <w:spacing w:before="0"/>
        <w:rPr>
          <w:szCs w:val="28"/>
        </w:rPr>
      </w:pPr>
      <w:r w:rsidRPr="00F513FC">
        <w:rPr>
          <w:szCs w:val="28"/>
        </w:rPr>
        <w:t>Thiết bị đầu ra nhận và thực hiện lệnh chính xác.</w:t>
      </w:r>
    </w:p>
    <w:p w14:paraId="49524CB0" w14:textId="77777777" w:rsidR="000E3957" w:rsidRPr="00680954" w:rsidRDefault="000E3957" w:rsidP="00594BC3">
      <w:pPr>
        <w:pStyle w:val="ch"/>
        <w:numPr>
          <w:ilvl w:val="0"/>
          <w:numId w:val="17"/>
        </w:numPr>
        <w:spacing w:before="0"/>
        <w:rPr>
          <w:szCs w:val="28"/>
        </w:rPr>
      </w:pPr>
      <w:r w:rsidRPr="00F513FC">
        <w:rPr>
          <w:szCs w:val="28"/>
        </w:rPr>
        <w:t>Hoạt động ổn đị</w:t>
      </w:r>
      <w:r>
        <w:rPr>
          <w:szCs w:val="28"/>
        </w:rPr>
        <w:t>nh,</w:t>
      </w:r>
      <w:r w:rsidRPr="00680954">
        <w:rPr>
          <w:szCs w:val="28"/>
        </w:rPr>
        <w:t xml:space="preserve"> </w:t>
      </w:r>
      <w:r>
        <w:rPr>
          <w:szCs w:val="28"/>
        </w:rPr>
        <w:t>k</w:t>
      </w:r>
      <w:r w:rsidRPr="00F513FC">
        <w:rPr>
          <w:szCs w:val="28"/>
        </w:rPr>
        <w:t>hông gặp sự cố trong quá trình hoạt động.</w:t>
      </w:r>
    </w:p>
    <w:p w14:paraId="7554DCAB" w14:textId="77777777" w:rsidR="000E3957" w:rsidRDefault="000E3957" w:rsidP="00594BC3">
      <w:pPr>
        <w:pStyle w:val="ch"/>
        <w:numPr>
          <w:ilvl w:val="0"/>
          <w:numId w:val="17"/>
        </w:numPr>
        <w:spacing w:before="0"/>
        <w:rPr>
          <w:szCs w:val="28"/>
        </w:rPr>
      </w:pPr>
      <w:r w:rsidRPr="00F513FC">
        <w:rPr>
          <w:szCs w:val="28"/>
        </w:rPr>
        <w:t>Gọn nhẹ và tiết kiệm chi phí.</w:t>
      </w:r>
    </w:p>
    <w:p w14:paraId="3360EE8C" w14:textId="09049EA3" w:rsidR="00D711FD" w:rsidRDefault="00D711FD" w:rsidP="00D711FD">
      <w:pPr>
        <w:pStyle w:val="level2"/>
      </w:pPr>
      <w:bookmarkStart w:id="65" w:name="_Toc103902493"/>
      <w:bookmarkEnd w:id="64"/>
      <w:r>
        <w:t>Sơ đồ khối</w:t>
      </w:r>
      <w:bookmarkEnd w:id="65"/>
    </w:p>
    <w:p w14:paraId="37373AD8" w14:textId="5513A25B" w:rsidR="00042140" w:rsidRDefault="00DC1478" w:rsidP="00042140">
      <w:pPr>
        <w:pStyle w:val="content"/>
        <w:ind w:firstLine="0"/>
      </w:pPr>
      <w:r>
        <w:rPr>
          <w:noProof/>
        </w:rPr>
        <w:drawing>
          <wp:anchor distT="0" distB="0" distL="114300" distR="114300" simplePos="0" relativeHeight="251710464" behindDoc="0" locked="0" layoutInCell="1" allowOverlap="1" wp14:anchorId="10AE2563" wp14:editId="6F66C800">
            <wp:simplePos x="0" y="0"/>
            <wp:positionH relativeFrom="margin">
              <wp:align>center</wp:align>
            </wp:positionH>
            <wp:positionV relativeFrom="paragraph">
              <wp:posOffset>349487</wp:posOffset>
            </wp:positionV>
            <wp:extent cx="4722495" cy="4072255"/>
            <wp:effectExtent l="19050" t="19050" r="20955" b="2349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2495" cy="407225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58AE9925" wp14:editId="6232EB5B">
                <wp:simplePos x="0" y="0"/>
                <wp:positionH relativeFrom="column">
                  <wp:posOffset>418142</wp:posOffset>
                </wp:positionH>
                <wp:positionV relativeFrom="paragraph">
                  <wp:posOffset>4495918</wp:posOffset>
                </wp:positionV>
                <wp:extent cx="42418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537A1A03" w14:textId="5D9EEF53" w:rsidR="000943DB" w:rsidRPr="00D874A1" w:rsidRDefault="000943DB" w:rsidP="000943DB">
                            <w:pPr>
                              <w:pStyle w:val="Caption"/>
                              <w:rPr>
                                <w:noProof/>
                              </w:rPr>
                            </w:pPr>
                            <w:bookmarkStart w:id="66" w:name="_Toc103900448"/>
                            <w:r>
                              <w:t xml:space="preserve">Hình </w:t>
                            </w:r>
                            <w:fldSimple w:instr=" STYLEREF 1 \s ">
                              <w:r w:rsidR="00DA11C8">
                                <w:rPr>
                                  <w:noProof/>
                                </w:rPr>
                                <w:t>3</w:t>
                              </w:r>
                            </w:fldSimple>
                            <w:r w:rsidR="00DA11C8">
                              <w:t>.</w:t>
                            </w:r>
                            <w:fldSimple w:instr=" SEQ Hình \* ARABIC \s 1 ">
                              <w:r w:rsidR="00DA11C8">
                                <w:rPr>
                                  <w:noProof/>
                                </w:rPr>
                                <w:t>1</w:t>
                              </w:r>
                            </w:fldSimple>
                            <w:r>
                              <w:t>: Sơ đồ khối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9925" id="Text Box 68" o:spid="_x0000_s1036" type="#_x0000_t202" style="position:absolute;left:0;text-align:left;margin-left:32.9pt;margin-top:354pt;width:33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xf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jO7m1JIUuz246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" stroked="f">
                <v:textbox style="mso-fit-shape-to-text:t" inset="0,0,0,0">
                  <w:txbxContent>
                    <w:p w14:paraId="537A1A03" w14:textId="5D9EEF53" w:rsidR="000943DB" w:rsidRPr="00D874A1" w:rsidRDefault="000943DB" w:rsidP="000943DB">
                      <w:pPr>
                        <w:pStyle w:val="Caption"/>
                        <w:rPr>
                          <w:noProof/>
                        </w:rPr>
                      </w:pPr>
                      <w:bookmarkStart w:id="67" w:name="_Toc103900448"/>
                      <w:r>
                        <w:t xml:space="preserve">Hình </w:t>
                      </w:r>
                      <w:fldSimple w:instr=" STYLEREF 1 \s ">
                        <w:r w:rsidR="00DA11C8">
                          <w:rPr>
                            <w:noProof/>
                          </w:rPr>
                          <w:t>3</w:t>
                        </w:r>
                      </w:fldSimple>
                      <w:r w:rsidR="00DA11C8">
                        <w:t>.</w:t>
                      </w:r>
                      <w:fldSimple w:instr=" SEQ Hình \* ARABIC \s 1 ">
                        <w:r w:rsidR="00DA11C8">
                          <w:rPr>
                            <w:noProof/>
                          </w:rPr>
                          <w:t>1</w:t>
                        </w:r>
                      </w:fldSimple>
                      <w:r>
                        <w:t>: Sơ đồ khối của hệ thống</w:t>
                      </w:r>
                      <w:bookmarkEnd w:id="67"/>
                    </w:p>
                  </w:txbxContent>
                </v:textbox>
                <w10:wrap type="topAndBottom"/>
              </v:shape>
            </w:pict>
          </mc:Fallback>
        </mc:AlternateContent>
      </w:r>
      <w:r w:rsidR="00042140">
        <w:t>Sơ đồ khối của thùng đựng rác thông minh bao gồm 6 khối chính:</w:t>
      </w:r>
    </w:p>
    <w:p w14:paraId="23DA00D1" w14:textId="3FECC640" w:rsidR="00042140" w:rsidRDefault="00042140" w:rsidP="00594BC3">
      <w:pPr>
        <w:pStyle w:val="content"/>
        <w:numPr>
          <w:ilvl w:val="0"/>
          <w:numId w:val="22"/>
        </w:numPr>
      </w:pPr>
      <w:r>
        <w:lastRenderedPageBreak/>
        <w:t xml:space="preserve">Khối nguồn: Cung cấp năng lượng hoạt động cho khối vi điều khiển, khối cảm biến, khối </w:t>
      </w:r>
      <w:r w:rsidR="00423F08">
        <w:t>servo và</w:t>
      </w:r>
      <w:r>
        <w:t xml:space="preserve"> khối </w:t>
      </w:r>
      <w:r w:rsidR="00423F08">
        <w:t>LCD</w:t>
      </w:r>
      <w:r>
        <w:t xml:space="preserve"> </w:t>
      </w:r>
    </w:p>
    <w:p w14:paraId="7D5E1FEC" w14:textId="7B1DF216" w:rsidR="00042140" w:rsidRDefault="00042140" w:rsidP="00594BC3">
      <w:pPr>
        <w:pStyle w:val="content"/>
        <w:numPr>
          <w:ilvl w:val="0"/>
          <w:numId w:val="22"/>
        </w:numPr>
      </w:pPr>
      <w:r>
        <w:t>Khối vi điều khiển: Là một thiết bị có khả năng nhận và lập trình xử lý được các tín hiệu theo yêu cầu đầu vào của hệ thống, đồng thời xuất được các tín hiệu ra theo yêu cầu.</w:t>
      </w:r>
    </w:p>
    <w:p w14:paraId="2526F6B8" w14:textId="77777777" w:rsidR="00423F08" w:rsidRDefault="00042140" w:rsidP="00594BC3">
      <w:pPr>
        <w:pStyle w:val="content"/>
        <w:numPr>
          <w:ilvl w:val="0"/>
          <w:numId w:val="22"/>
        </w:numPr>
      </w:pPr>
      <w:r>
        <w:t>Khối cảm biến: Thực hiện đo các giá trị và đưa thông tin vào khối vi điều khiển.</w:t>
      </w:r>
    </w:p>
    <w:p w14:paraId="14FDABF9" w14:textId="78991E29" w:rsidR="00042140" w:rsidRDefault="00042140" w:rsidP="00594BC3">
      <w:pPr>
        <w:pStyle w:val="content"/>
        <w:numPr>
          <w:ilvl w:val="0"/>
          <w:numId w:val="22"/>
        </w:numPr>
      </w:pPr>
      <w:r>
        <w:t>Khối servo: Là khối thực hiện yêu cầu đầu ra của vi điều khiển đóng nắm và mở nắm</w:t>
      </w:r>
    </w:p>
    <w:p w14:paraId="7CE90340" w14:textId="797E4A68" w:rsidR="00042140" w:rsidRDefault="00042140" w:rsidP="00594BC3">
      <w:pPr>
        <w:pStyle w:val="content"/>
        <w:numPr>
          <w:ilvl w:val="0"/>
          <w:numId w:val="22"/>
        </w:numPr>
      </w:pPr>
      <w:r>
        <w:t xml:space="preserve">Khối </w:t>
      </w:r>
      <w:r w:rsidR="00423F08">
        <w:t>công tắc</w:t>
      </w:r>
      <w:r>
        <w:t xml:space="preserve">: </w:t>
      </w:r>
      <w:r w:rsidR="00423F08">
        <w:t>Chuyển chế độ khi thùng rác đầy để lấy rác</w:t>
      </w:r>
    </w:p>
    <w:p w14:paraId="7FDDD95F" w14:textId="589372B0" w:rsidR="00042140" w:rsidRDefault="00423F08" w:rsidP="00594BC3">
      <w:pPr>
        <w:pStyle w:val="content"/>
        <w:numPr>
          <w:ilvl w:val="0"/>
          <w:numId w:val="22"/>
        </w:numPr>
      </w:pPr>
      <w:r>
        <w:t>Khối LCD: Hiển thị các thông tin về trạng thái của thùng rác qua LCD</w:t>
      </w:r>
    </w:p>
    <w:p w14:paraId="3340E6C8" w14:textId="096FAF85" w:rsidR="00DA11C8" w:rsidRDefault="000943DB" w:rsidP="00423F08">
      <w:pPr>
        <w:pStyle w:val="content"/>
        <w:numPr>
          <w:ilvl w:val="0"/>
          <w:numId w:val="22"/>
        </w:numPr>
      </w:pPr>
      <w:r>
        <w:t xml:space="preserve">Khối âm thanh: Phát các âm thanh “Xin cảm ơn”, xin bỏ rác vào thùng </w:t>
      </w:r>
    </w:p>
    <w:p w14:paraId="5BE25867" w14:textId="1CAD408F" w:rsidR="00DA11C8" w:rsidRDefault="00DA11C8" w:rsidP="00DA11C8">
      <w:pPr>
        <w:pStyle w:val="level1"/>
      </w:pPr>
      <w:bookmarkStart w:id="68" w:name="_Toc103902494"/>
      <w:r>
        <w:rPr>
          <w:noProof/>
        </w:rPr>
        <w:drawing>
          <wp:anchor distT="0" distB="0" distL="114300" distR="114300" simplePos="0" relativeHeight="251720704" behindDoc="0" locked="0" layoutInCell="1" allowOverlap="1" wp14:anchorId="5A8B2950" wp14:editId="38F972EE">
            <wp:simplePos x="0" y="0"/>
            <wp:positionH relativeFrom="page">
              <wp:posOffset>1483360</wp:posOffset>
            </wp:positionH>
            <wp:positionV relativeFrom="paragraph">
              <wp:posOffset>416560</wp:posOffset>
            </wp:positionV>
            <wp:extent cx="5314315" cy="3460115"/>
            <wp:effectExtent l="19050" t="19050" r="19685" b="260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315" cy="346011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t>Lưu đồ thuật toán</w:t>
      </w:r>
      <w:bookmarkEnd w:id="68"/>
    </w:p>
    <w:p w14:paraId="0A117391" w14:textId="563E6D47" w:rsidR="00685122" w:rsidRDefault="00DA11C8" w:rsidP="00DA11C8">
      <w:pPr>
        <w:pStyle w:val="content"/>
        <w:ind w:firstLine="0"/>
      </w:pPr>
      <w:r>
        <w:rPr>
          <w:noProof/>
        </w:rPr>
        <mc:AlternateContent>
          <mc:Choice Requires="wps">
            <w:drawing>
              <wp:anchor distT="0" distB="0" distL="114300" distR="114300" simplePos="0" relativeHeight="251731968" behindDoc="0" locked="0" layoutInCell="1" allowOverlap="1" wp14:anchorId="5965B578" wp14:editId="498EC454">
                <wp:simplePos x="0" y="0"/>
                <wp:positionH relativeFrom="column">
                  <wp:posOffset>187325</wp:posOffset>
                </wp:positionH>
                <wp:positionV relativeFrom="paragraph">
                  <wp:posOffset>3837305</wp:posOffset>
                </wp:positionV>
                <wp:extent cx="531431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4A1D8D1" w14:textId="148C7BDA" w:rsidR="00DA11C8" w:rsidRPr="008C50D3" w:rsidRDefault="00DA11C8" w:rsidP="00DA11C8">
                            <w:pPr>
                              <w:pStyle w:val="Caption"/>
                              <w:rPr>
                                <w:noProof/>
                              </w:rPr>
                            </w:pPr>
                            <w:r>
                              <w:t xml:space="preserve">Hình </w:t>
                            </w:r>
                            <w:fldSimple w:instr=" STYLEREF 1 \s ">
                              <w:r>
                                <w:rPr>
                                  <w:noProof/>
                                </w:rPr>
                                <w:t>3</w:t>
                              </w:r>
                            </w:fldSimple>
                            <w:r>
                              <w:t>.</w:t>
                            </w:r>
                            <w:fldSimple w:instr=" SEQ Hình \* ARABIC \s 1 ">
                              <w:r>
                                <w:rPr>
                                  <w:noProof/>
                                </w:rPr>
                                <w:t>2</w:t>
                              </w:r>
                            </w:fldSimple>
                            <w:r>
                              <w:t>: Lưu đồ thuật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B578" id="Text Box 73" o:spid="_x0000_s1037" type="#_x0000_t202" style="position:absolute;left:0;text-align:left;margin-left:14.75pt;margin-top:302.15pt;width:418.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HuGgIAAEAEAAAOAAAAZHJzL2Uyb0RvYy54bWysU8Fu2zAMvQ/YPwi6L06apRi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iPvs4ny04kxS7nS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" stroked="f">
                <v:textbox style="mso-fit-shape-to-text:t" inset="0,0,0,0">
                  <w:txbxContent>
                    <w:p w14:paraId="14A1D8D1" w14:textId="148C7BDA" w:rsidR="00DA11C8" w:rsidRPr="008C50D3" w:rsidRDefault="00DA11C8" w:rsidP="00DA11C8">
                      <w:pPr>
                        <w:pStyle w:val="Caption"/>
                        <w:rPr>
                          <w:noProof/>
                        </w:rPr>
                      </w:pPr>
                      <w:r>
                        <w:t xml:space="preserve">Hình </w:t>
                      </w:r>
                      <w:fldSimple w:instr=" STYLEREF 1 \s ">
                        <w:r>
                          <w:rPr>
                            <w:noProof/>
                          </w:rPr>
                          <w:t>3</w:t>
                        </w:r>
                      </w:fldSimple>
                      <w:r>
                        <w:t>.</w:t>
                      </w:r>
                      <w:fldSimple w:instr=" SEQ Hình \* ARABIC \s 1 ">
                        <w:r>
                          <w:rPr>
                            <w:noProof/>
                          </w:rPr>
                          <w:t>2</w:t>
                        </w:r>
                      </w:fldSimple>
                      <w:r>
                        <w:t>: Lưu đồ thuật toán</w:t>
                      </w:r>
                    </w:p>
                  </w:txbxContent>
                </v:textbox>
                <w10:wrap type="square"/>
              </v:shape>
            </w:pict>
          </mc:Fallback>
        </mc:AlternateContent>
      </w:r>
    </w:p>
    <w:p w14:paraId="6363D15D" w14:textId="1E05989D" w:rsidR="00137C36" w:rsidRDefault="00454B1B" w:rsidP="00207DA0">
      <w:pPr>
        <w:pStyle w:val="level1"/>
      </w:pPr>
      <w:bookmarkStart w:id="69" w:name="_Toc103902495"/>
      <w:r>
        <w:lastRenderedPageBreak/>
        <w:t>Sơ đồ nguyên lý trên phần mềm Altium Designer</w:t>
      </w:r>
      <w:bookmarkEnd w:id="69"/>
    </w:p>
    <w:p w14:paraId="40F0AAEF" w14:textId="77777777" w:rsidR="007271BE" w:rsidRDefault="004B416F" w:rsidP="007271BE">
      <w:pPr>
        <w:keepNext/>
      </w:pPr>
      <w:r w:rsidRPr="004B416F">
        <w:rPr>
          <w:noProof/>
        </w:rPr>
        <w:drawing>
          <wp:inline distT="0" distB="0" distL="0" distR="0" wp14:anchorId="0C5973D1" wp14:editId="5CC2BD45">
            <wp:extent cx="5963285" cy="83865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717" cy="8398407"/>
                    </a:xfrm>
                    <a:prstGeom prst="rect">
                      <a:avLst/>
                    </a:prstGeom>
                    <a:noFill/>
                    <a:ln>
                      <a:noFill/>
                    </a:ln>
                  </pic:spPr>
                </pic:pic>
              </a:graphicData>
            </a:graphic>
          </wp:inline>
        </w:drawing>
      </w:r>
    </w:p>
    <w:p w14:paraId="08A0071F" w14:textId="6D486EB9" w:rsidR="00706CAE" w:rsidRPr="00AF466D" w:rsidRDefault="007271BE" w:rsidP="00DC1478">
      <w:pPr>
        <w:pStyle w:val="Caption"/>
      </w:pPr>
      <w:bookmarkStart w:id="70" w:name="_Toc103900449"/>
      <w:r>
        <w:t xml:space="preserve">Hình </w:t>
      </w:r>
      <w:fldSimple w:instr=" STYLEREF 1 \s ">
        <w:r w:rsidR="00DA11C8">
          <w:rPr>
            <w:noProof/>
          </w:rPr>
          <w:t>3</w:t>
        </w:r>
      </w:fldSimple>
      <w:r w:rsidR="00DA11C8">
        <w:t>.</w:t>
      </w:r>
      <w:fldSimple w:instr=" SEQ Hình \* ARABIC \s 1 ">
        <w:r w:rsidR="00DA11C8">
          <w:rPr>
            <w:noProof/>
          </w:rPr>
          <w:t>3</w:t>
        </w:r>
      </w:fldSimple>
      <w:r>
        <w:t>: Sơ đồ nguyên lý toàn mạch</w:t>
      </w:r>
      <w:bookmarkEnd w:id="70"/>
    </w:p>
    <w:p w14:paraId="72ADE56D" w14:textId="7BBC5A54" w:rsidR="007F7D81" w:rsidRDefault="00CA0AE5" w:rsidP="00B15C32">
      <w:pPr>
        <w:pStyle w:val="level2"/>
      </w:pPr>
      <w:bookmarkStart w:id="71" w:name="_Toc103902496"/>
      <w:r>
        <w:lastRenderedPageBreak/>
        <w:t>Khối xử lý trung tâm</w:t>
      </w:r>
      <w:r w:rsidR="00295DD2">
        <w:t xml:space="preserve"> (MCU)</w:t>
      </w:r>
      <w:bookmarkEnd w:id="71"/>
    </w:p>
    <w:p w14:paraId="06A9D273" w14:textId="7D49326F" w:rsidR="00AF466D" w:rsidRDefault="00B15C32" w:rsidP="00AB6494">
      <w:pPr>
        <w:pStyle w:val="content"/>
      </w:pPr>
      <w:r w:rsidRPr="00B15C32">
        <w:t>Sử dụng Aduino Nano để điều khiển toà</w:t>
      </w:r>
      <w:r w:rsidR="004B416F" w:rsidRPr="004B416F">
        <w:t xml:space="preserve"> </w:t>
      </w:r>
      <w:r w:rsidRPr="00B15C32">
        <w:t>n bộ hoạt động của hệ thống.</w:t>
      </w:r>
    </w:p>
    <w:p w14:paraId="689EBABB" w14:textId="140BD6DC" w:rsidR="00423F08" w:rsidRDefault="00B717E5" w:rsidP="00594BC3">
      <w:pPr>
        <w:pStyle w:val="content"/>
        <w:numPr>
          <w:ilvl w:val="0"/>
          <w:numId w:val="23"/>
        </w:numPr>
      </w:pPr>
      <w:r>
        <w:rPr>
          <w:noProof/>
        </w:rPr>
        <mc:AlternateContent>
          <mc:Choice Requires="wps">
            <w:drawing>
              <wp:anchor distT="0" distB="0" distL="114300" distR="114300" simplePos="0" relativeHeight="251714560" behindDoc="0" locked="0" layoutInCell="1" allowOverlap="1" wp14:anchorId="253E667A" wp14:editId="11EF95A9">
                <wp:simplePos x="0" y="0"/>
                <wp:positionH relativeFrom="column">
                  <wp:posOffset>2303145</wp:posOffset>
                </wp:positionH>
                <wp:positionV relativeFrom="paragraph">
                  <wp:posOffset>1969135</wp:posOffset>
                </wp:positionV>
                <wp:extent cx="325691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0DEF7537" w14:textId="1BDD301F" w:rsidR="00B717E5" w:rsidRPr="006753C7" w:rsidRDefault="00B717E5" w:rsidP="00B717E5">
                            <w:pPr>
                              <w:pStyle w:val="Caption"/>
                              <w:rPr>
                                <w:noProof/>
                              </w:rPr>
                            </w:pPr>
                            <w:bookmarkStart w:id="72" w:name="_Toc103900450"/>
                            <w:r>
                              <w:t xml:space="preserve">Hình </w:t>
                            </w:r>
                            <w:fldSimple w:instr=" STYLEREF 1 \s ">
                              <w:r w:rsidR="00DA11C8">
                                <w:rPr>
                                  <w:noProof/>
                                </w:rPr>
                                <w:t>3</w:t>
                              </w:r>
                            </w:fldSimple>
                            <w:r w:rsidR="00DA11C8">
                              <w:t>.</w:t>
                            </w:r>
                            <w:fldSimple w:instr=" SEQ Hình \* ARABIC \s 1 ">
                              <w:r w:rsidR="00DA11C8">
                                <w:rPr>
                                  <w:noProof/>
                                </w:rPr>
                                <w:t>4</w:t>
                              </w:r>
                            </w:fldSimple>
                            <w:r>
                              <w:t>: Khối xử lý trung tâm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667A" id="Text Box 74" o:spid="_x0000_s1038" type="#_x0000_t202" style="position:absolute;left:0;text-align:left;margin-left:181.35pt;margin-top:155.05pt;width:256.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NI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nc0/TWacSYrN72a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" stroked="f">
                <v:textbox style="mso-fit-shape-to-text:t" inset="0,0,0,0">
                  <w:txbxContent>
                    <w:p w14:paraId="0DEF7537" w14:textId="1BDD301F" w:rsidR="00B717E5" w:rsidRPr="006753C7" w:rsidRDefault="00B717E5" w:rsidP="00B717E5">
                      <w:pPr>
                        <w:pStyle w:val="Caption"/>
                        <w:rPr>
                          <w:noProof/>
                        </w:rPr>
                      </w:pPr>
                      <w:bookmarkStart w:id="73" w:name="_Toc103900450"/>
                      <w:r>
                        <w:t xml:space="preserve">Hình </w:t>
                      </w:r>
                      <w:fldSimple w:instr=" STYLEREF 1 \s ">
                        <w:r w:rsidR="00DA11C8">
                          <w:rPr>
                            <w:noProof/>
                          </w:rPr>
                          <w:t>3</w:t>
                        </w:r>
                      </w:fldSimple>
                      <w:r w:rsidR="00DA11C8">
                        <w:t>.</w:t>
                      </w:r>
                      <w:fldSimple w:instr=" SEQ Hình \* ARABIC \s 1 ">
                        <w:r w:rsidR="00DA11C8">
                          <w:rPr>
                            <w:noProof/>
                          </w:rPr>
                          <w:t>4</w:t>
                        </w:r>
                      </w:fldSimple>
                      <w:r>
                        <w:t>: Khối xử lý trung tâm</w:t>
                      </w:r>
                      <w:bookmarkEnd w:id="73"/>
                    </w:p>
                  </w:txbxContent>
                </v:textbox>
                <w10:wrap type="square"/>
              </v:shape>
            </w:pict>
          </mc:Fallback>
        </mc:AlternateContent>
      </w:r>
      <w:r w:rsidR="004B416F" w:rsidRPr="004B416F">
        <w:rPr>
          <w:noProof/>
        </w:rPr>
        <w:drawing>
          <wp:anchor distT="0" distB="0" distL="114300" distR="114300" simplePos="0" relativeHeight="251675648" behindDoc="0" locked="0" layoutInCell="1" allowOverlap="1" wp14:anchorId="11DB4EDD" wp14:editId="12CBB7ED">
            <wp:simplePos x="0" y="0"/>
            <wp:positionH relativeFrom="margin">
              <wp:align>right</wp:align>
            </wp:positionH>
            <wp:positionV relativeFrom="paragraph">
              <wp:posOffset>27532</wp:posOffset>
            </wp:positionV>
            <wp:extent cx="3256915" cy="1884680"/>
            <wp:effectExtent l="19050" t="19050" r="19685" b="203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6915" cy="1884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5C32" w:rsidRPr="00B15C32">
        <w:t>V</w:t>
      </w:r>
      <w:r w:rsidR="00AF466D">
        <w:t>IN và</w:t>
      </w:r>
      <w:r w:rsidR="00B15C32" w:rsidRPr="00B15C32">
        <w:t xml:space="preserve"> GND </w:t>
      </w:r>
      <w:r w:rsidR="00423F08">
        <w:t xml:space="preserve">: </w:t>
      </w:r>
      <w:r w:rsidR="00AF466D">
        <w:t>C</w:t>
      </w:r>
      <w:r w:rsidR="00423F08">
        <w:t>ấp nguồn 5V từ khối nguồn</w:t>
      </w:r>
    </w:p>
    <w:p w14:paraId="3A0DD44A" w14:textId="1CCA4DA9" w:rsidR="00423F08" w:rsidRDefault="00423F08" w:rsidP="00594BC3">
      <w:pPr>
        <w:pStyle w:val="content"/>
        <w:numPr>
          <w:ilvl w:val="0"/>
          <w:numId w:val="23"/>
        </w:numPr>
      </w:pPr>
      <w:r>
        <w:t xml:space="preserve">D6: </w:t>
      </w:r>
      <w:r w:rsidR="00AF466D">
        <w:t>Đ</w:t>
      </w:r>
      <w:r w:rsidR="00B15C32" w:rsidRPr="00B15C32">
        <w:t xml:space="preserve">ầu vào cảm biến hồng ngoại </w:t>
      </w:r>
    </w:p>
    <w:p w14:paraId="3C60318F" w14:textId="28E0C828" w:rsidR="00423F08" w:rsidRDefault="00423F08" w:rsidP="00594BC3">
      <w:pPr>
        <w:pStyle w:val="content"/>
        <w:numPr>
          <w:ilvl w:val="0"/>
          <w:numId w:val="23"/>
        </w:numPr>
      </w:pPr>
      <w:r>
        <w:t xml:space="preserve">D7: </w:t>
      </w:r>
      <w:r w:rsidR="00AF466D">
        <w:t>Đ</w:t>
      </w:r>
      <w:r>
        <w:t>ầu vào công tắc ở chân D7</w:t>
      </w:r>
    </w:p>
    <w:p w14:paraId="355D93D3" w14:textId="0C649137" w:rsidR="001246B4" w:rsidRDefault="00AF466D" w:rsidP="00594BC3">
      <w:pPr>
        <w:pStyle w:val="content"/>
        <w:numPr>
          <w:ilvl w:val="0"/>
          <w:numId w:val="23"/>
        </w:numPr>
      </w:pPr>
      <w:r>
        <w:t xml:space="preserve">D5 và D4: </w:t>
      </w:r>
      <w:r w:rsidR="00423F08">
        <w:t xml:space="preserve"> </w:t>
      </w:r>
      <w:r>
        <w:t xml:space="preserve">Đầu </w:t>
      </w:r>
      <w:r w:rsidR="00B15C32" w:rsidRPr="00B15C32">
        <w:t xml:space="preserve">vào cảm biến siêu âm chân </w:t>
      </w:r>
      <w:r w:rsidR="00B15C32">
        <w:t xml:space="preserve">TRIG và </w:t>
      </w:r>
      <w:r>
        <w:t>ECHO</w:t>
      </w:r>
      <w:r w:rsidR="00B15C32" w:rsidRPr="00B15C32">
        <w:t>.</w:t>
      </w:r>
    </w:p>
    <w:p w14:paraId="46A19A69" w14:textId="57BC6FE3" w:rsidR="00AF466D" w:rsidRDefault="00AF466D" w:rsidP="00594BC3">
      <w:pPr>
        <w:pStyle w:val="content"/>
        <w:numPr>
          <w:ilvl w:val="0"/>
          <w:numId w:val="23"/>
        </w:numPr>
      </w:pPr>
      <w:r>
        <w:t>D9 và D10: Đầu ra của Servo</w:t>
      </w:r>
    </w:p>
    <w:p w14:paraId="12C071E8" w14:textId="0D6E8B94" w:rsidR="00B15C32" w:rsidRDefault="00AF466D" w:rsidP="00B717E5">
      <w:pPr>
        <w:pStyle w:val="content"/>
        <w:numPr>
          <w:ilvl w:val="0"/>
          <w:numId w:val="23"/>
        </w:numPr>
      </w:pPr>
      <w:r>
        <w:t>A4 và A5: Đầu ra LCD dạng I2C chân SDA và SCL</w:t>
      </w:r>
    </w:p>
    <w:p w14:paraId="12B57183" w14:textId="510A49BF" w:rsidR="004B416F" w:rsidRPr="004B416F" w:rsidRDefault="00CA0AE5" w:rsidP="00594BC3">
      <w:pPr>
        <w:pStyle w:val="level2"/>
      </w:pPr>
      <w:bookmarkStart w:id="74" w:name="_Toc103902497"/>
      <w:r>
        <w:t xml:space="preserve">Khối </w:t>
      </w:r>
      <w:r w:rsidR="00A8033E">
        <w:t>nguồn</w:t>
      </w:r>
      <w:r w:rsidR="00ED5B63">
        <w:t xml:space="preserve"> và ổn áp nguồn</w:t>
      </w:r>
      <w:bookmarkEnd w:id="74"/>
      <w:r w:rsidR="00A8033E">
        <w:t xml:space="preserve"> </w:t>
      </w:r>
    </w:p>
    <w:p w14:paraId="4F8D90B2" w14:textId="0014E0F2" w:rsidR="00706CAE" w:rsidRDefault="00B717E5" w:rsidP="00295DD2">
      <w:pPr>
        <w:pStyle w:val="content"/>
      </w:pPr>
      <w:r>
        <w:rPr>
          <w:noProof/>
        </w:rPr>
        <mc:AlternateContent>
          <mc:Choice Requires="wps">
            <w:drawing>
              <wp:anchor distT="0" distB="0" distL="114300" distR="114300" simplePos="0" relativeHeight="251716608" behindDoc="0" locked="0" layoutInCell="1" allowOverlap="1" wp14:anchorId="3C065CB6" wp14:editId="69D5E6A3">
                <wp:simplePos x="0" y="0"/>
                <wp:positionH relativeFrom="column">
                  <wp:posOffset>2553970</wp:posOffset>
                </wp:positionH>
                <wp:positionV relativeFrom="paragraph">
                  <wp:posOffset>1341120</wp:posOffset>
                </wp:positionV>
                <wp:extent cx="30092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6B5A597B" w14:textId="15C615F4" w:rsidR="00B717E5" w:rsidRPr="00C241D1" w:rsidRDefault="00B717E5" w:rsidP="00B717E5">
                            <w:pPr>
                              <w:pStyle w:val="Caption"/>
                              <w:rPr>
                                <w:b/>
                                <w:bCs/>
                                <w:noProof/>
                              </w:rPr>
                            </w:pPr>
                            <w:bookmarkStart w:id="75" w:name="_Toc103900451"/>
                            <w:r>
                              <w:t xml:space="preserve">Hình </w:t>
                            </w:r>
                            <w:fldSimple w:instr=" STYLEREF 1 \s ">
                              <w:r w:rsidR="00DA11C8">
                                <w:rPr>
                                  <w:noProof/>
                                </w:rPr>
                                <w:t>3</w:t>
                              </w:r>
                            </w:fldSimple>
                            <w:r w:rsidR="00DA11C8">
                              <w:t>.</w:t>
                            </w:r>
                            <w:fldSimple w:instr=" SEQ Hình \* ARABIC \s 1 ">
                              <w:r w:rsidR="00DA11C8">
                                <w:rPr>
                                  <w:noProof/>
                                </w:rPr>
                                <w:t>5</w:t>
                              </w:r>
                            </w:fldSimple>
                            <w:r>
                              <w:t>: Khối nguồn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65CB6" id="Text Box 75" o:spid="_x0000_s1039" type="#_x0000_t202" style="position:absolute;left:0;text-align:left;margin-left:201.1pt;margin-top:105.6pt;width:23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OGwIAAEA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" stroked="f">
                <v:textbox style="mso-fit-shape-to-text:t" inset="0,0,0,0">
                  <w:txbxContent>
                    <w:p w14:paraId="6B5A597B" w14:textId="15C615F4" w:rsidR="00B717E5" w:rsidRPr="00C241D1" w:rsidRDefault="00B717E5" w:rsidP="00B717E5">
                      <w:pPr>
                        <w:pStyle w:val="Caption"/>
                        <w:rPr>
                          <w:b/>
                          <w:bCs/>
                          <w:noProof/>
                        </w:rPr>
                      </w:pPr>
                      <w:bookmarkStart w:id="76" w:name="_Toc103900451"/>
                      <w:r>
                        <w:t xml:space="preserve">Hình </w:t>
                      </w:r>
                      <w:fldSimple w:instr=" STYLEREF 1 \s ">
                        <w:r w:rsidR="00DA11C8">
                          <w:rPr>
                            <w:noProof/>
                          </w:rPr>
                          <w:t>3</w:t>
                        </w:r>
                      </w:fldSimple>
                      <w:r w:rsidR="00DA11C8">
                        <w:t>.</w:t>
                      </w:r>
                      <w:fldSimple w:instr=" SEQ Hình \* ARABIC \s 1 ">
                        <w:r w:rsidR="00DA11C8">
                          <w:rPr>
                            <w:noProof/>
                          </w:rPr>
                          <w:t>5</w:t>
                        </w:r>
                      </w:fldSimple>
                      <w:r>
                        <w:t>: Khối nguồn</w:t>
                      </w:r>
                      <w:bookmarkEnd w:id="76"/>
                    </w:p>
                  </w:txbxContent>
                </v:textbox>
                <w10:wrap type="square"/>
              </v:shape>
            </w:pict>
          </mc:Fallback>
        </mc:AlternateContent>
      </w:r>
      <w:r w:rsidR="004B416F" w:rsidRPr="004B416F">
        <w:rPr>
          <w:b/>
          <w:bCs/>
          <w:noProof/>
        </w:rPr>
        <w:drawing>
          <wp:anchor distT="0" distB="0" distL="114300" distR="114300" simplePos="0" relativeHeight="251676672" behindDoc="0" locked="0" layoutInCell="1" allowOverlap="1" wp14:anchorId="023ECC30" wp14:editId="5C6C1631">
            <wp:simplePos x="0" y="0"/>
            <wp:positionH relativeFrom="margin">
              <wp:posOffset>2553970</wp:posOffset>
            </wp:positionH>
            <wp:positionV relativeFrom="paragraph">
              <wp:posOffset>27305</wp:posOffset>
            </wp:positionV>
            <wp:extent cx="3009265" cy="1256665"/>
            <wp:effectExtent l="19050" t="19050"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265" cy="12566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B6494">
        <w:t>Mạch sử dụng nguồn điện 12V cấp vàp Module nguồn LM2569.</w:t>
      </w:r>
    </w:p>
    <w:p w14:paraId="10A1283F" w14:textId="52C8F36D" w:rsidR="00982E96" w:rsidRDefault="00AB6494" w:rsidP="00435EFD">
      <w:pPr>
        <w:pStyle w:val="content"/>
      </w:pPr>
      <w:r>
        <w:t xml:space="preserve"> Module nguồn LM2569 có tác dụng biến đổi nguồn cấp 12V về 5V để cấp cho </w:t>
      </w:r>
      <w:r w:rsidR="00AA2B2C">
        <w:t>Arduino Nano và các cảm biến, động cơ Servo…</w:t>
      </w:r>
    </w:p>
    <w:p w14:paraId="6EE70F4F" w14:textId="68C53FC8" w:rsidR="007364C1" w:rsidRDefault="00B717E5" w:rsidP="00706CAE">
      <w:pPr>
        <w:pStyle w:val="level2"/>
      </w:pPr>
      <w:bookmarkStart w:id="77" w:name="_Toc103902498"/>
      <w:r w:rsidRPr="003E4C05">
        <w:rPr>
          <w:noProof/>
        </w:rPr>
        <w:drawing>
          <wp:anchor distT="0" distB="0" distL="114300" distR="114300" simplePos="0" relativeHeight="251677696" behindDoc="0" locked="0" layoutInCell="1" allowOverlap="1" wp14:anchorId="0EFBC545" wp14:editId="14902A3F">
            <wp:simplePos x="0" y="0"/>
            <wp:positionH relativeFrom="column">
              <wp:posOffset>3211517</wp:posOffset>
            </wp:positionH>
            <wp:positionV relativeFrom="paragraph">
              <wp:posOffset>23761</wp:posOffset>
            </wp:positionV>
            <wp:extent cx="2214245" cy="1236345"/>
            <wp:effectExtent l="19050" t="19050" r="1460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4245" cy="1236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06CAE">
        <w:t>Khối LCD</w:t>
      </w:r>
      <w:bookmarkEnd w:id="77"/>
    </w:p>
    <w:p w14:paraId="7CA9F986" w14:textId="6D797D35" w:rsidR="004B416F" w:rsidRDefault="00435EFD" w:rsidP="00435EFD">
      <w:pPr>
        <w:pStyle w:val="content"/>
      </w:pPr>
      <w:r>
        <w:t>LCD giao tiếp với vi điều khiển ESP32 thông qua chuẩn giao tiếp I2C với 2 chân SDA và SCL, GND và VCC dùng để cấp nguồn cho LCD và làm tham chiếu cho sự truyền nhận dữ liệu của ESP32 và màn hình.</w:t>
      </w:r>
    </w:p>
    <w:p w14:paraId="37276066" w14:textId="164B1510" w:rsidR="004B416F" w:rsidRDefault="00435EFD" w:rsidP="00B63BC6">
      <w:pPr>
        <w:pStyle w:val="content"/>
      </w:pPr>
      <w:r>
        <w:lastRenderedPageBreak/>
        <w:t>Màn hình LCD giúp hiển thị các thông số của thùng rác một cách thuận tiện</w:t>
      </w:r>
      <w:r w:rsidR="00B63BC6">
        <w:t xml:space="preserve"> như: báo ra màn hình thùng rác đã đầy, báo ra màn hình một số dòng chữ về bảo vệ môi trường, vứt rác đúng nơi quy định …</w:t>
      </w:r>
    </w:p>
    <w:p w14:paraId="7E268B67" w14:textId="4B460BD0" w:rsidR="007364C1" w:rsidRDefault="007364C1" w:rsidP="007364C1">
      <w:pPr>
        <w:pStyle w:val="level2"/>
      </w:pPr>
      <w:bookmarkStart w:id="78" w:name="_Toc103902499"/>
      <w:r>
        <w:t>Khối SR04</w:t>
      </w:r>
      <w:bookmarkEnd w:id="78"/>
    </w:p>
    <w:p w14:paraId="29D34FAD" w14:textId="5A3DF2C3" w:rsidR="003E4C05" w:rsidRDefault="00ED5B63" w:rsidP="00B63BC6">
      <w:pPr>
        <w:pStyle w:val="content"/>
      </w:pPr>
      <w:r>
        <w:rPr>
          <w:noProof/>
        </w:rPr>
        <mc:AlternateContent>
          <mc:Choice Requires="wps">
            <w:drawing>
              <wp:anchor distT="0" distB="0" distL="114300" distR="114300" simplePos="0" relativeHeight="251718656" behindDoc="0" locked="0" layoutInCell="1" allowOverlap="1" wp14:anchorId="15970BF8" wp14:editId="052E3A08">
                <wp:simplePos x="0" y="0"/>
                <wp:positionH relativeFrom="column">
                  <wp:posOffset>3473450</wp:posOffset>
                </wp:positionH>
                <wp:positionV relativeFrom="paragraph">
                  <wp:posOffset>1239520</wp:posOffset>
                </wp:positionV>
                <wp:extent cx="184785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02052850" w14:textId="6466D223" w:rsidR="00ED5B63" w:rsidRPr="0053748E" w:rsidRDefault="00ED5B63" w:rsidP="00ED5B63">
                            <w:pPr>
                              <w:pStyle w:val="Caption"/>
                              <w:rPr>
                                <w:noProof/>
                              </w:rPr>
                            </w:pPr>
                            <w:bookmarkStart w:id="79" w:name="_Toc103900452"/>
                            <w:r>
                              <w:t xml:space="preserve">Hình </w:t>
                            </w:r>
                            <w:fldSimple w:instr=" STYLEREF 1 \s ">
                              <w:r w:rsidR="00DA11C8">
                                <w:rPr>
                                  <w:noProof/>
                                </w:rPr>
                                <w:t>3</w:t>
                              </w:r>
                            </w:fldSimple>
                            <w:r w:rsidR="00DA11C8">
                              <w:t>.</w:t>
                            </w:r>
                            <w:fldSimple w:instr=" SEQ Hình \* ARABIC \s 1 ">
                              <w:r w:rsidR="00DA11C8">
                                <w:rPr>
                                  <w:noProof/>
                                </w:rPr>
                                <w:t>6</w:t>
                              </w:r>
                            </w:fldSimple>
                            <w:r>
                              <w:t>: Khối SR-04</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70BF8" id="Text Box 76" o:spid="_x0000_s1040" type="#_x0000_t202" style="position:absolute;left:0;text-align:left;margin-left:273.5pt;margin-top:97.6pt;width:1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xZGgIAAEAEAAAOAAAAZHJzL2Uyb0RvYy54bWysU01v2zAMvQ/YfxB0X5x0bR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" stroked="f">
                <v:textbox style="mso-fit-shape-to-text:t" inset="0,0,0,0">
                  <w:txbxContent>
                    <w:p w14:paraId="02052850" w14:textId="6466D223" w:rsidR="00ED5B63" w:rsidRPr="0053748E" w:rsidRDefault="00ED5B63" w:rsidP="00ED5B63">
                      <w:pPr>
                        <w:pStyle w:val="Caption"/>
                        <w:rPr>
                          <w:noProof/>
                        </w:rPr>
                      </w:pPr>
                      <w:bookmarkStart w:id="80" w:name="_Toc103900452"/>
                      <w:r>
                        <w:t xml:space="preserve">Hình </w:t>
                      </w:r>
                      <w:fldSimple w:instr=" STYLEREF 1 \s ">
                        <w:r w:rsidR="00DA11C8">
                          <w:rPr>
                            <w:noProof/>
                          </w:rPr>
                          <w:t>3</w:t>
                        </w:r>
                      </w:fldSimple>
                      <w:r w:rsidR="00DA11C8">
                        <w:t>.</w:t>
                      </w:r>
                      <w:fldSimple w:instr=" SEQ Hình \* ARABIC \s 1 ">
                        <w:r w:rsidR="00DA11C8">
                          <w:rPr>
                            <w:noProof/>
                          </w:rPr>
                          <w:t>6</w:t>
                        </w:r>
                      </w:fldSimple>
                      <w:r>
                        <w:t>: Khối SR-04</w:t>
                      </w:r>
                      <w:bookmarkEnd w:id="80"/>
                    </w:p>
                  </w:txbxContent>
                </v:textbox>
                <w10:wrap type="square"/>
              </v:shape>
            </w:pict>
          </mc:Fallback>
        </mc:AlternateContent>
      </w:r>
      <w:r w:rsidR="003E4C05" w:rsidRPr="003E4C05">
        <w:rPr>
          <w:noProof/>
        </w:rPr>
        <w:drawing>
          <wp:anchor distT="0" distB="0" distL="114300" distR="114300" simplePos="0" relativeHeight="251678720" behindDoc="0" locked="0" layoutInCell="1" allowOverlap="1" wp14:anchorId="4EE71FEF" wp14:editId="3681AACB">
            <wp:simplePos x="0" y="0"/>
            <wp:positionH relativeFrom="margin">
              <wp:posOffset>3473450</wp:posOffset>
            </wp:positionH>
            <wp:positionV relativeFrom="paragraph">
              <wp:posOffset>14605</wp:posOffset>
            </wp:positionV>
            <wp:extent cx="1847850" cy="1167765"/>
            <wp:effectExtent l="19050" t="19050" r="19050" b="133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63BC6">
        <w:t>Khối cảm biến SR04 giao tiếp với vi điều khiển thông qua 2 chân TRIG và ECHO.</w:t>
      </w:r>
    </w:p>
    <w:p w14:paraId="6BEED1FB" w14:textId="5973BC4F" w:rsidR="003E4C05" w:rsidRDefault="00B63BC6" w:rsidP="00B63BC6">
      <w:pPr>
        <w:pStyle w:val="content"/>
      </w:pPr>
      <w:r w:rsidRPr="00B63BC6">
        <w:t xml:space="preserve">Pin </w:t>
      </w:r>
      <w:r>
        <w:t>TRIG (hay còn gọi là chân kích hoạt)</w:t>
      </w:r>
      <w:r w:rsidRPr="00B63BC6">
        <w:t xml:space="preserve"> được sử dụng để kích hoạt các xung âm thanh siêu âm. Pin E</w:t>
      </w:r>
      <w:r>
        <w:t>CHO có tác dụng</w:t>
      </w:r>
      <w:r w:rsidRPr="00B63BC6">
        <w:t xml:space="preserve"> tạo ra một xung khi nhận được tín hiệu phản xạ. Độ dài của xung tỷ lệ thuận với thời gian phát hiện tín hiệu truyền.</w:t>
      </w:r>
    </w:p>
    <w:p w14:paraId="37E00301" w14:textId="0DAF851C" w:rsidR="007364C1" w:rsidRDefault="003E4C05" w:rsidP="007364C1">
      <w:pPr>
        <w:pStyle w:val="level2"/>
      </w:pPr>
      <w:bookmarkStart w:id="81" w:name="_Toc103902500"/>
      <w:r w:rsidRPr="003E4C05">
        <w:rPr>
          <w:noProof/>
        </w:rPr>
        <w:drawing>
          <wp:anchor distT="0" distB="0" distL="114300" distR="114300" simplePos="0" relativeHeight="251679744" behindDoc="0" locked="0" layoutInCell="1" allowOverlap="1" wp14:anchorId="41CC23B2" wp14:editId="190EEFD9">
            <wp:simplePos x="0" y="0"/>
            <wp:positionH relativeFrom="column">
              <wp:posOffset>3513607</wp:posOffset>
            </wp:positionH>
            <wp:positionV relativeFrom="paragraph">
              <wp:posOffset>229491</wp:posOffset>
            </wp:positionV>
            <wp:extent cx="1838262" cy="1671851"/>
            <wp:effectExtent l="19050" t="19050" r="10160" b="241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8262" cy="1671851"/>
                    </a:xfrm>
                    <a:prstGeom prst="rect">
                      <a:avLst/>
                    </a:prstGeom>
                    <a:noFill/>
                    <a:ln w="12700">
                      <a:solidFill>
                        <a:schemeClr val="tx1"/>
                      </a:solidFill>
                    </a:ln>
                  </pic:spPr>
                </pic:pic>
              </a:graphicData>
            </a:graphic>
          </wp:anchor>
        </w:drawing>
      </w:r>
      <w:r w:rsidR="007364C1">
        <w:t>Khối Servo</w:t>
      </w:r>
      <w:bookmarkEnd w:id="81"/>
    </w:p>
    <w:p w14:paraId="2EC02A6F" w14:textId="5A6467E5" w:rsidR="003E4C05" w:rsidRDefault="00622B1E" w:rsidP="00622B1E">
      <w:pPr>
        <w:pStyle w:val="content"/>
      </w:pPr>
      <w:r w:rsidRPr="00E57ACA">
        <w:rPr>
          <w:szCs w:val="28"/>
        </w:rPr>
        <w:t>Quyết định trạng thái hoạt động</w:t>
      </w:r>
      <w:r>
        <w:rPr>
          <w:szCs w:val="28"/>
        </w:rPr>
        <w:t xml:space="preserve"> đóng nắp và mở nắp của thùng rác</w:t>
      </w:r>
      <w:r w:rsidRPr="00E57ACA">
        <w:rPr>
          <w:szCs w:val="28"/>
        </w:rPr>
        <w:t xml:space="preserve">. </w:t>
      </w:r>
      <w:r>
        <w:rPr>
          <w:szCs w:val="28"/>
        </w:rPr>
        <w:t>Khối Servo được cấp nguồn 5v và được điều khiển thông qua các chân PWM của vi xử lý. Động cơ Servo là loại động cơ có thể điều khiển được chính xác vị trí. Do đó việc nâng hạ nắp của thùng rác yêu cầu có khối Servo này.</w:t>
      </w:r>
    </w:p>
    <w:p w14:paraId="604EDEC8" w14:textId="12210DDA" w:rsidR="007364C1" w:rsidRDefault="007364C1" w:rsidP="007364C1">
      <w:pPr>
        <w:pStyle w:val="level2"/>
      </w:pPr>
      <w:bookmarkStart w:id="82" w:name="_Toc103902501"/>
      <w:r>
        <w:t xml:space="preserve">Khối </w:t>
      </w:r>
      <w:r w:rsidR="003E4C05">
        <w:t>cảm biến vật cản</w:t>
      </w:r>
      <w:bookmarkEnd w:id="82"/>
    </w:p>
    <w:p w14:paraId="486BDC1E" w14:textId="395FD7AD" w:rsidR="00622B1E" w:rsidRDefault="00622B1E" w:rsidP="0072475B">
      <w:pPr>
        <w:pStyle w:val="ch"/>
      </w:pPr>
      <w:r w:rsidRPr="003E4C05">
        <w:rPr>
          <w:noProof/>
        </w:rPr>
        <w:drawing>
          <wp:anchor distT="0" distB="0" distL="114300" distR="114300" simplePos="0" relativeHeight="251680768" behindDoc="0" locked="0" layoutInCell="1" allowOverlap="1" wp14:anchorId="16EFCF29" wp14:editId="74BDBB89">
            <wp:simplePos x="0" y="0"/>
            <wp:positionH relativeFrom="margin">
              <wp:align>right</wp:align>
            </wp:positionH>
            <wp:positionV relativeFrom="paragraph">
              <wp:posOffset>22860</wp:posOffset>
            </wp:positionV>
            <wp:extent cx="2433320" cy="2048510"/>
            <wp:effectExtent l="19050" t="19050" r="24130" b="279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3320" cy="20485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Cảm biến vật cản </w:t>
      </w:r>
      <w:r>
        <w:t xml:space="preserve">được sử dụng là cảm biến hồng ngoại </w:t>
      </w:r>
    </w:p>
    <w:p w14:paraId="191D2217" w14:textId="60C3AD40" w:rsidR="00622B1E" w:rsidRDefault="00622B1E" w:rsidP="0072475B">
      <w:pPr>
        <w:pStyle w:val="ch"/>
      </w:pPr>
      <w:r>
        <w:t xml:space="preserve">Cảm biến </w:t>
      </w:r>
      <w:r w:rsidR="0072475B">
        <w:t xml:space="preserve">sử dụng sự thu phát của 2 mắt hồng ngoại </w:t>
      </w:r>
      <w:r>
        <w:t>để phát hiện vậ</w:t>
      </w:r>
      <w:r w:rsidR="0072475B">
        <w:t>t cản</w:t>
      </w:r>
      <w:r>
        <w:t>, khi đến gần thì cảm biến sẽ đưa tín hiệu vào vi điều khiển</w:t>
      </w:r>
      <w:r w:rsidR="0072475B">
        <w:t xml:space="preserve"> để điều khiển các thiết bị khác</w:t>
      </w:r>
    </w:p>
    <w:p w14:paraId="2D68F1B3" w14:textId="77777777" w:rsidR="003E4C05" w:rsidRPr="0072475B" w:rsidRDefault="003E4C05" w:rsidP="0072475B">
      <w:pPr>
        <w:pStyle w:val="ch"/>
        <w:ind w:firstLine="0"/>
      </w:pPr>
    </w:p>
    <w:p w14:paraId="154043F3" w14:textId="4BE603A6" w:rsidR="00746948" w:rsidRDefault="00746948" w:rsidP="007364C1">
      <w:pPr>
        <w:pStyle w:val="level2"/>
      </w:pPr>
      <w:bookmarkStart w:id="83" w:name="_Toc103902502"/>
      <w:r>
        <w:lastRenderedPageBreak/>
        <w:t>Khối giao tiếp DF</w:t>
      </w:r>
      <w:r w:rsidR="009B7F0E">
        <w:t>Player</w:t>
      </w:r>
      <w:r>
        <w:t xml:space="preserve"> Mini</w:t>
      </w:r>
      <w:bookmarkEnd w:id="83"/>
    </w:p>
    <w:p w14:paraId="713BD919" w14:textId="3BEFBC74" w:rsidR="009B7F0E" w:rsidRDefault="00746948" w:rsidP="009B7F0E">
      <w:pPr>
        <w:pStyle w:val="content"/>
      </w:pPr>
      <w:r>
        <w:rPr>
          <w:noProof/>
        </w:rPr>
        <mc:AlternateContent>
          <mc:Choice Requires="wps">
            <w:drawing>
              <wp:anchor distT="0" distB="0" distL="114300" distR="114300" simplePos="0" relativeHeight="251686912" behindDoc="0" locked="0" layoutInCell="1" allowOverlap="1" wp14:anchorId="45233600" wp14:editId="319547D0">
                <wp:simplePos x="0" y="0"/>
                <wp:positionH relativeFrom="column">
                  <wp:posOffset>3727450</wp:posOffset>
                </wp:positionH>
                <wp:positionV relativeFrom="paragraph">
                  <wp:posOffset>1231900</wp:posOffset>
                </wp:positionV>
                <wp:extent cx="18522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25F3CFB2" w14:textId="36448100" w:rsidR="00746948" w:rsidRPr="00C12BD5" w:rsidRDefault="00746948" w:rsidP="00746948">
                            <w:pPr>
                              <w:pStyle w:val="Caption"/>
                              <w:rPr>
                                <w:noProof/>
                              </w:rPr>
                            </w:pPr>
                            <w:bookmarkStart w:id="84" w:name="_Toc103900453"/>
                            <w:r>
                              <w:t xml:space="preserve">Hình </w:t>
                            </w:r>
                            <w:fldSimple w:instr=" STYLEREF 1 \s ">
                              <w:r w:rsidR="00DA11C8">
                                <w:rPr>
                                  <w:noProof/>
                                </w:rPr>
                                <w:t>3</w:t>
                              </w:r>
                            </w:fldSimple>
                            <w:r w:rsidR="00DA11C8">
                              <w:t>.</w:t>
                            </w:r>
                            <w:fldSimple w:instr=" SEQ Hình \* ARABIC \s 1 ">
                              <w:r w:rsidR="00DA11C8">
                                <w:rPr>
                                  <w:noProof/>
                                </w:rPr>
                                <w:t>7</w:t>
                              </w:r>
                            </w:fldSimple>
                            <w:r>
                              <w:t>: Khối giao tiếp DFPlay</w:t>
                            </w:r>
                            <w:r w:rsidR="009B7F0E">
                              <w:t>er</w:t>
                            </w:r>
                            <w:r>
                              <w:t xml:space="preserve"> Mini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33600" id="Text Box 8" o:spid="_x0000_s1041" type="#_x0000_t202" style="position:absolute;left:0;text-align:left;margin-left:293.5pt;margin-top:97pt;width:14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RP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9uF/P5pwVnknw3Hx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" stroked="f">
                <v:textbox style="mso-fit-shape-to-text:t" inset="0,0,0,0">
                  <w:txbxContent>
                    <w:p w14:paraId="25F3CFB2" w14:textId="36448100" w:rsidR="00746948" w:rsidRPr="00C12BD5" w:rsidRDefault="00746948" w:rsidP="00746948">
                      <w:pPr>
                        <w:pStyle w:val="Caption"/>
                        <w:rPr>
                          <w:noProof/>
                        </w:rPr>
                      </w:pPr>
                      <w:bookmarkStart w:id="85" w:name="_Toc103900453"/>
                      <w:r>
                        <w:t xml:space="preserve">Hình </w:t>
                      </w:r>
                      <w:fldSimple w:instr=" STYLEREF 1 \s ">
                        <w:r w:rsidR="00DA11C8">
                          <w:rPr>
                            <w:noProof/>
                          </w:rPr>
                          <w:t>3</w:t>
                        </w:r>
                      </w:fldSimple>
                      <w:r w:rsidR="00DA11C8">
                        <w:t>.</w:t>
                      </w:r>
                      <w:fldSimple w:instr=" SEQ Hình \* ARABIC \s 1 ">
                        <w:r w:rsidR="00DA11C8">
                          <w:rPr>
                            <w:noProof/>
                          </w:rPr>
                          <w:t>7</w:t>
                        </w:r>
                      </w:fldSimple>
                      <w:r>
                        <w:t>: Khối giao tiếp DFPlay</w:t>
                      </w:r>
                      <w:r w:rsidR="009B7F0E">
                        <w:t>er</w:t>
                      </w:r>
                      <w:r>
                        <w:t xml:space="preserve"> Mini</w:t>
                      </w:r>
                      <w:bookmarkEnd w:id="85"/>
                    </w:p>
                  </w:txbxContent>
                </v:textbox>
                <w10:wrap type="square"/>
              </v:shape>
            </w:pict>
          </mc:Fallback>
        </mc:AlternateContent>
      </w:r>
      <w:r w:rsidRPr="00746948">
        <w:rPr>
          <w:noProof/>
        </w:rPr>
        <w:drawing>
          <wp:anchor distT="0" distB="0" distL="114300" distR="114300" simplePos="0" relativeHeight="251684864" behindDoc="0" locked="0" layoutInCell="1" allowOverlap="1" wp14:anchorId="3A77761D" wp14:editId="1D9816C8">
            <wp:simplePos x="0" y="0"/>
            <wp:positionH relativeFrom="margin">
              <wp:align>right</wp:align>
            </wp:positionH>
            <wp:positionV relativeFrom="paragraph">
              <wp:posOffset>6985</wp:posOffset>
            </wp:positionV>
            <wp:extent cx="1852295" cy="1167765"/>
            <wp:effectExtent l="19050" t="19050" r="14605"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2295"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B7F0E">
        <w:t>Sử dụng USART mềm để giao tiếp với module DFPlayer Mini</w:t>
      </w:r>
    </w:p>
    <w:p w14:paraId="391231E9" w14:textId="7E4B64D9" w:rsidR="009B7F0E" w:rsidRDefault="00A120BA" w:rsidP="00A120BA">
      <w:pPr>
        <w:pStyle w:val="content"/>
      </w:pPr>
      <w:r>
        <w:t>Module DFPlayer Mini đọc nhạc ở thẻ nhớ SD và được điều khiển thông qua USART ở trên vi điều khiển gửi xuống nhằm phát các đoạn nhạc theo ý của người vận hành</w:t>
      </w:r>
    </w:p>
    <w:p w14:paraId="6AA78512" w14:textId="38967328" w:rsidR="003E4C05" w:rsidRDefault="009B7F0E" w:rsidP="007364C1">
      <w:pPr>
        <w:pStyle w:val="level2"/>
      </w:pPr>
      <w:bookmarkStart w:id="86" w:name="_Toc103902503"/>
      <w:r w:rsidRPr="009B7F0E">
        <w:rPr>
          <w:noProof/>
        </w:rPr>
        <w:drawing>
          <wp:anchor distT="0" distB="0" distL="114300" distR="114300" simplePos="0" relativeHeight="251687936" behindDoc="0" locked="0" layoutInCell="1" allowOverlap="1" wp14:anchorId="1027CBF5" wp14:editId="63151058">
            <wp:simplePos x="0" y="0"/>
            <wp:positionH relativeFrom="margin">
              <wp:align>right</wp:align>
            </wp:positionH>
            <wp:positionV relativeFrom="paragraph">
              <wp:posOffset>6454</wp:posOffset>
            </wp:positionV>
            <wp:extent cx="1132205" cy="3152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4711" cy="3159610"/>
                    </a:xfrm>
                    <a:prstGeom prst="rect">
                      <a:avLst/>
                    </a:prstGeom>
                    <a:noFill/>
                    <a:ln>
                      <a:noFill/>
                    </a:ln>
                  </pic:spPr>
                </pic:pic>
              </a:graphicData>
            </a:graphic>
            <wp14:sizeRelV relativeFrom="margin">
              <wp14:pctHeight>0</wp14:pctHeight>
            </wp14:sizeRelV>
          </wp:anchor>
        </w:drawing>
      </w:r>
      <w:r w:rsidR="007364C1">
        <w:t>Khối mở rộng</w:t>
      </w:r>
      <w:bookmarkEnd w:id="86"/>
    </w:p>
    <w:p w14:paraId="6914EC7A" w14:textId="70770C40" w:rsidR="0072475B" w:rsidRDefault="0072475B" w:rsidP="0072475B">
      <w:pPr>
        <w:pStyle w:val="content"/>
      </w:pPr>
      <w:r>
        <w:t>Mở rộng các đầu ra để phục vụ cho quá trình phát triển sản phẩm sau này:</w:t>
      </w:r>
    </w:p>
    <w:p w14:paraId="64D6AA4F" w14:textId="39A01E43" w:rsidR="0072475B" w:rsidRDefault="0072475B" w:rsidP="00594BC3">
      <w:pPr>
        <w:pStyle w:val="content"/>
        <w:numPr>
          <w:ilvl w:val="0"/>
          <w:numId w:val="24"/>
        </w:numPr>
      </w:pPr>
      <w:r>
        <w:t>Nguồn ra 5v: Cấ</w:t>
      </w:r>
      <w:r w:rsidR="005456F7">
        <w:t>p</w:t>
      </w:r>
      <w:r>
        <w:t xml:space="preserve"> nguồn cho các thiết bị 5v</w:t>
      </w:r>
    </w:p>
    <w:p w14:paraId="3D60E3A7" w14:textId="7ECC8F08" w:rsidR="00650349" w:rsidRPr="00820B1C" w:rsidRDefault="00252735" w:rsidP="00594BC3">
      <w:pPr>
        <w:pStyle w:val="content"/>
        <w:numPr>
          <w:ilvl w:val="0"/>
          <w:numId w:val="24"/>
        </w:numPr>
      </w:pPr>
      <w:r>
        <w:rPr>
          <w:noProof/>
        </w:rPr>
        <mc:AlternateContent>
          <mc:Choice Requires="wps">
            <w:drawing>
              <wp:anchor distT="0" distB="0" distL="114300" distR="114300" simplePos="0" relativeHeight="251689984" behindDoc="0" locked="0" layoutInCell="1" allowOverlap="1" wp14:anchorId="4A5BE42F" wp14:editId="08982D61">
                <wp:simplePos x="0" y="0"/>
                <wp:positionH relativeFrom="margin">
                  <wp:align>right</wp:align>
                </wp:positionH>
                <wp:positionV relativeFrom="paragraph">
                  <wp:posOffset>1522882</wp:posOffset>
                </wp:positionV>
                <wp:extent cx="1132205" cy="635"/>
                <wp:effectExtent l="0" t="0" r="0" b="2540"/>
                <wp:wrapSquare wrapText="bothSides"/>
                <wp:docPr id="21" name="Text Box 21"/>
                <wp:cNvGraphicFramePr/>
                <a:graphic xmlns:a="http://schemas.openxmlformats.org/drawingml/2006/main">
                  <a:graphicData uri="http://schemas.microsoft.com/office/word/2010/wordprocessingShape">
                    <wps:wsp>
                      <wps:cNvSpPr txBox="1"/>
                      <wps:spPr>
                        <a:xfrm>
                          <a:off x="0" y="0"/>
                          <a:ext cx="1132205" cy="635"/>
                        </a:xfrm>
                        <a:prstGeom prst="rect">
                          <a:avLst/>
                        </a:prstGeom>
                        <a:solidFill>
                          <a:prstClr val="white"/>
                        </a:solidFill>
                        <a:ln>
                          <a:noFill/>
                        </a:ln>
                      </wps:spPr>
                      <wps:txbx>
                        <w:txbxContent>
                          <w:p w14:paraId="1AC3FAE3" w14:textId="6C20B76E" w:rsidR="009B7F0E" w:rsidRPr="000A34D8" w:rsidRDefault="009B7F0E" w:rsidP="009B7F0E">
                            <w:pPr>
                              <w:pStyle w:val="Caption"/>
                              <w:rPr>
                                <w:rFonts w:eastAsiaTheme="majorEastAsia" w:cstheme="majorBidi"/>
                                <w:b/>
                                <w:noProof/>
                                <w:szCs w:val="24"/>
                              </w:rPr>
                            </w:pPr>
                            <w:bookmarkStart w:id="87" w:name="_Toc103900454"/>
                            <w:r>
                              <w:t xml:space="preserve">Hình </w:t>
                            </w:r>
                            <w:fldSimple w:instr=" STYLEREF 1 \s ">
                              <w:r w:rsidR="00DA11C8">
                                <w:rPr>
                                  <w:noProof/>
                                </w:rPr>
                                <w:t>3</w:t>
                              </w:r>
                            </w:fldSimple>
                            <w:r w:rsidR="00DA11C8">
                              <w:t>.</w:t>
                            </w:r>
                            <w:fldSimple w:instr=" SEQ Hình \* ARABIC \s 1 ">
                              <w:r w:rsidR="00DA11C8">
                                <w:rPr>
                                  <w:noProof/>
                                </w:rPr>
                                <w:t>8</w:t>
                              </w:r>
                            </w:fldSimple>
                            <w:r>
                              <w:t>: khối mở rộng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BE42F" id="Text Box 21" o:spid="_x0000_s1042" type="#_x0000_t202" style="position:absolute;left:0;text-align:left;margin-left:37.95pt;margin-top:119.9pt;width:89.1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6Y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" stroked="f">
                <v:textbox style="mso-fit-shape-to-text:t" inset="0,0,0,0">
                  <w:txbxContent>
                    <w:p w14:paraId="1AC3FAE3" w14:textId="6C20B76E" w:rsidR="009B7F0E" w:rsidRPr="000A34D8" w:rsidRDefault="009B7F0E" w:rsidP="009B7F0E">
                      <w:pPr>
                        <w:pStyle w:val="Caption"/>
                        <w:rPr>
                          <w:rFonts w:eastAsiaTheme="majorEastAsia" w:cstheme="majorBidi"/>
                          <w:b/>
                          <w:noProof/>
                          <w:szCs w:val="24"/>
                        </w:rPr>
                      </w:pPr>
                      <w:bookmarkStart w:id="88" w:name="_Toc103900454"/>
                      <w:r>
                        <w:t xml:space="preserve">Hình </w:t>
                      </w:r>
                      <w:fldSimple w:instr=" STYLEREF 1 \s ">
                        <w:r w:rsidR="00DA11C8">
                          <w:rPr>
                            <w:noProof/>
                          </w:rPr>
                          <w:t>3</w:t>
                        </w:r>
                      </w:fldSimple>
                      <w:r w:rsidR="00DA11C8">
                        <w:t>.</w:t>
                      </w:r>
                      <w:fldSimple w:instr=" SEQ Hình \* ARABIC \s 1 ">
                        <w:r w:rsidR="00DA11C8">
                          <w:rPr>
                            <w:noProof/>
                          </w:rPr>
                          <w:t>8</w:t>
                        </w:r>
                      </w:fldSimple>
                      <w:r>
                        <w:t>: khối mở rộng</w:t>
                      </w:r>
                      <w:bookmarkEnd w:id="88"/>
                    </w:p>
                  </w:txbxContent>
                </v:textbox>
                <w10:wrap type="square" anchorx="margin"/>
              </v:shape>
            </w:pict>
          </mc:Fallback>
        </mc:AlternateContent>
      </w:r>
      <w:r w:rsidR="0072475B">
        <w:t xml:space="preserve">Header 10 chân: Nối với các chân </w:t>
      </w:r>
      <w:r w:rsidR="00725CDC">
        <w:t xml:space="preserve">không sử dụng </w:t>
      </w:r>
      <w:r w:rsidR="0072475B">
        <w:t xml:space="preserve">của Arduino </w:t>
      </w:r>
      <w:r w:rsidR="009B7F0E">
        <w:t>N</w:t>
      </w:r>
      <w:r w:rsidR="0072475B">
        <w:t>ano</w:t>
      </w:r>
      <w:r w:rsidR="00820B1C">
        <w:br w:type="page"/>
      </w:r>
    </w:p>
    <w:p w14:paraId="4628A6B2" w14:textId="4E621721" w:rsidR="00527039" w:rsidRDefault="00AA2B2C" w:rsidP="00527039">
      <w:pPr>
        <w:pStyle w:val="level1"/>
      </w:pPr>
      <w:bookmarkStart w:id="89" w:name="_Toc103902504"/>
      <w:r>
        <w:lastRenderedPageBreak/>
        <w:t>Sơ đồ mạch in</w:t>
      </w:r>
      <w:r w:rsidR="00527039">
        <w:t xml:space="preserve"> (PCB)</w:t>
      </w:r>
      <w:bookmarkEnd w:id="89"/>
    </w:p>
    <w:p w14:paraId="79872A26" w14:textId="57F91D98" w:rsidR="00A10208" w:rsidRDefault="000148D9" w:rsidP="00295DD2">
      <w:pPr>
        <w:pStyle w:val="content"/>
      </w:pPr>
      <w:r>
        <w:t xml:space="preserve">Sử dụng phần mềm Altium Designer 21.2.1 để thiết kế mạch in (PCB) cho đề </w:t>
      </w:r>
      <w:r w:rsidR="00AA2B2C">
        <w:t>tài:</w:t>
      </w:r>
    </w:p>
    <w:p w14:paraId="368F43B2" w14:textId="77777777" w:rsidR="003C69B1" w:rsidRDefault="00AA2B2C" w:rsidP="003C69B1">
      <w:pPr>
        <w:pStyle w:val="content"/>
        <w:keepNext/>
        <w:ind w:firstLine="0"/>
        <w:jc w:val="center"/>
      </w:pPr>
      <w:r>
        <w:rPr>
          <w:noProof/>
        </w:rPr>
        <w:drawing>
          <wp:inline distT="0" distB="0" distL="0" distR="0" wp14:anchorId="3DFFF952" wp14:editId="49FC4579">
            <wp:extent cx="5526593" cy="348805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69" t="699" r="370" b="742"/>
                    <a:stretch/>
                  </pic:blipFill>
                  <pic:spPr bwMode="auto">
                    <a:xfrm>
                      <a:off x="0" y="0"/>
                      <a:ext cx="5526593" cy="3488055"/>
                    </a:xfrm>
                    <a:prstGeom prst="rect">
                      <a:avLst/>
                    </a:prstGeom>
                    <a:ln>
                      <a:noFill/>
                    </a:ln>
                    <a:extLst>
                      <a:ext uri="{53640926-AAD7-44D8-BBD7-CCE9431645EC}">
                        <a14:shadowObscured xmlns:a14="http://schemas.microsoft.com/office/drawing/2010/main"/>
                      </a:ext>
                    </a:extLst>
                  </pic:spPr>
                </pic:pic>
              </a:graphicData>
            </a:graphic>
          </wp:inline>
        </w:drawing>
      </w:r>
    </w:p>
    <w:p w14:paraId="1479820E" w14:textId="74471296" w:rsidR="0013317F" w:rsidRDefault="003C69B1" w:rsidP="0025484A">
      <w:pPr>
        <w:pStyle w:val="Caption"/>
      </w:pPr>
      <w:bookmarkStart w:id="90" w:name="_Toc103900455"/>
      <w:r>
        <w:t xml:space="preserve">Hình </w:t>
      </w:r>
      <w:fldSimple w:instr=" STYLEREF 1 \s ">
        <w:r w:rsidR="00DA11C8">
          <w:rPr>
            <w:noProof/>
          </w:rPr>
          <w:t>3</w:t>
        </w:r>
      </w:fldSimple>
      <w:r w:rsidR="00DA11C8">
        <w:t>.</w:t>
      </w:r>
      <w:fldSimple w:instr=" SEQ Hình \* ARABIC \s 1 ">
        <w:r w:rsidR="00DA11C8">
          <w:rPr>
            <w:noProof/>
          </w:rPr>
          <w:t>9</w:t>
        </w:r>
      </w:fldSimple>
      <w:r>
        <w:t>: Sơ đồ mạch in PCB</w:t>
      </w:r>
      <w:bookmarkEnd w:id="90"/>
    </w:p>
    <w:p w14:paraId="6B834653" w14:textId="6811D943" w:rsidR="0025484A" w:rsidRDefault="0025484A" w:rsidP="0025484A">
      <w:pPr>
        <w:pStyle w:val="level1"/>
      </w:pPr>
      <w:bookmarkStart w:id="91" w:name="_Toc103902505"/>
      <w:r>
        <w:t>Kế</w:t>
      </w:r>
      <w:r>
        <w:t>t luận chương 3.</w:t>
      </w:r>
      <w:bookmarkEnd w:id="91"/>
    </w:p>
    <w:p w14:paraId="08F37C0A" w14:textId="65A0F927" w:rsidR="00F1625C" w:rsidRDefault="00F1625C" w:rsidP="00F1625C">
      <w:pPr>
        <w:pStyle w:val="Content0"/>
      </w:pPr>
      <w:r>
        <w:t>Hoàn thành việc thiết kế mạch nguyên ly cho toàn hệ thống. Xuất mạch in PCB và thực hiện bước tiếp theo hàn mạch hoàn thành hộp điều khiển hệ thống. Thiết kế phần mềm điều khiển bằng cách vẽ lưu đồ thuật toàn của các chế độ hoạt động.</w:t>
      </w:r>
    </w:p>
    <w:p w14:paraId="7FEA4699" w14:textId="77777777" w:rsidR="00F1625C" w:rsidRDefault="00F1625C" w:rsidP="00F1625C">
      <w:pPr>
        <w:pStyle w:val="Content0"/>
      </w:pPr>
      <w:r>
        <w:t xml:space="preserve">Việc thiết kế mạch thực tế phải tính tới các phần cách ly để không bị nhiễu tới các khối khác, đặc biệt là khối vi điều khiển. Mạch chủ yếu lắp trong các khu vực ngoài trời, vì vậy mạch phải được thiết kế để chống chịu trong môi trường khắc nhiệt như: Độ ẩm cao, có nhiều xung gây nhiễu, ảnh hưởng bởi thời tiết. </w:t>
      </w:r>
    </w:p>
    <w:p w14:paraId="439B6372" w14:textId="0419F50D" w:rsidR="00D476E8" w:rsidRDefault="00D476E8" w:rsidP="00D476E8">
      <w:r>
        <w:br w:type="page"/>
      </w:r>
    </w:p>
    <w:p w14:paraId="5800EC22" w14:textId="44819246" w:rsidR="00D476E8" w:rsidRDefault="00A120BA" w:rsidP="00DA11C8">
      <w:pPr>
        <w:pStyle w:val="Heading1"/>
        <w:numPr>
          <w:ilvl w:val="0"/>
          <w:numId w:val="0"/>
        </w:numPr>
      </w:pPr>
      <w:bookmarkStart w:id="92" w:name="_Toc103902506"/>
      <w:r>
        <w:lastRenderedPageBreak/>
        <w:t>K</w:t>
      </w:r>
      <w:r w:rsidR="00DA11C8">
        <w:t>ết luận</w:t>
      </w:r>
      <w:r>
        <w:t xml:space="preserve"> và hướng phát triển đề tài</w:t>
      </w:r>
      <w:bookmarkEnd w:id="92"/>
    </w:p>
    <w:p w14:paraId="04DE7F88" w14:textId="7A84A7A1" w:rsidR="0013317F" w:rsidRDefault="0013317F" w:rsidP="0013317F">
      <w:pPr>
        <w:pStyle w:val="level1"/>
      </w:pPr>
      <w:bookmarkStart w:id="93" w:name="_Toc103902507"/>
      <w:r>
        <w:t>Một số hình ảnh thực tế của hệ thống</w:t>
      </w:r>
      <w:bookmarkEnd w:id="93"/>
    </w:p>
    <w:p w14:paraId="4E1FB8A9" w14:textId="6033233D" w:rsidR="00842F88" w:rsidRDefault="00842F88" w:rsidP="00842F88">
      <w:pPr>
        <w:pStyle w:val="content"/>
        <w:ind w:firstLine="0"/>
      </w:pPr>
      <w:r>
        <w:t>Sản phẩm sau khi hoàn thành:</w:t>
      </w:r>
    </w:p>
    <w:p w14:paraId="16C722BE" w14:textId="0E21D8B9" w:rsidR="00842F88" w:rsidRDefault="00842F88" w:rsidP="00594BC3">
      <w:pPr>
        <w:pStyle w:val="content"/>
        <w:ind w:firstLine="0"/>
      </w:pPr>
      <w:r>
        <w:rPr>
          <w:noProof/>
        </w:rPr>
        <w:drawing>
          <wp:anchor distT="0" distB="0" distL="114300" distR="114300" simplePos="0" relativeHeight="251683840" behindDoc="0" locked="0" layoutInCell="1" allowOverlap="1" wp14:anchorId="6A8C13AB" wp14:editId="2CFF0CC7">
            <wp:simplePos x="0" y="0"/>
            <wp:positionH relativeFrom="column">
              <wp:posOffset>-4445</wp:posOffset>
            </wp:positionH>
            <wp:positionV relativeFrom="paragraph">
              <wp:posOffset>363220</wp:posOffset>
            </wp:positionV>
            <wp:extent cx="278384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83840" cy="36576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6DCFFB17" wp14:editId="51C88B1C">
            <wp:simplePos x="0" y="0"/>
            <wp:positionH relativeFrom="column">
              <wp:posOffset>2775378</wp:posOffset>
            </wp:positionH>
            <wp:positionV relativeFrom="paragraph">
              <wp:posOffset>348822</wp:posOffset>
            </wp:positionV>
            <wp:extent cx="2773680" cy="369824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3680" cy="3698240"/>
                    </a:xfrm>
                    <a:prstGeom prst="rect">
                      <a:avLst/>
                    </a:prstGeom>
                  </pic:spPr>
                </pic:pic>
              </a:graphicData>
            </a:graphic>
          </wp:anchor>
        </w:drawing>
      </w:r>
      <w:r>
        <w:t>Mặt trước sản phẩm gồm LCD và cảm biến hồng ngoại phát hiện vật cản.</w:t>
      </w:r>
      <w:r w:rsidRPr="00842F88">
        <w:rPr>
          <w:noProof/>
        </w:rPr>
        <w:t xml:space="preserve"> </w:t>
      </w:r>
    </w:p>
    <w:p w14:paraId="62A64807" w14:textId="6A3A9579" w:rsidR="00842F88" w:rsidRDefault="00842F88" w:rsidP="00842F88">
      <w:pPr>
        <w:pStyle w:val="content"/>
      </w:pPr>
      <w:r>
        <w:t>Mặt sau của sản phẩm có gắn Servo để nâng hạ nắp thùng rác tự động khi che tay vào cảm biến hồng ngoại</w:t>
      </w:r>
    </w:p>
    <w:p w14:paraId="64853572" w14:textId="141A52A1" w:rsidR="00C9525B" w:rsidRDefault="00C9525B" w:rsidP="00C9525B">
      <w:pPr>
        <w:pStyle w:val="content"/>
        <w:ind w:firstLine="0"/>
      </w:pPr>
      <w:r>
        <w:t>Mạch điều khiển được gắn dưới chân của thùng rác:</w:t>
      </w:r>
    </w:p>
    <w:p w14:paraId="55877C0C" w14:textId="0397A066" w:rsidR="00842F88" w:rsidRDefault="00C9525B" w:rsidP="00C9525B">
      <w:pPr>
        <w:pStyle w:val="content"/>
        <w:ind w:firstLine="0"/>
        <w:jc w:val="center"/>
      </w:pPr>
      <w:r>
        <w:rPr>
          <w:noProof/>
        </w:rPr>
        <w:drawing>
          <wp:inline distT="0" distB="0" distL="0" distR="0" wp14:anchorId="6AF124EC" wp14:editId="4C58EB6A">
            <wp:extent cx="3287352" cy="2465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6075" cy="2471962"/>
                    </a:xfrm>
                    <a:prstGeom prst="rect">
                      <a:avLst/>
                    </a:prstGeom>
                  </pic:spPr>
                </pic:pic>
              </a:graphicData>
            </a:graphic>
          </wp:inline>
        </w:drawing>
      </w:r>
    </w:p>
    <w:p w14:paraId="7C321068" w14:textId="3C3925D2" w:rsidR="008F75D0" w:rsidRDefault="009B7F0E" w:rsidP="0013317F">
      <w:pPr>
        <w:pStyle w:val="level1"/>
      </w:pPr>
      <w:bookmarkStart w:id="94" w:name="_Toc103902508"/>
      <w:r>
        <w:lastRenderedPageBreak/>
        <w:t>Hướng dẫn sử dụng sản phẩm</w:t>
      </w:r>
      <w:bookmarkEnd w:id="94"/>
    </w:p>
    <w:p w14:paraId="776CCA3E" w14:textId="478991BC" w:rsidR="009B7F0E" w:rsidRPr="0025484A" w:rsidRDefault="008B7F36" w:rsidP="0025484A">
      <w:pPr>
        <w:pStyle w:val="paranofl"/>
      </w:pPr>
      <w:r w:rsidRPr="0025484A">
        <w:t>Bước 1: Cấp nguồn cho thùng rác bằng 1 adapter 12V với jack DC 5.5</w:t>
      </w:r>
    </w:p>
    <w:p w14:paraId="03A8BFA7" w14:textId="510B3122" w:rsidR="008B7F36" w:rsidRPr="0025484A" w:rsidRDefault="008B7F36" w:rsidP="0025484A">
      <w:pPr>
        <w:pStyle w:val="paranofl"/>
      </w:pPr>
      <w:r w:rsidRPr="0025484A">
        <w:t>Bước 2: Nếu muốn bỏ rác vào thùng, che tay vào mắt cảm biến để thùng rác mở ra</w:t>
      </w:r>
    </w:p>
    <w:p w14:paraId="3568C795" w14:textId="4687417D" w:rsidR="008B7F36" w:rsidRPr="0025484A" w:rsidRDefault="008B7F36" w:rsidP="0025484A">
      <w:pPr>
        <w:pStyle w:val="paranofl"/>
      </w:pPr>
      <w:r w:rsidRPr="0025484A">
        <w:t xml:space="preserve">Bước 3: Thùng rác sẽ tự đóng lại </w:t>
      </w:r>
      <w:r w:rsidR="0025484A" w:rsidRPr="0025484A">
        <w:t>sau 5s</w:t>
      </w:r>
    </w:p>
    <w:p w14:paraId="4DE83ACA" w14:textId="38FABAEC" w:rsidR="0025484A" w:rsidRPr="0025484A" w:rsidRDefault="0025484A" w:rsidP="0025484A">
      <w:pPr>
        <w:pStyle w:val="paranofl"/>
      </w:pPr>
      <w:r w:rsidRPr="0025484A">
        <w:t>Bước 5: Nếu thùng rác đã đầy thì khi che tay vào mắt cảm biến, thùng rác sẽ không mở ra nữa và phát ra âm thanh: Thùng rác đã đầy</w:t>
      </w:r>
    </w:p>
    <w:p w14:paraId="05E1D292" w14:textId="10391551" w:rsidR="0025484A" w:rsidRPr="0025484A" w:rsidRDefault="0025484A" w:rsidP="0025484A">
      <w:pPr>
        <w:pStyle w:val="paranofl"/>
      </w:pPr>
      <w:r w:rsidRPr="0025484A">
        <w:t>Bước 6: Gạt công tắc gạt dưới chân của thùng rác để thùng rác tự động mở nắp và lấy rác ra ngoại</w:t>
      </w:r>
    </w:p>
    <w:p w14:paraId="78F37C52" w14:textId="51CE1145" w:rsidR="0025484A" w:rsidRPr="0025484A" w:rsidRDefault="0025484A" w:rsidP="0025484A">
      <w:pPr>
        <w:pStyle w:val="paranofl"/>
      </w:pPr>
      <w:r w:rsidRPr="0025484A">
        <w:t>Bước 6: Gạt lại công tắc để thùng rác tự động đóng mở theo yêu cầu</w:t>
      </w:r>
    </w:p>
    <w:p w14:paraId="79445FF8" w14:textId="77777777" w:rsidR="00AC35DE" w:rsidRDefault="00AC35DE" w:rsidP="00AC35DE">
      <w:pPr>
        <w:pStyle w:val="level1"/>
      </w:pPr>
      <w:bookmarkStart w:id="95" w:name="_Toc103902509"/>
      <w:r>
        <w:t>Ưu điểm và nhược điểm của hệ thống</w:t>
      </w:r>
      <w:bookmarkEnd w:id="95"/>
    </w:p>
    <w:p w14:paraId="6284F2DC" w14:textId="77777777" w:rsidR="009D2DF0" w:rsidRPr="009D2DF0" w:rsidRDefault="009D2DF0" w:rsidP="009D2DF0">
      <w:pPr>
        <w:pStyle w:val="Content0"/>
      </w:pPr>
      <w:r w:rsidRPr="009D2DF0">
        <w:t>Một số ưu điểm của hệ thống như: H</w:t>
      </w:r>
      <w:r w:rsidR="00AC35DE" w:rsidRPr="009D2DF0">
        <w:t xml:space="preserve">ệ thống chạy ổn định với các chức năng cơ bản </w:t>
      </w:r>
      <w:r w:rsidRPr="009D2DF0">
        <w:t xml:space="preserve">như là: </w:t>
      </w:r>
      <w:r w:rsidR="00AC35DE" w:rsidRPr="009D2DF0">
        <w:t>Tự động mở nắp, tự động đóng nắp, báo đầy không chỉ qua LCD mà còn phát ra âm thanh</w:t>
      </w:r>
      <w:r w:rsidRPr="009D2DF0">
        <w:t>. Nếu được ứng dụng rộng rãi, thùng rác thông minh có thể giúp bảo vệ môi trường, giúp mọi người có ý thức chung để giữ gìn môi trường sống. Ngoài ra hệ thống còn giúp người thu gom rác dễ dàng thu gom, dễ dàng sử dụng mà không gặp bất kỳ trở ngại nào</w:t>
      </w:r>
    </w:p>
    <w:p w14:paraId="215D4A7A" w14:textId="77777777" w:rsidR="009D2DF0" w:rsidRDefault="009D2DF0" w:rsidP="009D2DF0">
      <w:pPr>
        <w:pStyle w:val="Content0"/>
      </w:pPr>
      <w:r w:rsidRPr="009D2DF0">
        <w:t>Tuy nhiên, do hệ thống chỉ được coi là mô hình nên việc thiết kế khung cơ khí và phần mềm còn nhiều thiếu sót cần phải cải thiện, phần khung của mô hình còn chưa chắc chắn. Động cơ để kéo nắp thùng rác lên đang còn yếu và dễ bị bung. Phần mềm điều khiển vẫn có ít chức năng, cần thêm nhiều chức năng hơn nữa để hoàn thiện</w:t>
      </w:r>
    </w:p>
    <w:p w14:paraId="71530447" w14:textId="77777777" w:rsidR="00B047EF" w:rsidRDefault="00B114D9" w:rsidP="00EE24FF">
      <w:pPr>
        <w:pStyle w:val="level1"/>
      </w:pPr>
      <w:bookmarkStart w:id="96" w:name="_Toc103902510"/>
      <w:r>
        <w:t>Hướng phát triển của đề tài</w:t>
      </w:r>
      <w:bookmarkEnd w:id="96"/>
    </w:p>
    <w:p w14:paraId="6548076E" w14:textId="77777777" w:rsidR="00B047EF" w:rsidRDefault="00B047EF" w:rsidP="00B047EF">
      <w:pPr>
        <w:pStyle w:val="Content0"/>
        <w:ind w:firstLine="0"/>
      </w:pPr>
      <w:r>
        <w:t>Hướng phát triển đề tài:</w:t>
      </w:r>
    </w:p>
    <w:p w14:paraId="1751E9CB" w14:textId="3ED64F94" w:rsidR="00B047EF" w:rsidRDefault="00B047EF" w:rsidP="00B047EF">
      <w:pPr>
        <w:pStyle w:val="Content0"/>
      </w:pPr>
      <w:r>
        <w:t>Ứng dụng mô hình IOT vào nhiều thùng rác, hình thành hệ thống quản lý thông minh cho một khu vực.</w:t>
      </w:r>
    </w:p>
    <w:p w14:paraId="3C82DAA0" w14:textId="2F6D4066" w:rsidR="00B047EF" w:rsidRDefault="00B047EF" w:rsidP="00B047EF">
      <w:pPr>
        <w:pStyle w:val="Content0"/>
        <w:numPr>
          <w:ilvl w:val="0"/>
          <w:numId w:val="40"/>
        </w:numPr>
      </w:pPr>
      <w:r>
        <w:t>P</w:t>
      </w:r>
      <w:r>
        <w:t>hát triển mô hình vơi quy mô lớn hơn, tính linh hoạt cao hơn.</w:t>
      </w:r>
    </w:p>
    <w:p w14:paraId="13205020" w14:textId="77777777" w:rsidR="00B047EF" w:rsidRDefault="00B047EF" w:rsidP="00B047EF">
      <w:pPr>
        <w:pStyle w:val="Content0"/>
        <w:numPr>
          <w:ilvl w:val="0"/>
          <w:numId w:val="40"/>
        </w:numPr>
      </w:pPr>
      <w:r>
        <w:t>Thùng rác thông minh tự động di chuyển, đổ rác đến nơi đã quy định.</w:t>
      </w:r>
    </w:p>
    <w:p w14:paraId="33235FF0" w14:textId="1772B89B" w:rsidR="00B047EF" w:rsidRDefault="00B047EF" w:rsidP="00B047EF">
      <w:pPr>
        <w:pStyle w:val="Content0"/>
        <w:numPr>
          <w:ilvl w:val="0"/>
          <w:numId w:val="40"/>
        </w:numPr>
      </w:pPr>
      <w:r>
        <w:lastRenderedPageBreak/>
        <w:t>P</w:t>
      </w:r>
      <w:r>
        <w:t>hân loại rác thải nhanh chóng, từng loại rác thải khác nhau.</w:t>
      </w:r>
    </w:p>
    <w:p w14:paraId="6F244557" w14:textId="722E7580" w:rsidR="00B047EF" w:rsidRDefault="00B047EF" w:rsidP="00B047EF">
      <w:pPr>
        <w:pStyle w:val="Content0"/>
        <w:numPr>
          <w:ilvl w:val="0"/>
          <w:numId w:val="40"/>
        </w:numPr>
      </w:pPr>
      <w:r>
        <w:t>Sử dụng năng lượng mặt trời làm năng lượng chính cho hệ thống.</w:t>
      </w:r>
    </w:p>
    <w:p w14:paraId="5D851290" w14:textId="63A1EA74" w:rsidR="00B047EF" w:rsidRDefault="00B047EF" w:rsidP="00B047EF">
      <w:pPr>
        <w:pStyle w:val="Content0"/>
        <w:numPr>
          <w:ilvl w:val="0"/>
          <w:numId w:val="40"/>
        </w:numPr>
      </w:pPr>
      <w:r>
        <w:t>có tính năng khử mùi, chống côn trùng tự động gói rác khi đầy.</w:t>
      </w:r>
    </w:p>
    <w:p w14:paraId="5526172C" w14:textId="5AAEC3AF" w:rsidR="00B047EF" w:rsidRDefault="00B047EF" w:rsidP="00B047EF">
      <w:pPr>
        <w:pStyle w:val="Content0"/>
        <w:numPr>
          <w:ilvl w:val="0"/>
          <w:numId w:val="40"/>
        </w:numPr>
      </w:pPr>
      <w:r>
        <w:t xml:space="preserve">Nhận diện và Phân loại chất hữu cơ vô cơ </w:t>
      </w:r>
    </w:p>
    <w:p w14:paraId="3153CC4D" w14:textId="4B32AD48" w:rsidR="00B047EF" w:rsidRDefault="00B047EF" w:rsidP="00B047EF">
      <w:pPr>
        <w:pStyle w:val="Content0"/>
        <w:ind w:firstLine="0"/>
      </w:pPr>
      <w:r>
        <w:t>Sử dụng nhiều loại cảm biến, giúp hệ thống có nhiều tính năng hơn.  Các cảm biến cũng có thể cảm nhận được chuyển động đột ngột hoặc rung lắc để tự động kích hoạt các cảnh báo.</w:t>
      </w:r>
    </w:p>
    <w:p w14:paraId="00653837" w14:textId="5B58404E" w:rsidR="00301E99" w:rsidRPr="00EE24FF" w:rsidRDefault="00B047EF" w:rsidP="00B047EF">
      <w:pPr>
        <w:pStyle w:val="Content0"/>
      </w:pPr>
      <w:r>
        <w:t>Với tính năng kiểm soát lượng rác thải trong thùng rác cảm biến, người dùng dễ dàng kiểm soát để đổ rác, thay túi rác.</w:t>
      </w:r>
      <w:r>
        <w:t xml:space="preserve"> </w:t>
      </w:r>
      <w:r w:rsidR="00301E99">
        <w:br w:type="page"/>
      </w:r>
    </w:p>
    <w:p w14:paraId="368236DC" w14:textId="61EEAA16" w:rsidR="00301E99" w:rsidRDefault="00301E99" w:rsidP="00301E99">
      <w:pPr>
        <w:pStyle w:val="Heading1"/>
        <w:numPr>
          <w:ilvl w:val="0"/>
          <w:numId w:val="0"/>
        </w:numPr>
      </w:pPr>
      <w:bookmarkStart w:id="97" w:name="_Toc103902511"/>
      <w:r>
        <w:rPr>
          <w:caps w:val="0"/>
        </w:rPr>
        <w:lastRenderedPageBreak/>
        <w:t>TÀI LIỆU THAM KHẢO</w:t>
      </w:r>
      <w:bookmarkEnd w:id="97"/>
    </w:p>
    <w:p w14:paraId="746B4D5E" w14:textId="5E2DB8D4" w:rsidR="00D80456" w:rsidRDefault="00D80456" w:rsidP="00D80456">
      <w:pPr>
        <w:pStyle w:val="content"/>
        <w:ind w:firstLine="0"/>
        <w:jc w:val="left"/>
      </w:pPr>
      <w:r w:rsidRPr="00D80456">
        <w:t>[</w:t>
      </w:r>
      <w:r w:rsidR="0093700A">
        <w:t>1</w:t>
      </w:r>
      <w:r w:rsidRPr="00D80456">
        <w:t>]</w:t>
      </w:r>
      <w:r w:rsidRPr="00D80456">
        <w:tab/>
      </w:r>
      <w:r>
        <w:t>DailyMay</w:t>
      </w:r>
      <w:r w:rsidRPr="00D80456">
        <w:t>. 20</w:t>
      </w:r>
      <w:r w:rsidR="0093700A">
        <w:t>18</w:t>
      </w:r>
      <w:r w:rsidRPr="00D80456">
        <w:t>. “</w:t>
      </w:r>
      <w:r w:rsidR="0093700A">
        <w:t>Tổng quan về Ardunio</w:t>
      </w:r>
      <w:r w:rsidRPr="00D80456">
        <w:t>”. Truy cập ngày 12/4. https://dailymayvesinh.com/arduino-la-gi.html. (</w:t>
      </w:r>
      <w:r w:rsidR="0093700A">
        <w:t>Dailymay</w:t>
      </w:r>
      <w:r w:rsidRPr="00D80456">
        <w:t xml:space="preserve"> 20</w:t>
      </w:r>
      <w:r w:rsidR="0093700A">
        <w:t>18</w:t>
      </w:r>
      <w:r w:rsidRPr="00D80456">
        <w:t>).</w:t>
      </w:r>
    </w:p>
    <w:p w14:paraId="1B188279" w14:textId="4215DF27" w:rsidR="0093700A" w:rsidRDefault="0093700A" w:rsidP="00D80456">
      <w:pPr>
        <w:pStyle w:val="content"/>
        <w:ind w:firstLine="0"/>
        <w:jc w:val="left"/>
      </w:pPr>
      <w:r>
        <w:t>[2</w:t>
      </w:r>
      <w:r w:rsidRPr="00D80456">
        <w:t>]</w:t>
      </w:r>
      <w:r w:rsidRPr="00D80456">
        <w:tab/>
      </w:r>
      <w:r>
        <w:t>Dientutuonglai</w:t>
      </w:r>
      <w:r w:rsidRPr="00D80456">
        <w:t>. 20</w:t>
      </w:r>
      <w:r>
        <w:t>19</w:t>
      </w:r>
      <w:r w:rsidRPr="00D80456">
        <w:t>. “</w:t>
      </w:r>
      <w:r>
        <w:t>Tổng quan về Ardunio</w:t>
      </w:r>
      <w:r w:rsidRPr="00D80456">
        <w:t>”. Truy cập ngày 1</w:t>
      </w:r>
      <w:r>
        <w:t>4</w:t>
      </w:r>
      <w:r w:rsidRPr="00D80456">
        <w:t xml:space="preserve">/4. </w:t>
      </w:r>
      <w:r w:rsidRPr="0093700A">
        <w:t>https://dientutuonglai.com/gioi-thieu-arduino-nano.html</w:t>
      </w:r>
      <w:r w:rsidRPr="00D80456">
        <w:t>. (</w:t>
      </w:r>
      <w:r>
        <w:t>Điện tử tương lai</w:t>
      </w:r>
      <w:r w:rsidRPr="00D80456">
        <w:t xml:space="preserve"> 20</w:t>
      </w:r>
      <w:r>
        <w:t>18</w:t>
      </w:r>
      <w:r w:rsidRPr="00D80456">
        <w:t>).</w:t>
      </w:r>
    </w:p>
    <w:p w14:paraId="240F5440" w14:textId="03C44A96" w:rsidR="0093700A" w:rsidRDefault="0093700A" w:rsidP="00D80456">
      <w:pPr>
        <w:pStyle w:val="content"/>
        <w:ind w:firstLine="0"/>
        <w:jc w:val="left"/>
      </w:pPr>
      <w:r>
        <w:t>[3</w:t>
      </w:r>
      <w:r w:rsidRPr="00D80456">
        <w:t>]</w:t>
      </w:r>
      <w:r w:rsidRPr="00D80456">
        <w:tab/>
      </w:r>
      <w:r>
        <w:t>Ritech</w:t>
      </w:r>
      <w:r w:rsidRPr="00D80456">
        <w:t>. 20</w:t>
      </w:r>
      <w:r>
        <w:t>18</w:t>
      </w:r>
      <w:r w:rsidRPr="00D80456">
        <w:t>. “</w:t>
      </w:r>
      <w:r>
        <w:t>IC LM393</w:t>
      </w:r>
      <w:r w:rsidRPr="00D80456">
        <w:t xml:space="preserve">”. Truy cập ngày 12/4. </w:t>
      </w:r>
      <w:r w:rsidRPr="0093700A">
        <w:t>https://ritech.com.vn/tim-hie%CC%89u-ve-ic-lm393/</w:t>
      </w:r>
      <w:r w:rsidRPr="00D80456">
        <w:t>. (</w:t>
      </w:r>
      <w:r>
        <w:t>Ritech</w:t>
      </w:r>
      <w:r w:rsidRPr="00D80456">
        <w:t xml:space="preserve"> 20</w:t>
      </w:r>
      <w:r>
        <w:t>18</w:t>
      </w:r>
      <w:r w:rsidRPr="00D80456">
        <w:t>).</w:t>
      </w:r>
    </w:p>
    <w:p w14:paraId="225ED8B6" w14:textId="4D991574" w:rsidR="0093700A" w:rsidRDefault="0093700A" w:rsidP="00D80456">
      <w:pPr>
        <w:pStyle w:val="content"/>
        <w:ind w:firstLine="0"/>
        <w:jc w:val="left"/>
      </w:pPr>
      <w:r>
        <w:t>[4</w:t>
      </w:r>
      <w:r w:rsidRPr="00D80456">
        <w:t>]</w:t>
      </w:r>
      <w:r w:rsidRPr="00D80456">
        <w:tab/>
      </w:r>
      <w:r>
        <w:t>Dientutuonglai</w:t>
      </w:r>
      <w:r w:rsidRPr="00D80456">
        <w:t>. 20</w:t>
      </w:r>
      <w:r>
        <w:t>19</w:t>
      </w:r>
      <w:r w:rsidRPr="00D80456">
        <w:t>. “</w:t>
      </w:r>
      <w:r>
        <w:t>IC Max232</w:t>
      </w:r>
      <w:r w:rsidRPr="00D80456">
        <w:t>”. Truy cập ngày 1</w:t>
      </w:r>
      <w:r>
        <w:t>4</w:t>
      </w:r>
      <w:r w:rsidRPr="00D80456">
        <w:t xml:space="preserve">/4. </w:t>
      </w:r>
      <w:r w:rsidRPr="0093700A">
        <w:t>https://dientutuonglai.com/tim-hieu-ic-max232.html</w:t>
      </w:r>
      <w:r w:rsidRPr="00D80456">
        <w:t xml:space="preserve">. </w:t>
      </w:r>
      <w:r w:rsidR="005C6A25">
        <w:t>(Điện tử tương lai</w:t>
      </w:r>
      <w:r w:rsidR="005C6A25" w:rsidRPr="00D80456">
        <w:t xml:space="preserve"> 20</w:t>
      </w:r>
      <w:r w:rsidR="005C6A25">
        <w:t>19</w:t>
      </w:r>
      <w:r w:rsidR="005C6A25" w:rsidRPr="00D80456">
        <w:t>).</w:t>
      </w:r>
    </w:p>
    <w:p w14:paraId="77BFDFCE" w14:textId="77777777" w:rsidR="00BF1A77" w:rsidRDefault="005C6A25" w:rsidP="00BF1A77">
      <w:pPr>
        <w:pStyle w:val="content"/>
        <w:ind w:firstLine="0"/>
        <w:jc w:val="left"/>
      </w:pPr>
      <w:r>
        <w:t>[5</w:t>
      </w:r>
      <w:r w:rsidR="0093700A" w:rsidRPr="00D80456">
        <w:t>]</w:t>
      </w:r>
      <w:r w:rsidR="0093700A" w:rsidRPr="00D80456">
        <w:tab/>
      </w:r>
      <w:r>
        <w:t>Arduino</w:t>
      </w:r>
      <w:r w:rsidR="0093700A" w:rsidRPr="00D80456">
        <w:t>. 20</w:t>
      </w:r>
      <w:r>
        <w:t>20</w:t>
      </w:r>
      <w:r w:rsidR="0093700A" w:rsidRPr="00D80456">
        <w:t>. “</w:t>
      </w:r>
      <w:r w:rsidR="0093700A">
        <w:t>Tổng quan về Ardunio</w:t>
      </w:r>
      <w:r w:rsidR="0093700A" w:rsidRPr="00D80456">
        <w:t>”. Truy cập ngày 1</w:t>
      </w:r>
      <w:r>
        <w:t>8</w:t>
      </w:r>
      <w:r w:rsidR="0093700A" w:rsidRPr="00D80456">
        <w:t xml:space="preserve">/4. </w:t>
      </w:r>
      <w:r w:rsidRPr="005C6A25">
        <w:t>http://arduino.vn/bai-viet/233-su-dung-cam-bien-khoang-cach-hc-sr04</w:t>
      </w:r>
      <w:r w:rsidR="0093700A" w:rsidRPr="00D80456">
        <w:t>. (</w:t>
      </w:r>
      <w:r>
        <w:t>Arduino</w:t>
      </w:r>
      <w:r w:rsidR="0093700A" w:rsidRPr="00D80456">
        <w:t xml:space="preserve"> 20</w:t>
      </w:r>
      <w:r>
        <w:t>20</w:t>
      </w:r>
      <w:r w:rsidR="0093700A" w:rsidRPr="00D80456">
        <w:t>).</w:t>
      </w:r>
      <w:r w:rsidR="00BF1A77" w:rsidRPr="00BF1A77">
        <w:t xml:space="preserve"> </w:t>
      </w:r>
    </w:p>
    <w:p w14:paraId="5076BCCC" w14:textId="6EFD533E" w:rsidR="00BF1A77" w:rsidRDefault="00BF1A77" w:rsidP="00BF1A77">
      <w:pPr>
        <w:pStyle w:val="content"/>
        <w:ind w:firstLine="0"/>
        <w:jc w:val="left"/>
      </w:pPr>
      <w:r>
        <w:t>[6</w:t>
      </w:r>
      <w:r w:rsidRPr="00D80456">
        <w:t>]</w:t>
      </w:r>
      <w:r w:rsidRPr="00D80456">
        <w:tab/>
      </w:r>
      <w:r>
        <w:t>H</w:t>
      </w:r>
      <w:r w:rsidRPr="00BF1A77">
        <w:t>shop</w:t>
      </w:r>
      <w:r w:rsidRPr="00D80456">
        <w:t>. 20</w:t>
      </w:r>
      <w:r>
        <w:t>20</w:t>
      </w:r>
      <w:r w:rsidRPr="00D80456">
        <w:t>. “</w:t>
      </w:r>
      <w:r>
        <w:t>Mạch phát âm thanh USB</w:t>
      </w:r>
      <w:r w:rsidRPr="00D80456">
        <w:t xml:space="preserve">”. Truy cập ngày </w:t>
      </w:r>
      <w:r>
        <w:t>30</w:t>
      </w:r>
      <w:r w:rsidRPr="00D80456">
        <w:t xml:space="preserve">/4. </w:t>
      </w:r>
      <w:hyperlink r:id="rId65" w:history="1">
        <w:r w:rsidRPr="00156969">
          <w:t>https://hshop.vn/products/mach-phat-omthanh-mp3-ket-hop-amply-dfplayer-mini</w:t>
        </w:r>
      </w:hyperlink>
      <w:r w:rsidRPr="00156969">
        <w:t>.</w:t>
      </w:r>
      <w:r>
        <w:t xml:space="preserve"> </w:t>
      </w:r>
      <w:r w:rsidRPr="00D80456">
        <w:t>(</w:t>
      </w:r>
      <w:r>
        <w:t>HsShop</w:t>
      </w:r>
      <w:r w:rsidRPr="00D80456">
        <w:t xml:space="preserve"> 20</w:t>
      </w:r>
      <w:r>
        <w:t>20</w:t>
      </w:r>
      <w:r w:rsidRPr="00D80456">
        <w:t>).</w:t>
      </w:r>
    </w:p>
    <w:p w14:paraId="59AFBB36" w14:textId="02399408" w:rsidR="00D363F4" w:rsidRDefault="00D363F4" w:rsidP="00D363F4">
      <w:pPr>
        <w:pStyle w:val="content"/>
        <w:ind w:firstLine="0"/>
      </w:pPr>
      <w:r>
        <w:t>[7]</w:t>
      </w:r>
      <w:r>
        <w:tab/>
        <w:t>Deviot. 2021. “Giao tiếp I2C”. Truy cập ngày 25/4.</w:t>
      </w:r>
    </w:p>
    <w:p w14:paraId="45ADF729" w14:textId="7C1ECF7A" w:rsidR="00D363F4" w:rsidRPr="00156969" w:rsidRDefault="00B047EF" w:rsidP="00D363F4">
      <w:pPr>
        <w:pStyle w:val="content"/>
        <w:ind w:firstLine="0"/>
      </w:pPr>
      <w:hyperlink r:id="rId66" w:history="1">
        <w:r w:rsidR="00D363F4" w:rsidRPr="00156969">
          <w:t>https://deviot.vn/blog/giao-tiep-i2c.05019305</w:t>
        </w:r>
      </w:hyperlink>
      <w:r w:rsidR="00D363F4" w:rsidRPr="00156969">
        <w:t>. (Deviot 2021).</w:t>
      </w:r>
    </w:p>
    <w:p w14:paraId="450A7EBF" w14:textId="299BC1FD" w:rsidR="00D46356" w:rsidRDefault="00D46356" w:rsidP="00D363F4">
      <w:pPr>
        <w:pStyle w:val="content"/>
        <w:ind w:firstLine="0"/>
      </w:pPr>
      <w:r>
        <w:t>[8]</w:t>
      </w:r>
      <w:r>
        <w:tab/>
        <w:t>Thế giới di động. 2021. “Arduino IDE”. Truy cập ngày 3/5.</w:t>
      </w:r>
    </w:p>
    <w:p w14:paraId="076F7387" w14:textId="25929A57" w:rsidR="00D363F4" w:rsidRDefault="00B047EF" w:rsidP="00BF1A77">
      <w:pPr>
        <w:pStyle w:val="content"/>
        <w:ind w:firstLine="0"/>
        <w:jc w:val="left"/>
      </w:pPr>
      <w:hyperlink r:id="rId67" w:history="1">
        <w:r w:rsidR="00D46356" w:rsidRPr="00156969">
          <w:t>https://www.thegioididong.com/game-app/arduino-ide-phan-mem-lap-trinh-arduino-mien-phi-da-nen-235232</w:t>
        </w:r>
      </w:hyperlink>
      <w:r w:rsidR="00D46356">
        <w:t>. (Thegioididong 2021).</w:t>
      </w:r>
    </w:p>
    <w:p w14:paraId="2D97B9FF" w14:textId="3290DAD6" w:rsidR="00D46356" w:rsidRDefault="00D46356" w:rsidP="00D46356">
      <w:pPr>
        <w:pStyle w:val="content"/>
        <w:ind w:firstLine="0"/>
        <w:jc w:val="left"/>
      </w:pPr>
      <w:r>
        <w:t>[9</w:t>
      </w:r>
      <w:r w:rsidRPr="00D80456">
        <w:t>]</w:t>
      </w:r>
      <w:r w:rsidRPr="00D80456">
        <w:tab/>
      </w:r>
      <w:r>
        <w:t>H</w:t>
      </w:r>
      <w:r w:rsidRPr="00BF1A77">
        <w:t>shop</w:t>
      </w:r>
      <w:r w:rsidRPr="00D80456">
        <w:t>. 20</w:t>
      </w:r>
      <w:r>
        <w:t>20</w:t>
      </w:r>
      <w:r w:rsidRPr="00D80456">
        <w:t>. “</w:t>
      </w:r>
      <w:r w:rsidRPr="00D46356">
        <w:t>Mạch Buck LM2596</w:t>
      </w:r>
      <w:r w:rsidRPr="00D80456">
        <w:t xml:space="preserve">”. Truy cập ngày </w:t>
      </w:r>
      <w:r>
        <w:t>3/5</w:t>
      </w:r>
      <w:r w:rsidRPr="00D80456">
        <w:t>.</w:t>
      </w:r>
    </w:p>
    <w:p w14:paraId="6752E9A7" w14:textId="67F7C888" w:rsidR="00D46356" w:rsidRDefault="00D46356" w:rsidP="00D46356">
      <w:pPr>
        <w:pStyle w:val="content"/>
        <w:ind w:firstLine="0"/>
        <w:jc w:val="left"/>
      </w:pPr>
      <w:r w:rsidRPr="00D46356">
        <w:t>https://hshop.vn/products/mach-giamop-dc-lm2596-3a</w:t>
      </w:r>
      <w:r>
        <w:t xml:space="preserve">. </w:t>
      </w:r>
      <w:r w:rsidRPr="00D80456">
        <w:t>(</w:t>
      </w:r>
      <w:r>
        <w:t>HsShop</w:t>
      </w:r>
      <w:r w:rsidRPr="00D80456">
        <w:t xml:space="preserve"> 20</w:t>
      </w:r>
      <w:r>
        <w:t>20</w:t>
      </w:r>
      <w:r w:rsidRPr="00D80456">
        <w:t>).</w:t>
      </w:r>
    </w:p>
    <w:p w14:paraId="0437AF76" w14:textId="77777777" w:rsidR="00D46356" w:rsidRDefault="00D46356" w:rsidP="00BF1A77">
      <w:pPr>
        <w:pStyle w:val="content"/>
        <w:ind w:firstLine="0"/>
        <w:jc w:val="left"/>
      </w:pPr>
    </w:p>
    <w:p w14:paraId="401B56DA" w14:textId="47A1C080" w:rsidR="00AC35DE" w:rsidRDefault="00B114D9" w:rsidP="00B047EF">
      <w:pPr>
        <w:pStyle w:val="Heading1"/>
        <w:numPr>
          <w:ilvl w:val="0"/>
          <w:numId w:val="0"/>
        </w:numPr>
        <w:jc w:val="left"/>
      </w:pPr>
      <w:bookmarkStart w:id="98" w:name="_Toc103902512"/>
      <w:r>
        <w:rPr>
          <w:caps w:val="0"/>
        </w:rPr>
        <w:lastRenderedPageBreak/>
        <w:t>PHỤ LỤC</w:t>
      </w:r>
      <w:bookmarkEnd w:id="98"/>
    </w:p>
    <w:p w14:paraId="73DFB46C" w14:textId="77777777" w:rsidR="00AC35DE" w:rsidRDefault="00AC35DE" w:rsidP="00AC35DE">
      <w:pPr>
        <w:pStyle w:val="content"/>
      </w:pPr>
      <w:r>
        <w:t>#define echoPin 4 // attach pin D2 Arduino to pin Echo of HC-SR04</w:t>
      </w:r>
    </w:p>
    <w:p w14:paraId="364E777A" w14:textId="2362DC59" w:rsidR="00AC35DE" w:rsidRDefault="00AC35DE" w:rsidP="00B047EF">
      <w:pPr>
        <w:pStyle w:val="content"/>
      </w:pPr>
      <w:r>
        <w:t>#define trigPin 5 //attach pin D3 Arduino to pin Trig of HC-SR04</w:t>
      </w:r>
    </w:p>
    <w:p w14:paraId="7B4A4481" w14:textId="77777777" w:rsidR="00AC35DE" w:rsidRDefault="00AC35DE" w:rsidP="00AC35DE">
      <w:pPr>
        <w:pStyle w:val="content"/>
      </w:pPr>
      <w:r>
        <w:t>#include &lt;Servo.h&gt;</w:t>
      </w:r>
    </w:p>
    <w:p w14:paraId="4F23E2A3" w14:textId="22AC00C0" w:rsidR="00AC35DE" w:rsidRDefault="00AC35DE" w:rsidP="00B047EF">
      <w:pPr>
        <w:pStyle w:val="content"/>
      </w:pPr>
      <w:r>
        <w:t>#include &lt;LiquidCrystal_I2C.h&gt;</w:t>
      </w:r>
    </w:p>
    <w:p w14:paraId="2EBA5D89" w14:textId="77777777" w:rsidR="00AC35DE" w:rsidRDefault="00AC35DE" w:rsidP="00AC35DE">
      <w:pPr>
        <w:pStyle w:val="content"/>
      </w:pPr>
      <w:r>
        <w:t>//mp3</w:t>
      </w:r>
    </w:p>
    <w:p w14:paraId="3EA30DD6" w14:textId="77777777" w:rsidR="00AC35DE" w:rsidRDefault="00AC35DE" w:rsidP="00AC35DE">
      <w:pPr>
        <w:pStyle w:val="content"/>
      </w:pPr>
      <w:r>
        <w:t>#include "SoftwareSerial.h"</w:t>
      </w:r>
    </w:p>
    <w:p w14:paraId="672B5757" w14:textId="3BA584FD" w:rsidR="00AC35DE" w:rsidRDefault="00AC35DE" w:rsidP="00B047EF">
      <w:pPr>
        <w:pStyle w:val="content"/>
      </w:pPr>
      <w:r>
        <w:t>#include "DFRobotDFPlayerMini.h"</w:t>
      </w:r>
    </w:p>
    <w:p w14:paraId="04C2A2CA" w14:textId="77777777" w:rsidR="00AC35DE" w:rsidRDefault="00AC35DE" w:rsidP="00AC35DE">
      <w:pPr>
        <w:pStyle w:val="content"/>
      </w:pPr>
      <w:r>
        <w:t>// Use pins 2 and 3 to communicate with DFPlayer Mini</w:t>
      </w:r>
    </w:p>
    <w:p w14:paraId="39EBCE5D" w14:textId="77777777" w:rsidR="00AC35DE" w:rsidRDefault="00AC35DE" w:rsidP="00AC35DE">
      <w:pPr>
        <w:pStyle w:val="content"/>
      </w:pPr>
      <w:r>
        <w:t xml:space="preserve">static const uint8_t PIN_MP3_TX = 2; // Connects to module's RX </w:t>
      </w:r>
    </w:p>
    <w:p w14:paraId="26589B5B" w14:textId="77777777" w:rsidR="00AC35DE" w:rsidRDefault="00AC35DE" w:rsidP="00AC35DE">
      <w:pPr>
        <w:pStyle w:val="content"/>
      </w:pPr>
      <w:r>
        <w:t xml:space="preserve">static const uint8_t PIN_MP3_RX = 3; // Connects to module's TX </w:t>
      </w:r>
    </w:p>
    <w:p w14:paraId="304CB62B" w14:textId="77777777" w:rsidR="00AC35DE" w:rsidRDefault="00AC35DE" w:rsidP="00AC35DE">
      <w:pPr>
        <w:pStyle w:val="content"/>
      </w:pPr>
      <w:r>
        <w:t>SoftwareSerial softwareSerial(PIN_MP3_RX, PIN_MP3_TX);</w:t>
      </w:r>
    </w:p>
    <w:p w14:paraId="61180C4A" w14:textId="57EBC370" w:rsidR="00AC35DE" w:rsidRDefault="00AC35DE" w:rsidP="00B047EF">
      <w:pPr>
        <w:pStyle w:val="content"/>
      </w:pPr>
      <w:r>
        <w:t>DFRobotDFPlayerMini player;</w:t>
      </w:r>
    </w:p>
    <w:p w14:paraId="729C5676" w14:textId="77777777" w:rsidR="00AC35DE" w:rsidRDefault="00AC35DE" w:rsidP="00AC35DE">
      <w:pPr>
        <w:pStyle w:val="content"/>
      </w:pPr>
      <w:r>
        <w:t>//khai bao cac servo su dung</w:t>
      </w:r>
    </w:p>
    <w:p w14:paraId="72ADD610" w14:textId="77777777" w:rsidR="00AC35DE" w:rsidRDefault="00AC35DE" w:rsidP="00AC35DE">
      <w:pPr>
        <w:pStyle w:val="content"/>
      </w:pPr>
      <w:r>
        <w:t>Servo servo1;</w:t>
      </w:r>
    </w:p>
    <w:p w14:paraId="4466FDA6" w14:textId="0AB57E40" w:rsidR="00AC35DE" w:rsidRDefault="00AC35DE" w:rsidP="00B047EF">
      <w:pPr>
        <w:pStyle w:val="content"/>
      </w:pPr>
      <w:r>
        <w:t>LiquidCrystal_I2C lcd(0x27, 16, 2); //lcd i2c 16x2</w:t>
      </w:r>
    </w:p>
    <w:p w14:paraId="3E1D9E93" w14:textId="77777777" w:rsidR="00AC35DE" w:rsidRDefault="00AC35DE" w:rsidP="00AC35DE">
      <w:pPr>
        <w:pStyle w:val="content"/>
      </w:pPr>
      <w:r>
        <w:t>// defines variables</w:t>
      </w:r>
    </w:p>
    <w:p w14:paraId="11593C01" w14:textId="77777777" w:rsidR="00AC35DE" w:rsidRDefault="00AC35DE" w:rsidP="00AC35DE">
      <w:pPr>
        <w:pStyle w:val="content"/>
      </w:pPr>
      <w:r>
        <w:t>long duration; // variable for the duration of sound wave travel</w:t>
      </w:r>
    </w:p>
    <w:p w14:paraId="275FBA99" w14:textId="77777777" w:rsidR="00AC35DE" w:rsidRDefault="00AC35DE" w:rsidP="00AC35DE">
      <w:pPr>
        <w:pStyle w:val="content"/>
      </w:pPr>
      <w:r>
        <w:t xml:space="preserve">int distance = 11; </w:t>
      </w:r>
    </w:p>
    <w:p w14:paraId="1E8636F5" w14:textId="77777777" w:rsidR="00AC35DE" w:rsidRDefault="00AC35DE" w:rsidP="00AC35DE">
      <w:pPr>
        <w:pStyle w:val="content"/>
      </w:pPr>
      <w:r>
        <w:t>int servoPin = 10;</w:t>
      </w:r>
    </w:p>
    <w:p w14:paraId="1DF71166" w14:textId="77777777" w:rsidR="00AC35DE" w:rsidRDefault="00AC35DE" w:rsidP="00AC35DE">
      <w:pPr>
        <w:pStyle w:val="content"/>
      </w:pPr>
      <w:r>
        <w:t>int sensorPin = 8;</w:t>
      </w:r>
    </w:p>
    <w:p w14:paraId="3B8D3D70" w14:textId="6FB91991" w:rsidR="00AC35DE" w:rsidRDefault="00AC35DE" w:rsidP="00B047EF">
      <w:pPr>
        <w:pStyle w:val="content"/>
      </w:pPr>
      <w:r>
        <w:t>int modePin = 7;</w:t>
      </w:r>
    </w:p>
    <w:p w14:paraId="650FD506" w14:textId="2B16B1FC" w:rsidR="00AC35DE" w:rsidRDefault="00AC35DE" w:rsidP="00B047EF">
      <w:pPr>
        <w:pStyle w:val="content"/>
      </w:pPr>
      <w:r>
        <w:lastRenderedPageBreak/>
        <w:t>int nguongFull = 10;</w:t>
      </w:r>
    </w:p>
    <w:p w14:paraId="2B6C3CBE" w14:textId="77777777" w:rsidR="00AC35DE" w:rsidRDefault="00AC35DE" w:rsidP="00AC35DE">
      <w:pPr>
        <w:pStyle w:val="content"/>
      </w:pPr>
      <w:r>
        <w:t>void setup() {</w:t>
      </w:r>
    </w:p>
    <w:p w14:paraId="72631EA3" w14:textId="77777777" w:rsidR="00AC35DE" w:rsidRDefault="00AC35DE" w:rsidP="00AC35DE">
      <w:pPr>
        <w:pStyle w:val="content"/>
      </w:pPr>
      <w:r>
        <w:t xml:space="preserve">  pinMode(trigPin, OUTPUT); // Sets the trigPin as an OUTPUT</w:t>
      </w:r>
    </w:p>
    <w:p w14:paraId="5F9B3658" w14:textId="77777777" w:rsidR="00AC35DE" w:rsidRDefault="00AC35DE" w:rsidP="00AC35DE">
      <w:pPr>
        <w:pStyle w:val="content"/>
      </w:pPr>
      <w:r>
        <w:t xml:space="preserve">  pinMode(echoPin, INPUT); // Sets the echoPin as an INPUT</w:t>
      </w:r>
    </w:p>
    <w:p w14:paraId="6080B3CB" w14:textId="77777777" w:rsidR="00AC35DE" w:rsidRDefault="00AC35DE" w:rsidP="00AC35DE">
      <w:pPr>
        <w:pStyle w:val="content"/>
      </w:pPr>
      <w:r>
        <w:t xml:space="preserve">  pinMode(echoPin, INPUT); // Sets the echoPin as an INPUT</w:t>
      </w:r>
    </w:p>
    <w:p w14:paraId="412F4FE8" w14:textId="20B6D003" w:rsidR="00AC35DE" w:rsidRDefault="00AC35DE" w:rsidP="00B047EF">
      <w:pPr>
        <w:pStyle w:val="content"/>
      </w:pPr>
      <w:r>
        <w:t xml:space="preserve">  Serial.begin(9600); // // Serial Communication is starting with 9600 of baudrate speed</w:t>
      </w:r>
    </w:p>
    <w:p w14:paraId="4F195B16" w14:textId="77777777" w:rsidR="00AC35DE" w:rsidRDefault="00AC35DE" w:rsidP="00AC35DE">
      <w:pPr>
        <w:pStyle w:val="content"/>
      </w:pPr>
      <w:r>
        <w:t xml:space="preserve">  //mp3</w:t>
      </w:r>
    </w:p>
    <w:p w14:paraId="0D4F24AD" w14:textId="2056D729" w:rsidR="00AC35DE" w:rsidRDefault="00AC35DE" w:rsidP="00B047EF">
      <w:pPr>
        <w:pStyle w:val="content"/>
      </w:pPr>
      <w:r>
        <w:t xml:space="preserve">    softwareSerial.begin(9600);</w:t>
      </w:r>
    </w:p>
    <w:p w14:paraId="303EB42D" w14:textId="77777777" w:rsidR="00AC35DE" w:rsidRDefault="00AC35DE" w:rsidP="00AC35DE">
      <w:pPr>
        <w:pStyle w:val="content"/>
      </w:pPr>
      <w:r>
        <w:t xml:space="preserve">  // Start communication with DFPlayer Mini</w:t>
      </w:r>
    </w:p>
    <w:p w14:paraId="7092E615" w14:textId="77777777" w:rsidR="00AC35DE" w:rsidRDefault="00AC35DE" w:rsidP="00AC35DE">
      <w:pPr>
        <w:pStyle w:val="content"/>
      </w:pPr>
      <w:r>
        <w:t xml:space="preserve">  if (player.begin(softwareSerial)) {</w:t>
      </w:r>
    </w:p>
    <w:p w14:paraId="4E919543" w14:textId="77777777" w:rsidR="00AC35DE" w:rsidRDefault="00AC35DE" w:rsidP="00AC35DE">
      <w:pPr>
        <w:pStyle w:val="content"/>
      </w:pPr>
      <w:r>
        <w:t xml:space="preserve">   Serial.println("OK");</w:t>
      </w:r>
    </w:p>
    <w:p w14:paraId="4217F8E4" w14:textId="77777777" w:rsidR="00AC35DE" w:rsidRDefault="00AC35DE" w:rsidP="00AC35DE">
      <w:pPr>
        <w:pStyle w:val="content"/>
      </w:pPr>
      <w:r>
        <w:t xml:space="preserve">  }</w:t>
      </w:r>
    </w:p>
    <w:p w14:paraId="2CB41C98" w14:textId="77777777" w:rsidR="00AC35DE" w:rsidRDefault="00AC35DE" w:rsidP="00AC35DE">
      <w:pPr>
        <w:pStyle w:val="content"/>
      </w:pPr>
      <w:r>
        <w:t xml:space="preserve">  Serial.println("Ultrasonic Sensor HC-SR04 Test"); // print some text in Serial Monitor</w:t>
      </w:r>
    </w:p>
    <w:p w14:paraId="14B9BDED" w14:textId="77777777" w:rsidR="00AC35DE" w:rsidRDefault="00AC35DE" w:rsidP="00AC35DE">
      <w:pPr>
        <w:pStyle w:val="content"/>
      </w:pPr>
      <w:r>
        <w:t xml:space="preserve">  Serial.println("with Arduino UNO R3");</w:t>
      </w:r>
    </w:p>
    <w:p w14:paraId="34B7E43F" w14:textId="77777777" w:rsidR="00AC35DE" w:rsidRDefault="00AC35DE" w:rsidP="00AC35DE">
      <w:pPr>
        <w:pStyle w:val="content"/>
      </w:pPr>
      <w:r>
        <w:t xml:space="preserve">  servo1.attach(servoPin);</w:t>
      </w:r>
    </w:p>
    <w:p w14:paraId="0327ABF0" w14:textId="3E891217" w:rsidR="00AC35DE" w:rsidRDefault="00AC35DE" w:rsidP="00B047EF">
      <w:pPr>
        <w:pStyle w:val="content"/>
      </w:pPr>
      <w:r>
        <w:t xml:space="preserve">  servo1.write(0);</w:t>
      </w:r>
    </w:p>
    <w:p w14:paraId="23FBD069" w14:textId="77777777" w:rsidR="00AC35DE" w:rsidRDefault="00AC35DE" w:rsidP="00AC35DE">
      <w:pPr>
        <w:pStyle w:val="content"/>
      </w:pPr>
      <w:r>
        <w:t>//lcd init</w:t>
      </w:r>
    </w:p>
    <w:p w14:paraId="0E7704CC" w14:textId="77777777" w:rsidR="00AC35DE" w:rsidRDefault="00AC35DE" w:rsidP="00AC35DE">
      <w:pPr>
        <w:pStyle w:val="content"/>
      </w:pPr>
      <w:r>
        <w:t xml:space="preserve">  lcd.init();</w:t>
      </w:r>
    </w:p>
    <w:p w14:paraId="06FFB684" w14:textId="77777777" w:rsidR="00AC35DE" w:rsidRDefault="00AC35DE" w:rsidP="00AC35DE">
      <w:pPr>
        <w:pStyle w:val="content"/>
      </w:pPr>
      <w:r>
        <w:t xml:space="preserve">  // bat led nen                     </w:t>
      </w:r>
    </w:p>
    <w:p w14:paraId="1B09A678" w14:textId="77777777" w:rsidR="00AC35DE" w:rsidRDefault="00AC35DE" w:rsidP="00AC35DE">
      <w:pPr>
        <w:pStyle w:val="content"/>
      </w:pPr>
      <w:r>
        <w:t xml:space="preserve">  lcd.backlight();</w:t>
      </w:r>
    </w:p>
    <w:p w14:paraId="39923338" w14:textId="2B87E029" w:rsidR="00AC35DE" w:rsidRDefault="00AC35DE" w:rsidP="00B047EF">
      <w:pPr>
        <w:pStyle w:val="content"/>
      </w:pPr>
      <w:r>
        <w:t>}</w:t>
      </w:r>
    </w:p>
    <w:p w14:paraId="38C3AE08" w14:textId="77777777" w:rsidR="00AC35DE" w:rsidRDefault="00AC35DE" w:rsidP="00AC35DE">
      <w:pPr>
        <w:pStyle w:val="content"/>
      </w:pPr>
      <w:r>
        <w:lastRenderedPageBreak/>
        <w:t>bool flagFull = false;</w:t>
      </w:r>
    </w:p>
    <w:p w14:paraId="22ACFEDE" w14:textId="16AF5CA3" w:rsidR="00AC35DE" w:rsidRDefault="00AC35DE" w:rsidP="00B047EF">
      <w:pPr>
        <w:pStyle w:val="content"/>
      </w:pPr>
      <w:r>
        <w:t>void loop() {</w:t>
      </w:r>
    </w:p>
    <w:p w14:paraId="61BA3E0C" w14:textId="77777777" w:rsidR="00AC35DE" w:rsidRDefault="00AC35DE" w:rsidP="00AC35DE">
      <w:pPr>
        <w:pStyle w:val="content"/>
      </w:pPr>
      <w:r>
        <w:t>if(digitalRead(modePin) == LOW)</w:t>
      </w:r>
    </w:p>
    <w:p w14:paraId="40EB436D" w14:textId="77777777" w:rsidR="00AC35DE" w:rsidRDefault="00AC35DE" w:rsidP="00AC35DE">
      <w:pPr>
        <w:pStyle w:val="content"/>
      </w:pPr>
      <w:r>
        <w:t>{</w:t>
      </w:r>
    </w:p>
    <w:p w14:paraId="1C868A1C" w14:textId="77777777" w:rsidR="00AC35DE" w:rsidRDefault="00AC35DE" w:rsidP="00AC35DE">
      <w:pPr>
        <w:pStyle w:val="content"/>
      </w:pPr>
      <w:r>
        <w:t xml:space="preserve">  if(digitalRead(8) == LOW &amp;&amp; distance &gt;= nguongFull)</w:t>
      </w:r>
    </w:p>
    <w:p w14:paraId="706D2205" w14:textId="77777777" w:rsidR="00AC35DE" w:rsidRDefault="00AC35DE" w:rsidP="00AC35DE">
      <w:pPr>
        <w:pStyle w:val="content"/>
      </w:pPr>
      <w:r>
        <w:t xml:space="preserve">  {</w:t>
      </w:r>
    </w:p>
    <w:p w14:paraId="25BF0F75" w14:textId="77777777" w:rsidR="00AC35DE" w:rsidRDefault="00AC35DE" w:rsidP="00AC35DE">
      <w:pPr>
        <w:pStyle w:val="content"/>
      </w:pPr>
      <w:r>
        <w:t xml:space="preserve">//    for(int i = 0; i &lt; 180; i++)  </w:t>
      </w:r>
    </w:p>
    <w:p w14:paraId="2DC0B5E0" w14:textId="77777777" w:rsidR="00AC35DE" w:rsidRDefault="00AC35DE" w:rsidP="00AC35DE">
      <w:pPr>
        <w:pStyle w:val="content"/>
      </w:pPr>
      <w:r>
        <w:t xml:space="preserve">//    {                                  </w:t>
      </w:r>
    </w:p>
    <w:p w14:paraId="550E18F5" w14:textId="77777777" w:rsidR="00AC35DE" w:rsidRDefault="00AC35DE" w:rsidP="00AC35DE">
      <w:pPr>
        <w:pStyle w:val="content"/>
      </w:pPr>
      <w:r>
        <w:t xml:space="preserve">      servo1.write(180);                                  </w:t>
      </w:r>
    </w:p>
    <w:p w14:paraId="18E04CE4" w14:textId="77777777" w:rsidR="00AC35DE" w:rsidRDefault="00AC35DE" w:rsidP="00AC35DE">
      <w:pPr>
        <w:pStyle w:val="content"/>
      </w:pPr>
      <w:r>
        <w:t>//    }</w:t>
      </w:r>
    </w:p>
    <w:p w14:paraId="6FF29128" w14:textId="77777777" w:rsidR="00AC35DE" w:rsidRDefault="00AC35DE" w:rsidP="00AC35DE">
      <w:pPr>
        <w:pStyle w:val="content"/>
      </w:pPr>
      <w:r>
        <w:t xml:space="preserve">      lcd.setCursor(0, 0);</w:t>
      </w:r>
    </w:p>
    <w:p w14:paraId="47B78C90" w14:textId="77777777" w:rsidR="00AC35DE" w:rsidRDefault="00AC35DE" w:rsidP="00AC35DE">
      <w:pPr>
        <w:pStyle w:val="content"/>
      </w:pPr>
      <w:r>
        <w:t xml:space="preserve">      lcd.print("Bo rac vao thung");</w:t>
      </w:r>
    </w:p>
    <w:p w14:paraId="679852D7" w14:textId="77777777" w:rsidR="00AC35DE" w:rsidRDefault="00AC35DE" w:rsidP="00AC35DE">
      <w:pPr>
        <w:pStyle w:val="content"/>
      </w:pPr>
      <w:r>
        <w:t xml:space="preserve">      player.volume(30);</w:t>
      </w:r>
    </w:p>
    <w:p w14:paraId="59AEFCD6" w14:textId="77777777" w:rsidR="00AC35DE" w:rsidRDefault="00AC35DE" w:rsidP="00AC35DE">
      <w:pPr>
        <w:pStyle w:val="content"/>
      </w:pPr>
      <w:r>
        <w:t xml:space="preserve">      player.play(1);</w:t>
      </w:r>
    </w:p>
    <w:p w14:paraId="29268BD0" w14:textId="77777777" w:rsidR="00AC35DE" w:rsidRDefault="00AC35DE" w:rsidP="00AC35DE">
      <w:pPr>
        <w:pStyle w:val="content"/>
      </w:pPr>
      <w:r>
        <w:t xml:space="preserve">      delay(4000);</w:t>
      </w:r>
    </w:p>
    <w:p w14:paraId="46CE7DE2" w14:textId="77777777" w:rsidR="00AC35DE" w:rsidRDefault="00AC35DE" w:rsidP="00AC35DE">
      <w:pPr>
        <w:pStyle w:val="content"/>
      </w:pPr>
      <w:r>
        <w:t xml:space="preserve">      lcd.setCursor(0, 1);</w:t>
      </w:r>
    </w:p>
    <w:p w14:paraId="7AC02057" w14:textId="77777777" w:rsidR="00AC35DE" w:rsidRDefault="00AC35DE" w:rsidP="00AC35DE">
      <w:pPr>
        <w:pStyle w:val="content"/>
      </w:pPr>
      <w:r>
        <w:t xml:space="preserve">      lcd.print("Xin cam on !   ");</w:t>
      </w:r>
    </w:p>
    <w:p w14:paraId="37A59042" w14:textId="77777777" w:rsidR="00AC35DE" w:rsidRDefault="00AC35DE" w:rsidP="00AC35DE">
      <w:pPr>
        <w:pStyle w:val="content"/>
      </w:pPr>
      <w:r>
        <w:t xml:space="preserve">      delay(2000);  </w:t>
      </w:r>
    </w:p>
    <w:p w14:paraId="659C081E" w14:textId="77777777" w:rsidR="00AC35DE" w:rsidRDefault="00AC35DE" w:rsidP="00AC35DE">
      <w:pPr>
        <w:pStyle w:val="content"/>
      </w:pPr>
      <w:r>
        <w:t xml:space="preserve">      player.volume(30);</w:t>
      </w:r>
    </w:p>
    <w:p w14:paraId="2DF0666E" w14:textId="77777777" w:rsidR="00AC35DE" w:rsidRDefault="00AC35DE" w:rsidP="00AC35DE">
      <w:pPr>
        <w:pStyle w:val="content"/>
      </w:pPr>
      <w:r>
        <w:t xml:space="preserve">      player.play(2);</w:t>
      </w:r>
    </w:p>
    <w:p w14:paraId="7A964347" w14:textId="77777777" w:rsidR="00AC35DE" w:rsidRDefault="00AC35DE" w:rsidP="00AC35DE">
      <w:pPr>
        <w:pStyle w:val="content"/>
      </w:pPr>
      <w:r>
        <w:t xml:space="preserve">      delay(1000); </w:t>
      </w:r>
    </w:p>
    <w:p w14:paraId="719FF945" w14:textId="77777777" w:rsidR="00AC35DE" w:rsidRDefault="00AC35DE" w:rsidP="00AC35DE">
      <w:pPr>
        <w:pStyle w:val="content"/>
      </w:pPr>
      <w:r>
        <w:t xml:space="preserve">  }</w:t>
      </w:r>
    </w:p>
    <w:p w14:paraId="212ABD49" w14:textId="77777777" w:rsidR="00AC35DE" w:rsidRDefault="00AC35DE" w:rsidP="00AC35DE">
      <w:pPr>
        <w:pStyle w:val="content"/>
      </w:pPr>
      <w:r>
        <w:lastRenderedPageBreak/>
        <w:t xml:space="preserve">  else</w:t>
      </w:r>
    </w:p>
    <w:p w14:paraId="12B905CA" w14:textId="5086BBDA" w:rsidR="00AC35DE" w:rsidRDefault="00AC35DE" w:rsidP="00B047EF">
      <w:pPr>
        <w:pStyle w:val="content"/>
      </w:pPr>
      <w:r>
        <w:t xml:space="preserve">  { </w:t>
      </w:r>
    </w:p>
    <w:p w14:paraId="5F1FE26F" w14:textId="77777777" w:rsidR="00AC35DE" w:rsidRDefault="00AC35DE" w:rsidP="00AC35DE">
      <w:pPr>
        <w:pStyle w:val="content"/>
      </w:pPr>
      <w:r>
        <w:t xml:space="preserve">    readDistance(distance);</w:t>
      </w:r>
    </w:p>
    <w:p w14:paraId="653EA42C" w14:textId="77777777" w:rsidR="00AC35DE" w:rsidRDefault="00AC35DE" w:rsidP="00AC35DE">
      <w:pPr>
        <w:pStyle w:val="content"/>
      </w:pPr>
      <w:r>
        <w:t xml:space="preserve">    if(distance &lt; nguongFull)</w:t>
      </w:r>
    </w:p>
    <w:p w14:paraId="2F2D22BF" w14:textId="77777777" w:rsidR="00AC35DE" w:rsidRDefault="00AC35DE" w:rsidP="00AC35DE">
      <w:pPr>
        <w:pStyle w:val="content"/>
      </w:pPr>
      <w:r>
        <w:t xml:space="preserve">    {</w:t>
      </w:r>
    </w:p>
    <w:p w14:paraId="719ACF67" w14:textId="77777777" w:rsidR="00AC35DE" w:rsidRDefault="00AC35DE" w:rsidP="00AC35DE">
      <w:pPr>
        <w:pStyle w:val="content"/>
      </w:pPr>
      <w:r>
        <w:t xml:space="preserve">      lcd.setCursor(0, 0);</w:t>
      </w:r>
    </w:p>
    <w:p w14:paraId="5B139056" w14:textId="77777777" w:rsidR="00AC35DE" w:rsidRDefault="00AC35DE" w:rsidP="00AC35DE">
      <w:pPr>
        <w:pStyle w:val="content"/>
      </w:pPr>
      <w:r>
        <w:t xml:space="preserve">      servo1.write(0);</w:t>
      </w:r>
    </w:p>
    <w:p w14:paraId="18951F11" w14:textId="77777777" w:rsidR="00AC35DE" w:rsidRDefault="00AC35DE" w:rsidP="00AC35DE">
      <w:pPr>
        <w:pStyle w:val="content"/>
      </w:pPr>
      <w:r>
        <w:t xml:space="preserve">      lcd.print("Thung rac da day");</w:t>
      </w:r>
    </w:p>
    <w:p w14:paraId="2BD59144" w14:textId="77777777" w:rsidR="00AC35DE" w:rsidRDefault="00AC35DE" w:rsidP="00AC35DE">
      <w:pPr>
        <w:pStyle w:val="content"/>
      </w:pPr>
      <w:r>
        <w:t xml:space="preserve">      lcd.setCursor(0, 1);</w:t>
      </w:r>
    </w:p>
    <w:p w14:paraId="3B32991F" w14:textId="77777777" w:rsidR="00AC35DE" w:rsidRDefault="00AC35DE" w:rsidP="00AC35DE">
      <w:pPr>
        <w:pStyle w:val="content"/>
      </w:pPr>
      <w:r>
        <w:t xml:space="preserve">      lcd.print("Vui long do rac");</w:t>
      </w:r>
    </w:p>
    <w:p w14:paraId="1F2915AD" w14:textId="77777777" w:rsidR="00AC35DE" w:rsidRDefault="00AC35DE" w:rsidP="00AC35DE">
      <w:pPr>
        <w:pStyle w:val="content"/>
      </w:pPr>
      <w:r>
        <w:t xml:space="preserve">      if(digitalRead(8) == LOW)</w:t>
      </w:r>
    </w:p>
    <w:p w14:paraId="06315868" w14:textId="77777777" w:rsidR="00AC35DE" w:rsidRDefault="00AC35DE" w:rsidP="00AC35DE">
      <w:pPr>
        <w:pStyle w:val="content"/>
      </w:pPr>
      <w:r>
        <w:t xml:space="preserve">      {</w:t>
      </w:r>
    </w:p>
    <w:p w14:paraId="2E1936FE" w14:textId="77777777" w:rsidR="00AC35DE" w:rsidRDefault="00AC35DE" w:rsidP="00AC35DE">
      <w:pPr>
        <w:pStyle w:val="content"/>
      </w:pPr>
      <w:r>
        <w:t xml:space="preserve">        player.volume(30);</w:t>
      </w:r>
    </w:p>
    <w:p w14:paraId="185F845E" w14:textId="77777777" w:rsidR="00AC35DE" w:rsidRDefault="00AC35DE" w:rsidP="00AC35DE">
      <w:pPr>
        <w:pStyle w:val="content"/>
      </w:pPr>
      <w:r>
        <w:t xml:space="preserve">        player.play(3);</w:t>
      </w:r>
    </w:p>
    <w:p w14:paraId="2365D8AD" w14:textId="77777777" w:rsidR="00AC35DE" w:rsidRDefault="00AC35DE" w:rsidP="00AC35DE">
      <w:pPr>
        <w:pStyle w:val="content"/>
      </w:pPr>
      <w:r>
        <w:t xml:space="preserve">        delay(3000);           </w:t>
      </w:r>
    </w:p>
    <w:p w14:paraId="1536261D" w14:textId="77777777" w:rsidR="00AC35DE" w:rsidRDefault="00AC35DE" w:rsidP="00AC35DE">
      <w:pPr>
        <w:pStyle w:val="content"/>
      </w:pPr>
      <w:r>
        <w:t xml:space="preserve">      }</w:t>
      </w:r>
    </w:p>
    <w:p w14:paraId="5960E207" w14:textId="77777777" w:rsidR="00AC35DE" w:rsidRDefault="00AC35DE" w:rsidP="00AC35DE">
      <w:pPr>
        <w:pStyle w:val="content"/>
      </w:pPr>
      <w:r>
        <w:t xml:space="preserve">    }</w:t>
      </w:r>
    </w:p>
    <w:p w14:paraId="74CC08EC" w14:textId="77777777" w:rsidR="00AC35DE" w:rsidRDefault="00AC35DE" w:rsidP="00AC35DE">
      <w:pPr>
        <w:pStyle w:val="content"/>
      </w:pPr>
      <w:r>
        <w:t xml:space="preserve">    else</w:t>
      </w:r>
    </w:p>
    <w:p w14:paraId="527F3288" w14:textId="77777777" w:rsidR="00AC35DE" w:rsidRDefault="00AC35DE" w:rsidP="00AC35DE">
      <w:pPr>
        <w:pStyle w:val="content"/>
      </w:pPr>
      <w:r>
        <w:t xml:space="preserve">    {</w:t>
      </w:r>
    </w:p>
    <w:p w14:paraId="74C25B5A" w14:textId="77777777" w:rsidR="00AC35DE" w:rsidRDefault="00AC35DE" w:rsidP="00AC35DE">
      <w:pPr>
        <w:pStyle w:val="content"/>
      </w:pPr>
      <w:r>
        <w:t xml:space="preserve">      flagFull = false;</w:t>
      </w:r>
    </w:p>
    <w:p w14:paraId="5F3784A1" w14:textId="77777777" w:rsidR="00AC35DE" w:rsidRDefault="00AC35DE" w:rsidP="00AC35DE">
      <w:pPr>
        <w:pStyle w:val="content"/>
      </w:pPr>
      <w:r>
        <w:t xml:space="preserve">      lcd.setCursor(0, 0);</w:t>
      </w:r>
    </w:p>
    <w:p w14:paraId="6FE7F4EB" w14:textId="77777777" w:rsidR="00AC35DE" w:rsidRDefault="00AC35DE" w:rsidP="00AC35DE">
      <w:pPr>
        <w:pStyle w:val="content"/>
      </w:pPr>
      <w:r>
        <w:t xml:space="preserve">      lcd.print("Bo rac vao thung");</w:t>
      </w:r>
    </w:p>
    <w:p w14:paraId="30ABD2CF" w14:textId="77777777" w:rsidR="00AC35DE" w:rsidRDefault="00AC35DE" w:rsidP="00AC35DE">
      <w:pPr>
        <w:pStyle w:val="content"/>
      </w:pPr>
      <w:r>
        <w:lastRenderedPageBreak/>
        <w:t xml:space="preserve">      lcd.setCursor(0, 1);</w:t>
      </w:r>
    </w:p>
    <w:p w14:paraId="4AC3175B" w14:textId="77777777" w:rsidR="00AC35DE" w:rsidRDefault="00AC35DE" w:rsidP="00AC35DE">
      <w:pPr>
        <w:pStyle w:val="content"/>
      </w:pPr>
      <w:r>
        <w:t xml:space="preserve">      lcd.print("Xanh-Sach-Dep     ");     </w:t>
      </w:r>
    </w:p>
    <w:p w14:paraId="3963D4D4" w14:textId="77777777" w:rsidR="00AC35DE" w:rsidRDefault="00AC35DE" w:rsidP="00AC35DE">
      <w:pPr>
        <w:pStyle w:val="content"/>
      </w:pPr>
      <w:r>
        <w:t xml:space="preserve">      servo1.write(0);</w:t>
      </w:r>
    </w:p>
    <w:p w14:paraId="45E88987" w14:textId="77777777" w:rsidR="00AC35DE" w:rsidRDefault="00AC35DE" w:rsidP="00AC35DE">
      <w:pPr>
        <w:pStyle w:val="content"/>
      </w:pPr>
      <w:r>
        <w:t xml:space="preserve">      readDistance(distance);</w:t>
      </w:r>
    </w:p>
    <w:p w14:paraId="04F0E8F2" w14:textId="77777777" w:rsidR="00AC35DE" w:rsidRDefault="00AC35DE" w:rsidP="00AC35DE">
      <w:pPr>
        <w:pStyle w:val="content"/>
      </w:pPr>
      <w:r>
        <w:t xml:space="preserve">      Serial.println(distance);          </w:t>
      </w:r>
    </w:p>
    <w:p w14:paraId="29254AC8" w14:textId="77777777" w:rsidR="00AC35DE" w:rsidRDefault="00AC35DE" w:rsidP="00AC35DE">
      <w:pPr>
        <w:pStyle w:val="content"/>
      </w:pPr>
      <w:r>
        <w:t xml:space="preserve">    } </w:t>
      </w:r>
    </w:p>
    <w:p w14:paraId="16B29D58" w14:textId="77777777" w:rsidR="00AC35DE" w:rsidRDefault="00AC35DE" w:rsidP="00AC35DE">
      <w:pPr>
        <w:pStyle w:val="content"/>
      </w:pPr>
      <w:r>
        <w:t xml:space="preserve">  }  </w:t>
      </w:r>
    </w:p>
    <w:p w14:paraId="5D4B05C5" w14:textId="77777777" w:rsidR="00AC35DE" w:rsidRDefault="00AC35DE" w:rsidP="00AC35DE">
      <w:pPr>
        <w:pStyle w:val="content"/>
      </w:pPr>
      <w:r>
        <w:t>}</w:t>
      </w:r>
    </w:p>
    <w:p w14:paraId="22293760" w14:textId="77777777" w:rsidR="00AC35DE" w:rsidRDefault="00AC35DE" w:rsidP="00AC35DE">
      <w:pPr>
        <w:pStyle w:val="content"/>
      </w:pPr>
      <w:r>
        <w:t>else</w:t>
      </w:r>
    </w:p>
    <w:p w14:paraId="223E2B6E" w14:textId="77777777" w:rsidR="00AC35DE" w:rsidRDefault="00AC35DE" w:rsidP="00AC35DE">
      <w:pPr>
        <w:pStyle w:val="content"/>
      </w:pPr>
      <w:r>
        <w:t>{</w:t>
      </w:r>
    </w:p>
    <w:p w14:paraId="4614CE5D" w14:textId="77777777" w:rsidR="00AC35DE" w:rsidRDefault="00AC35DE" w:rsidP="00AC35DE">
      <w:pPr>
        <w:pStyle w:val="content"/>
      </w:pPr>
      <w:r>
        <w:t xml:space="preserve">  lcd.setCursor(0, 0);</w:t>
      </w:r>
    </w:p>
    <w:p w14:paraId="273D907E" w14:textId="77777777" w:rsidR="00AC35DE" w:rsidRDefault="00AC35DE" w:rsidP="00AC35DE">
      <w:pPr>
        <w:pStyle w:val="content"/>
      </w:pPr>
      <w:r>
        <w:t xml:space="preserve">  //in ra man hinh</w:t>
      </w:r>
    </w:p>
    <w:p w14:paraId="7FDCE8EB" w14:textId="77777777" w:rsidR="00AC35DE" w:rsidRDefault="00AC35DE" w:rsidP="00AC35DE">
      <w:pPr>
        <w:pStyle w:val="content"/>
      </w:pPr>
      <w:r>
        <w:t xml:space="preserve">  lcd.print("Thung rac da day");</w:t>
      </w:r>
    </w:p>
    <w:p w14:paraId="58E07395" w14:textId="77777777" w:rsidR="00AC35DE" w:rsidRDefault="00AC35DE" w:rsidP="00AC35DE">
      <w:pPr>
        <w:pStyle w:val="content"/>
      </w:pPr>
      <w:r>
        <w:t xml:space="preserve">  lcd.setCursor(0, 1);</w:t>
      </w:r>
    </w:p>
    <w:p w14:paraId="35BF10D8" w14:textId="77777777" w:rsidR="00AC35DE" w:rsidRDefault="00AC35DE" w:rsidP="00AC35DE">
      <w:pPr>
        <w:pStyle w:val="content"/>
      </w:pPr>
      <w:r>
        <w:t xml:space="preserve">  //in ra man hinh</w:t>
      </w:r>
    </w:p>
    <w:p w14:paraId="7DF5EFA7" w14:textId="77777777" w:rsidR="00AC35DE" w:rsidRDefault="00AC35DE" w:rsidP="00AC35DE">
      <w:pPr>
        <w:pStyle w:val="content"/>
      </w:pPr>
      <w:r>
        <w:t xml:space="preserve">  lcd.print("Vui long do rac");     </w:t>
      </w:r>
    </w:p>
    <w:p w14:paraId="5EF7DAEB" w14:textId="77777777" w:rsidR="00AC35DE" w:rsidRDefault="00AC35DE" w:rsidP="00AC35DE">
      <w:pPr>
        <w:pStyle w:val="content"/>
      </w:pPr>
      <w:r>
        <w:t xml:space="preserve">  servo1.write(180);   </w:t>
      </w:r>
    </w:p>
    <w:p w14:paraId="65964FF2" w14:textId="77777777" w:rsidR="00AC35DE" w:rsidRDefault="00AC35DE" w:rsidP="00AC35DE">
      <w:pPr>
        <w:pStyle w:val="content"/>
      </w:pPr>
      <w:r>
        <w:t xml:space="preserve">}   </w:t>
      </w:r>
    </w:p>
    <w:p w14:paraId="5285EA4E" w14:textId="77777777" w:rsidR="00AC35DE" w:rsidRDefault="00AC35DE" w:rsidP="00AC35DE">
      <w:pPr>
        <w:pStyle w:val="content"/>
      </w:pPr>
      <w:r>
        <w:t>}</w:t>
      </w:r>
    </w:p>
    <w:p w14:paraId="767A81AF" w14:textId="77777777" w:rsidR="00AC35DE" w:rsidRDefault="00AC35DE" w:rsidP="00AC35DE">
      <w:pPr>
        <w:pStyle w:val="content"/>
      </w:pPr>
    </w:p>
    <w:p w14:paraId="54CDFE20" w14:textId="77777777" w:rsidR="00AC35DE" w:rsidRDefault="00AC35DE" w:rsidP="00AC35DE">
      <w:pPr>
        <w:pStyle w:val="content"/>
      </w:pPr>
      <w:r>
        <w:t>void readDistance(int &amp;distance)</w:t>
      </w:r>
    </w:p>
    <w:p w14:paraId="7D9AECA9" w14:textId="77777777" w:rsidR="00AC35DE" w:rsidRDefault="00AC35DE" w:rsidP="00AC35DE">
      <w:pPr>
        <w:pStyle w:val="content"/>
      </w:pPr>
      <w:r>
        <w:t>{</w:t>
      </w:r>
    </w:p>
    <w:p w14:paraId="3B7603D5" w14:textId="77777777" w:rsidR="00AC35DE" w:rsidRDefault="00AC35DE" w:rsidP="00AC35DE">
      <w:pPr>
        <w:pStyle w:val="content"/>
      </w:pPr>
      <w:r>
        <w:lastRenderedPageBreak/>
        <w:t xml:space="preserve">  digitalWrite(trigPin, LOW);</w:t>
      </w:r>
    </w:p>
    <w:p w14:paraId="397DE6B5" w14:textId="77777777" w:rsidR="00AC35DE" w:rsidRDefault="00AC35DE" w:rsidP="00AC35DE">
      <w:pPr>
        <w:pStyle w:val="content"/>
      </w:pPr>
      <w:r>
        <w:t xml:space="preserve">  delayMicroseconds(2);</w:t>
      </w:r>
    </w:p>
    <w:p w14:paraId="2E088FE9" w14:textId="77777777" w:rsidR="00AC35DE" w:rsidRDefault="00AC35DE" w:rsidP="00AC35DE">
      <w:pPr>
        <w:pStyle w:val="content"/>
      </w:pPr>
      <w:r>
        <w:t xml:space="preserve">  digitalWrite(trigPin, HIGH);</w:t>
      </w:r>
    </w:p>
    <w:p w14:paraId="1985B58A" w14:textId="77777777" w:rsidR="00AC35DE" w:rsidRDefault="00AC35DE" w:rsidP="00AC35DE">
      <w:pPr>
        <w:pStyle w:val="content"/>
      </w:pPr>
      <w:r>
        <w:t xml:space="preserve">  delayMicroseconds(10);</w:t>
      </w:r>
    </w:p>
    <w:p w14:paraId="39922515" w14:textId="77777777" w:rsidR="00AC35DE" w:rsidRDefault="00AC35DE" w:rsidP="00AC35DE">
      <w:pPr>
        <w:pStyle w:val="content"/>
      </w:pPr>
      <w:r>
        <w:t xml:space="preserve">  digitalWrite(trigPin, LOW);</w:t>
      </w:r>
    </w:p>
    <w:p w14:paraId="36A56814" w14:textId="77777777" w:rsidR="00AC35DE" w:rsidRDefault="00AC35DE" w:rsidP="00AC35DE">
      <w:pPr>
        <w:pStyle w:val="content"/>
      </w:pPr>
      <w:r>
        <w:t xml:space="preserve">  duration = pulseIn(echoPin, HIGH);</w:t>
      </w:r>
    </w:p>
    <w:p w14:paraId="02968BC1" w14:textId="77777777" w:rsidR="00AC35DE" w:rsidRDefault="00AC35DE" w:rsidP="00AC35DE">
      <w:pPr>
        <w:pStyle w:val="content"/>
      </w:pPr>
      <w:r>
        <w:t xml:space="preserve">  distance = duration * 0.034 / 2; </w:t>
      </w:r>
    </w:p>
    <w:p w14:paraId="647C1F56" w14:textId="77777777" w:rsidR="00AC35DE" w:rsidRDefault="00AC35DE" w:rsidP="00AC35DE">
      <w:pPr>
        <w:pStyle w:val="content"/>
      </w:pPr>
      <w:r>
        <w:t xml:space="preserve">  delay(200);</w:t>
      </w:r>
    </w:p>
    <w:p w14:paraId="1C3BD117" w14:textId="08CB173D" w:rsidR="0093700A" w:rsidRPr="00D80456" w:rsidRDefault="00AC35DE" w:rsidP="00AC35DE">
      <w:pPr>
        <w:pStyle w:val="content"/>
        <w:ind w:firstLine="0"/>
        <w:jc w:val="left"/>
      </w:pPr>
      <w:r>
        <w:t>}</w:t>
      </w:r>
    </w:p>
    <w:p w14:paraId="6C078CC7" w14:textId="20503B48" w:rsidR="00010D3A" w:rsidRPr="00B114D9" w:rsidRDefault="00010D3A" w:rsidP="00B114D9">
      <w:pPr>
        <w:rPr>
          <w:rFonts w:ascii="Times New Roman" w:eastAsiaTheme="majorEastAsia" w:hAnsi="Times New Roman" w:cstheme="majorBidi"/>
          <w:b/>
          <w:caps/>
          <w:sz w:val="28"/>
          <w:szCs w:val="32"/>
        </w:rPr>
      </w:pPr>
    </w:p>
    <w:sectPr w:rsidR="00010D3A" w:rsidRPr="00B114D9"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D07A9"/>
    <w:multiLevelType w:val="hybridMultilevel"/>
    <w:tmpl w:val="285E06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C41E3C"/>
    <w:multiLevelType w:val="hybridMultilevel"/>
    <w:tmpl w:val="D9A2A2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253E8"/>
    <w:multiLevelType w:val="hybridMultilevel"/>
    <w:tmpl w:val="5738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F3668"/>
    <w:multiLevelType w:val="hybridMultilevel"/>
    <w:tmpl w:val="F6F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16ECD"/>
    <w:multiLevelType w:val="hybridMultilevel"/>
    <w:tmpl w:val="D62A8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B7E5A"/>
    <w:multiLevelType w:val="hybridMultilevel"/>
    <w:tmpl w:val="170457FE"/>
    <w:lvl w:ilvl="0" w:tplc="8DE0341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E5FC0"/>
    <w:multiLevelType w:val="hybridMultilevel"/>
    <w:tmpl w:val="2CF06C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823C2"/>
    <w:multiLevelType w:val="hybridMultilevel"/>
    <w:tmpl w:val="1C5EA4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4010A"/>
    <w:multiLevelType w:val="hybridMultilevel"/>
    <w:tmpl w:val="29F04BC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C1D2C"/>
    <w:multiLevelType w:val="hybridMultilevel"/>
    <w:tmpl w:val="BD9EFA38"/>
    <w:lvl w:ilvl="0" w:tplc="07349AC2">
      <w:start w:val="1"/>
      <w:numFmt w:val="bullet"/>
      <w:lvlText w:val="-"/>
      <w:lvlJc w:val="left"/>
      <w:pPr>
        <w:ind w:left="1400" w:hanging="360"/>
      </w:pPr>
      <w:rPr>
        <w:rFonts w:ascii="Sitka Small" w:hAnsi="Sitka Smal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43F35"/>
    <w:multiLevelType w:val="hybridMultilevel"/>
    <w:tmpl w:val="4E78AFBA"/>
    <w:lvl w:ilvl="0" w:tplc="07349AC2">
      <w:start w:val="1"/>
      <w:numFmt w:val="bullet"/>
      <w:lvlText w:val="-"/>
      <w:lvlJc w:val="left"/>
      <w:pPr>
        <w:ind w:left="795" w:hanging="360"/>
      </w:pPr>
      <w:rPr>
        <w:rFonts w:ascii="Sitka Small" w:hAnsi="Sitka Smal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435D7E1A"/>
    <w:multiLevelType w:val="hybridMultilevel"/>
    <w:tmpl w:val="E500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D4CD7"/>
    <w:multiLevelType w:val="multilevel"/>
    <w:tmpl w:val="4FFA8B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77E7D"/>
    <w:multiLevelType w:val="hybridMultilevel"/>
    <w:tmpl w:val="BEA8E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15BB2"/>
    <w:multiLevelType w:val="hybridMultilevel"/>
    <w:tmpl w:val="26608E9E"/>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C0F29"/>
    <w:multiLevelType w:val="hybridMultilevel"/>
    <w:tmpl w:val="A9E42C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8F11DA"/>
    <w:multiLevelType w:val="hybridMultilevel"/>
    <w:tmpl w:val="03206280"/>
    <w:lvl w:ilvl="0" w:tplc="07349AC2">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8B2D86"/>
    <w:multiLevelType w:val="hybridMultilevel"/>
    <w:tmpl w:val="BB68204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602928"/>
    <w:multiLevelType w:val="multilevel"/>
    <w:tmpl w:val="60EC9F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AF6838"/>
    <w:multiLevelType w:val="multilevel"/>
    <w:tmpl w:val="CE7E2E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7924C1"/>
    <w:multiLevelType w:val="multilevel"/>
    <w:tmpl w:val="4E268B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D16B8D"/>
    <w:multiLevelType w:val="hybridMultilevel"/>
    <w:tmpl w:val="B43295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3C4A28"/>
    <w:multiLevelType w:val="multilevel"/>
    <w:tmpl w:val="B44E8C8A"/>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142C88"/>
    <w:multiLevelType w:val="hybridMultilevel"/>
    <w:tmpl w:val="386045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E7426E"/>
    <w:multiLevelType w:val="hybridMultilevel"/>
    <w:tmpl w:val="94E0D4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D2215"/>
    <w:multiLevelType w:val="hybridMultilevel"/>
    <w:tmpl w:val="CF6CDF78"/>
    <w:lvl w:ilvl="0" w:tplc="07349AC2">
      <w:start w:val="1"/>
      <w:numFmt w:val="bullet"/>
      <w:lvlText w:val="-"/>
      <w:lvlJc w:val="left"/>
      <w:pPr>
        <w:ind w:left="720" w:hanging="360"/>
      </w:pPr>
      <w:rPr>
        <w:rFonts w:ascii="Sitka Small" w:hAnsi="Sitka Smal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390D96"/>
    <w:multiLevelType w:val="hybridMultilevel"/>
    <w:tmpl w:val="C9CE89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D82CDE"/>
    <w:multiLevelType w:val="hybridMultilevel"/>
    <w:tmpl w:val="04E668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445911"/>
    <w:multiLevelType w:val="hybridMultilevel"/>
    <w:tmpl w:val="3ED278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31"/>
  </w:num>
  <w:num w:numId="2" w16cid:durableId="1607421539">
    <w:abstractNumId w:val="3"/>
  </w:num>
  <w:num w:numId="3" w16cid:durableId="1268276517">
    <w:abstractNumId w:val="7"/>
  </w:num>
  <w:num w:numId="4" w16cid:durableId="210701962">
    <w:abstractNumId w:val="33"/>
  </w:num>
  <w:num w:numId="5" w16cid:durableId="1711570223">
    <w:abstractNumId w:val="18"/>
  </w:num>
  <w:num w:numId="6" w16cid:durableId="933633676">
    <w:abstractNumId w:val="13"/>
  </w:num>
  <w:num w:numId="7" w16cid:durableId="1537697992">
    <w:abstractNumId w:val="5"/>
  </w:num>
  <w:num w:numId="8" w16cid:durableId="940382970">
    <w:abstractNumId w:val="16"/>
  </w:num>
  <w:num w:numId="9" w16cid:durableId="2077122028">
    <w:abstractNumId w:val="35"/>
  </w:num>
  <w:num w:numId="10" w16cid:durableId="1934390650">
    <w:abstractNumId w:val="10"/>
  </w:num>
  <w:num w:numId="11" w16cid:durableId="1388189159">
    <w:abstractNumId w:val="30"/>
  </w:num>
  <w:num w:numId="12" w16cid:durableId="912083602">
    <w:abstractNumId w:val="37"/>
  </w:num>
  <w:num w:numId="13" w16cid:durableId="1260796432">
    <w:abstractNumId w:val="14"/>
  </w:num>
  <w:num w:numId="14" w16cid:durableId="324552101">
    <w:abstractNumId w:val="2"/>
  </w:num>
  <w:num w:numId="15" w16cid:durableId="137651939">
    <w:abstractNumId w:val="34"/>
  </w:num>
  <w:num w:numId="16" w16cid:durableId="1021278920">
    <w:abstractNumId w:val="1"/>
  </w:num>
  <w:num w:numId="17" w16cid:durableId="427236336">
    <w:abstractNumId w:val="12"/>
  </w:num>
  <w:num w:numId="18" w16cid:durableId="2060352164">
    <w:abstractNumId w:val="22"/>
  </w:num>
  <w:num w:numId="19" w16cid:durableId="353269480">
    <w:abstractNumId w:val="38"/>
  </w:num>
  <w:num w:numId="20" w16cid:durableId="1163356453">
    <w:abstractNumId w:val="39"/>
  </w:num>
  <w:num w:numId="21" w16cid:durableId="208034305">
    <w:abstractNumId w:val="11"/>
  </w:num>
  <w:num w:numId="22" w16cid:durableId="1948153348">
    <w:abstractNumId w:val="25"/>
  </w:num>
  <w:num w:numId="23" w16cid:durableId="1304847730">
    <w:abstractNumId w:val="0"/>
  </w:num>
  <w:num w:numId="24" w16cid:durableId="1305546120">
    <w:abstractNumId w:val="24"/>
  </w:num>
  <w:num w:numId="25" w16cid:durableId="966088481">
    <w:abstractNumId w:val="23"/>
  </w:num>
  <w:num w:numId="26" w16cid:durableId="664935533">
    <w:abstractNumId w:val="19"/>
  </w:num>
  <w:num w:numId="27" w16cid:durableId="969936817">
    <w:abstractNumId w:val="15"/>
  </w:num>
  <w:num w:numId="28" w16cid:durableId="1611428544">
    <w:abstractNumId w:val="27"/>
  </w:num>
  <w:num w:numId="29" w16cid:durableId="2013802396">
    <w:abstractNumId w:val="9"/>
  </w:num>
  <w:num w:numId="30" w16cid:durableId="701710005">
    <w:abstractNumId w:val="4"/>
  </w:num>
  <w:num w:numId="31" w16cid:durableId="299843271">
    <w:abstractNumId w:val="29"/>
  </w:num>
  <w:num w:numId="32" w16cid:durableId="353193690">
    <w:abstractNumId w:val="28"/>
  </w:num>
  <w:num w:numId="33" w16cid:durableId="895361553">
    <w:abstractNumId w:val="6"/>
  </w:num>
  <w:num w:numId="34" w16cid:durableId="1643850489">
    <w:abstractNumId w:val="20"/>
  </w:num>
  <w:num w:numId="35" w16cid:durableId="1676029211">
    <w:abstractNumId w:val="21"/>
  </w:num>
  <w:num w:numId="36" w16cid:durableId="954213752">
    <w:abstractNumId w:val="8"/>
  </w:num>
  <w:num w:numId="37" w16cid:durableId="534779156">
    <w:abstractNumId w:val="26"/>
  </w:num>
  <w:num w:numId="38" w16cid:durableId="718938783">
    <w:abstractNumId w:val="36"/>
  </w:num>
  <w:num w:numId="39" w16cid:durableId="1759449129">
    <w:abstractNumId w:val="17"/>
  </w:num>
  <w:num w:numId="40" w16cid:durableId="1119227833">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10D3A"/>
    <w:rsid w:val="000148D9"/>
    <w:rsid w:val="00015871"/>
    <w:rsid w:val="0002152F"/>
    <w:rsid w:val="00022E23"/>
    <w:rsid w:val="00026E35"/>
    <w:rsid w:val="0003253C"/>
    <w:rsid w:val="000350EB"/>
    <w:rsid w:val="00042140"/>
    <w:rsid w:val="00053211"/>
    <w:rsid w:val="00065CBE"/>
    <w:rsid w:val="00084886"/>
    <w:rsid w:val="00093D9D"/>
    <w:rsid w:val="000943DB"/>
    <w:rsid w:val="000A6F0F"/>
    <w:rsid w:val="000B7CB0"/>
    <w:rsid w:val="000C620D"/>
    <w:rsid w:val="000D75EE"/>
    <w:rsid w:val="000E3957"/>
    <w:rsid w:val="000E7BF4"/>
    <w:rsid w:val="000F74C7"/>
    <w:rsid w:val="001038EF"/>
    <w:rsid w:val="001246B4"/>
    <w:rsid w:val="001306E3"/>
    <w:rsid w:val="0013317F"/>
    <w:rsid w:val="0013354A"/>
    <w:rsid w:val="00137C36"/>
    <w:rsid w:val="00140FDD"/>
    <w:rsid w:val="00147285"/>
    <w:rsid w:val="00156969"/>
    <w:rsid w:val="00172AEB"/>
    <w:rsid w:val="00195849"/>
    <w:rsid w:val="001A293D"/>
    <w:rsid w:val="001B7763"/>
    <w:rsid w:val="001C1A35"/>
    <w:rsid w:val="001D7FD0"/>
    <w:rsid w:val="001F06DC"/>
    <w:rsid w:val="00207DA0"/>
    <w:rsid w:val="00232457"/>
    <w:rsid w:val="002500AE"/>
    <w:rsid w:val="00252735"/>
    <w:rsid w:val="0025484A"/>
    <w:rsid w:val="002567C1"/>
    <w:rsid w:val="0026023D"/>
    <w:rsid w:val="002823A4"/>
    <w:rsid w:val="00295DD2"/>
    <w:rsid w:val="002A09EB"/>
    <w:rsid w:val="002B2BAE"/>
    <w:rsid w:val="002D2A0D"/>
    <w:rsid w:val="002D3066"/>
    <w:rsid w:val="002E46D7"/>
    <w:rsid w:val="002E6DA4"/>
    <w:rsid w:val="00301E99"/>
    <w:rsid w:val="00335571"/>
    <w:rsid w:val="00343F75"/>
    <w:rsid w:val="003459CA"/>
    <w:rsid w:val="003539D5"/>
    <w:rsid w:val="00355CC7"/>
    <w:rsid w:val="0036370C"/>
    <w:rsid w:val="003B4FC6"/>
    <w:rsid w:val="003C5312"/>
    <w:rsid w:val="003C69B1"/>
    <w:rsid w:val="003C7CA6"/>
    <w:rsid w:val="003E4C05"/>
    <w:rsid w:val="00401889"/>
    <w:rsid w:val="004023DF"/>
    <w:rsid w:val="004027F9"/>
    <w:rsid w:val="00412F16"/>
    <w:rsid w:val="00423F08"/>
    <w:rsid w:val="00432073"/>
    <w:rsid w:val="00435EFD"/>
    <w:rsid w:val="004414C2"/>
    <w:rsid w:val="00445D16"/>
    <w:rsid w:val="00454B1B"/>
    <w:rsid w:val="0045770F"/>
    <w:rsid w:val="00472761"/>
    <w:rsid w:val="004735D5"/>
    <w:rsid w:val="004812DA"/>
    <w:rsid w:val="00491A0A"/>
    <w:rsid w:val="0049367B"/>
    <w:rsid w:val="004B416F"/>
    <w:rsid w:val="004E15B2"/>
    <w:rsid w:val="004E3891"/>
    <w:rsid w:val="004E68A4"/>
    <w:rsid w:val="004F33D9"/>
    <w:rsid w:val="00510338"/>
    <w:rsid w:val="005112C6"/>
    <w:rsid w:val="0051216F"/>
    <w:rsid w:val="00513BCD"/>
    <w:rsid w:val="00514ED6"/>
    <w:rsid w:val="00516E32"/>
    <w:rsid w:val="00527039"/>
    <w:rsid w:val="0054476C"/>
    <w:rsid w:val="005456F7"/>
    <w:rsid w:val="005638C4"/>
    <w:rsid w:val="00574B43"/>
    <w:rsid w:val="00592102"/>
    <w:rsid w:val="0059463C"/>
    <w:rsid w:val="00594BC3"/>
    <w:rsid w:val="005A596A"/>
    <w:rsid w:val="005B58C1"/>
    <w:rsid w:val="005C6A25"/>
    <w:rsid w:val="005E453C"/>
    <w:rsid w:val="005E6B52"/>
    <w:rsid w:val="0061150C"/>
    <w:rsid w:val="00622B1E"/>
    <w:rsid w:val="0062542E"/>
    <w:rsid w:val="00644899"/>
    <w:rsid w:val="00650349"/>
    <w:rsid w:val="00651D5D"/>
    <w:rsid w:val="00667BC2"/>
    <w:rsid w:val="00672912"/>
    <w:rsid w:val="00685122"/>
    <w:rsid w:val="006B35A3"/>
    <w:rsid w:val="006B41BE"/>
    <w:rsid w:val="006C16A6"/>
    <w:rsid w:val="006C31F3"/>
    <w:rsid w:val="006E31DE"/>
    <w:rsid w:val="007018F7"/>
    <w:rsid w:val="00706CAE"/>
    <w:rsid w:val="0072475B"/>
    <w:rsid w:val="00725CDC"/>
    <w:rsid w:val="007271BE"/>
    <w:rsid w:val="00733AF1"/>
    <w:rsid w:val="007364C1"/>
    <w:rsid w:val="00740366"/>
    <w:rsid w:val="00746948"/>
    <w:rsid w:val="00761F8D"/>
    <w:rsid w:val="0076615A"/>
    <w:rsid w:val="00767DA5"/>
    <w:rsid w:val="00795369"/>
    <w:rsid w:val="0079775C"/>
    <w:rsid w:val="007B0965"/>
    <w:rsid w:val="007B2273"/>
    <w:rsid w:val="007B6886"/>
    <w:rsid w:val="007C4004"/>
    <w:rsid w:val="007C502F"/>
    <w:rsid w:val="007E2028"/>
    <w:rsid w:val="007F4558"/>
    <w:rsid w:val="007F7D81"/>
    <w:rsid w:val="008029E6"/>
    <w:rsid w:val="00803C52"/>
    <w:rsid w:val="00803CB5"/>
    <w:rsid w:val="00820B1C"/>
    <w:rsid w:val="00842F88"/>
    <w:rsid w:val="00845C69"/>
    <w:rsid w:val="008510B9"/>
    <w:rsid w:val="00851117"/>
    <w:rsid w:val="008548F7"/>
    <w:rsid w:val="0086404C"/>
    <w:rsid w:val="00874BA9"/>
    <w:rsid w:val="00894E40"/>
    <w:rsid w:val="008B71F5"/>
    <w:rsid w:val="008B7F36"/>
    <w:rsid w:val="008C0A32"/>
    <w:rsid w:val="008E2032"/>
    <w:rsid w:val="008E422A"/>
    <w:rsid w:val="008E4CAD"/>
    <w:rsid w:val="008F68BF"/>
    <w:rsid w:val="008F75D0"/>
    <w:rsid w:val="009237F8"/>
    <w:rsid w:val="00923C32"/>
    <w:rsid w:val="0093608D"/>
    <w:rsid w:val="0093700A"/>
    <w:rsid w:val="009739FE"/>
    <w:rsid w:val="009770FE"/>
    <w:rsid w:val="00982E96"/>
    <w:rsid w:val="009A4550"/>
    <w:rsid w:val="009B65B1"/>
    <w:rsid w:val="009B7F0E"/>
    <w:rsid w:val="009C3406"/>
    <w:rsid w:val="009C791C"/>
    <w:rsid w:val="009C79DB"/>
    <w:rsid w:val="009D2DF0"/>
    <w:rsid w:val="009E7B2E"/>
    <w:rsid w:val="00A04DD1"/>
    <w:rsid w:val="00A10208"/>
    <w:rsid w:val="00A120BA"/>
    <w:rsid w:val="00A47BBD"/>
    <w:rsid w:val="00A76C4D"/>
    <w:rsid w:val="00A8033E"/>
    <w:rsid w:val="00A826F4"/>
    <w:rsid w:val="00A87D77"/>
    <w:rsid w:val="00AA2B2C"/>
    <w:rsid w:val="00AB6494"/>
    <w:rsid w:val="00AC35DE"/>
    <w:rsid w:val="00AC408C"/>
    <w:rsid w:val="00AD092A"/>
    <w:rsid w:val="00AE68DE"/>
    <w:rsid w:val="00AF002D"/>
    <w:rsid w:val="00AF08AB"/>
    <w:rsid w:val="00AF2DB9"/>
    <w:rsid w:val="00AF466D"/>
    <w:rsid w:val="00B047EF"/>
    <w:rsid w:val="00B059A5"/>
    <w:rsid w:val="00B1055C"/>
    <w:rsid w:val="00B114D9"/>
    <w:rsid w:val="00B15C32"/>
    <w:rsid w:val="00B322DA"/>
    <w:rsid w:val="00B63BC6"/>
    <w:rsid w:val="00B71674"/>
    <w:rsid w:val="00B717E5"/>
    <w:rsid w:val="00B813C9"/>
    <w:rsid w:val="00B8583C"/>
    <w:rsid w:val="00BC2A96"/>
    <w:rsid w:val="00BC7691"/>
    <w:rsid w:val="00BF1A77"/>
    <w:rsid w:val="00BF57CD"/>
    <w:rsid w:val="00BF6670"/>
    <w:rsid w:val="00C00F5D"/>
    <w:rsid w:val="00C27112"/>
    <w:rsid w:val="00C43796"/>
    <w:rsid w:val="00C609DD"/>
    <w:rsid w:val="00C74FCB"/>
    <w:rsid w:val="00C9525B"/>
    <w:rsid w:val="00C963B5"/>
    <w:rsid w:val="00CA0AE5"/>
    <w:rsid w:val="00CA10BE"/>
    <w:rsid w:val="00CB13C2"/>
    <w:rsid w:val="00CC78F0"/>
    <w:rsid w:val="00D0156C"/>
    <w:rsid w:val="00D31227"/>
    <w:rsid w:val="00D3563A"/>
    <w:rsid w:val="00D363F4"/>
    <w:rsid w:val="00D46356"/>
    <w:rsid w:val="00D476E8"/>
    <w:rsid w:val="00D53495"/>
    <w:rsid w:val="00D6725A"/>
    <w:rsid w:val="00D711FD"/>
    <w:rsid w:val="00D80456"/>
    <w:rsid w:val="00D81050"/>
    <w:rsid w:val="00D94090"/>
    <w:rsid w:val="00DA11C8"/>
    <w:rsid w:val="00DB6C3C"/>
    <w:rsid w:val="00DC1478"/>
    <w:rsid w:val="00DC6610"/>
    <w:rsid w:val="00E04718"/>
    <w:rsid w:val="00E11991"/>
    <w:rsid w:val="00E14234"/>
    <w:rsid w:val="00E21872"/>
    <w:rsid w:val="00E419A2"/>
    <w:rsid w:val="00E42C3D"/>
    <w:rsid w:val="00E42F46"/>
    <w:rsid w:val="00E47A08"/>
    <w:rsid w:val="00E54741"/>
    <w:rsid w:val="00E62EEE"/>
    <w:rsid w:val="00E63D87"/>
    <w:rsid w:val="00E86DA7"/>
    <w:rsid w:val="00E96D49"/>
    <w:rsid w:val="00EA2BB5"/>
    <w:rsid w:val="00EA7544"/>
    <w:rsid w:val="00EC59E3"/>
    <w:rsid w:val="00EC6EC3"/>
    <w:rsid w:val="00ED3061"/>
    <w:rsid w:val="00ED5B63"/>
    <w:rsid w:val="00ED5DB8"/>
    <w:rsid w:val="00EE24FF"/>
    <w:rsid w:val="00F0124D"/>
    <w:rsid w:val="00F04ED4"/>
    <w:rsid w:val="00F1625C"/>
    <w:rsid w:val="00F2713D"/>
    <w:rsid w:val="00F324A6"/>
    <w:rsid w:val="00F34E27"/>
    <w:rsid w:val="00F46AB8"/>
    <w:rsid w:val="00F81DCC"/>
    <w:rsid w:val="00F861C0"/>
    <w:rsid w:val="00F87C50"/>
    <w:rsid w:val="00F934A0"/>
    <w:rsid w:val="00F93BE3"/>
    <w:rsid w:val="00F9537A"/>
    <w:rsid w:val="00FA1587"/>
    <w:rsid w:val="00FA2B5D"/>
    <w:rsid w:val="00FC7D2E"/>
    <w:rsid w:val="00FF5BD7"/>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50"/>
    <w:pPr>
      <w:keepNext/>
      <w:keepLines/>
      <w:numPr>
        <w:numId w:val="1"/>
      </w:numPr>
      <w:spacing w:before="12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50"/>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0E3957"/>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0E3957"/>
    <w:rPr>
      <w:rFonts w:ascii="Times New Roman" w:eastAsia="Malgun Gothic" w:hAnsi="Times New Roman" w:cs="Times New Roman"/>
      <w:color w:val="000000"/>
      <w:sz w:val="28"/>
      <w:szCs w:val="26"/>
      <w:lang w:eastAsia="ko-KR"/>
    </w:rPr>
  </w:style>
  <w:style w:type="character" w:customStyle="1" w:styleId="Heading4Char">
    <w:name w:val="Heading 4 Char"/>
    <w:basedOn w:val="DefaultParagraphFont"/>
    <w:link w:val="Heading4"/>
    <w:uiPriority w:val="9"/>
    <w:semiHidden/>
    <w:rsid w:val="004E68A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E68A4"/>
    <w:rPr>
      <w:b/>
      <w:bCs/>
    </w:rPr>
  </w:style>
  <w:style w:type="paragraph" w:styleId="Caption">
    <w:name w:val="caption"/>
    <w:basedOn w:val="Normal"/>
    <w:next w:val="Normal"/>
    <w:uiPriority w:val="35"/>
    <w:unhideWhenUsed/>
    <w:qFormat/>
    <w:rsid w:val="009B7F0E"/>
    <w:pPr>
      <w:spacing w:after="200" w:line="360" w:lineRule="auto"/>
      <w:jc w:val="center"/>
    </w:pPr>
    <w:rPr>
      <w:rFonts w:ascii="Times New Roman" w:hAnsi="Times New Roman"/>
      <w:i/>
      <w:iCs/>
      <w:color w:val="000000" w:themeColor="text1"/>
      <w:sz w:val="28"/>
      <w:szCs w:val="18"/>
    </w:rPr>
  </w:style>
  <w:style w:type="character" w:customStyle="1" w:styleId="ContentChar0">
    <w:name w:val="Content Char"/>
    <w:basedOn w:val="DefaultParagraphFont"/>
    <w:link w:val="Content0"/>
    <w:locked/>
    <w:rsid w:val="008E2032"/>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8E2032"/>
    <w:pPr>
      <w:spacing w:before="120" w:after="0" w:line="360" w:lineRule="auto"/>
      <w:ind w:firstLine="680"/>
      <w:jc w:val="both"/>
    </w:pPr>
    <w:rPr>
      <w:rFonts w:ascii="Times New Roman" w:eastAsia="Times New Roman" w:hAnsi="Times New Roman" w:cs="Times New Roman"/>
      <w:color w:val="000000" w:themeColor="text1"/>
      <w:sz w:val="28"/>
      <w:szCs w:val="20"/>
    </w:rPr>
  </w:style>
  <w:style w:type="paragraph" w:styleId="TableofFigures">
    <w:name w:val="table of figures"/>
    <w:basedOn w:val="Normal"/>
    <w:next w:val="Normal"/>
    <w:uiPriority w:val="99"/>
    <w:unhideWhenUsed/>
    <w:rsid w:val="004414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50834">
      <w:bodyDiv w:val="1"/>
      <w:marLeft w:val="0"/>
      <w:marRight w:val="0"/>
      <w:marTop w:val="0"/>
      <w:marBottom w:val="0"/>
      <w:divBdr>
        <w:top w:val="none" w:sz="0" w:space="0" w:color="auto"/>
        <w:left w:val="none" w:sz="0" w:space="0" w:color="auto"/>
        <w:bottom w:val="none" w:sz="0" w:space="0" w:color="auto"/>
        <w:right w:val="none" w:sz="0" w:space="0" w:color="auto"/>
      </w:divBdr>
    </w:div>
    <w:div w:id="259217274">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67755872">
      <w:bodyDiv w:val="1"/>
      <w:marLeft w:val="0"/>
      <w:marRight w:val="0"/>
      <w:marTop w:val="0"/>
      <w:marBottom w:val="0"/>
      <w:divBdr>
        <w:top w:val="none" w:sz="0" w:space="0" w:color="auto"/>
        <w:left w:val="none" w:sz="0" w:space="0" w:color="auto"/>
        <w:bottom w:val="none" w:sz="0" w:space="0" w:color="auto"/>
        <w:right w:val="none" w:sz="0" w:space="0" w:color="auto"/>
      </w:divBdr>
    </w:div>
    <w:div w:id="684593499">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20783388">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45242937">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89402836">
      <w:bodyDiv w:val="1"/>
      <w:marLeft w:val="0"/>
      <w:marRight w:val="0"/>
      <w:marTop w:val="0"/>
      <w:marBottom w:val="0"/>
      <w:divBdr>
        <w:top w:val="none" w:sz="0" w:space="0" w:color="auto"/>
        <w:left w:val="none" w:sz="0" w:space="0" w:color="auto"/>
        <w:bottom w:val="none" w:sz="0" w:space="0" w:color="auto"/>
        <w:right w:val="none" w:sz="0" w:space="0" w:color="auto"/>
      </w:divBdr>
    </w:div>
    <w:div w:id="1030304385">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88759424">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27620594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56157058">
      <w:bodyDiv w:val="1"/>
      <w:marLeft w:val="0"/>
      <w:marRight w:val="0"/>
      <w:marTop w:val="0"/>
      <w:marBottom w:val="0"/>
      <w:divBdr>
        <w:top w:val="none" w:sz="0" w:space="0" w:color="auto"/>
        <w:left w:val="none" w:sz="0" w:space="0" w:color="auto"/>
        <w:bottom w:val="none" w:sz="0" w:space="0" w:color="auto"/>
        <w:right w:val="none" w:sz="0" w:space="0" w:color="auto"/>
      </w:divBdr>
    </w:div>
    <w:div w:id="1422330790">
      <w:bodyDiv w:val="1"/>
      <w:marLeft w:val="0"/>
      <w:marRight w:val="0"/>
      <w:marTop w:val="0"/>
      <w:marBottom w:val="0"/>
      <w:divBdr>
        <w:top w:val="none" w:sz="0" w:space="0" w:color="auto"/>
        <w:left w:val="none" w:sz="0" w:space="0" w:color="auto"/>
        <w:bottom w:val="none" w:sz="0" w:space="0" w:color="auto"/>
        <w:right w:val="none" w:sz="0" w:space="0" w:color="auto"/>
      </w:divBdr>
    </w:div>
    <w:div w:id="1437870046">
      <w:bodyDiv w:val="1"/>
      <w:marLeft w:val="0"/>
      <w:marRight w:val="0"/>
      <w:marTop w:val="0"/>
      <w:marBottom w:val="0"/>
      <w:divBdr>
        <w:top w:val="none" w:sz="0" w:space="0" w:color="auto"/>
        <w:left w:val="none" w:sz="0" w:space="0" w:color="auto"/>
        <w:bottom w:val="none" w:sz="0" w:space="0" w:color="auto"/>
        <w:right w:val="none" w:sz="0" w:space="0" w:color="auto"/>
      </w:divBdr>
    </w:div>
    <w:div w:id="1504929442">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34292660">
      <w:bodyDiv w:val="1"/>
      <w:marLeft w:val="0"/>
      <w:marRight w:val="0"/>
      <w:marTop w:val="0"/>
      <w:marBottom w:val="0"/>
      <w:divBdr>
        <w:top w:val="none" w:sz="0" w:space="0" w:color="auto"/>
        <w:left w:val="none" w:sz="0" w:space="0" w:color="auto"/>
        <w:bottom w:val="none" w:sz="0" w:space="0" w:color="auto"/>
        <w:right w:val="none" w:sz="0" w:space="0" w:color="auto"/>
      </w:divBdr>
    </w:div>
    <w:div w:id="1891921375">
      <w:bodyDiv w:val="1"/>
      <w:marLeft w:val="0"/>
      <w:marRight w:val="0"/>
      <w:marTop w:val="0"/>
      <w:marBottom w:val="0"/>
      <w:divBdr>
        <w:top w:val="none" w:sz="0" w:space="0" w:color="auto"/>
        <w:left w:val="none" w:sz="0" w:space="0" w:color="auto"/>
        <w:bottom w:val="none" w:sz="0" w:space="0" w:color="auto"/>
        <w:right w:val="none" w:sz="0" w:space="0" w:color="auto"/>
      </w:divBdr>
    </w:div>
    <w:div w:id="1974165731">
      <w:bodyDiv w:val="1"/>
      <w:marLeft w:val="0"/>
      <w:marRight w:val="0"/>
      <w:marTop w:val="0"/>
      <w:marBottom w:val="0"/>
      <w:divBdr>
        <w:top w:val="none" w:sz="0" w:space="0" w:color="auto"/>
        <w:left w:val="none" w:sz="0" w:space="0" w:color="auto"/>
        <w:bottom w:val="none" w:sz="0" w:space="0" w:color="auto"/>
        <w:right w:val="none" w:sz="0" w:space="0" w:color="auto"/>
      </w:divBdr>
    </w:div>
    <w:div w:id="1982494125">
      <w:bodyDiv w:val="1"/>
      <w:marLeft w:val="0"/>
      <w:marRight w:val="0"/>
      <w:marTop w:val="0"/>
      <w:marBottom w:val="0"/>
      <w:divBdr>
        <w:top w:val="none" w:sz="0" w:space="0" w:color="auto"/>
        <w:left w:val="none" w:sz="0" w:space="0" w:color="auto"/>
        <w:bottom w:val="none" w:sz="0" w:space="0" w:color="auto"/>
        <w:right w:val="none" w:sz="0" w:space="0" w:color="auto"/>
      </w:divBdr>
    </w:div>
    <w:div w:id="20898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uyen_Van_Tra_2018605649\Quyen_bao_cao\NVTra_quyen_bao_cao_v2.docx" TargetMode="External"/><Relationship Id="rId18" Type="http://schemas.openxmlformats.org/officeDocument/2006/relationships/hyperlink" Target="file:///D:\THINH\DO_AN\Project_HaUI_2_2022\Nguyen_Van_Tra_2018605649\Quyen_bao_cao\NVTra_quyen_bao_cao_v2.docx" TargetMode="External"/><Relationship Id="rId26" Type="http://schemas.openxmlformats.org/officeDocument/2006/relationships/image" Target="media/image3.png"/><Relationship Id="rId39" Type="http://schemas.openxmlformats.org/officeDocument/2006/relationships/image" Target="media/image14.jpeg"/><Relationship Id="rId21" Type="http://schemas.openxmlformats.org/officeDocument/2006/relationships/hyperlink" Target="file:///D:\THINH\DO_AN\Project_HaUI_2_2022\Nguyen_Van_Tra_2018605649\Quyen_bao_cao\NVTra_quyen_bao_cao_v2.docx" TargetMode="External"/><Relationship Id="rId34" Type="http://schemas.openxmlformats.org/officeDocument/2006/relationships/image" Target="media/image9.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emf"/><Relationship Id="rId63" Type="http://schemas.openxmlformats.org/officeDocument/2006/relationships/image" Target="media/image38.jpeg"/><Relationship Id="rId68" Type="http://schemas.openxmlformats.org/officeDocument/2006/relationships/fontTable" Target="fontTable.xml"/><Relationship Id="rId7" Type="http://schemas.openxmlformats.org/officeDocument/2006/relationships/hyperlink" Target="file:///D:\THINH\DO_AN\Project_HaUI_2_2022\Nguyen_Van_Tra_2018605649\Quyen_bao_cao\NVTra_quyen_bao_cao_v2.docx" TargetMode="External"/><Relationship Id="rId2" Type="http://schemas.openxmlformats.org/officeDocument/2006/relationships/numbering" Target="numbering.xml"/><Relationship Id="rId16" Type="http://schemas.openxmlformats.org/officeDocument/2006/relationships/hyperlink" Target="file:///D:\THINH\DO_AN\Project_HaUI_2_2022\Nguyen_Van_Tra_2018605649\Quyen_bao_cao\NVTra_quyen_bao_cao_v2.docx" TargetMode="External"/><Relationship Id="rId29" Type="http://schemas.openxmlformats.org/officeDocument/2006/relationships/hyperlink" Target="https://vietnamrobovac.vn/thung-rac-thong-minh/" TargetMode="External"/><Relationship Id="rId1" Type="http://schemas.openxmlformats.org/officeDocument/2006/relationships/customXml" Target="../customXml/item1.xml"/><Relationship Id="rId6" Type="http://schemas.openxmlformats.org/officeDocument/2006/relationships/hyperlink" Target="file:///D:\THINH\DO_AN\Project_HaUI_2_2022\Nguyen_Van_Tra_2018605649\Quyen_bao_cao\NVTra_quyen_bao_cao_v2.docx" TargetMode="External"/><Relationship Id="rId11" Type="http://schemas.openxmlformats.org/officeDocument/2006/relationships/hyperlink" Target="file:///D:\THINH\DO_AN\Project_HaUI_2_2022\Nguyen_Van_Tra_2018605649\Quyen_bao_cao\NVTra_quyen_bao_cao_v2.docx" TargetMode="External"/><Relationship Id="rId24" Type="http://schemas.openxmlformats.org/officeDocument/2006/relationships/hyperlink" Target="https://www.thegioididong.com/hoi-dap/wh-va-mah-la-gi-cach-chuyen-doi-wh-sang-mah-va-nguoc-lai-1281479"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emf"/><Relationship Id="rId58" Type="http://schemas.openxmlformats.org/officeDocument/2006/relationships/image" Target="media/image33.emf"/><Relationship Id="rId66" Type="http://schemas.openxmlformats.org/officeDocument/2006/relationships/hyperlink" Target="https://deviot.vn/blog/giao-tiep-i2c.05019305" TargetMode="External"/><Relationship Id="rId5" Type="http://schemas.openxmlformats.org/officeDocument/2006/relationships/webSettings" Target="webSettings.xml"/><Relationship Id="rId15" Type="http://schemas.openxmlformats.org/officeDocument/2006/relationships/hyperlink" Target="file:///D:\THINH\DO_AN\Project_HaUI_2_2022\Nguyen_Van_Tra_2018605649\Quyen_bao_cao\NVTra_quyen_bao_cao_v2.docx" TargetMode="External"/><Relationship Id="rId23" Type="http://schemas.openxmlformats.org/officeDocument/2006/relationships/hyperlink" Target="https://www.thegioididong.com/hoi-dap/pin-aa-2a-va-aaa-3a-la-gi-co-gi-khac-nhau-1223152" TargetMode="Externa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emf"/><Relationship Id="rId61" Type="http://schemas.openxmlformats.org/officeDocument/2006/relationships/image" Target="media/image36.png"/><Relationship Id="rId10" Type="http://schemas.openxmlformats.org/officeDocument/2006/relationships/hyperlink" Target="file:///D:\THINH\DO_AN\Project_HaUI_2_2022\Nguyen_Van_Tra_2018605649\Quyen_bao_cao\NVTra_quyen_bao_cao_v2.docx" TargetMode="External"/><Relationship Id="rId19" Type="http://schemas.openxmlformats.org/officeDocument/2006/relationships/hyperlink" Target="file:///D:\THINH\DO_AN\Project_HaUI_2_2022\Nguyen_Van_Tra_2018605649\Quyen_bao_cao\NVTra_quyen_bao_cao_v2.docx" TargetMode="External"/><Relationship Id="rId31" Type="http://schemas.openxmlformats.org/officeDocument/2006/relationships/hyperlink" Target="https://vietnamrobovac.vn/thung-rac-thong-minh/" TargetMode="External"/><Relationship Id="rId44" Type="http://schemas.openxmlformats.org/officeDocument/2006/relationships/image" Target="media/image19.png"/><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hyperlink" Target="https://hshop.vn/products/mach-phat-omthanh-mp3-ket-hop-amply-dfplayer-mini" TargetMode="External"/><Relationship Id="rId4" Type="http://schemas.openxmlformats.org/officeDocument/2006/relationships/settings" Target="settings.xml"/><Relationship Id="rId9" Type="http://schemas.openxmlformats.org/officeDocument/2006/relationships/hyperlink" Target="file:///D:\THINH\DO_AN\Project_HaUI_2_2022\Nguyen_Van_Tra_2018605649\Quyen_bao_cao\NVTra_quyen_bao_cao_v2.docx" TargetMode="External"/><Relationship Id="rId14" Type="http://schemas.openxmlformats.org/officeDocument/2006/relationships/hyperlink" Target="file:///D:\THINH\DO_AN\Project_HaUI_2_2022\Nguyen_Van_Tra_2018605649\Quyen_bao_cao\NVTra_quyen_bao_cao_v2.docx"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emf"/><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hyperlink" Target="file:///D:\THINH\DO_AN\Project_HaUI_2_2022\Nguyen_Van_Tra_2018605649\Quyen_bao_cao\NVTra_quyen_bao_cao_v2.docx"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D:\THINH\DO_AN\Project_HaUI_2_2022\Nguyen_Van_Tra_2018605649\Quyen_bao_cao\NVTra_quyen_bao_cao_v2.docx" TargetMode="External"/><Relationship Id="rId17" Type="http://schemas.openxmlformats.org/officeDocument/2006/relationships/hyperlink" Target="file:///D:\THINH\DO_AN\Project_HaUI_2_2022\Nguyen_Van_Tra_2018605649\Quyen_bao_cao\NVTra_quyen_bao_cao_v2.docx"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emf"/><Relationship Id="rId67" Type="http://schemas.openxmlformats.org/officeDocument/2006/relationships/hyperlink" Target="https://www.thegioididong.com/game-app/arduino-ide-phan-mem-lap-trinh-arduino-mien-phi-da-nen-235232" TargetMode="External"/><Relationship Id="rId20" Type="http://schemas.openxmlformats.org/officeDocument/2006/relationships/hyperlink" Target="file:///D:\THINH\DO_AN\Project_HaUI_2_2022\Nguyen_Van_Tra_2018605649\Quyen_bao_cao\NVTra_quyen_bao_cao_v2.docx" TargetMode="External"/><Relationship Id="rId41" Type="http://schemas.openxmlformats.org/officeDocument/2006/relationships/image" Target="media/image16.png"/><Relationship Id="rId54" Type="http://schemas.openxmlformats.org/officeDocument/2006/relationships/image" Target="media/image29.emf"/><Relationship Id="rId62"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1343</TotalTime>
  <Pages>52</Pages>
  <Words>8450</Words>
  <Characters>48171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86</cp:revision>
  <dcterms:created xsi:type="dcterms:W3CDTF">2022-04-29T09:04:00Z</dcterms:created>
  <dcterms:modified xsi:type="dcterms:W3CDTF">2022-05-19T18:34:00Z</dcterms:modified>
</cp:coreProperties>
</file>