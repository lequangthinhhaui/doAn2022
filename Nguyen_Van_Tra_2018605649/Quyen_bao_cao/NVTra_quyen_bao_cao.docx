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CA70F6" w14:textId="77777777" w:rsidR="009C791C" w:rsidRDefault="009C791C" w:rsidP="008548F7">
      <w:pPr>
        <w:pStyle w:val="Heading1"/>
        <w:numPr>
          <w:ilvl w:val="0"/>
          <w:numId w:val="0"/>
        </w:numPr>
      </w:pPr>
      <w:bookmarkStart w:id="0" w:name="_Hlk102952969"/>
      <w:bookmarkStart w:id="1" w:name="_Toc102705610"/>
      <w:bookmarkEnd w:id="0"/>
      <w:r>
        <w:t>LỜI CẢM ƠN</w:t>
      </w:r>
      <w:bookmarkEnd w:id="1"/>
    </w:p>
    <w:p w14:paraId="4AC4FF09" w14:textId="209B811E" w:rsidR="00EC59E3" w:rsidRPr="001F5DC2" w:rsidRDefault="00EC59E3" w:rsidP="00EC59E3">
      <w:pPr>
        <w:pStyle w:val="content"/>
      </w:pPr>
      <w:r w:rsidRPr="001F5DC2">
        <w:t xml:space="preserve">Em xin gửi lời cảm ơn chân thành và sự tri ân sâu sắc đối với các thầy cô của trường </w:t>
      </w:r>
      <w:r>
        <w:t>Đại Học Công Nghiệp Hà Nội</w:t>
      </w:r>
      <w:r w:rsidRPr="001F5DC2">
        <w:t xml:space="preserve">, đặc biệt là các thầy cô ở khoa Điện </w:t>
      </w:r>
      <w:r>
        <w:t>T</w:t>
      </w:r>
      <w:r w:rsidRPr="001F5DC2">
        <w:t xml:space="preserve">ử </w:t>
      </w:r>
      <w:r>
        <w:t>V</w:t>
      </w:r>
      <w:r w:rsidRPr="001F5DC2">
        <w:t xml:space="preserve">iễn </w:t>
      </w:r>
      <w:r>
        <w:t>T</w:t>
      </w:r>
      <w:r w:rsidRPr="001F5DC2">
        <w:t xml:space="preserve">hông của trường và </w:t>
      </w:r>
      <w:r w:rsidR="00BC2A96">
        <w:t>e</w:t>
      </w:r>
      <w:r w:rsidRPr="001F5DC2">
        <w:t xml:space="preserve">m cũng xin chân thành </w:t>
      </w:r>
      <w:r w:rsidR="00BC2A96">
        <w:t>cảm</w:t>
      </w:r>
      <w:r w:rsidRPr="001F5DC2">
        <w:t xml:space="preserve"> </w:t>
      </w:r>
      <w:r>
        <w:t>Th.S Trần Xuân Phương – người đã</w:t>
      </w:r>
      <w:r w:rsidRPr="001F5DC2">
        <w:t xml:space="preserve"> phụ trách hướng dẫn và nhiệt tình hỗ trợ </w:t>
      </w:r>
      <w:r w:rsidR="00BC2A96">
        <w:t>em</w:t>
      </w:r>
      <w:r w:rsidRPr="001F5DC2">
        <w:t xml:space="preserve"> trong quá trình </w:t>
      </w:r>
      <w:r w:rsidR="00BC2A96">
        <w:t>tìm hiểu</w:t>
      </w:r>
      <w:r w:rsidRPr="001F5DC2">
        <w:t xml:space="preserve"> và hoàn thiện sản phẩm </w:t>
      </w:r>
      <w:r>
        <w:t>đồ án tốt nghiệp</w:t>
      </w:r>
      <w:r w:rsidR="00BC2A96">
        <w:t>.</w:t>
      </w:r>
    </w:p>
    <w:p w14:paraId="0278D810" w14:textId="1BCD639C" w:rsidR="00EC59E3" w:rsidRPr="001F5DC2" w:rsidRDefault="00EC59E3" w:rsidP="00EC59E3">
      <w:pPr>
        <w:pStyle w:val="content"/>
      </w:pPr>
      <w:r w:rsidRPr="001F5DC2">
        <w:t xml:space="preserve">Trong quá trình thực hiện </w:t>
      </w:r>
      <w:r>
        <w:t>đ</w:t>
      </w:r>
      <w:r w:rsidRPr="001F5DC2">
        <w:t xml:space="preserve">ồ án và làm bài báo cáo đồ án, do kiến thức cũng như kinh nghiệm thực tế còn nhiều hạn chế nên bài báo cáo không thể tránh khỏi những thiếu sót, em rất mong nhận được ý kiến đóng góp thầy, cô để em học hỏi được nhiều kĩ năng, kinh nghiệm </w:t>
      </w:r>
      <w:r w:rsidR="00BC2A96">
        <w:t>sau khi tốt nghiệp.</w:t>
      </w:r>
    </w:p>
    <w:p w14:paraId="541D5651" w14:textId="77777777" w:rsidR="00EC59E3" w:rsidRDefault="00EC59E3" w:rsidP="00EC59E3">
      <w:pPr>
        <w:pStyle w:val="content"/>
      </w:pPr>
      <w:r>
        <w:t>Cuối cùng, em xin chân thành cảm ơn gia đình và bạn bè đã luôn tạo điều kiện, quan tâm, giúp đỡ, động viên trong suốt quá trình học tập và hoàn thành đề tài đồ án tốt nghiệp.</w:t>
      </w:r>
    </w:p>
    <w:p w14:paraId="57E0EB31" w14:textId="77777777" w:rsidR="00BC2A96" w:rsidRPr="001F5DC2" w:rsidRDefault="00BC2A96" w:rsidP="00EC59E3">
      <w:pPr>
        <w:spacing w:line="360" w:lineRule="auto"/>
        <w:rPr>
          <w:rFonts w:ascii="Times New Roman" w:eastAsia="Times New Roman" w:hAnsi="Times New Roman" w:cs="Times New Roman"/>
          <w:sz w:val="28"/>
          <w:szCs w:val="28"/>
        </w:rPr>
      </w:pPr>
    </w:p>
    <w:p w14:paraId="7AD21604" w14:textId="77777777" w:rsidR="00EC59E3" w:rsidRPr="001F5DC2" w:rsidRDefault="00EC59E3" w:rsidP="00BC2A96">
      <w:pPr>
        <w:spacing w:line="360" w:lineRule="auto"/>
        <w:ind w:left="3600" w:firstLine="720"/>
        <w:jc w:val="center"/>
        <w:rPr>
          <w:rFonts w:ascii="Times New Roman" w:eastAsia="Times New Roman" w:hAnsi="Times New Roman" w:cs="Times New Roman"/>
          <w:sz w:val="28"/>
          <w:szCs w:val="28"/>
        </w:rPr>
      </w:pPr>
      <w:r w:rsidRPr="001F5DC2">
        <w:rPr>
          <w:rFonts w:ascii="Times New Roman" w:eastAsia="Times New Roman" w:hAnsi="Times New Roman" w:cs="Times New Roman"/>
          <w:sz w:val="28"/>
          <w:szCs w:val="28"/>
        </w:rPr>
        <w:t>Em xin chân thành cảm ơn!</w:t>
      </w:r>
    </w:p>
    <w:p w14:paraId="39C16072" w14:textId="0C0D3884" w:rsidR="009C791C" w:rsidRDefault="009C791C" w:rsidP="00BC2A96">
      <w:pPr>
        <w:pStyle w:val="content"/>
        <w:jc w:val="center"/>
      </w:pPr>
      <w:r>
        <w:t>.</w:t>
      </w:r>
    </w:p>
    <w:p w14:paraId="6B907F49" w14:textId="77777777" w:rsidR="00BC2A96" w:rsidRDefault="00BC2A96" w:rsidP="00BC2A96">
      <w:pPr>
        <w:pStyle w:val="content"/>
        <w:ind w:left="4320" w:firstLine="0"/>
      </w:pPr>
      <w:r>
        <w:t>Hà Nội, Ngày… tháng… năm 2022</w:t>
      </w:r>
    </w:p>
    <w:p w14:paraId="21701359" w14:textId="1D656CB7" w:rsidR="00BC2A96" w:rsidRDefault="00BC2A96" w:rsidP="00BC2A96">
      <w:pPr>
        <w:pStyle w:val="content"/>
        <w:ind w:left="3600"/>
        <w:jc w:val="center"/>
      </w:pPr>
      <w:r>
        <w:t>Sinh viên thực hiện</w:t>
      </w:r>
    </w:p>
    <w:p w14:paraId="57086519" w14:textId="77777777" w:rsidR="00BC2A96" w:rsidRDefault="00BC2A96" w:rsidP="00BC2A96">
      <w:pPr>
        <w:pStyle w:val="content"/>
        <w:ind w:left="3600"/>
        <w:jc w:val="center"/>
      </w:pPr>
    </w:p>
    <w:p w14:paraId="63A312AC" w14:textId="53667A0F" w:rsidR="00BC2A96" w:rsidRDefault="00BC2A96" w:rsidP="00BC2A96">
      <w:pPr>
        <w:pStyle w:val="content"/>
        <w:ind w:left="3600"/>
        <w:jc w:val="center"/>
      </w:pPr>
      <w:r>
        <w:t>Nguyễn Văn Trà</w:t>
      </w:r>
    </w:p>
    <w:p w14:paraId="6B024CEB" w14:textId="7281409E" w:rsidR="00B1055C" w:rsidRDefault="00B1055C" w:rsidP="00B1055C">
      <w:pPr>
        <w:pStyle w:val="Heading1"/>
        <w:numPr>
          <w:ilvl w:val="0"/>
          <w:numId w:val="0"/>
        </w:numPr>
        <w:jc w:val="left"/>
      </w:pPr>
      <w:r>
        <w:br w:type="page"/>
      </w:r>
      <w:bookmarkStart w:id="2" w:name="_Toc102705611"/>
      <w:r w:rsidR="007B0965">
        <w:rPr>
          <w:caps w:val="0"/>
        </w:rPr>
        <w:lastRenderedPageBreak/>
        <w:t>MỤC LỤC</w:t>
      </w:r>
      <w:bookmarkEnd w:id="2"/>
    </w:p>
    <w:p w14:paraId="6ADFF55C" w14:textId="10875BEA" w:rsidR="00D53495" w:rsidRDefault="007E2028">
      <w:pPr>
        <w:pStyle w:val="TOC1"/>
        <w:tabs>
          <w:tab w:val="right" w:leader="dot" w:pos="8777"/>
        </w:tabs>
        <w:rPr>
          <w:rFonts w:asciiTheme="minorHAnsi" w:eastAsiaTheme="minorEastAsia" w:hAnsiTheme="minorHAnsi"/>
          <w:b w:val="0"/>
          <w:noProof/>
          <w:sz w:val="22"/>
        </w:rPr>
      </w:pPr>
      <w:r>
        <w:fldChar w:fldCharType="begin"/>
      </w:r>
      <w:r>
        <w:instrText xml:space="preserve"> TOC \o "1-1" \h \z \u \t "level1,2,level2,3" </w:instrText>
      </w:r>
      <w:r>
        <w:fldChar w:fldCharType="separate"/>
      </w:r>
      <w:hyperlink w:anchor="_Toc102705610" w:history="1">
        <w:r w:rsidR="00D53495" w:rsidRPr="007A071A">
          <w:rPr>
            <w:rStyle w:val="Hyperlink"/>
            <w:noProof/>
          </w:rPr>
          <w:t>LỜI CẢM ƠN</w:t>
        </w:r>
        <w:r w:rsidR="00D53495">
          <w:rPr>
            <w:noProof/>
            <w:webHidden/>
          </w:rPr>
          <w:tab/>
        </w:r>
        <w:r w:rsidR="00D53495">
          <w:rPr>
            <w:noProof/>
            <w:webHidden/>
          </w:rPr>
          <w:fldChar w:fldCharType="begin"/>
        </w:r>
        <w:r w:rsidR="00D53495">
          <w:rPr>
            <w:noProof/>
            <w:webHidden/>
          </w:rPr>
          <w:instrText xml:space="preserve"> PAGEREF _Toc102705610 \h </w:instrText>
        </w:r>
        <w:r w:rsidR="00D53495">
          <w:rPr>
            <w:noProof/>
            <w:webHidden/>
          </w:rPr>
        </w:r>
        <w:r w:rsidR="00D53495">
          <w:rPr>
            <w:noProof/>
            <w:webHidden/>
          </w:rPr>
          <w:fldChar w:fldCharType="separate"/>
        </w:r>
        <w:r w:rsidR="00D53495">
          <w:rPr>
            <w:noProof/>
            <w:webHidden/>
          </w:rPr>
          <w:t>1</w:t>
        </w:r>
        <w:r w:rsidR="00D53495">
          <w:rPr>
            <w:noProof/>
            <w:webHidden/>
          </w:rPr>
          <w:fldChar w:fldCharType="end"/>
        </w:r>
      </w:hyperlink>
    </w:p>
    <w:p w14:paraId="2CD4C934" w14:textId="59AEFB56" w:rsidR="00D53495" w:rsidRDefault="003C69B1">
      <w:pPr>
        <w:pStyle w:val="TOC1"/>
        <w:tabs>
          <w:tab w:val="right" w:leader="dot" w:pos="8777"/>
        </w:tabs>
        <w:rPr>
          <w:rFonts w:asciiTheme="minorHAnsi" w:eastAsiaTheme="minorEastAsia" w:hAnsiTheme="minorHAnsi"/>
          <w:b w:val="0"/>
          <w:noProof/>
          <w:sz w:val="22"/>
        </w:rPr>
      </w:pPr>
      <w:hyperlink w:anchor="_Toc102705611" w:history="1">
        <w:r w:rsidR="00D53495" w:rsidRPr="007A071A">
          <w:rPr>
            <w:rStyle w:val="Hyperlink"/>
            <w:noProof/>
          </w:rPr>
          <w:t>MỤC LỤC</w:t>
        </w:r>
        <w:r w:rsidR="00D53495">
          <w:rPr>
            <w:noProof/>
            <w:webHidden/>
          </w:rPr>
          <w:tab/>
        </w:r>
        <w:r w:rsidR="00D53495">
          <w:rPr>
            <w:noProof/>
            <w:webHidden/>
          </w:rPr>
          <w:fldChar w:fldCharType="begin"/>
        </w:r>
        <w:r w:rsidR="00D53495">
          <w:rPr>
            <w:noProof/>
            <w:webHidden/>
          </w:rPr>
          <w:instrText xml:space="preserve"> PAGEREF _Toc102705611 \h </w:instrText>
        </w:r>
        <w:r w:rsidR="00D53495">
          <w:rPr>
            <w:noProof/>
            <w:webHidden/>
          </w:rPr>
        </w:r>
        <w:r w:rsidR="00D53495">
          <w:rPr>
            <w:noProof/>
            <w:webHidden/>
          </w:rPr>
          <w:fldChar w:fldCharType="separate"/>
        </w:r>
        <w:r w:rsidR="00D53495">
          <w:rPr>
            <w:noProof/>
            <w:webHidden/>
          </w:rPr>
          <w:t>2</w:t>
        </w:r>
        <w:r w:rsidR="00D53495">
          <w:rPr>
            <w:noProof/>
            <w:webHidden/>
          </w:rPr>
          <w:fldChar w:fldCharType="end"/>
        </w:r>
      </w:hyperlink>
    </w:p>
    <w:p w14:paraId="7A379040" w14:textId="68A24B61" w:rsidR="00D53495" w:rsidRDefault="003C69B1">
      <w:pPr>
        <w:pStyle w:val="TOC1"/>
        <w:tabs>
          <w:tab w:val="right" w:leader="dot" w:pos="8777"/>
        </w:tabs>
        <w:rPr>
          <w:rFonts w:asciiTheme="minorHAnsi" w:eastAsiaTheme="minorEastAsia" w:hAnsiTheme="minorHAnsi"/>
          <w:b w:val="0"/>
          <w:noProof/>
          <w:sz w:val="22"/>
        </w:rPr>
      </w:pPr>
      <w:hyperlink w:anchor="_Toc102705612" w:history="1">
        <w:r w:rsidR="00D53495" w:rsidRPr="007A071A">
          <w:rPr>
            <w:rStyle w:val="Hyperlink"/>
            <w:noProof/>
          </w:rPr>
          <w:t>DANH MỤC HÌNH ẢNH</w:t>
        </w:r>
        <w:r w:rsidR="00D53495">
          <w:rPr>
            <w:noProof/>
            <w:webHidden/>
          </w:rPr>
          <w:tab/>
        </w:r>
        <w:r w:rsidR="00D53495">
          <w:rPr>
            <w:noProof/>
            <w:webHidden/>
          </w:rPr>
          <w:fldChar w:fldCharType="begin"/>
        </w:r>
        <w:r w:rsidR="00D53495">
          <w:rPr>
            <w:noProof/>
            <w:webHidden/>
          </w:rPr>
          <w:instrText xml:space="preserve"> PAGEREF _Toc102705612 \h </w:instrText>
        </w:r>
        <w:r w:rsidR="00D53495">
          <w:rPr>
            <w:noProof/>
            <w:webHidden/>
          </w:rPr>
        </w:r>
        <w:r w:rsidR="00D53495">
          <w:rPr>
            <w:noProof/>
            <w:webHidden/>
          </w:rPr>
          <w:fldChar w:fldCharType="separate"/>
        </w:r>
        <w:r w:rsidR="00D53495">
          <w:rPr>
            <w:noProof/>
            <w:webHidden/>
          </w:rPr>
          <w:t>4</w:t>
        </w:r>
        <w:r w:rsidR="00D53495">
          <w:rPr>
            <w:noProof/>
            <w:webHidden/>
          </w:rPr>
          <w:fldChar w:fldCharType="end"/>
        </w:r>
      </w:hyperlink>
    </w:p>
    <w:p w14:paraId="40A5E894" w14:textId="3497341F" w:rsidR="00D53495" w:rsidRDefault="003C69B1">
      <w:pPr>
        <w:pStyle w:val="TOC1"/>
        <w:tabs>
          <w:tab w:val="right" w:leader="dot" w:pos="8777"/>
        </w:tabs>
        <w:rPr>
          <w:rFonts w:asciiTheme="minorHAnsi" w:eastAsiaTheme="minorEastAsia" w:hAnsiTheme="minorHAnsi"/>
          <w:b w:val="0"/>
          <w:noProof/>
          <w:sz w:val="22"/>
        </w:rPr>
      </w:pPr>
      <w:hyperlink w:anchor="_Toc102705613" w:history="1">
        <w:r w:rsidR="00D53495" w:rsidRPr="007A071A">
          <w:rPr>
            <w:rStyle w:val="Hyperlink"/>
            <w:noProof/>
          </w:rPr>
          <w:t>DANH MỤC BẢNG BIỂU</w:t>
        </w:r>
        <w:r w:rsidR="00D53495">
          <w:rPr>
            <w:noProof/>
            <w:webHidden/>
          </w:rPr>
          <w:tab/>
        </w:r>
        <w:r w:rsidR="00D53495">
          <w:rPr>
            <w:noProof/>
            <w:webHidden/>
          </w:rPr>
          <w:fldChar w:fldCharType="begin"/>
        </w:r>
        <w:r w:rsidR="00D53495">
          <w:rPr>
            <w:noProof/>
            <w:webHidden/>
          </w:rPr>
          <w:instrText xml:space="preserve"> PAGEREF _Toc102705613 \h </w:instrText>
        </w:r>
        <w:r w:rsidR="00D53495">
          <w:rPr>
            <w:noProof/>
            <w:webHidden/>
          </w:rPr>
        </w:r>
        <w:r w:rsidR="00D53495">
          <w:rPr>
            <w:noProof/>
            <w:webHidden/>
          </w:rPr>
          <w:fldChar w:fldCharType="separate"/>
        </w:r>
        <w:r w:rsidR="00D53495">
          <w:rPr>
            <w:noProof/>
            <w:webHidden/>
          </w:rPr>
          <w:t>5</w:t>
        </w:r>
        <w:r w:rsidR="00D53495">
          <w:rPr>
            <w:noProof/>
            <w:webHidden/>
          </w:rPr>
          <w:fldChar w:fldCharType="end"/>
        </w:r>
      </w:hyperlink>
    </w:p>
    <w:p w14:paraId="37D83D06" w14:textId="69E005AB" w:rsidR="00D53495" w:rsidRDefault="003C69B1">
      <w:pPr>
        <w:pStyle w:val="TOC1"/>
        <w:tabs>
          <w:tab w:val="right" w:leader="dot" w:pos="8777"/>
        </w:tabs>
        <w:rPr>
          <w:rFonts w:asciiTheme="minorHAnsi" w:eastAsiaTheme="minorEastAsia" w:hAnsiTheme="minorHAnsi"/>
          <w:b w:val="0"/>
          <w:noProof/>
          <w:sz w:val="22"/>
        </w:rPr>
      </w:pPr>
      <w:hyperlink w:anchor="_Toc102705614" w:history="1">
        <w:r w:rsidR="00D53495" w:rsidRPr="007A071A">
          <w:rPr>
            <w:rStyle w:val="Hyperlink"/>
            <w:noProof/>
          </w:rPr>
          <w:t>LỜI MỞ ĐẦU</w:t>
        </w:r>
        <w:r w:rsidR="00D53495">
          <w:rPr>
            <w:noProof/>
            <w:webHidden/>
          </w:rPr>
          <w:tab/>
        </w:r>
        <w:r w:rsidR="00D53495">
          <w:rPr>
            <w:noProof/>
            <w:webHidden/>
          </w:rPr>
          <w:fldChar w:fldCharType="begin"/>
        </w:r>
        <w:r w:rsidR="00D53495">
          <w:rPr>
            <w:noProof/>
            <w:webHidden/>
          </w:rPr>
          <w:instrText xml:space="preserve"> PAGEREF _Toc102705614 \h </w:instrText>
        </w:r>
        <w:r w:rsidR="00D53495">
          <w:rPr>
            <w:noProof/>
            <w:webHidden/>
          </w:rPr>
        </w:r>
        <w:r w:rsidR="00D53495">
          <w:rPr>
            <w:noProof/>
            <w:webHidden/>
          </w:rPr>
          <w:fldChar w:fldCharType="separate"/>
        </w:r>
        <w:r w:rsidR="00D53495">
          <w:rPr>
            <w:noProof/>
            <w:webHidden/>
          </w:rPr>
          <w:t>6</w:t>
        </w:r>
        <w:r w:rsidR="00D53495">
          <w:rPr>
            <w:noProof/>
            <w:webHidden/>
          </w:rPr>
          <w:fldChar w:fldCharType="end"/>
        </w:r>
      </w:hyperlink>
    </w:p>
    <w:p w14:paraId="7DA9DF0D" w14:textId="149E5133" w:rsidR="00D53495" w:rsidRDefault="003C69B1">
      <w:pPr>
        <w:pStyle w:val="TOC1"/>
        <w:tabs>
          <w:tab w:val="right" w:leader="dot" w:pos="8777"/>
        </w:tabs>
        <w:rPr>
          <w:rFonts w:asciiTheme="minorHAnsi" w:eastAsiaTheme="minorEastAsia" w:hAnsiTheme="minorHAnsi"/>
          <w:b w:val="0"/>
          <w:noProof/>
          <w:sz w:val="22"/>
        </w:rPr>
      </w:pPr>
      <w:hyperlink w:anchor="_Toc102705615" w:history="1">
        <w:r w:rsidR="00D53495" w:rsidRPr="007A071A">
          <w:rPr>
            <w:rStyle w:val="Hyperlink"/>
            <w:noProof/>
          </w:rPr>
          <w:t>CHƯƠNG 1: TỔNG QUAN VỀ THÙNG ĐỰNG RÁC THÔNG MINH</w:t>
        </w:r>
        <w:r w:rsidR="00D53495">
          <w:rPr>
            <w:noProof/>
            <w:webHidden/>
          </w:rPr>
          <w:tab/>
        </w:r>
        <w:r w:rsidR="00D53495">
          <w:rPr>
            <w:noProof/>
            <w:webHidden/>
          </w:rPr>
          <w:fldChar w:fldCharType="begin"/>
        </w:r>
        <w:r w:rsidR="00D53495">
          <w:rPr>
            <w:noProof/>
            <w:webHidden/>
          </w:rPr>
          <w:instrText xml:space="preserve"> PAGEREF _Toc102705615 \h </w:instrText>
        </w:r>
        <w:r w:rsidR="00D53495">
          <w:rPr>
            <w:noProof/>
            <w:webHidden/>
          </w:rPr>
        </w:r>
        <w:r w:rsidR="00D53495">
          <w:rPr>
            <w:noProof/>
            <w:webHidden/>
          </w:rPr>
          <w:fldChar w:fldCharType="separate"/>
        </w:r>
        <w:r w:rsidR="00D53495">
          <w:rPr>
            <w:noProof/>
            <w:webHidden/>
          </w:rPr>
          <w:t>7</w:t>
        </w:r>
        <w:r w:rsidR="00D53495">
          <w:rPr>
            <w:noProof/>
            <w:webHidden/>
          </w:rPr>
          <w:fldChar w:fldCharType="end"/>
        </w:r>
      </w:hyperlink>
    </w:p>
    <w:p w14:paraId="78DEE7AF" w14:textId="1B9CBC29" w:rsidR="00D53495" w:rsidRDefault="003C69B1">
      <w:pPr>
        <w:pStyle w:val="TOC2"/>
        <w:tabs>
          <w:tab w:val="right" w:leader="dot" w:pos="8777"/>
        </w:tabs>
        <w:rPr>
          <w:rFonts w:asciiTheme="minorHAnsi" w:eastAsiaTheme="minorEastAsia" w:hAnsiTheme="minorHAnsi"/>
          <w:noProof/>
          <w:sz w:val="22"/>
        </w:rPr>
      </w:pPr>
      <w:hyperlink w:anchor="_Toc102705616" w:history="1">
        <w:r w:rsidR="00D53495" w:rsidRPr="007A071A">
          <w:rPr>
            <w:rStyle w:val="Hyperlink"/>
            <w:noProof/>
          </w:rPr>
          <w:t>1.1 Lý do lựa chọn đề tài</w:t>
        </w:r>
        <w:r w:rsidR="00D53495">
          <w:rPr>
            <w:noProof/>
            <w:webHidden/>
          </w:rPr>
          <w:tab/>
        </w:r>
        <w:r w:rsidR="00D53495">
          <w:rPr>
            <w:noProof/>
            <w:webHidden/>
          </w:rPr>
          <w:fldChar w:fldCharType="begin"/>
        </w:r>
        <w:r w:rsidR="00D53495">
          <w:rPr>
            <w:noProof/>
            <w:webHidden/>
          </w:rPr>
          <w:instrText xml:space="preserve"> PAGEREF _Toc102705616 \h </w:instrText>
        </w:r>
        <w:r w:rsidR="00D53495">
          <w:rPr>
            <w:noProof/>
            <w:webHidden/>
          </w:rPr>
        </w:r>
        <w:r w:rsidR="00D53495">
          <w:rPr>
            <w:noProof/>
            <w:webHidden/>
          </w:rPr>
          <w:fldChar w:fldCharType="separate"/>
        </w:r>
        <w:r w:rsidR="00D53495">
          <w:rPr>
            <w:noProof/>
            <w:webHidden/>
          </w:rPr>
          <w:t>7</w:t>
        </w:r>
        <w:r w:rsidR="00D53495">
          <w:rPr>
            <w:noProof/>
            <w:webHidden/>
          </w:rPr>
          <w:fldChar w:fldCharType="end"/>
        </w:r>
      </w:hyperlink>
    </w:p>
    <w:p w14:paraId="1A6B2F6B" w14:textId="50FBE7D2" w:rsidR="00D53495" w:rsidRDefault="003C69B1">
      <w:pPr>
        <w:pStyle w:val="TOC3"/>
        <w:tabs>
          <w:tab w:val="right" w:leader="dot" w:pos="8777"/>
        </w:tabs>
        <w:rPr>
          <w:rFonts w:asciiTheme="minorHAnsi" w:eastAsiaTheme="minorEastAsia" w:hAnsiTheme="minorHAnsi"/>
          <w:noProof/>
          <w:sz w:val="22"/>
        </w:rPr>
      </w:pPr>
      <w:hyperlink w:anchor="_Toc102705617" w:history="1">
        <w:r w:rsidR="00D53495" w:rsidRPr="007A071A">
          <w:rPr>
            <w:rStyle w:val="Hyperlink"/>
            <w:noProof/>
          </w:rPr>
          <w:t>1.1.1 Đặt vấn đề</w:t>
        </w:r>
        <w:r w:rsidR="00D53495">
          <w:rPr>
            <w:noProof/>
            <w:webHidden/>
          </w:rPr>
          <w:tab/>
        </w:r>
        <w:r w:rsidR="00D53495">
          <w:rPr>
            <w:noProof/>
            <w:webHidden/>
          </w:rPr>
          <w:fldChar w:fldCharType="begin"/>
        </w:r>
        <w:r w:rsidR="00D53495">
          <w:rPr>
            <w:noProof/>
            <w:webHidden/>
          </w:rPr>
          <w:instrText xml:space="preserve"> PAGEREF _Toc102705617 \h </w:instrText>
        </w:r>
        <w:r w:rsidR="00D53495">
          <w:rPr>
            <w:noProof/>
            <w:webHidden/>
          </w:rPr>
        </w:r>
        <w:r w:rsidR="00D53495">
          <w:rPr>
            <w:noProof/>
            <w:webHidden/>
          </w:rPr>
          <w:fldChar w:fldCharType="separate"/>
        </w:r>
        <w:r w:rsidR="00D53495">
          <w:rPr>
            <w:noProof/>
            <w:webHidden/>
          </w:rPr>
          <w:t>7</w:t>
        </w:r>
        <w:r w:rsidR="00D53495">
          <w:rPr>
            <w:noProof/>
            <w:webHidden/>
          </w:rPr>
          <w:fldChar w:fldCharType="end"/>
        </w:r>
      </w:hyperlink>
    </w:p>
    <w:p w14:paraId="1D06E5AE" w14:textId="362C52BB" w:rsidR="00D53495" w:rsidRDefault="003C69B1">
      <w:pPr>
        <w:pStyle w:val="TOC3"/>
        <w:tabs>
          <w:tab w:val="right" w:leader="dot" w:pos="8777"/>
        </w:tabs>
        <w:rPr>
          <w:rFonts w:asciiTheme="minorHAnsi" w:eastAsiaTheme="minorEastAsia" w:hAnsiTheme="minorHAnsi"/>
          <w:noProof/>
          <w:sz w:val="22"/>
        </w:rPr>
      </w:pPr>
      <w:hyperlink w:anchor="_Toc102705618" w:history="1">
        <w:r w:rsidR="00D53495" w:rsidRPr="007A071A">
          <w:rPr>
            <w:rStyle w:val="Hyperlink"/>
            <w:noProof/>
          </w:rPr>
          <w:t>1.1.2 Giới thiệu chung về đề tài</w:t>
        </w:r>
        <w:r w:rsidR="00D53495">
          <w:rPr>
            <w:noProof/>
            <w:webHidden/>
          </w:rPr>
          <w:tab/>
        </w:r>
        <w:r w:rsidR="00D53495">
          <w:rPr>
            <w:noProof/>
            <w:webHidden/>
          </w:rPr>
          <w:fldChar w:fldCharType="begin"/>
        </w:r>
        <w:r w:rsidR="00D53495">
          <w:rPr>
            <w:noProof/>
            <w:webHidden/>
          </w:rPr>
          <w:instrText xml:space="preserve"> PAGEREF _Toc102705618 \h </w:instrText>
        </w:r>
        <w:r w:rsidR="00D53495">
          <w:rPr>
            <w:noProof/>
            <w:webHidden/>
          </w:rPr>
        </w:r>
        <w:r w:rsidR="00D53495">
          <w:rPr>
            <w:noProof/>
            <w:webHidden/>
          </w:rPr>
          <w:fldChar w:fldCharType="separate"/>
        </w:r>
        <w:r w:rsidR="00D53495">
          <w:rPr>
            <w:noProof/>
            <w:webHidden/>
          </w:rPr>
          <w:t>7</w:t>
        </w:r>
        <w:r w:rsidR="00D53495">
          <w:rPr>
            <w:noProof/>
            <w:webHidden/>
          </w:rPr>
          <w:fldChar w:fldCharType="end"/>
        </w:r>
      </w:hyperlink>
    </w:p>
    <w:p w14:paraId="2CA5F477" w14:textId="6026E4E2" w:rsidR="00D53495" w:rsidRDefault="003C69B1">
      <w:pPr>
        <w:pStyle w:val="TOC2"/>
        <w:tabs>
          <w:tab w:val="right" w:leader="dot" w:pos="8777"/>
        </w:tabs>
        <w:rPr>
          <w:rFonts w:asciiTheme="minorHAnsi" w:eastAsiaTheme="minorEastAsia" w:hAnsiTheme="minorHAnsi"/>
          <w:noProof/>
          <w:sz w:val="22"/>
        </w:rPr>
      </w:pPr>
      <w:hyperlink w:anchor="_Toc102705619" w:history="1">
        <w:r w:rsidR="00D53495" w:rsidRPr="007A071A">
          <w:rPr>
            <w:rStyle w:val="Hyperlink"/>
            <w:noProof/>
          </w:rPr>
          <w:t>1.2 Vai trò và ý nghĩa của đề tài</w:t>
        </w:r>
        <w:r w:rsidR="00D53495">
          <w:rPr>
            <w:noProof/>
            <w:webHidden/>
          </w:rPr>
          <w:tab/>
        </w:r>
        <w:r w:rsidR="00D53495">
          <w:rPr>
            <w:noProof/>
            <w:webHidden/>
          </w:rPr>
          <w:fldChar w:fldCharType="begin"/>
        </w:r>
        <w:r w:rsidR="00D53495">
          <w:rPr>
            <w:noProof/>
            <w:webHidden/>
          </w:rPr>
          <w:instrText xml:space="preserve"> PAGEREF _Toc102705619 \h </w:instrText>
        </w:r>
        <w:r w:rsidR="00D53495">
          <w:rPr>
            <w:noProof/>
            <w:webHidden/>
          </w:rPr>
        </w:r>
        <w:r w:rsidR="00D53495">
          <w:rPr>
            <w:noProof/>
            <w:webHidden/>
          </w:rPr>
          <w:fldChar w:fldCharType="separate"/>
        </w:r>
        <w:r w:rsidR="00D53495">
          <w:rPr>
            <w:noProof/>
            <w:webHidden/>
          </w:rPr>
          <w:t>7</w:t>
        </w:r>
        <w:r w:rsidR="00D53495">
          <w:rPr>
            <w:noProof/>
            <w:webHidden/>
          </w:rPr>
          <w:fldChar w:fldCharType="end"/>
        </w:r>
      </w:hyperlink>
    </w:p>
    <w:p w14:paraId="75A0522B" w14:textId="47012D33" w:rsidR="00D53495" w:rsidRDefault="003C69B1">
      <w:pPr>
        <w:pStyle w:val="TOC2"/>
        <w:tabs>
          <w:tab w:val="right" w:leader="dot" w:pos="8777"/>
        </w:tabs>
        <w:rPr>
          <w:rFonts w:asciiTheme="minorHAnsi" w:eastAsiaTheme="minorEastAsia" w:hAnsiTheme="minorHAnsi"/>
          <w:noProof/>
          <w:sz w:val="22"/>
        </w:rPr>
      </w:pPr>
      <w:hyperlink w:anchor="_Toc102705620" w:history="1">
        <w:r w:rsidR="00D53495" w:rsidRPr="007A071A">
          <w:rPr>
            <w:rStyle w:val="Hyperlink"/>
            <w:noProof/>
          </w:rPr>
          <w:t>1.3 Các hệ thống thùng đựng rác thông minh ngoài thị trường</w:t>
        </w:r>
        <w:r w:rsidR="00D53495">
          <w:rPr>
            <w:noProof/>
            <w:webHidden/>
          </w:rPr>
          <w:tab/>
        </w:r>
        <w:r w:rsidR="00D53495">
          <w:rPr>
            <w:noProof/>
            <w:webHidden/>
          </w:rPr>
          <w:fldChar w:fldCharType="begin"/>
        </w:r>
        <w:r w:rsidR="00D53495">
          <w:rPr>
            <w:noProof/>
            <w:webHidden/>
          </w:rPr>
          <w:instrText xml:space="preserve"> PAGEREF _Toc102705620 \h </w:instrText>
        </w:r>
        <w:r w:rsidR="00D53495">
          <w:rPr>
            <w:noProof/>
            <w:webHidden/>
          </w:rPr>
        </w:r>
        <w:r w:rsidR="00D53495">
          <w:rPr>
            <w:noProof/>
            <w:webHidden/>
          </w:rPr>
          <w:fldChar w:fldCharType="separate"/>
        </w:r>
        <w:r w:rsidR="00D53495">
          <w:rPr>
            <w:noProof/>
            <w:webHidden/>
          </w:rPr>
          <w:t>8</w:t>
        </w:r>
        <w:r w:rsidR="00D53495">
          <w:rPr>
            <w:noProof/>
            <w:webHidden/>
          </w:rPr>
          <w:fldChar w:fldCharType="end"/>
        </w:r>
      </w:hyperlink>
    </w:p>
    <w:p w14:paraId="227D2CC4" w14:textId="5754FC2C" w:rsidR="00D53495" w:rsidRDefault="003C69B1">
      <w:pPr>
        <w:pStyle w:val="TOC2"/>
        <w:tabs>
          <w:tab w:val="right" w:leader="dot" w:pos="8777"/>
        </w:tabs>
        <w:rPr>
          <w:rFonts w:asciiTheme="minorHAnsi" w:eastAsiaTheme="minorEastAsia" w:hAnsiTheme="minorHAnsi"/>
          <w:noProof/>
          <w:sz w:val="22"/>
        </w:rPr>
      </w:pPr>
      <w:hyperlink w:anchor="_Toc102705621" w:history="1">
        <w:r w:rsidR="00D53495" w:rsidRPr="007A071A">
          <w:rPr>
            <w:rStyle w:val="Hyperlink"/>
            <w:noProof/>
          </w:rPr>
          <w:t>1.4 Kết luận chương 1</w:t>
        </w:r>
        <w:r w:rsidR="00D53495">
          <w:rPr>
            <w:noProof/>
            <w:webHidden/>
          </w:rPr>
          <w:tab/>
        </w:r>
        <w:r w:rsidR="00D53495">
          <w:rPr>
            <w:noProof/>
            <w:webHidden/>
          </w:rPr>
          <w:fldChar w:fldCharType="begin"/>
        </w:r>
        <w:r w:rsidR="00D53495">
          <w:rPr>
            <w:noProof/>
            <w:webHidden/>
          </w:rPr>
          <w:instrText xml:space="preserve"> PAGEREF _Toc102705621 \h </w:instrText>
        </w:r>
        <w:r w:rsidR="00D53495">
          <w:rPr>
            <w:noProof/>
            <w:webHidden/>
          </w:rPr>
        </w:r>
        <w:r w:rsidR="00D53495">
          <w:rPr>
            <w:noProof/>
            <w:webHidden/>
          </w:rPr>
          <w:fldChar w:fldCharType="separate"/>
        </w:r>
        <w:r w:rsidR="00D53495">
          <w:rPr>
            <w:noProof/>
            <w:webHidden/>
          </w:rPr>
          <w:t>12</w:t>
        </w:r>
        <w:r w:rsidR="00D53495">
          <w:rPr>
            <w:noProof/>
            <w:webHidden/>
          </w:rPr>
          <w:fldChar w:fldCharType="end"/>
        </w:r>
      </w:hyperlink>
    </w:p>
    <w:p w14:paraId="372B1978" w14:textId="042CA190" w:rsidR="00D53495" w:rsidRDefault="003C69B1">
      <w:pPr>
        <w:pStyle w:val="TOC1"/>
        <w:tabs>
          <w:tab w:val="right" w:leader="dot" w:pos="8777"/>
        </w:tabs>
        <w:rPr>
          <w:rFonts w:asciiTheme="minorHAnsi" w:eastAsiaTheme="minorEastAsia" w:hAnsiTheme="minorHAnsi"/>
          <w:b w:val="0"/>
          <w:noProof/>
          <w:sz w:val="22"/>
        </w:rPr>
      </w:pPr>
      <w:hyperlink w:anchor="_Toc102705622" w:history="1">
        <w:r w:rsidR="00D53495" w:rsidRPr="007A071A">
          <w:rPr>
            <w:rStyle w:val="Hyperlink"/>
            <w:noProof/>
          </w:rPr>
          <w:t>CHƯƠNG 2: CƠ SỞ LÝ THUYẾT</w:t>
        </w:r>
        <w:r w:rsidR="00D53495">
          <w:rPr>
            <w:noProof/>
            <w:webHidden/>
          </w:rPr>
          <w:tab/>
        </w:r>
        <w:r w:rsidR="00D53495">
          <w:rPr>
            <w:noProof/>
            <w:webHidden/>
          </w:rPr>
          <w:fldChar w:fldCharType="begin"/>
        </w:r>
        <w:r w:rsidR="00D53495">
          <w:rPr>
            <w:noProof/>
            <w:webHidden/>
          </w:rPr>
          <w:instrText xml:space="preserve"> PAGEREF _Toc102705622 \h </w:instrText>
        </w:r>
        <w:r w:rsidR="00D53495">
          <w:rPr>
            <w:noProof/>
            <w:webHidden/>
          </w:rPr>
        </w:r>
        <w:r w:rsidR="00D53495">
          <w:rPr>
            <w:noProof/>
            <w:webHidden/>
          </w:rPr>
          <w:fldChar w:fldCharType="separate"/>
        </w:r>
        <w:r w:rsidR="00D53495">
          <w:rPr>
            <w:noProof/>
            <w:webHidden/>
          </w:rPr>
          <w:t>13</w:t>
        </w:r>
        <w:r w:rsidR="00D53495">
          <w:rPr>
            <w:noProof/>
            <w:webHidden/>
          </w:rPr>
          <w:fldChar w:fldCharType="end"/>
        </w:r>
      </w:hyperlink>
    </w:p>
    <w:p w14:paraId="0B7CE843" w14:textId="278675A5" w:rsidR="00D53495" w:rsidRDefault="003C69B1">
      <w:pPr>
        <w:pStyle w:val="TOC2"/>
        <w:tabs>
          <w:tab w:val="right" w:leader="dot" w:pos="8777"/>
        </w:tabs>
        <w:rPr>
          <w:rFonts w:asciiTheme="minorHAnsi" w:eastAsiaTheme="minorEastAsia" w:hAnsiTheme="minorHAnsi"/>
          <w:noProof/>
          <w:sz w:val="22"/>
        </w:rPr>
      </w:pPr>
      <w:hyperlink w:anchor="_Toc102705623" w:history="1">
        <w:r w:rsidR="00D53495" w:rsidRPr="007A071A">
          <w:rPr>
            <w:rStyle w:val="Hyperlink"/>
            <w:noProof/>
          </w:rPr>
          <w:t>2.1 Tổng quan về Arduino</w:t>
        </w:r>
        <w:r w:rsidR="00D53495">
          <w:rPr>
            <w:noProof/>
            <w:webHidden/>
          </w:rPr>
          <w:tab/>
        </w:r>
        <w:r w:rsidR="00D53495">
          <w:rPr>
            <w:noProof/>
            <w:webHidden/>
          </w:rPr>
          <w:fldChar w:fldCharType="begin"/>
        </w:r>
        <w:r w:rsidR="00D53495">
          <w:rPr>
            <w:noProof/>
            <w:webHidden/>
          </w:rPr>
          <w:instrText xml:space="preserve"> PAGEREF _Toc102705623 \h </w:instrText>
        </w:r>
        <w:r w:rsidR="00D53495">
          <w:rPr>
            <w:noProof/>
            <w:webHidden/>
          </w:rPr>
        </w:r>
        <w:r w:rsidR="00D53495">
          <w:rPr>
            <w:noProof/>
            <w:webHidden/>
          </w:rPr>
          <w:fldChar w:fldCharType="separate"/>
        </w:r>
        <w:r w:rsidR="00D53495">
          <w:rPr>
            <w:noProof/>
            <w:webHidden/>
          </w:rPr>
          <w:t>13</w:t>
        </w:r>
        <w:r w:rsidR="00D53495">
          <w:rPr>
            <w:noProof/>
            <w:webHidden/>
          </w:rPr>
          <w:fldChar w:fldCharType="end"/>
        </w:r>
      </w:hyperlink>
    </w:p>
    <w:p w14:paraId="51E719BF" w14:textId="746864B1" w:rsidR="00D53495" w:rsidRDefault="003C69B1">
      <w:pPr>
        <w:pStyle w:val="TOC3"/>
        <w:tabs>
          <w:tab w:val="right" w:leader="dot" w:pos="8777"/>
        </w:tabs>
        <w:rPr>
          <w:rFonts w:asciiTheme="minorHAnsi" w:eastAsiaTheme="minorEastAsia" w:hAnsiTheme="minorHAnsi"/>
          <w:noProof/>
          <w:sz w:val="22"/>
        </w:rPr>
      </w:pPr>
      <w:hyperlink w:anchor="_Toc102705624" w:history="1">
        <w:r w:rsidR="00D53495" w:rsidRPr="007A071A">
          <w:rPr>
            <w:rStyle w:val="Hyperlink"/>
            <w:noProof/>
          </w:rPr>
          <w:t>2.1.1 Giới thiệu về Arduino</w:t>
        </w:r>
        <w:r w:rsidR="00D53495">
          <w:rPr>
            <w:noProof/>
            <w:webHidden/>
          </w:rPr>
          <w:tab/>
        </w:r>
        <w:r w:rsidR="00D53495">
          <w:rPr>
            <w:noProof/>
            <w:webHidden/>
          </w:rPr>
          <w:fldChar w:fldCharType="begin"/>
        </w:r>
        <w:r w:rsidR="00D53495">
          <w:rPr>
            <w:noProof/>
            <w:webHidden/>
          </w:rPr>
          <w:instrText xml:space="preserve"> PAGEREF _Toc102705624 \h </w:instrText>
        </w:r>
        <w:r w:rsidR="00D53495">
          <w:rPr>
            <w:noProof/>
            <w:webHidden/>
          </w:rPr>
        </w:r>
        <w:r w:rsidR="00D53495">
          <w:rPr>
            <w:noProof/>
            <w:webHidden/>
          </w:rPr>
          <w:fldChar w:fldCharType="separate"/>
        </w:r>
        <w:r w:rsidR="00D53495">
          <w:rPr>
            <w:noProof/>
            <w:webHidden/>
          </w:rPr>
          <w:t>13</w:t>
        </w:r>
        <w:r w:rsidR="00D53495">
          <w:rPr>
            <w:noProof/>
            <w:webHidden/>
          </w:rPr>
          <w:fldChar w:fldCharType="end"/>
        </w:r>
      </w:hyperlink>
    </w:p>
    <w:p w14:paraId="29D39233" w14:textId="7BAAB323" w:rsidR="00D53495" w:rsidRDefault="003C69B1">
      <w:pPr>
        <w:pStyle w:val="TOC3"/>
        <w:tabs>
          <w:tab w:val="right" w:leader="dot" w:pos="8777"/>
        </w:tabs>
        <w:rPr>
          <w:rFonts w:asciiTheme="minorHAnsi" w:eastAsiaTheme="minorEastAsia" w:hAnsiTheme="minorHAnsi"/>
          <w:noProof/>
          <w:sz w:val="22"/>
        </w:rPr>
      </w:pPr>
      <w:hyperlink w:anchor="_Toc102705625" w:history="1">
        <w:r w:rsidR="00D53495" w:rsidRPr="007A071A">
          <w:rPr>
            <w:rStyle w:val="Hyperlink"/>
            <w:noProof/>
          </w:rPr>
          <w:t>2.1.2 Giới thiệu về Arduino Nano</w:t>
        </w:r>
        <w:r w:rsidR="00D53495">
          <w:rPr>
            <w:noProof/>
            <w:webHidden/>
          </w:rPr>
          <w:tab/>
        </w:r>
        <w:r w:rsidR="00D53495">
          <w:rPr>
            <w:noProof/>
            <w:webHidden/>
          </w:rPr>
          <w:fldChar w:fldCharType="begin"/>
        </w:r>
        <w:r w:rsidR="00D53495">
          <w:rPr>
            <w:noProof/>
            <w:webHidden/>
          </w:rPr>
          <w:instrText xml:space="preserve"> PAGEREF _Toc102705625 \h </w:instrText>
        </w:r>
        <w:r w:rsidR="00D53495">
          <w:rPr>
            <w:noProof/>
            <w:webHidden/>
          </w:rPr>
        </w:r>
        <w:r w:rsidR="00D53495">
          <w:rPr>
            <w:noProof/>
            <w:webHidden/>
          </w:rPr>
          <w:fldChar w:fldCharType="separate"/>
        </w:r>
        <w:r w:rsidR="00D53495">
          <w:rPr>
            <w:noProof/>
            <w:webHidden/>
          </w:rPr>
          <w:t>14</w:t>
        </w:r>
        <w:r w:rsidR="00D53495">
          <w:rPr>
            <w:noProof/>
            <w:webHidden/>
          </w:rPr>
          <w:fldChar w:fldCharType="end"/>
        </w:r>
      </w:hyperlink>
    </w:p>
    <w:p w14:paraId="349C71E4" w14:textId="48393B88" w:rsidR="00D53495" w:rsidRDefault="003C69B1">
      <w:pPr>
        <w:pStyle w:val="TOC2"/>
        <w:tabs>
          <w:tab w:val="right" w:leader="dot" w:pos="8777"/>
        </w:tabs>
        <w:rPr>
          <w:rFonts w:asciiTheme="minorHAnsi" w:eastAsiaTheme="minorEastAsia" w:hAnsiTheme="minorHAnsi"/>
          <w:noProof/>
          <w:sz w:val="22"/>
        </w:rPr>
      </w:pPr>
      <w:hyperlink w:anchor="_Toc102705626" w:history="1">
        <w:r w:rsidR="00D53495" w:rsidRPr="007A071A">
          <w:rPr>
            <w:rStyle w:val="Hyperlink"/>
            <w:noProof/>
          </w:rPr>
          <w:t>2.2 Module cảm biến vật cản hồng ngoại.</w:t>
        </w:r>
        <w:r w:rsidR="00D53495">
          <w:rPr>
            <w:noProof/>
            <w:webHidden/>
          </w:rPr>
          <w:tab/>
        </w:r>
        <w:r w:rsidR="00D53495">
          <w:rPr>
            <w:noProof/>
            <w:webHidden/>
          </w:rPr>
          <w:fldChar w:fldCharType="begin"/>
        </w:r>
        <w:r w:rsidR="00D53495">
          <w:rPr>
            <w:noProof/>
            <w:webHidden/>
          </w:rPr>
          <w:instrText xml:space="preserve"> PAGEREF _Toc102705626 \h </w:instrText>
        </w:r>
        <w:r w:rsidR="00D53495">
          <w:rPr>
            <w:noProof/>
            <w:webHidden/>
          </w:rPr>
        </w:r>
        <w:r w:rsidR="00D53495">
          <w:rPr>
            <w:noProof/>
            <w:webHidden/>
          </w:rPr>
          <w:fldChar w:fldCharType="separate"/>
        </w:r>
        <w:r w:rsidR="00D53495">
          <w:rPr>
            <w:noProof/>
            <w:webHidden/>
          </w:rPr>
          <w:t>16</w:t>
        </w:r>
        <w:r w:rsidR="00D53495">
          <w:rPr>
            <w:noProof/>
            <w:webHidden/>
          </w:rPr>
          <w:fldChar w:fldCharType="end"/>
        </w:r>
      </w:hyperlink>
    </w:p>
    <w:p w14:paraId="70C9F69E" w14:textId="1DE07980" w:rsidR="00D53495" w:rsidRDefault="003C69B1">
      <w:pPr>
        <w:pStyle w:val="TOC3"/>
        <w:tabs>
          <w:tab w:val="right" w:leader="dot" w:pos="8777"/>
        </w:tabs>
        <w:rPr>
          <w:rFonts w:asciiTheme="minorHAnsi" w:eastAsiaTheme="minorEastAsia" w:hAnsiTheme="minorHAnsi"/>
          <w:noProof/>
          <w:sz w:val="22"/>
        </w:rPr>
      </w:pPr>
      <w:hyperlink w:anchor="_Toc102705627" w:history="1">
        <w:r w:rsidR="00D53495" w:rsidRPr="007A071A">
          <w:rPr>
            <w:rStyle w:val="Hyperlink"/>
            <w:noProof/>
          </w:rPr>
          <w:t>2.2.1</w:t>
        </w:r>
        <w:r w:rsidR="00D53495" w:rsidRPr="007A071A">
          <w:rPr>
            <w:rStyle w:val="Hyperlink"/>
            <w:noProof/>
            <w:lang w:val="fr-FR"/>
          </w:rPr>
          <w:t xml:space="preserve"> IC LM393</w:t>
        </w:r>
        <w:r w:rsidR="00D53495">
          <w:rPr>
            <w:noProof/>
            <w:webHidden/>
          </w:rPr>
          <w:tab/>
        </w:r>
        <w:r w:rsidR="00D53495">
          <w:rPr>
            <w:noProof/>
            <w:webHidden/>
          </w:rPr>
          <w:fldChar w:fldCharType="begin"/>
        </w:r>
        <w:r w:rsidR="00D53495">
          <w:rPr>
            <w:noProof/>
            <w:webHidden/>
          </w:rPr>
          <w:instrText xml:space="preserve"> PAGEREF _Toc102705627 \h </w:instrText>
        </w:r>
        <w:r w:rsidR="00D53495">
          <w:rPr>
            <w:noProof/>
            <w:webHidden/>
          </w:rPr>
        </w:r>
        <w:r w:rsidR="00D53495">
          <w:rPr>
            <w:noProof/>
            <w:webHidden/>
          </w:rPr>
          <w:fldChar w:fldCharType="separate"/>
        </w:r>
        <w:r w:rsidR="00D53495">
          <w:rPr>
            <w:noProof/>
            <w:webHidden/>
          </w:rPr>
          <w:t>16</w:t>
        </w:r>
        <w:r w:rsidR="00D53495">
          <w:rPr>
            <w:noProof/>
            <w:webHidden/>
          </w:rPr>
          <w:fldChar w:fldCharType="end"/>
        </w:r>
      </w:hyperlink>
    </w:p>
    <w:p w14:paraId="0F06ED7C" w14:textId="451EF61E" w:rsidR="00D53495" w:rsidRDefault="003C69B1">
      <w:pPr>
        <w:pStyle w:val="TOC3"/>
        <w:tabs>
          <w:tab w:val="right" w:leader="dot" w:pos="8777"/>
        </w:tabs>
        <w:rPr>
          <w:rFonts w:asciiTheme="minorHAnsi" w:eastAsiaTheme="minorEastAsia" w:hAnsiTheme="minorHAnsi"/>
          <w:noProof/>
          <w:sz w:val="22"/>
        </w:rPr>
      </w:pPr>
      <w:hyperlink w:anchor="_Toc102705628" w:history="1">
        <w:r w:rsidR="00D53495" w:rsidRPr="007A071A">
          <w:rPr>
            <w:rStyle w:val="Hyperlink"/>
            <w:noProof/>
          </w:rPr>
          <w:t>2.2.2 Module cảm biến vật cản hồng ngoại</w:t>
        </w:r>
        <w:r w:rsidR="00D53495">
          <w:rPr>
            <w:noProof/>
            <w:webHidden/>
          </w:rPr>
          <w:tab/>
        </w:r>
        <w:r w:rsidR="00D53495">
          <w:rPr>
            <w:noProof/>
            <w:webHidden/>
          </w:rPr>
          <w:fldChar w:fldCharType="begin"/>
        </w:r>
        <w:r w:rsidR="00D53495">
          <w:rPr>
            <w:noProof/>
            <w:webHidden/>
          </w:rPr>
          <w:instrText xml:space="preserve"> PAGEREF _Toc102705628 \h </w:instrText>
        </w:r>
        <w:r w:rsidR="00D53495">
          <w:rPr>
            <w:noProof/>
            <w:webHidden/>
          </w:rPr>
        </w:r>
        <w:r w:rsidR="00D53495">
          <w:rPr>
            <w:noProof/>
            <w:webHidden/>
          </w:rPr>
          <w:fldChar w:fldCharType="separate"/>
        </w:r>
        <w:r w:rsidR="00D53495">
          <w:rPr>
            <w:noProof/>
            <w:webHidden/>
          </w:rPr>
          <w:t>17</w:t>
        </w:r>
        <w:r w:rsidR="00D53495">
          <w:rPr>
            <w:noProof/>
            <w:webHidden/>
          </w:rPr>
          <w:fldChar w:fldCharType="end"/>
        </w:r>
      </w:hyperlink>
    </w:p>
    <w:p w14:paraId="17D158AF" w14:textId="1A6E61DD" w:rsidR="00D53495" w:rsidRDefault="003C69B1">
      <w:pPr>
        <w:pStyle w:val="TOC2"/>
        <w:tabs>
          <w:tab w:val="right" w:leader="dot" w:pos="8777"/>
        </w:tabs>
        <w:rPr>
          <w:rFonts w:asciiTheme="minorHAnsi" w:eastAsiaTheme="minorEastAsia" w:hAnsiTheme="minorHAnsi"/>
          <w:noProof/>
          <w:sz w:val="22"/>
        </w:rPr>
      </w:pPr>
      <w:hyperlink w:anchor="_Toc102705629" w:history="1">
        <w:r w:rsidR="00D53495" w:rsidRPr="007A071A">
          <w:rPr>
            <w:rStyle w:val="Hyperlink"/>
            <w:noProof/>
          </w:rPr>
          <w:t>2.3 Cảm biến siêu âm HC-SR04</w:t>
        </w:r>
        <w:r w:rsidR="00D53495">
          <w:rPr>
            <w:noProof/>
            <w:webHidden/>
          </w:rPr>
          <w:tab/>
        </w:r>
        <w:r w:rsidR="00D53495">
          <w:rPr>
            <w:noProof/>
            <w:webHidden/>
          </w:rPr>
          <w:fldChar w:fldCharType="begin"/>
        </w:r>
        <w:r w:rsidR="00D53495">
          <w:rPr>
            <w:noProof/>
            <w:webHidden/>
          </w:rPr>
          <w:instrText xml:space="preserve"> PAGEREF _Toc102705629 \h </w:instrText>
        </w:r>
        <w:r w:rsidR="00D53495">
          <w:rPr>
            <w:noProof/>
            <w:webHidden/>
          </w:rPr>
        </w:r>
        <w:r w:rsidR="00D53495">
          <w:rPr>
            <w:noProof/>
            <w:webHidden/>
          </w:rPr>
          <w:fldChar w:fldCharType="separate"/>
        </w:r>
        <w:r w:rsidR="00D53495">
          <w:rPr>
            <w:noProof/>
            <w:webHidden/>
          </w:rPr>
          <w:t>18</w:t>
        </w:r>
        <w:r w:rsidR="00D53495">
          <w:rPr>
            <w:noProof/>
            <w:webHidden/>
          </w:rPr>
          <w:fldChar w:fldCharType="end"/>
        </w:r>
      </w:hyperlink>
    </w:p>
    <w:p w14:paraId="5543F29C" w14:textId="3C65377D" w:rsidR="00D53495" w:rsidRDefault="003C69B1">
      <w:pPr>
        <w:pStyle w:val="TOC3"/>
        <w:tabs>
          <w:tab w:val="right" w:leader="dot" w:pos="8777"/>
        </w:tabs>
        <w:rPr>
          <w:rFonts w:asciiTheme="minorHAnsi" w:eastAsiaTheme="minorEastAsia" w:hAnsiTheme="minorHAnsi"/>
          <w:noProof/>
          <w:sz w:val="22"/>
        </w:rPr>
      </w:pPr>
      <w:hyperlink w:anchor="_Toc102705630" w:history="1">
        <w:r w:rsidR="00D53495" w:rsidRPr="007A071A">
          <w:rPr>
            <w:rStyle w:val="Hyperlink"/>
            <w:noProof/>
          </w:rPr>
          <w:t>2.4.1. IC Max232</w:t>
        </w:r>
        <w:r w:rsidR="00D53495">
          <w:rPr>
            <w:noProof/>
            <w:webHidden/>
          </w:rPr>
          <w:tab/>
        </w:r>
        <w:r w:rsidR="00D53495">
          <w:rPr>
            <w:noProof/>
            <w:webHidden/>
          </w:rPr>
          <w:fldChar w:fldCharType="begin"/>
        </w:r>
        <w:r w:rsidR="00D53495">
          <w:rPr>
            <w:noProof/>
            <w:webHidden/>
          </w:rPr>
          <w:instrText xml:space="preserve"> PAGEREF _Toc102705630 \h </w:instrText>
        </w:r>
        <w:r w:rsidR="00D53495">
          <w:rPr>
            <w:noProof/>
            <w:webHidden/>
          </w:rPr>
        </w:r>
        <w:r w:rsidR="00D53495">
          <w:rPr>
            <w:noProof/>
            <w:webHidden/>
          </w:rPr>
          <w:fldChar w:fldCharType="separate"/>
        </w:r>
        <w:r w:rsidR="00D53495">
          <w:rPr>
            <w:noProof/>
            <w:webHidden/>
          </w:rPr>
          <w:t>18</w:t>
        </w:r>
        <w:r w:rsidR="00D53495">
          <w:rPr>
            <w:noProof/>
            <w:webHidden/>
          </w:rPr>
          <w:fldChar w:fldCharType="end"/>
        </w:r>
      </w:hyperlink>
    </w:p>
    <w:p w14:paraId="2ABF3DFD" w14:textId="37FBF758" w:rsidR="00D53495" w:rsidRDefault="003C69B1">
      <w:pPr>
        <w:pStyle w:val="TOC3"/>
        <w:tabs>
          <w:tab w:val="right" w:leader="dot" w:pos="8777"/>
        </w:tabs>
        <w:rPr>
          <w:rFonts w:asciiTheme="minorHAnsi" w:eastAsiaTheme="minorEastAsia" w:hAnsiTheme="minorHAnsi"/>
          <w:noProof/>
          <w:sz w:val="22"/>
        </w:rPr>
      </w:pPr>
      <w:hyperlink w:anchor="_Toc102705631" w:history="1">
        <w:r w:rsidR="00D53495" w:rsidRPr="007A071A">
          <w:rPr>
            <w:rStyle w:val="Hyperlink"/>
            <w:noProof/>
          </w:rPr>
          <w:t>2.3.1</w:t>
        </w:r>
        <w:r w:rsidR="00D53495" w:rsidRPr="007A071A">
          <w:rPr>
            <w:rStyle w:val="Hyperlink"/>
            <w:noProof/>
            <w:lang w:val="fr-FR"/>
          </w:rPr>
          <w:t xml:space="preserve"> Module </w:t>
        </w:r>
        <w:r w:rsidR="00D53495" w:rsidRPr="007A071A">
          <w:rPr>
            <w:rStyle w:val="Hyperlink"/>
            <w:noProof/>
            <w:lang w:val="vi-VN"/>
          </w:rPr>
          <w:t xml:space="preserve">cảm biến siêu âm </w:t>
        </w:r>
        <w:r w:rsidR="00D53495" w:rsidRPr="007A071A">
          <w:rPr>
            <w:rStyle w:val="Hyperlink"/>
            <w:noProof/>
            <w:lang w:val="fr-FR"/>
          </w:rPr>
          <w:t>HC-SR04</w:t>
        </w:r>
        <w:r w:rsidR="00D53495">
          <w:rPr>
            <w:noProof/>
            <w:webHidden/>
          </w:rPr>
          <w:tab/>
        </w:r>
        <w:r w:rsidR="00D53495">
          <w:rPr>
            <w:noProof/>
            <w:webHidden/>
          </w:rPr>
          <w:fldChar w:fldCharType="begin"/>
        </w:r>
        <w:r w:rsidR="00D53495">
          <w:rPr>
            <w:noProof/>
            <w:webHidden/>
          </w:rPr>
          <w:instrText xml:space="preserve"> PAGEREF _Toc102705631 \h </w:instrText>
        </w:r>
        <w:r w:rsidR="00D53495">
          <w:rPr>
            <w:noProof/>
            <w:webHidden/>
          </w:rPr>
        </w:r>
        <w:r w:rsidR="00D53495">
          <w:rPr>
            <w:noProof/>
            <w:webHidden/>
          </w:rPr>
          <w:fldChar w:fldCharType="separate"/>
        </w:r>
        <w:r w:rsidR="00D53495">
          <w:rPr>
            <w:noProof/>
            <w:webHidden/>
          </w:rPr>
          <w:t>20</w:t>
        </w:r>
        <w:r w:rsidR="00D53495">
          <w:rPr>
            <w:noProof/>
            <w:webHidden/>
          </w:rPr>
          <w:fldChar w:fldCharType="end"/>
        </w:r>
      </w:hyperlink>
    </w:p>
    <w:p w14:paraId="05B9DB4B" w14:textId="79FDD288" w:rsidR="00D53495" w:rsidRDefault="003C69B1">
      <w:pPr>
        <w:pStyle w:val="TOC2"/>
        <w:tabs>
          <w:tab w:val="right" w:leader="dot" w:pos="8777"/>
        </w:tabs>
        <w:rPr>
          <w:rFonts w:asciiTheme="minorHAnsi" w:eastAsiaTheme="minorEastAsia" w:hAnsiTheme="minorHAnsi"/>
          <w:noProof/>
          <w:sz w:val="22"/>
        </w:rPr>
      </w:pPr>
      <w:hyperlink w:anchor="_Toc102705632" w:history="1">
        <w:r w:rsidR="00D53495" w:rsidRPr="007A071A">
          <w:rPr>
            <w:rStyle w:val="Hyperlink"/>
            <w:noProof/>
          </w:rPr>
          <w:t>2.4 Mạch Buck LM2596</w:t>
        </w:r>
        <w:r w:rsidR="00D53495">
          <w:rPr>
            <w:noProof/>
            <w:webHidden/>
          </w:rPr>
          <w:tab/>
        </w:r>
        <w:r w:rsidR="00D53495">
          <w:rPr>
            <w:noProof/>
            <w:webHidden/>
          </w:rPr>
          <w:fldChar w:fldCharType="begin"/>
        </w:r>
        <w:r w:rsidR="00D53495">
          <w:rPr>
            <w:noProof/>
            <w:webHidden/>
          </w:rPr>
          <w:instrText xml:space="preserve"> PAGEREF _Toc102705632 \h </w:instrText>
        </w:r>
        <w:r w:rsidR="00D53495">
          <w:rPr>
            <w:noProof/>
            <w:webHidden/>
          </w:rPr>
        </w:r>
        <w:r w:rsidR="00D53495">
          <w:rPr>
            <w:noProof/>
            <w:webHidden/>
          </w:rPr>
          <w:fldChar w:fldCharType="separate"/>
        </w:r>
        <w:r w:rsidR="00D53495">
          <w:rPr>
            <w:noProof/>
            <w:webHidden/>
          </w:rPr>
          <w:t>22</w:t>
        </w:r>
        <w:r w:rsidR="00D53495">
          <w:rPr>
            <w:noProof/>
            <w:webHidden/>
          </w:rPr>
          <w:fldChar w:fldCharType="end"/>
        </w:r>
      </w:hyperlink>
    </w:p>
    <w:p w14:paraId="461E918E" w14:textId="43A4A5A5" w:rsidR="00D53495" w:rsidRDefault="003C69B1">
      <w:pPr>
        <w:pStyle w:val="TOC2"/>
        <w:tabs>
          <w:tab w:val="right" w:leader="dot" w:pos="8777"/>
        </w:tabs>
        <w:rPr>
          <w:rFonts w:asciiTheme="minorHAnsi" w:eastAsiaTheme="minorEastAsia" w:hAnsiTheme="minorHAnsi"/>
          <w:noProof/>
          <w:sz w:val="22"/>
        </w:rPr>
      </w:pPr>
      <w:hyperlink w:anchor="_Toc102705633" w:history="1">
        <w:r w:rsidR="00D53495" w:rsidRPr="007A071A">
          <w:rPr>
            <w:rStyle w:val="Hyperlink"/>
            <w:noProof/>
          </w:rPr>
          <w:t>2.5 Giới thiệu về động cơ RC Servo Futaba S3003</w:t>
        </w:r>
        <w:r w:rsidR="00D53495">
          <w:rPr>
            <w:noProof/>
            <w:webHidden/>
          </w:rPr>
          <w:tab/>
        </w:r>
        <w:r w:rsidR="00D53495">
          <w:rPr>
            <w:noProof/>
            <w:webHidden/>
          </w:rPr>
          <w:fldChar w:fldCharType="begin"/>
        </w:r>
        <w:r w:rsidR="00D53495">
          <w:rPr>
            <w:noProof/>
            <w:webHidden/>
          </w:rPr>
          <w:instrText xml:space="preserve"> PAGEREF _Toc102705633 \h </w:instrText>
        </w:r>
        <w:r w:rsidR="00D53495">
          <w:rPr>
            <w:noProof/>
            <w:webHidden/>
          </w:rPr>
        </w:r>
        <w:r w:rsidR="00D53495">
          <w:rPr>
            <w:noProof/>
            <w:webHidden/>
          </w:rPr>
          <w:fldChar w:fldCharType="separate"/>
        </w:r>
        <w:r w:rsidR="00D53495">
          <w:rPr>
            <w:noProof/>
            <w:webHidden/>
          </w:rPr>
          <w:t>23</w:t>
        </w:r>
        <w:r w:rsidR="00D53495">
          <w:rPr>
            <w:noProof/>
            <w:webHidden/>
          </w:rPr>
          <w:fldChar w:fldCharType="end"/>
        </w:r>
      </w:hyperlink>
    </w:p>
    <w:p w14:paraId="1DC2CF1A" w14:textId="2AEE8739" w:rsidR="00D53495" w:rsidRDefault="003C69B1">
      <w:pPr>
        <w:pStyle w:val="TOC3"/>
        <w:tabs>
          <w:tab w:val="right" w:leader="dot" w:pos="8777"/>
        </w:tabs>
        <w:rPr>
          <w:rFonts w:asciiTheme="minorHAnsi" w:eastAsiaTheme="minorEastAsia" w:hAnsiTheme="minorHAnsi"/>
          <w:noProof/>
          <w:sz w:val="22"/>
        </w:rPr>
      </w:pPr>
      <w:hyperlink w:anchor="_Toc102705634" w:history="1">
        <w:r w:rsidR="00D53495" w:rsidRPr="007A071A">
          <w:rPr>
            <w:rStyle w:val="Hyperlink"/>
            <w:noProof/>
          </w:rPr>
          <w:t>2.5.1 Cấu tạo và nguyên lý hoạt động</w:t>
        </w:r>
        <w:r w:rsidR="00D53495">
          <w:rPr>
            <w:noProof/>
            <w:webHidden/>
          </w:rPr>
          <w:tab/>
        </w:r>
        <w:r w:rsidR="00D53495">
          <w:rPr>
            <w:noProof/>
            <w:webHidden/>
          </w:rPr>
          <w:fldChar w:fldCharType="begin"/>
        </w:r>
        <w:r w:rsidR="00D53495">
          <w:rPr>
            <w:noProof/>
            <w:webHidden/>
          </w:rPr>
          <w:instrText xml:space="preserve"> PAGEREF _Toc102705634 \h </w:instrText>
        </w:r>
        <w:r w:rsidR="00D53495">
          <w:rPr>
            <w:noProof/>
            <w:webHidden/>
          </w:rPr>
        </w:r>
        <w:r w:rsidR="00D53495">
          <w:rPr>
            <w:noProof/>
            <w:webHidden/>
          </w:rPr>
          <w:fldChar w:fldCharType="separate"/>
        </w:r>
        <w:r w:rsidR="00D53495">
          <w:rPr>
            <w:noProof/>
            <w:webHidden/>
          </w:rPr>
          <w:t>23</w:t>
        </w:r>
        <w:r w:rsidR="00D53495">
          <w:rPr>
            <w:noProof/>
            <w:webHidden/>
          </w:rPr>
          <w:fldChar w:fldCharType="end"/>
        </w:r>
      </w:hyperlink>
    </w:p>
    <w:p w14:paraId="558FDC1B" w14:textId="623DCEAF" w:rsidR="00D53495" w:rsidRDefault="003C69B1">
      <w:pPr>
        <w:pStyle w:val="TOC3"/>
        <w:tabs>
          <w:tab w:val="right" w:leader="dot" w:pos="8777"/>
        </w:tabs>
        <w:rPr>
          <w:rFonts w:asciiTheme="minorHAnsi" w:eastAsiaTheme="minorEastAsia" w:hAnsiTheme="minorHAnsi"/>
          <w:noProof/>
          <w:sz w:val="22"/>
        </w:rPr>
      </w:pPr>
      <w:hyperlink w:anchor="_Toc102705635" w:history="1">
        <w:r w:rsidR="00D53495" w:rsidRPr="007A071A">
          <w:rPr>
            <w:rStyle w:val="Hyperlink"/>
            <w:noProof/>
          </w:rPr>
          <w:t>2.5.2 Ứng dụng</w:t>
        </w:r>
        <w:r w:rsidR="00D53495">
          <w:rPr>
            <w:noProof/>
            <w:webHidden/>
          </w:rPr>
          <w:tab/>
        </w:r>
        <w:r w:rsidR="00D53495">
          <w:rPr>
            <w:noProof/>
            <w:webHidden/>
          </w:rPr>
          <w:fldChar w:fldCharType="begin"/>
        </w:r>
        <w:r w:rsidR="00D53495">
          <w:rPr>
            <w:noProof/>
            <w:webHidden/>
          </w:rPr>
          <w:instrText xml:space="preserve"> PAGEREF _Toc102705635 \h </w:instrText>
        </w:r>
        <w:r w:rsidR="00D53495">
          <w:rPr>
            <w:noProof/>
            <w:webHidden/>
          </w:rPr>
        </w:r>
        <w:r w:rsidR="00D53495">
          <w:rPr>
            <w:noProof/>
            <w:webHidden/>
          </w:rPr>
          <w:fldChar w:fldCharType="separate"/>
        </w:r>
        <w:r w:rsidR="00D53495">
          <w:rPr>
            <w:noProof/>
            <w:webHidden/>
          </w:rPr>
          <w:t>25</w:t>
        </w:r>
        <w:r w:rsidR="00D53495">
          <w:rPr>
            <w:noProof/>
            <w:webHidden/>
          </w:rPr>
          <w:fldChar w:fldCharType="end"/>
        </w:r>
      </w:hyperlink>
    </w:p>
    <w:p w14:paraId="0AFBD27A" w14:textId="5DE280F1" w:rsidR="00D53495" w:rsidRDefault="003C69B1">
      <w:pPr>
        <w:pStyle w:val="TOC2"/>
        <w:tabs>
          <w:tab w:val="right" w:leader="dot" w:pos="8777"/>
        </w:tabs>
        <w:rPr>
          <w:rFonts w:asciiTheme="minorHAnsi" w:eastAsiaTheme="minorEastAsia" w:hAnsiTheme="minorHAnsi"/>
          <w:noProof/>
          <w:sz w:val="22"/>
        </w:rPr>
      </w:pPr>
      <w:hyperlink w:anchor="_Toc102705636" w:history="1">
        <w:r w:rsidR="00D53495" w:rsidRPr="007A071A">
          <w:rPr>
            <w:rStyle w:val="Hyperlink"/>
            <w:noProof/>
          </w:rPr>
          <w:t>2.6 Phần mềm thiết kế Altium Designer</w:t>
        </w:r>
        <w:r w:rsidR="00D53495">
          <w:rPr>
            <w:noProof/>
            <w:webHidden/>
          </w:rPr>
          <w:tab/>
        </w:r>
        <w:r w:rsidR="00D53495">
          <w:rPr>
            <w:noProof/>
            <w:webHidden/>
          </w:rPr>
          <w:fldChar w:fldCharType="begin"/>
        </w:r>
        <w:r w:rsidR="00D53495">
          <w:rPr>
            <w:noProof/>
            <w:webHidden/>
          </w:rPr>
          <w:instrText xml:space="preserve"> PAGEREF _Toc102705636 \h </w:instrText>
        </w:r>
        <w:r w:rsidR="00D53495">
          <w:rPr>
            <w:noProof/>
            <w:webHidden/>
          </w:rPr>
        </w:r>
        <w:r w:rsidR="00D53495">
          <w:rPr>
            <w:noProof/>
            <w:webHidden/>
          </w:rPr>
          <w:fldChar w:fldCharType="separate"/>
        </w:r>
        <w:r w:rsidR="00D53495">
          <w:rPr>
            <w:noProof/>
            <w:webHidden/>
          </w:rPr>
          <w:t>25</w:t>
        </w:r>
        <w:r w:rsidR="00D53495">
          <w:rPr>
            <w:noProof/>
            <w:webHidden/>
          </w:rPr>
          <w:fldChar w:fldCharType="end"/>
        </w:r>
      </w:hyperlink>
    </w:p>
    <w:p w14:paraId="79C63D8D" w14:textId="234495E9" w:rsidR="00D53495" w:rsidRDefault="003C69B1">
      <w:pPr>
        <w:pStyle w:val="TOC2"/>
        <w:tabs>
          <w:tab w:val="right" w:leader="dot" w:pos="8777"/>
        </w:tabs>
        <w:rPr>
          <w:rFonts w:asciiTheme="minorHAnsi" w:eastAsiaTheme="minorEastAsia" w:hAnsiTheme="minorHAnsi"/>
          <w:noProof/>
          <w:sz w:val="22"/>
        </w:rPr>
      </w:pPr>
      <w:hyperlink w:anchor="_Toc102705637" w:history="1">
        <w:r w:rsidR="00D53495" w:rsidRPr="007A071A">
          <w:rPr>
            <w:rStyle w:val="Hyperlink"/>
            <w:noProof/>
          </w:rPr>
          <w:t>2.7 Phần mềm Arduino IDE</w:t>
        </w:r>
        <w:r w:rsidR="00D53495">
          <w:rPr>
            <w:noProof/>
            <w:webHidden/>
          </w:rPr>
          <w:tab/>
        </w:r>
        <w:r w:rsidR="00D53495">
          <w:rPr>
            <w:noProof/>
            <w:webHidden/>
          </w:rPr>
          <w:fldChar w:fldCharType="begin"/>
        </w:r>
        <w:r w:rsidR="00D53495">
          <w:rPr>
            <w:noProof/>
            <w:webHidden/>
          </w:rPr>
          <w:instrText xml:space="preserve"> PAGEREF _Toc102705637 \h </w:instrText>
        </w:r>
        <w:r w:rsidR="00D53495">
          <w:rPr>
            <w:noProof/>
            <w:webHidden/>
          </w:rPr>
        </w:r>
        <w:r w:rsidR="00D53495">
          <w:rPr>
            <w:noProof/>
            <w:webHidden/>
          </w:rPr>
          <w:fldChar w:fldCharType="separate"/>
        </w:r>
        <w:r w:rsidR="00D53495">
          <w:rPr>
            <w:noProof/>
            <w:webHidden/>
          </w:rPr>
          <w:t>28</w:t>
        </w:r>
        <w:r w:rsidR="00D53495">
          <w:rPr>
            <w:noProof/>
            <w:webHidden/>
          </w:rPr>
          <w:fldChar w:fldCharType="end"/>
        </w:r>
      </w:hyperlink>
    </w:p>
    <w:p w14:paraId="45344302" w14:textId="160F5A1B" w:rsidR="00D53495" w:rsidRDefault="003C69B1">
      <w:pPr>
        <w:pStyle w:val="TOC2"/>
        <w:tabs>
          <w:tab w:val="right" w:leader="dot" w:pos="8777"/>
        </w:tabs>
        <w:rPr>
          <w:rFonts w:asciiTheme="minorHAnsi" w:eastAsiaTheme="minorEastAsia" w:hAnsiTheme="minorHAnsi"/>
          <w:noProof/>
          <w:sz w:val="22"/>
        </w:rPr>
      </w:pPr>
      <w:hyperlink w:anchor="_Toc102705638" w:history="1">
        <w:r w:rsidR="00D53495" w:rsidRPr="007A071A">
          <w:rPr>
            <w:rStyle w:val="Hyperlink"/>
            <w:noProof/>
          </w:rPr>
          <w:t>2.8 Kết luận chương 2</w:t>
        </w:r>
        <w:r w:rsidR="00D53495">
          <w:rPr>
            <w:noProof/>
            <w:webHidden/>
          </w:rPr>
          <w:tab/>
        </w:r>
        <w:r w:rsidR="00D53495">
          <w:rPr>
            <w:noProof/>
            <w:webHidden/>
          </w:rPr>
          <w:fldChar w:fldCharType="begin"/>
        </w:r>
        <w:r w:rsidR="00D53495">
          <w:rPr>
            <w:noProof/>
            <w:webHidden/>
          </w:rPr>
          <w:instrText xml:space="preserve"> PAGEREF _Toc102705638 \h </w:instrText>
        </w:r>
        <w:r w:rsidR="00D53495">
          <w:rPr>
            <w:noProof/>
            <w:webHidden/>
          </w:rPr>
        </w:r>
        <w:r w:rsidR="00D53495">
          <w:rPr>
            <w:noProof/>
            <w:webHidden/>
          </w:rPr>
          <w:fldChar w:fldCharType="separate"/>
        </w:r>
        <w:r w:rsidR="00D53495">
          <w:rPr>
            <w:noProof/>
            <w:webHidden/>
          </w:rPr>
          <w:t>30</w:t>
        </w:r>
        <w:r w:rsidR="00D53495">
          <w:rPr>
            <w:noProof/>
            <w:webHidden/>
          </w:rPr>
          <w:fldChar w:fldCharType="end"/>
        </w:r>
      </w:hyperlink>
    </w:p>
    <w:p w14:paraId="00FB7614" w14:textId="4EA94748" w:rsidR="00D53495" w:rsidRDefault="003C69B1">
      <w:pPr>
        <w:pStyle w:val="TOC1"/>
        <w:tabs>
          <w:tab w:val="right" w:leader="dot" w:pos="8777"/>
        </w:tabs>
        <w:rPr>
          <w:rFonts w:asciiTheme="minorHAnsi" w:eastAsiaTheme="minorEastAsia" w:hAnsiTheme="minorHAnsi"/>
          <w:b w:val="0"/>
          <w:noProof/>
          <w:sz w:val="22"/>
        </w:rPr>
      </w:pPr>
      <w:hyperlink w:anchor="_Toc102705639" w:history="1">
        <w:r w:rsidR="00D53495" w:rsidRPr="007A071A">
          <w:rPr>
            <w:rStyle w:val="Hyperlink"/>
            <w:noProof/>
          </w:rPr>
          <w:t>CHƯƠNG 3: THIẾT KẾ HỆ THỐNG</w:t>
        </w:r>
        <w:r w:rsidR="00D53495">
          <w:rPr>
            <w:noProof/>
            <w:webHidden/>
          </w:rPr>
          <w:tab/>
        </w:r>
        <w:r w:rsidR="00D53495">
          <w:rPr>
            <w:noProof/>
            <w:webHidden/>
          </w:rPr>
          <w:fldChar w:fldCharType="begin"/>
        </w:r>
        <w:r w:rsidR="00D53495">
          <w:rPr>
            <w:noProof/>
            <w:webHidden/>
          </w:rPr>
          <w:instrText xml:space="preserve"> PAGEREF _Toc102705639 \h </w:instrText>
        </w:r>
        <w:r w:rsidR="00D53495">
          <w:rPr>
            <w:noProof/>
            <w:webHidden/>
          </w:rPr>
        </w:r>
        <w:r w:rsidR="00D53495">
          <w:rPr>
            <w:noProof/>
            <w:webHidden/>
          </w:rPr>
          <w:fldChar w:fldCharType="separate"/>
        </w:r>
        <w:r w:rsidR="00D53495">
          <w:rPr>
            <w:noProof/>
            <w:webHidden/>
          </w:rPr>
          <w:t>31</w:t>
        </w:r>
        <w:r w:rsidR="00D53495">
          <w:rPr>
            <w:noProof/>
            <w:webHidden/>
          </w:rPr>
          <w:fldChar w:fldCharType="end"/>
        </w:r>
      </w:hyperlink>
    </w:p>
    <w:p w14:paraId="49ED8248" w14:textId="424A73BB" w:rsidR="00D53495" w:rsidRDefault="003C69B1">
      <w:pPr>
        <w:pStyle w:val="TOC2"/>
        <w:tabs>
          <w:tab w:val="right" w:leader="dot" w:pos="8777"/>
        </w:tabs>
        <w:rPr>
          <w:rFonts w:asciiTheme="minorHAnsi" w:eastAsiaTheme="minorEastAsia" w:hAnsiTheme="minorHAnsi"/>
          <w:noProof/>
          <w:sz w:val="22"/>
        </w:rPr>
      </w:pPr>
      <w:hyperlink w:anchor="_Toc102705640" w:history="1">
        <w:r w:rsidR="00D53495" w:rsidRPr="007A071A">
          <w:rPr>
            <w:rStyle w:val="Hyperlink"/>
            <w:noProof/>
          </w:rPr>
          <w:t>3.1 Thiết kế sơ đồ khối thùng đựng rác thông minh</w:t>
        </w:r>
        <w:r w:rsidR="00D53495">
          <w:rPr>
            <w:noProof/>
            <w:webHidden/>
          </w:rPr>
          <w:tab/>
        </w:r>
        <w:r w:rsidR="00D53495">
          <w:rPr>
            <w:noProof/>
            <w:webHidden/>
          </w:rPr>
          <w:fldChar w:fldCharType="begin"/>
        </w:r>
        <w:r w:rsidR="00D53495">
          <w:rPr>
            <w:noProof/>
            <w:webHidden/>
          </w:rPr>
          <w:instrText xml:space="preserve"> PAGEREF _Toc102705640 \h </w:instrText>
        </w:r>
        <w:r w:rsidR="00D53495">
          <w:rPr>
            <w:noProof/>
            <w:webHidden/>
          </w:rPr>
        </w:r>
        <w:r w:rsidR="00D53495">
          <w:rPr>
            <w:noProof/>
            <w:webHidden/>
          </w:rPr>
          <w:fldChar w:fldCharType="separate"/>
        </w:r>
        <w:r w:rsidR="00D53495">
          <w:rPr>
            <w:noProof/>
            <w:webHidden/>
          </w:rPr>
          <w:t>31</w:t>
        </w:r>
        <w:r w:rsidR="00D53495">
          <w:rPr>
            <w:noProof/>
            <w:webHidden/>
          </w:rPr>
          <w:fldChar w:fldCharType="end"/>
        </w:r>
      </w:hyperlink>
    </w:p>
    <w:p w14:paraId="37ABD3A8" w14:textId="46AB2513" w:rsidR="00D53495" w:rsidRDefault="003C69B1">
      <w:pPr>
        <w:pStyle w:val="TOC3"/>
        <w:tabs>
          <w:tab w:val="right" w:leader="dot" w:pos="8777"/>
        </w:tabs>
        <w:rPr>
          <w:rFonts w:asciiTheme="minorHAnsi" w:eastAsiaTheme="minorEastAsia" w:hAnsiTheme="minorHAnsi"/>
          <w:noProof/>
          <w:sz w:val="22"/>
        </w:rPr>
      </w:pPr>
      <w:hyperlink w:anchor="_Toc102705641" w:history="1">
        <w:r w:rsidR="00D53495" w:rsidRPr="007A071A">
          <w:rPr>
            <w:rStyle w:val="Hyperlink"/>
            <w:noProof/>
          </w:rPr>
          <w:t>3.1.1 Yêu cầu</w:t>
        </w:r>
        <w:r w:rsidR="00D53495">
          <w:rPr>
            <w:noProof/>
            <w:webHidden/>
          </w:rPr>
          <w:tab/>
        </w:r>
        <w:r w:rsidR="00D53495">
          <w:rPr>
            <w:noProof/>
            <w:webHidden/>
          </w:rPr>
          <w:fldChar w:fldCharType="begin"/>
        </w:r>
        <w:r w:rsidR="00D53495">
          <w:rPr>
            <w:noProof/>
            <w:webHidden/>
          </w:rPr>
          <w:instrText xml:space="preserve"> PAGEREF _Toc102705641 \h </w:instrText>
        </w:r>
        <w:r w:rsidR="00D53495">
          <w:rPr>
            <w:noProof/>
            <w:webHidden/>
          </w:rPr>
        </w:r>
        <w:r w:rsidR="00D53495">
          <w:rPr>
            <w:noProof/>
            <w:webHidden/>
          </w:rPr>
          <w:fldChar w:fldCharType="separate"/>
        </w:r>
        <w:r w:rsidR="00D53495">
          <w:rPr>
            <w:noProof/>
            <w:webHidden/>
          </w:rPr>
          <w:t>31</w:t>
        </w:r>
        <w:r w:rsidR="00D53495">
          <w:rPr>
            <w:noProof/>
            <w:webHidden/>
          </w:rPr>
          <w:fldChar w:fldCharType="end"/>
        </w:r>
      </w:hyperlink>
    </w:p>
    <w:p w14:paraId="55E3AE9E" w14:textId="319B1C2D" w:rsidR="00D53495" w:rsidRDefault="003C69B1">
      <w:pPr>
        <w:pStyle w:val="TOC3"/>
        <w:tabs>
          <w:tab w:val="right" w:leader="dot" w:pos="8777"/>
        </w:tabs>
        <w:rPr>
          <w:rFonts w:asciiTheme="minorHAnsi" w:eastAsiaTheme="minorEastAsia" w:hAnsiTheme="minorHAnsi"/>
          <w:noProof/>
          <w:sz w:val="22"/>
        </w:rPr>
      </w:pPr>
      <w:hyperlink w:anchor="_Toc102705642" w:history="1">
        <w:r w:rsidR="00D53495" w:rsidRPr="007A071A">
          <w:rPr>
            <w:rStyle w:val="Hyperlink"/>
            <w:noProof/>
          </w:rPr>
          <w:t>3.1.2 Sơ đồ khối</w:t>
        </w:r>
        <w:r w:rsidR="00D53495">
          <w:rPr>
            <w:noProof/>
            <w:webHidden/>
          </w:rPr>
          <w:tab/>
        </w:r>
        <w:r w:rsidR="00D53495">
          <w:rPr>
            <w:noProof/>
            <w:webHidden/>
          </w:rPr>
          <w:fldChar w:fldCharType="begin"/>
        </w:r>
        <w:r w:rsidR="00D53495">
          <w:rPr>
            <w:noProof/>
            <w:webHidden/>
          </w:rPr>
          <w:instrText xml:space="preserve"> PAGEREF _Toc102705642 \h </w:instrText>
        </w:r>
        <w:r w:rsidR="00D53495">
          <w:rPr>
            <w:noProof/>
            <w:webHidden/>
          </w:rPr>
        </w:r>
        <w:r w:rsidR="00D53495">
          <w:rPr>
            <w:noProof/>
            <w:webHidden/>
          </w:rPr>
          <w:fldChar w:fldCharType="separate"/>
        </w:r>
        <w:r w:rsidR="00D53495">
          <w:rPr>
            <w:noProof/>
            <w:webHidden/>
          </w:rPr>
          <w:t>31</w:t>
        </w:r>
        <w:r w:rsidR="00D53495">
          <w:rPr>
            <w:noProof/>
            <w:webHidden/>
          </w:rPr>
          <w:fldChar w:fldCharType="end"/>
        </w:r>
      </w:hyperlink>
    </w:p>
    <w:p w14:paraId="1AAED465" w14:textId="55FE94CB" w:rsidR="00D53495" w:rsidRDefault="003C69B1">
      <w:pPr>
        <w:pStyle w:val="TOC3"/>
        <w:tabs>
          <w:tab w:val="right" w:leader="dot" w:pos="8777"/>
        </w:tabs>
        <w:rPr>
          <w:rFonts w:asciiTheme="minorHAnsi" w:eastAsiaTheme="minorEastAsia" w:hAnsiTheme="minorHAnsi"/>
          <w:noProof/>
          <w:sz w:val="22"/>
        </w:rPr>
      </w:pPr>
      <w:hyperlink w:anchor="_Toc102705643" w:history="1">
        <w:r w:rsidR="00D53495" w:rsidRPr="007A071A">
          <w:rPr>
            <w:rStyle w:val="Hyperlink"/>
            <w:noProof/>
          </w:rPr>
          <w:t>3.1.3 Mô tả hoạt động</w:t>
        </w:r>
        <w:r w:rsidR="00D53495">
          <w:rPr>
            <w:noProof/>
            <w:webHidden/>
          </w:rPr>
          <w:tab/>
        </w:r>
        <w:r w:rsidR="00D53495">
          <w:rPr>
            <w:noProof/>
            <w:webHidden/>
          </w:rPr>
          <w:fldChar w:fldCharType="begin"/>
        </w:r>
        <w:r w:rsidR="00D53495">
          <w:rPr>
            <w:noProof/>
            <w:webHidden/>
          </w:rPr>
          <w:instrText xml:space="preserve"> PAGEREF _Toc102705643 \h </w:instrText>
        </w:r>
        <w:r w:rsidR="00D53495">
          <w:rPr>
            <w:noProof/>
            <w:webHidden/>
          </w:rPr>
        </w:r>
        <w:r w:rsidR="00D53495">
          <w:rPr>
            <w:noProof/>
            <w:webHidden/>
          </w:rPr>
          <w:fldChar w:fldCharType="separate"/>
        </w:r>
        <w:r w:rsidR="00D53495">
          <w:rPr>
            <w:noProof/>
            <w:webHidden/>
          </w:rPr>
          <w:t>32</w:t>
        </w:r>
        <w:r w:rsidR="00D53495">
          <w:rPr>
            <w:noProof/>
            <w:webHidden/>
          </w:rPr>
          <w:fldChar w:fldCharType="end"/>
        </w:r>
      </w:hyperlink>
    </w:p>
    <w:p w14:paraId="4016D6DF" w14:textId="14EC4FCA" w:rsidR="00D53495" w:rsidRDefault="003C69B1">
      <w:pPr>
        <w:pStyle w:val="TOC2"/>
        <w:tabs>
          <w:tab w:val="right" w:leader="dot" w:pos="8777"/>
        </w:tabs>
        <w:rPr>
          <w:rFonts w:asciiTheme="minorHAnsi" w:eastAsiaTheme="minorEastAsia" w:hAnsiTheme="minorHAnsi"/>
          <w:noProof/>
          <w:sz w:val="22"/>
        </w:rPr>
      </w:pPr>
      <w:hyperlink w:anchor="_Toc102705644" w:history="1">
        <w:r w:rsidR="00D53495" w:rsidRPr="007A071A">
          <w:rPr>
            <w:rStyle w:val="Hyperlink"/>
            <w:noProof/>
          </w:rPr>
          <w:t>3.2 Sơ đồ nguyên lý trên phần mềm Altium Designer</w:t>
        </w:r>
        <w:r w:rsidR="00D53495">
          <w:rPr>
            <w:noProof/>
            <w:webHidden/>
          </w:rPr>
          <w:tab/>
        </w:r>
        <w:r w:rsidR="00D53495">
          <w:rPr>
            <w:noProof/>
            <w:webHidden/>
          </w:rPr>
          <w:fldChar w:fldCharType="begin"/>
        </w:r>
        <w:r w:rsidR="00D53495">
          <w:rPr>
            <w:noProof/>
            <w:webHidden/>
          </w:rPr>
          <w:instrText xml:space="preserve"> PAGEREF _Toc102705644 \h </w:instrText>
        </w:r>
        <w:r w:rsidR="00D53495">
          <w:rPr>
            <w:noProof/>
            <w:webHidden/>
          </w:rPr>
        </w:r>
        <w:r w:rsidR="00D53495">
          <w:rPr>
            <w:noProof/>
            <w:webHidden/>
          </w:rPr>
          <w:fldChar w:fldCharType="separate"/>
        </w:r>
        <w:r w:rsidR="00D53495">
          <w:rPr>
            <w:noProof/>
            <w:webHidden/>
          </w:rPr>
          <w:t>33</w:t>
        </w:r>
        <w:r w:rsidR="00D53495">
          <w:rPr>
            <w:noProof/>
            <w:webHidden/>
          </w:rPr>
          <w:fldChar w:fldCharType="end"/>
        </w:r>
      </w:hyperlink>
    </w:p>
    <w:p w14:paraId="473DFAFC" w14:textId="23AC5E87" w:rsidR="00D53495" w:rsidRDefault="003C69B1">
      <w:pPr>
        <w:pStyle w:val="TOC3"/>
        <w:tabs>
          <w:tab w:val="right" w:leader="dot" w:pos="8777"/>
        </w:tabs>
        <w:rPr>
          <w:rFonts w:asciiTheme="minorHAnsi" w:eastAsiaTheme="minorEastAsia" w:hAnsiTheme="minorHAnsi"/>
          <w:noProof/>
          <w:sz w:val="22"/>
        </w:rPr>
      </w:pPr>
      <w:hyperlink w:anchor="_Toc102705645" w:history="1">
        <w:r w:rsidR="00D53495" w:rsidRPr="007A071A">
          <w:rPr>
            <w:rStyle w:val="Hyperlink"/>
            <w:noProof/>
          </w:rPr>
          <w:t>3.2.1 Khối xử lý trung tâm (MCU)</w:t>
        </w:r>
        <w:r w:rsidR="00D53495">
          <w:rPr>
            <w:noProof/>
            <w:webHidden/>
          </w:rPr>
          <w:tab/>
        </w:r>
        <w:r w:rsidR="00D53495">
          <w:rPr>
            <w:noProof/>
            <w:webHidden/>
          </w:rPr>
          <w:fldChar w:fldCharType="begin"/>
        </w:r>
        <w:r w:rsidR="00D53495">
          <w:rPr>
            <w:noProof/>
            <w:webHidden/>
          </w:rPr>
          <w:instrText xml:space="preserve"> PAGEREF _Toc102705645 \h </w:instrText>
        </w:r>
        <w:r w:rsidR="00D53495">
          <w:rPr>
            <w:noProof/>
            <w:webHidden/>
          </w:rPr>
        </w:r>
        <w:r w:rsidR="00D53495">
          <w:rPr>
            <w:noProof/>
            <w:webHidden/>
          </w:rPr>
          <w:fldChar w:fldCharType="separate"/>
        </w:r>
        <w:r w:rsidR="00D53495">
          <w:rPr>
            <w:noProof/>
            <w:webHidden/>
          </w:rPr>
          <w:t>34</w:t>
        </w:r>
        <w:r w:rsidR="00D53495">
          <w:rPr>
            <w:noProof/>
            <w:webHidden/>
          </w:rPr>
          <w:fldChar w:fldCharType="end"/>
        </w:r>
      </w:hyperlink>
    </w:p>
    <w:p w14:paraId="2FD26473" w14:textId="58C85B2C" w:rsidR="00D53495" w:rsidRDefault="003C69B1">
      <w:pPr>
        <w:pStyle w:val="TOC3"/>
        <w:tabs>
          <w:tab w:val="right" w:leader="dot" w:pos="8777"/>
        </w:tabs>
        <w:rPr>
          <w:rFonts w:asciiTheme="minorHAnsi" w:eastAsiaTheme="minorEastAsia" w:hAnsiTheme="minorHAnsi"/>
          <w:noProof/>
          <w:sz w:val="22"/>
        </w:rPr>
      </w:pPr>
      <w:hyperlink w:anchor="_Toc102705646" w:history="1">
        <w:r w:rsidR="00D53495" w:rsidRPr="007A071A">
          <w:rPr>
            <w:rStyle w:val="Hyperlink"/>
            <w:noProof/>
          </w:rPr>
          <w:t>3.2.2 Khối nguồn</w:t>
        </w:r>
        <w:r w:rsidR="00D53495">
          <w:rPr>
            <w:noProof/>
            <w:webHidden/>
          </w:rPr>
          <w:tab/>
        </w:r>
        <w:r w:rsidR="00D53495">
          <w:rPr>
            <w:noProof/>
            <w:webHidden/>
          </w:rPr>
          <w:fldChar w:fldCharType="begin"/>
        </w:r>
        <w:r w:rsidR="00D53495">
          <w:rPr>
            <w:noProof/>
            <w:webHidden/>
          </w:rPr>
          <w:instrText xml:space="preserve"> PAGEREF _Toc102705646 \h </w:instrText>
        </w:r>
        <w:r w:rsidR="00D53495">
          <w:rPr>
            <w:noProof/>
            <w:webHidden/>
          </w:rPr>
        </w:r>
        <w:r w:rsidR="00D53495">
          <w:rPr>
            <w:noProof/>
            <w:webHidden/>
          </w:rPr>
          <w:fldChar w:fldCharType="separate"/>
        </w:r>
        <w:r w:rsidR="00D53495">
          <w:rPr>
            <w:noProof/>
            <w:webHidden/>
          </w:rPr>
          <w:t>34</w:t>
        </w:r>
        <w:r w:rsidR="00D53495">
          <w:rPr>
            <w:noProof/>
            <w:webHidden/>
          </w:rPr>
          <w:fldChar w:fldCharType="end"/>
        </w:r>
      </w:hyperlink>
    </w:p>
    <w:p w14:paraId="35644D85" w14:textId="7A61EC2D" w:rsidR="00D53495" w:rsidRDefault="003C69B1">
      <w:pPr>
        <w:pStyle w:val="TOC3"/>
        <w:tabs>
          <w:tab w:val="right" w:leader="dot" w:pos="8777"/>
        </w:tabs>
        <w:rPr>
          <w:rFonts w:asciiTheme="minorHAnsi" w:eastAsiaTheme="minorEastAsia" w:hAnsiTheme="minorHAnsi"/>
          <w:noProof/>
          <w:sz w:val="22"/>
        </w:rPr>
      </w:pPr>
      <w:hyperlink w:anchor="_Toc102705647" w:history="1">
        <w:r w:rsidR="00D53495" w:rsidRPr="007A071A">
          <w:rPr>
            <w:rStyle w:val="Hyperlink"/>
            <w:noProof/>
          </w:rPr>
          <w:t>3.2.3 Khối cảm biến</w:t>
        </w:r>
        <w:r w:rsidR="00D53495">
          <w:rPr>
            <w:noProof/>
            <w:webHidden/>
          </w:rPr>
          <w:tab/>
        </w:r>
        <w:r w:rsidR="00D53495">
          <w:rPr>
            <w:noProof/>
            <w:webHidden/>
          </w:rPr>
          <w:fldChar w:fldCharType="begin"/>
        </w:r>
        <w:r w:rsidR="00D53495">
          <w:rPr>
            <w:noProof/>
            <w:webHidden/>
          </w:rPr>
          <w:instrText xml:space="preserve"> PAGEREF _Toc102705647 \h </w:instrText>
        </w:r>
        <w:r w:rsidR="00D53495">
          <w:rPr>
            <w:noProof/>
            <w:webHidden/>
          </w:rPr>
        </w:r>
        <w:r w:rsidR="00D53495">
          <w:rPr>
            <w:noProof/>
            <w:webHidden/>
          </w:rPr>
          <w:fldChar w:fldCharType="separate"/>
        </w:r>
        <w:r w:rsidR="00D53495">
          <w:rPr>
            <w:noProof/>
            <w:webHidden/>
          </w:rPr>
          <w:t>34</w:t>
        </w:r>
        <w:r w:rsidR="00D53495">
          <w:rPr>
            <w:noProof/>
            <w:webHidden/>
          </w:rPr>
          <w:fldChar w:fldCharType="end"/>
        </w:r>
      </w:hyperlink>
    </w:p>
    <w:p w14:paraId="63FEB491" w14:textId="40633DA5" w:rsidR="00D53495" w:rsidRDefault="003C69B1">
      <w:pPr>
        <w:pStyle w:val="TOC3"/>
        <w:tabs>
          <w:tab w:val="right" w:leader="dot" w:pos="8777"/>
        </w:tabs>
        <w:rPr>
          <w:rFonts w:asciiTheme="minorHAnsi" w:eastAsiaTheme="minorEastAsia" w:hAnsiTheme="minorHAnsi"/>
          <w:noProof/>
          <w:sz w:val="22"/>
        </w:rPr>
      </w:pPr>
      <w:hyperlink w:anchor="_Toc102705648" w:history="1">
        <w:r w:rsidR="00D53495" w:rsidRPr="007A071A">
          <w:rPr>
            <w:rStyle w:val="Hyperlink"/>
            <w:noProof/>
          </w:rPr>
          <w:t>3.2.4 Khối LCD</w:t>
        </w:r>
        <w:r w:rsidR="00D53495">
          <w:rPr>
            <w:noProof/>
            <w:webHidden/>
          </w:rPr>
          <w:tab/>
        </w:r>
        <w:r w:rsidR="00D53495">
          <w:rPr>
            <w:noProof/>
            <w:webHidden/>
          </w:rPr>
          <w:fldChar w:fldCharType="begin"/>
        </w:r>
        <w:r w:rsidR="00D53495">
          <w:rPr>
            <w:noProof/>
            <w:webHidden/>
          </w:rPr>
          <w:instrText xml:space="preserve"> PAGEREF _Toc102705648 \h </w:instrText>
        </w:r>
        <w:r w:rsidR="00D53495">
          <w:rPr>
            <w:noProof/>
            <w:webHidden/>
          </w:rPr>
        </w:r>
        <w:r w:rsidR="00D53495">
          <w:rPr>
            <w:noProof/>
            <w:webHidden/>
          </w:rPr>
          <w:fldChar w:fldCharType="separate"/>
        </w:r>
        <w:r w:rsidR="00D53495">
          <w:rPr>
            <w:noProof/>
            <w:webHidden/>
          </w:rPr>
          <w:t>35</w:t>
        </w:r>
        <w:r w:rsidR="00D53495">
          <w:rPr>
            <w:noProof/>
            <w:webHidden/>
          </w:rPr>
          <w:fldChar w:fldCharType="end"/>
        </w:r>
      </w:hyperlink>
    </w:p>
    <w:p w14:paraId="3D6202EE" w14:textId="26D59FF2" w:rsidR="00D53495" w:rsidRDefault="003C69B1">
      <w:pPr>
        <w:pStyle w:val="TOC3"/>
        <w:tabs>
          <w:tab w:val="right" w:leader="dot" w:pos="8777"/>
        </w:tabs>
        <w:rPr>
          <w:rFonts w:asciiTheme="minorHAnsi" w:eastAsiaTheme="minorEastAsia" w:hAnsiTheme="minorHAnsi"/>
          <w:noProof/>
          <w:sz w:val="22"/>
        </w:rPr>
      </w:pPr>
      <w:hyperlink w:anchor="_Toc102705649" w:history="1">
        <w:r w:rsidR="00D53495" w:rsidRPr="007A071A">
          <w:rPr>
            <w:rStyle w:val="Hyperlink"/>
            <w:noProof/>
          </w:rPr>
          <w:t>3.2.5 Khối SR04</w:t>
        </w:r>
        <w:r w:rsidR="00D53495">
          <w:rPr>
            <w:noProof/>
            <w:webHidden/>
          </w:rPr>
          <w:tab/>
        </w:r>
        <w:r w:rsidR="00D53495">
          <w:rPr>
            <w:noProof/>
            <w:webHidden/>
          </w:rPr>
          <w:fldChar w:fldCharType="begin"/>
        </w:r>
        <w:r w:rsidR="00D53495">
          <w:rPr>
            <w:noProof/>
            <w:webHidden/>
          </w:rPr>
          <w:instrText xml:space="preserve"> PAGEREF _Toc102705649 \h </w:instrText>
        </w:r>
        <w:r w:rsidR="00D53495">
          <w:rPr>
            <w:noProof/>
            <w:webHidden/>
          </w:rPr>
        </w:r>
        <w:r w:rsidR="00D53495">
          <w:rPr>
            <w:noProof/>
            <w:webHidden/>
          </w:rPr>
          <w:fldChar w:fldCharType="separate"/>
        </w:r>
        <w:r w:rsidR="00D53495">
          <w:rPr>
            <w:noProof/>
            <w:webHidden/>
          </w:rPr>
          <w:t>35</w:t>
        </w:r>
        <w:r w:rsidR="00D53495">
          <w:rPr>
            <w:noProof/>
            <w:webHidden/>
          </w:rPr>
          <w:fldChar w:fldCharType="end"/>
        </w:r>
      </w:hyperlink>
    </w:p>
    <w:p w14:paraId="74173FA5" w14:textId="0B30C83A" w:rsidR="00D53495" w:rsidRDefault="003C69B1">
      <w:pPr>
        <w:pStyle w:val="TOC3"/>
        <w:tabs>
          <w:tab w:val="right" w:leader="dot" w:pos="8777"/>
        </w:tabs>
        <w:rPr>
          <w:rFonts w:asciiTheme="minorHAnsi" w:eastAsiaTheme="minorEastAsia" w:hAnsiTheme="minorHAnsi"/>
          <w:noProof/>
          <w:sz w:val="22"/>
        </w:rPr>
      </w:pPr>
      <w:hyperlink w:anchor="_Toc102705650" w:history="1">
        <w:r w:rsidR="00D53495" w:rsidRPr="007A071A">
          <w:rPr>
            <w:rStyle w:val="Hyperlink"/>
            <w:noProof/>
          </w:rPr>
          <w:t>3.2.6 Khối Servo</w:t>
        </w:r>
        <w:r w:rsidR="00D53495">
          <w:rPr>
            <w:noProof/>
            <w:webHidden/>
          </w:rPr>
          <w:tab/>
        </w:r>
        <w:r w:rsidR="00D53495">
          <w:rPr>
            <w:noProof/>
            <w:webHidden/>
          </w:rPr>
          <w:fldChar w:fldCharType="begin"/>
        </w:r>
        <w:r w:rsidR="00D53495">
          <w:rPr>
            <w:noProof/>
            <w:webHidden/>
          </w:rPr>
          <w:instrText xml:space="preserve"> PAGEREF _Toc102705650 \h </w:instrText>
        </w:r>
        <w:r w:rsidR="00D53495">
          <w:rPr>
            <w:noProof/>
            <w:webHidden/>
          </w:rPr>
        </w:r>
        <w:r w:rsidR="00D53495">
          <w:rPr>
            <w:noProof/>
            <w:webHidden/>
          </w:rPr>
          <w:fldChar w:fldCharType="separate"/>
        </w:r>
        <w:r w:rsidR="00D53495">
          <w:rPr>
            <w:noProof/>
            <w:webHidden/>
          </w:rPr>
          <w:t>35</w:t>
        </w:r>
        <w:r w:rsidR="00D53495">
          <w:rPr>
            <w:noProof/>
            <w:webHidden/>
          </w:rPr>
          <w:fldChar w:fldCharType="end"/>
        </w:r>
      </w:hyperlink>
    </w:p>
    <w:p w14:paraId="3AF19F51" w14:textId="189DF133" w:rsidR="00D53495" w:rsidRDefault="003C69B1">
      <w:pPr>
        <w:pStyle w:val="TOC3"/>
        <w:tabs>
          <w:tab w:val="right" w:leader="dot" w:pos="8777"/>
        </w:tabs>
        <w:rPr>
          <w:rFonts w:asciiTheme="minorHAnsi" w:eastAsiaTheme="minorEastAsia" w:hAnsiTheme="minorHAnsi"/>
          <w:noProof/>
          <w:sz w:val="22"/>
        </w:rPr>
      </w:pPr>
      <w:hyperlink w:anchor="_Toc102705651" w:history="1">
        <w:r w:rsidR="00D53495" w:rsidRPr="007A071A">
          <w:rPr>
            <w:rStyle w:val="Hyperlink"/>
            <w:noProof/>
          </w:rPr>
          <w:t>3.2.7 Khối công tắc</w:t>
        </w:r>
        <w:r w:rsidR="00D53495">
          <w:rPr>
            <w:noProof/>
            <w:webHidden/>
          </w:rPr>
          <w:tab/>
        </w:r>
        <w:r w:rsidR="00D53495">
          <w:rPr>
            <w:noProof/>
            <w:webHidden/>
          </w:rPr>
          <w:fldChar w:fldCharType="begin"/>
        </w:r>
        <w:r w:rsidR="00D53495">
          <w:rPr>
            <w:noProof/>
            <w:webHidden/>
          </w:rPr>
          <w:instrText xml:space="preserve"> PAGEREF _Toc102705651 \h </w:instrText>
        </w:r>
        <w:r w:rsidR="00D53495">
          <w:rPr>
            <w:noProof/>
            <w:webHidden/>
          </w:rPr>
        </w:r>
        <w:r w:rsidR="00D53495">
          <w:rPr>
            <w:noProof/>
            <w:webHidden/>
          </w:rPr>
          <w:fldChar w:fldCharType="separate"/>
        </w:r>
        <w:r w:rsidR="00D53495">
          <w:rPr>
            <w:noProof/>
            <w:webHidden/>
          </w:rPr>
          <w:t>35</w:t>
        </w:r>
        <w:r w:rsidR="00D53495">
          <w:rPr>
            <w:noProof/>
            <w:webHidden/>
          </w:rPr>
          <w:fldChar w:fldCharType="end"/>
        </w:r>
      </w:hyperlink>
    </w:p>
    <w:p w14:paraId="6279C25C" w14:textId="54F832DB" w:rsidR="00D53495" w:rsidRDefault="003C69B1">
      <w:pPr>
        <w:pStyle w:val="TOC3"/>
        <w:tabs>
          <w:tab w:val="right" w:leader="dot" w:pos="8777"/>
        </w:tabs>
        <w:rPr>
          <w:rFonts w:asciiTheme="minorHAnsi" w:eastAsiaTheme="minorEastAsia" w:hAnsiTheme="minorHAnsi"/>
          <w:noProof/>
          <w:sz w:val="22"/>
        </w:rPr>
      </w:pPr>
      <w:hyperlink w:anchor="_Toc102705652" w:history="1">
        <w:r w:rsidR="00D53495" w:rsidRPr="007A071A">
          <w:rPr>
            <w:rStyle w:val="Hyperlink"/>
            <w:noProof/>
          </w:rPr>
          <w:t>3.2.8 Khối mở rộng</w:t>
        </w:r>
        <w:r w:rsidR="00D53495">
          <w:rPr>
            <w:noProof/>
            <w:webHidden/>
          </w:rPr>
          <w:tab/>
        </w:r>
        <w:r w:rsidR="00D53495">
          <w:rPr>
            <w:noProof/>
            <w:webHidden/>
          </w:rPr>
          <w:fldChar w:fldCharType="begin"/>
        </w:r>
        <w:r w:rsidR="00D53495">
          <w:rPr>
            <w:noProof/>
            <w:webHidden/>
          </w:rPr>
          <w:instrText xml:space="preserve"> PAGEREF _Toc102705652 \h </w:instrText>
        </w:r>
        <w:r w:rsidR="00D53495">
          <w:rPr>
            <w:noProof/>
            <w:webHidden/>
          </w:rPr>
        </w:r>
        <w:r w:rsidR="00D53495">
          <w:rPr>
            <w:noProof/>
            <w:webHidden/>
          </w:rPr>
          <w:fldChar w:fldCharType="separate"/>
        </w:r>
        <w:r w:rsidR="00D53495">
          <w:rPr>
            <w:noProof/>
            <w:webHidden/>
          </w:rPr>
          <w:t>35</w:t>
        </w:r>
        <w:r w:rsidR="00D53495">
          <w:rPr>
            <w:noProof/>
            <w:webHidden/>
          </w:rPr>
          <w:fldChar w:fldCharType="end"/>
        </w:r>
      </w:hyperlink>
    </w:p>
    <w:p w14:paraId="74223EC0" w14:textId="24ABD459" w:rsidR="00D53495" w:rsidRDefault="003C69B1">
      <w:pPr>
        <w:pStyle w:val="TOC2"/>
        <w:tabs>
          <w:tab w:val="right" w:leader="dot" w:pos="8777"/>
        </w:tabs>
        <w:rPr>
          <w:rFonts w:asciiTheme="minorHAnsi" w:eastAsiaTheme="minorEastAsia" w:hAnsiTheme="minorHAnsi"/>
          <w:noProof/>
          <w:sz w:val="22"/>
        </w:rPr>
      </w:pPr>
      <w:hyperlink w:anchor="_Toc102705653" w:history="1">
        <w:r w:rsidR="00D53495" w:rsidRPr="007A071A">
          <w:rPr>
            <w:rStyle w:val="Hyperlink"/>
            <w:noProof/>
          </w:rPr>
          <w:t>3.3 Sơ đồ mạch in (PCB)</w:t>
        </w:r>
        <w:r w:rsidR="00D53495">
          <w:rPr>
            <w:noProof/>
            <w:webHidden/>
          </w:rPr>
          <w:tab/>
        </w:r>
        <w:r w:rsidR="00D53495">
          <w:rPr>
            <w:noProof/>
            <w:webHidden/>
          </w:rPr>
          <w:fldChar w:fldCharType="begin"/>
        </w:r>
        <w:r w:rsidR="00D53495">
          <w:rPr>
            <w:noProof/>
            <w:webHidden/>
          </w:rPr>
          <w:instrText xml:space="preserve"> PAGEREF _Toc102705653 \h </w:instrText>
        </w:r>
        <w:r w:rsidR="00D53495">
          <w:rPr>
            <w:noProof/>
            <w:webHidden/>
          </w:rPr>
        </w:r>
        <w:r w:rsidR="00D53495">
          <w:rPr>
            <w:noProof/>
            <w:webHidden/>
          </w:rPr>
          <w:fldChar w:fldCharType="separate"/>
        </w:r>
        <w:r w:rsidR="00D53495">
          <w:rPr>
            <w:noProof/>
            <w:webHidden/>
          </w:rPr>
          <w:t>36</w:t>
        </w:r>
        <w:r w:rsidR="00D53495">
          <w:rPr>
            <w:noProof/>
            <w:webHidden/>
          </w:rPr>
          <w:fldChar w:fldCharType="end"/>
        </w:r>
      </w:hyperlink>
    </w:p>
    <w:p w14:paraId="60CE4B34" w14:textId="7937368B" w:rsidR="00D53495" w:rsidRDefault="003C69B1">
      <w:pPr>
        <w:pStyle w:val="TOC2"/>
        <w:tabs>
          <w:tab w:val="right" w:leader="dot" w:pos="8777"/>
        </w:tabs>
        <w:rPr>
          <w:rFonts w:asciiTheme="minorHAnsi" w:eastAsiaTheme="minorEastAsia" w:hAnsiTheme="minorHAnsi"/>
          <w:noProof/>
          <w:sz w:val="22"/>
        </w:rPr>
      </w:pPr>
      <w:hyperlink w:anchor="_Toc102705654" w:history="1">
        <w:r w:rsidR="00D53495" w:rsidRPr="007A071A">
          <w:rPr>
            <w:rStyle w:val="Hyperlink"/>
            <w:noProof/>
          </w:rPr>
          <w:t>3.4 Lập trình Arduino Nano</w:t>
        </w:r>
        <w:r w:rsidR="00D53495">
          <w:rPr>
            <w:noProof/>
            <w:webHidden/>
          </w:rPr>
          <w:tab/>
        </w:r>
        <w:r w:rsidR="00D53495">
          <w:rPr>
            <w:noProof/>
            <w:webHidden/>
          </w:rPr>
          <w:fldChar w:fldCharType="begin"/>
        </w:r>
        <w:r w:rsidR="00D53495">
          <w:rPr>
            <w:noProof/>
            <w:webHidden/>
          </w:rPr>
          <w:instrText xml:space="preserve"> PAGEREF _Toc102705654 \h </w:instrText>
        </w:r>
        <w:r w:rsidR="00D53495">
          <w:rPr>
            <w:noProof/>
            <w:webHidden/>
          </w:rPr>
        </w:r>
        <w:r w:rsidR="00D53495">
          <w:rPr>
            <w:noProof/>
            <w:webHidden/>
          </w:rPr>
          <w:fldChar w:fldCharType="separate"/>
        </w:r>
        <w:r w:rsidR="00D53495">
          <w:rPr>
            <w:noProof/>
            <w:webHidden/>
          </w:rPr>
          <w:t>36</w:t>
        </w:r>
        <w:r w:rsidR="00D53495">
          <w:rPr>
            <w:noProof/>
            <w:webHidden/>
          </w:rPr>
          <w:fldChar w:fldCharType="end"/>
        </w:r>
      </w:hyperlink>
    </w:p>
    <w:p w14:paraId="6527E2AE" w14:textId="6EC951E3" w:rsidR="00D53495" w:rsidRDefault="003C69B1">
      <w:pPr>
        <w:pStyle w:val="TOC3"/>
        <w:tabs>
          <w:tab w:val="right" w:leader="dot" w:pos="8777"/>
        </w:tabs>
        <w:rPr>
          <w:rFonts w:asciiTheme="minorHAnsi" w:eastAsiaTheme="minorEastAsia" w:hAnsiTheme="minorHAnsi"/>
          <w:noProof/>
          <w:sz w:val="22"/>
        </w:rPr>
      </w:pPr>
      <w:hyperlink w:anchor="_Toc102705655" w:history="1">
        <w:r w:rsidR="00D53495" w:rsidRPr="007A071A">
          <w:rPr>
            <w:rStyle w:val="Hyperlink"/>
            <w:noProof/>
          </w:rPr>
          <w:t>3.4.1 Các thư viện được sử dụng</w:t>
        </w:r>
        <w:r w:rsidR="00D53495">
          <w:rPr>
            <w:noProof/>
            <w:webHidden/>
          </w:rPr>
          <w:tab/>
        </w:r>
        <w:r w:rsidR="00D53495">
          <w:rPr>
            <w:noProof/>
            <w:webHidden/>
          </w:rPr>
          <w:fldChar w:fldCharType="begin"/>
        </w:r>
        <w:r w:rsidR="00D53495">
          <w:rPr>
            <w:noProof/>
            <w:webHidden/>
          </w:rPr>
          <w:instrText xml:space="preserve"> PAGEREF _Toc102705655 \h </w:instrText>
        </w:r>
        <w:r w:rsidR="00D53495">
          <w:rPr>
            <w:noProof/>
            <w:webHidden/>
          </w:rPr>
        </w:r>
        <w:r w:rsidR="00D53495">
          <w:rPr>
            <w:noProof/>
            <w:webHidden/>
          </w:rPr>
          <w:fldChar w:fldCharType="separate"/>
        </w:r>
        <w:r w:rsidR="00D53495">
          <w:rPr>
            <w:noProof/>
            <w:webHidden/>
          </w:rPr>
          <w:t>36</w:t>
        </w:r>
        <w:r w:rsidR="00D53495">
          <w:rPr>
            <w:noProof/>
            <w:webHidden/>
          </w:rPr>
          <w:fldChar w:fldCharType="end"/>
        </w:r>
      </w:hyperlink>
    </w:p>
    <w:p w14:paraId="4630106A" w14:textId="6019EF48" w:rsidR="00D53495" w:rsidRDefault="003C69B1">
      <w:pPr>
        <w:pStyle w:val="TOC3"/>
        <w:tabs>
          <w:tab w:val="right" w:leader="dot" w:pos="8777"/>
        </w:tabs>
        <w:rPr>
          <w:rFonts w:asciiTheme="minorHAnsi" w:eastAsiaTheme="minorEastAsia" w:hAnsiTheme="minorHAnsi"/>
          <w:noProof/>
          <w:sz w:val="22"/>
        </w:rPr>
      </w:pPr>
      <w:hyperlink w:anchor="_Toc102705656" w:history="1">
        <w:r w:rsidR="00D53495" w:rsidRPr="007A071A">
          <w:rPr>
            <w:rStyle w:val="Hyperlink"/>
            <w:noProof/>
          </w:rPr>
          <w:t>3.4.2 Lưu đồ thuật toán</w:t>
        </w:r>
        <w:r w:rsidR="00D53495">
          <w:rPr>
            <w:noProof/>
            <w:webHidden/>
          </w:rPr>
          <w:tab/>
        </w:r>
        <w:r w:rsidR="00D53495">
          <w:rPr>
            <w:noProof/>
            <w:webHidden/>
          </w:rPr>
          <w:fldChar w:fldCharType="begin"/>
        </w:r>
        <w:r w:rsidR="00D53495">
          <w:rPr>
            <w:noProof/>
            <w:webHidden/>
          </w:rPr>
          <w:instrText xml:space="preserve"> PAGEREF _Toc102705656 \h </w:instrText>
        </w:r>
        <w:r w:rsidR="00D53495">
          <w:rPr>
            <w:noProof/>
            <w:webHidden/>
          </w:rPr>
        </w:r>
        <w:r w:rsidR="00D53495">
          <w:rPr>
            <w:noProof/>
            <w:webHidden/>
          </w:rPr>
          <w:fldChar w:fldCharType="separate"/>
        </w:r>
        <w:r w:rsidR="00D53495">
          <w:rPr>
            <w:noProof/>
            <w:webHidden/>
          </w:rPr>
          <w:t>37</w:t>
        </w:r>
        <w:r w:rsidR="00D53495">
          <w:rPr>
            <w:noProof/>
            <w:webHidden/>
          </w:rPr>
          <w:fldChar w:fldCharType="end"/>
        </w:r>
      </w:hyperlink>
    </w:p>
    <w:p w14:paraId="3CF29F3B" w14:textId="0E26E2FE" w:rsidR="00D53495" w:rsidRDefault="003C69B1">
      <w:pPr>
        <w:pStyle w:val="TOC2"/>
        <w:tabs>
          <w:tab w:val="right" w:leader="dot" w:pos="8777"/>
        </w:tabs>
        <w:rPr>
          <w:rFonts w:asciiTheme="minorHAnsi" w:eastAsiaTheme="minorEastAsia" w:hAnsiTheme="minorHAnsi"/>
          <w:noProof/>
          <w:sz w:val="22"/>
        </w:rPr>
      </w:pPr>
      <w:hyperlink w:anchor="_Toc102705657" w:history="1">
        <w:r w:rsidR="00D53495" w:rsidRPr="007A071A">
          <w:rPr>
            <w:rStyle w:val="Hyperlink"/>
            <w:noProof/>
          </w:rPr>
          <w:t>3.5 Kết luận chương 3</w:t>
        </w:r>
        <w:r w:rsidR="00D53495">
          <w:rPr>
            <w:noProof/>
            <w:webHidden/>
          </w:rPr>
          <w:tab/>
        </w:r>
        <w:r w:rsidR="00D53495">
          <w:rPr>
            <w:noProof/>
            <w:webHidden/>
          </w:rPr>
          <w:fldChar w:fldCharType="begin"/>
        </w:r>
        <w:r w:rsidR="00D53495">
          <w:rPr>
            <w:noProof/>
            <w:webHidden/>
          </w:rPr>
          <w:instrText xml:space="preserve"> PAGEREF _Toc102705657 \h </w:instrText>
        </w:r>
        <w:r w:rsidR="00D53495">
          <w:rPr>
            <w:noProof/>
            <w:webHidden/>
          </w:rPr>
        </w:r>
        <w:r w:rsidR="00D53495">
          <w:rPr>
            <w:noProof/>
            <w:webHidden/>
          </w:rPr>
          <w:fldChar w:fldCharType="separate"/>
        </w:r>
        <w:r w:rsidR="00D53495">
          <w:rPr>
            <w:noProof/>
            <w:webHidden/>
          </w:rPr>
          <w:t>37</w:t>
        </w:r>
        <w:r w:rsidR="00D53495">
          <w:rPr>
            <w:noProof/>
            <w:webHidden/>
          </w:rPr>
          <w:fldChar w:fldCharType="end"/>
        </w:r>
      </w:hyperlink>
    </w:p>
    <w:p w14:paraId="42D3636A" w14:textId="478FEE39" w:rsidR="00D53495" w:rsidRDefault="003C69B1">
      <w:pPr>
        <w:pStyle w:val="TOC1"/>
        <w:tabs>
          <w:tab w:val="right" w:leader="dot" w:pos="8777"/>
        </w:tabs>
        <w:rPr>
          <w:rFonts w:asciiTheme="minorHAnsi" w:eastAsiaTheme="minorEastAsia" w:hAnsiTheme="minorHAnsi"/>
          <w:b w:val="0"/>
          <w:noProof/>
          <w:sz w:val="22"/>
        </w:rPr>
      </w:pPr>
      <w:hyperlink w:anchor="_Toc102705658" w:history="1">
        <w:r w:rsidR="00D53495" w:rsidRPr="007A071A">
          <w:rPr>
            <w:rStyle w:val="Hyperlink"/>
            <w:noProof/>
          </w:rPr>
          <w:t>CHƯƠNG 4: KẾT QUẢ ĐẠT ĐƯỢC</w:t>
        </w:r>
        <w:r w:rsidR="00D53495">
          <w:rPr>
            <w:noProof/>
            <w:webHidden/>
          </w:rPr>
          <w:tab/>
        </w:r>
        <w:r w:rsidR="00D53495">
          <w:rPr>
            <w:noProof/>
            <w:webHidden/>
          </w:rPr>
          <w:fldChar w:fldCharType="begin"/>
        </w:r>
        <w:r w:rsidR="00D53495">
          <w:rPr>
            <w:noProof/>
            <w:webHidden/>
          </w:rPr>
          <w:instrText xml:space="preserve"> PAGEREF _Toc102705658 \h </w:instrText>
        </w:r>
        <w:r w:rsidR="00D53495">
          <w:rPr>
            <w:noProof/>
            <w:webHidden/>
          </w:rPr>
        </w:r>
        <w:r w:rsidR="00D53495">
          <w:rPr>
            <w:noProof/>
            <w:webHidden/>
          </w:rPr>
          <w:fldChar w:fldCharType="separate"/>
        </w:r>
        <w:r w:rsidR="00D53495">
          <w:rPr>
            <w:noProof/>
            <w:webHidden/>
          </w:rPr>
          <w:t>38</w:t>
        </w:r>
        <w:r w:rsidR="00D53495">
          <w:rPr>
            <w:noProof/>
            <w:webHidden/>
          </w:rPr>
          <w:fldChar w:fldCharType="end"/>
        </w:r>
      </w:hyperlink>
    </w:p>
    <w:p w14:paraId="4299B033" w14:textId="0F38F6F9" w:rsidR="00D53495" w:rsidRDefault="003C69B1">
      <w:pPr>
        <w:pStyle w:val="TOC2"/>
        <w:tabs>
          <w:tab w:val="right" w:leader="dot" w:pos="8777"/>
        </w:tabs>
        <w:rPr>
          <w:rFonts w:asciiTheme="minorHAnsi" w:eastAsiaTheme="minorEastAsia" w:hAnsiTheme="minorHAnsi"/>
          <w:noProof/>
          <w:sz w:val="22"/>
        </w:rPr>
      </w:pPr>
      <w:hyperlink w:anchor="_Toc102705659" w:history="1">
        <w:r w:rsidR="00D53495" w:rsidRPr="007A071A">
          <w:rPr>
            <w:rStyle w:val="Hyperlink"/>
            <w:noProof/>
          </w:rPr>
          <w:t>4.1 Một số hình ảnh thực tế của hệ thống</w:t>
        </w:r>
        <w:r w:rsidR="00D53495">
          <w:rPr>
            <w:noProof/>
            <w:webHidden/>
          </w:rPr>
          <w:tab/>
        </w:r>
        <w:r w:rsidR="00D53495">
          <w:rPr>
            <w:noProof/>
            <w:webHidden/>
          </w:rPr>
          <w:fldChar w:fldCharType="begin"/>
        </w:r>
        <w:r w:rsidR="00D53495">
          <w:rPr>
            <w:noProof/>
            <w:webHidden/>
          </w:rPr>
          <w:instrText xml:space="preserve"> PAGEREF _Toc102705659 \h </w:instrText>
        </w:r>
        <w:r w:rsidR="00D53495">
          <w:rPr>
            <w:noProof/>
            <w:webHidden/>
          </w:rPr>
        </w:r>
        <w:r w:rsidR="00D53495">
          <w:rPr>
            <w:noProof/>
            <w:webHidden/>
          </w:rPr>
          <w:fldChar w:fldCharType="separate"/>
        </w:r>
        <w:r w:rsidR="00D53495">
          <w:rPr>
            <w:noProof/>
            <w:webHidden/>
          </w:rPr>
          <w:t>38</w:t>
        </w:r>
        <w:r w:rsidR="00D53495">
          <w:rPr>
            <w:noProof/>
            <w:webHidden/>
          </w:rPr>
          <w:fldChar w:fldCharType="end"/>
        </w:r>
      </w:hyperlink>
    </w:p>
    <w:p w14:paraId="1D097470" w14:textId="65E5B568" w:rsidR="00D53495" w:rsidRDefault="003C69B1">
      <w:pPr>
        <w:pStyle w:val="TOC2"/>
        <w:tabs>
          <w:tab w:val="right" w:leader="dot" w:pos="8777"/>
        </w:tabs>
        <w:rPr>
          <w:rFonts w:asciiTheme="minorHAnsi" w:eastAsiaTheme="minorEastAsia" w:hAnsiTheme="minorHAnsi"/>
          <w:noProof/>
          <w:sz w:val="22"/>
        </w:rPr>
      </w:pPr>
      <w:hyperlink w:anchor="_Toc102705660" w:history="1">
        <w:r w:rsidR="00D53495" w:rsidRPr="007A071A">
          <w:rPr>
            <w:rStyle w:val="Hyperlink"/>
            <w:noProof/>
          </w:rPr>
          <w:t>4.2 Đánh giá sự ổn định của hệ thống</w:t>
        </w:r>
        <w:r w:rsidR="00D53495">
          <w:rPr>
            <w:noProof/>
            <w:webHidden/>
          </w:rPr>
          <w:tab/>
        </w:r>
        <w:r w:rsidR="00D53495">
          <w:rPr>
            <w:noProof/>
            <w:webHidden/>
          </w:rPr>
          <w:fldChar w:fldCharType="begin"/>
        </w:r>
        <w:r w:rsidR="00D53495">
          <w:rPr>
            <w:noProof/>
            <w:webHidden/>
          </w:rPr>
          <w:instrText xml:space="preserve"> PAGEREF _Toc102705660 \h </w:instrText>
        </w:r>
        <w:r w:rsidR="00D53495">
          <w:rPr>
            <w:noProof/>
            <w:webHidden/>
          </w:rPr>
        </w:r>
        <w:r w:rsidR="00D53495">
          <w:rPr>
            <w:noProof/>
            <w:webHidden/>
          </w:rPr>
          <w:fldChar w:fldCharType="separate"/>
        </w:r>
        <w:r w:rsidR="00D53495">
          <w:rPr>
            <w:noProof/>
            <w:webHidden/>
          </w:rPr>
          <w:t>38</w:t>
        </w:r>
        <w:r w:rsidR="00D53495">
          <w:rPr>
            <w:noProof/>
            <w:webHidden/>
          </w:rPr>
          <w:fldChar w:fldCharType="end"/>
        </w:r>
      </w:hyperlink>
    </w:p>
    <w:p w14:paraId="0EC4B359" w14:textId="4FDB23DD" w:rsidR="00D53495" w:rsidRDefault="003C69B1">
      <w:pPr>
        <w:pStyle w:val="TOC2"/>
        <w:tabs>
          <w:tab w:val="right" w:leader="dot" w:pos="8777"/>
        </w:tabs>
        <w:rPr>
          <w:rFonts w:asciiTheme="minorHAnsi" w:eastAsiaTheme="minorEastAsia" w:hAnsiTheme="minorHAnsi"/>
          <w:noProof/>
          <w:sz w:val="22"/>
        </w:rPr>
      </w:pPr>
      <w:hyperlink w:anchor="_Toc102705661" w:history="1">
        <w:r w:rsidR="00D53495" w:rsidRPr="007A071A">
          <w:rPr>
            <w:rStyle w:val="Hyperlink"/>
            <w:noProof/>
          </w:rPr>
          <w:t>4.3 Kết luận chương 4</w:t>
        </w:r>
        <w:r w:rsidR="00D53495">
          <w:rPr>
            <w:noProof/>
            <w:webHidden/>
          </w:rPr>
          <w:tab/>
        </w:r>
        <w:r w:rsidR="00D53495">
          <w:rPr>
            <w:noProof/>
            <w:webHidden/>
          </w:rPr>
          <w:fldChar w:fldCharType="begin"/>
        </w:r>
        <w:r w:rsidR="00D53495">
          <w:rPr>
            <w:noProof/>
            <w:webHidden/>
          </w:rPr>
          <w:instrText xml:space="preserve"> PAGEREF _Toc102705661 \h </w:instrText>
        </w:r>
        <w:r w:rsidR="00D53495">
          <w:rPr>
            <w:noProof/>
            <w:webHidden/>
          </w:rPr>
        </w:r>
        <w:r w:rsidR="00D53495">
          <w:rPr>
            <w:noProof/>
            <w:webHidden/>
          </w:rPr>
          <w:fldChar w:fldCharType="separate"/>
        </w:r>
        <w:r w:rsidR="00D53495">
          <w:rPr>
            <w:noProof/>
            <w:webHidden/>
          </w:rPr>
          <w:t>38</w:t>
        </w:r>
        <w:r w:rsidR="00D53495">
          <w:rPr>
            <w:noProof/>
            <w:webHidden/>
          </w:rPr>
          <w:fldChar w:fldCharType="end"/>
        </w:r>
      </w:hyperlink>
    </w:p>
    <w:p w14:paraId="2B211BD3" w14:textId="2DCAC2DD" w:rsidR="00D53495" w:rsidRDefault="003C69B1">
      <w:pPr>
        <w:pStyle w:val="TOC1"/>
        <w:tabs>
          <w:tab w:val="right" w:leader="dot" w:pos="8777"/>
        </w:tabs>
        <w:rPr>
          <w:rFonts w:asciiTheme="minorHAnsi" w:eastAsiaTheme="minorEastAsia" w:hAnsiTheme="minorHAnsi"/>
          <w:b w:val="0"/>
          <w:noProof/>
          <w:sz w:val="22"/>
        </w:rPr>
      </w:pPr>
      <w:hyperlink w:anchor="_Toc102705662" w:history="1">
        <w:r w:rsidR="00D53495" w:rsidRPr="007A071A">
          <w:rPr>
            <w:rStyle w:val="Hyperlink"/>
            <w:noProof/>
          </w:rPr>
          <w:t>KẾT LUẬN</w:t>
        </w:r>
        <w:r w:rsidR="00D53495">
          <w:rPr>
            <w:noProof/>
            <w:webHidden/>
          </w:rPr>
          <w:tab/>
        </w:r>
        <w:r w:rsidR="00D53495">
          <w:rPr>
            <w:noProof/>
            <w:webHidden/>
          </w:rPr>
          <w:fldChar w:fldCharType="begin"/>
        </w:r>
        <w:r w:rsidR="00D53495">
          <w:rPr>
            <w:noProof/>
            <w:webHidden/>
          </w:rPr>
          <w:instrText xml:space="preserve"> PAGEREF _Toc102705662 \h </w:instrText>
        </w:r>
        <w:r w:rsidR="00D53495">
          <w:rPr>
            <w:noProof/>
            <w:webHidden/>
          </w:rPr>
        </w:r>
        <w:r w:rsidR="00D53495">
          <w:rPr>
            <w:noProof/>
            <w:webHidden/>
          </w:rPr>
          <w:fldChar w:fldCharType="separate"/>
        </w:r>
        <w:r w:rsidR="00D53495">
          <w:rPr>
            <w:noProof/>
            <w:webHidden/>
          </w:rPr>
          <w:t>39</w:t>
        </w:r>
        <w:r w:rsidR="00D53495">
          <w:rPr>
            <w:noProof/>
            <w:webHidden/>
          </w:rPr>
          <w:fldChar w:fldCharType="end"/>
        </w:r>
      </w:hyperlink>
    </w:p>
    <w:p w14:paraId="303533DD" w14:textId="14BDA35F" w:rsidR="00D53495" w:rsidRDefault="003C69B1">
      <w:pPr>
        <w:pStyle w:val="TOC1"/>
        <w:tabs>
          <w:tab w:val="right" w:leader="dot" w:pos="8777"/>
        </w:tabs>
        <w:rPr>
          <w:rFonts w:asciiTheme="minorHAnsi" w:eastAsiaTheme="minorEastAsia" w:hAnsiTheme="minorHAnsi"/>
          <w:b w:val="0"/>
          <w:noProof/>
          <w:sz w:val="22"/>
        </w:rPr>
      </w:pPr>
      <w:hyperlink w:anchor="_Toc102705663" w:history="1">
        <w:r w:rsidR="00D53495" w:rsidRPr="007A071A">
          <w:rPr>
            <w:rStyle w:val="Hyperlink"/>
            <w:noProof/>
          </w:rPr>
          <w:t>TÀI LIỆU THAM KHẢO</w:t>
        </w:r>
        <w:r w:rsidR="00D53495">
          <w:rPr>
            <w:noProof/>
            <w:webHidden/>
          </w:rPr>
          <w:tab/>
        </w:r>
        <w:r w:rsidR="00D53495">
          <w:rPr>
            <w:noProof/>
            <w:webHidden/>
          </w:rPr>
          <w:fldChar w:fldCharType="begin"/>
        </w:r>
        <w:r w:rsidR="00D53495">
          <w:rPr>
            <w:noProof/>
            <w:webHidden/>
          </w:rPr>
          <w:instrText xml:space="preserve"> PAGEREF _Toc102705663 \h </w:instrText>
        </w:r>
        <w:r w:rsidR="00D53495">
          <w:rPr>
            <w:noProof/>
            <w:webHidden/>
          </w:rPr>
        </w:r>
        <w:r w:rsidR="00D53495">
          <w:rPr>
            <w:noProof/>
            <w:webHidden/>
          </w:rPr>
          <w:fldChar w:fldCharType="separate"/>
        </w:r>
        <w:r w:rsidR="00D53495">
          <w:rPr>
            <w:noProof/>
            <w:webHidden/>
          </w:rPr>
          <w:t>40</w:t>
        </w:r>
        <w:r w:rsidR="00D53495">
          <w:rPr>
            <w:noProof/>
            <w:webHidden/>
          </w:rPr>
          <w:fldChar w:fldCharType="end"/>
        </w:r>
      </w:hyperlink>
    </w:p>
    <w:p w14:paraId="04136055" w14:textId="2035D991" w:rsidR="00D53495" w:rsidRDefault="003C69B1">
      <w:pPr>
        <w:pStyle w:val="TOC1"/>
        <w:tabs>
          <w:tab w:val="right" w:leader="dot" w:pos="8777"/>
        </w:tabs>
        <w:rPr>
          <w:rFonts w:asciiTheme="minorHAnsi" w:eastAsiaTheme="minorEastAsia" w:hAnsiTheme="minorHAnsi"/>
          <w:b w:val="0"/>
          <w:noProof/>
          <w:sz w:val="22"/>
        </w:rPr>
      </w:pPr>
      <w:hyperlink w:anchor="_Toc102705664" w:history="1">
        <w:r w:rsidR="00D53495" w:rsidRPr="007A071A">
          <w:rPr>
            <w:rStyle w:val="Hyperlink"/>
            <w:noProof/>
          </w:rPr>
          <w:t>PHỤ LỤC</w:t>
        </w:r>
        <w:r w:rsidR="00D53495">
          <w:rPr>
            <w:noProof/>
            <w:webHidden/>
          </w:rPr>
          <w:tab/>
        </w:r>
        <w:r w:rsidR="00D53495">
          <w:rPr>
            <w:noProof/>
            <w:webHidden/>
          </w:rPr>
          <w:fldChar w:fldCharType="begin"/>
        </w:r>
        <w:r w:rsidR="00D53495">
          <w:rPr>
            <w:noProof/>
            <w:webHidden/>
          </w:rPr>
          <w:instrText xml:space="preserve"> PAGEREF _Toc102705664 \h </w:instrText>
        </w:r>
        <w:r w:rsidR="00D53495">
          <w:rPr>
            <w:noProof/>
            <w:webHidden/>
          </w:rPr>
        </w:r>
        <w:r w:rsidR="00D53495">
          <w:rPr>
            <w:noProof/>
            <w:webHidden/>
          </w:rPr>
          <w:fldChar w:fldCharType="separate"/>
        </w:r>
        <w:r w:rsidR="00D53495">
          <w:rPr>
            <w:noProof/>
            <w:webHidden/>
          </w:rPr>
          <w:t>41</w:t>
        </w:r>
        <w:r w:rsidR="00D53495">
          <w:rPr>
            <w:noProof/>
            <w:webHidden/>
          </w:rPr>
          <w:fldChar w:fldCharType="end"/>
        </w:r>
      </w:hyperlink>
    </w:p>
    <w:p w14:paraId="37DBA341" w14:textId="76635572" w:rsidR="00B1055C" w:rsidRDefault="007E2028">
      <w:pPr>
        <w:rPr>
          <w:rFonts w:ascii="Times New Roman" w:eastAsiaTheme="majorEastAsia" w:hAnsi="Times New Roman" w:cstheme="majorBidi"/>
          <w:b/>
          <w:caps/>
          <w:sz w:val="28"/>
          <w:szCs w:val="32"/>
        </w:rPr>
      </w:pPr>
      <w:r>
        <w:fldChar w:fldCharType="end"/>
      </w:r>
      <w:r w:rsidR="00B1055C">
        <w:br w:type="page"/>
      </w:r>
    </w:p>
    <w:p w14:paraId="3C468591" w14:textId="7F927DFC" w:rsidR="00B1055C" w:rsidRDefault="00B1055C" w:rsidP="00B1055C">
      <w:pPr>
        <w:pStyle w:val="Heading1"/>
        <w:numPr>
          <w:ilvl w:val="0"/>
          <w:numId w:val="0"/>
        </w:numPr>
        <w:jc w:val="left"/>
      </w:pPr>
      <w:bookmarkStart w:id="3" w:name="_Toc102705612"/>
      <w:r>
        <w:lastRenderedPageBreak/>
        <w:t>DANH MỤC HÌNH ẢNH</w:t>
      </w:r>
      <w:bookmarkEnd w:id="3"/>
    </w:p>
    <w:p w14:paraId="31F835E4" w14:textId="1A3843B9" w:rsidR="00B1055C" w:rsidRDefault="00B1055C">
      <w:r>
        <w:br w:type="page"/>
      </w:r>
    </w:p>
    <w:p w14:paraId="7B8AC627" w14:textId="44A15F76" w:rsidR="00B1055C" w:rsidRPr="00B1055C" w:rsidRDefault="00B1055C" w:rsidP="00B1055C">
      <w:pPr>
        <w:pStyle w:val="Heading1"/>
        <w:numPr>
          <w:ilvl w:val="0"/>
          <w:numId w:val="0"/>
        </w:numPr>
        <w:jc w:val="left"/>
      </w:pPr>
      <w:bookmarkStart w:id="4" w:name="_Toc102705613"/>
      <w:r>
        <w:lastRenderedPageBreak/>
        <w:t>DANH MỤC BẢNG BIỂU</w:t>
      </w:r>
      <w:bookmarkEnd w:id="4"/>
    </w:p>
    <w:p w14:paraId="088CDD94" w14:textId="77777777" w:rsidR="00B1055C" w:rsidRPr="00B1055C" w:rsidRDefault="00B1055C" w:rsidP="00B1055C"/>
    <w:p w14:paraId="3BB38016" w14:textId="3EDABCB7" w:rsidR="00D6725A" w:rsidRPr="00DB6C3C" w:rsidRDefault="00B1055C" w:rsidP="00DB6C3C">
      <w:pPr>
        <w:pStyle w:val="Heading1"/>
        <w:numPr>
          <w:ilvl w:val="0"/>
          <w:numId w:val="0"/>
        </w:numPr>
      </w:pPr>
      <w:r>
        <w:br w:type="page"/>
      </w:r>
      <w:bookmarkStart w:id="5" w:name="_Toc102705614"/>
      <w:r w:rsidR="003539D5">
        <w:lastRenderedPageBreak/>
        <w:t>LỜI MỞ ĐẦU</w:t>
      </w:r>
      <w:bookmarkEnd w:id="5"/>
    </w:p>
    <w:p w14:paraId="634F0A06" w14:textId="446A3B10" w:rsidR="003C5312" w:rsidRDefault="003C5312" w:rsidP="003C5312">
      <w:pPr>
        <w:pStyle w:val="content"/>
      </w:pPr>
      <w:r>
        <w:t>Giữ gìn và bảo về môi trường luôn là vấn đề tâm điểm quan tâm hàng đầu của toàn thế giới. Ngày nay, sự ô nhiễm môi trường ngày càng nghiêm trọng chủ yếu do sự tàn phá nặng nề và sinh hoạt thiếu ý thức của con người. Việc bảo vệ, giữ gìn môi trường xanh sạch đẹp phải luôn đặt lên trên hết, bảo vệ môi trường là chính là bảo vệ sự sống của trái đất, bảo vệ cuộc sống của con người. Đặc biệt là tại những nước đang phát triển vì ý thức con người còn kém, công nghệ xử lý rác thải còn lạc hậu.</w:t>
      </w:r>
    </w:p>
    <w:p w14:paraId="0D1CD705" w14:textId="73F8D865" w:rsidR="00F861C0" w:rsidRDefault="003C5312" w:rsidP="003C5312">
      <w:pPr>
        <w:pStyle w:val="content"/>
      </w:pPr>
      <w:r>
        <w:t>Việt Nam là một quốc gia đang phát triển, những nhà xưởng, khu công nghiệp mọc lên như nấm, chất thải sinh hoạt, chất thải trong sản xuất mỗi ngày đang dần phá hủy đi hệ sinh thái, làm cho môi trường bị ô nhiễm nghiêm trọng. Do đó, các giải pháp kịp thời hạn chế và ngăn chặn vấn đề trên cần triển khai cấp bách. Giải pháp hàng đầu không thể thiếu đi chính là sử dụng</w:t>
      </w:r>
      <w:r w:rsidR="002E6DA4">
        <w:t xml:space="preserve"> các loại</w:t>
      </w:r>
      <w:r>
        <w:t xml:space="preserve"> thùng rác</w:t>
      </w:r>
      <w:r w:rsidR="00A47BBD">
        <w:t xml:space="preserve"> thông minh. </w:t>
      </w:r>
      <w:r w:rsidR="00A47BBD" w:rsidRPr="00A47BBD">
        <w:t xml:space="preserve">Với những lợi ích và tầm quan trọng của </w:t>
      </w:r>
      <w:r w:rsidR="00A47BBD">
        <w:t>thùng rác</w:t>
      </w:r>
      <w:r w:rsidR="00A47BBD" w:rsidRPr="00A47BBD">
        <w:t xml:space="preserve"> trong đời sống hiện nay</w:t>
      </w:r>
      <w:r w:rsidR="00A47BBD">
        <w:t xml:space="preserve"> và việc </w:t>
      </w:r>
      <w:r w:rsidR="00F861C0">
        <w:t xml:space="preserve">ứng dụng các kiến thức đã học về vi điều khiển, vi xử lý, các môn học về điều khiển và giám sát không dây, em đã quyết định chọn đề tài: </w:t>
      </w:r>
      <w:r w:rsidR="00F861C0" w:rsidRPr="00A47BBD">
        <w:rPr>
          <w:b/>
          <w:bCs/>
        </w:rPr>
        <w:t>“</w:t>
      </w:r>
      <w:r w:rsidR="00A47BBD" w:rsidRPr="00A47BBD">
        <w:rPr>
          <w:b/>
          <w:bCs/>
        </w:rPr>
        <w:t>Thiết kế thùng đựng rác thông minh sử dụng cảm biến phát hiện vật cản</w:t>
      </w:r>
      <w:r w:rsidR="00F861C0" w:rsidRPr="00A47BBD">
        <w:rPr>
          <w:b/>
          <w:bCs/>
        </w:rPr>
        <w:t>”</w:t>
      </w:r>
      <w:r w:rsidR="00F861C0" w:rsidRPr="00F861C0">
        <w:t xml:space="preserve"> </w:t>
      </w:r>
      <w:r w:rsidR="00F861C0" w:rsidRPr="00DB6C3C">
        <w:t>là đề tài đồ án tốt nghiệ</w:t>
      </w:r>
      <w:r w:rsidR="00F861C0">
        <w:t xml:space="preserve">p. </w:t>
      </w:r>
    </w:p>
    <w:p w14:paraId="02DDFA8A" w14:textId="14F16E30" w:rsidR="00F861C0" w:rsidRDefault="00F861C0" w:rsidP="00F861C0">
      <w:pPr>
        <w:pStyle w:val="content"/>
        <w:ind w:firstLine="0"/>
      </w:pPr>
      <w:r>
        <w:t>Nội dung quyển báo cáo này bao gồm 3 chương chính:</w:t>
      </w:r>
    </w:p>
    <w:p w14:paraId="18E11F02" w14:textId="422E0A7A" w:rsidR="00F861C0" w:rsidRDefault="00F861C0" w:rsidP="00F861C0">
      <w:pPr>
        <w:pStyle w:val="content"/>
        <w:ind w:left="720" w:firstLine="0"/>
      </w:pPr>
      <w:r>
        <w:t xml:space="preserve">Chương 1 - Tổng quan về hệ thống </w:t>
      </w:r>
    </w:p>
    <w:p w14:paraId="0F6F3CEA" w14:textId="6C5A4CD7" w:rsidR="00F861C0" w:rsidRDefault="00F861C0" w:rsidP="00F861C0">
      <w:pPr>
        <w:pStyle w:val="content"/>
        <w:ind w:left="720" w:firstLine="0"/>
      </w:pPr>
      <w:r>
        <w:t xml:space="preserve">Chương 2 - Cơ sở lý thuyết </w:t>
      </w:r>
    </w:p>
    <w:p w14:paraId="771E1860" w14:textId="3D467661" w:rsidR="00F861C0" w:rsidRDefault="00F861C0" w:rsidP="00F861C0">
      <w:pPr>
        <w:pStyle w:val="content"/>
        <w:ind w:left="720" w:firstLine="0"/>
      </w:pPr>
      <w:r>
        <w:t xml:space="preserve">Chương 3 - Thiết kế hệ thống </w:t>
      </w:r>
    </w:p>
    <w:p w14:paraId="32CACCB7" w14:textId="65341725" w:rsidR="009B7F0E" w:rsidRDefault="009B7F0E" w:rsidP="009B7F0E">
      <w:pPr>
        <w:pStyle w:val="content"/>
        <w:ind w:left="720" w:firstLine="0"/>
      </w:pPr>
      <w:r>
        <w:t xml:space="preserve">Chương </w:t>
      </w:r>
      <w:r>
        <w:t>4</w:t>
      </w:r>
      <w:r>
        <w:t xml:space="preserve"> </w:t>
      </w:r>
      <w:r>
        <w:t>- Kết quả đạt được</w:t>
      </w:r>
    </w:p>
    <w:p w14:paraId="53383995" w14:textId="77777777" w:rsidR="009B7F0E" w:rsidRDefault="009B7F0E" w:rsidP="00F861C0">
      <w:pPr>
        <w:pStyle w:val="content"/>
        <w:ind w:left="720" w:firstLine="0"/>
      </w:pPr>
    </w:p>
    <w:p w14:paraId="11AB04A0" w14:textId="77777777" w:rsidR="00F861C0" w:rsidRDefault="00F861C0">
      <w:pPr>
        <w:rPr>
          <w:rFonts w:ascii="Times New Roman" w:hAnsi="Times New Roman"/>
          <w:sz w:val="28"/>
        </w:rPr>
      </w:pPr>
      <w:r>
        <w:br w:type="page"/>
      </w:r>
    </w:p>
    <w:p w14:paraId="45FDE985" w14:textId="730BEC51" w:rsidR="00DB6C3C" w:rsidRDefault="00F861C0" w:rsidP="00F861C0">
      <w:pPr>
        <w:pStyle w:val="Heading1"/>
      </w:pPr>
      <w:bookmarkStart w:id="6" w:name="_Toc102705615"/>
      <w:r>
        <w:lastRenderedPageBreak/>
        <w:t xml:space="preserve">TỔNG QUAN VỀ </w:t>
      </w:r>
      <w:r w:rsidR="007018F7" w:rsidRPr="00EC59E3">
        <w:rPr>
          <w:caps w:val="0"/>
        </w:rPr>
        <w:t>THÙNG ĐỰNG RÁC THÔNG MINH</w:t>
      </w:r>
      <w:bookmarkEnd w:id="6"/>
      <w:r w:rsidR="007018F7" w:rsidRPr="00EC59E3">
        <w:rPr>
          <w:caps w:val="0"/>
        </w:rPr>
        <w:t xml:space="preserve"> </w:t>
      </w:r>
    </w:p>
    <w:p w14:paraId="4B3684B2" w14:textId="77777777" w:rsidR="006B41BE" w:rsidRPr="006B41BE" w:rsidRDefault="006B41BE" w:rsidP="006B41BE">
      <w:pPr>
        <w:pStyle w:val="level1"/>
      </w:pPr>
      <w:bookmarkStart w:id="7" w:name="_Toc102705616"/>
      <w:r w:rsidRPr="006B41BE">
        <w:t>Lý do lựa chọn đề tài</w:t>
      </w:r>
      <w:bookmarkEnd w:id="7"/>
    </w:p>
    <w:p w14:paraId="01AEBC83" w14:textId="5B2FB601" w:rsidR="00D31227" w:rsidRDefault="006B41BE" w:rsidP="00D31227">
      <w:pPr>
        <w:pStyle w:val="level2"/>
      </w:pPr>
      <w:bookmarkStart w:id="8" w:name="_Toc102705617"/>
      <w:r>
        <w:t>Đặt vấn đề</w:t>
      </w:r>
      <w:bookmarkEnd w:id="8"/>
    </w:p>
    <w:p w14:paraId="194F41A8" w14:textId="10969723" w:rsidR="00FA2B5D" w:rsidRDefault="00FA2B5D" w:rsidP="00E63D87">
      <w:pPr>
        <w:pStyle w:val="content"/>
        <w:rPr>
          <w:color w:val="212121"/>
          <w:sz w:val="30"/>
          <w:szCs w:val="30"/>
          <w:shd w:val="clear" w:color="auto" w:fill="FFFFFF"/>
        </w:rPr>
      </w:pPr>
      <w:r>
        <w:rPr>
          <w:color w:val="212121"/>
          <w:sz w:val="30"/>
          <w:szCs w:val="30"/>
          <w:shd w:val="clear" w:color="auto" w:fill="FFFFFF"/>
        </w:rPr>
        <w:t>Song hành cùng sự phát triển nhanh của xã hội hiện nay thì chất thải sinh hoạt được sinh ra cũng nhiều hơn. Chúng ta phải chịu nhiều tổn hại về mặt môi trường và xã hội, không chỉ gây mất mỹ quan đô thị, ô nhiễm môi trường sống mà sức khỏe của người dân nhiều khu vực bị ảnh hưởng nghiêm trọng.</w:t>
      </w:r>
    </w:p>
    <w:p w14:paraId="7C30C9AA" w14:textId="5AA16D62" w:rsidR="00FA2B5D" w:rsidRPr="00FA2B5D" w:rsidRDefault="00FA2B5D" w:rsidP="00FA2B5D">
      <w:pPr>
        <w:pStyle w:val="content"/>
      </w:pPr>
      <w:r w:rsidRPr="00FA2B5D">
        <w:t>Bên cạnh những biện pháp nhằm hạn chế chất thải cho môi trường như tái sử dụng các rác thải sinh hoạt từ chất liệu nhựa, sắt, đồ kim loại…. thành những chất có thể tái sử dụng được, thì việc sử dụng thùng rác cũng đã trở thành thói quen không thể thiếu để đảm bảo một môi trường sạch và an toàn cho sức khỏe.</w:t>
      </w:r>
    </w:p>
    <w:p w14:paraId="5A0DD5C8" w14:textId="6756639D" w:rsidR="00E63D87" w:rsidRDefault="00E63D87" w:rsidP="00E63D87">
      <w:pPr>
        <w:pStyle w:val="content"/>
      </w:pPr>
      <w:r w:rsidRPr="00DD719D">
        <w:t>Với</w:t>
      </w:r>
      <w:r w:rsidRPr="00DD719D">
        <w:rPr>
          <w:spacing w:val="-5"/>
        </w:rPr>
        <w:t xml:space="preserve"> </w:t>
      </w:r>
      <w:r w:rsidRPr="00DD719D">
        <w:t>mục</w:t>
      </w:r>
      <w:r w:rsidRPr="00DD719D">
        <w:rPr>
          <w:spacing w:val="-4"/>
        </w:rPr>
        <w:t xml:space="preserve"> </w:t>
      </w:r>
      <w:r w:rsidRPr="00DD719D">
        <w:t>đích</w:t>
      </w:r>
      <w:r w:rsidRPr="00DD719D">
        <w:rPr>
          <w:spacing w:val="-4"/>
        </w:rPr>
        <w:t xml:space="preserve"> </w:t>
      </w:r>
      <w:r w:rsidRPr="00DD719D">
        <w:t>có</w:t>
      </w:r>
      <w:r w:rsidRPr="00DD719D">
        <w:rPr>
          <w:spacing w:val="-4"/>
        </w:rPr>
        <w:t xml:space="preserve"> </w:t>
      </w:r>
      <w:r w:rsidRPr="00DD719D">
        <w:t>thể</w:t>
      </w:r>
      <w:r w:rsidRPr="00DD719D">
        <w:rPr>
          <w:spacing w:val="-4"/>
        </w:rPr>
        <w:t xml:space="preserve"> </w:t>
      </w:r>
      <w:r w:rsidRPr="00DD719D">
        <w:t>tạo</w:t>
      </w:r>
      <w:r w:rsidRPr="00DD719D">
        <w:rPr>
          <w:spacing w:val="-5"/>
        </w:rPr>
        <w:t xml:space="preserve"> </w:t>
      </w:r>
      <w:r w:rsidRPr="00DD719D">
        <w:t>ra</w:t>
      </w:r>
      <w:r w:rsidRPr="00DD719D">
        <w:rPr>
          <w:spacing w:val="-4"/>
        </w:rPr>
        <w:t xml:space="preserve"> </w:t>
      </w:r>
      <w:r w:rsidRPr="00DD719D">
        <w:t>một</w:t>
      </w:r>
      <w:r w:rsidRPr="00DD719D">
        <w:rPr>
          <w:spacing w:val="-4"/>
        </w:rPr>
        <w:t xml:space="preserve"> </w:t>
      </w:r>
      <w:r w:rsidR="00FA2B5D">
        <w:t>thùng rác thông minh, thân thiện với người dùng</w:t>
      </w:r>
      <w:r w:rsidRPr="00DD719D">
        <w:t xml:space="preserve"> và giá thành phải chăng, </w:t>
      </w:r>
      <w:r>
        <w:t xml:space="preserve">em </w:t>
      </w:r>
      <w:r w:rsidRPr="00DD719D">
        <w:t>xin giới thiệu đề tài: “</w:t>
      </w:r>
      <w:r w:rsidR="0003253C" w:rsidRPr="0003253C">
        <w:rPr>
          <w:b/>
          <w:szCs w:val="28"/>
        </w:rPr>
        <w:t>Thiết kế thùng đựng rác thông minh sử dụng cảm biến phát hiện vật cản</w:t>
      </w:r>
      <w:r w:rsidRPr="00DD719D">
        <w:t xml:space="preserve">”. Với </w:t>
      </w:r>
      <w:r w:rsidR="0003253C">
        <w:t>đề tài</w:t>
      </w:r>
      <w:r w:rsidRPr="00DD719D">
        <w:t xml:space="preserve"> này, chúng ta có thể phát triển thêm thành một hệ thống hoàn chỉnh</w:t>
      </w:r>
      <w:r>
        <w:t>,</w:t>
      </w:r>
      <w:r w:rsidRPr="00DD719D">
        <w:t xml:space="preserve"> có thể giúp </w:t>
      </w:r>
      <w:r>
        <w:t>con người</w:t>
      </w:r>
      <w:r w:rsidRPr="00DD719D">
        <w:t xml:space="preserve"> dễ dàng sử dụng, </w:t>
      </w:r>
      <w:r w:rsidR="0003253C">
        <w:t>góp phần bảo vệ môi trường xanh, sạch và đẹp.</w:t>
      </w:r>
    </w:p>
    <w:p w14:paraId="2126B0E6" w14:textId="13C60CE4" w:rsidR="007C502F" w:rsidRDefault="00C74FCB" w:rsidP="00C74FCB">
      <w:pPr>
        <w:pStyle w:val="level2"/>
      </w:pPr>
      <w:bookmarkStart w:id="9" w:name="_Toc102705618"/>
      <w:r>
        <w:t>Giới thiệu chung về đề tài</w:t>
      </w:r>
      <w:bookmarkEnd w:id="9"/>
    </w:p>
    <w:p w14:paraId="6A875980" w14:textId="1DBE2FA7" w:rsidR="00412F16" w:rsidRDefault="00C74FCB" w:rsidP="00412F16">
      <w:pPr>
        <w:pStyle w:val="content"/>
      </w:pPr>
      <w:r>
        <w:t xml:space="preserve">Trong đề tài này, em sẽ thực hiện thiết kế </w:t>
      </w:r>
      <w:r w:rsidR="0076615A">
        <w:t xml:space="preserve">một </w:t>
      </w:r>
      <w:r w:rsidR="0003253C">
        <w:t>thùng rác thông minh có chức năng đóng mở tự động sử dụng cảm biến hồng ngoại phát hiện vật cản. Ngoài ra thùng rác còn có chức năng báo đầy, hiển thị lên LCD để người sử dụng biết và xử lý</w:t>
      </w:r>
      <w:r w:rsidR="00412F16">
        <w:t>. Thùng rác có kết hợp với âm thanh báo để báo các trạng thái của thùng</w:t>
      </w:r>
      <w:r w:rsidR="009237F8">
        <w:t xml:space="preserve"> như sau:</w:t>
      </w:r>
    </w:p>
    <w:p w14:paraId="1553191B" w14:textId="340321C3" w:rsidR="00412F16" w:rsidRDefault="00412F16" w:rsidP="00412F16">
      <w:pPr>
        <w:pStyle w:val="content"/>
        <w:numPr>
          <w:ilvl w:val="0"/>
          <w:numId w:val="25"/>
        </w:numPr>
      </w:pPr>
      <w:r>
        <w:t>Khi thùng rác đầy sẽ phát ra âm thanh: “Thùng rác đã đầy”</w:t>
      </w:r>
      <w:r w:rsidR="009237F8">
        <w:t>.</w:t>
      </w:r>
    </w:p>
    <w:p w14:paraId="671E73DF" w14:textId="773317B1" w:rsidR="00412F16" w:rsidRDefault="00412F16" w:rsidP="00412F16">
      <w:pPr>
        <w:pStyle w:val="content"/>
        <w:numPr>
          <w:ilvl w:val="0"/>
          <w:numId w:val="25"/>
        </w:numPr>
      </w:pPr>
      <w:r>
        <w:t>Khi thùng rác được mở sẽ phát ra âm thanh “ Xin vui lòng bỏ rác vào thùng”</w:t>
      </w:r>
      <w:r w:rsidR="009237F8">
        <w:t>.</w:t>
      </w:r>
    </w:p>
    <w:p w14:paraId="1D72F82D" w14:textId="468B89BA" w:rsidR="00412F16" w:rsidRDefault="00412F16" w:rsidP="009237F8">
      <w:pPr>
        <w:pStyle w:val="content"/>
        <w:numPr>
          <w:ilvl w:val="0"/>
          <w:numId w:val="25"/>
        </w:numPr>
      </w:pPr>
      <w:r>
        <w:t>Khi đã nhận rác xong thùng rác phát ra âm thanh: “Xin cảm ơn”</w:t>
      </w:r>
      <w:r w:rsidR="009237F8">
        <w:t>.</w:t>
      </w:r>
    </w:p>
    <w:p w14:paraId="6CD22E6C" w14:textId="77777777" w:rsidR="008C0A32" w:rsidRDefault="00767DA5" w:rsidP="008C0A32">
      <w:pPr>
        <w:pStyle w:val="level1"/>
      </w:pPr>
      <w:r>
        <w:lastRenderedPageBreak/>
        <w:t xml:space="preserve"> </w:t>
      </w:r>
      <w:bookmarkStart w:id="10" w:name="_Toc102705619"/>
      <w:r>
        <w:t>Vai trò và ý nghĩa của đề tài</w:t>
      </w:r>
      <w:bookmarkEnd w:id="10"/>
    </w:p>
    <w:p w14:paraId="33878355" w14:textId="379BBDEE" w:rsidR="008C0A32" w:rsidRPr="008C0A32" w:rsidRDefault="008C0A32" w:rsidP="008C0A32">
      <w:pPr>
        <w:pStyle w:val="content"/>
        <w:ind w:firstLine="0"/>
        <w:rPr>
          <w:i/>
          <w:iCs/>
        </w:rPr>
      </w:pPr>
      <w:r w:rsidRPr="008C0A32">
        <w:rPr>
          <w:i/>
          <w:iCs/>
        </w:rPr>
        <w:t>Vai trò của đề tài</w:t>
      </w:r>
    </w:p>
    <w:p w14:paraId="5EE86CB2" w14:textId="3125FE2E" w:rsidR="00733AF1" w:rsidRDefault="00767DA5" w:rsidP="00C74FCB">
      <w:pPr>
        <w:pStyle w:val="content"/>
      </w:pPr>
      <w:r>
        <w:t xml:space="preserve">Đề tài tập trung vào thiết kế mô hình </w:t>
      </w:r>
      <w:r w:rsidR="00FA2B5D">
        <w:t>t</w:t>
      </w:r>
      <w:r w:rsidR="00733AF1" w:rsidRPr="00733AF1">
        <w:t xml:space="preserve">hiết kế thùng đựng rác thông minh sử dụng cảm biến phát hiện vật cản </w:t>
      </w:r>
      <w:r w:rsidR="00733AF1">
        <w:t>.</w:t>
      </w:r>
    </w:p>
    <w:p w14:paraId="2B430216" w14:textId="7B9D5C3C" w:rsidR="00767DA5" w:rsidRDefault="00432073" w:rsidP="00C74FCB">
      <w:pPr>
        <w:pStyle w:val="content"/>
      </w:pPr>
      <w:r>
        <w:t>Đề tài giúp người dùng và người vận hành có thể giám sát và điều khiển dễ dàng các thiết bị thông qua điện thoại hoặc máy tính có kết nối Internet</w:t>
      </w:r>
      <w:r w:rsidR="008C0A32">
        <w:t xml:space="preserve">.  </w:t>
      </w:r>
    </w:p>
    <w:p w14:paraId="5B9F71E2" w14:textId="3AA55DE3" w:rsidR="008C0A32" w:rsidRPr="008C0A32" w:rsidRDefault="008C0A32" w:rsidP="008C0A32">
      <w:pPr>
        <w:pStyle w:val="content"/>
        <w:ind w:firstLine="0"/>
        <w:rPr>
          <w:i/>
          <w:iCs/>
        </w:rPr>
      </w:pPr>
      <w:r w:rsidRPr="008C0A32">
        <w:rPr>
          <w:i/>
          <w:iCs/>
        </w:rPr>
        <w:t>Ý nghĩa của đề tài</w:t>
      </w:r>
    </w:p>
    <w:p w14:paraId="750FB16B" w14:textId="6D4B73DD" w:rsidR="008C0A32" w:rsidRDefault="008C0A32" w:rsidP="00594BC3">
      <w:pPr>
        <w:pStyle w:val="content"/>
        <w:numPr>
          <w:ilvl w:val="0"/>
          <w:numId w:val="3"/>
        </w:numPr>
      </w:pPr>
      <w:r>
        <w:t xml:space="preserve">Ứng dụng </w:t>
      </w:r>
      <w:r w:rsidR="00FA2B5D">
        <w:t>vào triển khai lắp đặt các thùng rác tự động</w:t>
      </w:r>
    </w:p>
    <w:p w14:paraId="38B8C894" w14:textId="6260AA02" w:rsidR="008C0A32" w:rsidRDefault="008C0A32" w:rsidP="00594BC3">
      <w:pPr>
        <w:pStyle w:val="content"/>
        <w:numPr>
          <w:ilvl w:val="0"/>
          <w:numId w:val="3"/>
        </w:numPr>
      </w:pPr>
      <w:r>
        <w:t>Giảm thiểu được chi phí quản lý và giám sát</w:t>
      </w:r>
    </w:p>
    <w:p w14:paraId="08B0F5C1" w14:textId="2F166A5F" w:rsidR="008C0A32" w:rsidRDefault="008C0A32" w:rsidP="00594BC3">
      <w:pPr>
        <w:pStyle w:val="content"/>
        <w:numPr>
          <w:ilvl w:val="0"/>
          <w:numId w:val="3"/>
        </w:numPr>
      </w:pPr>
      <w:r>
        <w:t>Dần đưa các thiết bị thông minh vào nhà máy và nhà thông minh</w:t>
      </w:r>
    </w:p>
    <w:p w14:paraId="01ED9DBB" w14:textId="2EEF93AE" w:rsidR="00140FDD" w:rsidRDefault="00140FDD" w:rsidP="00140FDD">
      <w:pPr>
        <w:pStyle w:val="level1"/>
      </w:pPr>
      <w:bookmarkStart w:id="11" w:name="_Toc102705620"/>
      <w:r>
        <w:t xml:space="preserve">Các hệ thống </w:t>
      </w:r>
      <w:r w:rsidR="004E68A4" w:rsidRPr="004E68A4">
        <w:t xml:space="preserve">thùng đựng rác thông minh </w:t>
      </w:r>
      <w:r>
        <w:t>ngoài thị trường</w:t>
      </w:r>
      <w:bookmarkEnd w:id="11"/>
    </w:p>
    <w:p w14:paraId="558EBF2D" w14:textId="2E062CA8" w:rsidR="004E68A4" w:rsidRPr="00733AF1" w:rsidRDefault="009237F8" w:rsidP="00733AF1">
      <w:pPr>
        <w:pStyle w:val="content"/>
        <w:ind w:firstLine="0"/>
        <w:rPr>
          <w:i/>
          <w:iCs/>
        </w:rPr>
      </w:pPr>
      <w:r>
        <w:rPr>
          <w:noProof/>
        </w:rPr>
        <mc:AlternateContent>
          <mc:Choice Requires="wps">
            <w:drawing>
              <wp:anchor distT="0" distB="0" distL="114300" distR="114300" simplePos="0" relativeHeight="251692032" behindDoc="0" locked="0" layoutInCell="1" allowOverlap="1" wp14:anchorId="3DEBFE4D" wp14:editId="42370E53">
                <wp:simplePos x="0" y="0"/>
                <wp:positionH relativeFrom="column">
                  <wp:posOffset>637540</wp:posOffset>
                </wp:positionH>
                <wp:positionV relativeFrom="paragraph">
                  <wp:posOffset>3091815</wp:posOffset>
                </wp:positionV>
                <wp:extent cx="4305300" cy="635"/>
                <wp:effectExtent l="0" t="0" r="0" b="0"/>
                <wp:wrapTopAndBottom/>
                <wp:docPr id="22" name="Text Box 22"/>
                <wp:cNvGraphicFramePr/>
                <a:graphic xmlns:a="http://schemas.openxmlformats.org/drawingml/2006/main">
                  <a:graphicData uri="http://schemas.microsoft.com/office/word/2010/wordprocessingShape">
                    <wps:wsp>
                      <wps:cNvSpPr txBox="1"/>
                      <wps:spPr>
                        <a:xfrm>
                          <a:off x="0" y="0"/>
                          <a:ext cx="4305300" cy="635"/>
                        </a:xfrm>
                        <a:prstGeom prst="rect">
                          <a:avLst/>
                        </a:prstGeom>
                        <a:solidFill>
                          <a:prstClr val="white"/>
                        </a:solidFill>
                        <a:ln>
                          <a:noFill/>
                        </a:ln>
                      </wps:spPr>
                      <wps:txbx>
                        <w:txbxContent>
                          <w:p w14:paraId="159ED6F3" w14:textId="3F703F50" w:rsidR="009237F8" w:rsidRPr="004B3B8E" w:rsidRDefault="009237F8" w:rsidP="009237F8">
                            <w:pPr>
                              <w:pStyle w:val="Caption"/>
                              <w:rPr>
                                <w:noProof/>
                              </w:rPr>
                            </w:pPr>
                            <w:r>
                              <w:t xml:space="preserve">Hình </w:t>
                            </w:r>
                            <w:fldSimple w:instr=" STYLEREF 1 \s ">
                              <w:r w:rsidR="003C69B1">
                                <w:rPr>
                                  <w:noProof/>
                                </w:rPr>
                                <w:t>1</w:t>
                              </w:r>
                            </w:fldSimple>
                            <w:r w:rsidR="003C69B1">
                              <w:noBreakHyphen/>
                            </w:r>
                            <w:fldSimple w:instr=" SEQ Hình \* ARABIC \s 1 ">
                              <w:r w:rsidR="003C69B1">
                                <w:rPr>
                                  <w:noProof/>
                                </w:rPr>
                                <w:t>1</w:t>
                              </w:r>
                            </w:fldSimple>
                            <w:r>
                              <w:t>: Thùng rác thông minh Xiaomi Ninestarts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DEBFE4D" id="_x0000_t202" coordsize="21600,21600" o:spt="202" path="m,l,21600r21600,l21600,xe">
                <v:stroke joinstyle="miter"/>
                <v:path gradientshapeok="t" o:connecttype="rect"/>
              </v:shapetype>
              <v:shape id="Text Box 22" o:spid="_x0000_s1026" type="#_x0000_t202" style="position:absolute;left:0;text-align:left;margin-left:50.2pt;margin-top:243.45pt;width:339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" stroked="f">
                <v:textbox style="mso-fit-shape-to-text:t" inset="0,0,0,0">
                  <w:txbxContent>
                    <w:p w14:paraId="159ED6F3" w14:textId="3F703F50" w:rsidR="009237F8" w:rsidRPr="004B3B8E" w:rsidRDefault="009237F8" w:rsidP="009237F8">
                      <w:pPr>
                        <w:pStyle w:val="Caption"/>
                        <w:rPr>
                          <w:noProof/>
                        </w:rPr>
                      </w:pPr>
                      <w:r>
                        <w:t xml:space="preserve">Hình </w:t>
                      </w:r>
                      <w:fldSimple w:instr=" STYLEREF 1 \s ">
                        <w:r w:rsidR="003C69B1">
                          <w:rPr>
                            <w:noProof/>
                          </w:rPr>
                          <w:t>1</w:t>
                        </w:r>
                      </w:fldSimple>
                      <w:r w:rsidR="003C69B1">
                        <w:noBreakHyphen/>
                      </w:r>
                      <w:fldSimple w:instr=" SEQ Hình \* ARABIC \s 1 ">
                        <w:r w:rsidR="003C69B1">
                          <w:rPr>
                            <w:noProof/>
                          </w:rPr>
                          <w:t>1</w:t>
                        </w:r>
                      </w:fldSimple>
                      <w:r>
                        <w:t>: Thùng rác thông minh Xiaomi Ninestarts</w:t>
                      </w:r>
                    </w:p>
                  </w:txbxContent>
                </v:textbox>
                <w10:wrap type="topAndBottom"/>
              </v:shape>
            </w:pict>
          </mc:Fallback>
        </mc:AlternateContent>
      </w:r>
      <w:r w:rsidR="00733AF1" w:rsidRPr="00733AF1">
        <w:rPr>
          <w:i/>
          <w:iCs/>
          <w:noProof/>
        </w:rPr>
        <w:drawing>
          <wp:anchor distT="0" distB="0" distL="114300" distR="114300" simplePos="0" relativeHeight="251671552" behindDoc="0" locked="0" layoutInCell="1" allowOverlap="1" wp14:anchorId="28C39004" wp14:editId="6E09DB6D">
            <wp:simplePos x="0" y="0"/>
            <wp:positionH relativeFrom="margin">
              <wp:align>center</wp:align>
            </wp:positionH>
            <wp:positionV relativeFrom="paragraph">
              <wp:posOffset>401159</wp:posOffset>
            </wp:positionV>
            <wp:extent cx="4305300" cy="2633980"/>
            <wp:effectExtent l="0" t="0" r="0" b="0"/>
            <wp:wrapTopAndBottom/>
            <wp:docPr id="85" name="Picture 85" descr="Thùng rác thông minh Xiaomi Ninestars sở hữu cảm biến nhanh nhạy, giúp bạn hạn chế vi khuẩ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Thùng rác thông minh Xiaomi Ninestars sở hữu cảm biến nhanh nhạy, giúp bạn hạn chế vi khuẩn"/>
                    <pic:cNvPicPr>
                      <a:picLocks noChangeAspect="1" noChangeArrowheads="1"/>
                    </pic:cNvPicPr>
                  </pic:nvPicPr>
                  <pic:blipFill rotWithShape="1">
                    <a:blip r:embed="rId6">
                      <a:extLst>
                        <a:ext uri="{28A0092B-C50C-407E-A947-70E740481C1C}">
                          <a14:useLocalDpi xmlns:a14="http://schemas.microsoft.com/office/drawing/2010/main" val="0"/>
                        </a:ext>
                      </a:extLst>
                    </a:blip>
                    <a:srcRect r="8093"/>
                    <a:stretch/>
                  </pic:blipFill>
                  <pic:spPr bwMode="auto">
                    <a:xfrm>
                      <a:off x="0" y="0"/>
                      <a:ext cx="4305300" cy="26339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E68A4" w:rsidRPr="00733AF1">
        <w:rPr>
          <w:i/>
          <w:iCs/>
        </w:rPr>
        <w:t>Thùng rác thông minh Xiaomi Ninestars</w:t>
      </w:r>
    </w:p>
    <w:p w14:paraId="5AF10861" w14:textId="23B502E9" w:rsidR="004E68A4" w:rsidRPr="004E68A4" w:rsidRDefault="004E68A4" w:rsidP="00594BC3">
      <w:pPr>
        <w:pStyle w:val="NormalWeb"/>
        <w:numPr>
          <w:ilvl w:val="0"/>
          <w:numId w:val="19"/>
        </w:numPr>
        <w:spacing w:before="0" w:beforeAutospacing="0" w:after="0" w:afterAutospacing="0" w:line="420" w:lineRule="atLeast"/>
        <w:rPr>
          <w:bCs/>
          <w:color w:val="333333"/>
          <w:sz w:val="27"/>
          <w:szCs w:val="27"/>
        </w:rPr>
      </w:pPr>
      <w:r w:rsidRPr="004E68A4">
        <w:rPr>
          <w:rStyle w:val="Strong"/>
          <w:b w:val="0"/>
          <w:bCs w:val="0"/>
          <w:color w:val="333333"/>
          <w:sz w:val="27"/>
          <w:szCs w:val="27"/>
        </w:rPr>
        <w:t>Kích thước</w:t>
      </w:r>
      <w:r w:rsidRPr="004E68A4">
        <w:rPr>
          <w:bCs/>
          <w:color w:val="333333"/>
          <w:sz w:val="27"/>
          <w:szCs w:val="27"/>
        </w:rPr>
        <w:t>: 244mm x 191mm x 342mm</w:t>
      </w:r>
    </w:p>
    <w:p w14:paraId="6BDB4F59" w14:textId="3678CE4A" w:rsidR="004E68A4" w:rsidRPr="004E68A4" w:rsidRDefault="004E68A4" w:rsidP="00594BC3">
      <w:pPr>
        <w:pStyle w:val="NormalWeb"/>
        <w:numPr>
          <w:ilvl w:val="0"/>
          <w:numId w:val="19"/>
        </w:numPr>
        <w:spacing w:before="0" w:beforeAutospacing="0" w:after="0" w:afterAutospacing="0" w:line="420" w:lineRule="atLeast"/>
        <w:rPr>
          <w:bCs/>
          <w:color w:val="333333"/>
          <w:sz w:val="27"/>
          <w:szCs w:val="27"/>
        </w:rPr>
      </w:pPr>
      <w:r w:rsidRPr="004E68A4">
        <w:rPr>
          <w:rStyle w:val="Strong"/>
          <w:b w:val="0"/>
          <w:bCs w:val="0"/>
          <w:color w:val="333333"/>
          <w:sz w:val="27"/>
          <w:szCs w:val="27"/>
        </w:rPr>
        <w:t>Thể tích</w:t>
      </w:r>
      <w:r w:rsidRPr="004E68A4">
        <w:rPr>
          <w:bCs/>
          <w:color w:val="333333"/>
          <w:sz w:val="27"/>
          <w:szCs w:val="27"/>
        </w:rPr>
        <w:t>: 10 lít</w:t>
      </w:r>
    </w:p>
    <w:p w14:paraId="577FE891" w14:textId="24459D18" w:rsidR="004E68A4" w:rsidRPr="004E68A4" w:rsidRDefault="004E68A4" w:rsidP="00594BC3">
      <w:pPr>
        <w:pStyle w:val="NormalWeb"/>
        <w:numPr>
          <w:ilvl w:val="0"/>
          <w:numId w:val="19"/>
        </w:numPr>
        <w:spacing w:before="0" w:beforeAutospacing="0" w:after="0" w:afterAutospacing="0" w:line="420" w:lineRule="atLeast"/>
        <w:rPr>
          <w:bCs/>
          <w:color w:val="333333"/>
          <w:sz w:val="27"/>
          <w:szCs w:val="27"/>
        </w:rPr>
      </w:pPr>
      <w:r w:rsidRPr="004E68A4">
        <w:rPr>
          <w:rStyle w:val="Strong"/>
          <w:b w:val="0"/>
          <w:bCs w:val="0"/>
          <w:color w:val="333333"/>
          <w:sz w:val="27"/>
          <w:szCs w:val="27"/>
        </w:rPr>
        <w:t>Chất liệu vỏ</w:t>
      </w:r>
      <w:r w:rsidRPr="004E68A4">
        <w:rPr>
          <w:bCs/>
          <w:color w:val="333333"/>
          <w:sz w:val="27"/>
          <w:szCs w:val="27"/>
        </w:rPr>
        <w:t>: Nhựa cao cấp ABS</w:t>
      </w:r>
    </w:p>
    <w:p w14:paraId="6109D76B" w14:textId="5E3AEC70" w:rsidR="004E68A4" w:rsidRPr="004E68A4" w:rsidRDefault="004E68A4" w:rsidP="00594BC3">
      <w:pPr>
        <w:pStyle w:val="NormalWeb"/>
        <w:numPr>
          <w:ilvl w:val="0"/>
          <w:numId w:val="19"/>
        </w:numPr>
        <w:spacing w:before="0" w:beforeAutospacing="0" w:after="0" w:afterAutospacing="0" w:line="420" w:lineRule="atLeast"/>
        <w:rPr>
          <w:bCs/>
          <w:color w:val="333333"/>
          <w:sz w:val="27"/>
          <w:szCs w:val="27"/>
        </w:rPr>
      </w:pPr>
      <w:r w:rsidRPr="004E68A4">
        <w:rPr>
          <w:rStyle w:val="Strong"/>
          <w:b w:val="0"/>
          <w:bCs w:val="0"/>
          <w:color w:val="333333"/>
          <w:sz w:val="27"/>
          <w:szCs w:val="27"/>
        </w:rPr>
        <w:t>Khối lượng</w:t>
      </w:r>
      <w:r w:rsidRPr="004E68A4">
        <w:rPr>
          <w:bCs/>
          <w:color w:val="333333"/>
          <w:sz w:val="27"/>
          <w:szCs w:val="27"/>
        </w:rPr>
        <w:t>: 1.49 kg</w:t>
      </w:r>
    </w:p>
    <w:p w14:paraId="7C680A6F" w14:textId="6CF44BB4" w:rsidR="004E68A4" w:rsidRPr="00510338" w:rsidRDefault="004E68A4" w:rsidP="00510338">
      <w:pPr>
        <w:pStyle w:val="NormalWeb"/>
        <w:numPr>
          <w:ilvl w:val="0"/>
          <w:numId w:val="19"/>
        </w:numPr>
        <w:spacing w:before="0" w:beforeAutospacing="0" w:after="0" w:afterAutospacing="0" w:line="420" w:lineRule="atLeast"/>
        <w:rPr>
          <w:bCs/>
          <w:color w:val="333333"/>
          <w:sz w:val="27"/>
          <w:szCs w:val="27"/>
        </w:rPr>
      </w:pPr>
      <w:r w:rsidRPr="004E68A4">
        <w:rPr>
          <w:rStyle w:val="Strong"/>
          <w:b w:val="0"/>
          <w:bCs w:val="0"/>
          <w:color w:val="333333"/>
          <w:sz w:val="27"/>
          <w:szCs w:val="27"/>
        </w:rPr>
        <w:t>Pin</w:t>
      </w:r>
      <w:r w:rsidRPr="004E68A4">
        <w:rPr>
          <w:bCs/>
          <w:color w:val="333333"/>
          <w:sz w:val="27"/>
          <w:szCs w:val="27"/>
        </w:rPr>
        <w:t>: 2 </w:t>
      </w:r>
      <w:hyperlink r:id="rId7" w:tgtFrame="_blank" w:history="1">
        <w:r w:rsidRPr="004E68A4">
          <w:rPr>
            <w:color w:val="333333"/>
          </w:rPr>
          <w:t>pin AA</w:t>
        </w:r>
      </w:hyperlink>
    </w:p>
    <w:p w14:paraId="1ABF38E8" w14:textId="7FBC7882" w:rsidR="004E68A4" w:rsidRPr="00733AF1" w:rsidRDefault="004E68A4" w:rsidP="00733AF1">
      <w:pPr>
        <w:pStyle w:val="content"/>
      </w:pPr>
      <w:r w:rsidRPr="00733AF1">
        <w:lastRenderedPageBreak/>
        <w:t>Khi nhắc đến các thiết bị thông minh sử dụng trong gia đình, Xiaomi chắc hẳn là cái tên không thể thiếu với những sản phẩm đa dạng, giá rẻ cùng công nghệ hiện đại.</w:t>
      </w:r>
    </w:p>
    <w:p w14:paraId="4DF7414E" w14:textId="087982F1" w:rsidR="004E68A4" w:rsidRDefault="004E68A4" w:rsidP="004E68A4">
      <w:pPr>
        <w:pStyle w:val="content"/>
        <w:ind w:firstLine="0"/>
      </w:pPr>
      <w:r>
        <w:t>Thùng rác thông minh Xiaomi Ninestars có thiết kế hình trụ tròn với dung tích 10 lít, phù hợp để bạn đặt ở phòng khách hoặc phòng bếp.</w:t>
      </w:r>
    </w:p>
    <w:p w14:paraId="4262DFC4" w14:textId="77777777" w:rsidR="00733AF1" w:rsidRPr="00733AF1" w:rsidRDefault="00733AF1" w:rsidP="00733AF1">
      <w:pPr>
        <w:pStyle w:val="content"/>
        <w:ind w:firstLine="0"/>
        <w:rPr>
          <w:i/>
          <w:iCs/>
        </w:rPr>
      </w:pPr>
      <w:r w:rsidRPr="00733AF1">
        <w:rPr>
          <w:i/>
          <w:iCs/>
        </w:rPr>
        <w:t xml:space="preserve">Thùng rác thông minh EKO 9285MT </w:t>
      </w:r>
    </w:p>
    <w:p w14:paraId="17000A58" w14:textId="16A77DAF" w:rsidR="00733AF1" w:rsidRPr="00733AF1" w:rsidRDefault="00733AF1" w:rsidP="00594BC3">
      <w:pPr>
        <w:pStyle w:val="content"/>
        <w:numPr>
          <w:ilvl w:val="0"/>
          <w:numId w:val="18"/>
        </w:numPr>
      </w:pPr>
      <w:r w:rsidRPr="00733AF1">
        <w:rPr>
          <w:rStyle w:val="Strong"/>
          <w:b w:val="0"/>
          <w:bCs w:val="0"/>
        </w:rPr>
        <w:t>Kích thước</w:t>
      </w:r>
      <w:r w:rsidRPr="00733AF1">
        <w:t>: 25(Ø) x 345 mm</w:t>
      </w:r>
    </w:p>
    <w:p w14:paraId="77999B05" w14:textId="328D52C1" w:rsidR="00733AF1" w:rsidRPr="00733AF1" w:rsidRDefault="00733AF1" w:rsidP="00594BC3">
      <w:pPr>
        <w:pStyle w:val="content"/>
        <w:numPr>
          <w:ilvl w:val="0"/>
          <w:numId w:val="18"/>
        </w:numPr>
      </w:pPr>
      <w:r w:rsidRPr="00733AF1">
        <w:rPr>
          <w:rStyle w:val="Strong"/>
          <w:b w:val="0"/>
          <w:bCs w:val="0"/>
        </w:rPr>
        <w:t>Thể tích</w:t>
      </w:r>
      <w:r w:rsidRPr="00733AF1">
        <w:t>: 9 lít</w:t>
      </w:r>
    </w:p>
    <w:p w14:paraId="5ADD12D7" w14:textId="72AC8815" w:rsidR="00733AF1" w:rsidRPr="00733AF1" w:rsidRDefault="00733AF1" w:rsidP="00594BC3">
      <w:pPr>
        <w:pStyle w:val="content"/>
        <w:numPr>
          <w:ilvl w:val="0"/>
          <w:numId w:val="18"/>
        </w:numPr>
      </w:pPr>
      <w:r w:rsidRPr="00733AF1">
        <w:rPr>
          <w:rStyle w:val="Strong"/>
          <w:b w:val="0"/>
          <w:bCs w:val="0"/>
        </w:rPr>
        <w:t>Chất liệu vỏ</w:t>
      </w:r>
      <w:r w:rsidRPr="00733AF1">
        <w:t>: Inox cao cấp</w:t>
      </w:r>
    </w:p>
    <w:p w14:paraId="6E289E0A" w14:textId="5FED82E4" w:rsidR="00733AF1" w:rsidRPr="00733AF1" w:rsidRDefault="00733AF1" w:rsidP="00594BC3">
      <w:pPr>
        <w:pStyle w:val="content"/>
        <w:numPr>
          <w:ilvl w:val="0"/>
          <w:numId w:val="18"/>
        </w:numPr>
      </w:pPr>
      <w:r w:rsidRPr="00733AF1">
        <w:rPr>
          <w:rStyle w:val="Strong"/>
          <w:b w:val="0"/>
          <w:bCs w:val="0"/>
        </w:rPr>
        <w:t>Khối lượng</w:t>
      </w:r>
      <w:r w:rsidRPr="00733AF1">
        <w:t>: Khoảng 2kg</w:t>
      </w:r>
    </w:p>
    <w:p w14:paraId="2743E0F7" w14:textId="44994B6B" w:rsidR="00733AF1" w:rsidRDefault="00733AF1" w:rsidP="00594BC3">
      <w:pPr>
        <w:pStyle w:val="content"/>
        <w:numPr>
          <w:ilvl w:val="0"/>
          <w:numId w:val="18"/>
        </w:numPr>
      </w:pPr>
      <w:r w:rsidRPr="00733AF1">
        <w:rPr>
          <w:rStyle w:val="Strong"/>
          <w:b w:val="0"/>
          <w:bCs w:val="0"/>
        </w:rPr>
        <w:t>Pin</w:t>
      </w:r>
      <w:r w:rsidRPr="00733AF1">
        <w:t>: Pin </w:t>
      </w:r>
      <w:hyperlink r:id="rId8" w:anchor="hmenuid2" w:tgtFrame="_blank" w:history="1">
        <w:r w:rsidRPr="00733AF1">
          <w:rPr>
            <w:rStyle w:val="Hyperlink"/>
            <w:color w:val="auto"/>
            <w:u w:val="none"/>
          </w:rPr>
          <w:t>500mAh</w:t>
        </w:r>
      </w:hyperlink>
      <w:r w:rsidRPr="00733AF1">
        <w:t>, điện thế 4AA</w:t>
      </w:r>
    </w:p>
    <w:p w14:paraId="46543039" w14:textId="77777777" w:rsidR="00510338" w:rsidRDefault="00733AF1" w:rsidP="00510338">
      <w:pPr>
        <w:pStyle w:val="content"/>
        <w:keepNext/>
        <w:ind w:firstLine="0"/>
        <w:jc w:val="center"/>
      </w:pPr>
      <w:r>
        <w:rPr>
          <w:noProof/>
        </w:rPr>
        <w:drawing>
          <wp:inline distT="0" distB="0" distL="0" distR="0" wp14:anchorId="0C19F21D" wp14:editId="63330BC9">
            <wp:extent cx="4867315" cy="2736376"/>
            <wp:effectExtent l="0" t="0" r="0" b="6985"/>
            <wp:docPr id="86" name="Picture 86" descr="Thùng rác thông minh EKO 9285MT được làm bằng chất liệu inox cao cấp, chống bám dính bụi bẩn, vân t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Thùng rác thông minh EKO 9285MT được làm bằng chất liệu inox cao cấp, chống bám dính bụi bẩn, vân tay"/>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881443" cy="2744318"/>
                    </a:xfrm>
                    <a:prstGeom prst="rect">
                      <a:avLst/>
                    </a:prstGeom>
                    <a:noFill/>
                    <a:ln>
                      <a:noFill/>
                    </a:ln>
                  </pic:spPr>
                </pic:pic>
              </a:graphicData>
            </a:graphic>
          </wp:inline>
        </w:drawing>
      </w:r>
    </w:p>
    <w:p w14:paraId="556CD550" w14:textId="687C93AB" w:rsidR="00733AF1" w:rsidRDefault="00510338" w:rsidP="00510338">
      <w:pPr>
        <w:pStyle w:val="Caption"/>
      </w:pPr>
      <w:r>
        <w:t xml:space="preserve">Hình </w:t>
      </w:r>
      <w:fldSimple w:instr=" STYLEREF 1 \s ">
        <w:r w:rsidR="003C69B1">
          <w:rPr>
            <w:noProof/>
          </w:rPr>
          <w:t>1</w:t>
        </w:r>
      </w:fldSimple>
      <w:r w:rsidR="003C69B1">
        <w:noBreakHyphen/>
      </w:r>
      <w:fldSimple w:instr=" SEQ Hình \* ARABIC \s 1 ">
        <w:r w:rsidR="003C69B1">
          <w:rPr>
            <w:noProof/>
          </w:rPr>
          <w:t>2</w:t>
        </w:r>
      </w:fldSimple>
      <w:r>
        <w:t xml:space="preserve">: Thùng rác thông minh </w:t>
      </w:r>
      <w:r w:rsidRPr="00510338">
        <w:t>EKO 9285MT</w:t>
      </w:r>
    </w:p>
    <w:p w14:paraId="799C2B5D" w14:textId="6CCACEC1" w:rsidR="00733AF1" w:rsidRDefault="00733AF1" w:rsidP="00733AF1">
      <w:pPr>
        <w:pStyle w:val="content"/>
      </w:pPr>
      <w:r w:rsidRPr="00733AF1">
        <w:t>EKO cũng là một trong số những thương hiệu đồ gia dụng sở hữu nhiều thùng rác thông minh với các mẫu mã với các kích thước đa dạng. Thùng rác thông minh </w:t>
      </w:r>
      <w:r w:rsidRPr="00733AF1">
        <w:rPr>
          <w:rStyle w:val="Strong"/>
          <w:b w:val="0"/>
          <w:bCs w:val="0"/>
        </w:rPr>
        <w:t>EKO 9285MT</w:t>
      </w:r>
      <w:r w:rsidRPr="00733AF1">
        <w:t> được trang bị cơ chế cảm biến thông minh giúp </w:t>
      </w:r>
      <w:r w:rsidRPr="00733AF1">
        <w:rPr>
          <w:rStyle w:val="Strong"/>
          <w:b w:val="0"/>
          <w:bCs w:val="0"/>
        </w:rPr>
        <w:t>đóng</w:t>
      </w:r>
      <w:r w:rsidRPr="00733AF1">
        <w:t>, </w:t>
      </w:r>
      <w:r w:rsidRPr="00733AF1">
        <w:rPr>
          <w:rStyle w:val="Strong"/>
          <w:b w:val="0"/>
          <w:bCs w:val="0"/>
        </w:rPr>
        <w:t>mở nắp tự động</w:t>
      </w:r>
      <w:r w:rsidRPr="00733AF1">
        <w:t>, giúp bạn giữ vệ sinh khi bỏ rác vào thùng.</w:t>
      </w:r>
    </w:p>
    <w:p w14:paraId="3B6AB0B5" w14:textId="36570DE0" w:rsidR="00733AF1" w:rsidRDefault="00733AF1" w:rsidP="00733AF1">
      <w:pPr>
        <w:pStyle w:val="content"/>
        <w:ind w:firstLine="0"/>
        <w:rPr>
          <w:i/>
          <w:iCs/>
        </w:rPr>
      </w:pPr>
      <w:r w:rsidRPr="00733AF1">
        <w:rPr>
          <w:i/>
          <w:iCs/>
        </w:rPr>
        <w:lastRenderedPageBreak/>
        <w:t>Thùng rác cảm ứng thông minh H56-B</w:t>
      </w:r>
    </w:p>
    <w:p w14:paraId="6166C437" w14:textId="5D1AAA3C" w:rsidR="00733AF1" w:rsidRPr="00733AF1" w:rsidRDefault="00733AF1" w:rsidP="00594BC3">
      <w:pPr>
        <w:pStyle w:val="content"/>
        <w:numPr>
          <w:ilvl w:val="0"/>
          <w:numId w:val="20"/>
        </w:numPr>
      </w:pPr>
      <w:r w:rsidRPr="00733AF1">
        <w:rPr>
          <w:rStyle w:val="Strong"/>
          <w:b w:val="0"/>
          <w:bCs w:val="0"/>
        </w:rPr>
        <w:t>Kích thước</w:t>
      </w:r>
      <w:r w:rsidRPr="00733AF1">
        <w:t>: 380mm x 260mm x 620mm</w:t>
      </w:r>
    </w:p>
    <w:p w14:paraId="3E826033" w14:textId="526C717C" w:rsidR="00733AF1" w:rsidRPr="00733AF1" w:rsidRDefault="00733AF1" w:rsidP="00594BC3">
      <w:pPr>
        <w:pStyle w:val="content"/>
        <w:numPr>
          <w:ilvl w:val="0"/>
          <w:numId w:val="20"/>
        </w:numPr>
      </w:pPr>
      <w:r w:rsidRPr="00733AF1">
        <w:rPr>
          <w:rStyle w:val="Strong"/>
          <w:b w:val="0"/>
          <w:bCs w:val="0"/>
        </w:rPr>
        <w:t>Thể tích</w:t>
      </w:r>
      <w:r w:rsidRPr="00733AF1">
        <w:t>: 30 lít</w:t>
      </w:r>
    </w:p>
    <w:p w14:paraId="2AB165C9" w14:textId="254A8BC6" w:rsidR="00733AF1" w:rsidRPr="00733AF1" w:rsidRDefault="00733AF1" w:rsidP="00594BC3">
      <w:pPr>
        <w:pStyle w:val="content"/>
        <w:numPr>
          <w:ilvl w:val="0"/>
          <w:numId w:val="20"/>
        </w:numPr>
      </w:pPr>
      <w:r w:rsidRPr="00733AF1">
        <w:rPr>
          <w:rStyle w:val="Strong"/>
          <w:b w:val="0"/>
          <w:bCs w:val="0"/>
        </w:rPr>
        <w:t>Chất liệu vỏ</w:t>
      </w:r>
      <w:r w:rsidRPr="00733AF1">
        <w:t>: Inox cao cấp</w:t>
      </w:r>
    </w:p>
    <w:p w14:paraId="729AA104" w14:textId="37E0E9B8" w:rsidR="00733AF1" w:rsidRPr="00733AF1" w:rsidRDefault="00733AF1" w:rsidP="00594BC3">
      <w:pPr>
        <w:pStyle w:val="content"/>
        <w:numPr>
          <w:ilvl w:val="0"/>
          <w:numId w:val="20"/>
        </w:numPr>
      </w:pPr>
      <w:r w:rsidRPr="00733AF1">
        <w:rPr>
          <w:rStyle w:val="Strong"/>
          <w:b w:val="0"/>
          <w:bCs w:val="0"/>
        </w:rPr>
        <w:t>Pin</w:t>
      </w:r>
      <w:r w:rsidRPr="00733AF1">
        <w:t>: 4 pin AA</w:t>
      </w:r>
    </w:p>
    <w:p w14:paraId="125FBDA1" w14:textId="3710B618" w:rsidR="00733AF1" w:rsidRDefault="009C79DB" w:rsidP="009C79DB">
      <w:pPr>
        <w:pStyle w:val="content"/>
      </w:pPr>
      <w:r>
        <w:rPr>
          <w:noProof/>
        </w:rPr>
        <mc:AlternateContent>
          <mc:Choice Requires="wps">
            <w:drawing>
              <wp:anchor distT="0" distB="0" distL="114300" distR="114300" simplePos="0" relativeHeight="251694080" behindDoc="0" locked="0" layoutInCell="1" allowOverlap="1" wp14:anchorId="5AEB53B4" wp14:editId="17268EFD">
                <wp:simplePos x="0" y="0"/>
                <wp:positionH relativeFrom="margin">
                  <wp:align>center</wp:align>
                </wp:positionH>
                <wp:positionV relativeFrom="paragraph">
                  <wp:posOffset>5032299</wp:posOffset>
                </wp:positionV>
                <wp:extent cx="4671695" cy="635"/>
                <wp:effectExtent l="0" t="0" r="0" b="4445"/>
                <wp:wrapTopAndBottom/>
                <wp:docPr id="23" name="Text Box 23"/>
                <wp:cNvGraphicFramePr/>
                <a:graphic xmlns:a="http://schemas.openxmlformats.org/drawingml/2006/main">
                  <a:graphicData uri="http://schemas.microsoft.com/office/word/2010/wordprocessingShape">
                    <wps:wsp>
                      <wps:cNvSpPr txBox="1"/>
                      <wps:spPr>
                        <a:xfrm>
                          <a:off x="0" y="0"/>
                          <a:ext cx="4671695" cy="635"/>
                        </a:xfrm>
                        <a:prstGeom prst="rect">
                          <a:avLst/>
                        </a:prstGeom>
                        <a:solidFill>
                          <a:prstClr val="white"/>
                        </a:solidFill>
                        <a:ln>
                          <a:noFill/>
                        </a:ln>
                      </wps:spPr>
                      <wps:txbx>
                        <w:txbxContent>
                          <w:p w14:paraId="1044D2F7" w14:textId="2BBE963D" w:rsidR="00803C52" w:rsidRPr="0097571F" w:rsidRDefault="00803C52" w:rsidP="00803C52">
                            <w:pPr>
                              <w:pStyle w:val="Caption"/>
                              <w:rPr>
                                <w:noProof/>
                              </w:rPr>
                            </w:pPr>
                            <w:r>
                              <w:t xml:space="preserve">Hình </w:t>
                            </w:r>
                            <w:fldSimple w:instr=" STYLEREF 1 \s ">
                              <w:r w:rsidR="003C69B1">
                                <w:rPr>
                                  <w:noProof/>
                                </w:rPr>
                                <w:t>1</w:t>
                              </w:r>
                            </w:fldSimple>
                            <w:r w:rsidR="003C69B1">
                              <w:noBreakHyphen/>
                            </w:r>
                            <w:fldSimple w:instr=" SEQ Hình \* ARABIC \s 1 ">
                              <w:r w:rsidR="003C69B1">
                                <w:rPr>
                                  <w:noProof/>
                                </w:rPr>
                                <w:t>3</w:t>
                              </w:r>
                            </w:fldSimple>
                            <w:r>
                              <w:t xml:space="preserve">: </w:t>
                            </w:r>
                            <w:r w:rsidR="009C79DB">
                              <w:t xml:space="preserve">Thùng rác cảm ứng thông minh </w:t>
                            </w:r>
                            <w:r w:rsidR="009C79DB" w:rsidRPr="00733AF1">
                              <w:t>H56-B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EB53B4" id="Text Box 23" o:spid="_x0000_s1027" type="#_x0000_t202" style="position:absolute;left:0;text-align:left;margin-left:0;margin-top:396.25pt;width:367.85pt;height:.05pt;z-index:25169408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" stroked="f">
                <v:textbox style="mso-fit-shape-to-text:t" inset="0,0,0,0">
                  <w:txbxContent>
                    <w:p w14:paraId="1044D2F7" w14:textId="2BBE963D" w:rsidR="00803C52" w:rsidRPr="0097571F" w:rsidRDefault="00803C52" w:rsidP="00803C52">
                      <w:pPr>
                        <w:pStyle w:val="Caption"/>
                        <w:rPr>
                          <w:noProof/>
                        </w:rPr>
                      </w:pPr>
                      <w:r>
                        <w:t xml:space="preserve">Hình </w:t>
                      </w:r>
                      <w:fldSimple w:instr=" STYLEREF 1 \s ">
                        <w:r w:rsidR="003C69B1">
                          <w:rPr>
                            <w:noProof/>
                          </w:rPr>
                          <w:t>1</w:t>
                        </w:r>
                      </w:fldSimple>
                      <w:r w:rsidR="003C69B1">
                        <w:noBreakHyphen/>
                      </w:r>
                      <w:fldSimple w:instr=" SEQ Hình \* ARABIC \s 1 ">
                        <w:r w:rsidR="003C69B1">
                          <w:rPr>
                            <w:noProof/>
                          </w:rPr>
                          <w:t>3</w:t>
                        </w:r>
                      </w:fldSimple>
                      <w:r>
                        <w:t xml:space="preserve">: </w:t>
                      </w:r>
                      <w:r w:rsidR="009C79DB">
                        <w:t xml:space="preserve">Thùng rác cảm ứng thông minh </w:t>
                      </w:r>
                      <w:r w:rsidR="009C79DB" w:rsidRPr="00733AF1">
                        <w:t>H56-B</w:t>
                      </w:r>
                    </w:p>
                  </w:txbxContent>
                </v:textbox>
                <w10:wrap type="topAndBottom" anchorx="margin"/>
              </v:shape>
            </w:pict>
          </mc:Fallback>
        </mc:AlternateContent>
      </w:r>
      <w:r>
        <w:rPr>
          <w:noProof/>
        </w:rPr>
        <w:drawing>
          <wp:anchor distT="0" distB="0" distL="114300" distR="114300" simplePos="0" relativeHeight="251672576" behindDoc="0" locked="0" layoutInCell="1" allowOverlap="1" wp14:anchorId="6D49C89B" wp14:editId="1A822593">
            <wp:simplePos x="0" y="0"/>
            <wp:positionH relativeFrom="margin">
              <wp:posOffset>323850</wp:posOffset>
            </wp:positionH>
            <wp:positionV relativeFrom="paragraph">
              <wp:posOffset>1256665</wp:posOffset>
            </wp:positionV>
            <wp:extent cx="4799330" cy="3596005"/>
            <wp:effectExtent l="0" t="0" r="1270" b="4445"/>
            <wp:wrapTopAndBottom/>
            <wp:docPr id="87" name="Picture 87" descr=" Thùng rác H56-B sở hữu thiết kế thanh lịch, sang trọng, tôn lên nét thanh thoát cho căn nhà của bạ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 Thùng rác H56-B sở hữu thiết kế thanh lịch, sang trọng, tôn lên nét thanh thoát cho căn nhà của bạn"/>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799330" cy="35960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33AF1" w:rsidRPr="00733AF1">
        <w:t>Thùng rác H56-B sở hữu thiết kế sang trọng, thanh lịch, phù hợp để đặt ở phòng khách và phòng bếp. Nắp thùng có công nghệ cảm ứng tiệm cận nhẹ nhàng, giúp tự động đóng, mở nắp thùng tiện cho bạn vứt rác. Thêm vào đó, với dung tích lên đến 30 lít, đây sẽ là sản phẩm vô cùng phù hợp với gia đình</w:t>
      </w:r>
      <w:r w:rsidR="00733AF1">
        <w:t>.</w:t>
      </w:r>
    </w:p>
    <w:p w14:paraId="4151B502" w14:textId="7D2A0ACE" w:rsidR="00733AF1" w:rsidRDefault="00733AF1" w:rsidP="00733AF1">
      <w:pPr>
        <w:pStyle w:val="content"/>
      </w:pPr>
      <w:r w:rsidRPr="00733AF1">
        <w:t>Thùng sở hữu chất liệu vỏ bằng inox xước mờ cao cấp, giúp </w:t>
      </w:r>
      <w:r w:rsidRPr="00733AF1">
        <w:rPr>
          <w:rStyle w:val="Strong"/>
          <w:b w:val="0"/>
          <w:bCs w:val="0"/>
        </w:rPr>
        <w:t>chống bụi bám cũng như vân tay</w:t>
      </w:r>
      <w:r w:rsidRPr="00733AF1">
        <w:t>. Ngoài công dụng như một chiếc thùng rác, đây còn có thể xem là vật trang trí nội thất, giúp không gian nhà của bạn trở nên ấm cúng, sang trọng.</w:t>
      </w:r>
    </w:p>
    <w:p w14:paraId="50ED83BC" w14:textId="76C18C9D" w:rsidR="000D75EE" w:rsidRDefault="000D75EE" w:rsidP="000D75EE">
      <w:pPr>
        <w:pStyle w:val="content"/>
        <w:ind w:firstLine="0"/>
        <w:rPr>
          <w:i/>
          <w:iCs/>
        </w:rPr>
      </w:pPr>
      <w:r w:rsidRPr="000D75EE">
        <w:rPr>
          <w:i/>
          <w:iCs/>
        </w:rPr>
        <w:lastRenderedPageBreak/>
        <w:t>Thùng rác Kowon KSB-0601</w:t>
      </w:r>
    </w:p>
    <w:p w14:paraId="0F6C3D04" w14:textId="77777777" w:rsidR="000D75EE" w:rsidRPr="000D75EE" w:rsidRDefault="000D75EE" w:rsidP="000D75EE">
      <w:pPr>
        <w:pStyle w:val="content"/>
      </w:pPr>
      <w:r w:rsidRPr="000D75EE">
        <w:t>- </w:t>
      </w:r>
      <w:r w:rsidRPr="000D75EE">
        <w:rPr>
          <w:rStyle w:val="Strong"/>
          <w:b w:val="0"/>
          <w:bCs w:val="0"/>
        </w:rPr>
        <w:t>Kích thước</w:t>
      </w:r>
      <w:r w:rsidRPr="000D75EE">
        <w:t>: 278mm x 297mm x 385mm</w:t>
      </w:r>
    </w:p>
    <w:p w14:paraId="466D769A" w14:textId="77777777" w:rsidR="000D75EE" w:rsidRPr="000D75EE" w:rsidRDefault="000D75EE" w:rsidP="000D75EE">
      <w:pPr>
        <w:pStyle w:val="content"/>
      </w:pPr>
      <w:r w:rsidRPr="000D75EE">
        <w:t>- </w:t>
      </w:r>
      <w:r w:rsidRPr="000D75EE">
        <w:rPr>
          <w:rStyle w:val="Strong"/>
          <w:b w:val="0"/>
          <w:bCs w:val="0"/>
        </w:rPr>
        <w:t>Thể tích</w:t>
      </w:r>
      <w:r w:rsidRPr="000D75EE">
        <w:t>: 6 lít</w:t>
      </w:r>
    </w:p>
    <w:p w14:paraId="706BDBF7" w14:textId="77777777" w:rsidR="000D75EE" w:rsidRPr="000D75EE" w:rsidRDefault="000D75EE" w:rsidP="000D75EE">
      <w:pPr>
        <w:pStyle w:val="content"/>
      </w:pPr>
      <w:r w:rsidRPr="000D75EE">
        <w:t>- </w:t>
      </w:r>
      <w:r w:rsidRPr="000D75EE">
        <w:rPr>
          <w:rStyle w:val="Strong"/>
          <w:b w:val="0"/>
          <w:bCs w:val="0"/>
        </w:rPr>
        <w:t>Chất liệu vỏ</w:t>
      </w:r>
      <w:r w:rsidRPr="000D75EE">
        <w:t>: Nhựa ABS cao cấp</w:t>
      </w:r>
    </w:p>
    <w:p w14:paraId="74E293C1" w14:textId="77777777" w:rsidR="000D75EE" w:rsidRPr="000D75EE" w:rsidRDefault="000D75EE" w:rsidP="000D75EE">
      <w:pPr>
        <w:pStyle w:val="content"/>
      </w:pPr>
      <w:r w:rsidRPr="000D75EE">
        <w:t>- </w:t>
      </w:r>
      <w:r w:rsidRPr="000D75EE">
        <w:rPr>
          <w:rStyle w:val="Strong"/>
          <w:b w:val="0"/>
          <w:bCs w:val="0"/>
        </w:rPr>
        <w:t>Khối lượng</w:t>
      </w:r>
      <w:r w:rsidRPr="000D75EE">
        <w:t>: 1.6kg</w:t>
      </w:r>
    </w:p>
    <w:p w14:paraId="334B4B39" w14:textId="44D449ED" w:rsidR="000D75EE" w:rsidRDefault="000D75EE" w:rsidP="000D75EE">
      <w:pPr>
        <w:pStyle w:val="content"/>
      </w:pPr>
      <w:r w:rsidRPr="000D75EE">
        <w:t>- </w:t>
      </w:r>
      <w:r w:rsidRPr="000D75EE">
        <w:rPr>
          <w:rStyle w:val="Strong"/>
          <w:b w:val="0"/>
          <w:bCs w:val="0"/>
        </w:rPr>
        <w:t>Pin</w:t>
      </w:r>
      <w:r w:rsidRPr="000D75EE">
        <w:t>: 3 pin AA</w:t>
      </w:r>
    </w:p>
    <w:p w14:paraId="1F24F1B3" w14:textId="06C4E542" w:rsidR="000D75EE" w:rsidRDefault="000D75EE" w:rsidP="00FF5BD7">
      <w:pPr>
        <w:pStyle w:val="content"/>
      </w:pPr>
      <w:r w:rsidRPr="000D75EE">
        <w:t>Kowon là một thương hiệu đến từ Trung Quốc. Tương tự như các mẫu thùng rác thông minh khác, thùng rác </w:t>
      </w:r>
      <w:r w:rsidRPr="000D75EE">
        <w:rPr>
          <w:rStyle w:val="Strong"/>
          <w:b w:val="0"/>
          <w:bCs w:val="0"/>
        </w:rPr>
        <w:t>Kowon KSB-0601 </w:t>
      </w:r>
      <w:r w:rsidRPr="000D75EE">
        <w:t>có thể </w:t>
      </w:r>
      <w:r w:rsidRPr="000D75EE">
        <w:rPr>
          <w:rStyle w:val="Strong"/>
          <w:b w:val="0"/>
          <w:bCs w:val="0"/>
        </w:rPr>
        <w:t>đóng</w:t>
      </w:r>
      <w:r w:rsidRPr="000D75EE">
        <w:t>,</w:t>
      </w:r>
      <w:r w:rsidRPr="000D75EE">
        <w:rPr>
          <w:rStyle w:val="Strong"/>
          <w:b w:val="0"/>
          <w:bCs w:val="0"/>
        </w:rPr>
        <w:t> mở nắp 3000 - 5000 lần sau mỗi lần thay pin</w:t>
      </w:r>
      <w:r w:rsidRPr="000D75EE">
        <w:t>, tức là có thể sử dụng</w:t>
      </w:r>
      <w:r w:rsidRPr="000D75EE">
        <w:rPr>
          <w:rStyle w:val="Strong"/>
          <w:b w:val="0"/>
          <w:bCs w:val="0"/>
        </w:rPr>
        <w:t> 2 đến 4 tháng liên tục không cần thay pin mới</w:t>
      </w:r>
      <w:r w:rsidRPr="000D75EE">
        <w:t>.</w:t>
      </w:r>
    </w:p>
    <w:p w14:paraId="69CDB330" w14:textId="77777777" w:rsidR="009C79DB" w:rsidRDefault="000D75EE" w:rsidP="009C79DB">
      <w:pPr>
        <w:pStyle w:val="content"/>
        <w:keepNext/>
        <w:jc w:val="center"/>
      </w:pPr>
      <w:r>
        <w:rPr>
          <w:noProof/>
        </w:rPr>
        <w:drawing>
          <wp:inline distT="0" distB="0" distL="0" distR="0" wp14:anchorId="5DD7B870" wp14:editId="75DD5EEC">
            <wp:extent cx="3544969" cy="2402006"/>
            <wp:effectExtent l="0" t="0" r="0" b="0"/>
            <wp:docPr id="88" name="Picture 88" descr="Thùng rác Kowon KSB-0601 có thể sử dụng từ 2-4 tháng sau mỗi lần thay pin mớ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Thùng rác Kowon KSB-0601 có thể sử dụng từ 2-4 tháng sau mỗi lần thay pin mới"/>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575269" cy="2422537"/>
                    </a:xfrm>
                    <a:prstGeom prst="rect">
                      <a:avLst/>
                    </a:prstGeom>
                    <a:noFill/>
                    <a:ln>
                      <a:noFill/>
                    </a:ln>
                  </pic:spPr>
                </pic:pic>
              </a:graphicData>
            </a:graphic>
          </wp:inline>
        </w:drawing>
      </w:r>
    </w:p>
    <w:p w14:paraId="4A9BB891" w14:textId="615ACD49" w:rsidR="000D75EE" w:rsidRPr="000D75EE" w:rsidRDefault="009C79DB" w:rsidP="009C79DB">
      <w:pPr>
        <w:pStyle w:val="Caption"/>
      </w:pPr>
      <w:r>
        <w:t xml:space="preserve">Hình </w:t>
      </w:r>
      <w:fldSimple w:instr=" STYLEREF 1 \s ">
        <w:r w:rsidR="003C69B1">
          <w:rPr>
            <w:noProof/>
          </w:rPr>
          <w:t>1</w:t>
        </w:r>
      </w:fldSimple>
      <w:r w:rsidR="003C69B1">
        <w:noBreakHyphen/>
      </w:r>
      <w:fldSimple w:instr=" SEQ Hình \* ARABIC \s 1 ">
        <w:r w:rsidR="003C69B1">
          <w:rPr>
            <w:noProof/>
          </w:rPr>
          <w:t>4</w:t>
        </w:r>
      </w:fldSimple>
      <w:r>
        <w:t xml:space="preserve">: </w:t>
      </w:r>
      <w:r w:rsidR="00FF5BD7">
        <w:t>Thùng rác Kowon SKB-0601</w:t>
      </w:r>
    </w:p>
    <w:p w14:paraId="7A3C5EBD" w14:textId="116011B1" w:rsidR="000D75EE" w:rsidRPr="000D75EE" w:rsidRDefault="000D75EE" w:rsidP="000D75EE">
      <w:pPr>
        <w:pStyle w:val="content"/>
      </w:pPr>
      <w:r w:rsidRPr="000D75EE">
        <w:t>Thêm vào đó, thùng rác còn sở hữu công nghệ cảm ứng giúp thùng có thể cảm nhận được lúc bạn đến gần để</w:t>
      </w:r>
      <w:r w:rsidRPr="000D75EE">
        <w:rPr>
          <w:rStyle w:val="Strong"/>
          <w:b w:val="0"/>
          <w:bCs w:val="0"/>
        </w:rPr>
        <w:t> tự động mở nắp </w:t>
      </w:r>
      <w:r w:rsidRPr="000D75EE">
        <w:t>và </w:t>
      </w:r>
      <w:r w:rsidRPr="000D75EE">
        <w:rPr>
          <w:rStyle w:val="Strong"/>
          <w:b w:val="0"/>
          <w:bCs w:val="0"/>
        </w:rPr>
        <w:t>đóng lại sau 5s</w:t>
      </w:r>
      <w:r w:rsidRPr="000D75EE">
        <w:t> khi bạn đã bỏ rác vào thùng.</w:t>
      </w:r>
    </w:p>
    <w:p w14:paraId="6F37C536" w14:textId="77777777" w:rsidR="00733AF1" w:rsidRDefault="00733AF1" w:rsidP="00733AF1">
      <w:pPr>
        <w:pStyle w:val="level1"/>
      </w:pPr>
      <w:bookmarkStart w:id="12" w:name="_Toc102705621"/>
      <w:r>
        <w:t>Kết luận chương 1</w:t>
      </w:r>
      <w:bookmarkEnd w:id="12"/>
    </w:p>
    <w:p w14:paraId="2AEBA52F" w14:textId="64DF33F5" w:rsidR="002E46D7" w:rsidRPr="00DC6610" w:rsidRDefault="00232457" w:rsidP="00DC6610">
      <w:pPr>
        <w:pStyle w:val="content"/>
      </w:pPr>
      <w:r>
        <w:t xml:space="preserve">Chương 1 nói về </w:t>
      </w:r>
      <w:r w:rsidR="008E4CAD">
        <w:t xml:space="preserve">vai trò, ý nghĩa của đề tài. Đồng thời chương 1 cũng đề cập tới </w:t>
      </w:r>
      <w:r>
        <w:t xml:space="preserve">tổng </w:t>
      </w:r>
      <w:r w:rsidR="008E4CAD" w:rsidRPr="00DC6610">
        <w:t>quan</w:t>
      </w:r>
      <w:r w:rsidR="008E4CAD">
        <w:t xml:space="preserve"> về các loại thùng rác thông minh</w:t>
      </w:r>
      <w:r w:rsidR="00DC6610">
        <w:t xml:space="preserve"> hiện có trên thị trường hiện nay bao gồm các tính năng, công dụng của chúng.</w:t>
      </w:r>
    </w:p>
    <w:p w14:paraId="530CBB0C" w14:textId="6191D720" w:rsidR="002E46D7" w:rsidRDefault="002E46D7" w:rsidP="002E46D7">
      <w:pPr>
        <w:pStyle w:val="Heading1"/>
      </w:pPr>
      <w:bookmarkStart w:id="13" w:name="_Toc102705622"/>
      <w:r>
        <w:lastRenderedPageBreak/>
        <w:t>CƠ SỞ LÝ THUYẾT</w:t>
      </w:r>
      <w:bookmarkEnd w:id="13"/>
      <w:r w:rsidR="000350EB" w:rsidRPr="000350EB">
        <w:t xml:space="preserve"> </w:t>
      </w:r>
    </w:p>
    <w:p w14:paraId="58942FE8" w14:textId="5AB85FD0" w:rsidR="00F34E27" w:rsidRPr="00F34E27" w:rsidRDefault="001306E3" w:rsidP="00F34E27">
      <w:pPr>
        <w:pStyle w:val="level1"/>
      </w:pPr>
      <w:bookmarkStart w:id="14" w:name="_Toc102705623"/>
      <w:r>
        <w:t>Tổng quan về Arduino</w:t>
      </w:r>
      <w:bookmarkEnd w:id="14"/>
    </w:p>
    <w:p w14:paraId="753EEEA1" w14:textId="38C4D9A8" w:rsidR="00F34E27" w:rsidRDefault="001306E3" w:rsidP="00F34E27">
      <w:pPr>
        <w:pStyle w:val="level2"/>
      </w:pPr>
      <w:bookmarkStart w:id="15" w:name="_Toc37381186"/>
      <w:bookmarkStart w:id="16" w:name="_Toc40827221"/>
      <w:bookmarkStart w:id="17" w:name="_Toc102705624"/>
      <w:r w:rsidRPr="00F513FC">
        <w:t>Giới thiệu về Arduino</w:t>
      </w:r>
      <w:bookmarkEnd w:id="15"/>
      <w:bookmarkEnd w:id="16"/>
      <w:bookmarkEnd w:id="17"/>
    </w:p>
    <w:p w14:paraId="233576FC" w14:textId="77777777" w:rsidR="001306E3" w:rsidRDefault="001306E3" w:rsidP="001306E3">
      <w:pPr>
        <w:pStyle w:val="content"/>
      </w:pPr>
      <w:r>
        <w:t>Arduino thực sự đã gây sóng gió trên thị trường người dùng DIY (là những người tự chế ra sản phẩm của mình) trên toàn thế giới trong vài năm gần đây, gần giống với những gì Apple đã làm được trên thị trường thiết bị di động. Số lượng người dùng cực lớn và đa dạng với trình độ trải rộng từ bậc phổ thông lên đến đại học đã làm cho ngay cả những người tạo ra chúng phải ngạc nhiên về mức độ phổ biến.</w:t>
      </w:r>
    </w:p>
    <w:p w14:paraId="55227371" w14:textId="77777777" w:rsidR="001306E3" w:rsidRDefault="001306E3" w:rsidP="001306E3">
      <w:pPr>
        <w:pStyle w:val="content"/>
      </w:pPr>
      <w:r>
        <w:t>Arduino là gì mà có thể khiến ngay cả những sinh viên và nhà nghiên cứu tại các trường đại học danh tiếng như MIT, Stanford, Carnegie Mellon phải sử dụng, hoặc ngay cả Google cũng muốn hỗ trợ khi cho ra đời bộ kit Arduino Mega ADK dùng để phát triển các ứng dụng Android tương tác với cảm biến và các thiết bị khác.</w:t>
      </w:r>
    </w:p>
    <w:p w14:paraId="25B3A459" w14:textId="77777777" w:rsidR="001306E3" w:rsidRDefault="001306E3" w:rsidP="001306E3">
      <w:pPr>
        <w:pStyle w:val="content"/>
      </w:pPr>
      <w:r>
        <w:t>Arduino là một board mạch vi xử lý, nhằm xây dựng các ứng dụng tương tác với nhau hoặc với môi trường được thuận lợi hơn. Phần cứng bao gồm một board mạch nguồn mở được thiết kế trên nền tảng vi xử lý AVR Atmel 18 bit, hoặc ARM Atmel 32-bit. Những Model hiện tại được trang bị gồm một cổng giao tiếp USB, sáu chân đầu vào analog, mười bốn chân I/O kỹ thuật số tương thích với nhiều board mở rộng khác nhau.</w:t>
      </w:r>
    </w:p>
    <w:p w14:paraId="77B4AC31" w14:textId="77777777" w:rsidR="001306E3" w:rsidRDefault="001306E3" w:rsidP="001306E3">
      <w:pPr>
        <w:pStyle w:val="content"/>
      </w:pPr>
      <w:r>
        <w:t>Được giới thiệu vào năm 2005, những nhà thiết kế của Arduino cố gắng mang đến một phương thức dễ dàng, không tốn kém cho những người yêu thích, sinh viên và giới chuyên nghiệp để tạo ra những thiết bị có khả năng tương tác với môi trường thông qua các cảm biến và các cơ cấu chấp hành. Những ví dụ phổ biến cho những người yêu thích mới bắt đầu bao gồm các robot đơn giản, điều khiển nhiệt độ và phát hiện chuyển động. Đi cùng với nó là một môi trường phát triển tích hợp (IDE) chạy trên các máy tính cá nhân thông thường và cho phép người dùng viết các chương trình cho Aduino bằng ngôn ngữ C hoặc C++.</w:t>
      </w:r>
    </w:p>
    <w:p w14:paraId="06DCEF52" w14:textId="77777777" w:rsidR="001306E3" w:rsidRDefault="001306E3" w:rsidP="001306E3">
      <w:pPr>
        <w:pStyle w:val="content"/>
        <w:ind w:firstLine="0"/>
      </w:pPr>
      <w:r>
        <w:lastRenderedPageBreak/>
        <w:t xml:space="preserve">Một mạch Arduino bao gồm một vi điều khiển AVR với nhiều linh kiện bổ sung giúp dễ dàng lập trình và có thể mở rộng với các mạch khác. </w:t>
      </w:r>
    </w:p>
    <w:p w14:paraId="290E09BE" w14:textId="77777777" w:rsidR="001306E3" w:rsidRDefault="001306E3" w:rsidP="001306E3">
      <w:pPr>
        <w:pStyle w:val="content"/>
      </w:pPr>
      <w:r>
        <w:t xml:space="preserve">Một khía cạnh quan trọng của Arduino là các kết nối tiêu chuẩn của nó, cho phép người dùng kết nối với CPU của board với các module thêm vào có thể dễ dàng chuyển đổi, được gọi là shield. Vài shield truyền thông với board Arduino trực tiếp thông qua các chân khác nhau, nhưng nhiều shield được định địa chỉ thông qua serial bus I2C - nhiều shield có thể được xếp chồng và sử dụng dưới dạng song song. </w:t>
      </w:r>
    </w:p>
    <w:p w14:paraId="6B3D7400" w14:textId="77777777" w:rsidR="001306E3" w:rsidRDefault="001306E3" w:rsidP="001306E3">
      <w:pPr>
        <w:pStyle w:val="content"/>
      </w:pPr>
      <w:r>
        <w:t xml:space="preserve">Arduino chính thức thường sử dụng các dòng chip megaAVR, đặc biệt là ATmega8, ATmega168, ATmega328, ATmega1280, và ATmega2560. Một vài các bộ vi xử lý khác cũng được sử dụng bởi các mạch Arduino tương thích. Hầu hết các mạch gồm một bộ điều chỉnh tuyến tính 5V và một thạch anh dao động 16 MHz (hoặc bộ cộng hưởng ceramic trong một vài biến thể), mặc dù một vài thiết kế như LilyPad chạy tại 8 MHz và bỏ qua bộ điều chỉnh điện áp onboard do hạn chế về kích cỡ thiết bị. </w:t>
      </w:r>
    </w:p>
    <w:p w14:paraId="72DECEFB" w14:textId="2F980A77" w:rsidR="001306E3" w:rsidRDefault="001306E3" w:rsidP="001306E3">
      <w:pPr>
        <w:pStyle w:val="content"/>
      </w:pPr>
      <w:r>
        <w:t>Một vi điều khiển Arduino cũng có thể được lập trình sẵn với một boot loader cho phép đơn giản là upload chương trình vào bộ nhớ flash on-chip, so với các thiết bị khác thường phải cần một bộ nạp bên ngoài. Điều này giúp cho việc sử dụng Arduino được trực tiếp hơn bằng cách cho phép sử dụng một máy tính gốc như là một bộ nạp chương trình.</w:t>
      </w:r>
    </w:p>
    <w:p w14:paraId="76D64D05" w14:textId="33DE2C48" w:rsidR="001306E3" w:rsidRDefault="001306E3" w:rsidP="001306E3">
      <w:pPr>
        <w:pStyle w:val="level2"/>
      </w:pPr>
      <w:bookmarkStart w:id="18" w:name="_Toc102705625"/>
      <w:r>
        <w:t>Giới thiệu về Arduino Nano</w:t>
      </w:r>
      <w:bookmarkEnd w:id="18"/>
    </w:p>
    <w:p w14:paraId="7C72D9B9" w14:textId="25350F2E" w:rsidR="001306E3" w:rsidRDefault="001306E3" w:rsidP="001306E3">
      <w:pPr>
        <w:pStyle w:val="content"/>
      </w:pPr>
      <w:r>
        <w:t xml:space="preserve">Board Arduino Nano có cấu tạo, số lượng chân vào ra là tương tự như board Arduino Uno tuy nhiên đã được tối giản về kích thước cho tiện sử dụng hơn. Do được tối giản rất nhiều về kích thước nên Arduino Nano chỉ được nạp code và cung cấp điện bằng duy nhất 1 cổng mini USB. </w:t>
      </w:r>
    </w:p>
    <w:p w14:paraId="5D17965A" w14:textId="77777777" w:rsidR="001306E3" w:rsidRDefault="001306E3" w:rsidP="001306E3">
      <w:pPr>
        <w:pStyle w:val="content"/>
      </w:pPr>
      <w:r>
        <w:t xml:space="preserve"> </w:t>
      </w:r>
    </w:p>
    <w:p w14:paraId="24B78121" w14:textId="77777777" w:rsidR="00DC6610" w:rsidRDefault="00A04DD1" w:rsidP="00DC6610">
      <w:pPr>
        <w:pStyle w:val="content"/>
        <w:keepNext/>
        <w:ind w:firstLine="0"/>
      </w:pPr>
      <w:r w:rsidRPr="00A04DD1">
        <w:rPr>
          <w:noProof/>
        </w:rPr>
        <w:lastRenderedPageBreak/>
        <w:drawing>
          <wp:anchor distT="0" distB="0" distL="114300" distR="114300" simplePos="0" relativeHeight="251695104" behindDoc="0" locked="0" layoutInCell="1" allowOverlap="1" wp14:anchorId="603FFFC7" wp14:editId="00FD5DB6">
            <wp:simplePos x="0" y="0"/>
            <wp:positionH relativeFrom="margin">
              <wp:align>center</wp:align>
            </wp:positionH>
            <wp:positionV relativeFrom="paragraph">
              <wp:posOffset>0</wp:posOffset>
            </wp:positionV>
            <wp:extent cx="3666067" cy="2954741"/>
            <wp:effectExtent l="19050" t="19050" r="10795" b="17145"/>
            <wp:wrapTopAndBottom/>
            <wp:docPr id="64" name="Picture 2" descr="Arduino Nano R3 - clone - Opencircuit">
              <a:extLst xmlns:a="http://schemas.openxmlformats.org/drawingml/2006/main">
                <a:ext uri="{FF2B5EF4-FFF2-40B4-BE49-F238E27FC236}">
                  <a16:creationId xmlns:a16="http://schemas.microsoft.com/office/drawing/2014/main" id="{AC122E85-C364-D5C2-3BA1-AEEB6EE3C7F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Arduino Nano R3 - clone - Opencircuit">
                      <a:extLst>
                        <a:ext uri="{FF2B5EF4-FFF2-40B4-BE49-F238E27FC236}">
                          <a16:creationId xmlns:a16="http://schemas.microsoft.com/office/drawing/2014/main" id="{AC122E85-C364-D5C2-3BA1-AEEB6EE3C7F6}"/>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666067" cy="2954741"/>
                    </a:xfrm>
                    <a:prstGeom prst="rect">
                      <a:avLst/>
                    </a:prstGeom>
                    <a:noFill/>
                    <a:ln w="12700">
                      <a:solidFill>
                        <a:schemeClr val="tx1"/>
                      </a:solidFill>
                    </a:ln>
                  </pic:spPr>
                </pic:pic>
              </a:graphicData>
            </a:graphic>
          </wp:anchor>
        </w:drawing>
      </w:r>
    </w:p>
    <w:p w14:paraId="224F7C00" w14:textId="060BACBD" w:rsidR="00A04DD1" w:rsidRDefault="00DC6610" w:rsidP="00DC6610">
      <w:pPr>
        <w:pStyle w:val="Caption"/>
      </w:pPr>
      <w:r>
        <w:t xml:space="preserve">Hình </w:t>
      </w:r>
      <w:fldSimple w:instr=" STYLEREF 1 \s ">
        <w:r w:rsidR="003C69B1">
          <w:rPr>
            <w:noProof/>
          </w:rPr>
          <w:t>2</w:t>
        </w:r>
      </w:fldSimple>
      <w:r w:rsidR="003C69B1">
        <w:noBreakHyphen/>
      </w:r>
      <w:fldSimple w:instr=" SEQ Hình \* ARABIC \s 1 ">
        <w:r w:rsidR="003C69B1">
          <w:rPr>
            <w:noProof/>
          </w:rPr>
          <w:t>1</w:t>
        </w:r>
      </w:fldSimple>
      <w:r>
        <w:t>: Arduino Nano</w:t>
      </w:r>
    </w:p>
    <w:p w14:paraId="47F89A99" w14:textId="0929C3F6" w:rsidR="001306E3" w:rsidRDefault="001306E3" w:rsidP="00A04DD1">
      <w:pPr>
        <w:pStyle w:val="content"/>
        <w:ind w:firstLine="0"/>
      </w:pPr>
      <w:r>
        <w:t>Thông số kĩ thuật chi tiết:</w:t>
      </w:r>
    </w:p>
    <w:p w14:paraId="274FAB09" w14:textId="7F942D80" w:rsidR="001306E3" w:rsidRDefault="001306E3" w:rsidP="00594BC3">
      <w:pPr>
        <w:pStyle w:val="content"/>
        <w:numPr>
          <w:ilvl w:val="0"/>
          <w:numId w:val="8"/>
        </w:numPr>
      </w:pPr>
      <w:r>
        <w:t>Vi xử lý ATmega328 (phiên bản v3.0).</w:t>
      </w:r>
    </w:p>
    <w:p w14:paraId="36614EBD" w14:textId="72A286E0" w:rsidR="001306E3" w:rsidRDefault="001306E3" w:rsidP="00594BC3">
      <w:pPr>
        <w:pStyle w:val="content"/>
        <w:numPr>
          <w:ilvl w:val="0"/>
          <w:numId w:val="8"/>
        </w:numPr>
      </w:pPr>
      <w:r>
        <w:t>Điện áp hoạt động 5 V.</w:t>
      </w:r>
    </w:p>
    <w:p w14:paraId="4E1673AA" w14:textId="601D377C" w:rsidR="001306E3" w:rsidRDefault="001306E3" w:rsidP="00594BC3">
      <w:pPr>
        <w:pStyle w:val="content"/>
        <w:numPr>
          <w:ilvl w:val="0"/>
          <w:numId w:val="8"/>
        </w:numPr>
      </w:pPr>
      <w:r>
        <w:t>Điện áp đầu vào (khuyến nghị) 7-12 V.</w:t>
      </w:r>
    </w:p>
    <w:p w14:paraId="4E6013C7" w14:textId="5BE6707A" w:rsidR="001306E3" w:rsidRDefault="001306E3" w:rsidP="00594BC3">
      <w:pPr>
        <w:pStyle w:val="content"/>
        <w:numPr>
          <w:ilvl w:val="0"/>
          <w:numId w:val="8"/>
        </w:numPr>
      </w:pPr>
      <w:r>
        <w:t>Điện áp đầu vào (giới hạn) 6-20 V.</w:t>
      </w:r>
    </w:p>
    <w:p w14:paraId="56E39D05" w14:textId="3275EFC2" w:rsidR="001306E3" w:rsidRDefault="001306E3" w:rsidP="00594BC3">
      <w:pPr>
        <w:pStyle w:val="content"/>
        <w:numPr>
          <w:ilvl w:val="0"/>
          <w:numId w:val="8"/>
        </w:numPr>
      </w:pPr>
      <w:r>
        <w:t>Chân vào/ra số 14 (6 chân có khả năng xuất ra tín hiệu PWM).</w:t>
      </w:r>
    </w:p>
    <w:p w14:paraId="750BBFF3" w14:textId="717BAD7B" w:rsidR="001306E3" w:rsidRDefault="001306E3" w:rsidP="00594BC3">
      <w:pPr>
        <w:pStyle w:val="content"/>
        <w:numPr>
          <w:ilvl w:val="0"/>
          <w:numId w:val="8"/>
        </w:numPr>
      </w:pPr>
      <w:r>
        <w:t>Chân vào tương tự 8.</w:t>
      </w:r>
    </w:p>
    <w:p w14:paraId="5ECFC623" w14:textId="30BB36E1" w:rsidR="001306E3" w:rsidRDefault="001306E3" w:rsidP="00594BC3">
      <w:pPr>
        <w:pStyle w:val="content"/>
        <w:numPr>
          <w:ilvl w:val="0"/>
          <w:numId w:val="8"/>
        </w:numPr>
      </w:pPr>
      <w:r>
        <w:t>Dòng điện mỗi chân vào/ra 40 mA.</w:t>
      </w:r>
    </w:p>
    <w:p w14:paraId="63F1061A" w14:textId="19351E7F" w:rsidR="001306E3" w:rsidRDefault="001306E3" w:rsidP="00594BC3">
      <w:pPr>
        <w:pStyle w:val="content"/>
        <w:numPr>
          <w:ilvl w:val="0"/>
          <w:numId w:val="8"/>
        </w:numPr>
      </w:pPr>
      <w:r>
        <w:t>Bộ nhớ 16 KB (ATmega168), 32 KB (ATmega328) trong đó 2 KB dùng để nạp bootloader.</w:t>
      </w:r>
    </w:p>
    <w:p w14:paraId="30840809" w14:textId="25DFAFED" w:rsidR="001306E3" w:rsidRDefault="001306E3" w:rsidP="00594BC3">
      <w:pPr>
        <w:pStyle w:val="content"/>
        <w:numPr>
          <w:ilvl w:val="0"/>
          <w:numId w:val="8"/>
        </w:numPr>
      </w:pPr>
      <w:r>
        <w:t>SRAM 1 KB (ATmega168) hoặc 2 KB (ATmega328).</w:t>
      </w:r>
    </w:p>
    <w:p w14:paraId="6215CA7B" w14:textId="77777777" w:rsidR="00A04DD1" w:rsidRDefault="001306E3" w:rsidP="00594BC3">
      <w:pPr>
        <w:pStyle w:val="content"/>
        <w:numPr>
          <w:ilvl w:val="0"/>
          <w:numId w:val="8"/>
        </w:numPr>
      </w:pPr>
      <w:r>
        <w:t>EEPROM 512 bytes (ATmega168) hoặc 1 KB (ATmega328).</w:t>
      </w:r>
    </w:p>
    <w:p w14:paraId="6D558B03" w14:textId="43A34C9E" w:rsidR="001306E3" w:rsidRDefault="001306E3" w:rsidP="00594BC3">
      <w:pPr>
        <w:pStyle w:val="content"/>
        <w:numPr>
          <w:ilvl w:val="0"/>
          <w:numId w:val="8"/>
        </w:numPr>
      </w:pPr>
      <w:r>
        <w:t>Xung nhịp 16 MHz + Kích thước 0.73" x 1.70".</w:t>
      </w:r>
    </w:p>
    <w:p w14:paraId="2EBA58B0" w14:textId="77777777" w:rsidR="00A04DD1" w:rsidRPr="00A04DD1" w:rsidRDefault="00A04DD1" w:rsidP="00A04DD1">
      <w:pPr>
        <w:pStyle w:val="level1"/>
      </w:pPr>
      <w:bookmarkStart w:id="19" w:name="_Toc102705626"/>
      <w:r w:rsidRPr="00A04DD1">
        <w:lastRenderedPageBreak/>
        <w:t>Module cảm biến vật cản hồng ngoại.</w:t>
      </w:r>
      <w:bookmarkEnd w:id="19"/>
    </w:p>
    <w:p w14:paraId="60D74B12" w14:textId="3C20F328" w:rsidR="00A04DD1" w:rsidRPr="00A04DD1" w:rsidRDefault="00A04DD1" w:rsidP="00A04DD1">
      <w:pPr>
        <w:pStyle w:val="level2"/>
      </w:pPr>
      <w:bookmarkStart w:id="20" w:name="_Toc102705627"/>
      <w:r>
        <w:rPr>
          <w:lang w:val="fr-FR"/>
        </w:rPr>
        <w:t>IC LM393</w:t>
      </w:r>
      <w:bookmarkEnd w:id="20"/>
    </w:p>
    <w:p w14:paraId="571D0CC9" w14:textId="28601FF8" w:rsidR="00A04DD1" w:rsidRDefault="00A04DD1" w:rsidP="00A04DD1">
      <w:pPr>
        <w:pStyle w:val="content"/>
      </w:pPr>
      <w:r w:rsidRPr="00A04DD1">
        <w:t xml:space="preserve">LM393 là một IC so sánh điện áp 8 chân được sử dụng rộng rãi, đóng gói SO-8 và các gói khác. IC nhỏ này được tích hợp nhiều tính năng phù hợp để sử dụng làm bộ so sánh. IC chứa hai opamps so sánh độ chính xác cao riêng biệt có thể hoạt động từ nguồn điện đơn hoặc kép. </w:t>
      </w:r>
    </w:p>
    <w:p w14:paraId="4B0ABEAD" w14:textId="77777777" w:rsidR="00DC6610" w:rsidRDefault="00A04DD1" w:rsidP="00DC6610">
      <w:pPr>
        <w:pStyle w:val="content"/>
        <w:keepNext/>
        <w:jc w:val="center"/>
      </w:pPr>
      <w:r w:rsidRPr="000E3632">
        <w:rPr>
          <w:noProof/>
        </w:rPr>
        <w:drawing>
          <wp:inline distT="0" distB="0" distL="0" distR="0" wp14:anchorId="3C8DA14C" wp14:editId="2071C2C5">
            <wp:extent cx="4046571" cy="2408129"/>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046571" cy="2408129"/>
                    </a:xfrm>
                    <a:prstGeom prst="rect">
                      <a:avLst/>
                    </a:prstGeom>
                  </pic:spPr>
                </pic:pic>
              </a:graphicData>
            </a:graphic>
          </wp:inline>
        </w:drawing>
      </w:r>
    </w:p>
    <w:p w14:paraId="1A2BF477" w14:textId="44BBF8DB" w:rsidR="00A04DD1" w:rsidRDefault="00DC6610" w:rsidP="00DC6610">
      <w:pPr>
        <w:pStyle w:val="Caption"/>
      </w:pPr>
      <w:r>
        <w:t xml:space="preserve">Hình </w:t>
      </w:r>
      <w:fldSimple w:instr=" STYLEREF 1 \s ">
        <w:r w:rsidR="003C69B1">
          <w:rPr>
            <w:noProof/>
          </w:rPr>
          <w:t>2</w:t>
        </w:r>
      </w:fldSimple>
      <w:r w:rsidR="003C69B1">
        <w:noBreakHyphen/>
      </w:r>
      <w:fldSimple w:instr=" SEQ Hình \* ARABIC \s 1 ">
        <w:r w:rsidR="003C69B1">
          <w:rPr>
            <w:noProof/>
          </w:rPr>
          <w:t>2</w:t>
        </w:r>
      </w:fldSimple>
      <w:r>
        <w:t>: IC LM393</w:t>
      </w:r>
    </w:p>
    <w:p w14:paraId="0F0FC0A2" w14:textId="0EE7AC5C" w:rsidR="00A04DD1" w:rsidRDefault="00A04DD1" w:rsidP="00A04DD1">
      <w:pPr>
        <w:pStyle w:val="content"/>
        <w:ind w:firstLine="0"/>
      </w:pPr>
      <w:r>
        <w:t>Sơ đồ chân IC LM393:</w:t>
      </w:r>
    </w:p>
    <w:p w14:paraId="6A5DB8E7" w14:textId="234E42F6" w:rsidR="00A04DD1" w:rsidRDefault="00A04DD1" w:rsidP="00594BC3">
      <w:pPr>
        <w:pStyle w:val="content"/>
        <w:numPr>
          <w:ilvl w:val="0"/>
          <w:numId w:val="9"/>
        </w:numPr>
      </w:pPr>
      <w:r>
        <w:t>Chân số 1 (đầu ra A): đầu ra của Op-amp thứ nhất của IC.</w:t>
      </w:r>
    </w:p>
    <w:p w14:paraId="288B5CA5" w14:textId="0C6BA705" w:rsidR="00A04DD1" w:rsidRDefault="00A04DD1" w:rsidP="00594BC3">
      <w:pPr>
        <w:pStyle w:val="content"/>
        <w:numPr>
          <w:ilvl w:val="0"/>
          <w:numId w:val="9"/>
        </w:numPr>
      </w:pPr>
      <w:r>
        <w:t>Chân số 2 (đầu vào đảo ngược A): đầu vào đảo ngược của Op-amp thứ nhất của IC.</w:t>
      </w:r>
    </w:p>
    <w:p w14:paraId="056E00E9" w14:textId="18F32184" w:rsidR="00A04DD1" w:rsidRDefault="00A04DD1" w:rsidP="00594BC3">
      <w:pPr>
        <w:pStyle w:val="content"/>
        <w:numPr>
          <w:ilvl w:val="0"/>
          <w:numId w:val="9"/>
        </w:numPr>
      </w:pPr>
      <w:r>
        <w:t>Chân số 3 (đầu vào không đảo ngược A): đầu vào không đảo ngược của Op-amp thứ nhất của IC.</w:t>
      </w:r>
    </w:p>
    <w:p w14:paraId="68258B63" w14:textId="42598F5B" w:rsidR="00A04DD1" w:rsidRDefault="00A04DD1" w:rsidP="00594BC3">
      <w:pPr>
        <w:pStyle w:val="content"/>
        <w:numPr>
          <w:ilvl w:val="0"/>
          <w:numId w:val="9"/>
        </w:numPr>
      </w:pPr>
      <w:r>
        <w:t>Chân số 4 (nối đất GND): Nối đất / âm tính cho cả hai Op-amp của IC.</w:t>
      </w:r>
    </w:p>
    <w:p w14:paraId="5359006C" w14:textId="77777777" w:rsidR="00A04DD1" w:rsidRDefault="00A04DD1" w:rsidP="00594BC3">
      <w:pPr>
        <w:pStyle w:val="content"/>
        <w:numPr>
          <w:ilvl w:val="0"/>
          <w:numId w:val="9"/>
        </w:numPr>
      </w:pPr>
      <w:r>
        <w:t>Chân số 5 (đầu vào đảo ngược B): đầu vào đảo ngược của Op-amp thứ hai của IC.</w:t>
      </w:r>
    </w:p>
    <w:p w14:paraId="71FB2560" w14:textId="6CA3A240" w:rsidR="00A04DD1" w:rsidRDefault="00A04DD1" w:rsidP="00594BC3">
      <w:pPr>
        <w:pStyle w:val="content"/>
        <w:numPr>
          <w:ilvl w:val="0"/>
          <w:numId w:val="9"/>
        </w:numPr>
      </w:pPr>
      <w:r>
        <w:t>Chân số 6 (đầu vào không đảo ngược B): đầu vào không đảo ngược của Op-amp thứ hai của IC.</w:t>
      </w:r>
    </w:p>
    <w:p w14:paraId="5C9461CA" w14:textId="112D8865" w:rsidR="00A04DD1" w:rsidRDefault="00B322DA" w:rsidP="004E68A4">
      <w:pPr>
        <w:pStyle w:val="level2"/>
      </w:pPr>
      <w:bookmarkStart w:id="21" w:name="_Toc102705628"/>
      <w:r>
        <w:lastRenderedPageBreak/>
        <w:t>Module cảm biến vật cản hồng ngoại</w:t>
      </w:r>
      <w:bookmarkEnd w:id="21"/>
    </w:p>
    <w:p w14:paraId="1AD653D3" w14:textId="460F8800" w:rsidR="00B322DA" w:rsidRDefault="00B322DA" w:rsidP="00B322DA">
      <w:pPr>
        <w:pStyle w:val="content"/>
      </w:pPr>
      <w:r w:rsidRPr="00B322DA">
        <w:t>Module cảm biến phát hiện vật cản hồng ngoại có một cặp mắt phát hiện tia hồng ngoại với một tần số nhất định, khi phát hiện ra tia hồng ngoại của một vật cản bề mặt phản xạ sẽ nhận tín hiệu và xử lý đèn báo màu xanh lá cây sẽ sáng đồng thời đầu cho tín hiệu ra ở mức thấp</w:t>
      </w:r>
      <w:r>
        <w:t>.</w:t>
      </w:r>
    </w:p>
    <w:p w14:paraId="5CE12F55" w14:textId="60DE75B1" w:rsidR="00B322DA" w:rsidRDefault="00B322DA" w:rsidP="00B322DA">
      <w:pPr>
        <w:pStyle w:val="content"/>
        <w:jc w:val="center"/>
      </w:pPr>
      <w:r w:rsidRPr="00F513FC">
        <w:rPr>
          <w:noProof/>
          <w:szCs w:val="28"/>
        </w:rPr>
        <w:drawing>
          <wp:inline distT="0" distB="0" distL="0" distR="0" wp14:anchorId="45511B62" wp14:editId="53946733">
            <wp:extent cx="2777706" cy="1836618"/>
            <wp:effectExtent l="0" t="0" r="3810" b="0"/>
            <wp:docPr id="66" name="Picture 66" descr="Cảm biến vật cản hồng ngoại IR Infrared Obstacle Avoidance – Hshop.v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ảm biến vật cản hồng ngoại IR Infrared Obstacle Avoidance – Hshop.vn"/>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796905" cy="1849312"/>
                    </a:xfrm>
                    <a:prstGeom prst="rect">
                      <a:avLst/>
                    </a:prstGeom>
                    <a:noFill/>
                    <a:ln>
                      <a:noFill/>
                    </a:ln>
                  </pic:spPr>
                </pic:pic>
              </a:graphicData>
            </a:graphic>
          </wp:inline>
        </w:drawing>
      </w:r>
    </w:p>
    <w:p w14:paraId="7E024C4E" w14:textId="02C34948" w:rsidR="00B322DA" w:rsidRDefault="00B322DA" w:rsidP="00B322DA">
      <w:pPr>
        <w:pStyle w:val="content"/>
        <w:ind w:firstLine="0"/>
        <w:jc w:val="center"/>
      </w:pPr>
      <w:r w:rsidRPr="009D2BA6">
        <w:rPr>
          <w:noProof/>
        </w:rPr>
        <w:drawing>
          <wp:inline distT="0" distB="0" distL="0" distR="0" wp14:anchorId="34AF75AF" wp14:editId="4A428953">
            <wp:extent cx="4778651" cy="3124729"/>
            <wp:effectExtent l="0" t="0" r="317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801021" cy="3139356"/>
                    </a:xfrm>
                    <a:prstGeom prst="rect">
                      <a:avLst/>
                    </a:prstGeom>
                  </pic:spPr>
                </pic:pic>
              </a:graphicData>
            </a:graphic>
          </wp:inline>
        </w:drawing>
      </w:r>
    </w:p>
    <w:p w14:paraId="5ABABBC1" w14:textId="77777777" w:rsidR="00B322DA" w:rsidRDefault="00B322DA" w:rsidP="00B322DA">
      <w:pPr>
        <w:pStyle w:val="content"/>
      </w:pPr>
      <w:r>
        <w:t>Cảm biến vật cản hồng ngoại có khả năng thích nghi với môi trường, có một cặp truyền và nhận tia hồng ngoại. Tia hồng ngoại phát ra một số tần số, khi phát hiện định hướng có vật cản (phản xạ), phản xạ vào đèn thu hồng ngoại, sau khi so sánh, đèn màu xanh sẽ sáng lên, đồng thời bắt đầu tín hiệu đầu số hiệu (một bậc tín hiệu).</w:t>
      </w:r>
    </w:p>
    <w:p w14:paraId="48C1B314" w14:textId="77777777" w:rsidR="00B322DA" w:rsidRDefault="00B322DA" w:rsidP="00B322DA">
      <w:pPr>
        <w:pStyle w:val="content"/>
      </w:pPr>
      <w:r>
        <w:lastRenderedPageBreak/>
        <w:t>Khoảng cách làm việc hiệu quả 2 ~ 5cm, điện áp làm việc là 3.3 V đến 5V. Độ sáng của  vật cản biến hồng ngoại  được điều chỉnh bằng chiết áp, dễ dàng lắp ráp, dễ sử dụng,…</w:t>
      </w:r>
    </w:p>
    <w:p w14:paraId="49FFE98C" w14:textId="77777777" w:rsidR="00B322DA" w:rsidRDefault="00B322DA" w:rsidP="00B322DA">
      <w:pPr>
        <w:pStyle w:val="content"/>
      </w:pPr>
      <w:r>
        <w:t>Có thể sử dụng rộng rãi trong robot chướng ngại vật, chướng ngại vật và đường dò.</w:t>
      </w:r>
    </w:p>
    <w:p w14:paraId="79AF6D2F" w14:textId="77777777" w:rsidR="00B322DA" w:rsidRDefault="00B322DA" w:rsidP="00B322DA">
      <w:pPr>
        <w:pStyle w:val="content"/>
        <w:ind w:firstLine="0"/>
      </w:pPr>
      <w:r>
        <w:t>Thông số kỹ thuật:</w:t>
      </w:r>
    </w:p>
    <w:p w14:paraId="59FC8F4C" w14:textId="1346F408" w:rsidR="00B322DA" w:rsidRDefault="00B322DA" w:rsidP="00594BC3">
      <w:pPr>
        <w:pStyle w:val="content"/>
        <w:numPr>
          <w:ilvl w:val="0"/>
          <w:numId w:val="10"/>
        </w:numPr>
      </w:pPr>
      <w:r>
        <w:t xml:space="preserve">Sử dụng 1 led phát hồng ngoại. </w:t>
      </w:r>
    </w:p>
    <w:p w14:paraId="49122DC0" w14:textId="240C83B7" w:rsidR="00B322DA" w:rsidRDefault="00B322DA" w:rsidP="00594BC3">
      <w:pPr>
        <w:pStyle w:val="content"/>
        <w:numPr>
          <w:ilvl w:val="0"/>
          <w:numId w:val="10"/>
        </w:numPr>
      </w:pPr>
      <w:r>
        <w:t>1 led thu hồng ngoại.</w:t>
      </w:r>
    </w:p>
    <w:p w14:paraId="5972021B" w14:textId="0F25CEC9" w:rsidR="00B322DA" w:rsidRDefault="00B322DA" w:rsidP="00594BC3">
      <w:pPr>
        <w:pStyle w:val="content"/>
        <w:numPr>
          <w:ilvl w:val="0"/>
          <w:numId w:val="10"/>
        </w:numPr>
      </w:pPr>
      <w:r>
        <w:t xml:space="preserve">Led nguồn báo sáng. </w:t>
      </w:r>
    </w:p>
    <w:p w14:paraId="05C79A1B" w14:textId="387ABD8D" w:rsidR="00B322DA" w:rsidRDefault="00B322DA" w:rsidP="00594BC3">
      <w:pPr>
        <w:pStyle w:val="content"/>
        <w:numPr>
          <w:ilvl w:val="0"/>
          <w:numId w:val="10"/>
        </w:numPr>
      </w:pPr>
      <w:r>
        <w:t>Biến trở điều chỉnh độ chỉnh VR vuông 10K.</w:t>
      </w:r>
    </w:p>
    <w:p w14:paraId="556FBE8C" w14:textId="57C69D78" w:rsidR="00B322DA" w:rsidRDefault="00B322DA" w:rsidP="00594BC3">
      <w:pPr>
        <w:pStyle w:val="content"/>
        <w:numPr>
          <w:ilvl w:val="0"/>
          <w:numId w:val="10"/>
        </w:numPr>
      </w:pPr>
      <w:r>
        <w:t>Chân AO - DO- GND – VCC.</w:t>
      </w:r>
    </w:p>
    <w:p w14:paraId="3AEDD84D" w14:textId="7993D6DD" w:rsidR="00B322DA" w:rsidRDefault="00B322DA" w:rsidP="00594BC3">
      <w:pPr>
        <w:pStyle w:val="content"/>
        <w:numPr>
          <w:ilvl w:val="0"/>
          <w:numId w:val="10"/>
        </w:numPr>
      </w:pPr>
      <w:r>
        <w:t>Điện áp hoạt động: 3.3 - 5VDC.</w:t>
      </w:r>
    </w:p>
    <w:p w14:paraId="518FDAD6" w14:textId="37A6C70F" w:rsidR="00B322DA" w:rsidRDefault="00B322DA" w:rsidP="00594BC3">
      <w:pPr>
        <w:pStyle w:val="content"/>
        <w:numPr>
          <w:ilvl w:val="0"/>
          <w:numId w:val="10"/>
        </w:numPr>
      </w:pPr>
      <w:r>
        <w:t>D0 là tín hiệu ra 1, 0.</w:t>
      </w:r>
    </w:p>
    <w:p w14:paraId="2B1CD8BA" w14:textId="77777777" w:rsidR="00B322DA" w:rsidRDefault="00B322DA" w:rsidP="00594BC3">
      <w:pPr>
        <w:pStyle w:val="content"/>
        <w:numPr>
          <w:ilvl w:val="0"/>
          <w:numId w:val="10"/>
        </w:numPr>
      </w:pPr>
      <w:r>
        <w:t>Tích hợp biến trở chỉnh khoảng cách nhận biết vật cản.</w:t>
      </w:r>
    </w:p>
    <w:p w14:paraId="0E5548DD" w14:textId="05975504" w:rsidR="00E14234" w:rsidRDefault="00B322DA" w:rsidP="00594BC3">
      <w:pPr>
        <w:pStyle w:val="content"/>
        <w:numPr>
          <w:ilvl w:val="0"/>
          <w:numId w:val="10"/>
        </w:numPr>
      </w:pPr>
      <w:r>
        <w:t>Kích thước: 3.2 x 1.4cm.</w:t>
      </w:r>
    </w:p>
    <w:p w14:paraId="1ACB5562" w14:textId="6FF13FDD" w:rsidR="00B322DA" w:rsidRPr="00E14234" w:rsidRDefault="00E14234" w:rsidP="00E14234">
      <w:pPr>
        <w:rPr>
          <w:rFonts w:ascii="Times New Roman" w:hAnsi="Times New Roman"/>
          <w:sz w:val="28"/>
        </w:rPr>
      </w:pPr>
      <w:r>
        <w:br w:type="page"/>
      </w:r>
    </w:p>
    <w:p w14:paraId="42D05C28" w14:textId="64624F91" w:rsidR="00B322DA" w:rsidRDefault="00B322DA" w:rsidP="00B322DA">
      <w:pPr>
        <w:pStyle w:val="level1"/>
      </w:pPr>
      <w:bookmarkStart w:id="22" w:name="_Toc102705629"/>
      <w:r>
        <w:lastRenderedPageBreak/>
        <w:t>Cảm biến siêu âm HC-SR04</w:t>
      </w:r>
      <w:bookmarkEnd w:id="22"/>
    </w:p>
    <w:p w14:paraId="076BBAD3" w14:textId="20563315" w:rsidR="00B322DA" w:rsidRDefault="00B322DA" w:rsidP="00B322DA">
      <w:pPr>
        <w:pStyle w:val="level2"/>
        <w:numPr>
          <w:ilvl w:val="0"/>
          <w:numId w:val="0"/>
        </w:numPr>
      </w:pPr>
      <w:bookmarkStart w:id="23" w:name="_Toc102705630"/>
      <w:r w:rsidRPr="00B322DA">
        <w:t>2.4.1. IC Max232</w:t>
      </w:r>
      <w:bookmarkEnd w:id="23"/>
      <w:r w:rsidRPr="00B322DA">
        <w:t xml:space="preserve"> </w:t>
      </w:r>
    </w:p>
    <w:p w14:paraId="3257D3A3" w14:textId="0C82C596" w:rsidR="00B322DA" w:rsidRDefault="00B322DA" w:rsidP="00065CBE">
      <w:pPr>
        <w:pStyle w:val="content"/>
      </w:pPr>
      <w:r w:rsidRPr="00B322DA">
        <w:t xml:space="preserve">Trên mạch công suất sử dụng IC MAX232 làm nhiệm vụ đệm. IC này sẽ lấy tín hiệu từ bộ điều khiển, khuếch đại biên độ lên mức ± 30V cấp nguồn cho bộ loa trên. IC này sẽ được đóng ngắt qua một transistor để hạn chế việc tiêu thụ dòng. </w:t>
      </w:r>
    </w:p>
    <w:p w14:paraId="5D5F0DFB" w14:textId="34FD9FC2" w:rsidR="00B322DA" w:rsidRDefault="00B322DA" w:rsidP="00B322DA">
      <w:pPr>
        <w:pStyle w:val="content"/>
        <w:ind w:firstLine="0"/>
      </w:pPr>
      <w:r>
        <w:t>Sơ đồ chân IC MAX 232</w:t>
      </w:r>
    </w:p>
    <w:p w14:paraId="22A84C59" w14:textId="6CF9B830" w:rsidR="00B322DA" w:rsidRDefault="00065CBE" w:rsidP="00594BC3">
      <w:pPr>
        <w:pStyle w:val="content"/>
        <w:numPr>
          <w:ilvl w:val="0"/>
          <w:numId w:val="11"/>
        </w:numPr>
      </w:pPr>
      <w:r>
        <w:rPr>
          <w:noProof/>
        </w:rPr>
        <mc:AlternateContent>
          <mc:Choice Requires="wps">
            <w:drawing>
              <wp:anchor distT="0" distB="0" distL="114300" distR="114300" simplePos="0" relativeHeight="251698176" behindDoc="0" locked="0" layoutInCell="1" allowOverlap="1" wp14:anchorId="431BFE67" wp14:editId="39A74872">
                <wp:simplePos x="0" y="0"/>
                <wp:positionH relativeFrom="column">
                  <wp:posOffset>3030220</wp:posOffset>
                </wp:positionH>
                <wp:positionV relativeFrom="paragraph">
                  <wp:posOffset>2745105</wp:posOffset>
                </wp:positionV>
                <wp:extent cx="2520315" cy="635"/>
                <wp:effectExtent l="0" t="0" r="0" b="0"/>
                <wp:wrapSquare wrapText="bothSides"/>
                <wp:docPr id="24" name="Text Box 24"/>
                <wp:cNvGraphicFramePr/>
                <a:graphic xmlns:a="http://schemas.openxmlformats.org/drawingml/2006/main">
                  <a:graphicData uri="http://schemas.microsoft.com/office/word/2010/wordprocessingShape">
                    <wps:wsp>
                      <wps:cNvSpPr txBox="1"/>
                      <wps:spPr>
                        <a:xfrm>
                          <a:off x="0" y="0"/>
                          <a:ext cx="2520315" cy="635"/>
                        </a:xfrm>
                        <a:prstGeom prst="rect">
                          <a:avLst/>
                        </a:prstGeom>
                        <a:solidFill>
                          <a:prstClr val="white"/>
                        </a:solidFill>
                        <a:ln>
                          <a:noFill/>
                        </a:ln>
                      </wps:spPr>
                      <wps:txbx>
                        <w:txbxContent>
                          <w:p w14:paraId="0BABE899" w14:textId="56A733F6" w:rsidR="00065CBE" w:rsidRPr="008C5733" w:rsidRDefault="00065CBE" w:rsidP="00065CBE">
                            <w:pPr>
                              <w:pStyle w:val="Caption"/>
                              <w:rPr>
                                <w:noProof/>
                              </w:rPr>
                            </w:pPr>
                            <w:r>
                              <w:t xml:space="preserve">Hình </w:t>
                            </w:r>
                            <w:fldSimple w:instr=" STYLEREF 1 \s ">
                              <w:r w:rsidR="003C69B1">
                                <w:rPr>
                                  <w:noProof/>
                                </w:rPr>
                                <w:t>2</w:t>
                              </w:r>
                            </w:fldSimple>
                            <w:r w:rsidR="003C69B1">
                              <w:noBreakHyphen/>
                            </w:r>
                            <w:fldSimple w:instr=" SEQ Hình \* ARABIC \s 1 ">
                              <w:r w:rsidR="003C69B1">
                                <w:rPr>
                                  <w:noProof/>
                                </w:rPr>
                                <w:t>3</w:t>
                              </w:r>
                            </w:fldSimple>
                            <w:r>
                              <w:t>: IC MAX232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1BFE67" id="Text Box 24" o:spid="_x0000_s1028" type="#_x0000_t202" style="position:absolute;left:0;text-align:left;margin-left:238.6pt;margin-top:216.15pt;width:198.45pt;height:.0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" stroked="f">
                <v:textbox style="mso-fit-shape-to-text:t" inset="0,0,0,0">
                  <w:txbxContent>
                    <w:p w14:paraId="0BABE899" w14:textId="56A733F6" w:rsidR="00065CBE" w:rsidRPr="008C5733" w:rsidRDefault="00065CBE" w:rsidP="00065CBE">
                      <w:pPr>
                        <w:pStyle w:val="Caption"/>
                        <w:rPr>
                          <w:noProof/>
                        </w:rPr>
                      </w:pPr>
                      <w:r>
                        <w:t xml:space="preserve">Hình </w:t>
                      </w:r>
                      <w:fldSimple w:instr=" STYLEREF 1 \s ">
                        <w:r w:rsidR="003C69B1">
                          <w:rPr>
                            <w:noProof/>
                          </w:rPr>
                          <w:t>2</w:t>
                        </w:r>
                      </w:fldSimple>
                      <w:r w:rsidR="003C69B1">
                        <w:noBreakHyphen/>
                      </w:r>
                      <w:fldSimple w:instr=" SEQ Hình \* ARABIC \s 1 ">
                        <w:r w:rsidR="003C69B1">
                          <w:rPr>
                            <w:noProof/>
                          </w:rPr>
                          <w:t>3</w:t>
                        </w:r>
                      </w:fldSimple>
                      <w:r>
                        <w:t>: IC MAX232</w:t>
                      </w:r>
                    </w:p>
                  </w:txbxContent>
                </v:textbox>
                <w10:wrap type="square"/>
              </v:shape>
            </w:pict>
          </mc:Fallback>
        </mc:AlternateContent>
      </w:r>
      <w:r w:rsidRPr="001C322A">
        <w:rPr>
          <w:noProof/>
        </w:rPr>
        <w:drawing>
          <wp:anchor distT="0" distB="0" distL="114300" distR="114300" simplePos="0" relativeHeight="251696128" behindDoc="0" locked="0" layoutInCell="1" allowOverlap="1" wp14:anchorId="6F635D72" wp14:editId="31F4739F">
            <wp:simplePos x="0" y="0"/>
            <wp:positionH relativeFrom="column">
              <wp:posOffset>3030845</wp:posOffset>
            </wp:positionH>
            <wp:positionV relativeFrom="paragraph">
              <wp:posOffset>6843</wp:posOffset>
            </wp:positionV>
            <wp:extent cx="2520779" cy="2681680"/>
            <wp:effectExtent l="19050" t="19050" r="13335" b="23495"/>
            <wp:wrapSquare wrapText="bothSides"/>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2520779" cy="2681680"/>
                    </a:xfrm>
                    <a:prstGeom prst="rect">
                      <a:avLst/>
                    </a:prstGeom>
                    <a:ln w="12700">
                      <a:solidFill>
                        <a:schemeClr val="tx1"/>
                      </a:solidFill>
                    </a:ln>
                  </pic:spPr>
                </pic:pic>
              </a:graphicData>
            </a:graphic>
          </wp:anchor>
        </w:drawing>
      </w:r>
      <w:r w:rsidR="00B322DA">
        <w:t>C1+(Pin1): Chân 1 – Chân 6 được sử dụng cho tụ điện. Tụ điện trên Chân 2 – Chân 6 được sử dụng để lưu trữ Sạc và 2 Tụ khác được sử dụng để giải quyết vấn đề tiêu tán điện của các thiết bị TIA / EIA 32.</w:t>
      </w:r>
    </w:p>
    <w:p w14:paraId="2D85B6F8" w14:textId="178CB981" w:rsidR="00B322DA" w:rsidRDefault="00B322DA" w:rsidP="00594BC3">
      <w:pPr>
        <w:pStyle w:val="content"/>
        <w:numPr>
          <w:ilvl w:val="0"/>
          <w:numId w:val="11"/>
        </w:numPr>
      </w:pPr>
      <w:r>
        <w:t>V+ (Pin2): Chân đầu ra bơm điện tích dương cho tụ.</w:t>
      </w:r>
    </w:p>
    <w:p w14:paraId="7DC90A41" w14:textId="0A04568F" w:rsidR="00B322DA" w:rsidRDefault="00B322DA" w:rsidP="00594BC3">
      <w:pPr>
        <w:pStyle w:val="content"/>
        <w:numPr>
          <w:ilvl w:val="0"/>
          <w:numId w:val="11"/>
        </w:numPr>
      </w:pPr>
      <w:r>
        <w:t>C1- (Pin3): Chân âm của tụ điện 1.</w:t>
      </w:r>
    </w:p>
    <w:p w14:paraId="249B485D" w14:textId="234EFE21" w:rsidR="00B322DA" w:rsidRDefault="00B322DA" w:rsidP="00594BC3">
      <w:pPr>
        <w:pStyle w:val="content"/>
        <w:numPr>
          <w:ilvl w:val="0"/>
          <w:numId w:val="11"/>
        </w:numPr>
      </w:pPr>
      <w:r>
        <w:t>C2+ (Pin4): Chân dương của tụ điện 2</w:t>
      </w:r>
      <w:r>
        <w:tab/>
      </w:r>
    </w:p>
    <w:p w14:paraId="7433EF39" w14:textId="2877F6EE" w:rsidR="00B322DA" w:rsidRDefault="00B322DA" w:rsidP="00594BC3">
      <w:pPr>
        <w:pStyle w:val="content"/>
        <w:numPr>
          <w:ilvl w:val="0"/>
          <w:numId w:val="11"/>
        </w:numPr>
      </w:pPr>
      <w:r>
        <w:t>C2- (Pin5): Chân âm của tụ điện 2.</w:t>
      </w:r>
      <w:r>
        <w:tab/>
      </w:r>
    </w:p>
    <w:p w14:paraId="076D5CF0" w14:textId="1D48D21E" w:rsidR="00B322DA" w:rsidRDefault="00B322DA" w:rsidP="00594BC3">
      <w:pPr>
        <w:pStyle w:val="content"/>
        <w:numPr>
          <w:ilvl w:val="0"/>
          <w:numId w:val="11"/>
        </w:numPr>
      </w:pPr>
      <w:r>
        <w:t>V- (Pin6): Chân đầu ra bơm điện tích âm cho tụ.</w:t>
      </w:r>
      <w:r>
        <w:tab/>
      </w:r>
    </w:p>
    <w:p w14:paraId="09932727" w14:textId="0DB19195" w:rsidR="00B322DA" w:rsidRDefault="00B322DA" w:rsidP="00594BC3">
      <w:pPr>
        <w:pStyle w:val="content"/>
        <w:numPr>
          <w:ilvl w:val="0"/>
          <w:numId w:val="11"/>
        </w:numPr>
      </w:pPr>
      <w:r>
        <w:t>T2 OUT (Pin7): Nó là một đường nhập dữ liệu. Chân T2 được sử dụng để truyền dữ liệu từ RS232 đến MAX232.</w:t>
      </w:r>
    </w:p>
    <w:p w14:paraId="6D51ACFA" w14:textId="702ABBF2" w:rsidR="00B322DA" w:rsidRDefault="00B322DA" w:rsidP="00594BC3">
      <w:pPr>
        <w:pStyle w:val="content"/>
        <w:numPr>
          <w:ilvl w:val="0"/>
          <w:numId w:val="11"/>
        </w:numPr>
      </w:pPr>
      <w:r>
        <w:t>R2 IN (Pin8): Đây là đường xuất dữ liệu cho Max232. Chân R2 được sử dụng để gửi dữ liệu từ MAX232 đến RS232.</w:t>
      </w:r>
    </w:p>
    <w:p w14:paraId="7165DA4B" w14:textId="3279234F" w:rsidR="00B322DA" w:rsidRDefault="00B322DA" w:rsidP="00594BC3">
      <w:pPr>
        <w:pStyle w:val="content"/>
        <w:numPr>
          <w:ilvl w:val="0"/>
          <w:numId w:val="11"/>
        </w:numPr>
      </w:pPr>
      <w:r>
        <w:t>R2 out (Pin9): R2 là chân đầu ra của MAX232. Nó được sử dụng để gửi dữ liệu từ  MAX232 đến Thiết bị Truyền thông UART.</w:t>
      </w:r>
    </w:p>
    <w:p w14:paraId="6B74699A" w14:textId="6C4C52DB" w:rsidR="00B322DA" w:rsidRDefault="00B322DA" w:rsidP="00594BC3">
      <w:pPr>
        <w:pStyle w:val="content"/>
        <w:numPr>
          <w:ilvl w:val="0"/>
          <w:numId w:val="11"/>
        </w:numPr>
      </w:pPr>
      <w:r>
        <w:lastRenderedPageBreak/>
        <w:t>T2 in (Pin10): Nó là một chân đầu vào của MAX232. Nó được sử dụng để nhận dữ liệu từ các thiết bị UART tới MAX232.</w:t>
      </w:r>
    </w:p>
    <w:p w14:paraId="6C042A9C" w14:textId="1C45834E" w:rsidR="00B322DA" w:rsidRDefault="00B322DA" w:rsidP="00594BC3">
      <w:pPr>
        <w:pStyle w:val="content"/>
        <w:numPr>
          <w:ilvl w:val="0"/>
          <w:numId w:val="11"/>
        </w:numPr>
      </w:pPr>
      <w:r>
        <w:t>T1 in (Pin11): Nó là một đầu vào giống như Pin 10. Nó cũng được sử dụng để nhận dữ liệu từ các thiết bị UART. Chân 11 được sử dụng trong trường hợp thiết bị UART thứ hai.</w:t>
      </w:r>
    </w:p>
    <w:p w14:paraId="76E391A3" w14:textId="31CAFFAF" w:rsidR="00B322DA" w:rsidRDefault="00B322DA" w:rsidP="00594BC3">
      <w:pPr>
        <w:pStyle w:val="content"/>
        <w:numPr>
          <w:ilvl w:val="0"/>
          <w:numId w:val="11"/>
        </w:numPr>
      </w:pPr>
      <w:r>
        <w:t>R1 out (Pin12): R1 là một chân ra giống như Pin 9. Nó có cùng chức năng truyền cho các thiết bị UART nhưng nó chỉ được sử dụng trong trường hợp thiết bị UART thứ hai.</w:t>
      </w:r>
    </w:p>
    <w:p w14:paraId="13571ADF" w14:textId="53BFA6D4" w:rsidR="00B322DA" w:rsidRDefault="00B322DA" w:rsidP="00594BC3">
      <w:pPr>
        <w:pStyle w:val="content"/>
        <w:numPr>
          <w:ilvl w:val="0"/>
          <w:numId w:val="11"/>
        </w:numPr>
      </w:pPr>
      <w:r>
        <w:t>R1 in (Pin13): R1 được sử dụng như một đường đầu vào. Nó cũng được sử dụng giống như Pin 8, để nhận dữ liệu từ “RS232” đến “MAX232”. Nó được sử dụng trong trường hợp có thiết bị RS232 thứ hai.</w:t>
      </w:r>
    </w:p>
    <w:p w14:paraId="0FAE8BD8" w14:textId="7A6FED14" w:rsidR="00B322DA" w:rsidRDefault="00B322DA" w:rsidP="00594BC3">
      <w:pPr>
        <w:pStyle w:val="content"/>
        <w:numPr>
          <w:ilvl w:val="0"/>
          <w:numId w:val="11"/>
        </w:numPr>
      </w:pPr>
      <w:r>
        <w:t>T1 out (Pin14): T1 được sử dụng như một đường ra. Nó được sử dụng để gửi dữ liệu từ MAX232 đến RS232 giống như Pin 7. Nó chỉ được sử dụng trong trường hợp có nhiều Thiết bị RS232.</w:t>
      </w:r>
    </w:p>
    <w:p w14:paraId="5D4428AC" w14:textId="77777777" w:rsidR="00B322DA" w:rsidRDefault="00B322DA" w:rsidP="00594BC3">
      <w:pPr>
        <w:pStyle w:val="content"/>
        <w:numPr>
          <w:ilvl w:val="0"/>
          <w:numId w:val="11"/>
        </w:numPr>
      </w:pPr>
      <w:r>
        <w:t>GND (Pin15): Chân GND được sử dụng cho nối đất. Mọi thiết bị RS232 và UART đều nên dùng chung với GND.</w:t>
      </w:r>
    </w:p>
    <w:p w14:paraId="370409B8" w14:textId="19377964" w:rsidR="00B322DA" w:rsidRDefault="00B322DA" w:rsidP="00594BC3">
      <w:pPr>
        <w:pStyle w:val="content"/>
        <w:numPr>
          <w:ilvl w:val="0"/>
          <w:numId w:val="11"/>
        </w:numPr>
      </w:pPr>
      <w:r>
        <w:t>Vcc (Pin16): Vcc được sử dụng để cấp nguồn cho MAX232. Điện áp của nó không được quá 5 – 6V. Chủ yếu nguồn cung cấp 5V được sử dụng cho hoạt động bình thường của nó.</w:t>
      </w:r>
    </w:p>
    <w:p w14:paraId="0038A5A2" w14:textId="760217F0" w:rsidR="00B322DA" w:rsidRPr="00B322DA" w:rsidRDefault="00B322DA" w:rsidP="00B322DA">
      <w:pPr>
        <w:pStyle w:val="level2"/>
      </w:pPr>
      <w:bookmarkStart w:id="24" w:name="_Toc102705631"/>
      <w:r>
        <w:rPr>
          <w:lang w:val="fr-FR"/>
        </w:rPr>
        <w:t xml:space="preserve">Module </w:t>
      </w:r>
      <w:r>
        <w:rPr>
          <w:lang w:val="vi-VN"/>
        </w:rPr>
        <w:t xml:space="preserve">cảm biến siêu âm </w:t>
      </w:r>
      <w:r>
        <w:rPr>
          <w:lang w:val="fr-FR"/>
        </w:rPr>
        <w:t>HC-SR04</w:t>
      </w:r>
      <w:bookmarkEnd w:id="24"/>
    </w:p>
    <w:p w14:paraId="27D6FC41" w14:textId="6FCF73DD" w:rsidR="00065CBE" w:rsidRDefault="00B322DA" w:rsidP="007C4004">
      <w:pPr>
        <w:pStyle w:val="content"/>
      </w:pPr>
      <w:r w:rsidRPr="00B322DA">
        <w:t xml:space="preserve">Cảm biến khoảng cách siêu âm HC - SR04 được sử dụng rất phổ biến để xác định khoảng cách vì rẻ và chính xác. Cảm biến sử dụng sóng siêu âm và có thể đo khoảng cách trong khoảng từ 2 </w:t>
      </w:r>
      <w:r w:rsidR="006E31DE">
        <w:t>-</w:t>
      </w:r>
      <w:r w:rsidRPr="00B322DA">
        <w:t xml:space="preserve"> 300 cm, với độ chính xác gần như chỉ phụ thuộc vào cách lập trình.</w:t>
      </w:r>
    </w:p>
    <w:p w14:paraId="4028548B" w14:textId="6AB790C9" w:rsidR="007C4004" w:rsidRDefault="007C4004" w:rsidP="007C4004">
      <w:pPr>
        <w:pStyle w:val="content"/>
      </w:pPr>
      <w:r w:rsidRPr="007C4004">
        <w:t>VCC (5V), trig (chân điều khiển phát), echo (chân nhận tín hiệu phản hồi), GND (nối đất)</w:t>
      </w:r>
    </w:p>
    <w:p w14:paraId="5A516E22" w14:textId="00E76CAE" w:rsidR="006E31DE" w:rsidRDefault="006E31DE" w:rsidP="006E31DE">
      <w:pPr>
        <w:pStyle w:val="content"/>
        <w:ind w:firstLine="0"/>
      </w:pPr>
      <w:r>
        <w:lastRenderedPageBreak/>
        <w:t>Thông số kĩ thuật của cảm biến siêu âm HC-SR04:</w:t>
      </w:r>
    </w:p>
    <w:p w14:paraId="00FAFA07" w14:textId="5C05D78D" w:rsidR="006E31DE" w:rsidRDefault="007C4004" w:rsidP="00594BC3">
      <w:pPr>
        <w:pStyle w:val="content"/>
        <w:numPr>
          <w:ilvl w:val="0"/>
          <w:numId w:val="12"/>
        </w:numPr>
      </w:pPr>
      <w:r>
        <w:rPr>
          <w:noProof/>
        </w:rPr>
        <mc:AlternateContent>
          <mc:Choice Requires="wps">
            <w:drawing>
              <wp:anchor distT="0" distB="0" distL="114300" distR="114300" simplePos="0" relativeHeight="251702272" behindDoc="0" locked="0" layoutInCell="1" allowOverlap="1" wp14:anchorId="672B27AB" wp14:editId="1007757A">
                <wp:simplePos x="0" y="0"/>
                <wp:positionH relativeFrom="column">
                  <wp:posOffset>2526030</wp:posOffset>
                </wp:positionH>
                <wp:positionV relativeFrom="paragraph">
                  <wp:posOffset>2252980</wp:posOffset>
                </wp:positionV>
                <wp:extent cx="3027680" cy="635"/>
                <wp:effectExtent l="0" t="0" r="0" b="0"/>
                <wp:wrapSquare wrapText="bothSides"/>
                <wp:docPr id="26" name="Text Box 26"/>
                <wp:cNvGraphicFramePr/>
                <a:graphic xmlns:a="http://schemas.openxmlformats.org/drawingml/2006/main">
                  <a:graphicData uri="http://schemas.microsoft.com/office/word/2010/wordprocessingShape">
                    <wps:wsp>
                      <wps:cNvSpPr txBox="1"/>
                      <wps:spPr>
                        <a:xfrm>
                          <a:off x="0" y="0"/>
                          <a:ext cx="3027680" cy="635"/>
                        </a:xfrm>
                        <a:prstGeom prst="rect">
                          <a:avLst/>
                        </a:prstGeom>
                        <a:solidFill>
                          <a:prstClr val="white"/>
                        </a:solidFill>
                        <a:ln>
                          <a:noFill/>
                        </a:ln>
                      </wps:spPr>
                      <wps:txbx>
                        <w:txbxContent>
                          <w:p w14:paraId="165F49E6" w14:textId="53E72E15" w:rsidR="007C4004" w:rsidRPr="001533A4" w:rsidRDefault="007C4004" w:rsidP="007C4004">
                            <w:pPr>
                              <w:pStyle w:val="Caption"/>
                              <w:rPr>
                                <w:noProof/>
                              </w:rPr>
                            </w:pPr>
                            <w:r>
                              <w:t xml:space="preserve">Hình </w:t>
                            </w:r>
                            <w:fldSimple w:instr=" STYLEREF 1 \s ">
                              <w:r w:rsidR="003C69B1">
                                <w:rPr>
                                  <w:noProof/>
                                </w:rPr>
                                <w:t>2</w:t>
                              </w:r>
                            </w:fldSimple>
                            <w:r w:rsidR="003C69B1">
                              <w:noBreakHyphen/>
                            </w:r>
                            <w:fldSimple w:instr=" SEQ Hình \* ARABIC \s 1 ">
                              <w:r w:rsidR="003C69B1">
                                <w:rPr>
                                  <w:noProof/>
                                </w:rPr>
                                <w:t>4</w:t>
                              </w:r>
                            </w:fldSimple>
                            <w:r>
                              <w:t>: Cảm biến khoảng cách SR04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2B27AB" id="Text Box 26" o:spid="_x0000_s1029" type="#_x0000_t202" style="position:absolute;left:0;text-align:left;margin-left:198.9pt;margin-top:177.4pt;width:238.4pt;height:.0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" stroked="f">
                <v:textbox style="mso-fit-shape-to-text:t" inset="0,0,0,0">
                  <w:txbxContent>
                    <w:p w14:paraId="165F49E6" w14:textId="53E72E15" w:rsidR="007C4004" w:rsidRPr="001533A4" w:rsidRDefault="007C4004" w:rsidP="007C4004">
                      <w:pPr>
                        <w:pStyle w:val="Caption"/>
                        <w:rPr>
                          <w:noProof/>
                        </w:rPr>
                      </w:pPr>
                      <w:r>
                        <w:t xml:space="preserve">Hình </w:t>
                      </w:r>
                      <w:fldSimple w:instr=" STYLEREF 1 \s ">
                        <w:r w:rsidR="003C69B1">
                          <w:rPr>
                            <w:noProof/>
                          </w:rPr>
                          <w:t>2</w:t>
                        </w:r>
                      </w:fldSimple>
                      <w:r w:rsidR="003C69B1">
                        <w:noBreakHyphen/>
                      </w:r>
                      <w:fldSimple w:instr=" SEQ Hình \* ARABIC \s 1 ">
                        <w:r w:rsidR="003C69B1">
                          <w:rPr>
                            <w:noProof/>
                          </w:rPr>
                          <w:t>4</w:t>
                        </w:r>
                      </w:fldSimple>
                      <w:r>
                        <w:t>: Cảm biến khoảng cách SR04</w:t>
                      </w:r>
                    </w:p>
                  </w:txbxContent>
                </v:textbox>
                <w10:wrap type="square"/>
              </v:shape>
            </w:pict>
          </mc:Fallback>
        </mc:AlternateContent>
      </w:r>
      <w:r>
        <w:rPr>
          <w:noProof/>
        </w:rPr>
        <w:drawing>
          <wp:anchor distT="0" distB="0" distL="114300" distR="114300" simplePos="0" relativeHeight="251700224" behindDoc="0" locked="0" layoutInCell="1" allowOverlap="1" wp14:anchorId="151B8CE0" wp14:editId="0DA89D26">
            <wp:simplePos x="0" y="0"/>
            <wp:positionH relativeFrom="column">
              <wp:posOffset>2526627</wp:posOffset>
            </wp:positionH>
            <wp:positionV relativeFrom="paragraph">
              <wp:posOffset>285058</wp:posOffset>
            </wp:positionV>
            <wp:extent cx="3028305" cy="1911927"/>
            <wp:effectExtent l="0" t="0" r="1270" b="0"/>
            <wp:wrapSquare wrapText="bothSides"/>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3028305" cy="1911927"/>
                    </a:xfrm>
                    <a:prstGeom prst="rect">
                      <a:avLst/>
                    </a:prstGeom>
                  </pic:spPr>
                </pic:pic>
              </a:graphicData>
            </a:graphic>
          </wp:anchor>
        </w:drawing>
      </w:r>
      <w:r w:rsidR="006E31DE">
        <w:t>Điện áp: DC 5V.</w:t>
      </w:r>
    </w:p>
    <w:p w14:paraId="375692B2" w14:textId="325850E3" w:rsidR="006E31DE" w:rsidRDefault="006E31DE" w:rsidP="00594BC3">
      <w:pPr>
        <w:pStyle w:val="content"/>
        <w:numPr>
          <w:ilvl w:val="0"/>
          <w:numId w:val="12"/>
        </w:numPr>
      </w:pPr>
      <w:r>
        <w:t>Dòng hoạt động: &lt; 2mA</w:t>
      </w:r>
    </w:p>
    <w:p w14:paraId="0F467A54" w14:textId="0123DB93" w:rsidR="006E31DE" w:rsidRDefault="006E31DE" w:rsidP="00594BC3">
      <w:pPr>
        <w:pStyle w:val="content"/>
        <w:numPr>
          <w:ilvl w:val="0"/>
          <w:numId w:val="12"/>
        </w:numPr>
      </w:pPr>
      <w:r>
        <w:t>Mức cao: 5V.</w:t>
      </w:r>
    </w:p>
    <w:p w14:paraId="1DCFA848" w14:textId="57AB5857" w:rsidR="006E31DE" w:rsidRDefault="006E31DE" w:rsidP="00594BC3">
      <w:pPr>
        <w:pStyle w:val="content"/>
        <w:numPr>
          <w:ilvl w:val="0"/>
          <w:numId w:val="12"/>
        </w:numPr>
      </w:pPr>
      <w:r>
        <w:t>Mức thấp: 0V.</w:t>
      </w:r>
    </w:p>
    <w:p w14:paraId="42779BBC" w14:textId="22F3E6D8" w:rsidR="006E31DE" w:rsidRDefault="006E31DE" w:rsidP="00594BC3">
      <w:pPr>
        <w:pStyle w:val="content"/>
        <w:numPr>
          <w:ilvl w:val="0"/>
          <w:numId w:val="12"/>
        </w:numPr>
      </w:pPr>
      <w:r>
        <w:t>Góc tối đa: 15 độ</w:t>
      </w:r>
    </w:p>
    <w:p w14:paraId="019E6360" w14:textId="01EBA964" w:rsidR="006E31DE" w:rsidRDefault="006E31DE" w:rsidP="00594BC3">
      <w:pPr>
        <w:pStyle w:val="content"/>
        <w:numPr>
          <w:ilvl w:val="0"/>
          <w:numId w:val="12"/>
        </w:numPr>
      </w:pPr>
      <w:r>
        <w:t>Khoảng cách: 2cm – 450cm (4.5m).</w:t>
      </w:r>
    </w:p>
    <w:p w14:paraId="345718D1" w14:textId="48CE084A" w:rsidR="006E31DE" w:rsidRDefault="006E31DE" w:rsidP="00594BC3">
      <w:pPr>
        <w:pStyle w:val="content"/>
        <w:numPr>
          <w:ilvl w:val="0"/>
          <w:numId w:val="12"/>
        </w:numPr>
      </w:pPr>
      <w:r>
        <w:t>Độ chính xác: 3mm.</w:t>
      </w:r>
    </w:p>
    <w:p w14:paraId="0C5FD396" w14:textId="583C3CB8" w:rsidR="006E31DE" w:rsidRDefault="006E31DE" w:rsidP="006E31DE">
      <w:pPr>
        <w:pStyle w:val="content"/>
        <w:ind w:firstLine="0"/>
      </w:pPr>
      <w:r>
        <w:t>Nguyên lí hoạt động:</w:t>
      </w:r>
    </w:p>
    <w:p w14:paraId="5344CF4F" w14:textId="77777777" w:rsidR="006E31DE" w:rsidRDefault="006E31DE" w:rsidP="006E31DE">
      <w:pPr>
        <w:pStyle w:val="content"/>
      </w:pPr>
      <w:r>
        <w:t xml:space="preserve"> Để đo khoảng cách, ta sẽ phát một xung rất ngắn (5 microSeconds - µs) từ chân Trig. Sau đó, cảm biến sẽ tạo ra một xung HIGH ở chân Echo cho đến khi nhận lại được sóng phản xạ ở pin này. Chiều rộng của xung sẽ bằng với thời gian sóng siêu âm được phát từ cảm biến và quay trở lại. </w:t>
      </w:r>
    </w:p>
    <w:p w14:paraId="11D1F988" w14:textId="77777777" w:rsidR="006E31DE" w:rsidRDefault="006E31DE" w:rsidP="006E31DE">
      <w:pPr>
        <w:pStyle w:val="content"/>
      </w:pPr>
      <w:r>
        <w:t xml:space="preserve">Tốc độ của âm thanh trong không khí là 340 m/s (hằng số vật lý), tương đương với 29,412 microSeconds/cm (106 / (340*100)). Khi đã tính được thời gian, ta sẽ chia cho 29,412 để nhận được khoảng cách. </w:t>
      </w:r>
    </w:p>
    <w:p w14:paraId="3F5EA0E3" w14:textId="77777777" w:rsidR="006E31DE" w:rsidRDefault="006E31DE" w:rsidP="006E31DE">
      <w:pPr>
        <w:pStyle w:val="content"/>
        <w:ind w:firstLine="0"/>
      </w:pPr>
      <w:r>
        <w:t>Chức năng các chân của cảm biến siêu âm HC-SR04:</w:t>
      </w:r>
    </w:p>
    <w:p w14:paraId="2C4EED12" w14:textId="1586F367" w:rsidR="006E31DE" w:rsidRDefault="006E31DE" w:rsidP="00594BC3">
      <w:pPr>
        <w:pStyle w:val="content"/>
        <w:numPr>
          <w:ilvl w:val="0"/>
          <w:numId w:val="13"/>
        </w:numPr>
      </w:pPr>
      <w:r>
        <w:t>VCC: 5V.</w:t>
      </w:r>
    </w:p>
    <w:p w14:paraId="6AE9A5C0" w14:textId="1BD4F878" w:rsidR="006E31DE" w:rsidRDefault="006E31DE" w:rsidP="00594BC3">
      <w:pPr>
        <w:pStyle w:val="content"/>
        <w:numPr>
          <w:ilvl w:val="0"/>
          <w:numId w:val="13"/>
        </w:numPr>
      </w:pPr>
      <w:r>
        <w:t>TRIG:  chân điều khiển phát.</w:t>
      </w:r>
    </w:p>
    <w:p w14:paraId="45E54EE2" w14:textId="42A732A1" w:rsidR="006E31DE" w:rsidRDefault="006E31DE" w:rsidP="00594BC3">
      <w:pPr>
        <w:pStyle w:val="content"/>
        <w:numPr>
          <w:ilvl w:val="0"/>
          <w:numId w:val="13"/>
        </w:numPr>
      </w:pPr>
      <w:r>
        <w:t>ECHO: chân nhận tín hiệu phản hồi.</w:t>
      </w:r>
    </w:p>
    <w:p w14:paraId="5ACE69E2" w14:textId="5912EB9A" w:rsidR="006E31DE" w:rsidRPr="00B322DA" w:rsidRDefault="006E31DE" w:rsidP="00594BC3">
      <w:pPr>
        <w:pStyle w:val="content"/>
        <w:numPr>
          <w:ilvl w:val="0"/>
          <w:numId w:val="13"/>
        </w:numPr>
      </w:pPr>
      <w:r>
        <w:t>GND: nối đất.</w:t>
      </w:r>
    </w:p>
    <w:p w14:paraId="4526DB83" w14:textId="5BD46AF4" w:rsidR="006B35A3" w:rsidRDefault="006B35A3" w:rsidP="008029E6">
      <w:pPr>
        <w:pStyle w:val="level1"/>
      </w:pPr>
      <w:bookmarkStart w:id="25" w:name="_Toc102705632"/>
      <w:r>
        <w:lastRenderedPageBreak/>
        <w:t>Mạch Buck LM2596</w:t>
      </w:r>
      <w:bookmarkEnd w:id="25"/>
    </w:p>
    <w:p w14:paraId="6258082A" w14:textId="3178F66E" w:rsidR="000A6F0F" w:rsidRDefault="007C4004" w:rsidP="000A6F0F">
      <w:pPr>
        <w:pStyle w:val="content"/>
      </w:pPr>
      <w:r>
        <w:rPr>
          <w:noProof/>
        </w:rPr>
        <mc:AlternateContent>
          <mc:Choice Requires="wps">
            <w:drawing>
              <wp:anchor distT="0" distB="0" distL="114300" distR="114300" simplePos="0" relativeHeight="251704320" behindDoc="0" locked="0" layoutInCell="1" allowOverlap="1" wp14:anchorId="5C1E62DE" wp14:editId="7FDD5E93">
                <wp:simplePos x="0" y="0"/>
                <wp:positionH relativeFrom="column">
                  <wp:posOffset>2303145</wp:posOffset>
                </wp:positionH>
                <wp:positionV relativeFrom="paragraph">
                  <wp:posOffset>2815590</wp:posOffset>
                </wp:positionV>
                <wp:extent cx="3274060" cy="635"/>
                <wp:effectExtent l="0" t="0" r="0" b="0"/>
                <wp:wrapSquare wrapText="bothSides"/>
                <wp:docPr id="27" name="Text Box 27"/>
                <wp:cNvGraphicFramePr/>
                <a:graphic xmlns:a="http://schemas.openxmlformats.org/drawingml/2006/main">
                  <a:graphicData uri="http://schemas.microsoft.com/office/word/2010/wordprocessingShape">
                    <wps:wsp>
                      <wps:cNvSpPr txBox="1"/>
                      <wps:spPr>
                        <a:xfrm>
                          <a:off x="0" y="0"/>
                          <a:ext cx="3274060" cy="635"/>
                        </a:xfrm>
                        <a:prstGeom prst="rect">
                          <a:avLst/>
                        </a:prstGeom>
                        <a:solidFill>
                          <a:prstClr val="white"/>
                        </a:solidFill>
                        <a:ln>
                          <a:noFill/>
                        </a:ln>
                      </wps:spPr>
                      <wps:txbx>
                        <w:txbxContent>
                          <w:p w14:paraId="53BBE268" w14:textId="043E86D0" w:rsidR="007C4004" w:rsidRPr="00AF7FB9" w:rsidRDefault="007C4004" w:rsidP="007C4004">
                            <w:pPr>
                              <w:pStyle w:val="Caption"/>
                              <w:rPr>
                                <w:noProof/>
                              </w:rPr>
                            </w:pPr>
                            <w:r>
                              <w:t xml:space="preserve">Hình </w:t>
                            </w:r>
                            <w:fldSimple w:instr=" STYLEREF 1 \s ">
                              <w:r w:rsidR="003C69B1">
                                <w:rPr>
                                  <w:noProof/>
                                </w:rPr>
                                <w:t>2</w:t>
                              </w:r>
                            </w:fldSimple>
                            <w:r w:rsidR="003C69B1">
                              <w:noBreakHyphen/>
                            </w:r>
                            <w:fldSimple w:instr=" SEQ Hình \* ARABIC \s 1 ">
                              <w:r w:rsidR="003C69B1">
                                <w:rPr>
                                  <w:noProof/>
                                </w:rPr>
                                <w:t>5</w:t>
                              </w:r>
                            </w:fldSimple>
                            <w:r>
                              <w:t>: Mạch Buck LM2596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1E62DE" id="Text Box 27" o:spid="_x0000_s1030" type="#_x0000_t202" style="position:absolute;left:0;text-align:left;margin-left:181.35pt;margin-top:221.7pt;width:257.8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ZF6kGgIAAD8EAAAOAAAAZHJzL2Uyb0RvYy54bWysU8Fu2zAMvQ/YPwi6L07SLiu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" stroked="f">
                <v:textbox style="mso-fit-shape-to-text:t" inset="0,0,0,0">
                  <w:txbxContent>
                    <w:p w14:paraId="53BBE268" w14:textId="043E86D0" w:rsidR="007C4004" w:rsidRPr="00AF7FB9" w:rsidRDefault="007C4004" w:rsidP="007C4004">
                      <w:pPr>
                        <w:pStyle w:val="Caption"/>
                        <w:rPr>
                          <w:noProof/>
                        </w:rPr>
                      </w:pPr>
                      <w:r>
                        <w:t xml:space="preserve">Hình </w:t>
                      </w:r>
                      <w:fldSimple w:instr=" STYLEREF 1 \s ">
                        <w:r w:rsidR="003C69B1">
                          <w:rPr>
                            <w:noProof/>
                          </w:rPr>
                          <w:t>2</w:t>
                        </w:r>
                      </w:fldSimple>
                      <w:r w:rsidR="003C69B1">
                        <w:noBreakHyphen/>
                      </w:r>
                      <w:fldSimple w:instr=" SEQ Hình \* ARABIC \s 1 ">
                        <w:r w:rsidR="003C69B1">
                          <w:rPr>
                            <w:noProof/>
                          </w:rPr>
                          <w:t>5</w:t>
                        </w:r>
                      </w:fldSimple>
                      <w:r>
                        <w:t>: Mạch Buck LM2596</w:t>
                      </w:r>
                    </w:p>
                  </w:txbxContent>
                </v:textbox>
                <w10:wrap type="square"/>
              </v:shape>
            </w:pict>
          </mc:Fallback>
        </mc:AlternateContent>
      </w:r>
      <w:r w:rsidR="009B65B1">
        <w:rPr>
          <w:noProof/>
        </w:rPr>
        <w:drawing>
          <wp:anchor distT="0" distB="0" distL="114300" distR="114300" simplePos="0" relativeHeight="251699200" behindDoc="0" locked="0" layoutInCell="1" allowOverlap="1" wp14:anchorId="731B574A" wp14:editId="2D80052B">
            <wp:simplePos x="0" y="0"/>
            <wp:positionH relativeFrom="margin">
              <wp:align>right</wp:align>
            </wp:positionH>
            <wp:positionV relativeFrom="paragraph">
              <wp:posOffset>48563</wp:posOffset>
            </wp:positionV>
            <wp:extent cx="3274060" cy="2710180"/>
            <wp:effectExtent l="0" t="0" r="2540" b="0"/>
            <wp:wrapSquare wrapText="bothSides"/>
            <wp:docPr id="25" name="Picture 25" descr="Module Buck DC-DC LM2596 3A giá rẻ tại Hà Nội | Linh Kiện Điện Tử 3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odule Buck DC-DC LM2596 3A giá rẻ tại Hà Nội | Linh Kiện Điện Tử 3M"/>
                    <pic:cNvPicPr>
                      <a:picLocks noChangeAspect="1" noChangeArrowheads="1"/>
                    </pic:cNvPicPr>
                  </pic:nvPicPr>
                  <pic:blipFill rotWithShape="1">
                    <a:blip r:embed="rId18">
                      <a:extLst>
                        <a:ext uri="{28A0092B-C50C-407E-A947-70E740481C1C}">
                          <a14:useLocalDpi xmlns:a14="http://schemas.microsoft.com/office/drawing/2010/main" val="0"/>
                        </a:ext>
                      </a:extLst>
                    </a:blip>
                    <a:srcRect l="11007" t="1285" r="9491"/>
                    <a:stretch/>
                  </pic:blipFill>
                  <pic:spPr bwMode="auto">
                    <a:xfrm>
                      <a:off x="0" y="0"/>
                      <a:ext cx="3274060" cy="2710180"/>
                    </a:xfrm>
                    <a:prstGeom prst="rect">
                      <a:avLst/>
                    </a:prstGeom>
                    <a:noFill/>
                    <a:ln>
                      <a:noFill/>
                    </a:ln>
                    <a:extLst>
                      <a:ext uri="{53640926-AAD7-44D8-BBD7-CCE9431645EC}">
                        <a14:shadowObscured xmlns:a14="http://schemas.microsoft.com/office/drawing/2010/main"/>
                      </a:ext>
                    </a:extLst>
                  </pic:spPr>
                </pic:pic>
              </a:graphicData>
            </a:graphic>
          </wp:anchor>
        </w:drawing>
      </w:r>
      <w:r w:rsidR="000A6F0F" w:rsidRPr="000A6F0F">
        <w:t>Mạch giảm áp DC-DC Buck LM2596 3A có kích thước nhỏ gọn có khả năng giảm áp từ 30VDC xuống 1.5VDC mà vẫn đạt hiệu suất cao (92%), thích hợp cho các ứng dụng chia nguồn, hạ áp, cấp cho các thiết bị như camera, robot,...</w:t>
      </w:r>
      <w:r w:rsidR="009B65B1" w:rsidRPr="009B65B1">
        <w:t xml:space="preserve"> </w:t>
      </w:r>
    </w:p>
    <w:p w14:paraId="378EBAB4" w14:textId="6F8CA8CE" w:rsidR="000A6F0F" w:rsidRDefault="000A6F0F" w:rsidP="000A6F0F">
      <w:pPr>
        <w:pStyle w:val="content"/>
        <w:ind w:firstLine="0"/>
      </w:pPr>
      <w:r>
        <w:t>Thông số kỹ thuật:</w:t>
      </w:r>
    </w:p>
    <w:p w14:paraId="799D4B00" w14:textId="77777777" w:rsidR="000A6F0F" w:rsidRDefault="000A6F0F" w:rsidP="00594BC3">
      <w:pPr>
        <w:pStyle w:val="content"/>
        <w:numPr>
          <w:ilvl w:val="0"/>
          <w:numId w:val="4"/>
        </w:numPr>
      </w:pPr>
      <w:r>
        <w:t>Điện áp đầu vào: Từ 3V đến 30V.</w:t>
      </w:r>
    </w:p>
    <w:p w14:paraId="2253475F" w14:textId="77777777" w:rsidR="000A6F0F" w:rsidRDefault="000A6F0F" w:rsidP="00594BC3">
      <w:pPr>
        <w:pStyle w:val="content"/>
        <w:numPr>
          <w:ilvl w:val="0"/>
          <w:numId w:val="4"/>
        </w:numPr>
      </w:pPr>
      <w:r>
        <w:t>Điện áp đầu ra: Điều chỉnh được trong khoảng 1.5V đến 30V.</w:t>
      </w:r>
    </w:p>
    <w:p w14:paraId="6FE5D177" w14:textId="77777777" w:rsidR="000A6F0F" w:rsidRDefault="000A6F0F" w:rsidP="00594BC3">
      <w:pPr>
        <w:pStyle w:val="content"/>
        <w:numPr>
          <w:ilvl w:val="0"/>
          <w:numId w:val="4"/>
        </w:numPr>
      </w:pPr>
      <w:r>
        <w:t>Dòng đáp ứng tối đa là 3A.</w:t>
      </w:r>
    </w:p>
    <w:p w14:paraId="5EA1A6C8" w14:textId="77777777" w:rsidR="000A6F0F" w:rsidRDefault="000A6F0F" w:rsidP="00594BC3">
      <w:pPr>
        <w:pStyle w:val="content"/>
        <w:numPr>
          <w:ilvl w:val="0"/>
          <w:numId w:val="4"/>
        </w:numPr>
      </w:pPr>
      <w:r>
        <w:t>Hiệu suất : 92%</w:t>
      </w:r>
    </w:p>
    <w:p w14:paraId="7A883DDD" w14:textId="77777777" w:rsidR="000A6F0F" w:rsidRDefault="000A6F0F" w:rsidP="00594BC3">
      <w:pPr>
        <w:pStyle w:val="content"/>
        <w:numPr>
          <w:ilvl w:val="0"/>
          <w:numId w:val="4"/>
        </w:numPr>
      </w:pPr>
      <w:r>
        <w:t>Công suất : 15W</w:t>
      </w:r>
    </w:p>
    <w:p w14:paraId="5984CC60" w14:textId="1B62FC7B" w:rsidR="00FC7D2E" w:rsidRDefault="000A6F0F" w:rsidP="00594BC3">
      <w:pPr>
        <w:pStyle w:val="content"/>
        <w:numPr>
          <w:ilvl w:val="0"/>
          <w:numId w:val="4"/>
        </w:numPr>
      </w:pPr>
      <w:r>
        <w:t>Kích thước: 45 (dài) * 20 (rộng) * 14 (cao) mm</w:t>
      </w:r>
    </w:p>
    <w:p w14:paraId="3F7CBEF2" w14:textId="6A51F421" w:rsidR="00D3563A" w:rsidRDefault="003C69B1" w:rsidP="00D3563A">
      <w:pPr>
        <w:pStyle w:val="level1"/>
      </w:pPr>
      <w:bookmarkStart w:id="26" w:name="_Toc102705633"/>
      <w:r>
        <w:t>Động</w:t>
      </w:r>
      <w:r w:rsidR="00D3563A" w:rsidRPr="00D3563A">
        <w:t xml:space="preserve"> cơ RC Servo Futaba S3003</w:t>
      </w:r>
      <w:bookmarkEnd w:id="26"/>
    </w:p>
    <w:p w14:paraId="73AB10F3" w14:textId="53415D3A" w:rsidR="004735D5" w:rsidRDefault="004735D5" w:rsidP="00EA7544">
      <w:pPr>
        <w:pStyle w:val="content"/>
      </w:pPr>
      <w:r>
        <w:t>Động cơ servo là một thiết bị tự động có sử dụng lỗi cảm biến phản hồi âm để điều chỉnh hành động của một cơ cấu.</w:t>
      </w:r>
      <w:r w:rsidR="00EA7544">
        <w:t xml:space="preserve"> </w:t>
      </w:r>
      <w:r>
        <w:t>Động cơ RC Servo là loại động cơ có tốc độ thấp, mô - men xoắn cao và có nhiều kích thước to nhỏ khác nhau tùy vào thiết bị.</w:t>
      </w:r>
    </w:p>
    <w:p w14:paraId="7CE8A0B9" w14:textId="5DEE0AA1" w:rsidR="00EA7544" w:rsidRDefault="00EA7544" w:rsidP="00EA7544">
      <w:pPr>
        <w:pStyle w:val="content"/>
      </w:pPr>
      <w:r w:rsidRPr="00EA7544">
        <w:t>Động Cơ Servo Futaba S3003 có các bánh răng được làm bằng nhựa và trọng lượng nhẹ, có cách điều khiển tương tự như các servo phổ biến trên thị trường</w:t>
      </w:r>
      <w:r>
        <w:t xml:space="preserve">, </w:t>
      </w:r>
      <w:r w:rsidRPr="00EA7544">
        <w:t>thích hợp cho các ứng dụng cần mức chi phí rẻ, trọng lượng nhẹ phù hợp</w:t>
      </w:r>
      <w:r>
        <w:t xml:space="preserve"> với các dự án vừa và nhỏ</w:t>
      </w:r>
    </w:p>
    <w:p w14:paraId="56268241" w14:textId="7FC2D092" w:rsidR="00644899" w:rsidRDefault="004735D5" w:rsidP="00644899">
      <w:pPr>
        <w:pStyle w:val="level2"/>
      </w:pPr>
      <w:bookmarkStart w:id="27" w:name="_Toc102705634"/>
      <w:r>
        <w:lastRenderedPageBreak/>
        <w:t>Cấu tạo và nguyên lý hoạt động</w:t>
      </w:r>
      <w:bookmarkEnd w:id="27"/>
      <w:r>
        <w:t xml:space="preserve"> </w:t>
      </w:r>
    </w:p>
    <w:p w14:paraId="6ADA526E" w14:textId="77777777" w:rsidR="00EA7544" w:rsidRDefault="00923C32" w:rsidP="00EA7544">
      <w:pPr>
        <w:pStyle w:val="content"/>
        <w:ind w:firstLine="0"/>
        <w:rPr>
          <w:i/>
          <w:iCs/>
        </w:rPr>
      </w:pPr>
      <w:r w:rsidRPr="00923C32">
        <w:rPr>
          <w:i/>
          <w:iCs/>
        </w:rPr>
        <w:t>Cấu tạo của động cơ</w:t>
      </w:r>
    </w:p>
    <w:p w14:paraId="3B26F334" w14:textId="271B062C" w:rsidR="004735D5" w:rsidRDefault="004735D5" w:rsidP="007B6886">
      <w:pPr>
        <w:pStyle w:val="content"/>
        <w:numPr>
          <w:ilvl w:val="0"/>
          <w:numId w:val="27"/>
        </w:numPr>
      </w:pPr>
      <w:r>
        <w:t>Động cơ chính</w:t>
      </w:r>
    </w:p>
    <w:p w14:paraId="604CF630" w14:textId="4839E569" w:rsidR="004735D5" w:rsidRDefault="007B6886" w:rsidP="007B6886">
      <w:pPr>
        <w:pStyle w:val="content"/>
        <w:numPr>
          <w:ilvl w:val="0"/>
          <w:numId w:val="27"/>
        </w:numPr>
      </w:pPr>
      <w:r>
        <w:rPr>
          <w:noProof/>
        </w:rPr>
        <mc:AlternateContent>
          <mc:Choice Requires="wps">
            <w:drawing>
              <wp:anchor distT="0" distB="0" distL="114300" distR="114300" simplePos="0" relativeHeight="251707392" behindDoc="0" locked="0" layoutInCell="1" allowOverlap="1" wp14:anchorId="7022D8AA" wp14:editId="211B854C">
                <wp:simplePos x="0" y="0"/>
                <wp:positionH relativeFrom="column">
                  <wp:posOffset>2665095</wp:posOffset>
                </wp:positionH>
                <wp:positionV relativeFrom="paragraph">
                  <wp:posOffset>2002790</wp:posOffset>
                </wp:positionV>
                <wp:extent cx="2906395" cy="635"/>
                <wp:effectExtent l="0" t="0" r="0" b="0"/>
                <wp:wrapSquare wrapText="bothSides"/>
                <wp:docPr id="29" name="Text Box 29"/>
                <wp:cNvGraphicFramePr/>
                <a:graphic xmlns:a="http://schemas.openxmlformats.org/drawingml/2006/main">
                  <a:graphicData uri="http://schemas.microsoft.com/office/word/2010/wordprocessingShape">
                    <wps:wsp>
                      <wps:cNvSpPr txBox="1"/>
                      <wps:spPr>
                        <a:xfrm>
                          <a:off x="0" y="0"/>
                          <a:ext cx="2906395" cy="635"/>
                        </a:xfrm>
                        <a:prstGeom prst="rect">
                          <a:avLst/>
                        </a:prstGeom>
                        <a:solidFill>
                          <a:prstClr val="white"/>
                        </a:solidFill>
                        <a:ln>
                          <a:noFill/>
                        </a:ln>
                      </wps:spPr>
                      <wps:txbx>
                        <w:txbxContent>
                          <w:p w14:paraId="3C7C3457" w14:textId="63D4736E" w:rsidR="007B6886" w:rsidRPr="00591A3E" w:rsidRDefault="007B6886" w:rsidP="007B6886">
                            <w:pPr>
                              <w:pStyle w:val="Caption"/>
                              <w:rPr>
                                <w:noProof/>
                              </w:rPr>
                            </w:pPr>
                            <w:r>
                              <w:t xml:space="preserve">Hình </w:t>
                            </w:r>
                            <w:fldSimple w:instr=" STYLEREF 1 \s ">
                              <w:r w:rsidR="003C69B1">
                                <w:rPr>
                                  <w:noProof/>
                                </w:rPr>
                                <w:t>2</w:t>
                              </w:r>
                            </w:fldSimple>
                            <w:r w:rsidR="003C69B1">
                              <w:noBreakHyphen/>
                            </w:r>
                            <w:fldSimple w:instr=" SEQ Hình \* ARABIC \s 1 ">
                              <w:r w:rsidR="003C69B1">
                                <w:rPr>
                                  <w:noProof/>
                                </w:rPr>
                                <w:t>6</w:t>
                              </w:r>
                            </w:fldSimple>
                            <w:r>
                              <w:t>: Servo Futuba S3003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22D8AA" id="Text Box 29" o:spid="_x0000_s1031" type="#_x0000_t202" style="position:absolute;left:0;text-align:left;margin-left:209.85pt;margin-top:157.7pt;width:228.85pt;height:.0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" stroked="f">
                <v:textbox style="mso-fit-shape-to-text:t" inset="0,0,0,0">
                  <w:txbxContent>
                    <w:p w14:paraId="3C7C3457" w14:textId="63D4736E" w:rsidR="007B6886" w:rsidRPr="00591A3E" w:rsidRDefault="007B6886" w:rsidP="007B6886">
                      <w:pPr>
                        <w:pStyle w:val="Caption"/>
                        <w:rPr>
                          <w:noProof/>
                        </w:rPr>
                      </w:pPr>
                      <w:r>
                        <w:t xml:space="preserve">Hình </w:t>
                      </w:r>
                      <w:fldSimple w:instr=" STYLEREF 1 \s ">
                        <w:r w:rsidR="003C69B1">
                          <w:rPr>
                            <w:noProof/>
                          </w:rPr>
                          <w:t>2</w:t>
                        </w:r>
                      </w:fldSimple>
                      <w:r w:rsidR="003C69B1">
                        <w:noBreakHyphen/>
                      </w:r>
                      <w:fldSimple w:instr=" SEQ Hình \* ARABIC \s 1 ">
                        <w:r w:rsidR="003C69B1">
                          <w:rPr>
                            <w:noProof/>
                          </w:rPr>
                          <w:t>6</w:t>
                        </w:r>
                      </w:fldSimple>
                      <w:r>
                        <w:t>: Servo Futuba S3003</w:t>
                      </w:r>
                    </w:p>
                  </w:txbxContent>
                </v:textbox>
                <w10:wrap type="square"/>
              </v:shape>
            </w:pict>
          </mc:Fallback>
        </mc:AlternateContent>
      </w:r>
      <w:r w:rsidR="00EA7544">
        <w:rPr>
          <w:noProof/>
        </w:rPr>
        <w:drawing>
          <wp:anchor distT="0" distB="0" distL="114300" distR="114300" simplePos="0" relativeHeight="251705344" behindDoc="0" locked="0" layoutInCell="1" allowOverlap="1" wp14:anchorId="356D1180" wp14:editId="1E7CFD61">
            <wp:simplePos x="0" y="0"/>
            <wp:positionH relativeFrom="margin">
              <wp:align>right</wp:align>
            </wp:positionH>
            <wp:positionV relativeFrom="paragraph">
              <wp:posOffset>8255</wp:posOffset>
            </wp:positionV>
            <wp:extent cx="2906395" cy="1937385"/>
            <wp:effectExtent l="0" t="0" r="8255" b="5715"/>
            <wp:wrapSquare wrapText="bothSides"/>
            <wp:docPr id="28" name="Picture 28" descr="Buy Futaba S3003 Standard Servo 4.1kg from HobbyGulf.com | US$1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uy Futaba S3003 Standard Servo 4.1kg from HobbyGulf.com | US$19.2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906395" cy="1937385"/>
                    </a:xfrm>
                    <a:prstGeom prst="rect">
                      <a:avLst/>
                    </a:prstGeom>
                    <a:noFill/>
                    <a:ln>
                      <a:noFill/>
                    </a:ln>
                  </pic:spPr>
                </pic:pic>
              </a:graphicData>
            </a:graphic>
          </wp:anchor>
        </w:drawing>
      </w:r>
      <w:r w:rsidR="004735D5">
        <w:t>Board điều khiển tín hiệu hồi tiếp</w:t>
      </w:r>
    </w:p>
    <w:p w14:paraId="038D87ED" w14:textId="0E034DE8" w:rsidR="004735D5" w:rsidRDefault="004735D5" w:rsidP="007B6886">
      <w:pPr>
        <w:pStyle w:val="content"/>
        <w:numPr>
          <w:ilvl w:val="0"/>
          <w:numId w:val="27"/>
        </w:numPr>
      </w:pPr>
      <w:r>
        <w:t>Dây nguồn (đỏ)</w:t>
      </w:r>
    </w:p>
    <w:p w14:paraId="67A44592" w14:textId="2FD08657" w:rsidR="004735D5" w:rsidRDefault="004735D5" w:rsidP="007B6886">
      <w:pPr>
        <w:pStyle w:val="content"/>
        <w:numPr>
          <w:ilvl w:val="0"/>
          <w:numId w:val="27"/>
        </w:numPr>
      </w:pPr>
      <w:r>
        <w:t>Dây tín hiệu vào (vàng hoặc trắng)</w:t>
      </w:r>
    </w:p>
    <w:p w14:paraId="240DCDE7" w14:textId="6DBE85E7" w:rsidR="004735D5" w:rsidRDefault="004735D5" w:rsidP="007B6886">
      <w:pPr>
        <w:pStyle w:val="content"/>
        <w:numPr>
          <w:ilvl w:val="0"/>
          <w:numId w:val="27"/>
        </w:numPr>
      </w:pPr>
      <w:r>
        <w:t>Dây mass (đen)</w:t>
      </w:r>
    </w:p>
    <w:p w14:paraId="40A0E4EB" w14:textId="4123E801" w:rsidR="004735D5" w:rsidRDefault="004735D5" w:rsidP="007B6886">
      <w:pPr>
        <w:pStyle w:val="content"/>
        <w:numPr>
          <w:ilvl w:val="0"/>
          <w:numId w:val="27"/>
        </w:numPr>
      </w:pPr>
      <w:r>
        <w:t>Volt kế</w:t>
      </w:r>
    </w:p>
    <w:p w14:paraId="777AE894" w14:textId="19883639" w:rsidR="004735D5" w:rsidRDefault="004735D5" w:rsidP="007B6886">
      <w:pPr>
        <w:pStyle w:val="content"/>
        <w:numPr>
          <w:ilvl w:val="0"/>
          <w:numId w:val="27"/>
        </w:numPr>
      </w:pPr>
      <w:r>
        <w:t>Trục/ bánh răng output</w:t>
      </w:r>
    </w:p>
    <w:p w14:paraId="41397478" w14:textId="1994E39A" w:rsidR="004735D5" w:rsidRDefault="004735D5" w:rsidP="007B6886">
      <w:pPr>
        <w:pStyle w:val="content"/>
        <w:numPr>
          <w:ilvl w:val="0"/>
          <w:numId w:val="27"/>
        </w:numPr>
      </w:pPr>
      <w:r>
        <w:t>Horn/Wheel/Arm gắn kèm</w:t>
      </w:r>
    </w:p>
    <w:p w14:paraId="5435FF6D" w14:textId="7FEC5BF0" w:rsidR="004735D5" w:rsidRDefault="004735D5" w:rsidP="007B6886">
      <w:pPr>
        <w:pStyle w:val="content"/>
        <w:numPr>
          <w:ilvl w:val="0"/>
          <w:numId w:val="27"/>
        </w:numPr>
      </w:pPr>
      <w:r>
        <w:t>Vỏ servo</w:t>
      </w:r>
    </w:p>
    <w:p w14:paraId="3694DEA7" w14:textId="299013F4" w:rsidR="004735D5" w:rsidRDefault="004735D5" w:rsidP="007B6886">
      <w:pPr>
        <w:pStyle w:val="content"/>
        <w:numPr>
          <w:ilvl w:val="0"/>
          <w:numId w:val="27"/>
        </w:numPr>
      </w:pPr>
      <w:r>
        <w:t>Chip điều khiển chính</w:t>
      </w:r>
    </w:p>
    <w:p w14:paraId="71CDC921" w14:textId="77777777" w:rsidR="007B6886" w:rsidRDefault="004735D5" w:rsidP="007B6886">
      <w:pPr>
        <w:pStyle w:val="content"/>
      </w:pPr>
      <w:r>
        <w:t>Trong đó động cơ và vôn kế được nối với mạch điều khiển tạo thành mạch hồi tiếp vòng kín. Cả mạch và động cơ đều được cấp nguồn DC. Để quay động cơ tín hiệu số được gửi tới mạch điều khiển. Tín hiệu này sẽ khởi động động cơ thông qua chuỗi bánh răng nối với vôn kế. Vị trí của trục vôn kế cho biết vị trí trục ra của servo. Khi vôn kế đạt được vị trí yêu cầu thì mạch điều khiển sẽ tự động ngắt động cơ.</w:t>
      </w:r>
    </w:p>
    <w:p w14:paraId="786FE2FC" w14:textId="0B630BF1" w:rsidR="004735D5" w:rsidRDefault="004735D5" w:rsidP="007B6886">
      <w:pPr>
        <w:pStyle w:val="content"/>
      </w:pPr>
      <w:r>
        <w:t>Thay vì quay liên tục như DC servo, động cơ RC servo được thiết kế quay với giới hạn trong khoảng 90, 180 và 270 độ.</w:t>
      </w:r>
    </w:p>
    <w:p w14:paraId="07189FED" w14:textId="56BC01C4" w:rsidR="007B6886" w:rsidRDefault="007B6886" w:rsidP="004735D5">
      <w:pPr>
        <w:pStyle w:val="content"/>
      </w:pPr>
    </w:p>
    <w:p w14:paraId="059C9EAA" w14:textId="77777777" w:rsidR="007B6886" w:rsidRDefault="007B6886" w:rsidP="004735D5">
      <w:pPr>
        <w:pStyle w:val="content"/>
      </w:pPr>
    </w:p>
    <w:p w14:paraId="7763E8D6" w14:textId="284A0DD2" w:rsidR="004735D5" w:rsidRPr="00923C32" w:rsidRDefault="004735D5" w:rsidP="00923C32">
      <w:pPr>
        <w:pStyle w:val="content"/>
        <w:ind w:firstLine="0"/>
        <w:rPr>
          <w:i/>
          <w:iCs/>
        </w:rPr>
      </w:pPr>
      <w:r w:rsidRPr="00923C32">
        <w:rPr>
          <w:i/>
          <w:iCs/>
        </w:rPr>
        <w:lastRenderedPageBreak/>
        <w:t>Nguyên lý hoạt động:</w:t>
      </w:r>
    </w:p>
    <w:p w14:paraId="4EE84D5B" w14:textId="77777777" w:rsidR="004735D5" w:rsidRDefault="004735D5" w:rsidP="004735D5">
      <w:pPr>
        <w:pStyle w:val="content"/>
      </w:pPr>
      <w:r>
        <w:t>Theo như nghiên cứu và giám sát cho thấy động cơ RC servo hoạt động dựa trên nguyên lý PWM. Cụ thể:</w:t>
      </w:r>
    </w:p>
    <w:p w14:paraId="40EC8063" w14:textId="77777777" w:rsidR="004735D5" w:rsidRDefault="004735D5" w:rsidP="004735D5">
      <w:pPr>
        <w:pStyle w:val="content"/>
      </w:pPr>
      <w:r>
        <w:t>Servo sẽ đáp ứng một dãy xung số ổn định. Chi tiết hơn là mạch điều khiển sẽ đáp ứng một số tín hiệu ứng với các xung biến đổi từ 1-2ms. Các xung này sẽ được gửi đi 50 lần/ giây - đồng nghĩa với việc cung cấp xung mỗi 20ms một lần. Động cơ RC servo đòi hỏi 30- 60 xung/giây. Nếu số này quay không đáp ứng đủ điều kiện và quay quá thấp sẽ dẫn đến độ chính xác và công suất servo giảm.</w:t>
      </w:r>
    </w:p>
    <w:p w14:paraId="4C06381F" w14:textId="77777777" w:rsidR="004735D5" w:rsidRDefault="004735D5" w:rsidP="004027F9">
      <w:pPr>
        <w:pStyle w:val="content"/>
        <w:ind w:firstLine="0"/>
      </w:pPr>
      <w:r>
        <w:t>Chiều dài (độ rộng) của các xung sẽ quyết định đến vị trí góc trục của động cơ:</w:t>
      </w:r>
    </w:p>
    <w:p w14:paraId="25A3D528" w14:textId="71CB6C4F" w:rsidR="004735D5" w:rsidRDefault="004735D5" w:rsidP="00594BC3">
      <w:pPr>
        <w:pStyle w:val="content"/>
        <w:numPr>
          <w:ilvl w:val="0"/>
          <w:numId w:val="16"/>
        </w:numPr>
      </w:pPr>
      <w:r>
        <w:t xml:space="preserve">Độ rộng của xung 1.5ms thì cho trục động cơ quay đến vị trí góc 90 độ </w:t>
      </w:r>
    </w:p>
    <w:p w14:paraId="1935157B" w14:textId="24070292" w:rsidR="004735D5" w:rsidRDefault="004735D5" w:rsidP="00594BC3">
      <w:pPr>
        <w:pStyle w:val="content"/>
        <w:numPr>
          <w:ilvl w:val="0"/>
          <w:numId w:val="16"/>
        </w:numPr>
      </w:pPr>
      <w:r>
        <w:t>Độ rộng xung nhỏ hơn 1.5ms thì cho trục động cơ quay ở vị trí góc 0 độ.</w:t>
      </w:r>
    </w:p>
    <w:p w14:paraId="2485E122" w14:textId="3BFA55DC" w:rsidR="004735D5" w:rsidRDefault="004735D5" w:rsidP="00594BC3">
      <w:pPr>
        <w:pStyle w:val="content"/>
        <w:numPr>
          <w:ilvl w:val="0"/>
          <w:numId w:val="16"/>
        </w:numPr>
      </w:pPr>
      <w:r>
        <w:t>Độ rộng xung lớn hơn 1.5ms thì trục động cơ sẽ quay đến vị trí góc 180 độ.</w:t>
      </w:r>
    </w:p>
    <w:p w14:paraId="3F1A99D6" w14:textId="77777777" w:rsidR="004735D5" w:rsidRDefault="004735D5" w:rsidP="00923C32">
      <w:pPr>
        <w:pStyle w:val="content"/>
      </w:pPr>
      <w:r>
        <w:t>Các servo khác nhau ở góc quay được cùng với tín hiệu 1 - 2ms thì các servo chuẩn được thiết kế để quay tới và lui từ 90 - 180 độ. Lúc này sẽ được cung cấp toàn bộ chiều dài xung. Hầu hết các servo đều có thể quay được 180 độ hay gần 180 độ.</w:t>
      </w:r>
    </w:p>
    <w:p w14:paraId="7A8C8154" w14:textId="77777777" w:rsidR="004735D5" w:rsidRDefault="004735D5" w:rsidP="004735D5">
      <w:pPr>
        <w:pStyle w:val="content"/>
      </w:pPr>
      <w:r>
        <w:t>Nếu cố khiến servo quay quá giới hạn cơ học thì trục ra của động cơ sẽ đụng vật cản bên trong khiến các bánh răng bị mài mòn. Nếu cứ để hiện tượng kéo dài lâu ngày động cơ bánh răng sẽ bị hủy.</w:t>
      </w:r>
    </w:p>
    <w:p w14:paraId="7B4A6481" w14:textId="09DF0EDB" w:rsidR="004735D5" w:rsidRDefault="004735D5" w:rsidP="00644899">
      <w:pPr>
        <w:pStyle w:val="level2"/>
      </w:pPr>
      <w:bookmarkStart w:id="28" w:name="_Toc102705635"/>
      <w:r>
        <w:t>Ứng dụng</w:t>
      </w:r>
      <w:bookmarkEnd w:id="28"/>
    </w:p>
    <w:p w14:paraId="6FFEA5C4" w14:textId="77777777" w:rsidR="004735D5" w:rsidRDefault="004735D5" w:rsidP="004735D5">
      <w:pPr>
        <w:pStyle w:val="content"/>
      </w:pPr>
      <w:r>
        <w:t>Các servo RC thường được sử dụng trong các hệ thống cơ khí khác nhau như: Hệ thống lái của xe hơi, các bề mặt điều khiển trên máy bay hay các bánh lái của một chiếc thuyền.</w:t>
      </w:r>
    </w:p>
    <w:p w14:paraId="5AD60C1F" w14:textId="172A489E" w:rsidR="004735D5" w:rsidRDefault="004735D5" w:rsidP="004735D5">
      <w:pPr>
        <w:pStyle w:val="content"/>
        <w:ind w:firstLine="0"/>
      </w:pPr>
      <w:r>
        <w:t>Ngoài ra còn được sử dụng trong các mô hình điều khiển bằng radio</w:t>
      </w:r>
    </w:p>
    <w:p w14:paraId="477A8B64" w14:textId="085C6D70" w:rsidR="00010D3A" w:rsidRDefault="00010D3A" w:rsidP="008029E6">
      <w:pPr>
        <w:pStyle w:val="level1"/>
      </w:pPr>
      <w:bookmarkStart w:id="29" w:name="_Toc102705636"/>
      <w:r>
        <w:lastRenderedPageBreak/>
        <w:t xml:space="preserve">Phần mềm thiết kế </w:t>
      </w:r>
      <w:r w:rsidR="002500AE">
        <w:t>A</w:t>
      </w:r>
      <w:r>
        <w:t xml:space="preserve">ltium </w:t>
      </w:r>
      <w:r w:rsidR="002500AE">
        <w:t>D</w:t>
      </w:r>
      <w:r>
        <w:t>esigner</w:t>
      </w:r>
      <w:bookmarkEnd w:id="29"/>
    </w:p>
    <w:p w14:paraId="5CDF2340" w14:textId="0194152C" w:rsidR="00C00F5D" w:rsidRDefault="00AE68DE" w:rsidP="00E62EEE">
      <w:pPr>
        <w:pStyle w:val="content"/>
      </w:pPr>
      <w:r>
        <w:rPr>
          <w:noProof/>
        </w:rPr>
        <mc:AlternateContent>
          <mc:Choice Requires="wps">
            <w:drawing>
              <wp:anchor distT="0" distB="0" distL="114300" distR="114300" simplePos="0" relativeHeight="251709440" behindDoc="0" locked="0" layoutInCell="1" allowOverlap="1" wp14:anchorId="28FCE079" wp14:editId="2E66B836">
                <wp:simplePos x="0" y="0"/>
                <wp:positionH relativeFrom="column">
                  <wp:posOffset>2473960</wp:posOffset>
                </wp:positionH>
                <wp:positionV relativeFrom="paragraph">
                  <wp:posOffset>1897380</wp:posOffset>
                </wp:positionV>
                <wp:extent cx="3064510" cy="635"/>
                <wp:effectExtent l="0" t="0" r="0" b="0"/>
                <wp:wrapSquare wrapText="bothSides"/>
                <wp:docPr id="30" name="Text Box 30"/>
                <wp:cNvGraphicFramePr/>
                <a:graphic xmlns:a="http://schemas.openxmlformats.org/drawingml/2006/main">
                  <a:graphicData uri="http://schemas.microsoft.com/office/word/2010/wordprocessingShape">
                    <wps:wsp>
                      <wps:cNvSpPr txBox="1"/>
                      <wps:spPr>
                        <a:xfrm>
                          <a:off x="0" y="0"/>
                          <a:ext cx="3064510" cy="635"/>
                        </a:xfrm>
                        <a:prstGeom prst="rect">
                          <a:avLst/>
                        </a:prstGeom>
                        <a:solidFill>
                          <a:prstClr val="white"/>
                        </a:solidFill>
                        <a:ln>
                          <a:noFill/>
                        </a:ln>
                      </wps:spPr>
                      <wps:txbx>
                        <w:txbxContent>
                          <w:p w14:paraId="3911B137" w14:textId="5D5A4A46" w:rsidR="00AE68DE" w:rsidRPr="008259F7" w:rsidRDefault="00AE68DE" w:rsidP="00AE68DE">
                            <w:pPr>
                              <w:pStyle w:val="Caption"/>
                              <w:rPr>
                                <w:noProof/>
                              </w:rPr>
                            </w:pPr>
                            <w:r>
                              <w:t xml:space="preserve">Hình </w:t>
                            </w:r>
                            <w:fldSimple w:instr=" STYLEREF 1 \s ">
                              <w:r w:rsidR="003C69B1">
                                <w:rPr>
                                  <w:noProof/>
                                </w:rPr>
                                <w:t>2</w:t>
                              </w:r>
                            </w:fldSimple>
                            <w:r w:rsidR="003C69B1">
                              <w:noBreakHyphen/>
                            </w:r>
                            <w:fldSimple w:instr=" SEQ Hình \* ARABIC \s 1 ">
                              <w:r w:rsidR="003C69B1">
                                <w:rPr>
                                  <w:noProof/>
                                </w:rPr>
                                <w:t>7</w:t>
                              </w:r>
                            </w:fldSimple>
                            <w:r>
                              <w:t>: Altium Designer 22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FCE079" id="Text Box 30" o:spid="_x0000_s1032" type="#_x0000_t202" style="position:absolute;left:0;text-align:left;margin-left:194.8pt;margin-top:149.4pt;width:241.3pt;height:.0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" stroked="f">
                <v:textbox style="mso-fit-shape-to-text:t" inset="0,0,0,0">
                  <w:txbxContent>
                    <w:p w14:paraId="3911B137" w14:textId="5D5A4A46" w:rsidR="00AE68DE" w:rsidRPr="008259F7" w:rsidRDefault="00AE68DE" w:rsidP="00AE68DE">
                      <w:pPr>
                        <w:pStyle w:val="Caption"/>
                        <w:rPr>
                          <w:noProof/>
                        </w:rPr>
                      </w:pPr>
                      <w:r>
                        <w:t xml:space="preserve">Hình </w:t>
                      </w:r>
                      <w:fldSimple w:instr=" STYLEREF 1 \s ">
                        <w:r w:rsidR="003C69B1">
                          <w:rPr>
                            <w:noProof/>
                          </w:rPr>
                          <w:t>2</w:t>
                        </w:r>
                      </w:fldSimple>
                      <w:r w:rsidR="003C69B1">
                        <w:noBreakHyphen/>
                      </w:r>
                      <w:fldSimple w:instr=" SEQ Hình \* ARABIC \s 1 ">
                        <w:r w:rsidR="003C69B1">
                          <w:rPr>
                            <w:noProof/>
                          </w:rPr>
                          <w:t>7</w:t>
                        </w:r>
                      </w:fldSimple>
                      <w:r>
                        <w:t>: Altium Designer 22</w:t>
                      </w:r>
                    </w:p>
                  </w:txbxContent>
                </v:textbox>
                <w10:wrap type="square"/>
              </v:shape>
            </w:pict>
          </mc:Fallback>
        </mc:AlternateContent>
      </w:r>
      <w:r w:rsidR="00A8033E" w:rsidRPr="00A8033E">
        <w:rPr>
          <w:noProof/>
        </w:rPr>
        <w:drawing>
          <wp:anchor distT="0" distB="0" distL="114300" distR="114300" simplePos="0" relativeHeight="251667456" behindDoc="0" locked="0" layoutInCell="1" allowOverlap="1" wp14:anchorId="7C7F0862" wp14:editId="30903BAC">
            <wp:simplePos x="0" y="0"/>
            <wp:positionH relativeFrom="column">
              <wp:posOffset>2474068</wp:posOffset>
            </wp:positionH>
            <wp:positionV relativeFrom="paragraph">
              <wp:posOffset>249811</wp:posOffset>
            </wp:positionV>
            <wp:extent cx="3064510" cy="1590675"/>
            <wp:effectExtent l="0" t="0" r="2540" b="9525"/>
            <wp:wrapSquare wrapText="bothSides"/>
            <wp:docPr id="1026" name="Picture 2" descr="Altium Designer Price India | Best PCB Design Tool">
              <a:extLst xmlns:a="http://schemas.openxmlformats.org/drawingml/2006/main">
                <a:ext uri="{FF2B5EF4-FFF2-40B4-BE49-F238E27FC236}">
                  <a16:creationId xmlns:a16="http://schemas.microsoft.com/office/drawing/2014/main" id="{EB1F053E-375E-4358-ADAF-66EE7F0B17D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Altium Designer Price India | Best PCB Design Tool">
                      <a:extLst>
                        <a:ext uri="{FF2B5EF4-FFF2-40B4-BE49-F238E27FC236}">
                          <a16:creationId xmlns:a16="http://schemas.microsoft.com/office/drawing/2014/main" id="{EB1F053E-375E-4358-ADAF-66EE7F0B17D5}"/>
                        </a:ext>
                      </a:extLst>
                    </pic:cNvPr>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064510" cy="1590675"/>
                    </a:xfrm>
                    <a:prstGeom prst="rect">
                      <a:avLst/>
                    </a:prstGeom>
                    <a:noFill/>
                  </pic:spPr>
                </pic:pic>
              </a:graphicData>
            </a:graphic>
            <wp14:sizeRelH relativeFrom="margin">
              <wp14:pctWidth>0</wp14:pctWidth>
            </wp14:sizeRelH>
            <wp14:sizeRelV relativeFrom="margin">
              <wp14:pctHeight>0</wp14:pctHeight>
            </wp14:sizeRelV>
          </wp:anchor>
        </w:drawing>
      </w:r>
      <w:r w:rsidR="00E62EEE" w:rsidRPr="00E62EEE">
        <w:t xml:space="preserve">Altium Designer trước kia có tên gọi quen thuộc là Protel DXP, là một trong những công cụ vẽ mạch điện tử mạnh nhất hiện nay. Được phát triển bởi hãng Altium Limited. Altium designer là một phần mềm chuyên nghành được sử dụng trong thiết kế mạch điện tử. Nó là một phần mềm mạnh với nhiều tính năng thú vị, tuy nhiên phần mềm này còn được ít người biết đến so với các phần mềm thiết kế mạch khác như </w:t>
      </w:r>
      <w:r w:rsidR="00E62EEE">
        <w:t>O</w:t>
      </w:r>
      <w:r w:rsidR="00E62EEE" w:rsidRPr="00E62EEE">
        <w:t xml:space="preserve">rcad hay </w:t>
      </w:r>
      <w:r w:rsidR="00E62EEE">
        <w:t>P</w:t>
      </w:r>
      <w:r w:rsidR="00E62EEE" w:rsidRPr="00E62EEE">
        <w:t>roteus</w:t>
      </w:r>
      <w:r w:rsidR="00A8033E" w:rsidRPr="00A8033E">
        <w:rPr>
          <w:rFonts w:asciiTheme="minorHAnsi" w:hAnsiTheme="minorHAnsi"/>
          <w:noProof/>
          <w:sz w:val="22"/>
        </w:rPr>
        <w:t xml:space="preserve"> </w:t>
      </w:r>
    </w:p>
    <w:p w14:paraId="33193756" w14:textId="77777777" w:rsidR="00E62EEE" w:rsidRDefault="00E62EEE" w:rsidP="00E62EEE">
      <w:pPr>
        <w:pStyle w:val="content"/>
        <w:ind w:firstLine="0"/>
      </w:pPr>
      <w:r>
        <w:t>Altium Designer có một số đặc trưng sau:</w:t>
      </w:r>
    </w:p>
    <w:p w14:paraId="0746F8B0" w14:textId="1E2F9C5F" w:rsidR="00E62EEE" w:rsidRDefault="00E62EEE" w:rsidP="00594BC3">
      <w:pPr>
        <w:pStyle w:val="content"/>
        <w:numPr>
          <w:ilvl w:val="0"/>
          <w:numId w:val="5"/>
        </w:numPr>
      </w:pPr>
      <w:r>
        <w:t>Giao diện thiết kế, quản lý và chỉnh sửa thân thiện, dễ dàng biên dịch, quản lý file, quản lý phiên bản cho các tài liệu thiết kế.</w:t>
      </w:r>
    </w:p>
    <w:p w14:paraId="6B07FB1F" w14:textId="3F00056C" w:rsidR="00E62EEE" w:rsidRDefault="00E62EEE" w:rsidP="00594BC3">
      <w:pPr>
        <w:pStyle w:val="content"/>
        <w:numPr>
          <w:ilvl w:val="0"/>
          <w:numId w:val="5"/>
        </w:numPr>
      </w:pPr>
      <w:r>
        <w:t>Hỗ trợ mạnh mẽ cho việc thiết kế tự động, đi dây tự động theo thuật toán tối ưu, phân tích lắp ráp linh kiện. Hỗ trợ việc tìm các giải pháp thiết kế hoặc chỉnh sửa mạch, linh kiện, netlist có sẵn từ trước theo các tham số mới.</w:t>
      </w:r>
    </w:p>
    <w:p w14:paraId="2C39D4C4" w14:textId="5AB3CE59" w:rsidR="00E62EEE" w:rsidRDefault="00E62EEE" w:rsidP="00594BC3">
      <w:pPr>
        <w:pStyle w:val="content"/>
        <w:numPr>
          <w:ilvl w:val="0"/>
          <w:numId w:val="5"/>
        </w:numPr>
      </w:pPr>
      <w:r>
        <w:t>Mở, xem và in các file thiết kế mạch dễ dàng với đầy đủ các thông tin linh kiện, netlist, dữ liệu bản vẽ, kích thước, số lượng…</w:t>
      </w:r>
    </w:p>
    <w:p w14:paraId="51FDC0BD" w14:textId="7EDCD8F2" w:rsidR="00E62EEE" w:rsidRDefault="00E62EEE" w:rsidP="00594BC3">
      <w:pPr>
        <w:pStyle w:val="content"/>
        <w:numPr>
          <w:ilvl w:val="0"/>
          <w:numId w:val="5"/>
        </w:numPr>
      </w:pPr>
      <w:r>
        <w:t>Hệ thống các thư viện linh kiện phong phú, chi tiết và hoàn chỉnh bao gồm tất cả các linh kiện nhúng, số, tương tự…</w:t>
      </w:r>
    </w:p>
    <w:p w14:paraId="10365288" w14:textId="797BBE83" w:rsidR="00E62EEE" w:rsidRDefault="00E62EEE" w:rsidP="00594BC3">
      <w:pPr>
        <w:pStyle w:val="content"/>
        <w:numPr>
          <w:ilvl w:val="0"/>
          <w:numId w:val="5"/>
        </w:numPr>
      </w:pPr>
      <w:r>
        <w:t>Đặt và sửa đối tượng trên các lớp cơ khí, định nghĩa các luật thiết kế, tùy chỉnh các lớp mạch in, chuyển từ schematic sang PCB, đặt vị trí linh kiện trên PCB.</w:t>
      </w:r>
    </w:p>
    <w:p w14:paraId="64A5BB64" w14:textId="4D4A1D26" w:rsidR="00E62EEE" w:rsidRDefault="00E62EEE" w:rsidP="00594BC3">
      <w:pPr>
        <w:pStyle w:val="content"/>
        <w:numPr>
          <w:ilvl w:val="0"/>
          <w:numId w:val="5"/>
        </w:numPr>
      </w:pPr>
      <w:r>
        <w:t>Mô phỏng mạch PCB 3D, đem lại hình ảnh mạch điện trung thực trong không gian 3 chiều, hỗ trợ MCAD-ECAD</w:t>
      </w:r>
    </w:p>
    <w:p w14:paraId="3DAAD27B" w14:textId="2D1CA870" w:rsidR="00E62EEE" w:rsidRDefault="00E62EEE" w:rsidP="00594BC3">
      <w:pPr>
        <w:pStyle w:val="content"/>
        <w:numPr>
          <w:ilvl w:val="0"/>
          <w:numId w:val="5"/>
        </w:numPr>
      </w:pPr>
      <w:r>
        <w:lastRenderedPageBreak/>
        <w:t>Hỗ trợ thiết kế PCB sang FPGA và ngược lại.</w:t>
      </w:r>
    </w:p>
    <w:p w14:paraId="4714A27F" w14:textId="1FBD8BE1" w:rsidR="00E62EEE" w:rsidRDefault="00E62EEE" w:rsidP="00E62EEE">
      <w:pPr>
        <w:pStyle w:val="content"/>
      </w:pPr>
      <w:r>
        <w:t>Từ đó, chúng ta thấy Altium Designer có nhiều điểm mạnh so với các phần mềm  khác như đặt luật thiết kế, quản lý đề tài mô phỏng dễ dàng</w:t>
      </w:r>
      <w:r w:rsidR="0013354A">
        <w:t>…</w:t>
      </w:r>
    </w:p>
    <w:p w14:paraId="11CD792F" w14:textId="77777777" w:rsidR="0013354A" w:rsidRDefault="000D75EE" w:rsidP="0013354A">
      <w:pPr>
        <w:pStyle w:val="content"/>
        <w:keepNext/>
        <w:ind w:firstLine="0"/>
        <w:jc w:val="center"/>
      </w:pPr>
      <w:r>
        <w:rPr>
          <w:noProof/>
        </w:rPr>
        <w:drawing>
          <wp:inline distT="0" distB="0" distL="0" distR="0" wp14:anchorId="3CF14E6E" wp14:editId="11E8C888">
            <wp:extent cx="4249088" cy="2695876"/>
            <wp:effectExtent l="0" t="0" r="0" b="9525"/>
            <wp:docPr id="89" name="Picture 89" descr="How to Create a PCB Schematic | Altium Desig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ow to Create a PCB Schematic | Altium Designer"/>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257722" cy="2701354"/>
                    </a:xfrm>
                    <a:prstGeom prst="rect">
                      <a:avLst/>
                    </a:prstGeom>
                    <a:noFill/>
                    <a:ln>
                      <a:noFill/>
                    </a:ln>
                  </pic:spPr>
                </pic:pic>
              </a:graphicData>
            </a:graphic>
          </wp:inline>
        </w:drawing>
      </w:r>
    </w:p>
    <w:p w14:paraId="5244DC23" w14:textId="1F837FBF" w:rsidR="00A8033E" w:rsidRDefault="0013354A" w:rsidP="0013354A">
      <w:pPr>
        <w:pStyle w:val="Caption"/>
      </w:pPr>
      <w:r>
        <w:t xml:space="preserve">Hình </w:t>
      </w:r>
      <w:fldSimple w:instr=" STYLEREF 1 \s ">
        <w:r w:rsidR="003C69B1">
          <w:rPr>
            <w:noProof/>
          </w:rPr>
          <w:t>2</w:t>
        </w:r>
      </w:fldSimple>
      <w:r w:rsidR="003C69B1">
        <w:noBreakHyphen/>
      </w:r>
      <w:fldSimple w:instr=" SEQ Hình \* ARABIC \s 1 ">
        <w:r w:rsidR="003C69B1">
          <w:rPr>
            <w:noProof/>
          </w:rPr>
          <w:t>8</w:t>
        </w:r>
      </w:fldSimple>
      <w:r>
        <w:t>: Một cử số giao diện Altium Designer</w:t>
      </w:r>
    </w:p>
    <w:p w14:paraId="4642F07E" w14:textId="090A6AAC" w:rsidR="00E62EEE" w:rsidRDefault="00E62EEE" w:rsidP="00E62EEE">
      <w:pPr>
        <w:pStyle w:val="content"/>
      </w:pPr>
      <w:r>
        <w:t>Việc thiết kế mạch điện tử trên phần mềm altium designer có thể được tóm tắt gồm các bước như sau:</w:t>
      </w:r>
    </w:p>
    <w:p w14:paraId="52006E23" w14:textId="4BB86EAB" w:rsidR="00E62EEE" w:rsidRDefault="00E62EEE" w:rsidP="00594BC3">
      <w:pPr>
        <w:pStyle w:val="content"/>
        <w:numPr>
          <w:ilvl w:val="0"/>
          <w:numId w:val="6"/>
        </w:numPr>
      </w:pPr>
      <w:r>
        <w:t>Đặt ra các yêu cầu bài toán.</w:t>
      </w:r>
    </w:p>
    <w:p w14:paraId="660AACAB" w14:textId="0BB6FF6B" w:rsidR="00E62EEE" w:rsidRDefault="00E62EEE" w:rsidP="00594BC3">
      <w:pPr>
        <w:pStyle w:val="content"/>
        <w:numPr>
          <w:ilvl w:val="0"/>
          <w:numId w:val="6"/>
        </w:numPr>
      </w:pPr>
      <w:r>
        <w:t>Lựa chọn linh kiện.</w:t>
      </w:r>
    </w:p>
    <w:p w14:paraId="428F1654" w14:textId="36D4C3E8" w:rsidR="00E62EEE" w:rsidRDefault="00E62EEE" w:rsidP="00594BC3">
      <w:pPr>
        <w:pStyle w:val="content"/>
        <w:numPr>
          <w:ilvl w:val="0"/>
          <w:numId w:val="6"/>
        </w:numPr>
      </w:pPr>
      <w:r>
        <w:t>Thiết kế mạch nguyên lý.</w:t>
      </w:r>
    </w:p>
    <w:p w14:paraId="0B06F9CB" w14:textId="2ABC1919" w:rsidR="00E62EEE" w:rsidRDefault="00E62EEE" w:rsidP="00594BC3">
      <w:pPr>
        <w:pStyle w:val="content"/>
        <w:numPr>
          <w:ilvl w:val="0"/>
          <w:numId w:val="6"/>
        </w:numPr>
      </w:pPr>
      <w:r>
        <w:t>Lựa chọn các chân linh kiện để chuyển sang mạch in Update mạch nguyên lý sang mạch in.</w:t>
      </w:r>
    </w:p>
    <w:p w14:paraId="752C85F0" w14:textId="06B7D3B0" w:rsidR="00E62EEE" w:rsidRDefault="00E62EEE" w:rsidP="00594BC3">
      <w:pPr>
        <w:pStyle w:val="content"/>
        <w:numPr>
          <w:ilvl w:val="0"/>
          <w:numId w:val="6"/>
        </w:numPr>
      </w:pPr>
      <w:r>
        <w:t>Lựa chọn kích thước mạch in Sắp sếp các vị trí các loại linh kiện  như điện trở , tụ điện, IC...</w:t>
      </w:r>
    </w:p>
    <w:p w14:paraId="57733025" w14:textId="517A196C" w:rsidR="00E62EEE" w:rsidRDefault="00E62EEE" w:rsidP="00594BC3">
      <w:pPr>
        <w:pStyle w:val="content"/>
        <w:numPr>
          <w:ilvl w:val="0"/>
          <w:numId w:val="6"/>
        </w:numPr>
      </w:pPr>
      <w:r>
        <w:t>Đặt kích thước các loại dây nối.</w:t>
      </w:r>
    </w:p>
    <w:p w14:paraId="2F51A094" w14:textId="08BA6B47" w:rsidR="00E62EEE" w:rsidRDefault="00E62EEE" w:rsidP="00594BC3">
      <w:pPr>
        <w:pStyle w:val="content"/>
        <w:numPr>
          <w:ilvl w:val="0"/>
          <w:numId w:val="6"/>
        </w:numPr>
      </w:pPr>
      <w:r>
        <w:t>Đi dây trên mạch.</w:t>
      </w:r>
    </w:p>
    <w:p w14:paraId="48DDA533" w14:textId="7CE973E6" w:rsidR="00A8033E" w:rsidRDefault="00E62EEE" w:rsidP="009B65B1">
      <w:pPr>
        <w:pStyle w:val="content"/>
        <w:numPr>
          <w:ilvl w:val="0"/>
          <w:numId w:val="6"/>
        </w:numPr>
      </w:pPr>
      <w:r>
        <w:t>Kiểm tra toàn mạch.</w:t>
      </w:r>
    </w:p>
    <w:p w14:paraId="30CAE93D" w14:textId="1538F6CC" w:rsidR="00F81DCC" w:rsidRDefault="00F81DCC" w:rsidP="008029E6">
      <w:pPr>
        <w:pStyle w:val="level1"/>
      </w:pPr>
      <w:bookmarkStart w:id="30" w:name="_Toc102705637"/>
      <w:r>
        <w:lastRenderedPageBreak/>
        <w:t>Phần mềm Arduino IDE</w:t>
      </w:r>
      <w:bookmarkEnd w:id="30"/>
    </w:p>
    <w:p w14:paraId="05A3BDB7" w14:textId="77777777" w:rsidR="000D75EE" w:rsidRDefault="000D75EE" w:rsidP="00A826F4">
      <w:pPr>
        <w:pStyle w:val="content"/>
        <w:ind w:firstLine="0"/>
      </w:pPr>
      <w:bookmarkStart w:id="31" w:name="_Hlk102801849"/>
      <w:r>
        <w:t>Sử dụng phần mềm Arduino IDE để lập trình cho Arduino Nano.</w:t>
      </w:r>
    </w:p>
    <w:p w14:paraId="75B1CEDF" w14:textId="7AAB503C" w:rsidR="000D75EE" w:rsidRDefault="000D75EE" w:rsidP="000D75EE">
      <w:pPr>
        <w:pStyle w:val="content"/>
      </w:pPr>
      <w:r w:rsidRPr="000D75EE">
        <w:t>Arduino IDE là môi trường để lập trình và nạp code cho các dòng Arduino. Arduino IDE được xây dựng trên miền nền tảng Java nên hỗ trợ hầu hết các hệ điều hành hiện nay.</w:t>
      </w:r>
    </w:p>
    <w:p w14:paraId="1931FBCB" w14:textId="4E047660" w:rsidR="00F04ED4" w:rsidRPr="000D75EE" w:rsidRDefault="00F04ED4" w:rsidP="00F04ED4">
      <w:pPr>
        <w:pStyle w:val="content"/>
      </w:pPr>
      <w:r w:rsidRPr="00F04ED4">
        <w:t>Arduino IDE là một phần mềm với một mã nguồn mở, được sử dụng chủ yếu để viết và biên dịch mã vào module Arduino. Nó bao gồm phần cứng và phần mềm. Phần cứng chứa đến 300,000 board mạch được thiết kế sẵn với các cảm biến, linh kiện. Phần mềm giúp bạn có thể sử dụng các cảm biến, linh kiện ấy của Arduino một cách linh hoạt phù hợp với mục đích sử dụng.</w:t>
      </w:r>
    </w:p>
    <w:p w14:paraId="1C277AE5" w14:textId="5B1B13E0" w:rsidR="00F04ED4" w:rsidRDefault="00F04ED4" w:rsidP="00F04ED4">
      <w:pPr>
        <w:pStyle w:val="content"/>
        <w:keepNext/>
        <w:jc w:val="center"/>
      </w:pPr>
      <w:r>
        <w:rPr>
          <w:noProof/>
        </w:rPr>
        <w:drawing>
          <wp:inline distT="0" distB="0" distL="0" distR="0" wp14:anchorId="42C6231F" wp14:editId="26DF2F01">
            <wp:extent cx="4544695" cy="3132455"/>
            <wp:effectExtent l="0" t="0" r="8255" b="0"/>
            <wp:docPr id="31" name="Picture 31" descr="Arduino IDE được sử dụng chủ yếu để viết và biên dịch mã vào module Ardui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rduino IDE được sử dụng chủ yếu để viết và biên dịch mã vào module Arduino"/>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544695" cy="3132455"/>
                    </a:xfrm>
                    <a:prstGeom prst="rect">
                      <a:avLst/>
                    </a:prstGeom>
                    <a:noFill/>
                    <a:ln>
                      <a:noFill/>
                    </a:ln>
                  </pic:spPr>
                </pic:pic>
              </a:graphicData>
            </a:graphic>
          </wp:inline>
        </w:drawing>
      </w:r>
    </w:p>
    <w:p w14:paraId="3F4DE3AD" w14:textId="55BE2DF1" w:rsidR="00F04ED4" w:rsidRDefault="00F04ED4" w:rsidP="00F04ED4">
      <w:pPr>
        <w:pStyle w:val="Caption"/>
      </w:pPr>
      <w:r>
        <w:t xml:space="preserve">Hình </w:t>
      </w:r>
      <w:fldSimple w:instr=" STYLEREF 1 \s ">
        <w:r w:rsidR="003C69B1">
          <w:rPr>
            <w:noProof/>
          </w:rPr>
          <w:t>2</w:t>
        </w:r>
      </w:fldSimple>
      <w:r w:rsidR="003C69B1">
        <w:noBreakHyphen/>
      </w:r>
      <w:fldSimple w:instr=" SEQ Hình \* ARABIC \s 1 ">
        <w:r w:rsidR="003C69B1">
          <w:rPr>
            <w:noProof/>
          </w:rPr>
          <w:t>9</w:t>
        </w:r>
      </w:fldSimple>
      <w:r>
        <w:t>: Giao diện Arduino IDE</w:t>
      </w:r>
    </w:p>
    <w:p w14:paraId="4B64C257" w14:textId="2CA32EF0" w:rsidR="0062542E" w:rsidRDefault="00F04ED4" w:rsidP="0062542E">
      <w:pPr>
        <w:pStyle w:val="content"/>
      </w:pPr>
      <w:r w:rsidRPr="00F04ED4">
        <w:t>Khi người dùng viết mã và biên dịch, IDE sẽ tạo file Hex cho mã. File Hex là các file thập phân Hexa được Arduino hiểu và gửi đến bo mạch bằng cáp USB. Mỗi bo Arduino đều được tích hợp một bộ vi điều khiển, bộ vi điều khiển sẽ nhận file Hex và chạy theo mã được viết.</w:t>
      </w:r>
    </w:p>
    <w:p w14:paraId="53D850DE" w14:textId="112FD15E" w:rsidR="000D75EE" w:rsidRPr="0062542E" w:rsidRDefault="0062542E" w:rsidP="0062542E">
      <w:pPr>
        <w:rPr>
          <w:rFonts w:ascii="Times New Roman" w:hAnsi="Times New Roman"/>
          <w:sz w:val="28"/>
        </w:rPr>
      </w:pPr>
      <w:r>
        <w:br w:type="page"/>
      </w:r>
    </w:p>
    <w:p w14:paraId="45536BF2" w14:textId="1EDBD4A7" w:rsidR="00F04ED4" w:rsidRDefault="00F04ED4" w:rsidP="00F04ED4">
      <w:pPr>
        <w:pStyle w:val="content"/>
        <w:ind w:firstLine="0"/>
      </w:pPr>
      <w:r>
        <w:lastRenderedPageBreak/>
        <w:t>Giao diện của Arduino IDE được chia thành 3 vùng chính:</w:t>
      </w:r>
    </w:p>
    <w:p w14:paraId="495CD1C2" w14:textId="7B7EAA2D" w:rsidR="000D75EE" w:rsidRDefault="000D75EE" w:rsidP="000D75EE">
      <w:pPr>
        <w:pStyle w:val="content"/>
        <w:ind w:firstLine="0"/>
      </w:pPr>
      <w:r>
        <w:t>Vùng 1: Các phím chức năng được nêu như bảng …:</w:t>
      </w:r>
    </w:p>
    <w:p w14:paraId="23D1DFF0" w14:textId="1898D4E0" w:rsidR="0062542E" w:rsidRDefault="0062542E" w:rsidP="0062542E">
      <w:pPr>
        <w:pStyle w:val="Caption"/>
        <w:keepNext/>
        <w:jc w:val="left"/>
      </w:pPr>
      <w:r>
        <w:t xml:space="preserve">Bảng </w:t>
      </w:r>
      <w:fldSimple w:instr=" STYLEREF 1 \s ">
        <w:r>
          <w:rPr>
            <w:noProof/>
          </w:rPr>
          <w:t>2</w:t>
        </w:r>
      </w:fldSimple>
      <w:r>
        <w:noBreakHyphen/>
      </w:r>
      <w:fldSimple w:instr=" SEQ Bảng \* ARABIC \s 1 ">
        <w:r>
          <w:rPr>
            <w:noProof/>
          </w:rPr>
          <w:t>1</w:t>
        </w:r>
      </w:fldSimple>
      <w:r>
        <w:t>: Bảng chức năng của Altium Designer</w:t>
      </w:r>
    </w:p>
    <w:tbl>
      <w:tblPr>
        <w:tblStyle w:val="TableGrid"/>
        <w:tblW w:w="0" w:type="auto"/>
        <w:tblInd w:w="718" w:type="dxa"/>
        <w:tblLook w:val="04A0" w:firstRow="1" w:lastRow="0" w:firstColumn="1" w:lastColumn="0" w:noHBand="0" w:noVBand="1"/>
      </w:tblPr>
      <w:tblGrid>
        <w:gridCol w:w="2649"/>
        <w:gridCol w:w="4813"/>
      </w:tblGrid>
      <w:tr w:rsidR="00F04ED4" w:rsidRPr="000D75EE" w14:paraId="336AB817" w14:textId="77777777" w:rsidTr="00F04ED4">
        <w:trPr>
          <w:trHeight w:val="554"/>
        </w:trPr>
        <w:tc>
          <w:tcPr>
            <w:tcW w:w="2649" w:type="dxa"/>
            <w:vAlign w:val="center"/>
          </w:tcPr>
          <w:p w14:paraId="713A22DC" w14:textId="77777777" w:rsidR="00F04ED4" w:rsidRPr="000D75EE" w:rsidRDefault="00F04ED4" w:rsidP="000D75EE">
            <w:pPr>
              <w:pStyle w:val="content"/>
              <w:spacing w:after="160"/>
              <w:rPr>
                <w:lang w:val="en-GB"/>
              </w:rPr>
            </w:pPr>
            <w:bookmarkStart w:id="32" w:name="_Hlk102465924"/>
            <w:r w:rsidRPr="000D75EE">
              <w:rPr>
                <w:lang w:val="en-GB"/>
              </w:rPr>
              <w:t>Icon</w:t>
            </w:r>
          </w:p>
        </w:tc>
        <w:tc>
          <w:tcPr>
            <w:tcW w:w="4813" w:type="dxa"/>
            <w:vAlign w:val="center"/>
          </w:tcPr>
          <w:p w14:paraId="7A9EA69C" w14:textId="77777777" w:rsidR="00F04ED4" w:rsidRPr="000D75EE" w:rsidRDefault="00F04ED4" w:rsidP="000D75EE">
            <w:pPr>
              <w:pStyle w:val="content"/>
              <w:spacing w:after="160"/>
              <w:rPr>
                <w:lang w:val="en-GB"/>
              </w:rPr>
            </w:pPr>
            <w:r w:rsidRPr="000D75EE">
              <w:rPr>
                <w:lang w:val="en-GB"/>
              </w:rPr>
              <w:t>Chức năng</w:t>
            </w:r>
          </w:p>
        </w:tc>
      </w:tr>
      <w:tr w:rsidR="00F04ED4" w:rsidRPr="000D75EE" w14:paraId="08A94E5E" w14:textId="77777777" w:rsidTr="00F04ED4">
        <w:trPr>
          <w:trHeight w:val="831"/>
        </w:trPr>
        <w:tc>
          <w:tcPr>
            <w:tcW w:w="2649" w:type="dxa"/>
            <w:vAlign w:val="center"/>
          </w:tcPr>
          <w:p w14:paraId="2025294B" w14:textId="77777777" w:rsidR="00F04ED4" w:rsidRPr="000D75EE" w:rsidRDefault="00F04ED4" w:rsidP="000D75EE">
            <w:pPr>
              <w:pStyle w:val="content"/>
              <w:spacing w:after="160"/>
              <w:rPr>
                <w:lang w:val="en-GB"/>
              </w:rPr>
            </w:pPr>
            <w:r w:rsidRPr="000D75EE">
              <w:rPr>
                <w:noProof/>
              </w:rPr>
              <w:drawing>
                <wp:inline distT="0" distB="0" distL="0" distR="0" wp14:anchorId="70EEB2E1" wp14:editId="105160BF">
                  <wp:extent cx="526694" cy="570586"/>
                  <wp:effectExtent l="0" t="0" r="6985"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27538" cy="571500"/>
                          </a:xfrm>
                          <a:prstGeom prst="rect">
                            <a:avLst/>
                          </a:prstGeom>
                        </pic:spPr>
                      </pic:pic>
                    </a:graphicData>
                  </a:graphic>
                </wp:inline>
              </w:drawing>
            </w:r>
          </w:p>
        </w:tc>
        <w:tc>
          <w:tcPr>
            <w:tcW w:w="4813" w:type="dxa"/>
          </w:tcPr>
          <w:p w14:paraId="44B902B2" w14:textId="77777777" w:rsidR="00F04ED4" w:rsidRPr="000D75EE" w:rsidRDefault="00F04ED4" w:rsidP="000D75EE">
            <w:pPr>
              <w:pStyle w:val="content"/>
              <w:spacing w:after="160"/>
              <w:ind w:firstLine="0"/>
              <w:rPr>
                <w:lang w:val="en-GB"/>
              </w:rPr>
            </w:pPr>
            <w:r w:rsidRPr="000D75EE">
              <w:rPr>
                <w:lang w:val="en-GB"/>
              </w:rPr>
              <w:t>Biên dịch chương trình soạn thảo để kiểm tra các lỗi.</w:t>
            </w:r>
          </w:p>
        </w:tc>
      </w:tr>
      <w:tr w:rsidR="00F04ED4" w:rsidRPr="000D75EE" w14:paraId="7E51825A" w14:textId="77777777" w:rsidTr="00F04ED4">
        <w:trPr>
          <w:trHeight w:val="805"/>
        </w:trPr>
        <w:tc>
          <w:tcPr>
            <w:tcW w:w="2649" w:type="dxa"/>
            <w:vAlign w:val="center"/>
          </w:tcPr>
          <w:p w14:paraId="62302E9C" w14:textId="77777777" w:rsidR="00F04ED4" w:rsidRPr="000D75EE" w:rsidRDefault="00F04ED4" w:rsidP="000D75EE">
            <w:pPr>
              <w:pStyle w:val="content"/>
              <w:spacing w:after="160"/>
              <w:rPr>
                <w:lang w:val="en-GB"/>
              </w:rPr>
            </w:pPr>
            <w:r w:rsidRPr="000D75EE">
              <w:rPr>
                <w:noProof/>
              </w:rPr>
              <w:drawing>
                <wp:inline distT="0" distB="0" distL="0" distR="0" wp14:anchorId="1CF92E5F" wp14:editId="1E74A1B8">
                  <wp:extent cx="523875" cy="54292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23875" cy="542925"/>
                          </a:xfrm>
                          <a:prstGeom prst="rect">
                            <a:avLst/>
                          </a:prstGeom>
                        </pic:spPr>
                      </pic:pic>
                    </a:graphicData>
                  </a:graphic>
                </wp:inline>
              </w:drawing>
            </w:r>
          </w:p>
        </w:tc>
        <w:tc>
          <w:tcPr>
            <w:tcW w:w="4813" w:type="dxa"/>
          </w:tcPr>
          <w:p w14:paraId="54593BA1" w14:textId="77777777" w:rsidR="00F04ED4" w:rsidRPr="000D75EE" w:rsidRDefault="00F04ED4" w:rsidP="000D75EE">
            <w:pPr>
              <w:pStyle w:val="content"/>
              <w:spacing w:after="160"/>
              <w:ind w:firstLine="0"/>
              <w:rPr>
                <w:lang w:val="en-GB"/>
              </w:rPr>
            </w:pPr>
            <w:r w:rsidRPr="000D75EE">
              <w:rPr>
                <w:lang w:val="en-GB"/>
              </w:rPr>
              <w:t>Biên dịch và upload chương trình đang soạn thảo.</w:t>
            </w:r>
          </w:p>
        </w:tc>
      </w:tr>
      <w:tr w:rsidR="00F04ED4" w:rsidRPr="000D75EE" w14:paraId="5C851585" w14:textId="77777777" w:rsidTr="00F04ED4">
        <w:trPr>
          <w:trHeight w:val="717"/>
        </w:trPr>
        <w:tc>
          <w:tcPr>
            <w:tcW w:w="2649" w:type="dxa"/>
            <w:vAlign w:val="center"/>
          </w:tcPr>
          <w:p w14:paraId="1802A1FF" w14:textId="77777777" w:rsidR="00F04ED4" w:rsidRPr="000D75EE" w:rsidRDefault="00F04ED4" w:rsidP="000D75EE">
            <w:pPr>
              <w:pStyle w:val="content"/>
              <w:spacing w:after="160"/>
              <w:rPr>
                <w:lang w:val="en-GB"/>
              </w:rPr>
            </w:pPr>
            <w:r w:rsidRPr="000D75EE">
              <w:rPr>
                <w:noProof/>
              </w:rPr>
              <w:drawing>
                <wp:inline distT="0" distB="0" distL="0" distR="0" wp14:anchorId="7B6CD3F3" wp14:editId="190C15C1">
                  <wp:extent cx="526694" cy="488389"/>
                  <wp:effectExtent l="0" t="0" r="6985"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23875" cy="485775"/>
                          </a:xfrm>
                          <a:prstGeom prst="rect">
                            <a:avLst/>
                          </a:prstGeom>
                        </pic:spPr>
                      </pic:pic>
                    </a:graphicData>
                  </a:graphic>
                </wp:inline>
              </w:drawing>
            </w:r>
          </w:p>
        </w:tc>
        <w:tc>
          <w:tcPr>
            <w:tcW w:w="4813" w:type="dxa"/>
          </w:tcPr>
          <w:p w14:paraId="75DA8DF6" w14:textId="77777777" w:rsidR="00F04ED4" w:rsidRPr="000D75EE" w:rsidRDefault="00F04ED4" w:rsidP="000D75EE">
            <w:pPr>
              <w:pStyle w:val="content"/>
              <w:spacing w:after="160"/>
              <w:ind w:firstLine="0"/>
              <w:rPr>
                <w:lang w:val="en-GB"/>
              </w:rPr>
            </w:pPr>
            <w:r w:rsidRPr="000D75EE">
              <w:rPr>
                <w:lang w:val="en-GB"/>
              </w:rPr>
              <w:t>Mở một trang soạn thảo mới.</w:t>
            </w:r>
          </w:p>
        </w:tc>
      </w:tr>
      <w:tr w:rsidR="00F04ED4" w:rsidRPr="000D75EE" w14:paraId="26D102EF" w14:textId="77777777" w:rsidTr="00F04ED4">
        <w:trPr>
          <w:trHeight w:val="743"/>
        </w:trPr>
        <w:tc>
          <w:tcPr>
            <w:tcW w:w="2649" w:type="dxa"/>
            <w:vAlign w:val="center"/>
          </w:tcPr>
          <w:p w14:paraId="78977298" w14:textId="77777777" w:rsidR="00F04ED4" w:rsidRPr="000D75EE" w:rsidRDefault="00F04ED4" w:rsidP="000D75EE">
            <w:pPr>
              <w:pStyle w:val="content"/>
              <w:spacing w:after="160"/>
              <w:rPr>
                <w:lang w:val="en-GB"/>
              </w:rPr>
            </w:pPr>
            <w:r w:rsidRPr="000D75EE">
              <w:rPr>
                <w:noProof/>
              </w:rPr>
              <w:drawing>
                <wp:inline distT="0" distB="0" distL="0" distR="0" wp14:anchorId="7FAB45FB" wp14:editId="68A8A937">
                  <wp:extent cx="533400" cy="50482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33400" cy="504825"/>
                          </a:xfrm>
                          <a:prstGeom prst="rect">
                            <a:avLst/>
                          </a:prstGeom>
                        </pic:spPr>
                      </pic:pic>
                    </a:graphicData>
                  </a:graphic>
                </wp:inline>
              </w:drawing>
            </w:r>
          </w:p>
        </w:tc>
        <w:tc>
          <w:tcPr>
            <w:tcW w:w="4813" w:type="dxa"/>
          </w:tcPr>
          <w:p w14:paraId="50D8C381" w14:textId="77777777" w:rsidR="00F04ED4" w:rsidRPr="000D75EE" w:rsidRDefault="00F04ED4" w:rsidP="000D75EE">
            <w:pPr>
              <w:pStyle w:val="content"/>
              <w:spacing w:after="160"/>
              <w:ind w:firstLine="0"/>
              <w:rPr>
                <w:lang w:val="en-GB"/>
              </w:rPr>
            </w:pPr>
            <w:r w:rsidRPr="000D75EE">
              <w:rPr>
                <w:lang w:val="en-GB"/>
              </w:rPr>
              <w:t>Mở các chương trình đã lưu.</w:t>
            </w:r>
          </w:p>
        </w:tc>
      </w:tr>
      <w:tr w:rsidR="00F04ED4" w:rsidRPr="000D75EE" w14:paraId="65864212" w14:textId="77777777" w:rsidTr="00F04ED4">
        <w:trPr>
          <w:trHeight w:val="755"/>
        </w:trPr>
        <w:tc>
          <w:tcPr>
            <w:tcW w:w="2649" w:type="dxa"/>
            <w:vAlign w:val="center"/>
          </w:tcPr>
          <w:p w14:paraId="3B6A40D9" w14:textId="77777777" w:rsidR="00F04ED4" w:rsidRPr="000D75EE" w:rsidRDefault="00F04ED4" w:rsidP="000D75EE">
            <w:pPr>
              <w:pStyle w:val="content"/>
              <w:spacing w:after="160"/>
              <w:rPr>
                <w:lang w:val="en-GB"/>
              </w:rPr>
            </w:pPr>
            <w:r w:rsidRPr="000D75EE">
              <w:rPr>
                <w:noProof/>
              </w:rPr>
              <w:drawing>
                <wp:inline distT="0" distB="0" distL="0" distR="0" wp14:anchorId="297086B6" wp14:editId="5CECC4E3">
                  <wp:extent cx="542925" cy="50482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42925" cy="504825"/>
                          </a:xfrm>
                          <a:prstGeom prst="rect">
                            <a:avLst/>
                          </a:prstGeom>
                        </pic:spPr>
                      </pic:pic>
                    </a:graphicData>
                  </a:graphic>
                </wp:inline>
              </w:drawing>
            </w:r>
          </w:p>
        </w:tc>
        <w:tc>
          <w:tcPr>
            <w:tcW w:w="4813" w:type="dxa"/>
          </w:tcPr>
          <w:p w14:paraId="0E0B609E" w14:textId="77777777" w:rsidR="00F04ED4" w:rsidRPr="000D75EE" w:rsidRDefault="00F04ED4" w:rsidP="000D75EE">
            <w:pPr>
              <w:pStyle w:val="content"/>
              <w:spacing w:after="160"/>
              <w:ind w:firstLine="0"/>
              <w:rPr>
                <w:lang w:val="en-GB"/>
              </w:rPr>
            </w:pPr>
            <w:r w:rsidRPr="000D75EE">
              <w:rPr>
                <w:lang w:val="en-GB"/>
              </w:rPr>
              <w:t>Lưu chương trình đang soạn thảo.</w:t>
            </w:r>
          </w:p>
        </w:tc>
      </w:tr>
      <w:tr w:rsidR="00F04ED4" w:rsidRPr="000D75EE" w14:paraId="7D16DB79" w14:textId="77777777" w:rsidTr="00F04ED4">
        <w:trPr>
          <w:trHeight w:val="995"/>
        </w:trPr>
        <w:tc>
          <w:tcPr>
            <w:tcW w:w="2649" w:type="dxa"/>
            <w:vAlign w:val="center"/>
          </w:tcPr>
          <w:p w14:paraId="6AA1A0FA" w14:textId="77777777" w:rsidR="00F04ED4" w:rsidRPr="000D75EE" w:rsidRDefault="00F04ED4" w:rsidP="000D75EE">
            <w:pPr>
              <w:pStyle w:val="content"/>
              <w:spacing w:after="160"/>
              <w:rPr>
                <w:lang w:val="en-GB"/>
              </w:rPr>
            </w:pPr>
            <w:r w:rsidRPr="000D75EE">
              <w:rPr>
                <w:noProof/>
              </w:rPr>
              <w:drawing>
                <wp:inline distT="0" distB="0" distL="0" distR="0" wp14:anchorId="024A3154" wp14:editId="73531677">
                  <wp:extent cx="542925" cy="523875"/>
                  <wp:effectExtent l="0" t="0" r="9525"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42925" cy="523875"/>
                          </a:xfrm>
                          <a:prstGeom prst="rect">
                            <a:avLst/>
                          </a:prstGeom>
                        </pic:spPr>
                      </pic:pic>
                    </a:graphicData>
                  </a:graphic>
                </wp:inline>
              </w:drawing>
            </w:r>
          </w:p>
        </w:tc>
        <w:tc>
          <w:tcPr>
            <w:tcW w:w="4813" w:type="dxa"/>
          </w:tcPr>
          <w:p w14:paraId="61E08338" w14:textId="77777777" w:rsidR="00F04ED4" w:rsidRPr="000D75EE" w:rsidRDefault="00F04ED4" w:rsidP="000D75EE">
            <w:pPr>
              <w:pStyle w:val="content"/>
              <w:spacing w:after="160"/>
              <w:ind w:firstLine="0"/>
              <w:rPr>
                <w:lang w:val="en-GB"/>
              </w:rPr>
            </w:pPr>
            <w:r w:rsidRPr="000D75EE">
              <w:rPr>
                <w:lang w:val="en-GB"/>
              </w:rPr>
              <w:t>Mở cửa sổ Serial Monitor để gửi và nhận dữ liệu giữa máy tính và board vi điều khiển.</w:t>
            </w:r>
          </w:p>
        </w:tc>
      </w:tr>
      <w:bookmarkEnd w:id="32"/>
    </w:tbl>
    <w:p w14:paraId="4FCB6375" w14:textId="77777777" w:rsidR="000D75EE" w:rsidRDefault="000D75EE" w:rsidP="000D75EE">
      <w:pPr>
        <w:pStyle w:val="content"/>
        <w:ind w:firstLine="0"/>
      </w:pPr>
    </w:p>
    <w:p w14:paraId="08867639" w14:textId="4DB264A1" w:rsidR="000D75EE" w:rsidRDefault="000D75EE" w:rsidP="000D75EE">
      <w:pPr>
        <w:pStyle w:val="content"/>
        <w:ind w:firstLine="0"/>
      </w:pPr>
      <w:r>
        <w:t>Vùng 2: Cửa sổ để viết chương trình</w:t>
      </w:r>
    </w:p>
    <w:p w14:paraId="297230F1" w14:textId="48B359B8" w:rsidR="000D75EE" w:rsidRDefault="000D75EE" w:rsidP="00594BC3">
      <w:pPr>
        <w:pStyle w:val="content"/>
        <w:numPr>
          <w:ilvl w:val="0"/>
          <w:numId w:val="21"/>
        </w:numPr>
      </w:pPr>
      <w:r>
        <w:t>Chương trình Code sẽ được viết tại đây. Ở đây có hai hàm quan trọng là setup() và loop().</w:t>
      </w:r>
    </w:p>
    <w:p w14:paraId="1CCC44ED" w14:textId="2385B5FF" w:rsidR="000D75EE" w:rsidRDefault="000D75EE" w:rsidP="00594BC3">
      <w:pPr>
        <w:pStyle w:val="content"/>
        <w:numPr>
          <w:ilvl w:val="0"/>
          <w:numId w:val="21"/>
        </w:numPr>
      </w:pPr>
      <w:r>
        <w:t>Hàm setup() được khởi chạy một lần duy nhất. Chức năng của hàm này dùng để khởi tạo các biến, khai báo chức năng các chân, khởi tạo các thông số bán đầu</w:t>
      </w:r>
    </w:p>
    <w:p w14:paraId="637CF47D" w14:textId="5BA3BC6B" w:rsidR="000D75EE" w:rsidRDefault="000D75EE" w:rsidP="00594BC3">
      <w:pPr>
        <w:pStyle w:val="content"/>
        <w:numPr>
          <w:ilvl w:val="0"/>
          <w:numId w:val="21"/>
        </w:numPr>
      </w:pPr>
      <w:r>
        <w:lastRenderedPageBreak/>
        <w:t>Hàm loop() là nơi chương trình được chạy lặp đi lặp lại đến khi ngắt vi điều khiển.</w:t>
      </w:r>
    </w:p>
    <w:p w14:paraId="4BBC48AF" w14:textId="33804B55" w:rsidR="000D75EE" w:rsidRDefault="000D75EE" w:rsidP="00594BC3">
      <w:pPr>
        <w:pStyle w:val="content"/>
        <w:numPr>
          <w:ilvl w:val="0"/>
          <w:numId w:val="21"/>
        </w:numPr>
      </w:pPr>
      <w:r>
        <w:t>Các dấu  “//” dùng để tạo chú thích, giúp cho việc đọc code được dễ dàng hơn</w:t>
      </w:r>
    </w:p>
    <w:p w14:paraId="2FFC4E40" w14:textId="11783EFC" w:rsidR="00672912" w:rsidRDefault="000D75EE" w:rsidP="00F04ED4">
      <w:pPr>
        <w:pStyle w:val="content"/>
        <w:numPr>
          <w:ilvl w:val="0"/>
          <w:numId w:val="21"/>
        </w:numPr>
      </w:pPr>
      <w:r>
        <w:t>Trong lập trình có phân biệt ký tự hoa, thường, tuyệt đối phải đánh chích xác, đồng thời cuối mỗi câu lệnh cần phải có dấu chấm phẩy (;), trừ lệnh khai báo thư viện.</w:t>
      </w:r>
    </w:p>
    <w:p w14:paraId="764AF599" w14:textId="700E029C" w:rsidR="000D75EE" w:rsidRDefault="000D75EE" w:rsidP="000D75EE">
      <w:pPr>
        <w:pStyle w:val="content"/>
        <w:ind w:firstLine="0"/>
      </w:pPr>
      <w:r>
        <w:t xml:space="preserve">Vùng 3: Hiển thị các thông tin liên quan đến chương trình </w:t>
      </w:r>
    </w:p>
    <w:p w14:paraId="45609AE5" w14:textId="34BCE39F" w:rsidR="000D75EE" w:rsidRPr="000D75EE" w:rsidRDefault="000D75EE" w:rsidP="000D75EE">
      <w:pPr>
        <w:pStyle w:val="content"/>
      </w:pPr>
      <w:r w:rsidRPr="000D75EE">
        <w:t>Là cửa sổ để hiển thị về việc build chương trình, nạp chương trình thành công xuống vi điều khiển và các cảnh báo khác liên quan đến chương trình và điều khiển của chúng ta. Lưu ý, mọi thông báo và trạng thái của cả quá trình viết chương trình (write code), xây dựng chương trình (build code) và nạp chương trình (program code) đều được hiển thị tại đây. Cửa sổ này được gọi là cửa sổ debug.</w:t>
      </w:r>
      <w:r w:rsidRPr="000D75EE">
        <w:tab/>
      </w:r>
    </w:p>
    <w:p w14:paraId="56C4BC32" w14:textId="007ACA7B" w:rsidR="00F81DCC" w:rsidRDefault="00F81DCC" w:rsidP="00F81DCC">
      <w:pPr>
        <w:pStyle w:val="level1"/>
      </w:pPr>
      <w:bookmarkStart w:id="33" w:name="_Toc102705638"/>
      <w:bookmarkEnd w:id="31"/>
      <w:r>
        <w:t>Kết luận chương 2</w:t>
      </w:r>
      <w:bookmarkEnd w:id="33"/>
    </w:p>
    <w:p w14:paraId="01B67E52" w14:textId="2CBFD968" w:rsidR="00F81DCC" w:rsidRDefault="00AF08AB" w:rsidP="00AF08AB">
      <w:pPr>
        <w:pStyle w:val="content"/>
        <w:rPr>
          <w:rFonts w:eastAsiaTheme="majorEastAsia" w:cstheme="majorBidi"/>
          <w:b/>
          <w:szCs w:val="26"/>
        </w:rPr>
      </w:pPr>
      <w:r w:rsidRPr="00AF08AB">
        <w:t xml:space="preserve">Chương 2 nói về việc sử dụng các thiết bị, các phần mềm và các công cụ đã dùng trong quá trình hoàn thành sản phẩm và các kiến trúc tổng quan phục vụ cho việc giải bài toán được đặt ra. Cùng với đó, chương 2 giới thiệu cũng như cách sử dụng các công cụ để lập trình và debug chương trình vi điều khiển </w:t>
      </w:r>
      <w:r w:rsidR="008029E6">
        <w:t>Arduino Nano</w:t>
      </w:r>
      <w:r w:rsidR="00F81DCC">
        <w:br w:type="page"/>
      </w:r>
    </w:p>
    <w:p w14:paraId="3BD75E18" w14:textId="5E5F36DD" w:rsidR="00F81DCC" w:rsidRDefault="00F81DCC" w:rsidP="00F81DCC">
      <w:pPr>
        <w:pStyle w:val="Heading1"/>
      </w:pPr>
      <w:bookmarkStart w:id="34" w:name="_Toc102705639"/>
      <w:r>
        <w:lastRenderedPageBreak/>
        <w:t>THIẾT KẾ HỆ TH</w:t>
      </w:r>
      <w:r w:rsidR="00513BCD">
        <w:t>ỐNG</w:t>
      </w:r>
      <w:bookmarkEnd w:id="34"/>
      <w:r w:rsidR="00513BCD">
        <w:t xml:space="preserve"> </w:t>
      </w:r>
    </w:p>
    <w:p w14:paraId="5B99D605" w14:textId="77777777" w:rsidR="00514ED6" w:rsidRDefault="00513BCD" w:rsidP="00E80E81">
      <w:pPr>
        <w:pStyle w:val="level1"/>
      </w:pPr>
      <w:bookmarkStart w:id="35" w:name="_Toc102705640"/>
      <w:r>
        <w:t xml:space="preserve">Thiết kế sơ đồ khối </w:t>
      </w:r>
      <w:r w:rsidR="00514ED6" w:rsidRPr="00514ED6">
        <w:t>thùng đựng rác thông minh</w:t>
      </w:r>
      <w:bookmarkEnd w:id="35"/>
      <w:r w:rsidR="00514ED6" w:rsidRPr="00514ED6">
        <w:t xml:space="preserve"> </w:t>
      </w:r>
    </w:p>
    <w:p w14:paraId="148AD13C" w14:textId="486EBEC8" w:rsidR="00513BCD" w:rsidRDefault="00513BCD" w:rsidP="00514ED6">
      <w:pPr>
        <w:pStyle w:val="level2"/>
      </w:pPr>
      <w:bookmarkStart w:id="36" w:name="_Toc102705641"/>
      <w:r>
        <w:t>Yêu cầu</w:t>
      </w:r>
      <w:bookmarkEnd w:id="36"/>
    </w:p>
    <w:p w14:paraId="13FDF5DB" w14:textId="25E4ADDF" w:rsidR="000E3957" w:rsidRDefault="00CB13C2" w:rsidP="000E3957">
      <w:pPr>
        <w:pStyle w:val="ch"/>
        <w:rPr>
          <w:szCs w:val="28"/>
        </w:rPr>
      </w:pPr>
      <w:r w:rsidRPr="00CB13C2">
        <w:t>Hệ thống hoàn thiện đảm bảo các chức năng</w:t>
      </w:r>
      <w:r w:rsidR="00514ED6">
        <w:t xml:space="preserve"> đóng mở tự động của thùng rác, màn hình LCD hiển thị các thông báo về trạng thái của thùng rác</w:t>
      </w:r>
      <w:bookmarkStart w:id="37" w:name="_Hlk102488624"/>
      <w:r w:rsidR="000E3957" w:rsidRPr="00F513FC">
        <w:rPr>
          <w:szCs w:val="28"/>
        </w:rPr>
        <w:t>.</w:t>
      </w:r>
      <w:r w:rsidR="00514ED6">
        <w:rPr>
          <w:szCs w:val="28"/>
        </w:rPr>
        <w:t xml:space="preserve"> Khi rác đã đầy thì không cho mở thùng bằng cách tự động. Phải dùng nút gạt dưới thùng để mở ra lấy rác</w:t>
      </w:r>
    </w:p>
    <w:p w14:paraId="10CD7E3F" w14:textId="77777777" w:rsidR="000E3957" w:rsidRPr="00F513FC" w:rsidRDefault="000E3957" w:rsidP="00514ED6">
      <w:pPr>
        <w:pStyle w:val="ch"/>
        <w:spacing w:before="0"/>
        <w:ind w:firstLine="0"/>
        <w:rPr>
          <w:szCs w:val="28"/>
        </w:rPr>
      </w:pPr>
      <w:r>
        <w:rPr>
          <w:szCs w:val="28"/>
        </w:rPr>
        <w:t>Mô hình hoạt động đảm</w:t>
      </w:r>
      <w:r w:rsidRPr="00F513FC">
        <w:rPr>
          <w:szCs w:val="28"/>
        </w:rPr>
        <w:t xml:space="preserve"> bảo:</w:t>
      </w:r>
    </w:p>
    <w:p w14:paraId="3670E664" w14:textId="77777777" w:rsidR="000E3957" w:rsidRPr="00F513FC" w:rsidRDefault="000E3957" w:rsidP="00594BC3">
      <w:pPr>
        <w:pStyle w:val="ch"/>
        <w:numPr>
          <w:ilvl w:val="0"/>
          <w:numId w:val="17"/>
        </w:numPr>
        <w:spacing w:before="0"/>
        <w:rPr>
          <w:szCs w:val="28"/>
        </w:rPr>
      </w:pPr>
      <w:r w:rsidRPr="00F513FC">
        <w:rPr>
          <w:szCs w:val="28"/>
        </w:rPr>
        <w:t>Hệ thống đọc giá trị cảm biến chính xác.</w:t>
      </w:r>
    </w:p>
    <w:p w14:paraId="24436A50" w14:textId="77777777" w:rsidR="000E3957" w:rsidRPr="00F513FC" w:rsidRDefault="000E3957" w:rsidP="00594BC3">
      <w:pPr>
        <w:pStyle w:val="ch"/>
        <w:numPr>
          <w:ilvl w:val="0"/>
          <w:numId w:val="17"/>
        </w:numPr>
        <w:spacing w:before="0"/>
        <w:rPr>
          <w:szCs w:val="28"/>
        </w:rPr>
      </w:pPr>
      <w:r w:rsidRPr="00F513FC">
        <w:rPr>
          <w:szCs w:val="28"/>
        </w:rPr>
        <w:t>Thiết bị đầu ra nhận và thực hiện lệnh chính xác.</w:t>
      </w:r>
    </w:p>
    <w:p w14:paraId="49524CB0" w14:textId="77777777" w:rsidR="000E3957" w:rsidRPr="00680954" w:rsidRDefault="000E3957" w:rsidP="00594BC3">
      <w:pPr>
        <w:pStyle w:val="ch"/>
        <w:numPr>
          <w:ilvl w:val="0"/>
          <w:numId w:val="17"/>
        </w:numPr>
        <w:spacing w:before="0"/>
        <w:rPr>
          <w:szCs w:val="28"/>
        </w:rPr>
      </w:pPr>
      <w:r w:rsidRPr="00F513FC">
        <w:rPr>
          <w:szCs w:val="28"/>
        </w:rPr>
        <w:t>Hoạt động ổn đị</w:t>
      </w:r>
      <w:r>
        <w:rPr>
          <w:szCs w:val="28"/>
        </w:rPr>
        <w:t>nh,</w:t>
      </w:r>
      <w:r w:rsidRPr="00680954">
        <w:rPr>
          <w:szCs w:val="28"/>
        </w:rPr>
        <w:t xml:space="preserve"> </w:t>
      </w:r>
      <w:r>
        <w:rPr>
          <w:szCs w:val="28"/>
        </w:rPr>
        <w:t>k</w:t>
      </w:r>
      <w:r w:rsidRPr="00F513FC">
        <w:rPr>
          <w:szCs w:val="28"/>
        </w:rPr>
        <w:t>hông gặp sự cố trong quá trình hoạt động.</w:t>
      </w:r>
    </w:p>
    <w:p w14:paraId="7554DCAB" w14:textId="77777777" w:rsidR="000E3957" w:rsidRDefault="000E3957" w:rsidP="00594BC3">
      <w:pPr>
        <w:pStyle w:val="ch"/>
        <w:numPr>
          <w:ilvl w:val="0"/>
          <w:numId w:val="17"/>
        </w:numPr>
        <w:spacing w:before="0"/>
        <w:rPr>
          <w:szCs w:val="28"/>
        </w:rPr>
      </w:pPr>
      <w:r w:rsidRPr="00F513FC">
        <w:rPr>
          <w:szCs w:val="28"/>
        </w:rPr>
        <w:t>Gọn nhẹ và tiết kiệm chi phí.</w:t>
      </w:r>
    </w:p>
    <w:p w14:paraId="3360EE8C" w14:textId="09049EA3" w:rsidR="00D711FD" w:rsidRDefault="00D711FD" w:rsidP="00D711FD">
      <w:pPr>
        <w:pStyle w:val="level2"/>
      </w:pPr>
      <w:bookmarkStart w:id="38" w:name="_Toc102705642"/>
      <w:bookmarkEnd w:id="37"/>
      <w:r>
        <w:t>Sơ đồ khối</w:t>
      </w:r>
      <w:bookmarkEnd w:id="38"/>
    </w:p>
    <w:p w14:paraId="11469B4D" w14:textId="7D664D40" w:rsidR="00042140" w:rsidRDefault="000943DB" w:rsidP="00042140">
      <w:pPr>
        <w:pStyle w:val="content"/>
        <w:ind w:firstLine="0"/>
      </w:pPr>
      <w:r>
        <w:rPr>
          <w:noProof/>
        </w:rPr>
        <mc:AlternateContent>
          <mc:Choice Requires="wps">
            <w:drawing>
              <wp:anchor distT="0" distB="0" distL="114300" distR="114300" simplePos="0" relativeHeight="251712512" behindDoc="0" locked="0" layoutInCell="1" allowOverlap="1" wp14:anchorId="58AE9925" wp14:editId="6FA4D068">
                <wp:simplePos x="0" y="0"/>
                <wp:positionH relativeFrom="column">
                  <wp:posOffset>666115</wp:posOffset>
                </wp:positionH>
                <wp:positionV relativeFrom="paragraph">
                  <wp:posOffset>4127500</wp:posOffset>
                </wp:positionV>
                <wp:extent cx="4241800" cy="635"/>
                <wp:effectExtent l="0" t="0" r="0" b="0"/>
                <wp:wrapTopAndBottom/>
                <wp:docPr id="68" name="Text Box 68"/>
                <wp:cNvGraphicFramePr/>
                <a:graphic xmlns:a="http://schemas.openxmlformats.org/drawingml/2006/main">
                  <a:graphicData uri="http://schemas.microsoft.com/office/word/2010/wordprocessingShape">
                    <wps:wsp>
                      <wps:cNvSpPr txBox="1"/>
                      <wps:spPr>
                        <a:xfrm>
                          <a:off x="0" y="0"/>
                          <a:ext cx="4241800" cy="635"/>
                        </a:xfrm>
                        <a:prstGeom prst="rect">
                          <a:avLst/>
                        </a:prstGeom>
                        <a:solidFill>
                          <a:prstClr val="white"/>
                        </a:solidFill>
                        <a:ln>
                          <a:noFill/>
                        </a:ln>
                      </wps:spPr>
                      <wps:txbx>
                        <w:txbxContent>
                          <w:p w14:paraId="537A1A03" w14:textId="29A8D96F" w:rsidR="000943DB" w:rsidRPr="00D874A1" w:rsidRDefault="000943DB" w:rsidP="000943DB">
                            <w:pPr>
                              <w:pStyle w:val="Caption"/>
                              <w:rPr>
                                <w:noProof/>
                              </w:rPr>
                            </w:pPr>
                            <w:r>
                              <w:t xml:space="preserve">Hình </w:t>
                            </w:r>
                            <w:fldSimple w:instr=" STYLEREF 1 \s ">
                              <w:r w:rsidR="003C69B1">
                                <w:rPr>
                                  <w:noProof/>
                                </w:rPr>
                                <w:t>3</w:t>
                              </w:r>
                            </w:fldSimple>
                            <w:r w:rsidR="003C69B1">
                              <w:noBreakHyphen/>
                            </w:r>
                            <w:fldSimple w:instr=" SEQ Hình \* ARABIC \s 1 ">
                              <w:r w:rsidR="003C69B1">
                                <w:rPr>
                                  <w:noProof/>
                                </w:rPr>
                                <w:t>1</w:t>
                              </w:r>
                            </w:fldSimple>
                            <w:r>
                              <w:t>: Sơ đồ khối của hệ thống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AE9925" id="Text Box 68" o:spid="_x0000_s1033" type="#_x0000_t202" style="position:absolute;left:0;text-align:left;margin-left:52.45pt;margin-top:325pt;width:334pt;height:.0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" stroked="f">
                <v:textbox style="mso-fit-shape-to-text:t" inset="0,0,0,0">
                  <w:txbxContent>
                    <w:p w14:paraId="537A1A03" w14:textId="29A8D96F" w:rsidR="000943DB" w:rsidRPr="00D874A1" w:rsidRDefault="000943DB" w:rsidP="000943DB">
                      <w:pPr>
                        <w:pStyle w:val="Caption"/>
                        <w:rPr>
                          <w:noProof/>
                        </w:rPr>
                      </w:pPr>
                      <w:r>
                        <w:t xml:space="preserve">Hình </w:t>
                      </w:r>
                      <w:fldSimple w:instr=" STYLEREF 1 \s ">
                        <w:r w:rsidR="003C69B1">
                          <w:rPr>
                            <w:noProof/>
                          </w:rPr>
                          <w:t>3</w:t>
                        </w:r>
                      </w:fldSimple>
                      <w:r w:rsidR="003C69B1">
                        <w:noBreakHyphen/>
                      </w:r>
                      <w:fldSimple w:instr=" SEQ Hình \* ARABIC \s 1 ">
                        <w:r w:rsidR="003C69B1">
                          <w:rPr>
                            <w:noProof/>
                          </w:rPr>
                          <w:t>1</w:t>
                        </w:r>
                      </w:fldSimple>
                      <w:r>
                        <w:t>: Sơ đồ khối của hệ thống</w:t>
                      </w:r>
                    </w:p>
                  </w:txbxContent>
                </v:textbox>
                <w10:wrap type="topAndBottom"/>
              </v:shape>
            </w:pict>
          </mc:Fallback>
        </mc:AlternateContent>
      </w:r>
      <w:r>
        <w:rPr>
          <w:noProof/>
        </w:rPr>
        <w:drawing>
          <wp:anchor distT="0" distB="0" distL="114300" distR="114300" simplePos="0" relativeHeight="251710464" behindDoc="0" locked="0" layoutInCell="1" allowOverlap="1" wp14:anchorId="10AE2563" wp14:editId="76B4E752">
            <wp:simplePos x="0" y="0"/>
            <wp:positionH relativeFrom="margin">
              <wp:align>center</wp:align>
            </wp:positionH>
            <wp:positionV relativeFrom="paragraph">
              <wp:posOffset>412911</wp:posOffset>
            </wp:positionV>
            <wp:extent cx="4241800" cy="3657600"/>
            <wp:effectExtent l="19050" t="19050" r="25400" b="19050"/>
            <wp:wrapTopAndBottom/>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241800" cy="365760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042140">
        <w:t>Sơ đồ khối của thùng đựng rác thông minh bao gồm 6 khối chính:</w:t>
      </w:r>
    </w:p>
    <w:p w14:paraId="37373AD8" w14:textId="77777777" w:rsidR="00042140" w:rsidRDefault="00042140" w:rsidP="00042140">
      <w:pPr>
        <w:pStyle w:val="content"/>
        <w:ind w:firstLine="0"/>
      </w:pPr>
    </w:p>
    <w:p w14:paraId="23DA00D1" w14:textId="3FECC640" w:rsidR="00042140" w:rsidRDefault="00042140" w:rsidP="00594BC3">
      <w:pPr>
        <w:pStyle w:val="content"/>
        <w:numPr>
          <w:ilvl w:val="0"/>
          <w:numId w:val="22"/>
        </w:numPr>
      </w:pPr>
      <w:r>
        <w:lastRenderedPageBreak/>
        <w:t xml:space="preserve">Khối nguồn: Cung cấp năng lượng hoạt động cho khối vi điều khiển, khối cảm biến, khối </w:t>
      </w:r>
      <w:r w:rsidR="00423F08">
        <w:t>servo và</w:t>
      </w:r>
      <w:r>
        <w:t xml:space="preserve"> khối </w:t>
      </w:r>
      <w:r w:rsidR="00423F08">
        <w:t>LCD</w:t>
      </w:r>
      <w:r>
        <w:t xml:space="preserve"> </w:t>
      </w:r>
    </w:p>
    <w:p w14:paraId="7D5E1FEC" w14:textId="7B1DF216" w:rsidR="00042140" w:rsidRDefault="00042140" w:rsidP="00594BC3">
      <w:pPr>
        <w:pStyle w:val="content"/>
        <w:numPr>
          <w:ilvl w:val="0"/>
          <w:numId w:val="22"/>
        </w:numPr>
      </w:pPr>
      <w:r>
        <w:t>Khối vi điều khiển: Là một thiết bị có khả năng nhận và lập trình xử lý được các tín hiệu theo yêu cầu đầu vào của hệ thống, đồng thời xuất được các tín hiệu ra theo yêu cầu.</w:t>
      </w:r>
    </w:p>
    <w:p w14:paraId="2526F6B8" w14:textId="77777777" w:rsidR="00423F08" w:rsidRDefault="00042140" w:rsidP="00594BC3">
      <w:pPr>
        <w:pStyle w:val="content"/>
        <w:numPr>
          <w:ilvl w:val="0"/>
          <w:numId w:val="22"/>
        </w:numPr>
      </w:pPr>
      <w:r>
        <w:t>Khối cảm biến: Thực hiện đo các giá trị và đưa thông tin vào khối vi điều khiển.</w:t>
      </w:r>
    </w:p>
    <w:p w14:paraId="14FDABF9" w14:textId="78991E29" w:rsidR="00042140" w:rsidRDefault="00042140" w:rsidP="00594BC3">
      <w:pPr>
        <w:pStyle w:val="content"/>
        <w:numPr>
          <w:ilvl w:val="0"/>
          <w:numId w:val="22"/>
        </w:numPr>
      </w:pPr>
      <w:r>
        <w:t>Khối servo: Là khối thực hiện yêu cầu đầu ra của vi điều khiển đóng nắm và mở nắm</w:t>
      </w:r>
    </w:p>
    <w:p w14:paraId="7CE90340" w14:textId="797E4A68" w:rsidR="00042140" w:rsidRDefault="00042140" w:rsidP="00594BC3">
      <w:pPr>
        <w:pStyle w:val="content"/>
        <w:numPr>
          <w:ilvl w:val="0"/>
          <w:numId w:val="22"/>
        </w:numPr>
      </w:pPr>
      <w:r>
        <w:t xml:space="preserve">Khối </w:t>
      </w:r>
      <w:r w:rsidR="00423F08">
        <w:t>công tắc</w:t>
      </w:r>
      <w:r>
        <w:t xml:space="preserve">: </w:t>
      </w:r>
      <w:r w:rsidR="00423F08">
        <w:t>Chuyển chế độ khi thùng rác đầy để lấy rác</w:t>
      </w:r>
    </w:p>
    <w:p w14:paraId="7FDDD95F" w14:textId="589372B0" w:rsidR="00042140" w:rsidRDefault="00423F08" w:rsidP="00594BC3">
      <w:pPr>
        <w:pStyle w:val="content"/>
        <w:numPr>
          <w:ilvl w:val="0"/>
          <w:numId w:val="22"/>
        </w:numPr>
      </w:pPr>
      <w:r>
        <w:t>Khối LCD: Hiển thị các thông tin về trạng thái của thùng rác qua LCD</w:t>
      </w:r>
    </w:p>
    <w:p w14:paraId="2BA3BB28" w14:textId="12B10969" w:rsidR="000943DB" w:rsidRDefault="000943DB" w:rsidP="00594BC3">
      <w:pPr>
        <w:pStyle w:val="content"/>
        <w:numPr>
          <w:ilvl w:val="0"/>
          <w:numId w:val="22"/>
        </w:numPr>
      </w:pPr>
      <w:r>
        <w:t>Khối âm thanh: Phát các âm thanh “Xin cảm ơn”, xin bỏ rác vào thùng …</w:t>
      </w:r>
    </w:p>
    <w:p w14:paraId="0CD4975C" w14:textId="77777777" w:rsidR="00672912" w:rsidRDefault="00672912" w:rsidP="00672912">
      <w:pPr>
        <w:pStyle w:val="level2"/>
      </w:pPr>
      <w:bookmarkStart w:id="39" w:name="_Toc102705643"/>
      <w:r>
        <w:t>Mô tả hoạt động</w:t>
      </w:r>
      <w:bookmarkEnd w:id="39"/>
    </w:p>
    <w:p w14:paraId="3C87152F" w14:textId="2544768E" w:rsidR="00423F08" w:rsidRPr="00423F08" w:rsidRDefault="00423F08" w:rsidP="00423F08">
      <w:pPr>
        <w:rPr>
          <w:rFonts w:ascii="Times New Roman" w:eastAsiaTheme="majorEastAsia" w:hAnsi="Times New Roman" w:cstheme="majorBidi"/>
          <w:b/>
          <w:sz w:val="28"/>
          <w:szCs w:val="24"/>
        </w:rPr>
      </w:pPr>
      <w:r>
        <w:br w:type="page"/>
      </w:r>
    </w:p>
    <w:p w14:paraId="6363D15D" w14:textId="1E05989D" w:rsidR="00137C36" w:rsidRDefault="00454B1B" w:rsidP="00207DA0">
      <w:pPr>
        <w:pStyle w:val="level1"/>
      </w:pPr>
      <w:bookmarkStart w:id="40" w:name="_Toc102705644"/>
      <w:r>
        <w:lastRenderedPageBreak/>
        <w:t>Sơ đồ nguyên lý trên phần mềm Altium Designer</w:t>
      </w:r>
      <w:bookmarkEnd w:id="40"/>
    </w:p>
    <w:p w14:paraId="40F0AAEF" w14:textId="77777777" w:rsidR="007271BE" w:rsidRDefault="004B416F" w:rsidP="007271BE">
      <w:pPr>
        <w:keepNext/>
      </w:pPr>
      <w:r w:rsidRPr="004B416F">
        <w:rPr>
          <w:noProof/>
        </w:rPr>
        <w:drawing>
          <wp:inline distT="0" distB="0" distL="0" distR="0" wp14:anchorId="0C5973D1" wp14:editId="5CC2BD45">
            <wp:extent cx="5963285" cy="838654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71717" cy="8398407"/>
                    </a:xfrm>
                    <a:prstGeom prst="rect">
                      <a:avLst/>
                    </a:prstGeom>
                    <a:noFill/>
                    <a:ln>
                      <a:noFill/>
                    </a:ln>
                  </pic:spPr>
                </pic:pic>
              </a:graphicData>
            </a:graphic>
          </wp:inline>
        </w:drawing>
      </w:r>
    </w:p>
    <w:p w14:paraId="6ED62862" w14:textId="395CCFF0" w:rsidR="00982E96" w:rsidRDefault="007271BE" w:rsidP="007271BE">
      <w:pPr>
        <w:pStyle w:val="Caption"/>
      </w:pPr>
      <w:r>
        <w:t xml:space="preserve">Hình </w:t>
      </w:r>
      <w:fldSimple w:instr=" STYLEREF 1 \s ">
        <w:r w:rsidR="003C69B1">
          <w:rPr>
            <w:noProof/>
          </w:rPr>
          <w:t>3</w:t>
        </w:r>
      </w:fldSimple>
      <w:r w:rsidR="003C69B1">
        <w:noBreakHyphen/>
      </w:r>
      <w:fldSimple w:instr=" SEQ Hình \* ARABIC \s 1 ">
        <w:r w:rsidR="003C69B1">
          <w:rPr>
            <w:noProof/>
          </w:rPr>
          <w:t>2</w:t>
        </w:r>
      </w:fldSimple>
      <w:r>
        <w:t>: Sơ đồ nguyên lý toàn mạch</w:t>
      </w:r>
    </w:p>
    <w:p w14:paraId="08A0071F" w14:textId="35E3D9E8" w:rsidR="00706CAE" w:rsidRPr="00AF466D" w:rsidRDefault="00706CAE" w:rsidP="00207DA0"/>
    <w:p w14:paraId="72ADE56D" w14:textId="7BBC5A54" w:rsidR="007F7D81" w:rsidRDefault="00CA0AE5" w:rsidP="00B15C32">
      <w:pPr>
        <w:pStyle w:val="level2"/>
      </w:pPr>
      <w:bookmarkStart w:id="41" w:name="_Toc102705645"/>
      <w:r>
        <w:t>Khối xử lý trung tâm</w:t>
      </w:r>
      <w:r w:rsidR="00295DD2">
        <w:t xml:space="preserve"> (MCU)</w:t>
      </w:r>
      <w:bookmarkEnd w:id="41"/>
    </w:p>
    <w:p w14:paraId="06A9D273" w14:textId="7D49326F" w:rsidR="00AF466D" w:rsidRDefault="00B15C32" w:rsidP="00AB6494">
      <w:pPr>
        <w:pStyle w:val="content"/>
      </w:pPr>
      <w:r w:rsidRPr="00B15C32">
        <w:t>Sử dụng Aduino Nano để điều khiển toà</w:t>
      </w:r>
      <w:r w:rsidR="004B416F" w:rsidRPr="004B416F">
        <w:t xml:space="preserve"> </w:t>
      </w:r>
      <w:r w:rsidRPr="00B15C32">
        <w:t>n bộ hoạt động của hệ thống.</w:t>
      </w:r>
    </w:p>
    <w:p w14:paraId="689EBABB" w14:textId="140BD6DC" w:rsidR="00423F08" w:rsidRDefault="00B717E5" w:rsidP="00594BC3">
      <w:pPr>
        <w:pStyle w:val="content"/>
        <w:numPr>
          <w:ilvl w:val="0"/>
          <w:numId w:val="23"/>
        </w:numPr>
      </w:pPr>
      <w:r>
        <w:rPr>
          <w:noProof/>
        </w:rPr>
        <mc:AlternateContent>
          <mc:Choice Requires="wps">
            <w:drawing>
              <wp:anchor distT="0" distB="0" distL="114300" distR="114300" simplePos="0" relativeHeight="251714560" behindDoc="0" locked="0" layoutInCell="1" allowOverlap="1" wp14:anchorId="253E667A" wp14:editId="11EF95A9">
                <wp:simplePos x="0" y="0"/>
                <wp:positionH relativeFrom="column">
                  <wp:posOffset>2303145</wp:posOffset>
                </wp:positionH>
                <wp:positionV relativeFrom="paragraph">
                  <wp:posOffset>1969135</wp:posOffset>
                </wp:positionV>
                <wp:extent cx="3256915" cy="635"/>
                <wp:effectExtent l="0" t="0" r="0" b="0"/>
                <wp:wrapSquare wrapText="bothSides"/>
                <wp:docPr id="74" name="Text Box 74"/>
                <wp:cNvGraphicFramePr/>
                <a:graphic xmlns:a="http://schemas.openxmlformats.org/drawingml/2006/main">
                  <a:graphicData uri="http://schemas.microsoft.com/office/word/2010/wordprocessingShape">
                    <wps:wsp>
                      <wps:cNvSpPr txBox="1"/>
                      <wps:spPr>
                        <a:xfrm>
                          <a:off x="0" y="0"/>
                          <a:ext cx="3256915" cy="635"/>
                        </a:xfrm>
                        <a:prstGeom prst="rect">
                          <a:avLst/>
                        </a:prstGeom>
                        <a:solidFill>
                          <a:prstClr val="white"/>
                        </a:solidFill>
                        <a:ln>
                          <a:noFill/>
                        </a:ln>
                      </wps:spPr>
                      <wps:txbx>
                        <w:txbxContent>
                          <w:p w14:paraId="0DEF7537" w14:textId="36077BB1" w:rsidR="00B717E5" w:rsidRPr="006753C7" w:rsidRDefault="00B717E5" w:rsidP="00B717E5">
                            <w:pPr>
                              <w:pStyle w:val="Caption"/>
                              <w:rPr>
                                <w:noProof/>
                              </w:rPr>
                            </w:pPr>
                            <w:r>
                              <w:t xml:space="preserve">Hình </w:t>
                            </w:r>
                            <w:fldSimple w:instr=" STYLEREF 1 \s ">
                              <w:r w:rsidR="003C69B1">
                                <w:rPr>
                                  <w:noProof/>
                                </w:rPr>
                                <w:t>3</w:t>
                              </w:r>
                            </w:fldSimple>
                            <w:r w:rsidR="003C69B1">
                              <w:noBreakHyphen/>
                            </w:r>
                            <w:fldSimple w:instr=" SEQ Hình \* ARABIC \s 1 ">
                              <w:r w:rsidR="003C69B1">
                                <w:rPr>
                                  <w:noProof/>
                                </w:rPr>
                                <w:t>3</w:t>
                              </w:r>
                            </w:fldSimple>
                            <w:r>
                              <w:t>: Khối xử lý trung tâm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3E667A" id="Text Box 74" o:spid="_x0000_s1034" type="#_x0000_t202" style="position:absolute;left:0;text-align:left;margin-left:181.35pt;margin-top:155.05pt;width:256.45pt;height:.05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" stroked="f">
                <v:textbox style="mso-fit-shape-to-text:t" inset="0,0,0,0">
                  <w:txbxContent>
                    <w:p w14:paraId="0DEF7537" w14:textId="36077BB1" w:rsidR="00B717E5" w:rsidRPr="006753C7" w:rsidRDefault="00B717E5" w:rsidP="00B717E5">
                      <w:pPr>
                        <w:pStyle w:val="Caption"/>
                        <w:rPr>
                          <w:noProof/>
                        </w:rPr>
                      </w:pPr>
                      <w:r>
                        <w:t xml:space="preserve">Hình </w:t>
                      </w:r>
                      <w:fldSimple w:instr=" STYLEREF 1 \s ">
                        <w:r w:rsidR="003C69B1">
                          <w:rPr>
                            <w:noProof/>
                          </w:rPr>
                          <w:t>3</w:t>
                        </w:r>
                      </w:fldSimple>
                      <w:r w:rsidR="003C69B1">
                        <w:noBreakHyphen/>
                      </w:r>
                      <w:fldSimple w:instr=" SEQ Hình \* ARABIC \s 1 ">
                        <w:r w:rsidR="003C69B1">
                          <w:rPr>
                            <w:noProof/>
                          </w:rPr>
                          <w:t>3</w:t>
                        </w:r>
                      </w:fldSimple>
                      <w:r>
                        <w:t>: Khối xử lý trung tâm</w:t>
                      </w:r>
                    </w:p>
                  </w:txbxContent>
                </v:textbox>
                <w10:wrap type="square"/>
              </v:shape>
            </w:pict>
          </mc:Fallback>
        </mc:AlternateContent>
      </w:r>
      <w:r w:rsidR="004B416F" w:rsidRPr="004B416F">
        <w:rPr>
          <w:noProof/>
        </w:rPr>
        <w:drawing>
          <wp:anchor distT="0" distB="0" distL="114300" distR="114300" simplePos="0" relativeHeight="251675648" behindDoc="0" locked="0" layoutInCell="1" allowOverlap="1" wp14:anchorId="11DB4EDD" wp14:editId="12CBB7ED">
            <wp:simplePos x="0" y="0"/>
            <wp:positionH relativeFrom="margin">
              <wp:align>right</wp:align>
            </wp:positionH>
            <wp:positionV relativeFrom="paragraph">
              <wp:posOffset>27532</wp:posOffset>
            </wp:positionV>
            <wp:extent cx="3256915" cy="1884680"/>
            <wp:effectExtent l="19050" t="19050" r="19685" b="2032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256915" cy="188468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B15C32" w:rsidRPr="00B15C32">
        <w:t>V</w:t>
      </w:r>
      <w:r w:rsidR="00AF466D">
        <w:t>IN và</w:t>
      </w:r>
      <w:r w:rsidR="00B15C32" w:rsidRPr="00B15C32">
        <w:t xml:space="preserve"> GND </w:t>
      </w:r>
      <w:r w:rsidR="00423F08">
        <w:t xml:space="preserve">: </w:t>
      </w:r>
      <w:r w:rsidR="00AF466D">
        <w:t>C</w:t>
      </w:r>
      <w:r w:rsidR="00423F08">
        <w:t>ấp nguồn 5V từ khối nguồn</w:t>
      </w:r>
    </w:p>
    <w:p w14:paraId="3A0DD44A" w14:textId="1CCA4DA9" w:rsidR="00423F08" w:rsidRDefault="00423F08" w:rsidP="00594BC3">
      <w:pPr>
        <w:pStyle w:val="content"/>
        <w:numPr>
          <w:ilvl w:val="0"/>
          <w:numId w:val="23"/>
        </w:numPr>
      </w:pPr>
      <w:r>
        <w:t xml:space="preserve">D6: </w:t>
      </w:r>
      <w:r w:rsidR="00AF466D">
        <w:t>Đ</w:t>
      </w:r>
      <w:r w:rsidR="00B15C32" w:rsidRPr="00B15C32">
        <w:t xml:space="preserve">ầu vào cảm biến hồng ngoại </w:t>
      </w:r>
    </w:p>
    <w:p w14:paraId="3C60318F" w14:textId="28E0C828" w:rsidR="00423F08" w:rsidRDefault="00423F08" w:rsidP="00594BC3">
      <w:pPr>
        <w:pStyle w:val="content"/>
        <w:numPr>
          <w:ilvl w:val="0"/>
          <w:numId w:val="23"/>
        </w:numPr>
      </w:pPr>
      <w:r>
        <w:t xml:space="preserve">D7: </w:t>
      </w:r>
      <w:r w:rsidR="00AF466D">
        <w:t>Đ</w:t>
      </w:r>
      <w:r>
        <w:t>ầu vào công tắc ở chân D7</w:t>
      </w:r>
    </w:p>
    <w:p w14:paraId="355D93D3" w14:textId="0C649137" w:rsidR="001246B4" w:rsidRDefault="00AF466D" w:rsidP="00594BC3">
      <w:pPr>
        <w:pStyle w:val="content"/>
        <w:numPr>
          <w:ilvl w:val="0"/>
          <w:numId w:val="23"/>
        </w:numPr>
      </w:pPr>
      <w:r>
        <w:t xml:space="preserve">D5 và D4: </w:t>
      </w:r>
      <w:r w:rsidR="00423F08">
        <w:t xml:space="preserve"> </w:t>
      </w:r>
      <w:r>
        <w:t xml:space="preserve">Đầu </w:t>
      </w:r>
      <w:r w:rsidR="00B15C32" w:rsidRPr="00B15C32">
        <w:t xml:space="preserve">vào cảm biến siêu âm chân </w:t>
      </w:r>
      <w:r w:rsidR="00B15C32">
        <w:t xml:space="preserve">TRIG và </w:t>
      </w:r>
      <w:r>
        <w:t>ECHO</w:t>
      </w:r>
      <w:r w:rsidR="00B15C32" w:rsidRPr="00B15C32">
        <w:t>.</w:t>
      </w:r>
    </w:p>
    <w:p w14:paraId="46A19A69" w14:textId="57BC6FE3" w:rsidR="00AF466D" w:rsidRDefault="00AF466D" w:rsidP="00594BC3">
      <w:pPr>
        <w:pStyle w:val="content"/>
        <w:numPr>
          <w:ilvl w:val="0"/>
          <w:numId w:val="23"/>
        </w:numPr>
      </w:pPr>
      <w:r>
        <w:t>D9 và D10: Đầu ra của Servo</w:t>
      </w:r>
    </w:p>
    <w:p w14:paraId="12C071E8" w14:textId="0D6E8B94" w:rsidR="00B15C32" w:rsidRDefault="00AF466D" w:rsidP="00B717E5">
      <w:pPr>
        <w:pStyle w:val="content"/>
        <w:numPr>
          <w:ilvl w:val="0"/>
          <w:numId w:val="23"/>
        </w:numPr>
      </w:pPr>
      <w:r>
        <w:t>A4 và A5: Đầu ra LCD dạng I2C chân SDA và SCL</w:t>
      </w:r>
    </w:p>
    <w:p w14:paraId="12B57183" w14:textId="510A49BF" w:rsidR="004B416F" w:rsidRPr="004B416F" w:rsidRDefault="00CA0AE5" w:rsidP="00594BC3">
      <w:pPr>
        <w:pStyle w:val="level2"/>
      </w:pPr>
      <w:bookmarkStart w:id="42" w:name="_Toc102705646"/>
      <w:r>
        <w:t xml:space="preserve">Khối </w:t>
      </w:r>
      <w:r w:rsidR="00A8033E">
        <w:t>nguồn</w:t>
      </w:r>
      <w:bookmarkEnd w:id="42"/>
      <w:r w:rsidR="00ED5B63">
        <w:t xml:space="preserve"> và ổn áp nguồn</w:t>
      </w:r>
      <w:r w:rsidR="00A8033E">
        <w:t xml:space="preserve"> </w:t>
      </w:r>
    </w:p>
    <w:p w14:paraId="4F8D90B2" w14:textId="0014E0F2" w:rsidR="00706CAE" w:rsidRDefault="00B717E5" w:rsidP="00295DD2">
      <w:pPr>
        <w:pStyle w:val="content"/>
      </w:pPr>
      <w:r>
        <w:rPr>
          <w:noProof/>
        </w:rPr>
        <mc:AlternateContent>
          <mc:Choice Requires="wps">
            <w:drawing>
              <wp:anchor distT="0" distB="0" distL="114300" distR="114300" simplePos="0" relativeHeight="251716608" behindDoc="0" locked="0" layoutInCell="1" allowOverlap="1" wp14:anchorId="3C065CB6" wp14:editId="69D5E6A3">
                <wp:simplePos x="0" y="0"/>
                <wp:positionH relativeFrom="column">
                  <wp:posOffset>2553970</wp:posOffset>
                </wp:positionH>
                <wp:positionV relativeFrom="paragraph">
                  <wp:posOffset>1341120</wp:posOffset>
                </wp:positionV>
                <wp:extent cx="3009265" cy="635"/>
                <wp:effectExtent l="0" t="0" r="0" b="0"/>
                <wp:wrapSquare wrapText="bothSides"/>
                <wp:docPr id="75" name="Text Box 75"/>
                <wp:cNvGraphicFramePr/>
                <a:graphic xmlns:a="http://schemas.openxmlformats.org/drawingml/2006/main">
                  <a:graphicData uri="http://schemas.microsoft.com/office/word/2010/wordprocessingShape">
                    <wps:wsp>
                      <wps:cNvSpPr txBox="1"/>
                      <wps:spPr>
                        <a:xfrm>
                          <a:off x="0" y="0"/>
                          <a:ext cx="3009265" cy="635"/>
                        </a:xfrm>
                        <a:prstGeom prst="rect">
                          <a:avLst/>
                        </a:prstGeom>
                        <a:solidFill>
                          <a:prstClr val="white"/>
                        </a:solidFill>
                        <a:ln>
                          <a:noFill/>
                        </a:ln>
                      </wps:spPr>
                      <wps:txbx>
                        <w:txbxContent>
                          <w:p w14:paraId="6B5A597B" w14:textId="3377A685" w:rsidR="00B717E5" w:rsidRPr="00C241D1" w:rsidRDefault="00B717E5" w:rsidP="00B717E5">
                            <w:pPr>
                              <w:pStyle w:val="Caption"/>
                              <w:rPr>
                                <w:b/>
                                <w:bCs/>
                                <w:noProof/>
                              </w:rPr>
                            </w:pPr>
                            <w:r>
                              <w:t xml:space="preserve">Hình </w:t>
                            </w:r>
                            <w:fldSimple w:instr=" STYLEREF 1 \s ">
                              <w:r w:rsidR="003C69B1">
                                <w:rPr>
                                  <w:noProof/>
                                </w:rPr>
                                <w:t>3</w:t>
                              </w:r>
                            </w:fldSimple>
                            <w:r w:rsidR="003C69B1">
                              <w:noBreakHyphen/>
                            </w:r>
                            <w:fldSimple w:instr=" SEQ Hình \* ARABIC \s 1 ">
                              <w:r w:rsidR="003C69B1">
                                <w:rPr>
                                  <w:noProof/>
                                </w:rPr>
                                <w:t>4</w:t>
                              </w:r>
                            </w:fldSimple>
                            <w:r>
                              <w:t>: Khối nguồn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065CB6" id="Text Box 75" o:spid="_x0000_s1035" type="#_x0000_t202" style="position:absolute;left:0;text-align:left;margin-left:201.1pt;margin-top:105.6pt;width:236.95pt;height:.0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" stroked="f">
                <v:textbox style="mso-fit-shape-to-text:t" inset="0,0,0,0">
                  <w:txbxContent>
                    <w:p w14:paraId="6B5A597B" w14:textId="3377A685" w:rsidR="00B717E5" w:rsidRPr="00C241D1" w:rsidRDefault="00B717E5" w:rsidP="00B717E5">
                      <w:pPr>
                        <w:pStyle w:val="Caption"/>
                        <w:rPr>
                          <w:b/>
                          <w:bCs/>
                          <w:noProof/>
                        </w:rPr>
                      </w:pPr>
                      <w:r>
                        <w:t xml:space="preserve">Hình </w:t>
                      </w:r>
                      <w:fldSimple w:instr=" STYLEREF 1 \s ">
                        <w:r w:rsidR="003C69B1">
                          <w:rPr>
                            <w:noProof/>
                          </w:rPr>
                          <w:t>3</w:t>
                        </w:r>
                      </w:fldSimple>
                      <w:r w:rsidR="003C69B1">
                        <w:noBreakHyphen/>
                      </w:r>
                      <w:fldSimple w:instr=" SEQ Hình \* ARABIC \s 1 ">
                        <w:r w:rsidR="003C69B1">
                          <w:rPr>
                            <w:noProof/>
                          </w:rPr>
                          <w:t>4</w:t>
                        </w:r>
                      </w:fldSimple>
                      <w:r>
                        <w:t>: Khối nguồn</w:t>
                      </w:r>
                    </w:p>
                  </w:txbxContent>
                </v:textbox>
                <w10:wrap type="square"/>
              </v:shape>
            </w:pict>
          </mc:Fallback>
        </mc:AlternateContent>
      </w:r>
      <w:r w:rsidR="004B416F" w:rsidRPr="004B416F">
        <w:rPr>
          <w:b/>
          <w:bCs/>
          <w:noProof/>
        </w:rPr>
        <w:drawing>
          <wp:anchor distT="0" distB="0" distL="114300" distR="114300" simplePos="0" relativeHeight="251676672" behindDoc="0" locked="0" layoutInCell="1" allowOverlap="1" wp14:anchorId="023ECC30" wp14:editId="5C6C1631">
            <wp:simplePos x="0" y="0"/>
            <wp:positionH relativeFrom="margin">
              <wp:posOffset>2553970</wp:posOffset>
            </wp:positionH>
            <wp:positionV relativeFrom="paragraph">
              <wp:posOffset>27305</wp:posOffset>
            </wp:positionV>
            <wp:extent cx="3009265" cy="1256665"/>
            <wp:effectExtent l="19050" t="19050" r="19685" b="1968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009265" cy="1256665"/>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AB6494">
        <w:t>Mạch sử dụng nguồn điện 12V cấp vàp Module nguồn LM2569.</w:t>
      </w:r>
    </w:p>
    <w:p w14:paraId="10A1283F" w14:textId="52C8F36D" w:rsidR="00982E96" w:rsidRDefault="00AB6494" w:rsidP="00435EFD">
      <w:pPr>
        <w:pStyle w:val="content"/>
      </w:pPr>
      <w:r>
        <w:t xml:space="preserve"> Module nguồn LM2569 có tác dụng biến đổi nguồn cấp 12V về 5V để cấp cho </w:t>
      </w:r>
      <w:r w:rsidR="00AA2B2C">
        <w:t>Arduino Nano và các cảm biến, động cơ Servo…</w:t>
      </w:r>
    </w:p>
    <w:p w14:paraId="6EE70F4F" w14:textId="68C53FC8" w:rsidR="007364C1" w:rsidRDefault="00B717E5" w:rsidP="00706CAE">
      <w:pPr>
        <w:pStyle w:val="level2"/>
      </w:pPr>
      <w:bookmarkStart w:id="43" w:name="_Toc102705648"/>
      <w:r w:rsidRPr="003E4C05">
        <w:rPr>
          <w:noProof/>
        </w:rPr>
        <w:drawing>
          <wp:anchor distT="0" distB="0" distL="114300" distR="114300" simplePos="0" relativeHeight="251677696" behindDoc="0" locked="0" layoutInCell="1" allowOverlap="1" wp14:anchorId="0EFBC545" wp14:editId="14902A3F">
            <wp:simplePos x="0" y="0"/>
            <wp:positionH relativeFrom="column">
              <wp:posOffset>3211517</wp:posOffset>
            </wp:positionH>
            <wp:positionV relativeFrom="paragraph">
              <wp:posOffset>23761</wp:posOffset>
            </wp:positionV>
            <wp:extent cx="2214245" cy="1236345"/>
            <wp:effectExtent l="19050" t="19050" r="14605" b="20955"/>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214245" cy="1236345"/>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706CAE">
        <w:t>Khối LCD</w:t>
      </w:r>
      <w:bookmarkEnd w:id="43"/>
    </w:p>
    <w:p w14:paraId="7CA9F986" w14:textId="6D797D35" w:rsidR="004B416F" w:rsidRDefault="00435EFD" w:rsidP="00435EFD">
      <w:pPr>
        <w:pStyle w:val="content"/>
      </w:pPr>
      <w:r>
        <w:t xml:space="preserve">LCD giao tiếp với vi điều khiển ESP32 thông qua chuẩn giao tiếp I2C với 2 chân SDA và SCL, GND và VCC dùng để </w:t>
      </w:r>
      <w:r>
        <w:lastRenderedPageBreak/>
        <w:t>cấp nguồn cho LCD và làm tham chiếu cho sự truyền nhận dữ liệu của ESP32 và màn hình.</w:t>
      </w:r>
    </w:p>
    <w:p w14:paraId="37276066" w14:textId="164B1510" w:rsidR="004B416F" w:rsidRDefault="00435EFD" w:rsidP="00B63BC6">
      <w:pPr>
        <w:pStyle w:val="content"/>
      </w:pPr>
      <w:r>
        <w:t>Màn hình LCD giúp hiển thị các thông số của thùng rác một cách thuận tiện</w:t>
      </w:r>
      <w:r w:rsidR="00B63BC6">
        <w:t xml:space="preserve"> như: báo ra màn hình thùng rác đã đầy, báo ra màn hình một số dòng chữ về bảo vệ môi trường, vứt rác đúng nơi quy định …</w:t>
      </w:r>
    </w:p>
    <w:p w14:paraId="7E268B67" w14:textId="4B460BD0" w:rsidR="007364C1" w:rsidRDefault="007364C1" w:rsidP="007364C1">
      <w:pPr>
        <w:pStyle w:val="level2"/>
      </w:pPr>
      <w:bookmarkStart w:id="44" w:name="_Toc102705649"/>
      <w:r>
        <w:t>Khối SR04</w:t>
      </w:r>
      <w:bookmarkEnd w:id="44"/>
    </w:p>
    <w:p w14:paraId="29D34FAD" w14:textId="5A3DF2C3" w:rsidR="003E4C05" w:rsidRDefault="00ED5B63" w:rsidP="00B63BC6">
      <w:pPr>
        <w:pStyle w:val="content"/>
      </w:pPr>
      <w:r>
        <w:rPr>
          <w:noProof/>
        </w:rPr>
        <mc:AlternateContent>
          <mc:Choice Requires="wps">
            <w:drawing>
              <wp:anchor distT="0" distB="0" distL="114300" distR="114300" simplePos="0" relativeHeight="251718656" behindDoc="0" locked="0" layoutInCell="1" allowOverlap="1" wp14:anchorId="15970BF8" wp14:editId="052E3A08">
                <wp:simplePos x="0" y="0"/>
                <wp:positionH relativeFrom="column">
                  <wp:posOffset>3473450</wp:posOffset>
                </wp:positionH>
                <wp:positionV relativeFrom="paragraph">
                  <wp:posOffset>1239520</wp:posOffset>
                </wp:positionV>
                <wp:extent cx="1847850" cy="635"/>
                <wp:effectExtent l="0" t="0" r="0" b="0"/>
                <wp:wrapSquare wrapText="bothSides"/>
                <wp:docPr id="76" name="Text Box 76"/>
                <wp:cNvGraphicFramePr/>
                <a:graphic xmlns:a="http://schemas.openxmlformats.org/drawingml/2006/main">
                  <a:graphicData uri="http://schemas.microsoft.com/office/word/2010/wordprocessingShape">
                    <wps:wsp>
                      <wps:cNvSpPr txBox="1"/>
                      <wps:spPr>
                        <a:xfrm>
                          <a:off x="0" y="0"/>
                          <a:ext cx="1847850" cy="635"/>
                        </a:xfrm>
                        <a:prstGeom prst="rect">
                          <a:avLst/>
                        </a:prstGeom>
                        <a:solidFill>
                          <a:prstClr val="white"/>
                        </a:solidFill>
                        <a:ln>
                          <a:noFill/>
                        </a:ln>
                      </wps:spPr>
                      <wps:txbx>
                        <w:txbxContent>
                          <w:p w14:paraId="02052850" w14:textId="5A0DBA9C" w:rsidR="00ED5B63" w:rsidRPr="0053748E" w:rsidRDefault="00ED5B63" w:rsidP="00ED5B63">
                            <w:pPr>
                              <w:pStyle w:val="Caption"/>
                              <w:rPr>
                                <w:noProof/>
                              </w:rPr>
                            </w:pPr>
                            <w:r>
                              <w:t xml:space="preserve">Hình </w:t>
                            </w:r>
                            <w:fldSimple w:instr=" STYLEREF 1 \s ">
                              <w:r w:rsidR="003C69B1">
                                <w:rPr>
                                  <w:noProof/>
                                </w:rPr>
                                <w:t>3</w:t>
                              </w:r>
                            </w:fldSimple>
                            <w:r w:rsidR="003C69B1">
                              <w:noBreakHyphen/>
                            </w:r>
                            <w:fldSimple w:instr=" SEQ Hình \* ARABIC \s 1 ">
                              <w:r w:rsidR="003C69B1">
                                <w:rPr>
                                  <w:noProof/>
                                </w:rPr>
                                <w:t>5</w:t>
                              </w:r>
                            </w:fldSimple>
                            <w:r>
                              <w:t>: Khối SR-04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970BF8" id="Text Box 76" o:spid="_x0000_s1036" type="#_x0000_t202" style="position:absolute;left:0;text-align:left;margin-left:273.5pt;margin-top:97.6pt;width:145.5pt;height:.05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" stroked="f">
                <v:textbox style="mso-fit-shape-to-text:t" inset="0,0,0,0">
                  <w:txbxContent>
                    <w:p w14:paraId="02052850" w14:textId="5A0DBA9C" w:rsidR="00ED5B63" w:rsidRPr="0053748E" w:rsidRDefault="00ED5B63" w:rsidP="00ED5B63">
                      <w:pPr>
                        <w:pStyle w:val="Caption"/>
                        <w:rPr>
                          <w:noProof/>
                        </w:rPr>
                      </w:pPr>
                      <w:r>
                        <w:t xml:space="preserve">Hình </w:t>
                      </w:r>
                      <w:fldSimple w:instr=" STYLEREF 1 \s ">
                        <w:r w:rsidR="003C69B1">
                          <w:rPr>
                            <w:noProof/>
                          </w:rPr>
                          <w:t>3</w:t>
                        </w:r>
                      </w:fldSimple>
                      <w:r w:rsidR="003C69B1">
                        <w:noBreakHyphen/>
                      </w:r>
                      <w:fldSimple w:instr=" SEQ Hình \* ARABIC \s 1 ">
                        <w:r w:rsidR="003C69B1">
                          <w:rPr>
                            <w:noProof/>
                          </w:rPr>
                          <w:t>5</w:t>
                        </w:r>
                      </w:fldSimple>
                      <w:r>
                        <w:t>: Khối SR-04</w:t>
                      </w:r>
                    </w:p>
                  </w:txbxContent>
                </v:textbox>
                <w10:wrap type="square"/>
              </v:shape>
            </w:pict>
          </mc:Fallback>
        </mc:AlternateContent>
      </w:r>
      <w:r w:rsidR="003E4C05" w:rsidRPr="003E4C05">
        <w:rPr>
          <w:noProof/>
        </w:rPr>
        <w:drawing>
          <wp:anchor distT="0" distB="0" distL="114300" distR="114300" simplePos="0" relativeHeight="251678720" behindDoc="0" locked="0" layoutInCell="1" allowOverlap="1" wp14:anchorId="4EE71FEF" wp14:editId="3681AACB">
            <wp:simplePos x="0" y="0"/>
            <wp:positionH relativeFrom="margin">
              <wp:posOffset>3473450</wp:posOffset>
            </wp:positionH>
            <wp:positionV relativeFrom="paragraph">
              <wp:posOffset>14605</wp:posOffset>
            </wp:positionV>
            <wp:extent cx="1847850" cy="1167765"/>
            <wp:effectExtent l="19050" t="19050" r="19050" b="13335"/>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847850" cy="1167765"/>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B63BC6">
        <w:t>Khối cảm biến SR04 giao tiếp với vi điều khiển thông qua 2 chân TRIG và ECHO.</w:t>
      </w:r>
    </w:p>
    <w:p w14:paraId="6BEED1FB" w14:textId="5973BC4F" w:rsidR="003E4C05" w:rsidRDefault="00B63BC6" w:rsidP="00B63BC6">
      <w:pPr>
        <w:pStyle w:val="content"/>
      </w:pPr>
      <w:r w:rsidRPr="00B63BC6">
        <w:t xml:space="preserve">Pin </w:t>
      </w:r>
      <w:r>
        <w:t>TRIG (hay còn gọi là chân kích hoạt)</w:t>
      </w:r>
      <w:r w:rsidRPr="00B63BC6">
        <w:t xml:space="preserve"> được sử dụng để kích hoạt các xung âm thanh siêu âm. Pin E</w:t>
      </w:r>
      <w:r>
        <w:t>CHO có tác dụng</w:t>
      </w:r>
      <w:r w:rsidRPr="00B63BC6">
        <w:t xml:space="preserve"> tạo ra một xung khi nhận được tín hiệu phản xạ. Độ dài của xung tỷ lệ thuận với thời gian phát hiện tín hiệu truyền.</w:t>
      </w:r>
    </w:p>
    <w:p w14:paraId="37E00301" w14:textId="0DAF851C" w:rsidR="007364C1" w:rsidRDefault="003E4C05" w:rsidP="007364C1">
      <w:pPr>
        <w:pStyle w:val="level2"/>
      </w:pPr>
      <w:bookmarkStart w:id="45" w:name="_Toc102705650"/>
      <w:r w:rsidRPr="003E4C05">
        <w:rPr>
          <w:noProof/>
        </w:rPr>
        <w:drawing>
          <wp:anchor distT="0" distB="0" distL="114300" distR="114300" simplePos="0" relativeHeight="251679744" behindDoc="0" locked="0" layoutInCell="1" allowOverlap="1" wp14:anchorId="41CC23B2" wp14:editId="190EEFD9">
            <wp:simplePos x="0" y="0"/>
            <wp:positionH relativeFrom="column">
              <wp:posOffset>3513607</wp:posOffset>
            </wp:positionH>
            <wp:positionV relativeFrom="paragraph">
              <wp:posOffset>229491</wp:posOffset>
            </wp:positionV>
            <wp:extent cx="1838262" cy="1671851"/>
            <wp:effectExtent l="19050" t="19050" r="10160" b="2413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838262" cy="1671851"/>
                    </a:xfrm>
                    <a:prstGeom prst="rect">
                      <a:avLst/>
                    </a:prstGeom>
                    <a:noFill/>
                    <a:ln w="12700">
                      <a:solidFill>
                        <a:schemeClr val="tx1"/>
                      </a:solidFill>
                    </a:ln>
                  </pic:spPr>
                </pic:pic>
              </a:graphicData>
            </a:graphic>
          </wp:anchor>
        </w:drawing>
      </w:r>
      <w:r w:rsidR="007364C1">
        <w:t>Khối Servo</w:t>
      </w:r>
      <w:bookmarkEnd w:id="45"/>
    </w:p>
    <w:p w14:paraId="2EC02A6F" w14:textId="5A6467E5" w:rsidR="003E4C05" w:rsidRDefault="00622B1E" w:rsidP="00622B1E">
      <w:pPr>
        <w:pStyle w:val="content"/>
      </w:pPr>
      <w:r w:rsidRPr="00E57ACA">
        <w:rPr>
          <w:szCs w:val="28"/>
        </w:rPr>
        <w:t>Quyết định trạng thái hoạt động</w:t>
      </w:r>
      <w:r>
        <w:rPr>
          <w:szCs w:val="28"/>
        </w:rPr>
        <w:t xml:space="preserve"> đóng nắp và mở nắp của thùng rác</w:t>
      </w:r>
      <w:r w:rsidRPr="00E57ACA">
        <w:rPr>
          <w:szCs w:val="28"/>
        </w:rPr>
        <w:t xml:space="preserve">. </w:t>
      </w:r>
      <w:r>
        <w:rPr>
          <w:szCs w:val="28"/>
        </w:rPr>
        <w:t>Khối Servo được cấp nguồn 5v và được điều khiển thông qua các chân PWM của vi xử lý. Động cơ Servo là loại động cơ có thể điều khiển được chính xác vị trí. Do đó việc nâng hạ nắp của thùng rác yêu cầu có khối Servo này.</w:t>
      </w:r>
    </w:p>
    <w:p w14:paraId="604EDEC8" w14:textId="12210DDA" w:rsidR="007364C1" w:rsidRDefault="007364C1" w:rsidP="007364C1">
      <w:pPr>
        <w:pStyle w:val="level2"/>
      </w:pPr>
      <w:bookmarkStart w:id="46" w:name="_Toc102705651"/>
      <w:r>
        <w:lastRenderedPageBreak/>
        <w:t xml:space="preserve">Khối </w:t>
      </w:r>
      <w:bookmarkEnd w:id="46"/>
      <w:r w:rsidR="003E4C05">
        <w:t>cảm biến vật cản</w:t>
      </w:r>
    </w:p>
    <w:p w14:paraId="486BDC1E" w14:textId="395FD7AD" w:rsidR="00622B1E" w:rsidRDefault="00622B1E" w:rsidP="0072475B">
      <w:pPr>
        <w:pStyle w:val="ch"/>
      </w:pPr>
      <w:r w:rsidRPr="003E4C05">
        <w:rPr>
          <w:noProof/>
        </w:rPr>
        <w:drawing>
          <wp:anchor distT="0" distB="0" distL="114300" distR="114300" simplePos="0" relativeHeight="251680768" behindDoc="0" locked="0" layoutInCell="1" allowOverlap="1" wp14:anchorId="16EFCF29" wp14:editId="74BDBB89">
            <wp:simplePos x="0" y="0"/>
            <wp:positionH relativeFrom="margin">
              <wp:align>right</wp:align>
            </wp:positionH>
            <wp:positionV relativeFrom="paragraph">
              <wp:posOffset>22860</wp:posOffset>
            </wp:positionV>
            <wp:extent cx="2433320" cy="2048510"/>
            <wp:effectExtent l="19050" t="19050" r="24130" b="2794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433320" cy="204851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Pr>
          <w:noProof/>
        </w:rPr>
        <w:t xml:space="preserve">Cảm biến vật cản </w:t>
      </w:r>
      <w:r>
        <w:t xml:space="preserve">được sử dụng là cảm biến hồng ngoại </w:t>
      </w:r>
    </w:p>
    <w:p w14:paraId="191D2217" w14:textId="60C3AD40" w:rsidR="00622B1E" w:rsidRDefault="00622B1E" w:rsidP="0072475B">
      <w:pPr>
        <w:pStyle w:val="ch"/>
      </w:pPr>
      <w:r>
        <w:t xml:space="preserve">Cảm biến </w:t>
      </w:r>
      <w:r w:rsidR="0072475B">
        <w:t xml:space="preserve">sử dụng sự thu phát của 2 mắt hồng ngoại </w:t>
      </w:r>
      <w:r>
        <w:t>để phát hiện vậ</w:t>
      </w:r>
      <w:r w:rsidR="0072475B">
        <w:t>t cản</w:t>
      </w:r>
      <w:r>
        <w:t>, khi đến gần thì cảm biến sẽ đưa tín hiệu vào vi điều khiển</w:t>
      </w:r>
      <w:r w:rsidR="0072475B">
        <w:t xml:space="preserve"> để điều khiển các thiết bị khác</w:t>
      </w:r>
    </w:p>
    <w:p w14:paraId="2D68F1B3" w14:textId="77777777" w:rsidR="003E4C05" w:rsidRPr="0072475B" w:rsidRDefault="003E4C05" w:rsidP="0072475B">
      <w:pPr>
        <w:pStyle w:val="ch"/>
        <w:ind w:firstLine="0"/>
      </w:pPr>
    </w:p>
    <w:p w14:paraId="154043F3" w14:textId="4BE603A6" w:rsidR="00746948" w:rsidRDefault="00746948" w:rsidP="007364C1">
      <w:pPr>
        <w:pStyle w:val="level2"/>
      </w:pPr>
      <w:bookmarkStart w:id="47" w:name="_Toc102705652"/>
      <w:r>
        <w:t>Khối giao tiếp DF</w:t>
      </w:r>
      <w:r w:rsidR="009B7F0E">
        <w:t>Player</w:t>
      </w:r>
      <w:r>
        <w:t xml:space="preserve"> Mini</w:t>
      </w:r>
    </w:p>
    <w:p w14:paraId="713BD919" w14:textId="3BEFBC74" w:rsidR="009B7F0E" w:rsidRDefault="00746948" w:rsidP="009B7F0E">
      <w:pPr>
        <w:pStyle w:val="content"/>
      </w:pPr>
      <w:r>
        <w:rPr>
          <w:noProof/>
        </w:rPr>
        <mc:AlternateContent>
          <mc:Choice Requires="wps">
            <w:drawing>
              <wp:anchor distT="0" distB="0" distL="114300" distR="114300" simplePos="0" relativeHeight="251686912" behindDoc="0" locked="0" layoutInCell="1" allowOverlap="1" wp14:anchorId="45233600" wp14:editId="319547D0">
                <wp:simplePos x="0" y="0"/>
                <wp:positionH relativeFrom="column">
                  <wp:posOffset>3727450</wp:posOffset>
                </wp:positionH>
                <wp:positionV relativeFrom="paragraph">
                  <wp:posOffset>1231900</wp:posOffset>
                </wp:positionV>
                <wp:extent cx="1852295" cy="635"/>
                <wp:effectExtent l="0" t="0" r="0" b="0"/>
                <wp:wrapSquare wrapText="bothSides"/>
                <wp:docPr id="8" name="Text Box 8"/>
                <wp:cNvGraphicFramePr/>
                <a:graphic xmlns:a="http://schemas.openxmlformats.org/drawingml/2006/main">
                  <a:graphicData uri="http://schemas.microsoft.com/office/word/2010/wordprocessingShape">
                    <wps:wsp>
                      <wps:cNvSpPr txBox="1"/>
                      <wps:spPr>
                        <a:xfrm>
                          <a:off x="0" y="0"/>
                          <a:ext cx="1852295" cy="635"/>
                        </a:xfrm>
                        <a:prstGeom prst="rect">
                          <a:avLst/>
                        </a:prstGeom>
                        <a:solidFill>
                          <a:prstClr val="white"/>
                        </a:solidFill>
                        <a:ln>
                          <a:noFill/>
                        </a:ln>
                      </wps:spPr>
                      <wps:txbx>
                        <w:txbxContent>
                          <w:p w14:paraId="25F3CFB2" w14:textId="676030F9" w:rsidR="00746948" w:rsidRPr="00C12BD5" w:rsidRDefault="00746948" w:rsidP="00746948">
                            <w:pPr>
                              <w:pStyle w:val="Caption"/>
                              <w:rPr>
                                <w:noProof/>
                              </w:rPr>
                            </w:pPr>
                            <w:r>
                              <w:t xml:space="preserve">Hình </w:t>
                            </w:r>
                            <w:fldSimple w:instr=" STYLEREF 1 \s ">
                              <w:r w:rsidR="003C69B1">
                                <w:rPr>
                                  <w:noProof/>
                                </w:rPr>
                                <w:t>3</w:t>
                              </w:r>
                            </w:fldSimple>
                            <w:r w:rsidR="003C69B1">
                              <w:noBreakHyphen/>
                            </w:r>
                            <w:fldSimple w:instr=" SEQ Hình \* ARABIC \s 1 ">
                              <w:r w:rsidR="003C69B1">
                                <w:rPr>
                                  <w:noProof/>
                                </w:rPr>
                                <w:t>6</w:t>
                              </w:r>
                            </w:fldSimple>
                            <w:r>
                              <w:t>: Khối giao tiếp DFPlay</w:t>
                            </w:r>
                            <w:r w:rsidR="009B7F0E">
                              <w:t>er</w:t>
                            </w:r>
                            <w:r>
                              <w:t xml:space="preserve"> Mini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233600" id="Text Box 8" o:spid="_x0000_s1037" type="#_x0000_t202" style="position:absolute;left:0;text-align:left;margin-left:293.5pt;margin-top:97pt;width:145.85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" stroked="f">
                <v:textbox style="mso-fit-shape-to-text:t" inset="0,0,0,0">
                  <w:txbxContent>
                    <w:p w14:paraId="25F3CFB2" w14:textId="676030F9" w:rsidR="00746948" w:rsidRPr="00C12BD5" w:rsidRDefault="00746948" w:rsidP="00746948">
                      <w:pPr>
                        <w:pStyle w:val="Caption"/>
                        <w:rPr>
                          <w:noProof/>
                        </w:rPr>
                      </w:pPr>
                      <w:r>
                        <w:t xml:space="preserve">Hình </w:t>
                      </w:r>
                      <w:fldSimple w:instr=" STYLEREF 1 \s ">
                        <w:r w:rsidR="003C69B1">
                          <w:rPr>
                            <w:noProof/>
                          </w:rPr>
                          <w:t>3</w:t>
                        </w:r>
                      </w:fldSimple>
                      <w:r w:rsidR="003C69B1">
                        <w:noBreakHyphen/>
                      </w:r>
                      <w:fldSimple w:instr=" SEQ Hình \* ARABIC \s 1 ">
                        <w:r w:rsidR="003C69B1">
                          <w:rPr>
                            <w:noProof/>
                          </w:rPr>
                          <w:t>6</w:t>
                        </w:r>
                      </w:fldSimple>
                      <w:r>
                        <w:t>: Khối giao tiếp DFPlay</w:t>
                      </w:r>
                      <w:r w:rsidR="009B7F0E">
                        <w:t>er</w:t>
                      </w:r>
                      <w:r>
                        <w:t xml:space="preserve"> Mini</w:t>
                      </w:r>
                    </w:p>
                  </w:txbxContent>
                </v:textbox>
                <w10:wrap type="square"/>
              </v:shape>
            </w:pict>
          </mc:Fallback>
        </mc:AlternateContent>
      </w:r>
      <w:r w:rsidRPr="00746948">
        <w:rPr>
          <w:noProof/>
        </w:rPr>
        <w:drawing>
          <wp:anchor distT="0" distB="0" distL="114300" distR="114300" simplePos="0" relativeHeight="251684864" behindDoc="0" locked="0" layoutInCell="1" allowOverlap="1" wp14:anchorId="3A77761D" wp14:editId="1D9816C8">
            <wp:simplePos x="0" y="0"/>
            <wp:positionH relativeFrom="margin">
              <wp:align>right</wp:align>
            </wp:positionH>
            <wp:positionV relativeFrom="paragraph">
              <wp:posOffset>6985</wp:posOffset>
            </wp:positionV>
            <wp:extent cx="1852295" cy="1167765"/>
            <wp:effectExtent l="19050" t="19050" r="14605" b="1333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852295" cy="1167765"/>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9B7F0E">
        <w:t>Sử dụng USART mềm để giao tiếp với module DFPlayer Mini</w:t>
      </w:r>
    </w:p>
    <w:p w14:paraId="2F3BC171" w14:textId="154A40B9" w:rsidR="00746948" w:rsidRDefault="00746948" w:rsidP="00746948">
      <w:pPr>
        <w:pStyle w:val="content"/>
      </w:pPr>
    </w:p>
    <w:p w14:paraId="5CA1C58F" w14:textId="51D61F33" w:rsidR="00746948" w:rsidRDefault="00746948" w:rsidP="00746948">
      <w:pPr>
        <w:pStyle w:val="content"/>
      </w:pPr>
    </w:p>
    <w:p w14:paraId="1E77BD19" w14:textId="729E2C30" w:rsidR="009B7F0E" w:rsidRDefault="009B7F0E" w:rsidP="00746948">
      <w:pPr>
        <w:pStyle w:val="content"/>
      </w:pPr>
    </w:p>
    <w:p w14:paraId="391231E9" w14:textId="77777777" w:rsidR="009B7F0E" w:rsidRDefault="009B7F0E" w:rsidP="00746948">
      <w:pPr>
        <w:pStyle w:val="content"/>
      </w:pPr>
    </w:p>
    <w:p w14:paraId="6AA78512" w14:textId="38967328" w:rsidR="003E4C05" w:rsidRDefault="009B7F0E" w:rsidP="007364C1">
      <w:pPr>
        <w:pStyle w:val="level2"/>
      </w:pPr>
      <w:r w:rsidRPr="009B7F0E">
        <w:rPr>
          <w:noProof/>
        </w:rPr>
        <w:drawing>
          <wp:anchor distT="0" distB="0" distL="114300" distR="114300" simplePos="0" relativeHeight="251687936" behindDoc="0" locked="0" layoutInCell="1" allowOverlap="1" wp14:anchorId="1027CBF5" wp14:editId="63151058">
            <wp:simplePos x="0" y="0"/>
            <wp:positionH relativeFrom="margin">
              <wp:align>right</wp:align>
            </wp:positionH>
            <wp:positionV relativeFrom="paragraph">
              <wp:posOffset>6454</wp:posOffset>
            </wp:positionV>
            <wp:extent cx="1132205" cy="3152140"/>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134711" cy="3159610"/>
                    </a:xfrm>
                    <a:prstGeom prst="rect">
                      <a:avLst/>
                    </a:prstGeom>
                    <a:noFill/>
                    <a:ln>
                      <a:noFill/>
                    </a:ln>
                  </pic:spPr>
                </pic:pic>
              </a:graphicData>
            </a:graphic>
            <wp14:sizeRelV relativeFrom="margin">
              <wp14:pctHeight>0</wp14:pctHeight>
            </wp14:sizeRelV>
          </wp:anchor>
        </w:drawing>
      </w:r>
      <w:r w:rsidR="007364C1">
        <w:t>Khối mở rộng</w:t>
      </w:r>
      <w:bookmarkEnd w:id="47"/>
    </w:p>
    <w:p w14:paraId="6914EC7A" w14:textId="70770C40" w:rsidR="0072475B" w:rsidRDefault="0072475B" w:rsidP="0072475B">
      <w:pPr>
        <w:pStyle w:val="content"/>
      </w:pPr>
      <w:r>
        <w:t>Mở rộng các đầu ra để phục vụ cho quá trình phát triển sản phẩm sau này:</w:t>
      </w:r>
    </w:p>
    <w:p w14:paraId="64D6AA4F" w14:textId="39A01E43" w:rsidR="0072475B" w:rsidRDefault="0072475B" w:rsidP="00594BC3">
      <w:pPr>
        <w:pStyle w:val="content"/>
        <w:numPr>
          <w:ilvl w:val="0"/>
          <w:numId w:val="24"/>
        </w:numPr>
      </w:pPr>
      <w:r>
        <w:t>Nguồn ra 5v: Cấ</w:t>
      </w:r>
      <w:r w:rsidR="005456F7">
        <w:t>p</w:t>
      </w:r>
      <w:r>
        <w:t xml:space="preserve"> nguồn cho các thiết bị 5v</w:t>
      </w:r>
    </w:p>
    <w:p w14:paraId="3D60E3A7" w14:textId="7ECC8F08" w:rsidR="00650349" w:rsidRPr="00820B1C" w:rsidRDefault="00252735" w:rsidP="00594BC3">
      <w:pPr>
        <w:pStyle w:val="content"/>
        <w:numPr>
          <w:ilvl w:val="0"/>
          <w:numId w:val="24"/>
        </w:numPr>
      </w:pPr>
      <w:r>
        <w:rPr>
          <w:noProof/>
        </w:rPr>
        <mc:AlternateContent>
          <mc:Choice Requires="wps">
            <w:drawing>
              <wp:anchor distT="0" distB="0" distL="114300" distR="114300" simplePos="0" relativeHeight="251689984" behindDoc="0" locked="0" layoutInCell="1" allowOverlap="1" wp14:anchorId="4A5BE42F" wp14:editId="08982D61">
                <wp:simplePos x="0" y="0"/>
                <wp:positionH relativeFrom="margin">
                  <wp:align>right</wp:align>
                </wp:positionH>
                <wp:positionV relativeFrom="paragraph">
                  <wp:posOffset>1522882</wp:posOffset>
                </wp:positionV>
                <wp:extent cx="1132205" cy="635"/>
                <wp:effectExtent l="0" t="0" r="0" b="2540"/>
                <wp:wrapSquare wrapText="bothSides"/>
                <wp:docPr id="21" name="Text Box 21"/>
                <wp:cNvGraphicFramePr/>
                <a:graphic xmlns:a="http://schemas.openxmlformats.org/drawingml/2006/main">
                  <a:graphicData uri="http://schemas.microsoft.com/office/word/2010/wordprocessingShape">
                    <wps:wsp>
                      <wps:cNvSpPr txBox="1"/>
                      <wps:spPr>
                        <a:xfrm>
                          <a:off x="0" y="0"/>
                          <a:ext cx="1132205" cy="635"/>
                        </a:xfrm>
                        <a:prstGeom prst="rect">
                          <a:avLst/>
                        </a:prstGeom>
                        <a:solidFill>
                          <a:prstClr val="white"/>
                        </a:solidFill>
                        <a:ln>
                          <a:noFill/>
                        </a:ln>
                      </wps:spPr>
                      <wps:txbx>
                        <w:txbxContent>
                          <w:p w14:paraId="1AC3FAE3" w14:textId="3AE9FE58" w:rsidR="009B7F0E" w:rsidRPr="000A34D8" w:rsidRDefault="009B7F0E" w:rsidP="009B7F0E">
                            <w:pPr>
                              <w:pStyle w:val="Caption"/>
                              <w:rPr>
                                <w:rFonts w:eastAsiaTheme="majorEastAsia" w:cstheme="majorBidi"/>
                                <w:b/>
                                <w:noProof/>
                                <w:szCs w:val="24"/>
                              </w:rPr>
                            </w:pPr>
                            <w:r>
                              <w:t xml:space="preserve">Hình </w:t>
                            </w:r>
                            <w:fldSimple w:instr=" STYLEREF 1 \s ">
                              <w:r w:rsidR="003C69B1">
                                <w:rPr>
                                  <w:noProof/>
                                </w:rPr>
                                <w:t>3</w:t>
                              </w:r>
                            </w:fldSimple>
                            <w:r w:rsidR="003C69B1">
                              <w:noBreakHyphen/>
                            </w:r>
                            <w:fldSimple w:instr=" SEQ Hình \* ARABIC \s 1 ">
                              <w:r w:rsidR="003C69B1">
                                <w:rPr>
                                  <w:noProof/>
                                </w:rPr>
                                <w:t>7</w:t>
                              </w:r>
                            </w:fldSimple>
                            <w:r>
                              <w:t>: khối mở rộng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5BE42F" id="Text Box 21" o:spid="_x0000_s1038" type="#_x0000_t202" style="position:absolute;left:0;text-align:left;margin-left:37.95pt;margin-top:119.9pt;width:89.15pt;height:.05pt;z-index:25168998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" stroked="f">
                <v:textbox style="mso-fit-shape-to-text:t" inset="0,0,0,0">
                  <w:txbxContent>
                    <w:p w14:paraId="1AC3FAE3" w14:textId="3AE9FE58" w:rsidR="009B7F0E" w:rsidRPr="000A34D8" w:rsidRDefault="009B7F0E" w:rsidP="009B7F0E">
                      <w:pPr>
                        <w:pStyle w:val="Caption"/>
                        <w:rPr>
                          <w:rFonts w:eastAsiaTheme="majorEastAsia" w:cstheme="majorBidi"/>
                          <w:b/>
                          <w:noProof/>
                          <w:szCs w:val="24"/>
                        </w:rPr>
                      </w:pPr>
                      <w:r>
                        <w:t xml:space="preserve">Hình </w:t>
                      </w:r>
                      <w:fldSimple w:instr=" STYLEREF 1 \s ">
                        <w:r w:rsidR="003C69B1">
                          <w:rPr>
                            <w:noProof/>
                          </w:rPr>
                          <w:t>3</w:t>
                        </w:r>
                      </w:fldSimple>
                      <w:r w:rsidR="003C69B1">
                        <w:noBreakHyphen/>
                      </w:r>
                      <w:fldSimple w:instr=" SEQ Hình \* ARABIC \s 1 ">
                        <w:r w:rsidR="003C69B1">
                          <w:rPr>
                            <w:noProof/>
                          </w:rPr>
                          <w:t>7</w:t>
                        </w:r>
                      </w:fldSimple>
                      <w:r>
                        <w:t>: khối mở rộng</w:t>
                      </w:r>
                    </w:p>
                  </w:txbxContent>
                </v:textbox>
                <w10:wrap type="square" anchorx="margin"/>
              </v:shape>
            </w:pict>
          </mc:Fallback>
        </mc:AlternateContent>
      </w:r>
      <w:r w:rsidR="0072475B">
        <w:t xml:space="preserve">Header 10 chân: Nối với các chân </w:t>
      </w:r>
      <w:r w:rsidR="00725CDC">
        <w:t xml:space="preserve">không sử dụng </w:t>
      </w:r>
      <w:r w:rsidR="0072475B">
        <w:t xml:space="preserve">của Arduino </w:t>
      </w:r>
      <w:r w:rsidR="009B7F0E">
        <w:t>N</w:t>
      </w:r>
      <w:r w:rsidR="0072475B">
        <w:t>ano</w:t>
      </w:r>
      <w:r w:rsidR="00820B1C">
        <w:br w:type="page"/>
      </w:r>
    </w:p>
    <w:p w14:paraId="4628A6B2" w14:textId="4E621721" w:rsidR="00527039" w:rsidRDefault="00AA2B2C" w:rsidP="00527039">
      <w:pPr>
        <w:pStyle w:val="level1"/>
      </w:pPr>
      <w:bookmarkStart w:id="48" w:name="_Toc102705653"/>
      <w:r>
        <w:lastRenderedPageBreak/>
        <w:t>Sơ đồ mạch in</w:t>
      </w:r>
      <w:r w:rsidR="00527039">
        <w:t xml:space="preserve"> (PCB)</w:t>
      </w:r>
      <w:bookmarkEnd w:id="48"/>
    </w:p>
    <w:p w14:paraId="79872A26" w14:textId="57F91D98" w:rsidR="00A10208" w:rsidRDefault="000148D9" w:rsidP="00295DD2">
      <w:pPr>
        <w:pStyle w:val="content"/>
      </w:pPr>
      <w:r>
        <w:t xml:space="preserve">Sử dụng phần mềm Altium Designer 21.2.1 để thiết kế mạch in (PCB) cho đề </w:t>
      </w:r>
      <w:r w:rsidR="00AA2B2C">
        <w:t>tài:</w:t>
      </w:r>
    </w:p>
    <w:p w14:paraId="368F43B2" w14:textId="77777777" w:rsidR="003C69B1" w:rsidRDefault="00AA2B2C" w:rsidP="003C69B1">
      <w:pPr>
        <w:pStyle w:val="content"/>
        <w:keepNext/>
        <w:ind w:firstLine="0"/>
        <w:jc w:val="center"/>
      </w:pPr>
      <w:r>
        <w:rPr>
          <w:noProof/>
        </w:rPr>
        <w:drawing>
          <wp:inline distT="0" distB="0" distL="0" distR="0" wp14:anchorId="3DFFF952" wp14:editId="729AD507">
            <wp:extent cx="5526593" cy="348805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569" t="699" r="370" b="742"/>
                    <a:stretch/>
                  </pic:blipFill>
                  <pic:spPr bwMode="auto">
                    <a:xfrm>
                      <a:off x="0" y="0"/>
                      <a:ext cx="5527330" cy="3488520"/>
                    </a:xfrm>
                    <a:prstGeom prst="rect">
                      <a:avLst/>
                    </a:prstGeom>
                    <a:ln>
                      <a:noFill/>
                    </a:ln>
                    <a:extLst>
                      <a:ext uri="{53640926-AAD7-44D8-BBD7-CCE9431645EC}">
                        <a14:shadowObscured xmlns:a14="http://schemas.microsoft.com/office/drawing/2010/main"/>
                      </a:ext>
                    </a:extLst>
                  </pic:spPr>
                </pic:pic>
              </a:graphicData>
            </a:graphic>
          </wp:inline>
        </w:drawing>
      </w:r>
    </w:p>
    <w:p w14:paraId="0AF13740" w14:textId="7832D4BB" w:rsidR="00AA2B2C" w:rsidRDefault="003C69B1" w:rsidP="003C69B1">
      <w:pPr>
        <w:pStyle w:val="Caption"/>
      </w:pPr>
      <w:r>
        <w:t xml:space="preserve">Hình </w:t>
      </w:r>
      <w:fldSimple w:instr=" STYLEREF 1 \s ">
        <w:r>
          <w:rPr>
            <w:noProof/>
          </w:rPr>
          <w:t>3</w:t>
        </w:r>
      </w:fldSimple>
      <w:r>
        <w:noBreakHyphen/>
      </w:r>
      <w:fldSimple w:instr=" SEQ Hình \* ARABIC \s 1 ">
        <w:r>
          <w:rPr>
            <w:noProof/>
          </w:rPr>
          <w:t>8</w:t>
        </w:r>
      </w:fldSimple>
      <w:r>
        <w:t>: Sơ đồ mạch in PCB</w:t>
      </w:r>
    </w:p>
    <w:p w14:paraId="58A8C2C9" w14:textId="7A6B978C" w:rsidR="007F4558" w:rsidRDefault="007F4558" w:rsidP="000148D9">
      <w:pPr>
        <w:pStyle w:val="content"/>
        <w:ind w:firstLine="0"/>
      </w:pPr>
    </w:p>
    <w:p w14:paraId="51F8C2A5" w14:textId="1545DD25" w:rsidR="00650349" w:rsidRDefault="00650349" w:rsidP="00650349">
      <w:pPr>
        <w:pStyle w:val="level1"/>
      </w:pPr>
      <w:bookmarkStart w:id="49" w:name="_Toc102705654"/>
      <w:r>
        <w:t xml:space="preserve">Lập trình </w:t>
      </w:r>
      <w:r w:rsidR="00AA2B2C">
        <w:t>Arduino Nano</w:t>
      </w:r>
      <w:bookmarkEnd w:id="49"/>
    </w:p>
    <w:p w14:paraId="68455C33" w14:textId="0E210286" w:rsidR="00516E32" w:rsidRDefault="00516E32" w:rsidP="00516E32">
      <w:pPr>
        <w:pStyle w:val="level2"/>
      </w:pPr>
      <w:bookmarkStart w:id="50" w:name="_Toc102705655"/>
      <w:r>
        <w:t>Các thư viện được sử dụng</w:t>
      </w:r>
      <w:bookmarkEnd w:id="50"/>
    </w:p>
    <w:p w14:paraId="7E558275" w14:textId="4C72A332" w:rsidR="00B15C32" w:rsidRDefault="00B15C32" w:rsidP="00594BC3">
      <w:pPr>
        <w:pStyle w:val="content"/>
        <w:numPr>
          <w:ilvl w:val="0"/>
          <w:numId w:val="7"/>
        </w:numPr>
      </w:pPr>
      <w:r>
        <w:t xml:space="preserve"> #include &lt;Servo.h&gt;: Thư viện điều khiển Servo</w:t>
      </w:r>
    </w:p>
    <w:p w14:paraId="27056C80" w14:textId="7B4586DA" w:rsidR="00B813C9" w:rsidRDefault="00B15C32" w:rsidP="00594BC3">
      <w:pPr>
        <w:pStyle w:val="content"/>
        <w:numPr>
          <w:ilvl w:val="0"/>
          <w:numId w:val="7"/>
        </w:numPr>
      </w:pPr>
      <w:r>
        <w:t xml:space="preserve">#include &lt;LiquidCrystal_I2C.h&gt;: Thư viện tương tác Arduino Nano với LCD_I2C </w:t>
      </w:r>
    </w:p>
    <w:p w14:paraId="37881976" w14:textId="5612D869" w:rsidR="00516E32" w:rsidRPr="00B813C9" w:rsidRDefault="00B813C9" w:rsidP="00B813C9">
      <w:pPr>
        <w:rPr>
          <w:rFonts w:ascii="Times New Roman" w:hAnsi="Times New Roman"/>
          <w:sz w:val="28"/>
        </w:rPr>
      </w:pPr>
      <w:r>
        <w:br w:type="page"/>
      </w:r>
    </w:p>
    <w:p w14:paraId="78C1DF25" w14:textId="40615E03" w:rsidR="007364C1" w:rsidRDefault="00AA2B2C" w:rsidP="007364C1">
      <w:pPr>
        <w:pStyle w:val="level2"/>
      </w:pPr>
      <w:bookmarkStart w:id="51" w:name="_Toc102705656"/>
      <w:r>
        <w:lastRenderedPageBreak/>
        <w:t>Lưu đồ thuật toán</w:t>
      </w:r>
      <w:bookmarkEnd w:id="51"/>
    </w:p>
    <w:p w14:paraId="34D7F680" w14:textId="511807AA" w:rsidR="00B813C9" w:rsidRDefault="00022E23" w:rsidP="003C69B1">
      <w:pPr>
        <w:pStyle w:val="content"/>
      </w:pPr>
      <w:r>
        <w:rPr>
          <w:noProof/>
        </w:rPr>
        <w:drawing>
          <wp:anchor distT="0" distB="0" distL="114300" distR="114300" simplePos="0" relativeHeight="251674624" behindDoc="0" locked="0" layoutInCell="1" allowOverlap="1" wp14:anchorId="53FCAB05" wp14:editId="4F3E6CF2">
            <wp:simplePos x="0" y="0"/>
            <wp:positionH relativeFrom="margin">
              <wp:align>left</wp:align>
            </wp:positionH>
            <wp:positionV relativeFrom="paragraph">
              <wp:posOffset>252493</wp:posOffset>
            </wp:positionV>
            <wp:extent cx="5575300" cy="3670935"/>
            <wp:effectExtent l="19050" t="19050" r="25400" b="24765"/>
            <wp:wrapSquare wrapText="bothSides"/>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75300" cy="3670935"/>
                    </a:xfrm>
                    <a:prstGeom prst="rect">
                      <a:avLst/>
                    </a:prstGeom>
                    <a:noFill/>
                    <a:ln w="9525">
                      <a:solidFill>
                        <a:schemeClr val="tx1"/>
                      </a:solidFill>
                    </a:ln>
                  </pic:spPr>
                </pic:pic>
              </a:graphicData>
            </a:graphic>
          </wp:anchor>
        </w:drawing>
      </w:r>
    </w:p>
    <w:p w14:paraId="1EB6E668" w14:textId="3DAA112A" w:rsidR="007364C1" w:rsidRPr="007364C1" w:rsidRDefault="007364C1" w:rsidP="007364C1">
      <w:pPr>
        <w:pStyle w:val="content"/>
        <w:ind w:firstLine="0"/>
        <w:rPr>
          <w:i/>
          <w:iCs/>
        </w:rPr>
      </w:pPr>
      <w:r w:rsidRPr="007364C1">
        <w:rPr>
          <w:i/>
          <w:iCs/>
        </w:rPr>
        <w:t>Giải thích lưu đồ</w:t>
      </w:r>
      <w:r>
        <w:rPr>
          <w:i/>
          <w:iCs/>
        </w:rPr>
        <w:t>:</w:t>
      </w:r>
    </w:p>
    <w:p w14:paraId="149AE8B5" w14:textId="77777777" w:rsidR="00B15C32" w:rsidRDefault="00B15C32" w:rsidP="00B15C32">
      <w:pPr>
        <w:pStyle w:val="content"/>
      </w:pPr>
    </w:p>
    <w:p w14:paraId="1479820E" w14:textId="3591F43F" w:rsidR="0013317F" w:rsidRDefault="0013317F" w:rsidP="00D476E8">
      <w:pPr>
        <w:pStyle w:val="level1"/>
      </w:pPr>
      <w:bookmarkStart w:id="52" w:name="_Toc102705657"/>
      <w:r>
        <w:t>Kết luận chương 3</w:t>
      </w:r>
      <w:bookmarkEnd w:id="52"/>
    </w:p>
    <w:p w14:paraId="439B6372" w14:textId="0419F50D" w:rsidR="00D476E8" w:rsidRDefault="00D476E8" w:rsidP="00D476E8">
      <w:r>
        <w:br w:type="page"/>
      </w:r>
    </w:p>
    <w:p w14:paraId="5800EC22" w14:textId="2B4F63DF" w:rsidR="00D476E8" w:rsidRDefault="00D476E8" w:rsidP="00D476E8">
      <w:pPr>
        <w:pStyle w:val="Heading1"/>
      </w:pPr>
      <w:bookmarkStart w:id="53" w:name="_Toc102705658"/>
      <w:r>
        <w:lastRenderedPageBreak/>
        <w:t>KẾT QUẢ ĐẠT ĐƯỢC</w:t>
      </w:r>
      <w:bookmarkEnd w:id="53"/>
    </w:p>
    <w:p w14:paraId="04DE7F88" w14:textId="7A84A7A1" w:rsidR="0013317F" w:rsidRDefault="0013317F" w:rsidP="0013317F">
      <w:pPr>
        <w:pStyle w:val="level1"/>
      </w:pPr>
      <w:bookmarkStart w:id="54" w:name="_Toc102705659"/>
      <w:r>
        <w:t>Một số hình ảnh thực tế của hệ thống</w:t>
      </w:r>
      <w:bookmarkEnd w:id="54"/>
    </w:p>
    <w:p w14:paraId="4E1FB8A9" w14:textId="6033233D" w:rsidR="00842F88" w:rsidRDefault="00842F88" w:rsidP="00842F88">
      <w:pPr>
        <w:pStyle w:val="content"/>
        <w:ind w:firstLine="0"/>
      </w:pPr>
      <w:r>
        <w:t>Sản phẩm sau khi hoàn thành:</w:t>
      </w:r>
    </w:p>
    <w:p w14:paraId="16C722BE" w14:textId="0E21D8B9" w:rsidR="00842F88" w:rsidRDefault="00842F88" w:rsidP="00594BC3">
      <w:pPr>
        <w:pStyle w:val="content"/>
        <w:ind w:firstLine="0"/>
      </w:pPr>
      <w:r>
        <w:rPr>
          <w:noProof/>
        </w:rPr>
        <w:drawing>
          <wp:anchor distT="0" distB="0" distL="114300" distR="114300" simplePos="0" relativeHeight="251683840" behindDoc="0" locked="0" layoutInCell="1" allowOverlap="1" wp14:anchorId="6A8C13AB" wp14:editId="2CFF0CC7">
            <wp:simplePos x="0" y="0"/>
            <wp:positionH relativeFrom="column">
              <wp:posOffset>-4445</wp:posOffset>
            </wp:positionH>
            <wp:positionV relativeFrom="paragraph">
              <wp:posOffset>363220</wp:posOffset>
            </wp:positionV>
            <wp:extent cx="2783840" cy="3657600"/>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783840" cy="3657600"/>
                    </a:xfrm>
                    <a:prstGeom prst="rect">
                      <a:avLst/>
                    </a:prstGeom>
                  </pic:spPr>
                </pic:pic>
              </a:graphicData>
            </a:graphic>
            <wp14:sizeRelV relativeFrom="margin">
              <wp14:pctHeight>0</wp14:pctHeight>
            </wp14:sizeRelV>
          </wp:anchor>
        </w:drawing>
      </w:r>
      <w:r>
        <w:rPr>
          <w:noProof/>
        </w:rPr>
        <w:drawing>
          <wp:anchor distT="0" distB="0" distL="114300" distR="114300" simplePos="0" relativeHeight="251682816" behindDoc="0" locked="0" layoutInCell="1" allowOverlap="1" wp14:anchorId="6DCFFB17" wp14:editId="51C88B1C">
            <wp:simplePos x="0" y="0"/>
            <wp:positionH relativeFrom="column">
              <wp:posOffset>2775378</wp:posOffset>
            </wp:positionH>
            <wp:positionV relativeFrom="paragraph">
              <wp:posOffset>348822</wp:posOffset>
            </wp:positionV>
            <wp:extent cx="2773680" cy="3698240"/>
            <wp:effectExtent l="0" t="0" r="762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773680" cy="3698240"/>
                    </a:xfrm>
                    <a:prstGeom prst="rect">
                      <a:avLst/>
                    </a:prstGeom>
                  </pic:spPr>
                </pic:pic>
              </a:graphicData>
            </a:graphic>
          </wp:anchor>
        </w:drawing>
      </w:r>
      <w:r>
        <w:t>Mặt trước sản phẩm gồm LCD và cảm biến hồng ngoại phát hiện vật cản.</w:t>
      </w:r>
      <w:r w:rsidRPr="00842F88">
        <w:rPr>
          <w:noProof/>
        </w:rPr>
        <w:t xml:space="preserve"> </w:t>
      </w:r>
    </w:p>
    <w:p w14:paraId="62A64807" w14:textId="6A3A9579" w:rsidR="00842F88" w:rsidRDefault="00842F88" w:rsidP="00842F88">
      <w:pPr>
        <w:pStyle w:val="content"/>
      </w:pPr>
      <w:r>
        <w:t>Mặt sau của sản phẩm có gắn Servo để nâng hạ nắp thùng rác tự động khi che tay vào cảm biến hồng ngoại</w:t>
      </w:r>
    </w:p>
    <w:p w14:paraId="64853572" w14:textId="141A52A1" w:rsidR="00C9525B" w:rsidRDefault="00C9525B" w:rsidP="00C9525B">
      <w:pPr>
        <w:pStyle w:val="content"/>
        <w:ind w:firstLine="0"/>
      </w:pPr>
      <w:r>
        <w:t>Mạch điều khiển được gắn dưới chân của thùng rác:</w:t>
      </w:r>
    </w:p>
    <w:p w14:paraId="55877C0C" w14:textId="0397A066" w:rsidR="00842F88" w:rsidRDefault="00C9525B" w:rsidP="00C9525B">
      <w:pPr>
        <w:pStyle w:val="content"/>
        <w:ind w:firstLine="0"/>
        <w:jc w:val="center"/>
      </w:pPr>
      <w:r>
        <w:rPr>
          <w:noProof/>
        </w:rPr>
        <w:drawing>
          <wp:inline distT="0" distB="0" distL="0" distR="0" wp14:anchorId="6AF124EC" wp14:editId="4C58EB6A">
            <wp:extent cx="3287352" cy="2465420"/>
            <wp:effectExtent l="0" t="0" r="889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296075" cy="2471962"/>
                    </a:xfrm>
                    <a:prstGeom prst="rect">
                      <a:avLst/>
                    </a:prstGeom>
                  </pic:spPr>
                </pic:pic>
              </a:graphicData>
            </a:graphic>
          </wp:inline>
        </w:drawing>
      </w:r>
    </w:p>
    <w:p w14:paraId="7C321068" w14:textId="3C3925D2" w:rsidR="008F75D0" w:rsidRDefault="009B7F0E" w:rsidP="0013317F">
      <w:pPr>
        <w:pStyle w:val="level1"/>
      </w:pPr>
      <w:r>
        <w:lastRenderedPageBreak/>
        <w:t>Hướng dẫn sử dụng sản phẩm</w:t>
      </w:r>
    </w:p>
    <w:p w14:paraId="776CCA3E" w14:textId="77777777" w:rsidR="009B7F0E" w:rsidRDefault="009B7F0E" w:rsidP="009B7F0E">
      <w:pPr>
        <w:pStyle w:val="level1"/>
        <w:numPr>
          <w:ilvl w:val="0"/>
          <w:numId w:val="0"/>
        </w:numPr>
      </w:pPr>
    </w:p>
    <w:p w14:paraId="57339223" w14:textId="5CE403C6" w:rsidR="004023DF" w:rsidRDefault="004023DF" w:rsidP="0013317F">
      <w:pPr>
        <w:pStyle w:val="level1"/>
      </w:pPr>
      <w:bookmarkStart w:id="55" w:name="_Toc102705661"/>
      <w:r>
        <w:t>Kết luận chương 4</w:t>
      </w:r>
      <w:bookmarkEnd w:id="55"/>
    </w:p>
    <w:p w14:paraId="052D0F1A" w14:textId="676BC004" w:rsidR="00D476E8" w:rsidRPr="00D476E8" w:rsidRDefault="003539D5" w:rsidP="00AF002D">
      <w:pPr>
        <w:pStyle w:val="Heading1"/>
        <w:numPr>
          <w:ilvl w:val="0"/>
          <w:numId w:val="0"/>
        </w:numPr>
      </w:pPr>
      <w:r>
        <w:br w:type="page"/>
      </w:r>
      <w:bookmarkStart w:id="56" w:name="_Toc102705662"/>
      <w:r w:rsidR="00AF002D">
        <w:lastRenderedPageBreak/>
        <w:t>KẾT LUẬN</w:t>
      </w:r>
      <w:bookmarkEnd w:id="56"/>
    </w:p>
    <w:p w14:paraId="223A4E40" w14:textId="47EB750A" w:rsidR="00D476E8" w:rsidRPr="00F81DCC" w:rsidRDefault="00D476E8" w:rsidP="00F81DCC"/>
    <w:p w14:paraId="1CC25C4D" w14:textId="2F550833" w:rsidR="001C1A35" w:rsidRDefault="001C1A35" w:rsidP="001C1A35">
      <w:pPr>
        <w:pStyle w:val="content"/>
      </w:pPr>
      <w:r>
        <w:t xml:space="preserve">Qua quá trình thực hiện làm đồ án, em đã trình bày các cơ sở lý thuyết liên quan và chạy thành công </w:t>
      </w:r>
      <w:r w:rsidR="0061150C">
        <w:t>mô hình</w:t>
      </w:r>
      <w:r>
        <w:t xml:space="preserve"> </w:t>
      </w:r>
      <w:r w:rsidRPr="009B7F0E">
        <w:rPr>
          <w:b/>
          <w:bCs/>
        </w:rPr>
        <w:t>“</w:t>
      </w:r>
      <w:r w:rsidR="00AF002D" w:rsidRPr="009B7F0E">
        <w:rPr>
          <w:b/>
          <w:bCs/>
        </w:rPr>
        <w:t>Thiết kế thùng đựng rác thông minh sử dụng cảm biến phát hiện vật cản</w:t>
      </w:r>
      <w:r w:rsidRPr="009B7F0E">
        <w:rPr>
          <w:b/>
          <w:bCs/>
        </w:rPr>
        <w:t>”.</w:t>
      </w:r>
      <w:r w:rsidR="00F87C50">
        <w:t xml:space="preserve"> </w:t>
      </w:r>
      <w:r>
        <w:t xml:space="preserve"> Tuy thời gian làm đồ án thực sự không quá dài nhưng được sự giúp đỡ tận tình của T</w:t>
      </w:r>
      <w:r w:rsidR="005E6B52">
        <w:t>h</w:t>
      </w:r>
      <w:r>
        <w:t>.</w:t>
      </w:r>
      <w:r w:rsidR="005E6B52">
        <w:t>S</w:t>
      </w:r>
      <w:r>
        <w:t xml:space="preserve"> </w:t>
      </w:r>
      <w:r w:rsidR="005E6B52">
        <w:t>Trần Xuân Phương</w:t>
      </w:r>
      <w:r>
        <w:t xml:space="preserve"> cùng với sự nỗ lực và cố gắng của bản thân, sự chỉ bảo của các Thầy Cô trong khoa Điện tử em đã hoàn thành đề tài theo yêu cầu và đúng thời gian quy định với những nội dung sau:</w:t>
      </w:r>
    </w:p>
    <w:p w14:paraId="58DCB59C" w14:textId="51529ADB" w:rsidR="005E6B52" w:rsidRDefault="001C1A35" w:rsidP="00594BC3">
      <w:pPr>
        <w:pStyle w:val="content"/>
        <w:numPr>
          <w:ilvl w:val="0"/>
          <w:numId w:val="2"/>
        </w:numPr>
      </w:pPr>
      <w:r>
        <w:t xml:space="preserve">Nghiên cứu và tìm hiểu về </w:t>
      </w:r>
      <w:r w:rsidR="005E6B52">
        <w:t xml:space="preserve">các hệ thống </w:t>
      </w:r>
      <w:r w:rsidR="00AF002D">
        <w:t>thùng rác thông minh</w:t>
      </w:r>
    </w:p>
    <w:p w14:paraId="442CBF2E" w14:textId="1FCCB3FF" w:rsidR="001C1A35" w:rsidRDefault="001C1A35" w:rsidP="00594BC3">
      <w:pPr>
        <w:pStyle w:val="content"/>
        <w:numPr>
          <w:ilvl w:val="0"/>
          <w:numId w:val="2"/>
        </w:numPr>
      </w:pPr>
      <w:r>
        <w:t xml:space="preserve">Nghiên cứu và tìm hiểu về vi điều khiển </w:t>
      </w:r>
      <w:r w:rsidR="00AF002D">
        <w:t>đặc biệt là Arduino Nano</w:t>
      </w:r>
    </w:p>
    <w:p w14:paraId="0B21F05E" w14:textId="4227C063" w:rsidR="00AF002D" w:rsidRDefault="00AF002D" w:rsidP="00594BC3">
      <w:pPr>
        <w:pStyle w:val="content"/>
        <w:numPr>
          <w:ilvl w:val="0"/>
          <w:numId w:val="2"/>
        </w:numPr>
      </w:pPr>
      <w:r>
        <w:t>Nắm chắc việc đọc cảm biến, điều khiển động cơ Servo</w:t>
      </w:r>
    </w:p>
    <w:p w14:paraId="37FC8784" w14:textId="77777777" w:rsidR="001C1A35" w:rsidRDefault="001C1A35" w:rsidP="001C1A35">
      <w:pPr>
        <w:pStyle w:val="content"/>
      </w:pPr>
      <w:r>
        <w:t>Thông qua quá trình làm đồ án, em đã được vận dụng những kiến thức chuyên ngành trong 4 năm học. Qua đó đã giúp cho em rèn luyện được kỹ năng, cách tiếp cận với các vấn đề, các bài toán thực tế phức tạp tại các doanh nghiệp, nhà máy khi ra trường làm việc.</w:t>
      </w:r>
    </w:p>
    <w:p w14:paraId="6DE7ACF1" w14:textId="77777777" w:rsidR="001C1A35" w:rsidRDefault="001C1A35" w:rsidP="001C1A35">
      <w:pPr>
        <w:pStyle w:val="content"/>
      </w:pPr>
      <w:r>
        <w:t>Việc xây dựng mô hình đã đáp ứng được yêu cầu đặt ra, tuy nhiên do trình độ và kinh nghiệm thực tiễn còn hạn chế nên không thể tránh khỏi sai sót và thiếu hoàn chỉnh. Rất mong được đón nhận sự đóng góp ý kiến từ thầy cô và các bạn.</w:t>
      </w:r>
    </w:p>
    <w:p w14:paraId="0331ABA8" w14:textId="3C7F72D5" w:rsidR="00301E99" w:rsidRDefault="001C1A35" w:rsidP="005E6B52">
      <w:pPr>
        <w:pStyle w:val="content"/>
        <w:ind w:firstLine="0"/>
        <w:jc w:val="right"/>
      </w:pPr>
      <w:r>
        <w:t>Em xin chân thành cảm ơn!</w:t>
      </w:r>
    </w:p>
    <w:p w14:paraId="00653837" w14:textId="77777777" w:rsidR="00301E99" w:rsidRDefault="00301E99">
      <w:pPr>
        <w:rPr>
          <w:rFonts w:ascii="Times New Roman" w:hAnsi="Times New Roman"/>
          <w:sz w:val="28"/>
        </w:rPr>
      </w:pPr>
      <w:r>
        <w:br w:type="page"/>
      </w:r>
    </w:p>
    <w:p w14:paraId="368236DC" w14:textId="61EEAA16" w:rsidR="00301E99" w:rsidRDefault="00301E99" w:rsidP="00301E99">
      <w:pPr>
        <w:pStyle w:val="Heading1"/>
        <w:numPr>
          <w:ilvl w:val="0"/>
          <w:numId w:val="0"/>
        </w:numPr>
      </w:pPr>
      <w:bookmarkStart w:id="57" w:name="_Toc102705663"/>
      <w:r>
        <w:rPr>
          <w:caps w:val="0"/>
        </w:rPr>
        <w:lastRenderedPageBreak/>
        <w:t>TÀI LIỆU THAM KHẢO</w:t>
      </w:r>
      <w:bookmarkEnd w:id="57"/>
    </w:p>
    <w:p w14:paraId="2C039CD1" w14:textId="77777777" w:rsidR="00301E99" w:rsidRDefault="00301E99">
      <w:pPr>
        <w:rPr>
          <w:rFonts w:ascii="Times New Roman" w:eastAsiaTheme="majorEastAsia" w:hAnsi="Times New Roman" w:cstheme="majorBidi"/>
          <w:b/>
          <w:caps/>
          <w:sz w:val="28"/>
          <w:szCs w:val="32"/>
        </w:rPr>
      </w:pPr>
      <w:r>
        <w:br w:type="page"/>
      </w:r>
    </w:p>
    <w:p w14:paraId="6C078CC7" w14:textId="0400468A" w:rsidR="00010D3A" w:rsidRPr="002E46D7" w:rsidRDefault="00301E99" w:rsidP="00301E99">
      <w:pPr>
        <w:pStyle w:val="Heading1"/>
        <w:numPr>
          <w:ilvl w:val="0"/>
          <w:numId w:val="0"/>
        </w:numPr>
        <w:jc w:val="left"/>
      </w:pPr>
      <w:bookmarkStart w:id="58" w:name="_Toc102705664"/>
      <w:r>
        <w:rPr>
          <w:caps w:val="0"/>
        </w:rPr>
        <w:lastRenderedPageBreak/>
        <w:t>PHỤ LỤC</w:t>
      </w:r>
      <w:bookmarkEnd w:id="58"/>
    </w:p>
    <w:sectPr w:rsidR="00010D3A" w:rsidRPr="002E46D7" w:rsidSect="00B1055C">
      <w:pgSz w:w="11906" w:h="16838" w:code="9"/>
      <w:pgMar w:top="1418" w:right="1134" w:bottom="1134" w:left="1985"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itka Small">
    <w:panose1 w:val="02000505000000020004"/>
    <w:charset w:val="00"/>
    <w:family w:val="auto"/>
    <w:pitch w:val="variable"/>
    <w:sig w:usb0="A00002EF" w:usb1="4000204B"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algun Gothic">
    <w:panose1 w:val="020B0503020000020004"/>
    <w:charset w:val="81"/>
    <w:family w:val="swiss"/>
    <w:pitch w:val="variable"/>
    <w:sig w:usb0="9000002F" w:usb1="29D77CFB" w:usb2="00000012" w:usb3="00000000" w:csb0="0008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A37CE5"/>
    <w:multiLevelType w:val="hybridMultilevel"/>
    <w:tmpl w:val="815C4C98"/>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B851265"/>
    <w:multiLevelType w:val="hybridMultilevel"/>
    <w:tmpl w:val="CB1C9206"/>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F1D07A9"/>
    <w:multiLevelType w:val="hybridMultilevel"/>
    <w:tmpl w:val="285E06B0"/>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1E52A81"/>
    <w:multiLevelType w:val="hybridMultilevel"/>
    <w:tmpl w:val="C4DCAD5A"/>
    <w:lvl w:ilvl="0" w:tplc="07349AC2">
      <w:start w:val="1"/>
      <w:numFmt w:val="bullet"/>
      <w:lvlText w:val="-"/>
      <w:lvlJc w:val="left"/>
      <w:pPr>
        <w:ind w:left="720" w:hanging="360"/>
      </w:pPr>
      <w:rPr>
        <w:rFonts w:ascii="Sitka Small" w:hAnsi="Sitka Smal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13C06D73"/>
    <w:multiLevelType w:val="hybridMultilevel"/>
    <w:tmpl w:val="57A6F61C"/>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83C596C"/>
    <w:multiLevelType w:val="hybridMultilevel"/>
    <w:tmpl w:val="9C3AEEF0"/>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2B52DBB"/>
    <w:multiLevelType w:val="hybridMultilevel"/>
    <w:tmpl w:val="585886A0"/>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34553B9"/>
    <w:multiLevelType w:val="hybridMultilevel"/>
    <w:tmpl w:val="4EEAE578"/>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71B7E5A"/>
    <w:multiLevelType w:val="hybridMultilevel"/>
    <w:tmpl w:val="170457FE"/>
    <w:lvl w:ilvl="0" w:tplc="8DE0341A">
      <w:start w:val="1"/>
      <w:numFmt w:val="bullet"/>
      <w:lvlText w:val="-"/>
      <w:lvlJc w:val="left"/>
      <w:pPr>
        <w:ind w:left="1440" w:hanging="3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2B365EDB"/>
    <w:multiLevelType w:val="hybridMultilevel"/>
    <w:tmpl w:val="A70868F6"/>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BFE5FC0"/>
    <w:multiLevelType w:val="hybridMultilevel"/>
    <w:tmpl w:val="2CF06C54"/>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CC823C2"/>
    <w:multiLevelType w:val="hybridMultilevel"/>
    <w:tmpl w:val="1C5EA4B8"/>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CD4010A"/>
    <w:multiLevelType w:val="hybridMultilevel"/>
    <w:tmpl w:val="29F04BCA"/>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9A82EDB"/>
    <w:multiLevelType w:val="hybridMultilevel"/>
    <w:tmpl w:val="8758E398"/>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CE43F35"/>
    <w:multiLevelType w:val="hybridMultilevel"/>
    <w:tmpl w:val="4E78AFBA"/>
    <w:lvl w:ilvl="0" w:tplc="07349AC2">
      <w:start w:val="1"/>
      <w:numFmt w:val="bullet"/>
      <w:lvlText w:val="-"/>
      <w:lvlJc w:val="left"/>
      <w:pPr>
        <w:ind w:left="795" w:hanging="360"/>
      </w:pPr>
      <w:rPr>
        <w:rFonts w:ascii="Sitka Small" w:hAnsi="Sitka Small" w:hint="default"/>
      </w:rPr>
    </w:lvl>
    <w:lvl w:ilvl="1" w:tplc="04090003" w:tentative="1">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15" w15:restartNumberingAfterBreak="0">
    <w:nsid w:val="45D77E7D"/>
    <w:multiLevelType w:val="hybridMultilevel"/>
    <w:tmpl w:val="BEA8E93C"/>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7915BB2"/>
    <w:multiLevelType w:val="hybridMultilevel"/>
    <w:tmpl w:val="26608E9E"/>
    <w:lvl w:ilvl="0" w:tplc="07349AC2">
      <w:start w:val="1"/>
      <w:numFmt w:val="bullet"/>
      <w:lvlText w:val="-"/>
      <w:lvlJc w:val="left"/>
      <w:pPr>
        <w:ind w:left="360" w:hanging="360"/>
      </w:pPr>
      <w:rPr>
        <w:rFonts w:ascii="Sitka Small" w:hAnsi="Sitka Smal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49FC0F29"/>
    <w:multiLevelType w:val="hybridMultilevel"/>
    <w:tmpl w:val="A9E42C2C"/>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E8F11DA"/>
    <w:multiLevelType w:val="hybridMultilevel"/>
    <w:tmpl w:val="03206280"/>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1D16B8D"/>
    <w:multiLevelType w:val="hybridMultilevel"/>
    <w:tmpl w:val="B4329526"/>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63C4A28"/>
    <w:multiLevelType w:val="multilevel"/>
    <w:tmpl w:val="B3704496"/>
    <w:lvl w:ilvl="0">
      <w:start w:val="1"/>
      <w:numFmt w:val="decimal"/>
      <w:pStyle w:val="Heading1"/>
      <w:suff w:val="space"/>
      <w:lvlText w:val="CHƯƠNG %1:"/>
      <w:lvlJc w:val="left"/>
      <w:pPr>
        <w:ind w:left="0" w:firstLine="0"/>
      </w:pPr>
      <w:rPr>
        <w:rFonts w:hint="default"/>
      </w:rPr>
    </w:lvl>
    <w:lvl w:ilvl="1">
      <w:start w:val="1"/>
      <w:numFmt w:val="decimal"/>
      <w:pStyle w:val="level1"/>
      <w:suff w:val="space"/>
      <w:lvlText w:val="%1.%2"/>
      <w:lvlJc w:val="left"/>
      <w:pPr>
        <w:ind w:left="0" w:firstLine="0"/>
      </w:pPr>
      <w:rPr>
        <w:rFonts w:hint="default"/>
      </w:rPr>
    </w:lvl>
    <w:lvl w:ilvl="2">
      <w:start w:val="1"/>
      <w:numFmt w:val="decimal"/>
      <w:pStyle w:val="level2"/>
      <w:suff w:val="space"/>
      <w:lvlText w:val="%1.%2.%3"/>
      <w:lvlJc w:val="left"/>
      <w:pPr>
        <w:ind w:left="0" w:firstLine="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1" w15:restartNumberingAfterBreak="0">
    <w:nsid w:val="6BDD3C21"/>
    <w:multiLevelType w:val="hybridMultilevel"/>
    <w:tmpl w:val="E59ACA58"/>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FE7426E"/>
    <w:multiLevelType w:val="hybridMultilevel"/>
    <w:tmpl w:val="94E0D490"/>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43A250E"/>
    <w:multiLevelType w:val="hybridMultilevel"/>
    <w:tmpl w:val="6D1640E4"/>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B390D96"/>
    <w:multiLevelType w:val="hybridMultilevel"/>
    <w:tmpl w:val="C9CE895E"/>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CD82CDE"/>
    <w:multiLevelType w:val="hybridMultilevel"/>
    <w:tmpl w:val="04E66826"/>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E445911"/>
    <w:multiLevelType w:val="hybridMultilevel"/>
    <w:tmpl w:val="3ED27848"/>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911232120">
    <w:abstractNumId w:val="20"/>
  </w:num>
  <w:num w:numId="2" w16cid:durableId="1607421539">
    <w:abstractNumId w:val="3"/>
  </w:num>
  <w:num w:numId="3" w16cid:durableId="1268276517">
    <w:abstractNumId w:val="5"/>
  </w:num>
  <w:num w:numId="4" w16cid:durableId="210701962">
    <w:abstractNumId w:val="21"/>
  </w:num>
  <w:num w:numId="5" w16cid:durableId="1711570223">
    <w:abstractNumId w:val="13"/>
  </w:num>
  <w:num w:numId="6" w16cid:durableId="933633676">
    <w:abstractNumId w:val="9"/>
  </w:num>
  <w:num w:numId="7" w16cid:durableId="1537697992">
    <w:abstractNumId w:val="4"/>
  </w:num>
  <w:num w:numId="8" w16cid:durableId="940382970">
    <w:abstractNumId w:val="12"/>
  </w:num>
  <w:num w:numId="9" w16cid:durableId="2077122028">
    <w:abstractNumId w:val="23"/>
  </w:num>
  <w:num w:numId="10" w16cid:durableId="1934390650">
    <w:abstractNumId w:val="6"/>
  </w:num>
  <w:num w:numId="11" w16cid:durableId="1388189159">
    <w:abstractNumId w:val="19"/>
  </w:num>
  <w:num w:numId="12" w16cid:durableId="912083602">
    <w:abstractNumId w:val="24"/>
  </w:num>
  <w:num w:numId="13" w16cid:durableId="1260796432">
    <w:abstractNumId w:val="10"/>
  </w:num>
  <w:num w:numId="14" w16cid:durableId="324552101">
    <w:abstractNumId w:val="2"/>
  </w:num>
  <w:num w:numId="15" w16cid:durableId="137651939">
    <w:abstractNumId w:val="22"/>
  </w:num>
  <w:num w:numId="16" w16cid:durableId="1021278920">
    <w:abstractNumId w:val="1"/>
  </w:num>
  <w:num w:numId="17" w16cid:durableId="427236336">
    <w:abstractNumId w:val="8"/>
  </w:num>
  <w:num w:numId="18" w16cid:durableId="2060352164">
    <w:abstractNumId w:val="15"/>
  </w:num>
  <w:num w:numId="19" w16cid:durableId="353269480">
    <w:abstractNumId w:val="25"/>
  </w:num>
  <w:num w:numId="20" w16cid:durableId="1163356453">
    <w:abstractNumId w:val="26"/>
  </w:num>
  <w:num w:numId="21" w16cid:durableId="208034305">
    <w:abstractNumId w:val="7"/>
  </w:num>
  <w:num w:numId="22" w16cid:durableId="1948153348">
    <w:abstractNumId w:val="18"/>
  </w:num>
  <w:num w:numId="23" w16cid:durableId="1304847730">
    <w:abstractNumId w:val="0"/>
  </w:num>
  <w:num w:numId="24" w16cid:durableId="1305546120">
    <w:abstractNumId w:val="17"/>
  </w:num>
  <w:num w:numId="25" w16cid:durableId="966088481">
    <w:abstractNumId w:val="16"/>
  </w:num>
  <w:num w:numId="26" w16cid:durableId="664935533">
    <w:abstractNumId w:val="14"/>
  </w:num>
  <w:num w:numId="27" w16cid:durableId="969936817">
    <w:abstractNumId w:val="11"/>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attachedTemplate r:id="rId1"/>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04718"/>
    <w:rsid w:val="00010D3A"/>
    <w:rsid w:val="000148D9"/>
    <w:rsid w:val="00015871"/>
    <w:rsid w:val="00022E23"/>
    <w:rsid w:val="00026E35"/>
    <w:rsid w:val="0003253C"/>
    <w:rsid w:val="000350EB"/>
    <w:rsid w:val="00042140"/>
    <w:rsid w:val="00053211"/>
    <w:rsid w:val="00065CBE"/>
    <w:rsid w:val="00084886"/>
    <w:rsid w:val="00093D9D"/>
    <w:rsid w:val="000943DB"/>
    <w:rsid w:val="000A6F0F"/>
    <w:rsid w:val="000B7CB0"/>
    <w:rsid w:val="000C620D"/>
    <w:rsid w:val="000D75EE"/>
    <w:rsid w:val="000E3957"/>
    <w:rsid w:val="000E7BF4"/>
    <w:rsid w:val="000F74C7"/>
    <w:rsid w:val="001038EF"/>
    <w:rsid w:val="001246B4"/>
    <w:rsid w:val="001306E3"/>
    <w:rsid w:val="0013317F"/>
    <w:rsid w:val="0013354A"/>
    <w:rsid w:val="00137C36"/>
    <w:rsid w:val="00140FDD"/>
    <w:rsid w:val="00147285"/>
    <w:rsid w:val="00172AEB"/>
    <w:rsid w:val="00195849"/>
    <w:rsid w:val="001A293D"/>
    <w:rsid w:val="001B7763"/>
    <w:rsid w:val="001C1A35"/>
    <w:rsid w:val="001F06DC"/>
    <w:rsid w:val="00207DA0"/>
    <w:rsid w:val="00232457"/>
    <w:rsid w:val="002500AE"/>
    <w:rsid w:val="00252735"/>
    <w:rsid w:val="002567C1"/>
    <w:rsid w:val="0026023D"/>
    <w:rsid w:val="002823A4"/>
    <w:rsid w:val="00295DD2"/>
    <w:rsid w:val="002A09EB"/>
    <w:rsid w:val="002B2BAE"/>
    <w:rsid w:val="002D2A0D"/>
    <w:rsid w:val="002D3066"/>
    <w:rsid w:val="002E46D7"/>
    <w:rsid w:val="002E6DA4"/>
    <w:rsid w:val="00301E99"/>
    <w:rsid w:val="00335571"/>
    <w:rsid w:val="00343F75"/>
    <w:rsid w:val="003459CA"/>
    <w:rsid w:val="003539D5"/>
    <w:rsid w:val="00355CC7"/>
    <w:rsid w:val="0036370C"/>
    <w:rsid w:val="003B4FC6"/>
    <w:rsid w:val="003C5312"/>
    <w:rsid w:val="003C69B1"/>
    <w:rsid w:val="003C7CA6"/>
    <w:rsid w:val="003E4C05"/>
    <w:rsid w:val="004023DF"/>
    <w:rsid w:val="004027F9"/>
    <w:rsid w:val="00412F16"/>
    <w:rsid w:val="00423F08"/>
    <w:rsid w:val="00432073"/>
    <w:rsid w:val="00435EFD"/>
    <w:rsid w:val="00445D16"/>
    <w:rsid w:val="00454B1B"/>
    <w:rsid w:val="0045770F"/>
    <w:rsid w:val="00472761"/>
    <w:rsid w:val="004735D5"/>
    <w:rsid w:val="004812DA"/>
    <w:rsid w:val="00491A0A"/>
    <w:rsid w:val="0049367B"/>
    <w:rsid w:val="004B416F"/>
    <w:rsid w:val="004E15B2"/>
    <w:rsid w:val="004E3891"/>
    <w:rsid w:val="004E68A4"/>
    <w:rsid w:val="004F33D9"/>
    <w:rsid w:val="00510338"/>
    <w:rsid w:val="005112C6"/>
    <w:rsid w:val="00513BCD"/>
    <w:rsid w:val="00514ED6"/>
    <w:rsid w:val="00516E32"/>
    <w:rsid w:val="00527039"/>
    <w:rsid w:val="0054476C"/>
    <w:rsid w:val="005456F7"/>
    <w:rsid w:val="005638C4"/>
    <w:rsid w:val="00574B43"/>
    <w:rsid w:val="0059463C"/>
    <w:rsid w:val="00594BC3"/>
    <w:rsid w:val="005A596A"/>
    <w:rsid w:val="005E453C"/>
    <w:rsid w:val="005E6B52"/>
    <w:rsid w:val="0061150C"/>
    <w:rsid w:val="00622B1E"/>
    <w:rsid w:val="0062542E"/>
    <w:rsid w:val="00644899"/>
    <w:rsid w:val="00650349"/>
    <w:rsid w:val="00651D5D"/>
    <w:rsid w:val="00667BC2"/>
    <w:rsid w:val="00672912"/>
    <w:rsid w:val="006B35A3"/>
    <w:rsid w:val="006B41BE"/>
    <w:rsid w:val="006C16A6"/>
    <w:rsid w:val="006C31F3"/>
    <w:rsid w:val="006E31DE"/>
    <w:rsid w:val="007018F7"/>
    <w:rsid w:val="00706CAE"/>
    <w:rsid w:val="0072475B"/>
    <w:rsid w:val="00725CDC"/>
    <w:rsid w:val="007271BE"/>
    <w:rsid w:val="00733AF1"/>
    <w:rsid w:val="007364C1"/>
    <w:rsid w:val="00740366"/>
    <w:rsid w:val="00746948"/>
    <w:rsid w:val="00761F8D"/>
    <w:rsid w:val="0076615A"/>
    <w:rsid w:val="00767DA5"/>
    <w:rsid w:val="00795369"/>
    <w:rsid w:val="0079775C"/>
    <w:rsid w:val="007B0965"/>
    <w:rsid w:val="007B2273"/>
    <w:rsid w:val="007B6886"/>
    <w:rsid w:val="007C4004"/>
    <w:rsid w:val="007C502F"/>
    <w:rsid w:val="007E2028"/>
    <w:rsid w:val="007F4558"/>
    <w:rsid w:val="007F7D81"/>
    <w:rsid w:val="008029E6"/>
    <w:rsid w:val="00803C52"/>
    <w:rsid w:val="00803CB5"/>
    <w:rsid w:val="00820B1C"/>
    <w:rsid w:val="00842F88"/>
    <w:rsid w:val="00845C69"/>
    <w:rsid w:val="008510B9"/>
    <w:rsid w:val="00851117"/>
    <w:rsid w:val="008548F7"/>
    <w:rsid w:val="0086404C"/>
    <w:rsid w:val="00874BA9"/>
    <w:rsid w:val="00894E40"/>
    <w:rsid w:val="008B71F5"/>
    <w:rsid w:val="008C0A32"/>
    <w:rsid w:val="008E4CAD"/>
    <w:rsid w:val="008F68BF"/>
    <w:rsid w:val="008F75D0"/>
    <w:rsid w:val="009237F8"/>
    <w:rsid w:val="00923C32"/>
    <w:rsid w:val="0093608D"/>
    <w:rsid w:val="009739FE"/>
    <w:rsid w:val="009770FE"/>
    <w:rsid w:val="00982E96"/>
    <w:rsid w:val="009A4550"/>
    <w:rsid w:val="009B65B1"/>
    <w:rsid w:val="009B7F0E"/>
    <w:rsid w:val="009C3406"/>
    <w:rsid w:val="009C791C"/>
    <w:rsid w:val="009C79DB"/>
    <w:rsid w:val="009E7B2E"/>
    <w:rsid w:val="00A04DD1"/>
    <w:rsid w:val="00A10208"/>
    <w:rsid w:val="00A47BBD"/>
    <w:rsid w:val="00A76C4D"/>
    <w:rsid w:val="00A8033E"/>
    <w:rsid w:val="00A826F4"/>
    <w:rsid w:val="00A87D77"/>
    <w:rsid w:val="00AA2B2C"/>
    <w:rsid w:val="00AB6494"/>
    <w:rsid w:val="00AC408C"/>
    <w:rsid w:val="00AD092A"/>
    <w:rsid w:val="00AE68DE"/>
    <w:rsid w:val="00AF002D"/>
    <w:rsid w:val="00AF08AB"/>
    <w:rsid w:val="00AF2DB9"/>
    <w:rsid w:val="00AF466D"/>
    <w:rsid w:val="00B1055C"/>
    <w:rsid w:val="00B15C32"/>
    <w:rsid w:val="00B322DA"/>
    <w:rsid w:val="00B63BC6"/>
    <w:rsid w:val="00B71674"/>
    <w:rsid w:val="00B717E5"/>
    <w:rsid w:val="00B813C9"/>
    <w:rsid w:val="00B8583C"/>
    <w:rsid w:val="00BC2A96"/>
    <w:rsid w:val="00BC7691"/>
    <w:rsid w:val="00BF57CD"/>
    <w:rsid w:val="00C00F5D"/>
    <w:rsid w:val="00C27112"/>
    <w:rsid w:val="00C43796"/>
    <w:rsid w:val="00C609DD"/>
    <w:rsid w:val="00C74FCB"/>
    <w:rsid w:val="00C9525B"/>
    <w:rsid w:val="00C963B5"/>
    <w:rsid w:val="00CA0AE5"/>
    <w:rsid w:val="00CA10BE"/>
    <w:rsid w:val="00CB13C2"/>
    <w:rsid w:val="00CC78F0"/>
    <w:rsid w:val="00D0156C"/>
    <w:rsid w:val="00D31227"/>
    <w:rsid w:val="00D3563A"/>
    <w:rsid w:val="00D476E8"/>
    <w:rsid w:val="00D53495"/>
    <w:rsid w:val="00D6725A"/>
    <w:rsid w:val="00D711FD"/>
    <w:rsid w:val="00D94090"/>
    <w:rsid w:val="00DB6C3C"/>
    <w:rsid w:val="00DC6610"/>
    <w:rsid w:val="00E04718"/>
    <w:rsid w:val="00E11991"/>
    <w:rsid w:val="00E14234"/>
    <w:rsid w:val="00E21872"/>
    <w:rsid w:val="00E419A2"/>
    <w:rsid w:val="00E42C3D"/>
    <w:rsid w:val="00E42F46"/>
    <w:rsid w:val="00E47A08"/>
    <w:rsid w:val="00E54741"/>
    <w:rsid w:val="00E62EEE"/>
    <w:rsid w:val="00E63D87"/>
    <w:rsid w:val="00E86DA7"/>
    <w:rsid w:val="00E96D49"/>
    <w:rsid w:val="00EA2BB5"/>
    <w:rsid w:val="00EA7544"/>
    <w:rsid w:val="00EC59E3"/>
    <w:rsid w:val="00EC6EC3"/>
    <w:rsid w:val="00ED3061"/>
    <w:rsid w:val="00ED5B63"/>
    <w:rsid w:val="00ED5DB8"/>
    <w:rsid w:val="00F0124D"/>
    <w:rsid w:val="00F04ED4"/>
    <w:rsid w:val="00F2713D"/>
    <w:rsid w:val="00F324A6"/>
    <w:rsid w:val="00F34E27"/>
    <w:rsid w:val="00F46AB8"/>
    <w:rsid w:val="00F81DCC"/>
    <w:rsid w:val="00F861C0"/>
    <w:rsid w:val="00F87C50"/>
    <w:rsid w:val="00F934A0"/>
    <w:rsid w:val="00F93BE3"/>
    <w:rsid w:val="00F9537A"/>
    <w:rsid w:val="00FA1587"/>
    <w:rsid w:val="00FA2B5D"/>
    <w:rsid w:val="00FC7D2E"/>
    <w:rsid w:val="00FF5BD7"/>
    <w:rsid w:val="00FF5E4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F0A470"/>
  <w15:chartTrackingRefBased/>
  <w15:docId w15:val="{D5F9422D-581B-43EC-BBF9-F2DC05957A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324A6"/>
    <w:pPr>
      <w:keepNext/>
      <w:keepLines/>
      <w:numPr>
        <w:numId w:val="1"/>
      </w:numPr>
      <w:spacing w:before="240" w:after="0" w:line="360" w:lineRule="auto"/>
      <w:jc w:val="center"/>
      <w:outlineLvl w:val="0"/>
    </w:pPr>
    <w:rPr>
      <w:rFonts w:ascii="Times New Roman" w:eastAsiaTheme="majorEastAsia" w:hAnsi="Times New Roman" w:cstheme="majorBidi"/>
      <w:b/>
      <w:caps/>
      <w:sz w:val="28"/>
      <w:szCs w:val="32"/>
    </w:rPr>
  </w:style>
  <w:style w:type="paragraph" w:styleId="Heading2">
    <w:name w:val="heading 2"/>
    <w:basedOn w:val="Normal"/>
    <w:next w:val="Normal"/>
    <w:link w:val="Heading2Char"/>
    <w:uiPriority w:val="9"/>
    <w:semiHidden/>
    <w:unhideWhenUsed/>
    <w:qFormat/>
    <w:rsid w:val="00AC408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AC408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4E68A4"/>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324A6"/>
    <w:rPr>
      <w:rFonts w:ascii="Times New Roman" w:eastAsiaTheme="majorEastAsia" w:hAnsi="Times New Roman" w:cstheme="majorBidi"/>
      <w:b/>
      <w:caps/>
      <w:sz w:val="28"/>
      <w:szCs w:val="32"/>
    </w:rPr>
  </w:style>
  <w:style w:type="character" w:customStyle="1" w:styleId="Heading2Char">
    <w:name w:val="Heading 2 Char"/>
    <w:basedOn w:val="DefaultParagraphFont"/>
    <w:link w:val="Heading2"/>
    <w:uiPriority w:val="9"/>
    <w:rsid w:val="00AC408C"/>
    <w:rPr>
      <w:rFonts w:asciiTheme="majorHAnsi" w:eastAsiaTheme="majorEastAsia" w:hAnsiTheme="majorHAnsi" w:cstheme="majorBidi"/>
      <w:color w:val="2F5496" w:themeColor="accent1" w:themeShade="BF"/>
      <w:sz w:val="26"/>
      <w:szCs w:val="26"/>
    </w:rPr>
  </w:style>
  <w:style w:type="paragraph" w:customStyle="1" w:styleId="content">
    <w:name w:val="content"/>
    <w:basedOn w:val="Normal"/>
    <w:link w:val="contentChar"/>
    <w:qFormat/>
    <w:rsid w:val="00F0124D"/>
    <w:pPr>
      <w:spacing w:line="360" w:lineRule="auto"/>
      <w:ind w:firstLine="720"/>
      <w:jc w:val="both"/>
    </w:pPr>
    <w:rPr>
      <w:rFonts w:ascii="Times New Roman" w:hAnsi="Times New Roman"/>
      <w:sz w:val="28"/>
    </w:rPr>
  </w:style>
  <w:style w:type="paragraph" w:customStyle="1" w:styleId="level1">
    <w:name w:val="level1"/>
    <w:basedOn w:val="Heading2"/>
    <w:link w:val="level1Char"/>
    <w:qFormat/>
    <w:rsid w:val="00C609DD"/>
    <w:pPr>
      <w:numPr>
        <w:ilvl w:val="1"/>
        <w:numId w:val="1"/>
      </w:numPr>
      <w:spacing w:line="360" w:lineRule="auto"/>
    </w:pPr>
    <w:rPr>
      <w:rFonts w:ascii="Times New Roman" w:hAnsi="Times New Roman"/>
      <w:b/>
      <w:color w:val="auto"/>
      <w:sz w:val="28"/>
    </w:rPr>
  </w:style>
  <w:style w:type="character" w:customStyle="1" w:styleId="contentChar">
    <w:name w:val="content Char"/>
    <w:basedOn w:val="Heading1Char"/>
    <w:link w:val="content"/>
    <w:rsid w:val="00F0124D"/>
    <w:rPr>
      <w:rFonts w:ascii="Times New Roman" w:eastAsiaTheme="majorEastAsia" w:hAnsi="Times New Roman" w:cstheme="majorBidi"/>
      <w:b w:val="0"/>
      <w:caps w:val="0"/>
      <w:sz w:val="28"/>
      <w:szCs w:val="32"/>
    </w:rPr>
  </w:style>
  <w:style w:type="paragraph" w:customStyle="1" w:styleId="level2">
    <w:name w:val="level2"/>
    <w:basedOn w:val="Heading3"/>
    <w:link w:val="level2Char"/>
    <w:qFormat/>
    <w:rsid w:val="00C609DD"/>
    <w:pPr>
      <w:numPr>
        <w:ilvl w:val="2"/>
        <w:numId w:val="1"/>
      </w:numPr>
      <w:spacing w:line="360" w:lineRule="auto"/>
    </w:pPr>
    <w:rPr>
      <w:rFonts w:ascii="Times New Roman" w:hAnsi="Times New Roman"/>
      <w:b/>
      <w:color w:val="auto"/>
      <w:sz w:val="28"/>
    </w:rPr>
  </w:style>
  <w:style w:type="character" w:customStyle="1" w:styleId="level1Char">
    <w:name w:val="level1 Char"/>
    <w:basedOn w:val="Heading2Char"/>
    <w:link w:val="level1"/>
    <w:rsid w:val="00C609DD"/>
    <w:rPr>
      <w:rFonts w:ascii="Times New Roman" w:eastAsiaTheme="majorEastAsia" w:hAnsi="Times New Roman" w:cstheme="majorBidi"/>
      <w:b/>
      <w:color w:val="2F5496" w:themeColor="accent1" w:themeShade="BF"/>
      <w:sz w:val="28"/>
      <w:szCs w:val="26"/>
    </w:rPr>
  </w:style>
  <w:style w:type="character" w:customStyle="1" w:styleId="Heading3Char">
    <w:name w:val="Heading 3 Char"/>
    <w:basedOn w:val="DefaultParagraphFont"/>
    <w:link w:val="Heading3"/>
    <w:uiPriority w:val="9"/>
    <w:semiHidden/>
    <w:rsid w:val="00AC408C"/>
    <w:rPr>
      <w:rFonts w:asciiTheme="majorHAnsi" w:eastAsiaTheme="majorEastAsia" w:hAnsiTheme="majorHAnsi" w:cstheme="majorBidi"/>
      <w:color w:val="1F3763" w:themeColor="accent1" w:themeShade="7F"/>
      <w:sz w:val="24"/>
      <w:szCs w:val="24"/>
    </w:rPr>
  </w:style>
  <w:style w:type="character" w:customStyle="1" w:styleId="level2Char">
    <w:name w:val="level2 Char"/>
    <w:basedOn w:val="Heading3Char"/>
    <w:link w:val="level2"/>
    <w:rsid w:val="00C609DD"/>
    <w:rPr>
      <w:rFonts w:ascii="Times New Roman" w:eastAsiaTheme="majorEastAsia" w:hAnsi="Times New Roman" w:cstheme="majorBidi"/>
      <w:b/>
      <w:color w:val="1F3763" w:themeColor="accent1" w:themeShade="7F"/>
      <w:sz w:val="28"/>
      <w:szCs w:val="24"/>
    </w:rPr>
  </w:style>
  <w:style w:type="character" w:styleId="Emphasis">
    <w:name w:val="Emphasis"/>
    <w:basedOn w:val="DefaultParagraphFont"/>
    <w:uiPriority w:val="20"/>
    <w:qFormat/>
    <w:rsid w:val="00574B43"/>
    <w:rPr>
      <w:i/>
      <w:iCs/>
    </w:rPr>
  </w:style>
  <w:style w:type="paragraph" w:styleId="ListParagraph">
    <w:name w:val="List Paragraph"/>
    <w:basedOn w:val="Normal"/>
    <w:uiPriority w:val="34"/>
    <w:qFormat/>
    <w:rsid w:val="00CC78F0"/>
    <w:pPr>
      <w:ind w:left="720"/>
      <w:contextualSpacing/>
    </w:pPr>
  </w:style>
  <w:style w:type="paragraph" w:styleId="NormalWeb">
    <w:name w:val="Normal (Web)"/>
    <w:basedOn w:val="Normal"/>
    <w:uiPriority w:val="99"/>
    <w:unhideWhenUsed/>
    <w:rsid w:val="00AD092A"/>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AD092A"/>
    <w:rPr>
      <w:color w:val="0000FF"/>
      <w:u w:val="single"/>
    </w:rPr>
  </w:style>
  <w:style w:type="paragraph" w:customStyle="1" w:styleId="Parag">
    <w:name w:val="Parag"/>
    <w:basedOn w:val="Normal"/>
    <w:link w:val="ParagChar"/>
    <w:qFormat/>
    <w:rsid w:val="000A6F0F"/>
    <w:pPr>
      <w:spacing w:after="0" w:line="360" w:lineRule="auto"/>
      <w:ind w:firstLine="720"/>
      <w:jc w:val="both"/>
    </w:pPr>
    <w:rPr>
      <w:rFonts w:ascii="Times New Roman" w:hAnsi="Times New Roman"/>
      <w:sz w:val="28"/>
    </w:rPr>
  </w:style>
  <w:style w:type="character" w:customStyle="1" w:styleId="ParagChar">
    <w:name w:val="Parag Char"/>
    <w:basedOn w:val="DefaultParagraphFont"/>
    <w:link w:val="Parag"/>
    <w:rsid w:val="000A6F0F"/>
    <w:rPr>
      <w:rFonts w:ascii="Times New Roman" w:hAnsi="Times New Roman"/>
      <w:sz w:val="28"/>
    </w:rPr>
  </w:style>
  <w:style w:type="table" w:styleId="TableGrid">
    <w:name w:val="Table Grid"/>
    <w:basedOn w:val="TableNormal"/>
    <w:uiPriority w:val="39"/>
    <w:rsid w:val="000A6F0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aranofl">
    <w:name w:val="para_no_fl"/>
    <w:basedOn w:val="Normal"/>
    <w:link w:val="paranoflChar"/>
    <w:qFormat/>
    <w:rsid w:val="000A6F0F"/>
    <w:pPr>
      <w:spacing w:after="0" w:line="360" w:lineRule="auto"/>
      <w:jc w:val="both"/>
    </w:pPr>
    <w:rPr>
      <w:rFonts w:ascii="Times New Roman" w:hAnsi="Times New Roman"/>
      <w:sz w:val="28"/>
    </w:rPr>
  </w:style>
  <w:style w:type="character" w:customStyle="1" w:styleId="paranoflChar">
    <w:name w:val="para_no_fl Char"/>
    <w:basedOn w:val="DefaultParagraphFont"/>
    <w:link w:val="paranofl"/>
    <w:rsid w:val="000A6F0F"/>
    <w:rPr>
      <w:rFonts w:ascii="Times New Roman" w:hAnsi="Times New Roman"/>
      <w:sz w:val="28"/>
    </w:rPr>
  </w:style>
  <w:style w:type="character" w:customStyle="1" w:styleId="mw-headline">
    <w:name w:val="mw-headline"/>
    <w:basedOn w:val="DefaultParagraphFont"/>
    <w:rsid w:val="000C620D"/>
  </w:style>
  <w:style w:type="character" w:customStyle="1" w:styleId="mw-editsection">
    <w:name w:val="mw-editsection"/>
    <w:basedOn w:val="DefaultParagraphFont"/>
    <w:rsid w:val="000C620D"/>
  </w:style>
  <w:style w:type="character" w:customStyle="1" w:styleId="mw-editsection-bracket">
    <w:name w:val="mw-editsection-bracket"/>
    <w:basedOn w:val="DefaultParagraphFont"/>
    <w:rsid w:val="000C620D"/>
  </w:style>
  <w:style w:type="character" w:styleId="UnresolvedMention">
    <w:name w:val="Unresolved Mention"/>
    <w:basedOn w:val="DefaultParagraphFont"/>
    <w:uiPriority w:val="99"/>
    <w:semiHidden/>
    <w:unhideWhenUsed/>
    <w:rsid w:val="00FC7D2E"/>
    <w:rPr>
      <w:color w:val="605E5C"/>
      <w:shd w:val="clear" w:color="auto" w:fill="E1DFDD"/>
    </w:rPr>
  </w:style>
  <w:style w:type="paragraph" w:styleId="TOC1">
    <w:name w:val="toc 1"/>
    <w:basedOn w:val="Normal"/>
    <w:next w:val="Normal"/>
    <w:autoRedefine/>
    <w:uiPriority w:val="39"/>
    <w:unhideWhenUsed/>
    <w:rsid w:val="007E2028"/>
    <w:pPr>
      <w:spacing w:after="100"/>
    </w:pPr>
    <w:rPr>
      <w:rFonts w:ascii="Times New Roman" w:hAnsi="Times New Roman"/>
      <w:b/>
      <w:sz w:val="28"/>
    </w:rPr>
  </w:style>
  <w:style w:type="paragraph" w:styleId="TOC2">
    <w:name w:val="toc 2"/>
    <w:basedOn w:val="Normal"/>
    <w:next w:val="Normal"/>
    <w:autoRedefine/>
    <w:uiPriority w:val="39"/>
    <w:unhideWhenUsed/>
    <w:rsid w:val="007E2028"/>
    <w:pPr>
      <w:spacing w:after="100"/>
      <w:ind w:left="220"/>
    </w:pPr>
    <w:rPr>
      <w:rFonts w:ascii="Times New Roman" w:hAnsi="Times New Roman"/>
      <w:sz w:val="28"/>
    </w:rPr>
  </w:style>
  <w:style w:type="paragraph" w:styleId="TOC3">
    <w:name w:val="toc 3"/>
    <w:basedOn w:val="Normal"/>
    <w:next w:val="Normal"/>
    <w:autoRedefine/>
    <w:uiPriority w:val="39"/>
    <w:unhideWhenUsed/>
    <w:rsid w:val="007E2028"/>
    <w:pPr>
      <w:spacing w:after="100"/>
      <w:ind w:left="440"/>
    </w:pPr>
    <w:rPr>
      <w:rFonts w:ascii="Times New Roman" w:hAnsi="Times New Roman"/>
      <w:sz w:val="28"/>
    </w:rPr>
  </w:style>
  <w:style w:type="paragraph" w:customStyle="1" w:styleId="ch">
    <w:name w:val="chữ"/>
    <w:basedOn w:val="Normal"/>
    <w:link w:val="chChar"/>
    <w:qFormat/>
    <w:rsid w:val="000E3957"/>
    <w:pPr>
      <w:spacing w:before="120" w:after="0" w:line="360" w:lineRule="auto"/>
      <w:ind w:firstLine="562"/>
      <w:jc w:val="both"/>
    </w:pPr>
    <w:rPr>
      <w:rFonts w:ascii="Times New Roman" w:eastAsia="Malgun Gothic" w:hAnsi="Times New Roman" w:cs="Times New Roman"/>
      <w:color w:val="000000"/>
      <w:sz w:val="28"/>
      <w:szCs w:val="26"/>
      <w:lang w:eastAsia="ko-KR"/>
    </w:rPr>
  </w:style>
  <w:style w:type="character" w:customStyle="1" w:styleId="chChar">
    <w:name w:val="chữ Char"/>
    <w:basedOn w:val="DefaultParagraphFont"/>
    <w:link w:val="ch"/>
    <w:rsid w:val="000E3957"/>
    <w:rPr>
      <w:rFonts w:ascii="Times New Roman" w:eastAsia="Malgun Gothic" w:hAnsi="Times New Roman" w:cs="Times New Roman"/>
      <w:color w:val="000000"/>
      <w:sz w:val="28"/>
      <w:szCs w:val="26"/>
      <w:lang w:eastAsia="ko-KR"/>
    </w:rPr>
  </w:style>
  <w:style w:type="character" w:customStyle="1" w:styleId="Heading4Char">
    <w:name w:val="Heading 4 Char"/>
    <w:basedOn w:val="DefaultParagraphFont"/>
    <w:link w:val="Heading4"/>
    <w:uiPriority w:val="9"/>
    <w:semiHidden/>
    <w:rsid w:val="004E68A4"/>
    <w:rPr>
      <w:rFonts w:asciiTheme="majorHAnsi" w:eastAsiaTheme="majorEastAsia" w:hAnsiTheme="majorHAnsi" w:cstheme="majorBidi"/>
      <w:i/>
      <w:iCs/>
      <w:color w:val="2F5496" w:themeColor="accent1" w:themeShade="BF"/>
    </w:rPr>
  </w:style>
  <w:style w:type="character" w:styleId="Strong">
    <w:name w:val="Strong"/>
    <w:basedOn w:val="DefaultParagraphFont"/>
    <w:uiPriority w:val="22"/>
    <w:qFormat/>
    <w:rsid w:val="004E68A4"/>
    <w:rPr>
      <w:b/>
      <w:bCs/>
    </w:rPr>
  </w:style>
  <w:style w:type="paragraph" w:styleId="Caption">
    <w:name w:val="caption"/>
    <w:basedOn w:val="Normal"/>
    <w:next w:val="Normal"/>
    <w:uiPriority w:val="35"/>
    <w:unhideWhenUsed/>
    <w:qFormat/>
    <w:rsid w:val="009B7F0E"/>
    <w:pPr>
      <w:spacing w:after="200" w:line="360" w:lineRule="auto"/>
      <w:jc w:val="center"/>
    </w:pPr>
    <w:rPr>
      <w:rFonts w:ascii="Times New Roman" w:hAnsi="Times New Roman"/>
      <w:i/>
      <w:iCs/>
      <w:color w:val="000000" w:themeColor="text1"/>
      <w:sz w:val="2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9217274">
      <w:bodyDiv w:val="1"/>
      <w:marLeft w:val="0"/>
      <w:marRight w:val="0"/>
      <w:marTop w:val="0"/>
      <w:marBottom w:val="0"/>
      <w:divBdr>
        <w:top w:val="none" w:sz="0" w:space="0" w:color="auto"/>
        <w:left w:val="none" w:sz="0" w:space="0" w:color="auto"/>
        <w:bottom w:val="none" w:sz="0" w:space="0" w:color="auto"/>
        <w:right w:val="none" w:sz="0" w:space="0" w:color="auto"/>
      </w:divBdr>
    </w:div>
    <w:div w:id="520243290">
      <w:bodyDiv w:val="1"/>
      <w:marLeft w:val="0"/>
      <w:marRight w:val="0"/>
      <w:marTop w:val="0"/>
      <w:marBottom w:val="0"/>
      <w:divBdr>
        <w:top w:val="none" w:sz="0" w:space="0" w:color="auto"/>
        <w:left w:val="none" w:sz="0" w:space="0" w:color="auto"/>
        <w:bottom w:val="none" w:sz="0" w:space="0" w:color="auto"/>
        <w:right w:val="none" w:sz="0" w:space="0" w:color="auto"/>
      </w:divBdr>
      <w:divsChild>
        <w:div w:id="2122262204">
          <w:marLeft w:val="0"/>
          <w:marRight w:val="0"/>
          <w:marTop w:val="450"/>
          <w:marBottom w:val="300"/>
          <w:divBdr>
            <w:top w:val="none" w:sz="0" w:space="0" w:color="auto"/>
            <w:left w:val="none" w:sz="0" w:space="0" w:color="auto"/>
            <w:bottom w:val="none" w:sz="0" w:space="0" w:color="auto"/>
            <w:right w:val="none" w:sz="0" w:space="0" w:color="auto"/>
          </w:divBdr>
          <w:divsChild>
            <w:div w:id="93598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0799923">
      <w:bodyDiv w:val="1"/>
      <w:marLeft w:val="0"/>
      <w:marRight w:val="0"/>
      <w:marTop w:val="0"/>
      <w:marBottom w:val="0"/>
      <w:divBdr>
        <w:top w:val="none" w:sz="0" w:space="0" w:color="auto"/>
        <w:left w:val="none" w:sz="0" w:space="0" w:color="auto"/>
        <w:bottom w:val="none" w:sz="0" w:space="0" w:color="auto"/>
        <w:right w:val="none" w:sz="0" w:space="0" w:color="auto"/>
      </w:divBdr>
    </w:div>
    <w:div w:id="667755872">
      <w:bodyDiv w:val="1"/>
      <w:marLeft w:val="0"/>
      <w:marRight w:val="0"/>
      <w:marTop w:val="0"/>
      <w:marBottom w:val="0"/>
      <w:divBdr>
        <w:top w:val="none" w:sz="0" w:space="0" w:color="auto"/>
        <w:left w:val="none" w:sz="0" w:space="0" w:color="auto"/>
        <w:bottom w:val="none" w:sz="0" w:space="0" w:color="auto"/>
        <w:right w:val="none" w:sz="0" w:space="0" w:color="auto"/>
      </w:divBdr>
    </w:div>
    <w:div w:id="684593499">
      <w:bodyDiv w:val="1"/>
      <w:marLeft w:val="0"/>
      <w:marRight w:val="0"/>
      <w:marTop w:val="0"/>
      <w:marBottom w:val="0"/>
      <w:divBdr>
        <w:top w:val="none" w:sz="0" w:space="0" w:color="auto"/>
        <w:left w:val="none" w:sz="0" w:space="0" w:color="auto"/>
        <w:bottom w:val="none" w:sz="0" w:space="0" w:color="auto"/>
        <w:right w:val="none" w:sz="0" w:space="0" w:color="auto"/>
      </w:divBdr>
    </w:div>
    <w:div w:id="704329631">
      <w:bodyDiv w:val="1"/>
      <w:marLeft w:val="0"/>
      <w:marRight w:val="0"/>
      <w:marTop w:val="0"/>
      <w:marBottom w:val="0"/>
      <w:divBdr>
        <w:top w:val="none" w:sz="0" w:space="0" w:color="auto"/>
        <w:left w:val="none" w:sz="0" w:space="0" w:color="auto"/>
        <w:bottom w:val="none" w:sz="0" w:space="0" w:color="auto"/>
        <w:right w:val="none" w:sz="0" w:space="0" w:color="auto"/>
      </w:divBdr>
    </w:div>
    <w:div w:id="790439243">
      <w:bodyDiv w:val="1"/>
      <w:marLeft w:val="0"/>
      <w:marRight w:val="0"/>
      <w:marTop w:val="0"/>
      <w:marBottom w:val="0"/>
      <w:divBdr>
        <w:top w:val="none" w:sz="0" w:space="0" w:color="auto"/>
        <w:left w:val="none" w:sz="0" w:space="0" w:color="auto"/>
        <w:bottom w:val="none" w:sz="0" w:space="0" w:color="auto"/>
        <w:right w:val="none" w:sz="0" w:space="0" w:color="auto"/>
      </w:divBdr>
    </w:div>
    <w:div w:id="845242937">
      <w:bodyDiv w:val="1"/>
      <w:marLeft w:val="0"/>
      <w:marRight w:val="0"/>
      <w:marTop w:val="0"/>
      <w:marBottom w:val="0"/>
      <w:divBdr>
        <w:top w:val="none" w:sz="0" w:space="0" w:color="auto"/>
        <w:left w:val="none" w:sz="0" w:space="0" w:color="auto"/>
        <w:bottom w:val="none" w:sz="0" w:space="0" w:color="auto"/>
        <w:right w:val="none" w:sz="0" w:space="0" w:color="auto"/>
      </w:divBdr>
    </w:div>
    <w:div w:id="895090796">
      <w:bodyDiv w:val="1"/>
      <w:marLeft w:val="0"/>
      <w:marRight w:val="0"/>
      <w:marTop w:val="0"/>
      <w:marBottom w:val="0"/>
      <w:divBdr>
        <w:top w:val="none" w:sz="0" w:space="0" w:color="auto"/>
        <w:left w:val="none" w:sz="0" w:space="0" w:color="auto"/>
        <w:bottom w:val="none" w:sz="0" w:space="0" w:color="auto"/>
        <w:right w:val="none" w:sz="0" w:space="0" w:color="auto"/>
      </w:divBdr>
      <w:divsChild>
        <w:div w:id="542064514">
          <w:marLeft w:val="336"/>
          <w:marRight w:val="0"/>
          <w:marTop w:val="120"/>
          <w:marBottom w:val="312"/>
          <w:divBdr>
            <w:top w:val="none" w:sz="0" w:space="0" w:color="auto"/>
            <w:left w:val="none" w:sz="0" w:space="0" w:color="auto"/>
            <w:bottom w:val="none" w:sz="0" w:space="0" w:color="auto"/>
            <w:right w:val="none" w:sz="0" w:space="0" w:color="auto"/>
          </w:divBdr>
          <w:divsChild>
            <w:div w:id="240532378">
              <w:marLeft w:val="0"/>
              <w:marRight w:val="0"/>
              <w:marTop w:val="0"/>
              <w:marBottom w:val="0"/>
              <w:divBdr>
                <w:top w:val="single" w:sz="6" w:space="2" w:color="C8CCD1"/>
                <w:left w:val="single" w:sz="6" w:space="2" w:color="C8CCD1"/>
                <w:bottom w:val="single" w:sz="6" w:space="2" w:color="C8CCD1"/>
                <w:right w:val="single" w:sz="6" w:space="2" w:color="C8CCD1"/>
              </w:divBdr>
            </w:div>
          </w:divsChild>
        </w:div>
      </w:divsChild>
    </w:div>
    <w:div w:id="1030304385">
      <w:bodyDiv w:val="1"/>
      <w:marLeft w:val="0"/>
      <w:marRight w:val="0"/>
      <w:marTop w:val="0"/>
      <w:marBottom w:val="0"/>
      <w:divBdr>
        <w:top w:val="none" w:sz="0" w:space="0" w:color="auto"/>
        <w:left w:val="none" w:sz="0" w:space="0" w:color="auto"/>
        <w:bottom w:val="none" w:sz="0" w:space="0" w:color="auto"/>
        <w:right w:val="none" w:sz="0" w:space="0" w:color="auto"/>
      </w:divBdr>
    </w:div>
    <w:div w:id="1032800621">
      <w:bodyDiv w:val="1"/>
      <w:marLeft w:val="0"/>
      <w:marRight w:val="0"/>
      <w:marTop w:val="0"/>
      <w:marBottom w:val="0"/>
      <w:divBdr>
        <w:top w:val="none" w:sz="0" w:space="0" w:color="auto"/>
        <w:left w:val="none" w:sz="0" w:space="0" w:color="auto"/>
        <w:bottom w:val="none" w:sz="0" w:space="0" w:color="auto"/>
        <w:right w:val="none" w:sz="0" w:space="0" w:color="auto"/>
      </w:divBdr>
    </w:div>
    <w:div w:id="1070543196">
      <w:bodyDiv w:val="1"/>
      <w:marLeft w:val="0"/>
      <w:marRight w:val="0"/>
      <w:marTop w:val="0"/>
      <w:marBottom w:val="0"/>
      <w:divBdr>
        <w:top w:val="none" w:sz="0" w:space="0" w:color="auto"/>
        <w:left w:val="none" w:sz="0" w:space="0" w:color="auto"/>
        <w:bottom w:val="none" w:sz="0" w:space="0" w:color="auto"/>
        <w:right w:val="none" w:sz="0" w:space="0" w:color="auto"/>
      </w:divBdr>
    </w:div>
    <w:div w:id="1188759424">
      <w:bodyDiv w:val="1"/>
      <w:marLeft w:val="0"/>
      <w:marRight w:val="0"/>
      <w:marTop w:val="0"/>
      <w:marBottom w:val="0"/>
      <w:divBdr>
        <w:top w:val="none" w:sz="0" w:space="0" w:color="auto"/>
        <w:left w:val="none" w:sz="0" w:space="0" w:color="auto"/>
        <w:bottom w:val="none" w:sz="0" w:space="0" w:color="auto"/>
        <w:right w:val="none" w:sz="0" w:space="0" w:color="auto"/>
      </w:divBdr>
    </w:div>
    <w:div w:id="1197426759">
      <w:bodyDiv w:val="1"/>
      <w:marLeft w:val="0"/>
      <w:marRight w:val="0"/>
      <w:marTop w:val="0"/>
      <w:marBottom w:val="0"/>
      <w:divBdr>
        <w:top w:val="none" w:sz="0" w:space="0" w:color="auto"/>
        <w:left w:val="none" w:sz="0" w:space="0" w:color="auto"/>
        <w:bottom w:val="none" w:sz="0" w:space="0" w:color="auto"/>
        <w:right w:val="none" w:sz="0" w:space="0" w:color="auto"/>
      </w:divBdr>
    </w:div>
    <w:div w:id="1198154400">
      <w:bodyDiv w:val="1"/>
      <w:marLeft w:val="0"/>
      <w:marRight w:val="0"/>
      <w:marTop w:val="0"/>
      <w:marBottom w:val="0"/>
      <w:divBdr>
        <w:top w:val="none" w:sz="0" w:space="0" w:color="auto"/>
        <w:left w:val="none" w:sz="0" w:space="0" w:color="auto"/>
        <w:bottom w:val="none" w:sz="0" w:space="0" w:color="auto"/>
        <w:right w:val="none" w:sz="0" w:space="0" w:color="auto"/>
      </w:divBdr>
    </w:div>
    <w:div w:id="1229345857">
      <w:bodyDiv w:val="1"/>
      <w:marLeft w:val="0"/>
      <w:marRight w:val="0"/>
      <w:marTop w:val="0"/>
      <w:marBottom w:val="0"/>
      <w:divBdr>
        <w:top w:val="none" w:sz="0" w:space="0" w:color="auto"/>
        <w:left w:val="none" w:sz="0" w:space="0" w:color="auto"/>
        <w:bottom w:val="none" w:sz="0" w:space="0" w:color="auto"/>
        <w:right w:val="none" w:sz="0" w:space="0" w:color="auto"/>
      </w:divBdr>
    </w:div>
    <w:div w:id="1276205947">
      <w:bodyDiv w:val="1"/>
      <w:marLeft w:val="0"/>
      <w:marRight w:val="0"/>
      <w:marTop w:val="0"/>
      <w:marBottom w:val="0"/>
      <w:divBdr>
        <w:top w:val="none" w:sz="0" w:space="0" w:color="auto"/>
        <w:left w:val="none" w:sz="0" w:space="0" w:color="auto"/>
        <w:bottom w:val="none" w:sz="0" w:space="0" w:color="auto"/>
        <w:right w:val="none" w:sz="0" w:space="0" w:color="auto"/>
      </w:divBdr>
    </w:div>
    <w:div w:id="1309435999">
      <w:bodyDiv w:val="1"/>
      <w:marLeft w:val="0"/>
      <w:marRight w:val="0"/>
      <w:marTop w:val="0"/>
      <w:marBottom w:val="0"/>
      <w:divBdr>
        <w:top w:val="none" w:sz="0" w:space="0" w:color="auto"/>
        <w:left w:val="none" w:sz="0" w:space="0" w:color="auto"/>
        <w:bottom w:val="none" w:sz="0" w:space="0" w:color="auto"/>
        <w:right w:val="none" w:sz="0" w:space="0" w:color="auto"/>
      </w:divBdr>
      <w:divsChild>
        <w:div w:id="1427190908">
          <w:marLeft w:val="0"/>
          <w:marRight w:val="0"/>
          <w:marTop w:val="0"/>
          <w:marBottom w:val="0"/>
          <w:divBdr>
            <w:top w:val="none" w:sz="0" w:space="0" w:color="auto"/>
            <w:left w:val="none" w:sz="0" w:space="0" w:color="auto"/>
            <w:bottom w:val="none" w:sz="0" w:space="0" w:color="auto"/>
            <w:right w:val="none" w:sz="0" w:space="0" w:color="auto"/>
          </w:divBdr>
        </w:div>
        <w:div w:id="298271541">
          <w:marLeft w:val="0"/>
          <w:marRight w:val="0"/>
          <w:marTop w:val="0"/>
          <w:marBottom w:val="0"/>
          <w:divBdr>
            <w:top w:val="none" w:sz="0" w:space="0" w:color="auto"/>
            <w:left w:val="none" w:sz="0" w:space="0" w:color="auto"/>
            <w:bottom w:val="none" w:sz="0" w:space="0" w:color="auto"/>
            <w:right w:val="none" w:sz="0" w:space="0" w:color="auto"/>
          </w:divBdr>
        </w:div>
        <w:div w:id="1676035580">
          <w:marLeft w:val="0"/>
          <w:marRight w:val="0"/>
          <w:marTop w:val="0"/>
          <w:marBottom w:val="0"/>
          <w:divBdr>
            <w:top w:val="none" w:sz="0" w:space="0" w:color="auto"/>
            <w:left w:val="none" w:sz="0" w:space="0" w:color="auto"/>
            <w:bottom w:val="none" w:sz="0" w:space="0" w:color="auto"/>
            <w:right w:val="none" w:sz="0" w:space="0" w:color="auto"/>
          </w:divBdr>
        </w:div>
        <w:div w:id="2062097296">
          <w:marLeft w:val="0"/>
          <w:marRight w:val="0"/>
          <w:marTop w:val="0"/>
          <w:marBottom w:val="0"/>
          <w:divBdr>
            <w:top w:val="none" w:sz="0" w:space="0" w:color="auto"/>
            <w:left w:val="none" w:sz="0" w:space="0" w:color="auto"/>
            <w:bottom w:val="none" w:sz="0" w:space="0" w:color="auto"/>
            <w:right w:val="none" w:sz="0" w:space="0" w:color="auto"/>
          </w:divBdr>
        </w:div>
        <w:div w:id="1847818013">
          <w:marLeft w:val="0"/>
          <w:marRight w:val="0"/>
          <w:marTop w:val="0"/>
          <w:marBottom w:val="0"/>
          <w:divBdr>
            <w:top w:val="none" w:sz="0" w:space="0" w:color="auto"/>
            <w:left w:val="none" w:sz="0" w:space="0" w:color="auto"/>
            <w:bottom w:val="none" w:sz="0" w:space="0" w:color="auto"/>
            <w:right w:val="none" w:sz="0" w:space="0" w:color="auto"/>
          </w:divBdr>
        </w:div>
        <w:div w:id="1185096834">
          <w:marLeft w:val="0"/>
          <w:marRight w:val="0"/>
          <w:marTop w:val="0"/>
          <w:marBottom w:val="0"/>
          <w:divBdr>
            <w:top w:val="none" w:sz="0" w:space="0" w:color="auto"/>
            <w:left w:val="none" w:sz="0" w:space="0" w:color="auto"/>
            <w:bottom w:val="none" w:sz="0" w:space="0" w:color="auto"/>
            <w:right w:val="none" w:sz="0" w:space="0" w:color="auto"/>
          </w:divBdr>
        </w:div>
        <w:div w:id="760418318">
          <w:marLeft w:val="0"/>
          <w:marRight w:val="0"/>
          <w:marTop w:val="0"/>
          <w:marBottom w:val="0"/>
          <w:divBdr>
            <w:top w:val="none" w:sz="0" w:space="0" w:color="auto"/>
            <w:left w:val="none" w:sz="0" w:space="0" w:color="auto"/>
            <w:bottom w:val="none" w:sz="0" w:space="0" w:color="auto"/>
            <w:right w:val="none" w:sz="0" w:space="0" w:color="auto"/>
          </w:divBdr>
        </w:div>
        <w:div w:id="62067419">
          <w:marLeft w:val="0"/>
          <w:marRight w:val="0"/>
          <w:marTop w:val="0"/>
          <w:marBottom w:val="0"/>
          <w:divBdr>
            <w:top w:val="none" w:sz="0" w:space="0" w:color="auto"/>
            <w:left w:val="none" w:sz="0" w:space="0" w:color="auto"/>
            <w:bottom w:val="none" w:sz="0" w:space="0" w:color="auto"/>
            <w:right w:val="none" w:sz="0" w:space="0" w:color="auto"/>
          </w:divBdr>
        </w:div>
        <w:div w:id="1783645072">
          <w:marLeft w:val="0"/>
          <w:marRight w:val="0"/>
          <w:marTop w:val="0"/>
          <w:marBottom w:val="0"/>
          <w:divBdr>
            <w:top w:val="none" w:sz="0" w:space="0" w:color="auto"/>
            <w:left w:val="none" w:sz="0" w:space="0" w:color="auto"/>
            <w:bottom w:val="none" w:sz="0" w:space="0" w:color="auto"/>
            <w:right w:val="none" w:sz="0" w:space="0" w:color="auto"/>
          </w:divBdr>
        </w:div>
        <w:div w:id="303855062">
          <w:marLeft w:val="0"/>
          <w:marRight w:val="0"/>
          <w:marTop w:val="0"/>
          <w:marBottom w:val="0"/>
          <w:divBdr>
            <w:top w:val="none" w:sz="0" w:space="0" w:color="auto"/>
            <w:left w:val="none" w:sz="0" w:space="0" w:color="auto"/>
            <w:bottom w:val="none" w:sz="0" w:space="0" w:color="auto"/>
            <w:right w:val="none" w:sz="0" w:space="0" w:color="auto"/>
          </w:divBdr>
        </w:div>
        <w:div w:id="795682486">
          <w:marLeft w:val="0"/>
          <w:marRight w:val="0"/>
          <w:marTop w:val="0"/>
          <w:marBottom w:val="0"/>
          <w:divBdr>
            <w:top w:val="none" w:sz="0" w:space="0" w:color="auto"/>
            <w:left w:val="none" w:sz="0" w:space="0" w:color="auto"/>
            <w:bottom w:val="none" w:sz="0" w:space="0" w:color="auto"/>
            <w:right w:val="none" w:sz="0" w:space="0" w:color="auto"/>
          </w:divBdr>
        </w:div>
        <w:div w:id="916749387">
          <w:marLeft w:val="0"/>
          <w:marRight w:val="0"/>
          <w:marTop w:val="0"/>
          <w:marBottom w:val="0"/>
          <w:divBdr>
            <w:top w:val="none" w:sz="0" w:space="0" w:color="auto"/>
            <w:left w:val="none" w:sz="0" w:space="0" w:color="auto"/>
            <w:bottom w:val="none" w:sz="0" w:space="0" w:color="auto"/>
            <w:right w:val="none" w:sz="0" w:space="0" w:color="auto"/>
          </w:divBdr>
        </w:div>
        <w:div w:id="27075453">
          <w:marLeft w:val="0"/>
          <w:marRight w:val="0"/>
          <w:marTop w:val="0"/>
          <w:marBottom w:val="0"/>
          <w:divBdr>
            <w:top w:val="none" w:sz="0" w:space="0" w:color="auto"/>
            <w:left w:val="none" w:sz="0" w:space="0" w:color="auto"/>
            <w:bottom w:val="none" w:sz="0" w:space="0" w:color="auto"/>
            <w:right w:val="none" w:sz="0" w:space="0" w:color="auto"/>
          </w:divBdr>
        </w:div>
        <w:div w:id="390079786">
          <w:marLeft w:val="0"/>
          <w:marRight w:val="0"/>
          <w:marTop w:val="0"/>
          <w:marBottom w:val="0"/>
          <w:divBdr>
            <w:top w:val="none" w:sz="0" w:space="0" w:color="auto"/>
            <w:left w:val="none" w:sz="0" w:space="0" w:color="auto"/>
            <w:bottom w:val="none" w:sz="0" w:space="0" w:color="auto"/>
            <w:right w:val="none" w:sz="0" w:space="0" w:color="auto"/>
          </w:divBdr>
        </w:div>
        <w:div w:id="1377849212">
          <w:marLeft w:val="0"/>
          <w:marRight w:val="0"/>
          <w:marTop w:val="0"/>
          <w:marBottom w:val="0"/>
          <w:divBdr>
            <w:top w:val="none" w:sz="0" w:space="0" w:color="auto"/>
            <w:left w:val="none" w:sz="0" w:space="0" w:color="auto"/>
            <w:bottom w:val="none" w:sz="0" w:space="0" w:color="auto"/>
            <w:right w:val="none" w:sz="0" w:space="0" w:color="auto"/>
          </w:divBdr>
        </w:div>
        <w:div w:id="1701197699">
          <w:marLeft w:val="0"/>
          <w:marRight w:val="0"/>
          <w:marTop w:val="0"/>
          <w:marBottom w:val="0"/>
          <w:divBdr>
            <w:top w:val="none" w:sz="0" w:space="0" w:color="auto"/>
            <w:left w:val="none" w:sz="0" w:space="0" w:color="auto"/>
            <w:bottom w:val="none" w:sz="0" w:space="0" w:color="auto"/>
            <w:right w:val="none" w:sz="0" w:space="0" w:color="auto"/>
          </w:divBdr>
        </w:div>
        <w:div w:id="662320544">
          <w:marLeft w:val="0"/>
          <w:marRight w:val="0"/>
          <w:marTop w:val="0"/>
          <w:marBottom w:val="0"/>
          <w:divBdr>
            <w:top w:val="none" w:sz="0" w:space="0" w:color="auto"/>
            <w:left w:val="none" w:sz="0" w:space="0" w:color="auto"/>
            <w:bottom w:val="none" w:sz="0" w:space="0" w:color="auto"/>
            <w:right w:val="none" w:sz="0" w:space="0" w:color="auto"/>
          </w:divBdr>
        </w:div>
        <w:div w:id="1375232783">
          <w:marLeft w:val="0"/>
          <w:marRight w:val="0"/>
          <w:marTop w:val="0"/>
          <w:marBottom w:val="0"/>
          <w:divBdr>
            <w:top w:val="none" w:sz="0" w:space="0" w:color="auto"/>
            <w:left w:val="none" w:sz="0" w:space="0" w:color="auto"/>
            <w:bottom w:val="none" w:sz="0" w:space="0" w:color="auto"/>
            <w:right w:val="none" w:sz="0" w:space="0" w:color="auto"/>
          </w:divBdr>
        </w:div>
        <w:div w:id="1324898077">
          <w:marLeft w:val="0"/>
          <w:marRight w:val="0"/>
          <w:marTop w:val="0"/>
          <w:marBottom w:val="0"/>
          <w:divBdr>
            <w:top w:val="none" w:sz="0" w:space="0" w:color="auto"/>
            <w:left w:val="none" w:sz="0" w:space="0" w:color="auto"/>
            <w:bottom w:val="none" w:sz="0" w:space="0" w:color="auto"/>
            <w:right w:val="none" w:sz="0" w:space="0" w:color="auto"/>
          </w:divBdr>
        </w:div>
        <w:div w:id="74085639">
          <w:marLeft w:val="0"/>
          <w:marRight w:val="0"/>
          <w:marTop w:val="0"/>
          <w:marBottom w:val="0"/>
          <w:divBdr>
            <w:top w:val="none" w:sz="0" w:space="0" w:color="auto"/>
            <w:left w:val="none" w:sz="0" w:space="0" w:color="auto"/>
            <w:bottom w:val="none" w:sz="0" w:space="0" w:color="auto"/>
            <w:right w:val="none" w:sz="0" w:space="0" w:color="auto"/>
          </w:divBdr>
        </w:div>
        <w:div w:id="728384746">
          <w:marLeft w:val="0"/>
          <w:marRight w:val="0"/>
          <w:marTop w:val="0"/>
          <w:marBottom w:val="0"/>
          <w:divBdr>
            <w:top w:val="none" w:sz="0" w:space="0" w:color="auto"/>
            <w:left w:val="none" w:sz="0" w:space="0" w:color="auto"/>
            <w:bottom w:val="none" w:sz="0" w:space="0" w:color="auto"/>
            <w:right w:val="none" w:sz="0" w:space="0" w:color="auto"/>
          </w:divBdr>
        </w:div>
        <w:div w:id="1935628179">
          <w:marLeft w:val="0"/>
          <w:marRight w:val="0"/>
          <w:marTop w:val="0"/>
          <w:marBottom w:val="0"/>
          <w:divBdr>
            <w:top w:val="none" w:sz="0" w:space="0" w:color="auto"/>
            <w:left w:val="none" w:sz="0" w:space="0" w:color="auto"/>
            <w:bottom w:val="none" w:sz="0" w:space="0" w:color="auto"/>
            <w:right w:val="none" w:sz="0" w:space="0" w:color="auto"/>
          </w:divBdr>
        </w:div>
        <w:div w:id="1257516660">
          <w:marLeft w:val="0"/>
          <w:marRight w:val="0"/>
          <w:marTop w:val="0"/>
          <w:marBottom w:val="0"/>
          <w:divBdr>
            <w:top w:val="none" w:sz="0" w:space="0" w:color="auto"/>
            <w:left w:val="none" w:sz="0" w:space="0" w:color="auto"/>
            <w:bottom w:val="none" w:sz="0" w:space="0" w:color="auto"/>
            <w:right w:val="none" w:sz="0" w:space="0" w:color="auto"/>
          </w:divBdr>
        </w:div>
        <w:div w:id="1083452864">
          <w:marLeft w:val="0"/>
          <w:marRight w:val="0"/>
          <w:marTop w:val="0"/>
          <w:marBottom w:val="0"/>
          <w:divBdr>
            <w:top w:val="none" w:sz="0" w:space="0" w:color="auto"/>
            <w:left w:val="none" w:sz="0" w:space="0" w:color="auto"/>
            <w:bottom w:val="none" w:sz="0" w:space="0" w:color="auto"/>
            <w:right w:val="none" w:sz="0" w:space="0" w:color="auto"/>
          </w:divBdr>
        </w:div>
        <w:div w:id="947351324">
          <w:marLeft w:val="0"/>
          <w:marRight w:val="0"/>
          <w:marTop w:val="0"/>
          <w:marBottom w:val="0"/>
          <w:divBdr>
            <w:top w:val="none" w:sz="0" w:space="0" w:color="auto"/>
            <w:left w:val="none" w:sz="0" w:space="0" w:color="auto"/>
            <w:bottom w:val="none" w:sz="0" w:space="0" w:color="auto"/>
            <w:right w:val="none" w:sz="0" w:space="0" w:color="auto"/>
          </w:divBdr>
        </w:div>
        <w:div w:id="480314507">
          <w:marLeft w:val="0"/>
          <w:marRight w:val="0"/>
          <w:marTop w:val="0"/>
          <w:marBottom w:val="0"/>
          <w:divBdr>
            <w:top w:val="none" w:sz="0" w:space="0" w:color="auto"/>
            <w:left w:val="none" w:sz="0" w:space="0" w:color="auto"/>
            <w:bottom w:val="none" w:sz="0" w:space="0" w:color="auto"/>
            <w:right w:val="none" w:sz="0" w:space="0" w:color="auto"/>
          </w:divBdr>
        </w:div>
        <w:div w:id="1492410387">
          <w:marLeft w:val="0"/>
          <w:marRight w:val="0"/>
          <w:marTop w:val="0"/>
          <w:marBottom w:val="0"/>
          <w:divBdr>
            <w:top w:val="none" w:sz="0" w:space="0" w:color="auto"/>
            <w:left w:val="none" w:sz="0" w:space="0" w:color="auto"/>
            <w:bottom w:val="none" w:sz="0" w:space="0" w:color="auto"/>
            <w:right w:val="none" w:sz="0" w:space="0" w:color="auto"/>
          </w:divBdr>
        </w:div>
        <w:div w:id="1679039594">
          <w:marLeft w:val="0"/>
          <w:marRight w:val="0"/>
          <w:marTop w:val="0"/>
          <w:marBottom w:val="0"/>
          <w:divBdr>
            <w:top w:val="none" w:sz="0" w:space="0" w:color="auto"/>
            <w:left w:val="none" w:sz="0" w:space="0" w:color="auto"/>
            <w:bottom w:val="none" w:sz="0" w:space="0" w:color="auto"/>
            <w:right w:val="none" w:sz="0" w:space="0" w:color="auto"/>
          </w:divBdr>
        </w:div>
        <w:div w:id="700590801">
          <w:marLeft w:val="0"/>
          <w:marRight w:val="0"/>
          <w:marTop w:val="0"/>
          <w:marBottom w:val="0"/>
          <w:divBdr>
            <w:top w:val="none" w:sz="0" w:space="0" w:color="auto"/>
            <w:left w:val="none" w:sz="0" w:space="0" w:color="auto"/>
            <w:bottom w:val="none" w:sz="0" w:space="0" w:color="auto"/>
            <w:right w:val="none" w:sz="0" w:space="0" w:color="auto"/>
          </w:divBdr>
        </w:div>
        <w:div w:id="543172788">
          <w:marLeft w:val="0"/>
          <w:marRight w:val="0"/>
          <w:marTop w:val="0"/>
          <w:marBottom w:val="0"/>
          <w:divBdr>
            <w:top w:val="none" w:sz="0" w:space="0" w:color="auto"/>
            <w:left w:val="none" w:sz="0" w:space="0" w:color="auto"/>
            <w:bottom w:val="none" w:sz="0" w:space="0" w:color="auto"/>
            <w:right w:val="none" w:sz="0" w:space="0" w:color="auto"/>
          </w:divBdr>
        </w:div>
        <w:div w:id="331378048">
          <w:marLeft w:val="0"/>
          <w:marRight w:val="0"/>
          <w:marTop w:val="0"/>
          <w:marBottom w:val="0"/>
          <w:divBdr>
            <w:top w:val="none" w:sz="0" w:space="0" w:color="auto"/>
            <w:left w:val="none" w:sz="0" w:space="0" w:color="auto"/>
            <w:bottom w:val="none" w:sz="0" w:space="0" w:color="auto"/>
            <w:right w:val="none" w:sz="0" w:space="0" w:color="auto"/>
          </w:divBdr>
        </w:div>
        <w:div w:id="1577009292">
          <w:marLeft w:val="0"/>
          <w:marRight w:val="0"/>
          <w:marTop w:val="0"/>
          <w:marBottom w:val="0"/>
          <w:divBdr>
            <w:top w:val="none" w:sz="0" w:space="0" w:color="auto"/>
            <w:left w:val="none" w:sz="0" w:space="0" w:color="auto"/>
            <w:bottom w:val="none" w:sz="0" w:space="0" w:color="auto"/>
            <w:right w:val="none" w:sz="0" w:space="0" w:color="auto"/>
          </w:divBdr>
        </w:div>
      </w:divsChild>
    </w:div>
    <w:div w:id="1356157058">
      <w:bodyDiv w:val="1"/>
      <w:marLeft w:val="0"/>
      <w:marRight w:val="0"/>
      <w:marTop w:val="0"/>
      <w:marBottom w:val="0"/>
      <w:divBdr>
        <w:top w:val="none" w:sz="0" w:space="0" w:color="auto"/>
        <w:left w:val="none" w:sz="0" w:space="0" w:color="auto"/>
        <w:bottom w:val="none" w:sz="0" w:space="0" w:color="auto"/>
        <w:right w:val="none" w:sz="0" w:space="0" w:color="auto"/>
      </w:divBdr>
    </w:div>
    <w:div w:id="1422330790">
      <w:bodyDiv w:val="1"/>
      <w:marLeft w:val="0"/>
      <w:marRight w:val="0"/>
      <w:marTop w:val="0"/>
      <w:marBottom w:val="0"/>
      <w:divBdr>
        <w:top w:val="none" w:sz="0" w:space="0" w:color="auto"/>
        <w:left w:val="none" w:sz="0" w:space="0" w:color="auto"/>
        <w:bottom w:val="none" w:sz="0" w:space="0" w:color="auto"/>
        <w:right w:val="none" w:sz="0" w:space="0" w:color="auto"/>
      </w:divBdr>
    </w:div>
    <w:div w:id="1437870046">
      <w:bodyDiv w:val="1"/>
      <w:marLeft w:val="0"/>
      <w:marRight w:val="0"/>
      <w:marTop w:val="0"/>
      <w:marBottom w:val="0"/>
      <w:divBdr>
        <w:top w:val="none" w:sz="0" w:space="0" w:color="auto"/>
        <w:left w:val="none" w:sz="0" w:space="0" w:color="auto"/>
        <w:bottom w:val="none" w:sz="0" w:space="0" w:color="auto"/>
        <w:right w:val="none" w:sz="0" w:space="0" w:color="auto"/>
      </w:divBdr>
    </w:div>
    <w:div w:id="1504929442">
      <w:bodyDiv w:val="1"/>
      <w:marLeft w:val="0"/>
      <w:marRight w:val="0"/>
      <w:marTop w:val="0"/>
      <w:marBottom w:val="0"/>
      <w:divBdr>
        <w:top w:val="none" w:sz="0" w:space="0" w:color="auto"/>
        <w:left w:val="none" w:sz="0" w:space="0" w:color="auto"/>
        <w:bottom w:val="none" w:sz="0" w:space="0" w:color="auto"/>
        <w:right w:val="none" w:sz="0" w:space="0" w:color="auto"/>
      </w:divBdr>
    </w:div>
    <w:div w:id="1773159408">
      <w:bodyDiv w:val="1"/>
      <w:marLeft w:val="0"/>
      <w:marRight w:val="0"/>
      <w:marTop w:val="0"/>
      <w:marBottom w:val="0"/>
      <w:divBdr>
        <w:top w:val="none" w:sz="0" w:space="0" w:color="auto"/>
        <w:left w:val="none" w:sz="0" w:space="0" w:color="auto"/>
        <w:bottom w:val="none" w:sz="0" w:space="0" w:color="auto"/>
        <w:right w:val="none" w:sz="0" w:space="0" w:color="auto"/>
      </w:divBdr>
    </w:div>
    <w:div w:id="1796605311">
      <w:bodyDiv w:val="1"/>
      <w:marLeft w:val="0"/>
      <w:marRight w:val="0"/>
      <w:marTop w:val="0"/>
      <w:marBottom w:val="0"/>
      <w:divBdr>
        <w:top w:val="none" w:sz="0" w:space="0" w:color="auto"/>
        <w:left w:val="none" w:sz="0" w:space="0" w:color="auto"/>
        <w:bottom w:val="none" w:sz="0" w:space="0" w:color="auto"/>
        <w:right w:val="none" w:sz="0" w:space="0" w:color="auto"/>
      </w:divBdr>
    </w:div>
    <w:div w:id="1891921375">
      <w:bodyDiv w:val="1"/>
      <w:marLeft w:val="0"/>
      <w:marRight w:val="0"/>
      <w:marTop w:val="0"/>
      <w:marBottom w:val="0"/>
      <w:divBdr>
        <w:top w:val="none" w:sz="0" w:space="0" w:color="auto"/>
        <w:left w:val="none" w:sz="0" w:space="0" w:color="auto"/>
        <w:bottom w:val="none" w:sz="0" w:space="0" w:color="auto"/>
        <w:right w:val="none" w:sz="0" w:space="0" w:color="auto"/>
      </w:divBdr>
    </w:div>
    <w:div w:id="20898884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thegioididong.com/hoi-dap/wh-va-mah-la-gi-cach-chuyen-doi-wh-sang-mah-va-nguoc-lai-1281479" TargetMode="External"/><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emf"/><Relationship Id="rId42" Type="http://schemas.openxmlformats.org/officeDocument/2006/relationships/image" Target="media/image35.jpeg"/><Relationship Id="rId7" Type="http://schemas.openxmlformats.org/officeDocument/2006/relationships/hyperlink" Target="https://www.thegioididong.com/hoi-dap/pin-aa-2a-va-aaa-3a-la-gi-co-gi-khac-nhau-1223152" TargetMode="Externa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emf"/><Relationship Id="rId38" Type="http://schemas.openxmlformats.org/officeDocument/2006/relationships/image" Target="media/image31.emf"/><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jpe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emf"/><Relationship Id="rId37" Type="http://schemas.openxmlformats.org/officeDocument/2006/relationships/image" Target="media/image30.emf"/><Relationship Id="rId40" Type="http://schemas.openxmlformats.org/officeDocument/2006/relationships/image" Target="media/image33.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emf"/><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24.emf"/><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emf"/><Relationship Id="rId35" Type="http://schemas.openxmlformats.org/officeDocument/2006/relationships/image" Target="media/image28.emf"/><Relationship Id="rId43" Type="http://schemas.openxmlformats.org/officeDocument/2006/relationships/image" Target="media/image36.png"/></Relationships>
</file>

<file path=word/_rels/settings.xml.rels><?xml version="1.0" encoding="UTF-8" standalone="yes"?>
<Relationships xmlns="http://schemas.openxmlformats.org/package/2006/relationships"><Relationship Id="rId1" Type="http://schemas.openxmlformats.org/officeDocument/2006/relationships/attachedTemplate" Target="file:///D:\THINH\DO_AN\Project_HaUI_2_2022\template_do_an\template01.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10</b:Tag>
    <b:SourceType>InternetSite</b:SourceType>
    <b:Guid>{A8BA1350-1C6D-4E2F-9877-F7DAADE34761}</b:Guid>
    <b:Title>https://datasheet.lcsc.com</b:Title>
    <b:URL>https://datasheet.lcsc.com/szlcsc/1912111437_HI-LINK-HLK-5M05_C209907.pdf</b:URL>
    <b:RefOrder>1</b:RefOrder>
  </b:Source>
  <b:Source>
    <b:Tag>1</b:Tag>
    <b:SourceType>Book</b:SourceType>
    <b:Guid>{5A6E116E-F39A-4E5A-92C1-CFE29A44B933}</b:Guid>
    <b:Author>
      <b:Author>
        <b:NameList>
          <b:Person>
            <b:Last>Grokhotkov</b:Last>
            <b:First>Ivan</b:First>
          </b:Person>
        </b:NameList>
      </b:Author>
    </b:Author>
    <b:Publisher>Oxford University</b:Publisher>
    <b:Title>ESP8266 Arduino Core Documentation</b:Title>
    <b:Year>2010</b:Year>
    <b:RefOrder>7</b:RefOrder>
  </b:Source>
  <b:Source>
    <b:Tag>11</b:Tag>
    <b:SourceType>InternetSite</b:SourceType>
    <b:Guid>{8AB6266A-F5F6-4099-8BA6-8B04E48C9D79}</b:Guid>
    <b:Title>https://www.digikey.bg</b:Title>
    <b:URL>https://www.digikey.bg/product-detail/en/mornsun-america-llc/B0505S-1WR3/2725-B0505S-1WR3-ND/13168098</b:URL>
    <b:RefOrder>4</b:RefOrder>
  </b:Source>
</b:Sources>
</file>

<file path=customXml/itemProps1.xml><?xml version="1.0" encoding="utf-8"?>
<ds:datastoreItem xmlns:ds="http://schemas.openxmlformats.org/officeDocument/2006/customXml" ds:itemID="{CBD9C4CB-C371-409A-BBE3-15A918298E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template01.dotx</Template>
  <TotalTime>1237</TotalTime>
  <Pages>41</Pages>
  <Words>7768</Words>
  <Characters>27580</Characters>
  <Application>Microsoft Office Word</Application>
  <DocSecurity>0</DocSecurity>
  <Lines>985</Lines>
  <Paragraphs>642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34706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Thinh</dc:creator>
  <cp:keywords/>
  <dc:description/>
  <cp:lastModifiedBy>Thinh</cp:lastModifiedBy>
  <cp:revision>74</cp:revision>
  <dcterms:created xsi:type="dcterms:W3CDTF">2022-04-29T09:04:00Z</dcterms:created>
  <dcterms:modified xsi:type="dcterms:W3CDTF">2022-05-16T11:36:00Z</dcterms:modified>
</cp:coreProperties>
</file>