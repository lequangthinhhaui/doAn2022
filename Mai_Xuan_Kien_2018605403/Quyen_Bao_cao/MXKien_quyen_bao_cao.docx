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A70F6" w14:textId="77777777" w:rsidR="009C791C" w:rsidRDefault="009C791C" w:rsidP="008548F7">
      <w:pPr>
        <w:pStyle w:val="Heading1"/>
        <w:numPr>
          <w:ilvl w:val="0"/>
          <w:numId w:val="0"/>
        </w:numPr>
      </w:pPr>
      <w:bookmarkStart w:id="0" w:name="_Toc103331467"/>
      <w:r>
        <w:t>LỜI CẢM ƠN</w:t>
      </w:r>
      <w:bookmarkEnd w:id="0"/>
    </w:p>
    <w:p w14:paraId="595C52AD" w14:textId="4C3CD416" w:rsidR="009C791C" w:rsidRDefault="009C791C" w:rsidP="009C791C">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45DC915C" w14:textId="20598BD6" w:rsidR="009C791C" w:rsidRDefault="009C791C" w:rsidP="009C791C">
      <w:pPr>
        <w:pStyle w:val="content"/>
      </w:pPr>
      <w:r>
        <w:t xml:space="preserve">Em xin gửi lời cảm ơn chân thành đến Th.S Trần Xuân Phương, người đã tận tình hướng dẫn, chỉ dạy, giúp đỡ và cung cấp những tài liệu cũng như kinh nghiệm quý báu giúp em hoàn thành các nhiệm vụ được giao trong quá trình thực hiện. </w:t>
      </w:r>
    </w:p>
    <w:p w14:paraId="39C16072" w14:textId="77777777" w:rsidR="009C791C" w:rsidRDefault="009C791C" w:rsidP="009C791C">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4A9DD014" w14:textId="77777777" w:rsidR="009C791C" w:rsidRDefault="009C791C" w:rsidP="009C791C">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34460DD" w14:textId="77777777" w:rsidR="009C791C" w:rsidRDefault="009C791C" w:rsidP="009C791C">
      <w:pPr>
        <w:pStyle w:val="content"/>
        <w:ind w:left="2880"/>
      </w:pPr>
      <w:r>
        <w:tab/>
        <w:t>Hà Nội, Ngày… tháng… năm 2022</w:t>
      </w:r>
    </w:p>
    <w:p w14:paraId="1144D0B6" w14:textId="741BDEE2" w:rsidR="009C791C" w:rsidRDefault="009C791C" w:rsidP="009C791C">
      <w:pPr>
        <w:pStyle w:val="content"/>
        <w:ind w:left="3600"/>
        <w:jc w:val="center"/>
      </w:pPr>
      <w:r>
        <w:t>Sinh viên thực hiện</w:t>
      </w:r>
    </w:p>
    <w:p w14:paraId="15D5E68D" w14:textId="524DCA6E" w:rsidR="00B1055C" w:rsidRDefault="009C791C" w:rsidP="009C791C">
      <w:pPr>
        <w:pStyle w:val="content"/>
        <w:ind w:left="3600"/>
        <w:jc w:val="center"/>
      </w:pPr>
      <w:r>
        <w:t>Mai Xuân Kiên</w:t>
      </w:r>
    </w:p>
    <w:p w14:paraId="6B024CEB" w14:textId="7281409E" w:rsidR="00B1055C" w:rsidRDefault="00B1055C" w:rsidP="00B1055C">
      <w:pPr>
        <w:pStyle w:val="Heading1"/>
        <w:numPr>
          <w:ilvl w:val="0"/>
          <w:numId w:val="0"/>
        </w:numPr>
        <w:jc w:val="left"/>
      </w:pPr>
      <w:r>
        <w:br w:type="page"/>
      </w:r>
      <w:bookmarkStart w:id="1" w:name="_Toc103331468"/>
      <w:r w:rsidR="007B0965">
        <w:rPr>
          <w:caps w:val="0"/>
        </w:rPr>
        <w:lastRenderedPageBreak/>
        <w:t>MỤC LỤC</w:t>
      </w:r>
      <w:bookmarkEnd w:id="1"/>
    </w:p>
    <w:p w14:paraId="63D68A45" w14:textId="1C83FB1A" w:rsidR="003A23B1"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3331467" w:history="1">
        <w:r w:rsidR="003A23B1" w:rsidRPr="005D395B">
          <w:rPr>
            <w:rStyle w:val="Hyperlink"/>
            <w:noProof/>
          </w:rPr>
          <w:t>LỜI CẢM ƠN</w:t>
        </w:r>
        <w:r w:rsidR="003A23B1">
          <w:rPr>
            <w:noProof/>
            <w:webHidden/>
          </w:rPr>
          <w:tab/>
        </w:r>
        <w:r w:rsidR="003A23B1">
          <w:rPr>
            <w:noProof/>
            <w:webHidden/>
          </w:rPr>
          <w:fldChar w:fldCharType="begin"/>
        </w:r>
        <w:r w:rsidR="003A23B1">
          <w:rPr>
            <w:noProof/>
            <w:webHidden/>
          </w:rPr>
          <w:instrText xml:space="preserve"> PAGEREF _Toc103331467 \h </w:instrText>
        </w:r>
        <w:r w:rsidR="003A23B1">
          <w:rPr>
            <w:noProof/>
            <w:webHidden/>
          </w:rPr>
        </w:r>
        <w:r w:rsidR="003A23B1">
          <w:rPr>
            <w:noProof/>
            <w:webHidden/>
          </w:rPr>
          <w:fldChar w:fldCharType="separate"/>
        </w:r>
        <w:r w:rsidR="003A23B1">
          <w:rPr>
            <w:noProof/>
            <w:webHidden/>
          </w:rPr>
          <w:t>1</w:t>
        </w:r>
        <w:r w:rsidR="003A23B1">
          <w:rPr>
            <w:noProof/>
            <w:webHidden/>
          </w:rPr>
          <w:fldChar w:fldCharType="end"/>
        </w:r>
      </w:hyperlink>
    </w:p>
    <w:p w14:paraId="38837752" w14:textId="65DC05F2" w:rsidR="003A23B1" w:rsidRDefault="00DA0716">
      <w:pPr>
        <w:pStyle w:val="TOC1"/>
        <w:tabs>
          <w:tab w:val="right" w:leader="dot" w:pos="8777"/>
        </w:tabs>
        <w:rPr>
          <w:rFonts w:asciiTheme="minorHAnsi" w:eastAsiaTheme="minorEastAsia" w:hAnsiTheme="minorHAnsi"/>
          <w:b w:val="0"/>
          <w:noProof/>
          <w:sz w:val="22"/>
        </w:rPr>
      </w:pPr>
      <w:hyperlink w:anchor="_Toc103331468" w:history="1">
        <w:r w:rsidR="003A23B1" w:rsidRPr="005D395B">
          <w:rPr>
            <w:rStyle w:val="Hyperlink"/>
            <w:noProof/>
          </w:rPr>
          <w:t>MỤC LỤC</w:t>
        </w:r>
        <w:r w:rsidR="003A23B1">
          <w:rPr>
            <w:noProof/>
            <w:webHidden/>
          </w:rPr>
          <w:tab/>
        </w:r>
        <w:r w:rsidR="003A23B1">
          <w:rPr>
            <w:noProof/>
            <w:webHidden/>
          </w:rPr>
          <w:fldChar w:fldCharType="begin"/>
        </w:r>
        <w:r w:rsidR="003A23B1">
          <w:rPr>
            <w:noProof/>
            <w:webHidden/>
          </w:rPr>
          <w:instrText xml:space="preserve"> PAGEREF _Toc103331468 \h </w:instrText>
        </w:r>
        <w:r w:rsidR="003A23B1">
          <w:rPr>
            <w:noProof/>
            <w:webHidden/>
          </w:rPr>
        </w:r>
        <w:r w:rsidR="003A23B1">
          <w:rPr>
            <w:noProof/>
            <w:webHidden/>
          </w:rPr>
          <w:fldChar w:fldCharType="separate"/>
        </w:r>
        <w:r w:rsidR="003A23B1">
          <w:rPr>
            <w:noProof/>
            <w:webHidden/>
          </w:rPr>
          <w:t>2</w:t>
        </w:r>
        <w:r w:rsidR="003A23B1">
          <w:rPr>
            <w:noProof/>
            <w:webHidden/>
          </w:rPr>
          <w:fldChar w:fldCharType="end"/>
        </w:r>
      </w:hyperlink>
    </w:p>
    <w:p w14:paraId="2685611A" w14:textId="4560F6C0" w:rsidR="003A23B1" w:rsidRDefault="00DA0716">
      <w:pPr>
        <w:pStyle w:val="TOC1"/>
        <w:tabs>
          <w:tab w:val="right" w:leader="dot" w:pos="8777"/>
        </w:tabs>
        <w:rPr>
          <w:rFonts w:asciiTheme="minorHAnsi" w:eastAsiaTheme="minorEastAsia" w:hAnsiTheme="minorHAnsi"/>
          <w:b w:val="0"/>
          <w:noProof/>
          <w:sz w:val="22"/>
        </w:rPr>
      </w:pPr>
      <w:hyperlink w:anchor="_Toc103331469" w:history="1">
        <w:r w:rsidR="003A23B1" w:rsidRPr="005D395B">
          <w:rPr>
            <w:rStyle w:val="Hyperlink"/>
            <w:noProof/>
          </w:rPr>
          <w:t>DANH MỤC HÌNH ẢNH</w:t>
        </w:r>
        <w:r w:rsidR="003A23B1">
          <w:rPr>
            <w:noProof/>
            <w:webHidden/>
          </w:rPr>
          <w:tab/>
        </w:r>
        <w:r w:rsidR="003A23B1">
          <w:rPr>
            <w:noProof/>
            <w:webHidden/>
          </w:rPr>
          <w:fldChar w:fldCharType="begin"/>
        </w:r>
        <w:r w:rsidR="003A23B1">
          <w:rPr>
            <w:noProof/>
            <w:webHidden/>
          </w:rPr>
          <w:instrText xml:space="preserve"> PAGEREF _Toc103331469 \h </w:instrText>
        </w:r>
        <w:r w:rsidR="003A23B1">
          <w:rPr>
            <w:noProof/>
            <w:webHidden/>
          </w:rPr>
        </w:r>
        <w:r w:rsidR="003A23B1">
          <w:rPr>
            <w:noProof/>
            <w:webHidden/>
          </w:rPr>
          <w:fldChar w:fldCharType="separate"/>
        </w:r>
        <w:r w:rsidR="003A23B1">
          <w:rPr>
            <w:noProof/>
            <w:webHidden/>
          </w:rPr>
          <w:t>5</w:t>
        </w:r>
        <w:r w:rsidR="003A23B1">
          <w:rPr>
            <w:noProof/>
            <w:webHidden/>
          </w:rPr>
          <w:fldChar w:fldCharType="end"/>
        </w:r>
      </w:hyperlink>
    </w:p>
    <w:p w14:paraId="65EAF3E4" w14:textId="005E8DE2" w:rsidR="003A23B1" w:rsidRDefault="00DA0716">
      <w:pPr>
        <w:pStyle w:val="TOC1"/>
        <w:tabs>
          <w:tab w:val="right" w:leader="dot" w:pos="8777"/>
        </w:tabs>
        <w:rPr>
          <w:rFonts w:asciiTheme="minorHAnsi" w:eastAsiaTheme="minorEastAsia" w:hAnsiTheme="minorHAnsi"/>
          <w:b w:val="0"/>
          <w:noProof/>
          <w:sz w:val="22"/>
        </w:rPr>
      </w:pPr>
      <w:hyperlink w:anchor="_Toc103331470" w:history="1">
        <w:r w:rsidR="003A23B1" w:rsidRPr="005D395B">
          <w:rPr>
            <w:rStyle w:val="Hyperlink"/>
            <w:noProof/>
          </w:rPr>
          <w:t>DANH MỤC BẢNG BIỂU</w:t>
        </w:r>
        <w:r w:rsidR="003A23B1">
          <w:rPr>
            <w:noProof/>
            <w:webHidden/>
          </w:rPr>
          <w:tab/>
        </w:r>
        <w:r w:rsidR="003A23B1">
          <w:rPr>
            <w:noProof/>
            <w:webHidden/>
          </w:rPr>
          <w:fldChar w:fldCharType="begin"/>
        </w:r>
        <w:r w:rsidR="003A23B1">
          <w:rPr>
            <w:noProof/>
            <w:webHidden/>
          </w:rPr>
          <w:instrText xml:space="preserve"> PAGEREF _Toc103331470 \h </w:instrText>
        </w:r>
        <w:r w:rsidR="003A23B1">
          <w:rPr>
            <w:noProof/>
            <w:webHidden/>
          </w:rPr>
        </w:r>
        <w:r w:rsidR="003A23B1">
          <w:rPr>
            <w:noProof/>
            <w:webHidden/>
          </w:rPr>
          <w:fldChar w:fldCharType="separate"/>
        </w:r>
        <w:r w:rsidR="003A23B1">
          <w:rPr>
            <w:noProof/>
            <w:webHidden/>
          </w:rPr>
          <w:t>7</w:t>
        </w:r>
        <w:r w:rsidR="003A23B1">
          <w:rPr>
            <w:noProof/>
            <w:webHidden/>
          </w:rPr>
          <w:fldChar w:fldCharType="end"/>
        </w:r>
      </w:hyperlink>
    </w:p>
    <w:p w14:paraId="019B5CAE" w14:textId="54C30205" w:rsidR="003A23B1" w:rsidRDefault="00DA0716">
      <w:pPr>
        <w:pStyle w:val="TOC1"/>
        <w:tabs>
          <w:tab w:val="right" w:leader="dot" w:pos="8777"/>
        </w:tabs>
        <w:rPr>
          <w:rFonts w:asciiTheme="minorHAnsi" w:eastAsiaTheme="minorEastAsia" w:hAnsiTheme="minorHAnsi"/>
          <w:b w:val="0"/>
          <w:noProof/>
          <w:sz w:val="22"/>
        </w:rPr>
      </w:pPr>
      <w:hyperlink w:anchor="_Toc103331471" w:history="1">
        <w:r w:rsidR="003A23B1" w:rsidRPr="005D395B">
          <w:rPr>
            <w:rStyle w:val="Hyperlink"/>
            <w:noProof/>
          </w:rPr>
          <w:t>LỜI MỞ ĐẦU</w:t>
        </w:r>
        <w:r w:rsidR="003A23B1">
          <w:rPr>
            <w:noProof/>
            <w:webHidden/>
          </w:rPr>
          <w:tab/>
        </w:r>
        <w:r w:rsidR="003A23B1">
          <w:rPr>
            <w:noProof/>
            <w:webHidden/>
          </w:rPr>
          <w:fldChar w:fldCharType="begin"/>
        </w:r>
        <w:r w:rsidR="003A23B1">
          <w:rPr>
            <w:noProof/>
            <w:webHidden/>
          </w:rPr>
          <w:instrText xml:space="preserve"> PAGEREF _Toc103331471 \h </w:instrText>
        </w:r>
        <w:r w:rsidR="003A23B1">
          <w:rPr>
            <w:noProof/>
            <w:webHidden/>
          </w:rPr>
        </w:r>
        <w:r w:rsidR="003A23B1">
          <w:rPr>
            <w:noProof/>
            <w:webHidden/>
          </w:rPr>
          <w:fldChar w:fldCharType="separate"/>
        </w:r>
        <w:r w:rsidR="003A23B1">
          <w:rPr>
            <w:noProof/>
            <w:webHidden/>
          </w:rPr>
          <w:t>8</w:t>
        </w:r>
        <w:r w:rsidR="003A23B1">
          <w:rPr>
            <w:noProof/>
            <w:webHidden/>
          </w:rPr>
          <w:fldChar w:fldCharType="end"/>
        </w:r>
      </w:hyperlink>
    </w:p>
    <w:p w14:paraId="403F3370" w14:textId="2F0BBDB9" w:rsidR="003A23B1" w:rsidRDefault="00DA0716">
      <w:pPr>
        <w:pStyle w:val="TOC1"/>
        <w:tabs>
          <w:tab w:val="right" w:leader="dot" w:pos="8777"/>
        </w:tabs>
        <w:rPr>
          <w:rFonts w:asciiTheme="minorHAnsi" w:eastAsiaTheme="minorEastAsia" w:hAnsiTheme="minorHAnsi"/>
          <w:b w:val="0"/>
          <w:noProof/>
          <w:sz w:val="22"/>
        </w:rPr>
      </w:pPr>
      <w:hyperlink w:anchor="_Toc103331472" w:history="1">
        <w:r w:rsidR="003A23B1" w:rsidRPr="005D395B">
          <w:rPr>
            <w:rStyle w:val="Hyperlink"/>
            <w:noProof/>
          </w:rPr>
          <w:t>CHƯƠNG 1: TỔNG QUAN VỀ HỆ THỐNG ĐIỀU KHIỂN  VÀ GIÁM SÁT từ xa</w:t>
        </w:r>
        <w:r w:rsidR="003A23B1">
          <w:rPr>
            <w:noProof/>
            <w:webHidden/>
          </w:rPr>
          <w:tab/>
        </w:r>
        <w:r w:rsidR="003A23B1">
          <w:rPr>
            <w:noProof/>
            <w:webHidden/>
          </w:rPr>
          <w:fldChar w:fldCharType="begin"/>
        </w:r>
        <w:r w:rsidR="003A23B1">
          <w:rPr>
            <w:noProof/>
            <w:webHidden/>
          </w:rPr>
          <w:instrText xml:space="preserve"> PAGEREF _Toc103331472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53A51A51" w14:textId="76B111DD" w:rsidR="003A23B1" w:rsidRDefault="00DA0716">
      <w:pPr>
        <w:pStyle w:val="TOC2"/>
        <w:tabs>
          <w:tab w:val="right" w:leader="dot" w:pos="8777"/>
        </w:tabs>
        <w:rPr>
          <w:rFonts w:asciiTheme="minorHAnsi" w:eastAsiaTheme="minorEastAsia" w:hAnsiTheme="minorHAnsi"/>
          <w:noProof/>
          <w:sz w:val="22"/>
        </w:rPr>
      </w:pPr>
      <w:hyperlink w:anchor="_Toc103331473" w:history="1">
        <w:r w:rsidR="003A23B1" w:rsidRPr="005D395B">
          <w:rPr>
            <w:rStyle w:val="Hyperlink"/>
            <w:noProof/>
          </w:rPr>
          <w:t>1.1 Lý do lựa chọn đề tài</w:t>
        </w:r>
        <w:r w:rsidR="003A23B1">
          <w:rPr>
            <w:noProof/>
            <w:webHidden/>
          </w:rPr>
          <w:tab/>
        </w:r>
        <w:r w:rsidR="003A23B1">
          <w:rPr>
            <w:noProof/>
            <w:webHidden/>
          </w:rPr>
          <w:fldChar w:fldCharType="begin"/>
        </w:r>
        <w:r w:rsidR="003A23B1">
          <w:rPr>
            <w:noProof/>
            <w:webHidden/>
          </w:rPr>
          <w:instrText xml:space="preserve"> PAGEREF _Toc103331473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7FEF776E" w14:textId="7CAEC0E9" w:rsidR="003A23B1" w:rsidRDefault="00DA0716">
      <w:pPr>
        <w:pStyle w:val="TOC3"/>
        <w:tabs>
          <w:tab w:val="right" w:leader="dot" w:pos="8777"/>
        </w:tabs>
        <w:rPr>
          <w:rFonts w:asciiTheme="minorHAnsi" w:eastAsiaTheme="minorEastAsia" w:hAnsiTheme="minorHAnsi"/>
          <w:noProof/>
          <w:sz w:val="22"/>
        </w:rPr>
      </w:pPr>
      <w:hyperlink w:anchor="_Toc103331474" w:history="1">
        <w:r w:rsidR="003A23B1" w:rsidRPr="005D395B">
          <w:rPr>
            <w:rStyle w:val="Hyperlink"/>
            <w:noProof/>
          </w:rPr>
          <w:t>1.1.1 Đặt vấn đề</w:t>
        </w:r>
        <w:r w:rsidR="003A23B1">
          <w:rPr>
            <w:noProof/>
            <w:webHidden/>
          </w:rPr>
          <w:tab/>
        </w:r>
        <w:r w:rsidR="003A23B1">
          <w:rPr>
            <w:noProof/>
            <w:webHidden/>
          </w:rPr>
          <w:fldChar w:fldCharType="begin"/>
        </w:r>
        <w:r w:rsidR="003A23B1">
          <w:rPr>
            <w:noProof/>
            <w:webHidden/>
          </w:rPr>
          <w:instrText xml:space="preserve"> PAGEREF _Toc103331474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20C5A748" w14:textId="6D611B8A" w:rsidR="003A23B1" w:rsidRDefault="00DA0716">
      <w:pPr>
        <w:pStyle w:val="TOC3"/>
        <w:tabs>
          <w:tab w:val="right" w:leader="dot" w:pos="8777"/>
        </w:tabs>
        <w:rPr>
          <w:rFonts w:asciiTheme="minorHAnsi" w:eastAsiaTheme="minorEastAsia" w:hAnsiTheme="minorHAnsi"/>
          <w:noProof/>
          <w:sz w:val="22"/>
        </w:rPr>
      </w:pPr>
      <w:hyperlink w:anchor="_Toc103331475" w:history="1">
        <w:r w:rsidR="003A23B1" w:rsidRPr="005D395B">
          <w:rPr>
            <w:rStyle w:val="Hyperlink"/>
            <w:noProof/>
          </w:rPr>
          <w:t>1.1.2 Giới thiệu chung về đề tài</w:t>
        </w:r>
        <w:r w:rsidR="003A23B1">
          <w:rPr>
            <w:noProof/>
            <w:webHidden/>
          </w:rPr>
          <w:tab/>
        </w:r>
        <w:r w:rsidR="003A23B1">
          <w:rPr>
            <w:noProof/>
            <w:webHidden/>
          </w:rPr>
          <w:fldChar w:fldCharType="begin"/>
        </w:r>
        <w:r w:rsidR="003A23B1">
          <w:rPr>
            <w:noProof/>
            <w:webHidden/>
          </w:rPr>
          <w:instrText xml:space="preserve"> PAGEREF _Toc103331475 \h </w:instrText>
        </w:r>
        <w:r w:rsidR="003A23B1">
          <w:rPr>
            <w:noProof/>
            <w:webHidden/>
          </w:rPr>
        </w:r>
        <w:r w:rsidR="003A23B1">
          <w:rPr>
            <w:noProof/>
            <w:webHidden/>
          </w:rPr>
          <w:fldChar w:fldCharType="separate"/>
        </w:r>
        <w:r w:rsidR="003A23B1">
          <w:rPr>
            <w:noProof/>
            <w:webHidden/>
          </w:rPr>
          <w:t>10</w:t>
        </w:r>
        <w:r w:rsidR="003A23B1">
          <w:rPr>
            <w:noProof/>
            <w:webHidden/>
          </w:rPr>
          <w:fldChar w:fldCharType="end"/>
        </w:r>
      </w:hyperlink>
    </w:p>
    <w:p w14:paraId="59AF336C" w14:textId="5DEDE899" w:rsidR="003A23B1" w:rsidRDefault="00DA0716">
      <w:pPr>
        <w:pStyle w:val="TOC2"/>
        <w:tabs>
          <w:tab w:val="right" w:leader="dot" w:pos="8777"/>
        </w:tabs>
        <w:rPr>
          <w:rFonts w:asciiTheme="minorHAnsi" w:eastAsiaTheme="minorEastAsia" w:hAnsiTheme="minorHAnsi"/>
          <w:noProof/>
          <w:sz w:val="22"/>
        </w:rPr>
      </w:pPr>
      <w:hyperlink w:anchor="_Toc103331476" w:history="1">
        <w:r w:rsidR="003A23B1" w:rsidRPr="005D395B">
          <w:rPr>
            <w:rStyle w:val="Hyperlink"/>
            <w:noProof/>
          </w:rPr>
          <w:t>1.2 Vai trò và ý nghĩa của đề tài</w:t>
        </w:r>
        <w:r w:rsidR="003A23B1">
          <w:rPr>
            <w:noProof/>
            <w:webHidden/>
          </w:rPr>
          <w:tab/>
        </w:r>
        <w:r w:rsidR="003A23B1">
          <w:rPr>
            <w:noProof/>
            <w:webHidden/>
          </w:rPr>
          <w:fldChar w:fldCharType="begin"/>
        </w:r>
        <w:r w:rsidR="003A23B1">
          <w:rPr>
            <w:noProof/>
            <w:webHidden/>
          </w:rPr>
          <w:instrText xml:space="preserve"> PAGEREF _Toc103331476 \h </w:instrText>
        </w:r>
        <w:r w:rsidR="003A23B1">
          <w:rPr>
            <w:noProof/>
            <w:webHidden/>
          </w:rPr>
        </w:r>
        <w:r w:rsidR="003A23B1">
          <w:rPr>
            <w:noProof/>
            <w:webHidden/>
          </w:rPr>
          <w:fldChar w:fldCharType="separate"/>
        </w:r>
        <w:r w:rsidR="003A23B1">
          <w:rPr>
            <w:noProof/>
            <w:webHidden/>
          </w:rPr>
          <w:t>11</w:t>
        </w:r>
        <w:r w:rsidR="003A23B1">
          <w:rPr>
            <w:noProof/>
            <w:webHidden/>
          </w:rPr>
          <w:fldChar w:fldCharType="end"/>
        </w:r>
      </w:hyperlink>
    </w:p>
    <w:p w14:paraId="31548DE7" w14:textId="3E296791" w:rsidR="003A23B1" w:rsidRDefault="00DA0716">
      <w:pPr>
        <w:pStyle w:val="TOC2"/>
        <w:tabs>
          <w:tab w:val="right" w:leader="dot" w:pos="8777"/>
        </w:tabs>
        <w:rPr>
          <w:rFonts w:asciiTheme="minorHAnsi" w:eastAsiaTheme="minorEastAsia" w:hAnsiTheme="minorHAnsi"/>
          <w:noProof/>
          <w:sz w:val="22"/>
        </w:rPr>
      </w:pPr>
      <w:hyperlink w:anchor="_Toc103331477" w:history="1">
        <w:r w:rsidR="003A23B1" w:rsidRPr="005D395B">
          <w:rPr>
            <w:rStyle w:val="Hyperlink"/>
            <w:noProof/>
          </w:rPr>
          <w:t>1.3 Công nghệ sử dụng để điều khiển và giám sát từ xa hiện nay</w:t>
        </w:r>
        <w:r w:rsidR="003A23B1">
          <w:rPr>
            <w:noProof/>
            <w:webHidden/>
          </w:rPr>
          <w:tab/>
        </w:r>
        <w:r w:rsidR="003A23B1">
          <w:rPr>
            <w:noProof/>
            <w:webHidden/>
          </w:rPr>
          <w:fldChar w:fldCharType="begin"/>
        </w:r>
        <w:r w:rsidR="003A23B1">
          <w:rPr>
            <w:noProof/>
            <w:webHidden/>
          </w:rPr>
          <w:instrText xml:space="preserve"> PAGEREF _Toc103331477 \h </w:instrText>
        </w:r>
        <w:r w:rsidR="003A23B1">
          <w:rPr>
            <w:noProof/>
            <w:webHidden/>
          </w:rPr>
        </w:r>
        <w:r w:rsidR="003A23B1">
          <w:rPr>
            <w:noProof/>
            <w:webHidden/>
          </w:rPr>
          <w:fldChar w:fldCharType="separate"/>
        </w:r>
        <w:r w:rsidR="003A23B1">
          <w:rPr>
            <w:noProof/>
            <w:webHidden/>
          </w:rPr>
          <w:t>11</w:t>
        </w:r>
        <w:r w:rsidR="003A23B1">
          <w:rPr>
            <w:noProof/>
            <w:webHidden/>
          </w:rPr>
          <w:fldChar w:fldCharType="end"/>
        </w:r>
      </w:hyperlink>
    </w:p>
    <w:p w14:paraId="13D49E54" w14:textId="3F21B2F8" w:rsidR="003A23B1" w:rsidRDefault="00DA0716">
      <w:pPr>
        <w:pStyle w:val="TOC3"/>
        <w:tabs>
          <w:tab w:val="right" w:leader="dot" w:pos="8777"/>
        </w:tabs>
        <w:rPr>
          <w:rFonts w:asciiTheme="minorHAnsi" w:eastAsiaTheme="minorEastAsia" w:hAnsiTheme="minorHAnsi"/>
          <w:noProof/>
          <w:sz w:val="22"/>
        </w:rPr>
      </w:pPr>
      <w:hyperlink w:anchor="_Toc103331478" w:history="1">
        <w:r w:rsidR="003A23B1" w:rsidRPr="005D395B">
          <w:rPr>
            <w:rStyle w:val="Hyperlink"/>
            <w:noProof/>
          </w:rPr>
          <w:t>1.3.1 Wifi và Internet</w:t>
        </w:r>
        <w:r w:rsidR="003A23B1">
          <w:rPr>
            <w:noProof/>
            <w:webHidden/>
          </w:rPr>
          <w:tab/>
        </w:r>
        <w:r w:rsidR="003A23B1">
          <w:rPr>
            <w:noProof/>
            <w:webHidden/>
          </w:rPr>
          <w:fldChar w:fldCharType="begin"/>
        </w:r>
        <w:r w:rsidR="003A23B1">
          <w:rPr>
            <w:noProof/>
            <w:webHidden/>
          </w:rPr>
          <w:instrText xml:space="preserve"> PAGEREF _Toc103331478 \h </w:instrText>
        </w:r>
        <w:r w:rsidR="003A23B1">
          <w:rPr>
            <w:noProof/>
            <w:webHidden/>
          </w:rPr>
        </w:r>
        <w:r w:rsidR="003A23B1">
          <w:rPr>
            <w:noProof/>
            <w:webHidden/>
          </w:rPr>
          <w:fldChar w:fldCharType="separate"/>
        </w:r>
        <w:r w:rsidR="003A23B1">
          <w:rPr>
            <w:noProof/>
            <w:webHidden/>
          </w:rPr>
          <w:t>11</w:t>
        </w:r>
        <w:r w:rsidR="003A23B1">
          <w:rPr>
            <w:noProof/>
            <w:webHidden/>
          </w:rPr>
          <w:fldChar w:fldCharType="end"/>
        </w:r>
      </w:hyperlink>
    </w:p>
    <w:p w14:paraId="5ECAB3F6" w14:textId="3ADE7753" w:rsidR="003A23B1" w:rsidRDefault="00DA0716">
      <w:pPr>
        <w:pStyle w:val="TOC3"/>
        <w:tabs>
          <w:tab w:val="right" w:leader="dot" w:pos="8777"/>
        </w:tabs>
        <w:rPr>
          <w:rFonts w:asciiTheme="minorHAnsi" w:eastAsiaTheme="minorEastAsia" w:hAnsiTheme="minorHAnsi"/>
          <w:noProof/>
          <w:sz w:val="22"/>
        </w:rPr>
      </w:pPr>
      <w:hyperlink w:anchor="_Toc103331479" w:history="1">
        <w:r w:rsidR="003A23B1" w:rsidRPr="005D395B">
          <w:rPr>
            <w:rStyle w:val="Hyperlink"/>
            <w:noProof/>
          </w:rPr>
          <w:t>1.3.2 Bluetooth và Bluetooth Low Engine (BLE)</w:t>
        </w:r>
        <w:r w:rsidR="003A23B1">
          <w:rPr>
            <w:noProof/>
            <w:webHidden/>
          </w:rPr>
          <w:tab/>
        </w:r>
        <w:r w:rsidR="003A23B1">
          <w:rPr>
            <w:noProof/>
            <w:webHidden/>
          </w:rPr>
          <w:fldChar w:fldCharType="begin"/>
        </w:r>
        <w:r w:rsidR="003A23B1">
          <w:rPr>
            <w:noProof/>
            <w:webHidden/>
          </w:rPr>
          <w:instrText xml:space="preserve"> PAGEREF _Toc103331479 \h </w:instrText>
        </w:r>
        <w:r w:rsidR="003A23B1">
          <w:rPr>
            <w:noProof/>
            <w:webHidden/>
          </w:rPr>
        </w:r>
        <w:r w:rsidR="003A23B1">
          <w:rPr>
            <w:noProof/>
            <w:webHidden/>
          </w:rPr>
          <w:fldChar w:fldCharType="separate"/>
        </w:r>
        <w:r w:rsidR="003A23B1">
          <w:rPr>
            <w:noProof/>
            <w:webHidden/>
          </w:rPr>
          <w:t>12</w:t>
        </w:r>
        <w:r w:rsidR="003A23B1">
          <w:rPr>
            <w:noProof/>
            <w:webHidden/>
          </w:rPr>
          <w:fldChar w:fldCharType="end"/>
        </w:r>
      </w:hyperlink>
    </w:p>
    <w:p w14:paraId="2166CE18" w14:textId="68044636" w:rsidR="003A23B1" w:rsidRDefault="00DA0716">
      <w:pPr>
        <w:pStyle w:val="TOC3"/>
        <w:tabs>
          <w:tab w:val="right" w:leader="dot" w:pos="8777"/>
        </w:tabs>
        <w:rPr>
          <w:rFonts w:asciiTheme="minorHAnsi" w:eastAsiaTheme="minorEastAsia" w:hAnsiTheme="minorHAnsi"/>
          <w:noProof/>
          <w:sz w:val="22"/>
        </w:rPr>
      </w:pPr>
      <w:hyperlink w:anchor="_Toc103331480" w:history="1">
        <w:r w:rsidR="003A23B1" w:rsidRPr="005D395B">
          <w:rPr>
            <w:rStyle w:val="Hyperlink"/>
            <w:noProof/>
          </w:rPr>
          <w:t>1.3.3 Zigbee</w:t>
        </w:r>
        <w:r w:rsidR="003A23B1">
          <w:rPr>
            <w:noProof/>
            <w:webHidden/>
          </w:rPr>
          <w:tab/>
        </w:r>
        <w:r w:rsidR="003A23B1">
          <w:rPr>
            <w:noProof/>
            <w:webHidden/>
          </w:rPr>
          <w:fldChar w:fldCharType="begin"/>
        </w:r>
        <w:r w:rsidR="003A23B1">
          <w:rPr>
            <w:noProof/>
            <w:webHidden/>
          </w:rPr>
          <w:instrText xml:space="preserve"> PAGEREF _Toc103331480 \h </w:instrText>
        </w:r>
        <w:r w:rsidR="003A23B1">
          <w:rPr>
            <w:noProof/>
            <w:webHidden/>
          </w:rPr>
        </w:r>
        <w:r w:rsidR="003A23B1">
          <w:rPr>
            <w:noProof/>
            <w:webHidden/>
          </w:rPr>
          <w:fldChar w:fldCharType="separate"/>
        </w:r>
        <w:r w:rsidR="003A23B1">
          <w:rPr>
            <w:noProof/>
            <w:webHidden/>
          </w:rPr>
          <w:t>12</w:t>
        </w:r>
        <w:r w:rsidR="003A23B1">
          <w:rPr>
            <w:noProof/>
            <w:webHidden/>
          </w:rPr>
          <w:fldChar w:fldCharType="end"/>
        </w:r>
      </w:hyperlink>
    </w:p>
    <w:p w14:paraId="7FFD2D81" w14:textId="23692D8D" w:rsidR="003A23B1" w:rsidRDefault="00DA0716">
      <w:pPr>
        <w:pStyle w:val="TOC3"/>
        <w:tabs>
          <w:tab w:val="right" w:leader="dot" w:pos="8777"/>
        </w:tabs>
        <w:rPr>
          <w:rFonts w:asciiTheme="minorHAnsi" w:eastAsiaTheme="minorEastAsia" w:hAnsiTheme="minorHAnsi"/>
          <w:noProof/>
          <w:sz w:val="22"/>
        </w:rPr>
      </w:pPr>
      <w:hyperlink w:anchor="_Toc103331481" w:history="1">
        <w:r w:rsidR="003A23B1" w:rsidRPr="005D395B">
          <w:rPr>
            <w:rStyle w:val="Hyperlink"/>
            <w:noProof/>
          </w:rPr>
          <w:t>1.3.4 LoRa</w:t>
        </w:r>
        <w:r w:rsidR="003A23B1">
          <w:rPr>
            <w:noProof/>
            <w:webHidden/>
          </w:rPr>
          <w:tab/>
        </w:r>
        <w:r w:rsidR="003A23B1">
          <w:rPr>
            <w:noProof/>
            <w:webHidden/>
          </w:rPr>
          <w:fldChar w:fldCharType="begin"/>
        </w:r>
        <w:r w:rsidR="003A23B1">
          <w:rPr>
            <w:noProof/>
            <w:webHidden/>
          </w:rPr>
          <w:instrText xml:space="preserve"> PAGEREF _Toc103331481 \h </w:instrText>
        </w:r>
        <w:r w:rsidR="003A23B1">
          <w:rPr>
            <w:noProof/>
            <w:webHidden/>
          </w:rPr>
        </w:r>
        <w:r w:rsidR="003A23B1">
          <w:rPr>
            <w:noProof/>
            <w:webHidden/>
          </w:rPr>
          <w:fldChar w:fldCharType="separate"/>
        </w:r>
        <w:r w:rsidR="003A23B1">
          <w:rPr>
            <w:noProof/>
            <w:webHidden/>
          </w:rPr>
          <w:t>12</w:t>
        </w:r>
        <w:r w:rsidR="003A23B1">
          <w:rPr>
            <w:noProof/>
            <w:webHidden/>
          </w:rPr>
          <w:fldChar w:fldCharType="end"/>
        </w:r>
      </w:hyperlink>
    </w:p>
    <w:p w14:paraId="2EC7B64F" w14:textId="36F597DB" w:rsidR="003A23B1" w:rsidRDefault="00DA0716">
      <w:pPr>
        <w:pStyle w:val="TOC2"/>
        <w:tabs>
          <w:tab w:val="right" w:leader="dot" w:pos="8777"/>
        </w:tabs>
        <w:rPr>
          <w:rFonts w:asciiTheme="minorHAnsi" w:eastAsiaTheme="minorEastAsia" w:hAnsiTheme="minorHAnsi"/>
          <w:noProof/>
          <w:sz w:val="22"/>
        </w:rPr>
      </w:pPr>
      <w:hyperlink w:anchor="_Toc103331482" w:history="1">
        <w:r w:rsidR="003A23B1" w:rsidRPr="005D395B">
          <w:rPr>
            <w:rStyle w:val="Hyperlink"/>
            <w:noProof/>
          </w:rPr>
          <w:t>1.4 Các hệ thống điều khiển và giám sát ngoài thị trường</w:t>
        </w:r>
        <w:r w:rsidR="003A23B1">
          <w:rPr>
            <w:noProof/>
            <w:webHidden/>
          </w:rPr>
          <w:tab/>
        </w:r>
        <w:r w:rsidR="003A23B1">
          <w:rPr>
            <w:noProof/>
            <w:webHidden/>
          </w:rPr>
          <w:fldChar w:fldCharType="begin"/>
        </w:r>
        <w:r w:rsidR="003A23B1">
          <w:rPr>
            <w:noProof/>
            <w:webHidden/>
          </w:rPr>
          <w:instrText xml:space="preserve"> PAGEREF _Toc103331482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3EA9C5B2" w14:textId="6506BBFA" w:rsidR="003A23B1" w:rsidRDefault="00DA0716">
      <w:pPr>
        <w:pStyle w:val="TOC3"/>
        <w:tabs>
          <w:tab w:val="right" w:leader="dot" w:pos="8777"/>
        </w:tabs>
        <w:rPr>
          <w:rFonts w:asciiTheme="minorHAnsi" w:eastAsiaTheme="minorEastAsia" w:hAnsiTheme="minorHAnsi"/>
          <w:noProof/>
          <w:sz w:val="22"/>
        </w:rPr>
      </w:pPr>
      <w:hyperlink w:anchor="_Toc103331483" w:history="1">
        <w:r w:rsidR="003A23B1" w:rsidRPr="005D395B">
          <w:rPr>
            <w:rStyle w:val="Hyperlink"/>
            <w:noProof/>
          </w:rPr>
          <w:t>1.4.1 Hệ thống điều khiển giám sát điện năng sử dụng PLC</w:t>
        </w:r>
        <w:r w:rsidR="003A23B1">
          <w:rPr>
            <w:noProof/>
            <w:webHidden/>
          </w:rPr>
          <w:tab/>
        </w:r>
        <w:r w:rsidR="003A23B1">
          <w:rPr>
            <w:noProof/>
            <w:webHidden/>
          </w:rPr>
          <w:fldChar w:fldCharType="begin"/>
        </w:r>
        <w:r w:rsidR="003A23B1">
          <w:rPr>
            <w:noProof/>
            <w:webHidden/>
          </w:rPr>
          <w:instrText xml:space="preserve"> PAGEREF _Toc103331483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12122511" w14:textId="00842BFC" w:rsidR="003A23B1" w:rsidRDefault="00DA0716">
      <w:pPr>
        <w:pStyle w:val="TOC3"/>
        <w:tabs>
          <w:tab w:val="right" w:leader="dot" w:pos="8777"/>
        </w:tabs>
        <w:rPr>
          <w:rFonts w:asciiTheme="minorHAnsi" w:eastAsiaTheme="minorEastAsia" w:hAnsiTheme="minorHAnsi"/>
          <w:noProof/>
          <w:sz w:val="22"/>
        </w:rPr>
      </w:pPr>
      <w:hyperlink w:anchor="_Toc103331484" w:history="1">
        <w:r w:rsidR="003A23B1" w:rsidRPr="005D395B">
          <w:rPr>
            <w:rStyle w:val="Hyperlink"/>
            <w:noProof/>
          </w:rPr>
          <w:t>1.4.2 Hệ thống điều khiển và giám sát nhà thông minh</w:t>
        </w:r>
        <w:r w:rsidR="003A23B1">
          <w:rPr>
            <w:noProof/>
            <w:webHidden/>
          </w:rPr>
          <w:tab/>
        </w:r>
        <w:r w:rsidR="003A23B1">
          <w:rPr>
            <w:noProof/>
            <w:webHidden/>
          </w:rPr>
          <w:fldChar w:fldCharType="begin"/>
        </w:r>
        <w:r w:rsidR="003A23B1">
          <w:rPr>
            <w:noProof/>
            <w:webHidden/>
          </w:rPr>
          <w:instrText xml:space="preserve"> PAGEREF _Toc103331484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5D24CA20" w14:textId="7095E073" w:rsidR="003A23B1" w:rsidRDefault="00DA0716">
      <w:pPr>
        <w:pStyle w:val="TOC3"/>
        <w:tabs>
          <w:tab w:val="right" w:leader="dot" w:pos="8777"/>
        </w:tabs>
        <w:rPr>
          <w:rFonts w:asciiTheme="minorHAnsi" w:eastAsiaTheme="minorEastAsia" w:hAnsiTheme="minorHAnsi"/>
          <w:noProof/>
          <w:sz w:val="22"/>
        </w:rPr>
      </w:pPr>
      <w:hyperlink w:anchor="_Toc103331485" w:history="1">
        <w:r w:rsidR="003A23B1" w:rsidRPr="005D395B">
          <w:rPr>
            <w:rStyle w:val="Hyperlink"/>
            <w:noProof/>
          </w:rPr>
          <w:t>1.4.3 Hệ thống điều khiển và giám sát nhà máy nước</w:t>
        </w:r>
        <w:r w:rsidR="003A23B1">
          <w:rPr>
            <w:noProof/>
            <w:webHidden/>
          </w:rPr>
          <w:tab/>
        </w:r>
        <w:r w:rsidR="003A23B1">
          <w:rPr>
            <w:noProof/>
            <w:webHidden/>
          </w:rPr>
          <w:fldChar w:fldCharType="begin"/>
        </w:r>
        <w:r w:rsidR="003A23B1">
          <w:rPr>
            <w:noProof/>
            <w:webHidden/>
          </w:rPr>
          <w:instrText xml:space="preserve"> PAGEREF _Toc103331485 \h </w:instrText>
        </w:r>
        <w:r w:rsidR="003A23B1">
          <w:rPr>
            <w:noProof/>
            <w:webHidden/>
          </w:rPr>
        </w:r>
        <w:r w:rsidR="003A23B1">
          <w:rPr>
            <w:noProof/>
            <w:webHidden/>
          </w:rPr>
          <w:fldChar w:fldCharType="separate"/>
        </w:r>
        <w:r w:rsidR="003A23B1">
          <w:rPr>
            <w:noProof/>
            <w:webHidden/>
          </w:rPr>
          <w:t>14</w:t>
        </w:r>
        <w:r w:rsidR="003A23B1">
          <w:rPr>
            <w:noProof/>
            <w:webHidden/>
          </w:rPr>
          <w:fldChar w:fldCharType="end"/>
        </w:r>
      </w:hyperlink>
    </w:p>
    <w:p w14:paraId="676B1C5E" w14:textId="35303693" w:rsidR="003A23B1" w:rsidRDefault="00DA0716">
      <w:pPr>
        <w:pStyle w:val="TOC2"/>
        <w:tabs>
          <w:tab w:val="right" w:leader="dot" w:pos="8777"/>
        </w:tabs>
        <w:rPr>
          <w:rFonts w:asciiTheme="minorHAnsi" w:eastAsiaTheme="minorEastAsia" w:hAnsiTheme="minorHAnsi"/>
          <w:noProof/>
          <w:sz w:val="22"/>
        </w:rPr>
      </w:pPr>
      <w:hyperlink w:anchor="_Toc103331486" w:history="1">
        <w:r w:rsidR="003A23B1" w:rsidRPr="005D395B">
          <w:rPr>
            <w:rStyle w:val="Hyperlink"/>
            <w:noProof/>
          </w:rPr>
          <w:t>1.5 Kết luận chương 1</w:t>
        </w:r>
        <w:r w:rsidR="003A23B1">
          <w:rPr>
            <w:noProof/>
            <w:webHidden/>
          </w:rPr>
          <w:tab/>
        </w:r>
        <w:r w:rsidR="003A23B1">
          <w:rPr>
            <w:noProof/>
            <w:webHidden/>
          </w:rPr>
          <w:fldChar w:fldCharType="begin"/>
        </w:r>
        <w:r w:rsidR="003A23B1">
          <w:rPr>
            <w:noProof/>
            <w:webHidden/>
          </w:rPr>
          <w:instrText xml:space="preserve"> PAGEREF _Toc103331486 \h </w:instrText>
        </w:r>
        <w:r w:rsidR="003A23B1">
          <w:rPr>
            <w:noProof/>
            <w:webHidden/>
          </w:rPr>
        </w:r>
        <w:r w:rsidR="003A23B1">
          <w:rPr>
            <w:noProof/>
            <w:webHidden/>
          </w:rPr>
          <w:fldChar w:fldCharType="separate"/>
        </w:r>
        <w:r w:rsidR="003A23B1">
          <w:rPr>
            <w:noProof/>
            <w:webHidden/>
          </w:rPr>
          <w:t>14</w:t>
        </w:r>
        <w:r w:rsidR="003A23B1">
          <w:rPr>
            <w:noProof/>
            <w:webHidden/>
          </w:rPr>
          <w:fldChar w:fldCharType="end"/>
        </w:r>
      </w:hyperlink>
    </w:p>
    <w:p w14:paraId="132C2DD3" w14:textId="7DBEED38" w:rsidR="003A23B1" w:rsidRDefault="00DA0716">
      <w:pPr>
        <w:pStyle w:val="TOC1"/>
        <w:tabs>
          <w:tab w:val="right" w:leader="dot" w:pos="8777"/>
        </w:tabs>
        <w:rPr>
          <w:rFonts w:asciiTheme="minorHAnsi" w:eastAsiaTheme="minorEastAsia" w:hAnsiTheme="minorHAnsi"/>
          <w:b w:val="0"/>
          <w:noProof/>
          <w:sz w:val="22"/>
        </w:rPr>
      </w:pPr>
      <w:hyperlink w:anchor="_Toc103331487" w:history="1">
        <w:r w:rsidR="003A23B1" w:rsidRPr="005D395B">
          <w:rPr>
            <w:rStyle w:val="Hyperlink"/>
            <w:noProof/>
          </w:rPr>
          <w:t>CHƯƠNG 2: CƠ SỞ LÝ THUYẾT</w:t>
        </w:r>
        <w:r w:rsidR="003A23B1">
          <w:rPr>
            <w:noProof/>
            <w:webHidden/>
          </w:rPr>
          <w:tab/>
        </w:r>
        <w:r w:rsidR="003A23B1">
          <w:rPr>
            <w:noProof/>
            <w:webHidden/>
          </w:rPr>
          <w:fldChar w:fldCharType="begin"/>
        </w:r>
        <w:r w:rsidR="003A23B1">
          <w:rPr>
            <w:noProof/>
            <w:webHidden/>
          </w:rPr>
          <w:instrText xml:space="preserve"> PAGEREF _Toc103331487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20E6ABCE" w14:textId="324B9607" w:rsidR="003A23B1" w:rsidRDefault="00DA0716">
      <w:pPr>
        <w:pStyle w:val="TOC2"/>
        <w:tabs>
          <w:tab w:val="right" w:leader="dot" w:pos="8777"/>
        </w:tabs>
        <w:rPr>
          <w:rFonts w:asciiTheme="minorHAnsi" w:eastAsiaTheme="minorEastAsia" w:hAnsiTheme="minorHAnsi"/>
          <w:noProof/>
          <w:sz w:val="22"/>
        </w:rPr>
      </w:pPr>
      <w:hyperlink w:anchor="_Toc103331488" w:history="1">
        <w:r w:rsidR="003A23B1" w:rsidRPr="005D395B">
          <w:rPr>
            <w:rStyle w:val="Hyperlink"/>
            <w:noProof/>
          </w:rPr>
          <w:t>2.1 Các giao thức chính được sử dụng</w:t>
        </w:r>
        <w:r w:rsidR="003A23B1">
          <w:rPr>
            <w:noProof/>
            <w:webHidden/>
          </w:rPr>
          <w:tab/>
        </w:r>
        <w:r w:rsidR="003A23B1">
          <w:rPr>
            <w:noProof/>
            <w:webHidden/>
          </w:rPr>
          <w:fldChar w:fldCharType="begin"/>
        </w:r>
        <w:r w:rsidR="003A23B1">
          <w:rPr>
            <w:noProof/>
            <w:webHidden/>
          </w:rPr>
          <w:instrText xml:space="preserve"> PAGEREF _Toc103331488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4C59C17F" w14:textId="598AD917" w:rsidR="003A23B1" w:rsidRDefault="00DA0716">
      <w:pPr>
        <w:pStyle w:val="TOC3"/>
        <w:tabs>
          <w:tab w:val="right" w:leader="dot" w:pos="8777"/>
        </w:tabs>
        <w:rPr>
          <w:rFonts w:asciiTheme="minorHAnsi" w:eastAsiaTheme="minorEastAsia" w:hAnsiTheme="minorHAnsi"/>
          <w:noProof/>
          <w:sz w:val="22"/>
        </w:rPr>
      </w:pPr>
      <w:hyperlink w:anchor="_Toc103331489" w:history="1">
        <w:r w:rsidR="003A23B1" w:rsidRPr="005D395B">
          <w:rPr>
            <w:rStyle w:val="Hyperlink"/>
            <w:noProof/>
          </w:rPr>
          <w:t>2.1.1 Giao thức WiFi</w:t>
        </w:r>
        <w:r w:rsidR="003A23B1">
          <w:rPr>
            <w:noProof/>
            <w:webHidden/>
          </w:rPr>
          <w:tab/>
        </w:r>
        <w:r w:rsidR="003A23B1">
          <w:rPr>
            <w:noProof/>
            <w:webHidden/>
          </w:rPr>
          <w:fldChar w:fldCharType="begin"/>
        </w:r>
        <w:r w:rsidR="003A23B1">
          <w:rPr>
            <w:noProof/>
            <w:webHidden/>
          </w:rPr>
          <w:instrText xml:space="preserve"> PAGEREF _Toc103331489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2A60FFCD" w14:textId="1FD76A1A" w:rsidR="003A23B1" w:rsidRDefault="00DA0716">
      <w:pPr>
        <w:pStyle w:val="TOC3"/>
        <w:tabs>
          <w:tab w:val="right" w:leader="dot" w:pos="8777"/>
        </w:tabs>
        <w:rPr>
          <w:rFonts w:asciiTheme="minorHAnsi" w:eastAsiaTheme="minorEastAsia" w:hAnsiTheme="minorHAnsi"/>
          <w:noProof/>
          <w:sz w:val="22"/>
        </w:rPr>
      </w:pPr>
      <w:hyperlink w:anchor="_Toc103331490" w:history="1">
        <w:r w:rsidR="003A23B1" w:rsidRPr="005D395B">
          <w:rPr>
            <w:rStyle w:val="Hyperlink"/>
            <w:noProof/>
          </w:rPr>
          <w:t>2.1.2 Giao thức HTTP</w:t>
        </w:r>
        <w:r w:rsidR="003A23B1">
          <w:rPr>
            <w:noProof/>
            <w:webHidden/>
          </w:rPr>
          <w:tab/>
        </w:r>
        <w:r w:rsidR="003A23B1">
          <w:rPr>
            <w:noProof/>
            <w:webHidden/>
          </w:rPr>
          <w:fldChar w:fldCharType="begin"/>
        </w:r>
        <w:r w:rsidR="003A23B1">
          <w:rPr>
            <w:noProof/>
            <w:webHidden/>
          </w:rPr>
          <w:instrText xml:space="preserve"> PAGEREF _Toc103331490 \h </w:instrText>
        </w:r>
        <w:r w:rsidR="003A23B1">
          <w:rPr>
            <w:noProof/>
            <w:webHidden/>
          </w:rPr>
        </w:r>
        <w:r w:rsidR="003A23B1">
          <w:rPr>
            <w:noProof/>
            <w:webHidden/>
          </w:rPr>
          <w:fldChar w:fldCharType="separate"/>
        </w:r>
        <w:r w:rsidR="003A23B1">
          <w:rPr>
            <w:noProof/>
            <w:webHidden/>
          </w:rPr>
          <w:t>17</w:t>
        </w:r>
        <w:r w:rsidR="003A23B1">
          <w:rPr>
            <w:noProof/>
            <w:webHidden/>
          </w:rPr>
          <w:fldChar w:fldCharType="end"/>
        </w:r>
      </w:hyperlink>
    </w:p>
    <w:p w14:paraId="66422D11" w14:textId="06298029" w:rsidR="003A23B1" w:rsidRDefault="00DA0716">
      <w:pPr>
        <w:pStyle w:val="TOC3"/>
        <w:tabs>
          <w:tab w:val="right" w:leader="dot" w:pos="8777"/>
        </w:tabs>
        <w:rPr>
          <w:rFonts w:asciiTheme="minorHAnsi" w:eastAsiaTheme="minorEastAsia" w:hAnsiTheme="minorHAnsi"/>
          <w:noProof/>
          <w:sz w:val="22"/>
        </w:rPr>
      </w:pPr>
      <w:hyperlink w:anchor="_Toc103331491" w:history="1">
        <w:r w:rsidR="003A23B1" w:rsidRPr="005D395B">
          <w:rPr>
            <w:rStyle w:val="Hyperlink"/>
            <w:noProof/>
          </w:rPr>
          <w:t>2.1.3 Giao thức MQTT</w:t>
        </w:r>
        <w:r w:rsidR="003A23B1">
          <w:rPr>
            <w:noProof/>
            <w:webHidden/>
          </w:rPr>
          <w:tab/>
        </w:r>
        <w:r w:rsidR="003A23B1">
          <w:rPr>
            <w:noProof/>
            <w:webHidden/>
          </w:rPr>
          <w:fldChar w:fldCharType="begin"/>
        </w:r>
        <w:r w:rsidR="003A23B1">
          <w:rPr>
            <w:noProof/>
            <w:webHidden/>
          </w:rPr>
          <w:instrText xml:space="preserve"> PAGEREF _Toc103331491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13C7DDF7" w14:textId="59EE6D02" w:rsidR="003A23B1" w:rsidRDefault="00DA0716">
      <w:pPr>
        <w:pStyle w:val="TOC2"/>
        <w:tabs>
          <w:tab w:val="right" w:leader="dot" w:pos="8777"/>
        </w:tabs>
        <w:rPr>
          <w:rFonts w:asciiTheme="minorHAnsi" w:eastAsiaTheme="minorEastAsia" w:hAnsiTheme="minorHAnsi"/>
          <w:noProof/>
          <w:sz w:val="22"/>
        </w:rPr>
      </w:pPr>
      <w:hyperlink w:anchor="_Toc103331492" w:history="1">
        <w:r w:rsidR="003A23B1" w:rsidRPr="005D395B">
          <w:rPr>
            <w:rStyle w:val="Hyperlink"/>
            <w:noProof/>
          </w:rPr>
          <w:t>2.2 Linh kiện và phần mềm thiết kế mạch</w:t>
        </w:r>
        <w:r w:rsidR="003A23B1">
          <w:rPr>
            <w:noProof/>
            <w:webHidden/>
          </w:rPr>
          <w:tab/>
        </w:r>
        <w:r w:rsidR="003A23B1">
          <w:rPr>
            <w:noProof/>
            <w:webHidden/>
          </w:rPr>
          <w:fldChar w:fldCharType="begin"/>
        </w:r>
        <w:r w:rsidR="003A23B1">
          <w:rPr>
            <w:noProof/>
            <w:webHidden/>
          </w:rPr>
          <w:instrText xml:space="preserve"> PAGEREF _Toc103331492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759AF8B6" w14:textId="21CD9DE5" w:rsidR="003A23B1" w:rsidRDefault="00DA0716">
      <w:pPr>
        <w:pStyle w:val="TOC3"/>
        <w:tabs>
          <w:tab w:val="right" w:leader="dot" w:pos="8777"/>
        </w:tabs>
        <w:rPr>
          <w:rFonts w:asciiTheme="minorHAnsi" w:eastAsiaTheme="minorEastAsia" w:hAnsiTheme="minorHAnsi"/>
          <w:noProof/>
          <w:sz w:val="22"/>
        </w:rPr>
      </w:pPr>
      <w:hyperlink w:anchor="_Toc103331493" w:history="1">
        <w:r w:rsidR="003A23B1" w:rsidRPr="005D395B">
          <w:rPr>
            <w:rStyle w:val="Hyperlink"/>
            <w:noProof/>
          </w:rPr>
          <w:t>2.2.1 Vi điều khiển ESP32</w:t>
        </w:r>
        <w:r w:rsidR="003A23B1">
          <w:rPr>
            <w:noProof/>
            <w:webHidden/>
          </w:rPr>
          <w:tab/>
        </w:r>
        <w:r w:rsidR="003A23B1">
          <w:rPr>
            <w:noProof/>
            <w:webHidden/>
          </w:rPr>
          <w:fldChar w:fldCharType="begin"/>
        </w:r>
        <w:r w:rsidR="003A23B1">
          <w:rPr>
            <w:noProof/>
            <w:webHidden/>
          </w:rPr>
          <w:instrText xml:space="preserve"> PAGEREF _Toc103331493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55444FDB" w14:textId="72DA5943" w:rsidR="003A23B1" w:rsidRDefault="00DA0716">
      <w:pPr>
        <w:pStyle w:val="TOC3"/>
        <w:tabs>
          <w:tab w:val="right" w:leader="dot" w:pos="8777"/>
        </w:tabs>
        <w:rPr>
          <w:rFonts w:asciiTheme="minorHAnsi" w:eastAsiaTheme="minorEastAsia" w:hAnsiTheme="minorHAnsi"/>
          <w:noProof/>
          <w:sz w:val="22"/>
        </w:rPr>
      </w:pPr>
      <w:hyperlink w:anchor="_Toc103331494" w:history="1">
        <w:r w:rsidR="003A23B1" w:rsidRPr="005D395B">
          <w:rPr>
            <w:rStyle w:val="Hyperlink"/>
            <w:noProof/>
          </w:rPr>
          <w:t>2.2.2 IC cách ly nguồn B5050S</w:t>
        </w:r>
        <w:r w:rsidR="003A23B1">
          <w:rPr>
            <w:noProof/>
            <w:webHidden/>
          </w:rPr>
          <w:tab/>
        </w:r>
        <w:r w:rsidR="003A23B1">
          <w:rPr>
            <w:noProof/>
            <w:webHidden/>
          </w:rPr>
          <w:fldChar w:fldCharType="begin"/>
        </w:r>
        <w:r w:rsidR="003A23B1">
          <w:rPr>
            <w:noProof/>
            <w:webHidden/>
          </w:rPr>
          <w:instrText xml:space="preserve"> PAGEREF _Toc103331494 \h </w:instrText>
        </w:r>
        <w:r w:rsidR="003A23B1">
          <w:rPr>
            <w:noProof/>
            <w:webHidden/>
          </w:rPr>
        </w:r>
        <w:r w:rsidR="003A23B1">
          <w:rPr>
            <w:noProof/>
            <w:webHidden/>
          </w:rPr>
          <w:fldChar w:fldCharType="separate"/>
        </w:r>
        <w:r w:rsidR="003A23B1">
          <w:rPr>
            <w:noProof/>
            <w:webHidden/>
          </w:rPr>
          <w:t>22</w:t>
        </w:r>
        <w:r w:rsidR="003A23B1">
          <w:rPr>
            <w:noProof/>
            <w:webHidden/>
          </w:rPr>
          <w:fldChar w:fldCharType="end"/>
        </w:r>
      </w:hyperlink>
    </w:p>
    <w:p w14:paraId="38B87A92" w14:textId="6B91E9DB" w:rsidR="003A23B1" w:rsidRDefault="00DA0716">
      <w:pPr>
        <w:pStyle w:val="TOC3"/>
        <w:tabs>
          <w:tab w:val="right" w:leader="dot" w:pos="8777"/>
        </w:tabs>
        <w:rPr>
          <w:rFonts w:asciiTheme="minorHAnsi" w:eastAsiaTheme="minorEastAsia" w:hAnsiTheme="minorHAnsi"/>
          <w:noProof/>
          <w:sz w:val="22"/>
        </w:rPr>
      </w:pPr>
      <w:hyperlink w:anchor="_Toc103331495" w:history="1">
        <w:r w:rsidR="003A23B1" w:rsidRPr="005D395B">
          <w:rPr>
            <w:rStyle w:val="Hyperlink"/>
            <w:noProof/>
          </w:rPr>
          <w:t>2.2.3 Mạch Buck LM2596</w:t>
        </w:r>
        <w:r w:rsidR="003A23B1">
          <w:rPr>
            <w:noProof/>
            <w:webHidden/>
          </w:rPr>
          <w:tab/>
        </w:r>
        <w:r w:rsidR="003A23B1">
          <w:rPr>
            <w:noProof/>
            <w:webHidden/>
          </w:rPr>
          <w:fldChar w:fldCharType="begin"/>
        </w:r>
        <w:r w:rsidR="003A23B1">
          <w:rPr>
            <w:noProof/>
            <w:webHidden/>
          </w:rPr>
          <w:instrText xml:space="preserve"> PAGEREF _Toc103331495 \h </w:instrText>
        </w:r>
        <w:r w:rsidR="003A23B1">
          <w:rPr>
            <w:noProof/>
            <w:webHidden/>
          </w:rPr>
        </w:r>
        <w:r w:rsidR="003A23B1">
          <w:rPr>
            <w:noProof/>
            <w:webHidden/>
          </w:rPr>
          <w:fldChar w:fldCharType="separate"/>
        </w:r>
        <w:r w:rsidR="003A23B1">
          <w:rPr>
            <w:noProof/>
            <w:webHidden/>
          </w:rPr>
          <w:t>23</w:t>
        </w:r>
        <w:r w:rsidR="003A23B1">
          <w:rPr>
            <w:noProof/>
            <w:webHidden/>
          </w:rPr>
          <w:fldChar w:fldCharType="end"/>
        </w:r>
      </w:hyperlink>
    </w:p>
    <w:p w14:paraId="1843101A" w14:textId="46FBEB73" w:rsidR="003A23B1" w:rsidRDefault="00DA0716">
      <w:pPr>
        <w:pStyle w:val="TOC3"/>
        <w:tabs>
          <w:tab w:val="right" w:leader="dot" w:pos="8777"/>
        </w:tabs>
        <w:rPr>
          <w:rFonts w:asciiTheme="minorHAnsi" w:eastAsiaTheme="minorEastAsia" w:hAnsiTheme="minorHAnsi"/>
          <w:noProof/>
          <w:sz w:val="22"/>
        </w:rPr>
      </w:pPr>
      <w:hyperlink w:anchor="_Toc103331496" w:history="1">
        <w:r w:rsidR="003A23B1" w:rsidRPr="005D395B">
          <w:rPr>
            <w:rStyle w:val="Hyperlink"/>
            <w:noProof/>
          </w:rPr>
          <w:t>2.2.4 Transistor C1815</w:t>
        </w:r>
        <w:r w:rsidR="003A23B1">
          <w:rPr>
            <w:noProof/>
            <w:webHidden/>
          </w:rPr>
          <w:tab/>
        </w:r>
        <w:r w:rsidR="003A23B1">
          <w:rPr>
            <w:noProof/>
            <w:webHidden/>
          </w:rPr>
          <w:fldChar w:fldCharType="begin"/>
        </w:r>
        <w:r w:rsidR="003A23B1">
          <w:rPr>
            <w:noProof/>
            <w:webHidden/>
          </w:rPr>
          <w:instrText xml:space="preserve"> PAGEREF _Toc103331496 \h </w:instrText>
        </w:r>
        <w:r w:rsidR="003A23B1">
          <w:rPr>
            <w:noProof/>
            <w:webHidden/>
          </w:rPr>
        </w:r>
        <w:r w:rsidR="003A23B1">
          <w:rPr>
            <w:noProof/>
            <w:webHidden/>
          </w:rPr>
          <w:fldChar w:fldCharType="separate"/>
        </w:r>
        <w:r w:rsidR="003A23B1">
          <w:rPr>
            <w:noProof/>
            <w:webHidden/>
          </w:rPr>
          <w:t>23</w:t>
        </w:r>
        <w:r w:rsidR="003A23B1">
          <w:rPr>
            <w:noProof/>
            <w:webHidden/>
          </w:rPr>
          <w:fldChar w:fldCharType="end"/>
        </w:r>
      </w:hyperlink>
    </w:p>
    <w:p w14:paraId="5FCD7FD9" w14:textId="539BDD22" w:rsidR="003A23B1" w:rsidRDefault="00DA0716">
      <w:pPr>
        <w:pStyle w:val="TOC3"/>
        <w:tabs>
          <w:tab w:val="right" w:leader="dot" w:pos="8777"/>
        </w:tabs>
        <w:rPr>
          <w:rFonts w:asciiTheme="minorHAnsi" w:eastAsiaTheme="minorEastAsia" w:hAnsiTheme="minorHAnsi"/>
          <w:noProof/>
          <w:sz w:val="22"/>
        </w:rPr>
      </w:pPr>
      <w:hyperlink w:anchor="_Toc103331497" w:history="1">
        <w:r w:rsidR="003A23B1" w:rsidRPr="005D395B">
          <w:rPr>
            <w:rStyle w:val="Hyperlink"/>
            <w:noProof/>
          </w:rPr>
          <w:t>2.2.5 Opto quang PC817</w:t>
        </w:r>
        <w:r w:rsidR="003A23B1">
          <w:rPr>
            <w:noProof/>
            <w:webHidden/>
          </w:rPr>
          <w:tab/>
        </w:r>
        <w:r w:rsidR="003A23B1">
          <w:rPr>
            <w:noProof/>
            <w:webHidden/>
          </w:rPr>
          <w:fldChar w:fldCharType="begin"/>
        </w:r>
        <w:r w:rsidR="003A23B1">
          <w:rPr>
            <w:noProof/>
            <w:webHidden/>
          </w:rPr>
          <w:instrText xml:space="preserve"> PAGEREF _Toc103331497 \h </w:instrText>
        </w:r>
        <w:r w:rsidR="003A23B1">
          <w:rPr>
            <w:noProof/>
            <w:webHidden/>
          </w:rPr>
        </w:r>
        <w:r w:rsidR="003A23B1">
          <w:rPr>
            <w:noProof/>
            <w:webHidden/>
          </w:rPr>
          <w:fldChar w:fldCharType="separate"/>
        </w:r>
        <w:r w:rsidR="003A23B1">
          <w:rPr>
            <w:noProof/>
            <w:webHidden/>
          </w:rPr>
          <w:t>24</w:t>
        </w:r>
        <w:r w:rsidR="003A23B1">
          <w:rPr>
            <w:noProof/>
            <w:webHidden/>
          </w:rPr>
          <w:fldChar w:fldCharType="end"/>
        </w:r>
      </w:hyperlink>
    </w:p>
    <w:p w14:paraId="69AE8FD5" w14:textId="2D1A4046" w:rsidR="003A23B1" w:rsidRDefault="00DA0716">
      <w:pPr>
        <w:pStyle w:val="TOC3"/>
        <w:tabs>
          <w:tab w:val="right" w:leader="dot" w:pos="8777"/>
        </w:tabs>
        <w:rPr>
          <w:rFonts w:asciiTheme="minorHAnsi" w:eastAsiaTheme="minorEastAsia" w:hAnsiTheme="minorHAnsi"/>
          <w:noProof/>
          <w:sz w:val="22"/>
        </w:rPr>
      </w:pPr>
      <w:hyperlink w:anchor="_Toc103331498" w:history="1">
        <w:r w:rsidR="003A23B1" w:rsidRPr="005D395B">
          <w:rPr>
            <w:rStyle w:val="Hyperlink"/>
            <w:noProof/>
          </w:rPr>
          <w:t>2.2.6 Diode 1N4148</w:t>
        </w:r>
        <w:r w:rsidR="003A23B1">
          <w:rPr>
            <w:noProof/>
            <w:webHidden/>
          </w:rPr>
          <w:tab/>
        </w:r>
        <w:r w:rsidR="003A23B1">
          <w:rPr>
            <w:noProof/>
            <w:webHidden/>
          </w:rPr>
          <w:fldChar w:fldCharType="begin"/>
        </w:r>
        <w:r w:rsidR="003A23B1">
          <w:rPr>
            <w:noProof/>
            <w:webHidden/>
          </w:rPr>
          <w:instrText xml:space="preserve"> PAGEREF _Toc103331498 \h </w:instrText>
        </w:r>
        <w:r w:rsidR="003A23B1">
          <w:rPr>
            <w:noProof/>
            <w:webHidden/>
          </w:rPr>
        </w:r>
        <w:r w:rsidR="003A23B1">
          <w:rPr>
            <w:noProof/>
            <w:webHidden/>
          </w:rPr>
          <w:fldChar w:fldCharType="separate"/>
        </w:r>
        <w:r w:rsidR="003A23B1">
          <w:rPr>
            <w:noProof/>
            <w:webHidden/>
          </w:rPr>
          <w:t>24</w:t>
        </w:r>
        <w:r w:rsidR="003A23B1">
          <w:rPr>
            <w:noProof/>
            <w:webHidden/>
          </w:rPr>
          <w:fldChar w:fldCharType="end"/>
        </w:r>
      </w:hyperlink>
    </w:p>
    <w:p w14:paraId="68D0BCB6" w14:textId="4AF0BDF9" w:rsidR="003A23B1" w:rsidRDefault="00DA0716">
      <w:pPr>
        <w:pStyle w:val="TOC2"/>
        <w:tabs>
          <w:tab w:val="right" w:leader="dot" w:pos="8777"/>
        </w:tabs>
        <w:rPr>
          <w:rFonts w:asciiTheme="minorHAnsi" w:eastAsiaTheme="minorEastAsia" w:hAnsiTheme="minorHAnsi"/>
          <w:noProof/>
          <w:sz w:val="22"/>
        </w:rPr>
      </w:pPr>
      <w:hyperlink w:anchor="_Toc103331499" w:history="1">
        <w:r w:rsidR="003A23B1" w:rsidRPr="005D395B">
          <w:rPr>
            <w:rStyle w:val="Hyperlink"/>
            <w:noProof/>
          </w:rPr>
          <w:t>2.3 Relay 5v</w:t>
        </w:r>
        <w:r w:rsidR="003A23B1">
          <w:rPr>
            <w:noProof/>
            <w:webHidden/>
          </w:rPr>
          <w:tab/>
        </w:r>
        <w:r w:rsidR="003A23B1">
          <w:rPr>
            <w:noProof/>
            <w:webHidden/>
          </w:rPr>
          <w:fldChar w:fldCharType="begin"/>
        </w:r>
        <w:r w:rsidR="003A23B1">
          <w:rPr>
            <w:noProof/>
            <w:webHidden/>
          </w:rPr>
          <w:instrText xml:space="preserve"> PAGEREF _Toc103331499 \h </w:instrText>
        </w:r>
        <w:r w:rsidR="003A23B1">
          <w:rPr>
            <w:noProof/>
            <w:webHidden/>
          </w:rPr>
        </w:r>
        <w:r w:rsidR="003A23B1">
          <w:rPr>
            <w:noProof/>
            <w:webHidden/>
          </w:rPr>
          <w:fldChar w:fldCharType="separate"/>
        </w:r>
        <w:r w:rsidR="003A23B1">
          <w:rPr>
            <w:noProof/>
            <w:webHidden/>
          </w:rPr>
          <w:t>25</w:t>
        </w:r>
        <w:r w:rsidR="003A23B1">
          <w:rPr>
            <w:noProof/>
            <w:webHidden/>
          </w:rPr>
          <w:fldChar w:fldCharType="end"/>
        </w:r>
      </w:hyperlink>
    </w:p>
    <w:p w14:paraId="2AE48642" w14:textId="0DE1DBB9" w:rsidR="003A23B1" w:rsidRDefault="00DA0716">
      <w:pPr>
        <w:pStyle w:val="TOC3"/>
        <w:tabs>
          <w:tab w:val="right" w:leader="dot" w:pos="8777"/>
        </w:tabs>
        <w:rPr>
          <w:rFonts w:asciiTheme="minorHAnsi" w:eastAsiaTheme="minorEastAsia" w:hAnsiTheme="minorHAnsi"/>
          <w:noProof/>
          <w:sz w:val="22"/>
        </w:rPr>
      </w:pPr>
      <w:hyperlink w:anchor="_Toc103331500" w:history="1">
        <w:r w:rsidR="003A23B1" w:rsidRPr="005D395B">
          <w:rPr>
            <w:rStyle w:val="Hyperlink"/>
            <w:noProof/>
          </w:rPr>
          <w:t>2.3.1 Phần mềm thiết kế Altium Designer</w:t>
        </w:r>
        <w:r w:rsidR="003A23B1">
          <w:rPr>
            <w:noProof/>
            <w:webHidden/>
          </w:rPr>
          <w:tab/>
        </w:r>
        <w:r w:rsidR="003A23B1">
          <w:rPr>
            <w:noProof/>
            <w:webHidden/>
          </w:rPr>
          <w:fldChar w:fldCharType="begin"/>
        </w:r>
        <w:r w:rsidR="003A23B1">
          <w:rPr>
            <w:noProof/>
            <w:webHidden/>
          </w:rPr>
          <w:instrText xml:space="preserve"> PAGEREF _Toc103331500 \h </w:instrText>
        </w:r>
        <w:r w:rsidR="003A23B1">
          <w:rPr>
            <w:noProof/>
            <w:webHidden/>
          </w:rPr>
        </w:r>
        <w:r w:rsidR="003A23B1">
          <w:rPr>
            <w:noProof/>
            <w:webHidden/>
          </w:rPr>
          <w:fldChar w:fldCharType="separate"/>
        </w:r>
        <w:r w:rsidR="003A23B1">
          <w:rPr>
            <w:noProof/>
            <w:webHidden/>
          </w:rPr>
          <w:t>26</w:t>
        </w:r>
        <w:r w:rsidR="003A23B1">
          <w:rPr>
            <w:noProof/>
            <w:webHidden/>
          </w:rPr>
          <w:fldChar w:fldCharType="end"/>
        </w:r>
      </w:hyperlink>
    </w:p>
    <w:p w14:paraId="1BFF5A49" w14:textId="3FB53E1B" w:rsidR="003A23B1" w:rsidRDefault="00DA0716">
      <w:pPr>
        <w:pStyle w:val="TOC2"/>
        <w:tabs>
          <w:tab w:val="right" w:leader="dot" w:pos="8777"/>
        </w:tabs>
        <w:rPr>
          <w:rFonts w:asciiTheme="minorHAnsi" w:eastAsiaTheme="minorEastAsia" w:hAnsiTheme="minorHAnsi"/>
          <w:noProof/>
          <w:sz w:val="22"/>
        </w:rPr>
      </w:pPr>
      <w:hyperlink w:anchor="_Toc103331501" w:history="1">
        <w:r w:rsidR="003A23B1" w:rsidRPr="005D395B">
          <w:rPr>
            <w:rStyle w:val="Hyperlink"/>
            <w:noProof/>
          </w:rPr>
          <w:t>2.4 Phần mềm của hệ thống</w:t>
        </w:r>
        <w:r w:rsidR="003A23B1">
          <w:rPr>
            <w:noProof/>
            <w:webHidden/>
          </w:rPr>
          <w:tab/>
        </w:r>
        <w:r w:rsidR="003A23B1">
          <w:rPr>
            <w:noProof/>
            <w:webHidden/>
          </w:rPr>
          <w:fldChar w:fldCharType="begin"/>
        </w:r>
        <w:r w:rsidR="003A23B1">
          <w:rPr>
            <w:noProof/>
            <w:webHidden/>
          </w:rPr>
          <w:instrText xml:space="preserve"> PAGEREF _Toc103331501 \h </w:instrText>
        </w:r>
        <w:r w:rsidR="003A23B1">
          <w:rPr>
            <w:noProof/>
            <w:webHidden/>
          </w:rPr>
        </w:r>
        <w:r w:rsidR="003A23B1">
          <w:rPr>
            <w:noProof/>
            <w:webHidden/>
          </w:rPr>
          <w:fldChar w:fldCharType="separate"/>
        </w:r>
        <w:r w:rsidR="003A23B1">
          <w:rPr>
            <w:noProof/>
            <w:webHidden/>
          </w:rPr>
          <w:t>28</w:t>
        </w:r>
        <w:r w:rsidR="003A23B1">
          <w:rPr>
            <w:noProof/>
            <w:webHidden/>
          </w:rPr>
          <w:fldChar w:fldCharType="end"/>
        </w:r>
      </w:hyperlink>
    </w:p>
    <w:p w14:paraId="2E3760DC" w14:textId="265080D6" w:rsidR="003A23B1" w:rsidRDefault="00DA0716">
      <w:pPr>
        <w:pStyle w:val="TOC3"/>
        <w:tabs>
          <w:tab w:val="right" w:leader="dot" w:pos="8777"/>
        </w:tabs>
        <w:rPr>
          <w:rFonts w:asciiTheme="minorHAnsi" w:eastAsiaTheme="minorEastAsia" w:hAnsiTheme="minorHAnsi"/>
          <w:noProof/>
          <w:sz w:val="22"/>
        </w:rPr>
      </w:pPr>
      <w:hyperlink w:anchor="_Toc103331502" w:history="1">
        <w:r w:rsidR="003A23B1" w:rsidRPr="005D395B">
          <w:rPr>
            <w:rStyle w:val="Hyperlink"/>
            <w:noProof/>
          </w:rPr>
          <w:t>2.4.1 HTML  (HyperText Markup Language)</w:t>
        </w:r>
        <w:r w:rsidR="003A23B1">
          <w:rPr>
            <w:noProof/>
            <w:webHidden/>
          </w:rPr>
          <w:tab/>
        </w:r>
        <w:r w:rsidR="003A23B1">
          <w:rPr>
            <w:noProof/>
            <w:webHidden/>
          </w:rPr>
          <w:fldChar w:fldCharType="begin"/>
        </w:r>
        <w:r w:rsidR="003A23B1">
          <w:rPr>
            <w:noProof/>
            <w:webHidden/>
          </w:rPr>
          <w:instrText xml:space="preserve"> PAGEREF _Toc103331502 \h </w:instrText>
        </w:r>
        <w:r w:rsidR="003A23B1">
          <w:rPr>
            <w:noProof/>
            <w:webHidden/>
          </w:rPr>
        </w:r>
        <w:r w:rsidR="003A23B1">
          <w:rPr>
            <w:noProof/>
            <w:webHidden/>
          </w:rPr>
          <w:fldChar w:fldCharType="separate"/>
        </w:r>
        <w:r w:rsidR="003A23B1">
          <w:rPr>
            <w:noProof/>
            <w:webHidden/>
          </w:rPr>
          <w:t>28</w:t>
        </w:r>
        <w:r w:rsidR="003A23B1">
          <w:rPr>
            <w:noProof/>
            <w:webHidden/>
          </w:rPr>
          <w:fldChar w:fldCharType="end"/>
        </w:r>
      </w:hyperlink>
    </w:p>
    <w:p w14:paraId="1D8BB68F" w14:textId="1B7D0A0A" w:rsidR="003A23B1" w:rsidRDefault="00DA0716">
      <w:pPr>
        <w:pStyle w:val="TOC3"/>
        <w:tabs>
          <w:tab w:val="right" w:leader="dot" w:pos="8777"/>
        </w:tabs>
        <w:rPr>
          <w:rFonts w:asciiTheme="minorHAnsi" w:eastAsiaTheme="minorEastAsia" w:hAnsiTheme="minorHAnsi"/>
          <w:noProof/>
          <w:sz w:val="22"/>
        </w:rPr>
      </w:pPr>
      <w:hyperlink w:anchor="_Toc103331503" w:history="1">
        <w:r w:rsidR="003A23B1" w:rsidRPr="005D395B">
          <w:rPr>
            <w:rStyle w:val="Hyperlink"/>
            <w:noProof/>
          </w:rPr>
          <w:t>2.4.2 CSS (Cascading Style Sheets)</w:t>
        </w:r>
        <w:r w:rsidR="003A23B1">
          <w:rPr>
            <w:noProof/>
            <w:webHidden/>
          </w:rPr>
          <w:tab/>
        </w:r>
        <w:r w:rsidR="003A23B1">
          <w:rPr>
            <w:noProof/>
            <w:webHidden/>
          </w:rPr>
          <w:fldChar w:fldCharType="begin"/>
        </w:r>
        <w:r w:rsidR="003A23B1">
          <w:rPr>
            <w:noProof/>
            <w:webHidden/>
          </w:rPr>
          <w:instrText xml:space="preserve"> PAGEREF _Toc103331503 \h </w:instrText>
        </w:r>
        <w:r w:rsidR="003A23B1">
          <w:rPr>
            <w:noProof/>
            <w:webHidden/>
          </w:rPr>
        </w:r>
        <w:r w:rsidR="003A23B1">
          <w:rPr>
            <w:noProof/>
            <w:webHidden/>
          </w:rPr>
          <w:fldChar w:fldCharType="separate"/>
        </w:r>
        <w:r w:rsidR="003A23B1">
          <w:rPr>
            <w:noProof/>
            <w:webHidden/>
          </w:rPr>
          <w:t>28</w:t>
        </w:r>
        <w:r w:rsidR="003A23B1">
          <w:rPr>
            <w:noProof/>
            <w:webHidden/>
          </w:rPr>
          <w:fldChar w:fldCharType="end"/>
        </w:r>
      </w:hyperlink>
    </w:p>
    <w:p w14:paraId="13E74F3D" w14:textId="07374604" w:rsidR="003A23B1" w:rsidRDefault="00DA0716">
      <w:pPr>
        <w:pStyle w:val="TOC3"/>
        <w:tabs>
          <w:tab w:val="right" w:leader="dot" w:pos="8777"/>
        </w:tabs>
        <w:rPr>
          <w:rFonts w:asciiTheme="minorHAnsi" w:eastAsiaTheme="minorEastAsia" w:hAnsiTheme="minorHAnsi"/>
          <w:noProof/>
          <w:sz w:val="22"/>
        </w:rPr>
      </w:pPr>
      <w:hyperlink w:anchor="_Toc103331504" w:history="1">
        <w:r w:rsidR="003A23B1" w:rsidRPr="005D395B">
          <w:rPr>
            <w:rStyle w:val="Hyperlink"/>
            <w:noProof/>
          </w:rPr>
          <w:t>2.4.3 JavaScript</w:t>
        </w:r>
        <w:r w:rsidR="003A23B1">
          <w:rPr>
            <w:noProof/>
            <w:webHidden/>
          </w:rPr>
          <w:tab/>
        </w:r>
        <w:r w:rsidR="003A23B1">
          <w:rPr>
            <w:noProof/>
            <w:webHidden/>
          </w:rPr>
          <w:fldChar w:fldCharType="begin"/>
        </w:r>
        <w:r w:rsidR="003A23B1">
          <w:rPr>
            <w:noProof/>
            <w:webHidden/>
          </w:rPr>
          <w:instrText xml:space="preserve"> PAGEREF _Toc103331504 \h </w:instrText>
        </w:r>
        <w:r w:rsidR="003A23B1">
          <w:rPr>
            <w:noProof/>
            <w:webHidden/>
          </w:rPr>
        </w:r>
        <w:r w:rsidR="003A23B1">
          <w:rPr>
            <w:noProof/>
            <w:webHidden/>
          </w:rPr>
          <w:fldChar w:fldCharType="separate"/>
        </w:r>
        <w:r w:rsidR="003A23B1">
          <w:rPr>
            <w:noProof/>
            <w:webHidden/>
          </w:rPr>
          <w:t>29</w:t>
        </w:r>
        <w:r w:rsidR="003A23B1">
          <w:rPr>
            <w:noProof/>
            <w:webHidden/>
          </w:rPr>
          <w:fldChar w:fldCharType="end"/>
        </w:r>
      </w:hyperlink>
    </w:p>
    <w:p w14:paraId="2BD78EFC" w14:textId="474B0BDE" w:rsidR="003A23B1" w:rsidRDefault="00DA0716">
      <w:pPr>
        <w:pStyle w:val="TOC3"/>
        <w:tabs>
          <w:tab w:val="right" w:leader="dot" w:pos="8777"/>
        </w:tabs>
        <w:rPr>
          <w:rFonts w:asciiTheme="minorHAnsi" w:eastAsiaTheme="minorEastAsia" w:hAnsiTheme="minorHAnsi"/>
          <w:noProof/>
          <w:sz w:val="22"/>
        </w:rPr>
      </w:pPr>
      <w:hyperlink w:anchor="_Toc103331505" w:history="1">
        <w:r w:rsidR="003A23B1" w:rsidRPr="005D395B">
          <w:rPr>
            <w:rStyle w:val="Hyperlink"/>
            <w:noProof/>
          </w:rPr>
          <w:t>2.4.4 Phần mềm Visual Studio code</w:t>
        </w:r>
        <w:r w:rsidR="003A23B1">
          <w:rPr>
            <w:noProof/>
            <w:webHidden/>
          </w:rPr>
          <w:tab/>
        </w:r>
        <w:r w:rsidR="003A23B1">
          <w:rPr>
            <w:noProof/>
            <w:webHidden/>
          </w:rPr>
          <w:fldChar w:fldCharType="begin"/>
        </w:r>
        <w:r w:rsidR="003A23B1">
          <w:rPr>
            <w:noProof/>
            <w:webHidden/>
          </w:rPr>
          <w:instrText xml:space="preserve"> PAGEREF _Toc103331505 \h </w:instrText>
        </w:r>
        <w:r w:rsidR="003A23B1">
          <w:rPr>
            <w:noProof/>
            <w:webHidden/>
          </w:rPr>
        </w:r>
        <w:r w:rsidR="003A23B1">
          <w:rPr>
            <w:noProof/>
            <w:webHidden/>
          </w:rPr>
          <w:fldChar w:fldCharType="separate"/>
        </w:r>
        <w:r w:rsidR="003A23B1">
          <w:rPr>
            <w:noProof/>
            <w:webHidden/>
          </w:rPr>
          <w:t>29</w:t>
        </w:r>
        <w:r w:rsidR="003A23B1">
          <w:rPr>
            <w:noProof/>
            <w:webHidden/>
          </w:rPr>
          <w:fldChar w:fldCharType="end"/>
        </w:r>
      </w:hyperlink>
    </w:p>
    <w:p w14:paraId="07951964" w14:textId="69E1C4ED" w:rsidR="003A23B1" w:rsidRDefault="00DA0716">
      <w:pPr>
        <w:pStyle w:val="TOC3"/>
        <w:tabs>
          <w:tab w:val="right" w:leader="dot" w:pos="8777"/>
        </w:tabs>
        <w:rPr>
          <w:rFonts w:asciiTheme="minorHAnsi" w:eastAsiaTheme="minorEastAsia" w:hAnsiTheme="minorHAnsi"/>
          <w:noProof/>
          <w:sz w:val="22"/>
        </w:rPr>
      </w:pPr>
      <w:hyperlink w:anchor="_Toc103331506" w:history="1">
        <w:r w:rsidR="003A23B1" w:rsidRPr="005D395B">
          <w:rPr>
            <w:rStyle w:val="Hyperlink"/>
            <w:noProof/>
          </w:rPr>
          <w:t>2.4.5 Phần mềm Arduino IDE</w:t>
        </w:r>
        <w:r w:rsidR="003A23B1">
          <w:rPr>
            <w:noProof/>
            <w:webHidden/>
          </w:rPr>
          <w:tab/>
        </w:r>
        <w:r w:rsidR="003A23B1">
          <w:rPr>
            <w:noProof/>
            <w:webHidden/>
          </w:rPr>
          <w:fldChar w:fldCharType="begin"/>
        </w:r>
        <w:r w:rsidR="003A23B1">
          <w:rPr>
            <w:noProof/>
            <w:webHidden/>
          </w:rPr>
          <w:instrText xml:space="preserve"> PAGEREF _Toc103331506 \h </w:instrText>
        </w:r>
        <w:r w:rsidR="003A23B1">
          <w:rPr>
            <w:noProof/>
            <w:webHidden/>
          </w:rPr>
        </w:r>
        <w:r w:rsidR="003A23B1">
          <w:rPr>
            <w:noProof/>
            <w:webHidden/>
          </w:rPr>
          <w:fldChar w:fldCharType="separate"/>
        </w:r>
        <w:r w:rsidR="003A23B1">
          <w:rPr>
            <w:noProof/>
            <w:webHidden/>
          </w:rPr>
          <w:t>30</w:t>
        </w:r>
        <w:r w:rsidR="003A23B1">
          <w:rPr>
            <w:noProof/>
            <w:webHidden/>
          </w:rPr>
          <w:fldChar w:fldCharType="end"/>
        </w:r>
      </w:hyperlink>
    </w:p>
    <w:p w14:paraId="7DFBBB82" w14:textId="2D875D66" w:rsidR="003A23B1" w:rsidRDefault="00DA0716">
      <w:pPr>
        <w:pStyle w:val="TOC3"/>
        <w:tabs>
          <w:tab w:val="right" w:leader="dot" w:pos="8777"/>
        </w:tabs>
        <w:rPr>
          <w:rFonts w:asciiTheme="minorHAnsi" w:eastAsiaTheme="minorEastAsia" w:hAnsiTheme="minorHAnsi"/>
          <w:noProof/>
          <w:sz w:val="22"/>
        </w:rPr>
      </w:pPr>
      <w:hyperlink w:anchor="_Toc103331507" w:history="1">
        <w:r w:rsidR="003A23B1" w:rsidRPr="005D395B">
          <w:rPr>
            <w:rStyle w:val="Hyperlink"/>
            <w:noProof/>
          </w:rPr>
          <w:t>2.4.6 Hệ điều hành FreeRTOS</w:t>
        </w:r>
        <w:r w:rsidR="003A23B1">
          <w:rPr>
            <w:noProof/>
            <w:webHidden/>
          </w:rPr>
          <w:tab/>
        </w:r>
        <w:r w:rsidR="003A23B1">
          <w:rPr>
            <w:noProof/>
            <w:webHidden/>
          </w:rPr>
          <w:fldChar w:fldCharType="begin"/>
        </w:r>
        <w:r w:rsidR="003A23B1">
          <w:rPr>
            <w:noProof/>
            <w:webHidden/>
          </w:rPr>
          <w:instrText xml:space="preserve"> PAGEREF _Toc103331507 \h </w:instrText>
        </w:r>
        <w:r w:rsidR="003A23B1">
          <w:rPr>
            <w:noProof/>
            <w:webHidden/>
          </w:rPr>
        </w:r>
        <w:r w:rsidR="003A23B1">
          <w:rPr>
            <w:noProof/>
            <w:webHidden/>
          </w:rPr>
          <w:fldChar w:fldCharType="separate"/>
        </w:r>
        <w:r w:rsidR="003A23B1">
          <w:rPr>
            <w:noProof/>
            <w:webHidden/>
          </w:rPr>
          <w:t>31</w:t>
        </w:r>
        <w:r w:rsidR="003A23B1">
          <w:rPr>
            <w:noProof/>
            <w:webHidden/>
          </w:rPr>
          <w:fldChar w:fldCharType="end"/>
        </w:r>
      </w:hyperlink>
    </w:p>
    <w:p w14:paraId="3D55748B" w14:textId="6F7A2B10" w:rsidR="003A23B1" w:rsidRDefault="00DA0716">
      <w:pPr>
        <w:pStyle w:val="TOC2"/>
        <w:tabs>
          <w:tab w:val="right" w:leader="dot" w:pos="8777"/>
        </w:tabs>
        <w:rPr>
          <w:rFonts w:asciiTheme="minorHAnsi" w:eastAsiaTheme="minorEastAsia" w:hAnsiTheme="minorHAnsi"/>
          <w:noProof/>
          <w:sz w:val="22"/>
        </w:rPr>
      </w:pPr>
      <w:hyperlink w:anchor="_Toc103331508" w:history="1">
        <w:r w:rsidR="003A23B1" w:rsidRPr="005D395B">
          <w:rPr>
            <w:rStyle w:val="Hyperlink"/>
            <w:noProof/>
          </w:rPr>
          <w:t>2.5 Kết luận chương 2</w:t>
        </w:r>
        <w:r w:rsidR="003A23B1">
          <w:rPr>
            <w:noProof/>
            <w:webHidden/>
          </w:rPr>
          <w:tab/>
        </w:r>
        <w:r w:rsidR="003A23B1">
          <w:rPr>
            <w:noProof/>
            <w:webHidden/>
          </w:rPr>
          <w:fldChar w:fldCharType="begin"/>
        </w:r>
        <w:r w:rsidR="003A23B1">
          <w:rPr>
            <w:noProof/>
            <w:webHidden/>
          </w:rPr>
          <w:instrText xml:space="preserve"> PAGEREF _Toc103331508 \h </w:instrText>
        </w:r>
        <w:r w:rsidR="003A23B1">
          <w:rPr>
            <w:noProof/>
            <w:webHidden/>
          </w:rPr>
        </w:r>
        <w:r w:rsidR="003A23B1">
          <w:rPr>
            <w:noProof/>
            <w:webHidden/>
          </w:rPr>
          <w:fldChar w:fldCharType="separate"/>
        </w:r>
        <w:r w:rsidR="003A23B1">
          <w:rPr>
            <w:noProof/>
            <w:webHidden/>
          </w:rPr>
          <w:t>32</w:t>
        </w:r>
        <w:r w:rsidR="003A23B1">
          <w:rPr>
            <w:noProof/>
            <w:webHidden/>
          </w:rPr>
          <w:fldChar w:fldCharType="end"/>
        </w:r>
      </w:hyperlink>
    </w:p>
    <w:p w14:paraId="1264DE54" w14:textId="13429E1D" w:rsidR="003A23B1" w:rsidRDefault="00DA0716">
      <w:pPr>
        <w:pStyle w:val="TOC1"/>
        <w:tabs>
          <w:tab w:val="right" w:leader="dot" w:pos="8777"/>
        </w:tabs>
        <w:rPr>
          <w:rFonts w:asciiTheme="minorHAnsi" w:eastAsiaTheme="minorEastAsia" w:hAnsiTheme="minorHAnsi"/>
          <w:b w:val="0"/>
          <w:noProof/>
          <w:sz w:val="22"/>
        </w:rPr>
      </w:pPr>
      <w:hyperlink w:anchor="_Toc103331509" w:history="1">
        <w:r w:rsidR="003A23B1" w:rsidRPr="005D395B">
          <w:rPr>
            <w:rStyle w:val="Hyperlink"/>
            <w:noProof/>
          </w:rPr>
          <w:t>CHƯƠNG 3: THIẾT KẾ HỆ THỐNG ĐIỀU KHIỂN VÀ GIÁM SÁT</w:t>
        </w:r>
        <w:r w:rsidR="003A23B1">
          <w:rPr>
            <w:noProof/>
            <w:webHidden/>
          </w:rPr>
          <w:tab/>
        </w:r>
        <w:r w:rsidR="003A23B1">
          <w:rPr>
            <w:noProof/>
            <w:webHidden/>
          </w:rPr>
          <w:fldChar w:fldCharType="begin"/>
        </w:r>
        <w:r w:rsidR="003A23B1">
          <w:rPr>
            <w:noProof/>
            <w:webHidden/>
          </w:rPr>
          <w:instrText xml:space="preserve"> PAGEREF _Toc103331509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42B1EA39" w14:textId="2BAA8565" w:rsidR="003A23B1" w:rsidRDefault="00DA0716">
      <w:pPr>
        <w:pStyle w:val="TOC2"/>
        <w:tabs>
          <w:tab w:val="right" w:leader="dot" w:pos="8777"/>
        </w:tabs>
        <w:rPr>
          <w:rFonts w:asciiTheme="minorHAnsi" w:eastAsiaTheme="minorEastAsia" w:hAnsiTheme="minorHAnsi"/>
          <w:noProof/>
          <w:sz w:val="22"/>
        </w:rPr>
      </w:pPr>
      <w:hyperlink w:anchor="_Toc103331510" w:history="1">
        <w:r w:rsidR="003A23B1" w:rsidRPr="005D395B">
          <w:rPr>
            <w:rStyle w:val="Hyperlink"/>
            <w:noProof/>
          </w:rPr>
          <w:t>3.1 Thiết kế sơ đồ khối hệ thống điều khiển và giám sát</w:t>
        </w:r>
        <w:r w:rsidR="003A23B1">
          <w:rPr>
            <w:noProof/>
            <w:webHidden/>
          </w:rPr>
          <w:tab/>
        </w:r>
        <w:r w:rsidR="003A23B1">
          <w:rPr>
            <w:noProof/>
            <w:webHidden/>
          </w:rPr>
          <w:fldChar w:fldCharType="begin"/>
        </w:r>
        <w:r w:rsidR="003A23B1">
          <w:rPr>
            <w:noProof/>
            <w:webHidden/>
          </w:rPr>
          <w:instrText xml:space="preserve"> PAGEREF _Toc103331510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3E735EE7" w14:textId="1A8DC76F" w:rsidR="003A23B1" w:rsidRDefault="00DA0716">
      <w:pPr>
        <w:pStyle w:val="TOC3"/>
        <w:tabs>
          <w:tab w:val="right" w:leader="dot" w:pos="8777"/>
        </w:tabs>
        <w:rPr>
          <w:rFonts w:asciiTheme="minorHAnsi" w:eastAsiaTheme="minorEastAsia" w:hAnsiTheme="minorHAnsi"/>
          <w:noProof/>
          <w:sz w:val="22"/>
        </w:rPr>
      </w:pPr>
      <w:hyperlink w:anchor="_Toc103331511" w:history="1">
        <w:r w:rsidR="003A23B1" w:rsidRPr="005D395B">
          <w:rPr>
            <w:rStyle w:val="Hyperlink"/>
            <w:noProof/>
          </w:rPr>
          <w:t>3.1.1 Yêu cầu</w:t>
        </w:r>
        <w:r w:rsidR="003A23B1">
          <w:rPr>
            <w:noProof/>
            <w:webHidden/>
          </w:rPr>
          <w:tab/>
        </w:r>
        <w:r w:rsidR="003A23B1">
          <w:rPr>
            <w:noProof/>
            <w:webHidden/>
          </w:rPr>
          <w:fldChar w:fldCharType="begin"/>
        </w:r>
        <w:r w:rsidR="003A23B1">
          <w:rPr>
            <w:noProof/>
            <w:webHidden/>
          </w:rPr>
          <w:instrText xml:space="preserve"> PAGEREF _Toc103331511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6B0CA7B8" w14:textId="6FB3C7C6" w:rsidR="003A23B1" w:rsidRDefault="00DA0716">
      <w:pPr>
        <w:pStyle w:val="TOC3"/>
        <w:tabs>
          <w:tab w:val="right" w:leader="dot" w:pos="8777"/>
        </w:tabs>
        <w:rPr>
          <w:rFonts w:asciiTheme="minorHAnsi" w:eastAsiaTheme="minorEastAsia" w:hAnsiTheme="minorHAnsi"/>
          <w:noProof/>
          <w:sz w:val="22"/>
        </w:rPr>
      </w:pPr>
      <w:hyperlink w:anchor="_Toc103331512" w:history="1">
        <w:r w:rsidR="003A23B1" w:rsidRPr="005D395B">
          <w:rPr>
            <w:rStyle w:val="Hyperlink"/>
            <w:noProof/>
          </w:rPr>
          <w:t>3.1.2 Mô tả hoạt động</w:t>
        </w:r>
        <w:r w:rsidR="003A23B1">
          <w:rPr>
            <w:noProof/>
            <w:webHidden/>
          </w:rPr>
          <w:tab/>
        </w:r>
        <w:r w:rsidR="003A23B1">
          <w:rPr>
            <w:noProof/>
            <w:webHidden/>
          </w:rPr>
          <w:fldChar w:fldCharType="begin"/>
        </w:r>
        <w:r w:rsidR="003A23B1">
          <w:rPr>
            <w:noProof/>
            <w:webHidden/>
          </w:rPr>
          <w:instrText xml:space="preserve"> PAGEREF _Toc103331512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5F8B3BF2" w14:textId="20AD7011" w:rsidR="003A23B1" w:rsidRDefault="00DA0716">
      <w:pPr>
        <w:pStyle w:val="TOC3"/>
        <w:tabs>
          <w:tab w:val="right" w:leader="dot" w:pos="8777"/>
        </w:tabs>
        <w:rPr>
          <w:rFonts w:asciiTheme="minorHAnsi" w:eastAsiaTheme="minorEastAsia" w:hAnsiTheme="minorHAnsi"/>
          <w:noProof/>
          <w:sz w:val="22"/>
        </w:rPr>
      </w:pPr>
      <w:hyperlink w:anchor="_Toc103331513" w:history="1">
        <w:r w:rsidR="003A23B1" w:rsidRPr="005D395B">
          <w:rPr>
            <w:rStyle w:val="Hyperlink"/>
            <w:noProof/>
          </w:rPr>
          <w:t>3.1.3 Sơ đồ khối</w:t>
        </w:r>
        <w:r w:rsidR="003A23B1">
          <w:rPr>
            <w:noProof/>
            <w:webHidden/>
          </w:rPr>
          <w:tab/>
        </w:r>
        <w:r w:rsidR="003A23B1">
          <w:rPr>
            <w:noProof/>
            <w:webHidden/>
          </w:rPr>
          <w:fldChar w:fldCharType="begin"/>
        </w:r>
        <w:r w:rsidR="003A23B1">
          <w:rPr>
            <w:noProof/>
            <w:webHidden/>
          </w:rPr>
          <w:instrText xml:space="preserve"> PAGEREF _Toc103331513 \h </w:instrText>
        </w:r>
        <w:r w:rsidR="003A23B1">
          <w:rPr>
            <w:noProof/>
            <w:webHidden/>
          </w:rPr>
        </w:r>
        <w:r w:rsidR="003A23B1">
          <w:rPr>
            <w:noProof/>
            <w:webHidden/>
          </w:rPr>
          <w:fldChar w:fldCharType="separate"/>
        </w:r>
        <w:r w:rsidR="003A23B1">
          <w:rPr>
            <w:noProof/>
            <w:webHidden/>
          </w:rPr>
          <w:t>35</w:t>
        </w:r>
        <w:r w:rsidR="003A23B1">
          <w:rPr>
            <w:noProof/>
            <w:webHidden/>
          </w:rPr>
          <w:fldChar w:fldCharType="end"/>
        </w:r>
      </w:hyperlink>
    </w:p>
    <w:p w14:paraId="7B87A7B9" w14:textId="56537990" w:rsidR="003A23B1" w:rsidRDefault="00DA0716">
      <w:pPr>
        <w:pStyle w:val="TOC2"/>
        <w:tabs>
          <w:tab w:val="right" w:leader="dot" w:pos="8777"/>
        </w:tabs>
        <w:rPr>
          <w:rFonts w:asciiTheme="minorHAnsi" w:eastAsiaTheme="minorEastAsia" w:hAnsiTheme="minorHAnsi"/>
          <w:noProof/>
          <w:sz w:val="22"/>
        </w:rPr>
      </w:pPr>
      <w:hyperlink w:anchor="_Toc103331514" w:history="1">
        <w:r w:rsidR="003A23B1" w:rsidRPr="005D395B">
          <w:rPr>
            <w:rStyle w:val="Hyperlink"/>
            <w:noProof/>
          </w:rPr>
          <w:t>3.2 Thiết kế sơ đồ nguyên lý của mạch điện</w:t>
        </w:r>
        <w:r w:rsidR="003A23B1">
          <w:rPr>
            <w:noProof/>
            <w:webHidden/>
          </w:rPr>
          <w:tab/>
        </w:r>
        <w:r w:rsidR="003A23B1">
          <w:rPr>
            <w:noProof/>
            <w:webHidden/>
          </w:rPr>
          <w:fldChar w:fldCharType="begin"/>
        </w:r>
        <w:r w:rsidR="003A23B1">
          <w:rPr>
            <w:noProof/>
            <w:webHidden/>
          </w:rPr>
          <w:instrText xml:space="preserve"> PAGEREF _Toc103331514 \h </w:instrText>
        </w:r>
        <w:r w:rsidR="003A23B1">
          <w:rPr>
            <w:noProof/>
            <w:webHidden/>
          </w:rPr>
        </w:r>
        <w:r w:rsidR="003A23B1">
          <w:rPr>
            <w:noProof/>
            <w:webHidden/>
          </w:rPr>
          <w:fldChar w:fldCharType="separate"/>
        </w:r>
        <w:r w:rsidR="003A23B1">
          <w:rPr>
            <w:noProof/>
            <w:webHidden/>
          </w:rPr>
          <w:t>37</w:t>
        </w:r>
        <w:r w:rsidR="003A23B1">
          <w:rPr>
            <w:noProof/>
            <w:webHidden/>
          </w:rPr>
          <w:fldChar w:fldCharType="end"/>
        </w:r>
      </w:hyperlink>
    </w:p>
    <w:p w14:paraId="1E3A6B3B" w14:textId="7EA32BDD" w:rsidR="003A23B1" w:rsidRDefault="00DA0716">
      <w:pPr>
        <w:pStyle w:val="TOC3"/>
        <w:tabs>
          <w:tab w:val="right" w:leader="dot" w:pos="8777"/>
        </w:tabs>
        <w:rPr>
          <w:rFonts w:asciiTheme="minorHAnsi" w:eastAsiaTheme="minorEastAsia" w:hAnsiTheme="minorHAnsi"/>
          <w:noProof/>
          <w:sz w:val="22"/>
        </w:rPr>
      </w:pPr>
      <w:hyperlink w:anchor="_Toc103331515" w:history="1">
        <w:r w:rsidR="003A23B1" w:rsidRPr="005D395B">
          <w:rPr>
            <w:rStyle w:val="Hyperlink"/>
            <w:noProof/>
          </w:rPr>
          <w:t>3.2.1 Khối xử lý trung tâm</w:t>
        </w:r>
        <w:r w:rsidR="003A23B1">
          <w:rPr>
            <w:noProof/>
            <w:webHidden/>
          </w:rPr>
          <w:tab/>
        </w:r>
        <w:r w:rsidR="003A23B1">
          <w:rPr>
            <w:noProof/>
            <w:webHidden/>
          </w:rPr>
          <w:fldChar w:fldCharType="begin"/>
        </w:r>
        <w:r w:rsidR="003A23B1">
          <w:rPr>
            <w:noProof/>
            <w:webHidden/>
          </w:rPr>
          <w:instrText xml:space="preserve"> PAGEREF _Toc103331515 \h </w:instrText>
        </w:r>
        <w:r w:rsidR="003A23B1">
          <w:rPr>
            <w:noProof/>
            <w:webHidden/>
          </w:rPr>
        </w:r>
        <w:r w:rsidR="003A23B1">
          <w:rPr>
            <w:noProof/>
            <w:webHidden/>
          </w:rPr>
          <w:fldChar w:fldCharType="separate"/>
        </w:r>
        <w:r w:rsidR="003A23B1">
          <w:rPr>
            <w:noProof/>
            <w:webHidden/>
          </w:rPr>
          <w:t>39</w:t>
        </w:r>
        <w:r w:rsidR="003A23B1">
          <w:rPr>
            <w:noProof/>
            <w:webHidden/>
          </w:rPr>
          <w:fldChar w:fldCharType="end"/>
        </w:r>
      </w:hyperlink>
    </w:p>
    <w:p w14:paraId="42307633" w14:textId="0B53DA6C" w:rsidR="003A23B1" w:rsidRDefault="00DA0716">
      <w:pPr>
        <w:pStyle w:val="TOC3"/>
        <w:tabs>
          <w:tab w:val="right" w:leader="dot" w:pos="8777"/>
        </w:tabs>
        <w:rPr>
          <w:rFonts w:asciiTheme="minorHAnsi" w:eastAsiaTheme="minorEastAsia" w:hAnsiTheme="minorHAnsi"/>
          <w:noProof/>
          <w:sz w:val="22"/>
        </w:rPr>
      </w:pPr>
      <w:hyperlink w:anchor="_Toc103331516" w:history="1">
        <w:r w:rsidR="003A23B1" w:rsidRPr="005D395B">
          <w:rPr>
            <w:rStyle w:val="Hyperlink"/>
            <w:noProof/>
          </w:rPr>
          <w:t>3.2.2 Khối nguồn và ổn áp nguồn</w:t>
        </w:r>
        <w:r w:rsidR="003A23B1">
          <w:rPr>
            <w:noProof/>
            <w:webHidden/>
          </w:rPr>
          <w:tab/>
        </w:r>
        <w:r w:rsidR="003A23B1">
          <w:rPr>
            <w:noProof/>
            <w:webHidden/>
          </w:rPr>
          <w:fldChar w:fldCharType="begin"/>
        </w:r>
        <w:r w:rsidR="003A23B1">
          <w:rPr>
            <w:noProof/>
            <w:webHidden/>
          </w:rPr>
          <w:instrText xml:space="preserve"> PAGEREF _Toc103331516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58334C1B" w14:textId="63D7E275" w:rsidR="003A23B1" w:rsidRDefault="00DA0716">
      <w:pPr>
        <w:pStyle w:val="TOC3"/>
        <w:tabs>
          <w:tab w:val="right" w:leader="dot" w:pos="8777"/>
        </w:tabs>
        <w:rPr>
          <w:rFonts w:asciiTheme="minorHAnsi" w:eastAsiaTheme="minorEastAsia" w:hAnsiTheme="minorHAnsi"/>
          <w:noProof/>
          <w:sz w:val="22"/>
        </w:rPr>
      </w:pPr>
      <w:hyperlink w:anchor="_Toc103331517" w:history="1">
        <w:r w:rsidR="003A23B1" w:rsidRPr="005D395B">
          <w:rPr>
            <w:rStyle w:val="Hyperlink"/>
            <w:noProof/>
          </w:rPr>
          <w:t>3.2.3 Khối cách ly nguồn</w:t>
        </w:r>
        <w:r w:rsidR="003A23B1">
          <w:rPr>
            <w:noProof/>
            <w:webHidden/>
          </w:rPr>
          <w:tab/>
        </w:r>
        <w:r w:rsidR="003A23B1">
          <w:rPr>
            <w:noProof/>
            <w:webHidden/>
          </w:rPr>
          <w:fldChar w:fldCharType="begin"/>
        </w:r>
        <w:r w:rsidR="003A23B1">
          <w:rPr>
            <w:noProof/>
            <w:webHidden/>
          </w:rPr>
          <w:instrText xml:space="preserve"> PAGEREF _Toc103331517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42FB8FE2" w14:textId="6786EA38" w:rsidR="003A23B1" w:rsidRDefault="00DA0716">
      <w:pPr>
        <w:pStyle w:val="TOC3"/>
        <w:tabs>
          <w:tab w:val="right" w:leader="dot" w:pos="8777"/>
        </w:tabs>
        <w:rPr>
          <w:rFonts w:asciiTheme="minorHAnsi" w:eastAsiaTheme="minorEastAsia" w:hAnsiTheme="minorHAnsi"/>
          <w:noProof/>
          <w:sz w:val="22"/>
        </w:rPr>
      </w:pPr>
      <w:hyperlink w:anchor="_Toc103331518" w:history="1">
        <w:r w:rsidR="003A23B1" w:rsidRPr="005D395B">
          <w:rPr>
            <w:rStyle w:val="Hyperlink"/>
            <w:noProof/>
          </w:rPr>
          <w:t>3.2.4 Khối nút nhấn</w:t>
        </w:r>
        <w:r w:rsidR="003A23B1">
          <w:rPr>
            <w:noProof/>
            <w:webHidden/>
          </w:rPr>
          <w:tab/>
        </w:r>
        <w:r w:rsidR="003A23B1">
          <w:rPr>
            <w:noProof/>
            <w:webHidden/>
          </w:rPr>
          <w:fldChar w:fldCharType="begin"/>
        </w:r>
        <w:r w:rsidR="003A23B1">
          <w:rPr>
            <w:noProof/>
            <w:webHidden/>
          </w:rPr>
          <w:instrText xml:space="preserve"> PAGEREF _Toc103331518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47CBB668" w14:textId="34CA4239" w:rsidR="003A23B1" w:rsidRDefault="00DA0716">
      <w:pPr>
        <w:pStyle w:val="TOC3"/>
        <w:tabs>
          <w:tab w:val="right" w:leader="dot" w:pos="8777"/>
        </w:tabs>
        <w:rPr>
          <w:rFonts w:asciiTheme="minorHAnsi" w:eastAsiaTheme="minorEastAsia" w:hAnsiTheme="minorHAnsi"/>
          <w:noProof/>
          <w:sz w:val="22"/>
        </w:rPr>
      </w:pPr>
      <w:hyperlink w:anchor="_Toc103331519" w:history="1">
        <w:r w:rsidR="003A23B1" w:rsidRPr="005D395B">
          <w:rPr>
            <w:rStyle w:val="Hyperlink"/>
            <w:noProof/>
          </w:rPr>
          <w:t>3.2.5 Khối Relay</w:t>
        </w:r>
        <w:r w:rsidR="003A23B1">
          <w:rPr>
            <w:noProof/>
            <w:webHidden/>
          </w:rPr>
          <w:tab/>
        </w:r>
        <w:r w:rsidR="003A23B1">
          <w:rPr>
            <w:noProof/>
            <w:webHidden/>
          </w:rPr>
          <w:fldChar w:fldCharType="begin"/>
        </w:r>
        <w:r w:rsidR="003A23B1">
          <w:rPr>
            <w:noProof/>
            <w:webHidden/>
          </w:rPr>
          <w:instrText xml:space="preserve"> PAGEREF _Toc103331519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6D217D6F" w14:textId="350BD33E" w:rsidR="003A23B1" w:rsidRDefault="00DA0716">
      <w:pPr>
        <w:pStyle w:val="TOC3"/>
        <w:tabs>
          <w:tab w:val="right" w:leader="dot" w:pos="8777"/>
        </w:tabs>
        <w:rPr>
          <w:rFonts w:asciiTheme="minorHAnsi" w:eastAsiaTheme="minorEastAsia" w:hAnsiTheme="minorHAnsi"/>
          <w:noProof/>
          <w:sz w:val="22"/>
        </w:rPr>
      </w:pPr>
      <w:hyperlink w:anchor="_Toc103331520" w:history="1">
        <w:r w:rsidR="003A23B1" w:rsidRPr="005D395B">
          <w:rPr>
            <w:rStyle w:val="Hyperlink"/>
            <w:noProof/>
          </w:rPr>
          <w:t>3.2.6 Các header mở rộng</w:t>
        </w:r>
        <w:r w:rsidR="003A23B1">
          <w:rPr>
            <w:noProof/>
            <w:webHidden/>
          </w:rPr>
          <w:tab/>
        </w:r>
        <w:r w:rsidR="003A23B1">
          <w:rPr>
            <w:noProof/>
            <w:webHidden/>
          </w:rPr>
          <w:fldChar w:fldCharType="begin"/>
        </w:r>
        <w:r w:rsidR="003A23B1">
          <w:rPr>
            <w:noProof/>
            <w:webHidden/>
          </w:rPr>
          <w:instrText xml:space="preserve"> PAGEREF _Toc103331520 \h </w:instrText>
        </w:r>
        <w:r w:rsidR="003A23B1">
          <w:rPr>
            <w:noProof/>
            <w:webHidden/>
          </w:rPr>
        </w:r>
        <w:r w:rsidR="003A23B1">
          <w:rPr>
            <w:noProof/>
            <w:webHidden/>
          </w:rPr>
          <w:fldChar w:fldCharType="separate"/>
        </w:r>
        <w:r w:rsidR="003A23B1">
          <w:rPr>
            <w:noProof/>
            <w:webHidden/>
          </w:rPr>
          <w:t>42</w:t>
        </w:r>
        <w:r w:rsidR="003A23B1">
          <w:rPr>
            <w:noProof/>
            <w:webHidden/>
          </w:rPr>
          <w:fldChar w:fldCharType="end"/>
        </w:r>
      </w:hyperlink>
    </w:p>
    <w:p w14:paraId="38D5FA5E" w14:textId="28F9F0FD" w:rsidR="003A23B1" w:rsidRDefault="00DA0716">
      <w:pPr>
        <w:pStyle w:val="TOC2"/>
        <w:tabs>
          <w:tab w:val="right" w:leader="dot" w:pos="8777"/>
        </w:tabs>
        <w:rPr>
          <w:rFonts w:asciiTheme="minorHAnsi" w:eastAsiaTheme="minorEastAsia" w:hAnsiTheme="minorHAnsi"/>
          <w:noProof/>
          <w:sz w:val="22"/>
        </w:rPr>
      </w:pPr>
      <w:hyperlink w:anchor="_Toc103331521" w:history="1">
        <w:r w:rsidR="003A23B1" w:rsidRPr="005D395B">
          <w:rPr>
            <w:rStyle w:val="Hyperlink"/>
            <w:noProof/>
          </w:rPr>
          <w:t>3.3 Thiết kế mạch in (PCB)</w:t>
        </w:r>
        <w:r w:rsidR="003A23B1">
          <w:rPr>
            <w:noProof/>
            <w:webHidden/>
          </w:rPr>
          <w:tab/>
        </w:r>
        <w:r w:rsidR="003A23B1">
          <w:rPr>
            <w:noProof/>
            <w:webHidden/>
          </w:rPr>
          <w:fldChar w:fldCharType="begin"/>
        </w:r>
        <w:r w:rsidR="003A23B1">
          <w:rPr>
            <w:noProof/>
            <w:webHidden/>
          </w:rPr>
          <w:instrText xml:space="preserve"> PAGEREF _Toc103331521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03F2C97C" w14:textId="11D36099" w:rsidR="003A23B1" w:rsidRDefault="00DA0716">
      <w:pPr>
        <w:pStyle w:val="TOC3"/>
        <w:tabs>
          <w:tab w:val="right" w:leader="dot" w:pos="8777"/>
        </w:tabs>
        <w:rPr>
          <w:rFonts w:asciiTheme="minorHAnsi" w:eastAsiaTheme="minorEastAsia" w:hAnsiTheme="minorHAnsi"/>
          <w:noProof/>
          <w:sz w:val="22"/>
        </w:rPr>
      </w:pPr>
      <w:hyperlink w:anchor="_Toc103331522" w:history="1">
        <w:r w:rsidR="003A23B1" w:rsidRPr="005D395B">
          <w:rPr>
            <w:rStyle w:val="Hyperlink"/>
            <w:noProof/>
          </w:rPr>
          <w:t>3.3.1 Mạch in sau khi thiết kế</w:t>
        </w:r>
        <w:r w:rsidR="003A23B1">
          <w:rPr>
            <w:noProof/>
            <w:webHidden/>
          </w:rPr>
          <w:tab/>
        </w:r>
        <w:r w:rsidR="003A23B1">
          <w:rPr>
            <w:noProof/>
            <w:webHidden/>
          </w:rPr>
          <w:fldChar w:fldCharType="begin"/>
        </w:r>
        <w:r w:rsidR="003A23B1">
          <w:rPr>
            <w:noProof/>
            <w:webHidden/>
          </w:rPr>
          <w:instrText xml:space="preserve"> PAGEREF _Toc103331522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14284BA7" w14:textId="2AFC6CE9" w:rsidR="003A23B1" w:rsidRDefault="00DA0716">
      <w:pPr>
        <w:pStyle w:val="TOC2"/>
        <w:tabs>
          <w:tab w:val="right" w:leader="dot" w:pos="8777"/>
        </w:tabs>
        <w:rPr>
          <w:rFonts w:asciiTheme="minorHAnsi" w:eastAsiaTheme="minorEastAsia" w:hAnsiTheme="minorHAnsi"/>
          <w:noProof/>
          <w:sz w:val="22"/>
        </w:rPr>
      </w:pPr>
      <w:hyperlink w:anchor="_Toc103331523" w:history="1">
        <w:r w:rsidR="003A23B1" w:rsidRPr="005D395B">
          <w:rPr>
            <w:rStyle w:val="Hyperlink"/>
            <w:noProof/>
          </w:rPr>
          <w:t>3.4 Lập trình vi xử lý ESP32</w:t>
        </w:r>
        <w:r w:rsidR="003A23B1">
          <w:rPr>
            <w:noProof/>
            <w:webHidden/>
          </w:rPr>
          <w:tab/>
        </w:r>
        <w:r w:rsidR="003A23B1">
          <w:rPr>
            <w:noProof/>
            <w:webHidden/>
          </w:rPr>
          <w:fldChar w:fldCharType="begin"/>
        </w:r>
        <w:r w:rsidR="003A23B1">
          <w:rPr>
            <w:noProof/>
            <w:webHidden/>
          </w:rPr>
          <w:instrText xml:space="preserve"> PAGEREF _Toc103331523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68EB0295" w14:textId="1B3DC2E7" w:rsidR="003A23B1" w:rsidRDefault="00DA0716">
      <w:pPr>
        <w:pStyle w:val="TOC3"/>
        <w:tabs>
          <w:tab w:val="right" w:leader="dot" w:pos="8777"/>
        </w:tabs>
        <w:rPr>
          <w:rFonts w:asciiTheme="minorHAnsi" w:eastAsiaTheme="minorEastAsia" w:hAnsiTheme="minorHAnsi"/>
          <w:noProof/>
          <w:sz w:val="22"/>
        </w:rPr>
      </w:pPr>
      <w:hyperlink w:anchor="_Toc103331524" w:history="1">
        <w:r w:rsidR="003A23B1" w:rsidRPr="005D395B">
          <w:rPr>
            <w:rStyle w:val="Hyperlink"/>
            <w:noProof/>
          </w:rPr>
          <w:t>3.4.1 Các thư viện được sử dụng</w:t>
        </w:r>
        <w:r w:rsidR="003A23B1">
          <w:rPr>
            <w:noProof/>
            <w:webHidden/>
          </w:rPr>
          <w:tab/>
        </w:r>
        <w:r w:rsidR="003A23B1">
          <w:rPr>
            <w:noProof/>
            <w:webHidden/>
          </w:rPr>
          <w:fldChar w:fldCharType="begin"/>
        </w:r>
        <w:r w:rsidR="003A23B1">
          <w:rPr>
            <w:noProof/>
            <w:webHidden/>
          </w:rPr>
          <w:instrText xml:space="preserve"> PAGEREF _Toc103331524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1ACF01D2" w14:textId="4D123CF7" w:rsidR="003A23B1" w:rsidRDefault="00DA0716">
      <w:pPr>
        <w:pStyle w:val="TOC3"/>
        <w:tabs>
          <w:tab w:val="right" w:leader="dot" w:pos="8777"/>
        </w:tabs>
        <w:rPr>
          <w:rFonts w:asciiTheme="minorHAnsi" w:eastAsiaTheme="minorEastAsia" w:hAnsiTheme="minorHAnsi"/>
          <w:noProof/>
          <w:sz w:val="22"/>
        </w:rPr>
      </w:pPr>
      <w:hyperlink w:anchor="_Toc103331525" w:history="1">
        <w:r w:rsidR="003A23B1" w:rsidRPr="005D395B">
          <w:rPr>
            <w:rStyle w:val="Hyperlink"/>
            <w:noProof/>
          </w:rPr>
          <w:t>3.4.2 Xử lý sự kiện nhấn nút</w:t>
        </w:r>
        <w:r w:rsidR="003A23B1">
          <w:rPr>
            <w:noProof/>
            <w:webHidden/>
          </w:rPr>
          <w:tab/>
        </w:r>
        <w:r w:rsidR="003A23B1">
          <w:rPr>
            <w:noProof/>
            <w:webHidden/>
          </w:rPr>
          <w:fldChar w:fldCharType="begin"/>
        </w:r>
        <w:r w:rsidR="003A23B1">
          <w:rPr>
            <w:noProof/>
            <w:webHidden/>
          </w:rPr>
          <w:instrText xml:space="preserve"> PAGEREF _Toc103331525 \h </w:instrText>
        </w:r>
        <w:r w:rsidR="003A23B1">
          <w:rPr>
            <w:noProof/>
            <w:webHidden/>
          </w:rPr>
        </w:r>
        <w:r w:rsidR="003A23B1">
          <w:rPr>
            <w:noProof/>
            <w:webHidden/>
          </w:rPr>
          <w:fldChar w:fldCharType="separate"/>
        </w:r>
        <w:r w:rsidR="003A23B1">
          <w:rPr>
            <w:noProof/>
            <w:webHidden/>
          </w:rPr>
          <w:t>44</w:t>
        </w:r>
        <w:r w:rsidR="003A23B1">
          <w:rPr>
            <w:noProof/>
            <w:webHidden/>
          </w:rPr>
          <w:fldChar w:fldCharType="end"/>
        </w:r>
      </w:hyperlink>
    </w:p>
    <w:p w14:paraId="12859A27" w14:textId="3D268942" w:rsidR="003A23B1" w:rsidRDefault="00DA0716">
      <w:pPr>
        <w:pStyle w:val="TOC3"/>
        <w:tabs>
          <w:tab w:val="right" w:leader="dot" w:pos="8777"/>
        </w:tabs>
        <w:rPr>
          <w:rFonts w:asciiTheme="minorHAnsi" w:eastAsiaTheme="minorEastAsia" w:hAnsiTheme="minorHAnsi"/>
          <w:noProof/>
          <w:sz w:val="22"/>
        </w:rPr>
      </w:pPr>
      <w:hyperlink w:anchor="_Toc103331526" w:history="1">
        <w:r w:rsidR="003A23B1" w:rsidRPr="005D395B">
          <w:rPr>
            <w:rStyle w:val="Hyperlink"/>
            <w:noProof/>
          </w:rPr>
          <w:t>3.4.3 Xử lý sự kiện nhận về từ MQTT Broker</w:t>
        </w:r>
        <w:r w:rsidR="003A23B1">
          <w:rPr>
            <w:noProof/>
            <w:webHidden/>
          </w:rPr>
          <w:tab/>
        </w:r>
        <w:r w:rsidR="003A23B1">
          <w:rPr>
            <w:noProof/>
            <w:webHidden/>
          </w:rPr>
          <w:fldChar w:fldCharType="begin"/>
        </w:r>
        <w:r w:rsidR="003A23B1">
          <w:rPr>
            <w:noProof/>
            <w:webHidden/>
          </w:rPr>
          <w:instrText xml:space="preserve"> PAGEREF _Toc103331526 \h </w:instrText>
        </w:r>
        <w:r w:rsidR="003A23B1">
          <w:rPr>
            <w:noProof/>
            <w:webHidden/>
          </w:rPr>
        </w:r>
        <w:r w:rsidR="003A23B1">
          <w:rPr>
            <w:noProof/>
            <w:webHidden/>
          </w:rPr>
          <w:fldChar w:fldCharType="separate"/>
        </w:r>
        <w:r w:rsidR="003A23B1">
          <w:rPr>
            <w:noProof/>
            <w:webHidden/>
          </w:rPr>
          <w:t>45</w:t>
        </w:r>
        <w:r w:rsidR="003A23B1">
          <w:rPr>
            <w:noProof/>
            <w:webHidden/>
          </w:rPr>
          <w:fldChar w:fldCharType="end"/>
        </w:r>
      </w:hyperlink>
    </w:p>
    <w:p w14:paraId="2A777ADF" w14:textId="392E21A2" w:rsidR="003A23B1" w:rsidRDefault="00DA0716">
      <w:pPr>
        <w:pStyle w:val="TOC3"/>
        <w:tabs>
          <w:tab w:val="right" w:leader="dot" w:pos="8777"/>
        </w:tabs>
        <w:rPr>
          <w:rFonts w:asciiTheme="minorHAnsi" w:eastAsiaTheme="minorEastAsia" w:hAnsiTheme="minorHAnsi"/>
          <w:noProof/>
          <w:sz w:val="22"/>
        </w:rPr>
      </w:pPr>
      <w:hyperlink w:anchor="_Toc103331527" w:history="1">
        <w:r w:rsidR="003A23B1" w:rsidRPr="005D395B">
          <w:rPr>
            <w:rStyle w:val="Hyperlink"/>
            <w:noProof/>
          </w:rPr>
          <w:t>3.4.4 Xây dựng giao diện Web</w:t>
        </w:r>
        <w:r w:rsidR="003A23B1">
          <w:rPr>
            <w:noProof/>
            <w:webHidden/>
          </w:rPr>
          <w:tab/>
        </w:r>
        <w:r w:rsidR="003A23B1">
          <w:rPr>
            <w:noProof/>
            <w:webHidden/>
          </w:rPr>
          <w:fldChar w:fldCharType="begin"/>
        </w:r>
        <w:r w:rsidR="003A23B1">
          <w:rPr>
            <w:noProof/>
            <w:webHidden/>
          </w:rPr>
          <w:instrText xml:space="preserve"> PAGEREF _Toc103331527 \h </w:instrText>
        </w:r>
        <w:r w:rsidR="003A23B1">
          <w:rPr>
            <w:noProof/>
            <w:webHidden/>
          </w:rPr>
        </w:r>
        <w:r w:rsidR="003A23B1">
          <w:rPr>
            <w:noProof/>
            <w:webHidden/>
          </w:rPr>
          <w:fldChar w:fldCharType="separate"/>
        </w:r>
        <w:r w:rsidR="003A23B1">
          <w:rPr>
            <w:noProof/>
            <w:webHidden/>
          </w:rPr>
          <w:t>46</w:t>
        </w:r>
        <w:r w:rsidR="003A23B1">
          <w:rPr>
            <w:noProof/>
            <w:webHidden/>
          </w:rPr>
          <w:fldChar w:fldCharType="end"/>
        </w:r>
      </w:hyperlink>
    </w:p>
    <w:p w14:paraId="44B19966" w14:textId="30BDB9BF" w:rsidR="003A23B1" w:rsidRDefault="00DA0716">
      <w:pPr>
        <w:pStyle w:val="TOC2"/>
        <w:tabs>
          <w:tab w:val="right" w:leader="dot" w:pos="8777"/>
        </w:tabs>
        <w:rPr>
          <w:rFonts w:asciiTheme="minorHAnsi" w:eastAsiaTheme="minorEastAsia" w:hAnsiTheme="minorHAnsi"/>
          <w:noProof/>
          <w:sz w:val="22"/>
        </w:rPr>
      </w:pPr>
      <w:hyperlink w:anchor="_Toc103331528" w:history="1">
        <w:r w:rsidR="003A23B1" w:rsidRPr="005D395B">
          <w:rPr>
            <w:rStyle w:val="Hyperlink"/>
            <w:noProof/>
          </w:rPr>
          <w:t>3.5 Kết luận chương 3</w:t>
        </w:r>
        <w:r w:rsidR="003A23B1">
          <w:rPr>
            <w:noProof/>
            <w:webHidden/>
          </w:rPr>
          <w:tab/>
        </w:r>
        <w:r w:rsidR="003A23B1">
          <w:rPr>
            <w:noProof/>
            <w:webHidden/>
          </w:rPr>
          <w:fldChar w:fldCharType="begin"/>
        </w:r>
        <w:r w:rsidR="003A23B1">
          <w:rPr>
            <w:noProof/>
            <w:webHidden/>
          </w:rPr>
          <w:instrText xml:space="preserve"> PAGEREF _Toc103331528 \h </w:instrText>
        </w:r>
        <w:r w:rsidR="003A23B1">
          <w:rPr>
            <w:noProof/>
            <w:webHidden/>
          </w:rPr>
        </w:r>
        <w:r w:rsidR="003A23B1">
          <w:rPr>
            <w:noProof/>
            <w:webHidden/>
          </w:rPr>
          <w:fldChar w:fldCharType="separate"/>
        </w:r>
        <w:r w:rsidR="003A23B1">
          <w:rPr>
            <w:noProof/>
            <w:webHidden/>
          </w:rPr>
          <w:t>47</w:t>
        </w:r>
        <w:r w:rsidR="003A23B1">
          <w:rPr>
            <w:noProof/>
            <w:webHidden/>
          </w:rPr>
          <w:fldChar w:fldCharType="end"/>
        </w:r>
      </w:hyperlink>
    </w:p>
    <w:p w14:paraId="6C56B678" w14:textId="739FA438" w:rsidR="003A23B1" w:rsidRDefault="00DA0716">
      <w:pPr>
        <w:pStyle w:val="TOC1"/>
        <w:tabs>
          <w:tab w:val="right" w:leader="dot" w:pos="8777"/>
        </w:tabs>
        <w:rPr>
          <w:rFonts w:asciiTheme="minorHAnsi" w:eastAsiaTheme="minorEastAsia" w:hAnsiTheme="minorHAnsi"/>
          <w:b w:val="0"/>
          <w:noProof/>
          <w:sz w:val="22"/>
        </w:rPr>
      </w:pPr>
      <w:hyperlink w:anchor="_Toc103331529" w:history="1">
        <w:r w:rsidR="003A23B1" w:rsidRPr="005D395B">
          <w:rPr>
            <w:rStyle w:val="Hyperlink"/>
            <w:noProof/>
          </w:rPr>
          <w:t>CHƯƠNG 4: KẾT QUẢ ĐẠT ĐƯỢC</w:t>
        </w:r>
        <w:r w:rsidR="003A23B1">
          <w:rPr>
            <w:noProof/>
            <w:webHidden/>
          </w:rPr>
          <w:tab/>
        </w:r>
        <w:r w:rsidR="003A23B1">
          <w:rPr>
            <w:noProof/>
            <w:webHidden/>
          </w:rPr>
          <w:fldChar w:fldCharType="begin"/>
        </w:r>
        <w:r w:rsidR="003A23B1">
          <w:rPr>
            <w:noProof/>
            <w:webHidden/>
          </w:rPr>
          <w:instrText xml:space="preserve"> PAGEREF _Toc103331529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55A30052" w14:textId="74144338" w:rsidR="003A23B1" w:rsidRDefault="00DA0716">
      <w:pPr>
        <w:pStyle w:val="TOC2"/>
        <w:tabs>
          <w:tab w:val="right" w:leader="dot" w:pos="8777"/>
        </w:tabs>
        <w:rPr>
          <w:rFonts w:asciiTheme="minorHAnsi" w:eastAsiaTheme="minorEastAsia" w:hAnsiTheme="minorHAnsi"/>
          <w:noProof/>
          <w:sz w:val="22"/>
        </w:rPr>
      </w:pPr>
      <w:hyperlink w:anchor="_Toc103331530" w:history="1">
        <w:r w:rsidR="003A23B1" w:rsidRPr="005D395B">
          <w:rPr>
            <w:rStyle w:val="Hyperlink"/>
            <w:noProof/>
          </w:rPr>
          <w:t>4.1 Một số hình ảnh thực tế của hệ thống</w:t>
        </w:r>
        <w:r w:rsidR="003A23B1">
          <w:rPr>
            <w:noProof/>
            <w:webHidden/>
          </w:rPr>
          <w:tab/>
        </w:r>
        <w:r w:rsidR="003A23B1">
          <w:rPr>
            <w:noProof/>
            <w:webHidden/>
          </w:rPr>
          <w:fldChar w:fldCharType="begin"/>
        </w:r>
        <w:r w:rsidR="003A23B1">
          <w:rPr>
            <w:noProof/>
            <w:webHidden/>
          </w:rPr>
          <w:instrText xml:space="preserve"> PAGEREF _Toc103331530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695024D3" w14:textId="1B2E757B" w:rsidR="003A23B1" w:rsidRDefault="00DA0716">
      <w:pPr>
        <w:pStyle w:val="TOC2"/>
        <w:tabs>
          <w:tab w:val="right" w:leader="dot" w:pos="8777"/>
        </w:tabs>
        <w:rPr>
          <w:rFonts w:asciiTheme="minorHAnsi" w:eastAsiaTheme="minorEastAsia" w:hAnsiTheme="minorHAnsi"/>
          <w:noProof/>
          <w:sz w:val="22"/>
        </w:rPr>
      </w:pPr>
      <w:hyperlink w:anchor="_Toc103331531" w:history="1">
        <w:r w:rsidR="003A23B1" w:rsidRPr="005D395B">
          <w:rPr>
            <w:rStyle w:val="Hyperlink"/>
            <w:noProof/>
          </w:rPr>
          <w:t>4.2 Giao diện điều khiển trên Webserver</w:t>
        </w:r>
        <w:r w:rsidR="003A23B1">
          <w:rPr>
            <w:noProof/>
            <w:webHidden/>
          </w:rPr>
          <w:tab/>
        </w:r>
        <w:r w:rsidR="003A23B1">
          <w:rPr>
            <w:noProof/>
            <w:webHidden/>
          </w:rPr>
          <w:fldChar w:fldCharType="begin"/>
        </w:r>
        <w:r w:rsidR="003A23B1">
          <w:rPr>
            <w:noProof/>
            <w:webHidden/>
          </w:rPr>
          <w:instrText xml:space="preserve"> PAGEREF _Toc103331531 \h </w:instrText>
        </w:r>
        <w:r w:rsidR="003A23B1">
          <w:rPr>
            <w:noProof/>
            <w:webHidden/>
          </w:rPr>
        </w:r>
        <w:r w:rsidR="003A23B1">
          <w:rPr>
            <w:noProof/>
            <w:webHidden/>
          </w:rPr>
          <w:fldChar w:fldCharType="separate"/>
        </w:r>
        <w:r w:rsidR="003A23B1">
          <w:rPr>
            <w:noProof/>
            <w:webHidden/>
          </w:rPr>
          <w:t>49</w:t>
        </w:r>
        <w:r w:rsidR="003A23B1">
          <w:rPr>
            <w:noProof/>
            <w:webHidden/>
          </w:rPr>
          <w:fldChar w:fldCharType="end"/>
        </w:r>
      </w:hyperlink>
    </w:p>
    <w:p w14:paraId="42A1A717" w14:textId="77D2AD2A" w:rsidR="003A23B1" w:rsidRDefault="00DA0716">
      <w:pPr>
        <w:pStyle w:val="TOC2"/>
        <w:tabs>
          <w:tab w:val="right" w:leader="dot" w:pos="8777"/>
        </w:tabs>
        <w:rPr>
          <w:rFonts w:asciiTheme="minorHAnsi" w:eastAsiaTheme="minorEastAsia" w:hAnsiTheme="minorHAnsi"/>
          <w:noProof/>
          <w:sz w:val="22"/>
        </w:rPr>
      </w:pPr>
      <w:hyperlink w:anchor="_Toc103331532" w:history="1">
        <w:r w:rsidR="003A23B1" w:rsidRPr="005D395B">
          <w:rPr>
            <w:rStyle w:val="Hyperlink"/>
            <w:noProof/>
          </w:rPr>
          <w:t>4.3 Hướng dẫn sử dụng</w:t>
        </w:r>
        <w:r w:rsidR="003A23B1">
          <w:rPr>
            <w:noProof/>
            <w:webHidden/>
          </w:rPr>
          <w:tab/>
        </w:r>
        <w:r w:rsidR="003A23B1">
          <w:rPr>
            <w:noProof/>
            <w:webHidden/>
          </w:rPr>
          <w:fldChar w:fldCharType="begin"/>
        </w:r>
        <w:r w:rsidR="003A23B1">
          <w:rPr>
            <w:noProof/>
            <w:webHidden/>
          </w:rPr>
          <w:instrText xml:space="preserve"> PAGEREF _Toc103331532 \h </w:instrText>
        </w:r>
        <w:r w:rsidR="003A23B1">
          <w:rPr>
            <w:noProof/>
            <w:webHidden/>
          </w:rPr>
        </w:r>
        <w:r w:rsidR="003A23B1">
          <w:rPr>
            <w:noProof/>
            <w:webHidden/>
          </w:rPr>
          <w:fldChar w:fldCharType="separate"/>
        </w:r>
        <w:r w:rsidR="003A23B1">
          <w:rPr>
            <w:noProof/>
            <w:webHidden/>
          </w:rPr>
          <w:t>49</w:t>
        </w:r>
        <w:r w:rsidR="003A23B1">
          <w:rPr>
            <w:noProof/>
            <w:webHidden/>
          </w:rPr>
          <w:fldChar w:fldCharType="end"/>
        </w:r>
      </w:hyperlink>
    </w:p>
    <w:p w14:paraId="4E940189" w14:textId="21F7CFDB" w:rsidR="003A23B1" w:rsidRDefault="00DA0716">
      <w:pPr>
        <w:pStyle w:val="TOC2"/>
        <w:tabs>
          <w:tab w:val="right" w:leader="dot" w:pos="8777"/>
        </w:tabs>
        <w:rPr>
          <w:rFonts w:asciiTheme="minorHAnsi" w:eastAsiaTheme="minorEastAsia" w:hAnsiTheme="minorHAnsi"/>
          <w:noProof/>
          <w:sz w:val="22"/>
        </w:rPr>
      </w:pPr>
      <w:hyperlink w:anchor="_Toc103331533" w:history="1">
        <w:r w:rsidR="003A23B1" w:rsidRPr="005D395B">
          <w:rPr>
            <w:rStyle w:val="Hyperlink"/>
            <w:noProof/>
          </w:rPr>
          <w:t>4.4 Hướng phát triển của đề tài</w:t>
        </w:r>
        <w:r w:rsidR="003A23B1">
          <w:rPr>
            <w:noProof/>
            <w:webHidden/>
          </w:rPr>
          <w:tab/>
        </w:r>
        <w:r w:rsidR="003A23B1">
          <w:rPr>
            <w:noProof/>
            <w:webHidden/>
          </w:rPr>
          <w:fldChar w:fldCharType="begin"/>
        </w:r>
        <w:r w:rsidR="003A23B1">
          <w:rPr>
            <w:noProof/>
            <w:webHidden/>
          </w:rPr>
          <w:instrText xml:space="preserve"> PAGEREF _Toc103331533 \h </w:instrText>
        </w:r>
        <w:r w:rsidR="003A23B1">
          <w:rPr>
            <w:noProof/>
            <w:webHidden/>
          </w:rPr>
        </w:r>
        <w:r w:rsidR="003A23B1">
          <w:rPr>
            <w:noProof/>
            <w:webHidden/>
          </w:rPr>
          <w:fldChar w:fldCharType="separate"/>
        </w:r>
        <w:r w:rsidR="003A23B1">
          <w:rPr>
            <w:noProof/>
            <w:webHidden/>
          </w:rPr>
          <w:t>51</w:t>
        </w:r>
        <w:r w:rsidR="003A23B1">
          <w:rPr>
            <w:noProof/>
            <w:webHidden/>
          </w:rPr>
          <w:fldChar w:fldCharType="end"/>
        </w:r>
      </w:hyperlink>
    </w:p>
    <w:p w14:paraId="1F0BB8FE" w14:textId="6D7910A0" w:rsidR="003A23B1" w:rsidRDefault="00DA0716">
      <w:pPr>
        <w:pStyle w:val="TOC2"/>
        <w:tabs>
          <w:tab w:val="right" w:leader="dot" w:pos="8777"/>
        </w:tabs>
        <w:rPr>
          <w:rFonts w:asciiTheme="minorHAnsi" w:eastAsiaTheme="minorEastAsia" w:hAnsiTheme="minorHAnsi"/>
          <w:noProof/>
          <w:sz w:val="22"/>
        </w:rPr>
      </w:pPr>
      <w:hyperlink w:anchor="_Toc103331534" w:history="1">
        <w:r w:rsidR="003A23B1" w:rsidRPr="005D395B">
          <w:rPr>
            <w:rStyle w:val="Hyperlink"/>
            <w:noProof/>
          </w:rPr>
          <w:t>4.5 Kết luận chương 4</w:t>
        </w:r>
        <w:r w:rsidR="003A23B1">
          <w:rPr>
            <w:noProof/>
            <w:webHidden/>
          </w:rPr>
          <w:tab/>
        </w:r>
        <w:r w:rsidR="003A23B1">
          <w:rPr>
            <w:noProof/>
            <w:webHidden/>
          </w:rPr>
          <w:fldChar w:fldCharType="begin"/>
        </w:r>
        <w:r w:rsidR="003A23B1">
          <w:rPr>
            <w:noProof/>
            <w:webHidden/>
          </w:rPr>
          <w:instrText xml:space="preserve"> PAGEREF _Toc103331534 \h </w:instrText>
        </w:r>
        <w:r w:rsidR="003A23B1">
          <w:rPr>
            <w:noProof/>
            <w:webHidden/>
          </w:rPr>
        </w:r>
        <w:r w:rsidR="003A23B1">
          <w:rPr>
            <w:noProof/>
            <w:webHidden/>
          </w:rPr>
          <w:fldChar w:fldCharType="separate"/>
        </w:r>
        <w:r w:rsidR="003A23B1">
          <w:rPr>
            <w:noProof/>
            <w:webHidden/>
          </w:rPr>
          <w:t>51</w:t>
        </w:r>
        <w:r w:rsidR="003A23B1">
          <w:rPr>
            <w:noProof/>
            <w:webHidden/>
          </w:rPr>
          <w:fldChar w:fldCharType="end"/>
        </w:r>
      </w:hyperlink>
    </w:p>
    <w:p w14:paraId="1FC4A20C" w14:textId="07E8709B" w:rsidR="003A23B1" w:rsidRDefault="00DA0716">
      <w:pPr>
        <w:pStyle w:val="TOC1"/>
        <w:tabs>
          <w:tab w:val="right" w:leader="dot" w:pos="8777"/>
        </w:tabs>
        <w:rPr>
          <w:rFonts w:asciiTheme="minorHAnsi" w:eastAsiaTheme="minorEastAsia" w:hAnsiTheme="minorHAnsi"/>
          <w:b w:val="0"/>
          <w:noProof/>
          <w:sz w:val="22"/>
        </w:rPr>
      </w:pPr>
      <w:hyperlink w:anchor="_Toc103331535" w:history="1">
        <w:r w:rsidR="003A23B1" w:rsidRPr="005D395B">
          <w:rPr>
            <w:rStyle w:val="Hyperlink"/>
            <w:noProof/>
          </w:rPr>
          <w:t>KẾT LUẬN</w:t>
        </w:r>
        <w:r w:rsidR="003A23B1">
          <w:rPr>
            <w:noProof/>
            <w:webHidden/>
          </w:rPr>
          <w:tab/>
        </w:r>
        <w:r w:rsidR="003A23B1">
          <w:rPr>
            <w:noProof/>
            <w:webHidden/>
          </w:rPr>
          <w:fldChar w:fldCharType="begin"/>
        </w:r>
        <w:r w:rsidR="003A23B1">
          <w:rPr>
            <w:noProof/>
            <w:webHidden/>
          </w:rPr>
          <w:instrText xml:space="preserve"> PAGEREF _Toc103331535 \h </w:instrText>
        </w:r>
        <w:r w:rsidR="003A23B1">
          <w:rPr>
            <w:noProof/>
            <w:webHidden/>
          </w:rPr>
        </w:r>
        <w:r w:rsidR="003A23B1">
          <w:rPr>
            <w:noProof/>
            <w:webHidden/>
          </w:rPr>
          <w:fldChar w:fldCharType="separate"/>
        </w:r>
        <w:r w:rsidR="003A23B1">
          <w:rPr>
            <w:noProof/>
            <w:webHidden/>
          </w:rPr>
          <w:t>52</w:t>
        </w:r>
        <w:r w:rsidR="003A23B1">
          <w:rPr>
            <w:noProof/>
            <w:webHidden/>
          </w:rPr>
          <w:fldChar w:fldCharType="end"/>
        </w:r>
      </w:hyperlink>
    </w:p>
    <w:p w14:paraId="55895B8F" w14:textId="5263602A" w:rsidR="003A23B1" w:rsidRDefault="00DA0716">
      <w:pPr>
        <w:pStyle w:val="TOC1"/>
        <w:tabs>
          <w:tab w:val="right" w:leader="dot" w:pos="8777"/>
        </w:tabs>
        <w:rPr>
          <w:rFonts w:asciiTheme="minorHAnsi" w:eastAsiaTheme="minorEastAsia" w:hAnsiTheme="minorHAnsi"/>
          <w:b w:val="0"/>
          <w:noProof/>
          <w:sz w:val="22"/>
        </w:rPr>
      </w:pPr>
      <w:hyperlink w:anchor="_Toc103331536" w:history="1">
        <w:r w:rsidR="003A23B1" w:rsidRPr="005D395B">
          <w:rPr>
            <w:rStyle w:val="Hyperlink"/>
            <w:noProof/>
          </w:rPr>
          <w:t>TÀI LIỆU THAM KHẢO</w:t>
        </w:r>
        <w:r w:rsidR="003A23B1">
          <w:rPr>
            <w:noProof/>
            <w:webHidden/>
          </w:rPr>
          <w:tab/>
        </w:r>
        <w:r w:rsidR="003A23B1">
          <w:rPr>
            <w:noProof/>
            <w:webHidden/>
          </w:rPr>
          <w:fldChar w:fldCharType="begin"/>
        </w:r>
        <w:r w:rsidR="003A23B1">
          <w:rPr>
            <w:noProof/>
            <w:webHidden/>
          </w:rPr>
          <w:instrText xml:space="preserve"> PAGEREF _Toc103331536 \h </w:instrText>
        </w:r>
        <w:r w:rsidR="003A23B1">
          <w:rPr>
            <w:noProof/>
            <w:webHidden/>
          </w:rPr>
        </w:r>
        <w:r w:rsidR="003A23B1">
          <w:rPr>
            <w:noProof/>
            <w:webHidden/>
          </w:rPr>
          <w:fldChar w:fldCharType="separate"/>
        </w:r>
        <w:r w:rsidR="003A23B1">
          <w:rPr>
            <w:noProof/>
            <w:webHidden/>
          </w:rPr>
          <w:t>54</w:t>
        </w:r>
        <w:r w:rsidR="003A23B1">
          <w:rPr>
            <w:noProof/>
            <w:webHidden/>
          </w:rPr>
          <w:fldChar w:fldCharType="end"/>
        </w:r>
      </w:hyperlink>
    </w:p>
    <w:p w14:paraId="118A5571" w14:textId="17B5F0A1" w:rsidR="003A23B1" w:rsidRDefault="00DA0716">
      <w:pPr>
        <w:pStyle w:val="TOC1"/>
        <w:tabs>
          <w:tab w:val="right" w:leader="dot" w:pos="8777"/>
        </w:tabs>
        <w:rPr>
          <w:rFonts w:asciiTheme="minorHAnsi" w:eastAsiaTheme="minorEastAsia" w:hAnsiTheme="minorHAnsi"/>
          <w:b w:val="0"/>
          <w:noProof/>
          <w:sz w:val="22"/>
        </w:rPr>
      </w:pPr>
      <w:hyperlink w:anchor="_Toc103331537" w:history="1">
        <w:r w:rsidR="003A23B1" w:rsidRPr="005D395B">
          <w:rPr>
            <w:rStyle w:val="Hyperlink"/>
            <w:rFonts w:cs="Times New Roman"/>
            <w:noProof/>
          </w:rPr>
          <w:t>PHỤ LỤC</w:t>
        </w:r>
        <w:r w:rsidR="003A23B1">
          <w:rPr>
            <w:noProof/>
            <w:webHidden/>
          </w:rPr>
          <w:tab/>
        </w:r>
        <w:r w:rsidR="003A23B1">
          <w:rPr>
            <w:noProof/>
            <w:webHidden/>
          </w:rPr>
          <w:fldChar w:fldCharType="begin"/>
        </w:r>
        <w:r w:rsidR="003A23B1">
          <w:rPr>
            <w:noProof/>
            <w:webHidden/>
          </w:rPr>
          <w:instrText xml:space="preserve"> PAGEREF _Toc103331537 \h </w:instrText>
        </w:r>
        <w:r w:rsidR="003A23B1">
          <w:rPr>
            <w:noProof/>
            <w:webHidden/>
          </w:rPr>
        </w:r>
        <w:r w:rsidR="003A23B1">
          <w:rPr>
            <w:noProof/>
            <w:webHidden/>
          </w:rPr>
          <w:fldChar w:fldCharType="separate"/>
        </w:r>
        <w:r w:rsidR="003A23B1">
          <w:rPr>
            <w:noProof/>
            <w:webHidden/>
          </w:rPr>
          <w:t>55</w:t>
        </w:r>
        <w:r w:rsidR="003A23B1">
          <w:rPr>
            <w:noProof/>
            <w:webHidden/>
          </w:rPr>
          <w:fldChar w:fldCharType="end"/>
        </w:r>
      </w:hyperlink>
    </w:p>
    <w:p w14:paraId="37DBA341" w14:textId="02FC9763"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7F927DFC" w:rsidR="00B1055C" w:rsidRDefault="00B1055C" w:rsidP="00B1055C">
      <w:pPr>
        <w:pStyle w:val="Heading1"/>
        <w:numPr>
          <w:ilvl w:val="0"/>
          <w:numId w:val="0"/>
        </w:numPr>
        <w:jc w:val="left"/>
      </w:pPr>
      <w:bookmarkStart w:id="2" w:name="_Toc103331469"/>
      <w:r>
        <w:lastRenderedPageBreak/>
        <w:t>DANH MỤC HÌNH ẢNH</w:t>
      </w:r>
      <w:bookmarkEnd w:id="2"/>
    </w:p>
    <w:p w14:paraId="18EC02DB" w14:textId="2822A90B" w:rsidR="003A23B1" w:rsidRDefault="00B90F95">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3331431" w:history="1">
        <w:r w:rsidR="003A23B1" w:rsidRPr="00452A5F">
          <w:rPr>
            <w:rStyle w:val="Hyperlink"/>
            <w:noProof/>
          </w:rPr>
          <w:t>Hình 1</w:t>
        </w:r>
        <w:r w:rsidR="003A23B1" w:rsidRPr="00452A5F">
          <w:rPr>
            <w:rStyle w:val="Hyperlink"/>
            <w:noProof/>
          </w:rPr>
          <w:noBreakHyphen/>
          <w:t>1: Hệ thống điều khiển và giám sát điện năng</w:t>
        </w:r>
        <w:r w:rsidR="003A23B1">
          <w:rPr>
            <w:noProof/>
            <w:webHidden/>
          </w:rPr>
          <w:tab/>
        </w:r>
        <w:r w:rsidR="003A23B1">
          <w:rPr>
            <w:noProof/>
            <w:webHidden/>
          </w:rPr>
          <w:fldChar w:fldCharType="begin"/>
        </w:r>
        <w:r w:rsidR="003A23B1">
          <w:rPr>
            <w:noProof/>
            <w:webHidden/>
          </w:rPr>
          <w:instrText xml:space="preserve"> PAGEREF _Toc103331431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313655AA" w14:textId="1FC07465" w:rsidR="003A23B1" w:rsidRDefault="00DA0716">
      <w:pPr>
        <w:pStyle w:val="TableofFigures"/>
        <w:tabs>
          <w:tab w:val="right" w:leader="dot" w:pos="8777"/>
        </w:tabs>
        <w:rPr>
          <w:rFonts w:asciiTheme="minorHAnsi" w:eastAsiaTheme="minorEastAsia" w:hAnsiTheme="minorHAnsi"/>
          <w:noProof/>
          <w:sz w:val="22"/>
        </w:rPr>
      </w:pPr>
      <w:hyperlink w:anchor="_Toc103331432" w:history="1">
        <w:r w:rsidR="003A23B1" w:rsidRPr="00452A5F">
          <w:rPr>
            <w:rStyle w:val="Hyperlink"/>
            <w:noProof/>
          </w:rPr>
          <w:t>Hình 1</w:t>
        </w:r>
        <w:r w:rsidR="003A23B1" w:rsidRPr="00452A5F">
          <w:rPr>
            <w:rStyle w:val="Hyperlink"/>
            <w:noProof/>
          </w:rPr>
          <w:noBreakHyphen/>
          <w:t>2: Hệ thống điều khiển và giám sát nhà thông minh</w:t>
        </w:r>
        <w:r w:rsidR="003A23B1">
          <w:rPr>
            <w:noProof/>
            <w:webHidden/>
          </w:rPr>
          <w:tab/>
        </w:r>
        <w:r w:rsidR="003A23B1">
          <w:rPr>
            <w:noProof/>
            <w:webHidden/>
          </w:rPr>
          <w:fldChar w:fldCharType="begin"/>
        </w:r>
        <w:r w:rsidR="003A23B1">
          <w:rPr>
            <w:noProof/>
            <w:webHidden/>
          </w:rPr>
          <w:instrText xml:space="preserve"> PAGEREF _Toc103331432 \h </w:instrText>
        </w:r>
        <w:r w:rsidR="003A23B1">
          <w:rPr>
            <w:noProof/>
            <w:webHidden/>
          </w:rPr>
        </w:r>
        <w:r w:rsidR="003A23B1">
          <w:rPr>
            <w:noProof/>
            <w:webHidden/>
          </w:rPr>
          <w:fldChar w:fldCharType="separate"/>
        </w:r>
        <w:r w:rsidR="003A23B1">
          <w:rPr>
            <w:noProof/>
            <w:webHidden/>
          </w:rPr>
          <w:t>13</w:t>
        </w:r>
        <w:r w:rsidR="003A23B1">
          <w:rPr>
            <w:noProof/>
            <w:webHidden/>
          </w:rPr>
          <w:fldChar w:fldCharType="end"/>
        </w:r>
      </w:hyperlink>
    </w:p>
    <w:p w14:paraId="0C8126E3" w14:textId="54357853" w:rsidR="003A23B1" w:rsidRDefault="00DA0716">
      <w:pPr>
        <w:pStyle w:val="TableofFigures"/>
        <w:tabs>
          <w:tab w:val="right" w:leader="dot" w:pos="8777"/>
        </w:tabs>
        <w:rPr>
          <w:rFonts w:asciiTheme="minorHAnsi" w:eastAsiaTheme="minorEastAsia" w:hAnsiTheme="minorHAnsi"/>
          <w:noProof/>
          <w:sz w:val="22"/>
        </w:rPr>
      </w:pPr>
      <w:hyperlink r:id="rId6" w:anchor="_Toc103331433" w:history="1">
        <w:r w:rsidR="003A23B1" w:rsidRPr="00452A5F">
          <w:rPr>
            <w:rStyle w:val="Hyperlink"/>
            <w:noProof/>
          </w:rPr>
          <w:t>Hình 1</w:t>
        </w:r>
        <w:r w:rsidR="003A23B1" w:rsidRPr="00452A5F">
          <w:rPr>
            <w:rStyle w:val="Hyperlink"/>
            <w:noProof/>
          </w:rPr>
          <w:noBreakHyphen/>
          <w:t>3: Hệ thống điều khiển và giám sát nhà máy nước</w:t>
        </w:r>
        <w:r w:rsidR="003A23B1">
          <w:rPr>
            <w:noProof/>
            <w:webHidden/>
          </w:rPr>
          <w:tab/>
        </w:r>
        <w:r w:rsidR="003A23B1">
          <w:rPr>
            <w:noProof/>
            <w:webHidden/>
          </w:rPr>
          <w:fldChar w:fldCharType="begin"/>
        </w:r>
        <w:r w:rsidR="003A23B1">
          <w:rPr>
            <w:noProof/>
            <w:webHidden/>
          </w:rPr>
          <w:instrText xml:space="preserve"> PAGEREF _Toc103331433 \h </w:instrText>
        </w:r>
        <w:r w:rsidR="003A23B1">
          <w:rPr>
            <w:noProof/>
            <w:webHidden/>
          </w:rPr>
        </w:r>
        <w:r w:rsidR="003A23B1">
          <w:rPr>
            <w:noProof/>
            <w:webHidden/>
          </w:rPr>
          <w:fldChar w:fldCharType="separate"/>
        </w:r>
        <w:r w:rsidR="003A23B1">
          <w:rPr>
            <w:noProof/>
            <w:webHidden/>
          </w:rPr>
          <w:t>14</w:t>
        </w:r>
        <w:r w:rsidR="003A23B1">
          <w:rPr>
            <w:noProof/>
            <w:webHidden/>
          </w:rPr>
          <w:fldChar w:fldCharType="end"/>
        </w:r>
      </w:hyperlink>
    </w:p>
    <w:p w14:paraId="51BD9AEB" w14:textId="6083F558" w:rsidR="003A23B1" w:rsidRDefault="00DA0716">
      <w:pPr>
        <w:pStyle w:val="TableofFigures"/>
        <w:tabs>
          <w:tab w:val="right" w:leader="dot" w:pos="8777"/>
        </w:tabs>
        <w:rPr>
          <w:rFonts w:asciiTheme="minorHAnsi" w:eastAsiaTheme="minorEastAsia" w:hAnsiTheme="minorHAnsi"/>
          <w:noProof/>
          <w:sz w:val="22"/>
        </w:rPr>
      </w:pPr>
      <w:hyperlink w:anchor="_Toc103331434" w:history="1">
        <w:r w:rsidR="003A23B1" w:rsidRPr="00452A5F">
          <w:rPr>
            <w:rStyle w:val="Hyperlink"/>
            <w:noProof/>
          </w:rPr>
          <w:t>Hình 2</w:t>
        </w:r>
        <w:r w:rsidR="003A23B1" w:rsidRPr="00452A5F">
          <w:rPr>
            <w:rStyle w:val="Hyperlink"/>
            <w:noProof/>
          </w:rPr>
          <w:noBreakHyphen/>
          <w:t>1: Modem, Router của Wifi</w:t>
        </w:r>
        <w:r w:rsidR="003A23B1">
          <w:rPr>
            <w:noProof/>
            <w:webHidden/>
          </w:rPr>
          <w:tab/>
        </w:r>
        <w:r w:rsidR="003A23B1">
          <w:rPr>
            <w:noProof/>
            <w:webHidden/>
          </w:rPr>
          <w:fldChar w:fldCharType="begin"/>
        </w:r>
        <w:r w:rsidR="003A23B1">
          <w:rPr>
            <w:noProof/>
            <w:webHidden/>
          </w:rPr>
          <w:instrText xml:space="preserve"> PAGEREF _Toc103331434 \h </w:instrText>
        </w:r>
        <w:r w:rsidR="003A23B1">
          <w:rPr>
            <w:noProof/>
            <w:webHidden/>
          </w:rPr>
        </w:r>
        <w:r w:rsidR="003A23B1">
          <w:rPr>
            <w:noProof/>
            <w:webHidden/>
          </w:rPr>
          <w:fldChar w:fldCharType="separate"/>
        </w:r>
        <w:r w:rsidR="003A23B1">
          <w:rPr>
            <w:noProof/>
            <w:webHidden/>
          </w:rPr>
          <w:t>15</w:t>
        </w:r>
        <w:r w:rsidR="003A23B1">
          <w:rPr>
            <w:noProof/>
            <w:webHidden/>
          </w:rPr>
          <w:fldChar w:fldCharType="end"/>
        </w:r>
      </w:hyperlink>
    </w:p>
    <w:p w14:paraId="71ED1C02" w14:textId="01AE56C1" w:rsidR="003A23B1" w:rsidRDefault="00DA0716">
      <w:pPr>
        <w:pStyle w:val="TableofFigures"/>
        <w:tabs>
          <w:tab w:val="right" w:leader="dot" w:pos="8777"/>
        </w:tabs>
        <w:rPr>
          <w:rFonts w:asciiTheme="minorHAnsi" w:eastAsiaTheme="minorEastAsia" w:hAnsiTheme="minorHAnsi"/>
          <w:noProof/>
          <w:sz w:val="22"/>
        </w:rPr>
      </w:pPr>
      <w:hyperlink r:id="rId7" w:anchor="_Toc103331435" w:history="1">
        <w:r w:rsidR="003A23B1" w:rsidRPr="00452A5F">
          <w:rPr>
            <w:rStyle w:val="Hyperlink"/>
            <w:noProof/>
          </w:rPr>
          <w:t>Hình 2</w:t>
        </w:r>
        <w:r w:rsidR="003A23B1" w:rsidRPr="00452A5F">
          <w:rPr>
            <w:rStyle w:val="Hyperlink"/>
            <w:noProof/>
          </w:rPr>
          <w:noBreakHyphen/>
          <w:t>2: Giao thức HTTP</w:t>
        </w:r>
        <w:r w:rsidR="003A23B1">
          <w:rPr>
            <w:noProof/>
            <w:webHidden/>
          </w:rPr>
          <w:tab/>
        </w:r>
        <w:r w:rsidR="003A23B1">
          <w:rPr>
            <w:noProof/>
            <w:webHidden/>
          </w:rPr>
          <w:fldChar w:fldCharType="begin"/>
        </w:r>
        <w:r w:rsidR="003A23B1">
          <w:rPr>
            <w:noProof/>
            <w:webHidden/>
          </w:rPr>
          <w:instrText xml:space="preserve"> PAGEREF _Toc103331435 \h </w:instrText>
        </w:r>
        <w:r w:rsidR="003A23B1">
          <w:rPr>
            <w:noProof/>
            <w:webHidden/>
          </w:rPr>
        </w:r>
        <w:r w:rsidR="003A23B1">
          <w:rPr>
            <w:noProof/>
            <w:webHidden/>
          </w:rPr>
          <w:fldChar w:fldCharType="separate"/>
        </w:r>
        <w:r w:rsidR="003A23B1">
          <w:rPr>
            <w:noProof/>
            <w:webHidden/>
          </w:rPr>
          <w:t>17</w:t>
        </w:r>
        <w:r w:rsidR="003A23B1">
          <w:rPr>
            <w:noProof/>
            <w:webHidden/>
          </w:rPr>
          <w:fldChar w:fldCharType="end"/>
        </w:r>
      </w:hyperlink>
    </w:p>
    <w:p w14:paraId="3058757C" w14:textId="1A7D615A" w:rsidR="003A23B1" w:rsidRDefault="00DA0716">
      <w:pPr>
        <w:pStyle w:val="TableofFigures"/>
        <w:tabs>
          <w:tab w:val="right" w:leader="dot" w:pos="8777"/>
        </w:tabs>
        <w:rPr>
          <w:rFonts w:asciiTheme="minorHAnsi" w:eastAsiaTheme="minorEastAsia" w:hAnsiTheme="minorHAnsi"/>
          <w:noProof/>
          <w:sz w:val="22"/>
        </w:rPr>
      </w:pPr>
      <w:hyperlink r:id="rId8" w:anchor="_Toc103331436" w:history="1">
        <w:r w:rsidR="003A23B1" w:rsidRPr="00452A5F">
          <w:rPr>
            <w:rStyle w:val="Hyperlink"/>
            <w:noProof/>
          </w:rPr>
          <w:t>Hình 2</w:t>
        </w:r>
        <w:r w:rsidR="003A23B1" w:rsidRPr="00452A5F">
          <w:rPr>
            <w:rStyle w:val="Hyperlink"/>
            <w:noProof/>
          </w:rPr>
          <w:noBreakHyphen/>
          <w:t>3: Các giao thức và dịch vụ</w:t>
        </w:r>
        <w:r w:rsidR="003A23B1">
          <w:rPr>
            <w:noProof/>
            <w:webHidden/>
          </w:rPr>
          <w:tab/>
        </w:r>
        <w:r w:rsidR="003A23B1">
          <w:rPr>
            <w:noProof/>
            <w:webHidden/>
          </w:rPr>
          <w:fldChar w:fldCharType="begin"/>
        </w:r>
        <w:r w:rsidR="003A23B1">
          <w:rPr>
            <w:noProof/>
            <w:webHidden/>
          </w:rPr>
          <w:instrText xml:space="preserve"> PAGEREF _Toc103331436 \h </w:instrText>
        </w:r>
        <w:r w:rsidR="003A23B1">
          <w:rPr>
            <w:noProof/>
            <w:webHidden/>
          </w:rPr>
        </w:r>
        <w:r w:rsidR="003A23B1">
          <w:rPr>
            <w:noProof/>
            <w:webHidden/>
          </w:rPr>
          <w:fldChar w:fldCharType="separate"/>
        </w:r>
        <w:r w:rsidR="003A23B1">
          <w:rPr>
            <w:noProof/>
            <w:webHidden/>
          </w:rPr>
          <w:t>17</w:t>
        </w:r>
        <w:r w:rsidR="003A23B1">
          <w:rPr>
            <w:noProof/>
            <w:webHidden/>
          </w:rPr>
          <w:fldChar w:fldCharType="end"/>
        </w:r>
      </w:hyperlink>
    </w:p>
    <w:p w14:paraId="4C9FDA28" w14:textId="57DF68AB" w:rsidR="003A23B1" w:rsidRDefault="00DA0716">
      <w:pPr>
        <w:pStyle w:val="TableofFigures"/>
        <w:tabs>
          <w:tab w:val="right" w:leader="dot" w:pos="8777"/>
        </w:tabs>
        <w:rPr>
          <w:rFonts w:asciiTheme="minorHAnsi" w:eastAsiaTheme="minorEastAsia" w:hAnsiTheme="minorHAnsi"/>
          <w:noProof/>
          <w:sz w:val="22"/>
        </w:rPr>
      </w:pPr>
      <w:hyperlink r:id="rId9" w:anchor="_Toc103331437" w:history="1">
        <w:r w:rsidR="003A23B1" w:rsidRPr="00452A5F">
          <w:rPr>
            <w:rStyle w:val="Hyperlink"/>
            <w:noProof/>
          </w:rPr>
          <w:t>Hình 2</w:t>
        </w:r>
        <w:r w:rsidR="003A23B1" w:rsidRPr="00452A5F">
          <w:rPr>
            <w:rStyle w:val="Hyperlink"/>
            <w:noProof/>
          </w:rPr>
          <w:noBreakHyphen/>
          <w:t>4: Mô hình MQTT Broker</w:t>
        </w:r>
        <w:r w:rsidR="003A23B1">
          <w:rPr>
            <w:noProof/>
            <w:webHidden/>
          </w:rPr>
          <w:tab/>
        </w:r>
        <w:r w:rsidR="003A23B1">
          <w:rPr>
            <w:noProof/>
            <w:webHidden/>
          </w:rPr>
          <w:fldChar w:fldCharType="begin"/>
        </w:r>
        <w:r w:rsidR="003A23B1">
          <w:rPr>
            <w:noProof/>
            <w:webHidden/>
          </w:rPr>
          <w:instrText xml:space="preserve"> PAGEREF _Toc103331437 \h </w:instrText>
        </w:r>
        <w:r w:rsidR="003A23B1">
          <w:rPr>
            <w:noProof/>
            <w:webHidden/>
          </w:rPr>
        </w:r>
        <w:r w:rsidR="003A23B1">
          <w:rPr>
            <w:noProof/>
            <w:webHidden/>
          </w:rPr>
          <w:fldChar w:fldCharType="separate"/>
        </w:r>
        <w:r w:rsidR="003A23B1">
          <w:rPr>
            <w:noProof/>
            <w:webHidden/>
          </w:rPr>
          <w:t>18</w:t>
        </w:r>
        <w:r w:rsidR="003A23B1">
          <w:rPr>
            <w:noProof/>
            <w:webHidden/>
          </w:rPr>
          <w:fldChar w:fldCharType="end"/>
        </w:r>
      </w:hyperlink>
    </w:p>
    <w:p w14:paraId="2B810EA5" w14:textId="4F075F5B" w:rsidR="003A23B1" w:rsidRDefault="00DA0716">
      <w:pPr>
        <w:pStyle w:val="TableofFigures"/>
        <w:tabs>
          <w:tab w:val="right" w:leader="dot" w:pos="8777"/>
        </w:tabs>
        <w:rPr>
          <w:rFonts w:asciiTheme="minorHAnsi" w:eastAsiaTheme="minorEastAsia" w:hAnsiTheme="minorHAnsi"/>
          <w:noProof/>
          <w:sz w:val="22"/>
        </w:rPr>
      </w:pPr>
      <w:hyperlink w:anchor="_Toc103331438" w:history="1">
        <w:r w:rsidR="003A23B1" w:rsidRPr="00452A5F">
          <w:rPr>
            <w:rStyle w:val="Hyperlink"/>
            <w:noProof/>
          </w:rPr>
          <w:t>Hình 2</w:t>
        </w:r>
        <w:r w:rsidR="003A23B1" w:rsidRPr="00452A5F">
          <w:rPr>
            <w:rStyle w:val="Hyperlink"/>
            <w:noProof/>
          </w:rPr>
          <w:noBreakHyphen/>
          <w:t>5: ESP32 DevKit V1</w:t>
        </w:r>
        <w:r w:rsidR="003A23B1">
          <w:rPr>
            <w:noProof/>
            <w:webHidden/>
          </w:rPr>
          <w:tab/>
        </w:r>
        <w:r w:rsidR="003A23B1">
          <w:rPr>
            <w:noProof/>
            <w:webHidden/>
          </w:rPr>
          <w:fldChar w:fldCharType="begin"/>
        </w:r>
        <w:r w:rsidR="003A23B1">
          <w:rPr>
            <w:noProof/>
            <w:webHidden/>
          </w:rPr>
          <w:instrText xml:space="preserve"> PAGEREF _Toc103331438 \h </w:instrText>
        </w:r>
        <w:r w:rsidR="003A23B1">
          <w:rPr>
            <w:noProof/>
            <w:webHidden/>
          </w:rPr>
        </w:r>
        <w:r w:rsidR="003A23B1">
          <w:rPr>
            <w:noProof/>
            <w:webHidden/>
          </w:rPr>
          <w:fldChar w:fldCharType="separate"/>
        </w:r>
        <w:r w:rsidR="003A23B1">
          <w:rPr>
            <w:noProof/>
            <w:webHidden/>
          </w:rPr>
          <w:t>19</w:t>
        </w:r>
        <w:r w:rsidR="003A23B1">
          <w:rPr>
            <w:noProof/>
            <w:webHidden/>
          </w:rPr>
          <w:fldChar w:fldCharType="end"/>
        </w:r>
      </w:hyperlink>
    </w:p>
    <w:p w14:paraId="111B88D1" w14:textId="7F683E1A" w:rsidR="003A23B1" w:rsidRDefault="00DA0716">
      <w:pPr>
        <w:pStyle w:val="TableofFigures"/>
        <w:tabs>
          <w:tab w:val="right" w:leader="dot" w:pos="8777"/>
        </w:tabs>
        <w:rPr>
          <w:rFonts w:asciiTheme="minorHAnsi" w:eastAsiaTheme="minorEastAsia" w:hAnsiTheme="minorHAnsi"/>
          <w:noProof/>
          <w:sz w:val="22"/>
        </w:rPr>
      </w:pPr>
      <w:hyperlink r:id="rId10" w:anchor="_Toc103331439" w:history="1">
        <w:r w:rsidR="003A23B1" w:rsidRPr="00452A5F">
          <w:rPr>
            <w:rStyle w:val="Hyperlink"/>
            <w:noProof/>
          </w:rPr>
          <w:t>Hình 2</w:t>
        </w:r>
        <w:r w:rsidR="003A23B1" w:rsidRPr="00452A5F">
          <w:rPr>
            <w:rStyle w:val="Hyperlink"/>
            <w:noProof/>
          </w:rPr>
          <w:noBreakHyphen/>
          <w:t>6: Sơ đồ chân và ngoại vi của ESP32 Dev kit</w:t>
        </w:r>
        <w:r w:rsidR="003A23B1">
          <w:rPr>
            <w:noProof/>
            <w:webHidden/>
          </w:rPr>
          <w:tab/>
        </w:r>
        <w:r w:rsidR="003A23B1">
          <w:rPr>
            <w:noProof/>
            <w:webHidden/>
          </w:rPr>
          <w:fldChar w:fldCharType="begin"/>
        </w:r>
        <w:r w:rsidR="003A23B1">
          <w:rPr>
            <w:noProof/>
            <w:webHidden/>
          </w:rPr>
          <w:instrText xml:space="preserve"> PAGEREF _Toc103331439 \h </w:instrText>
        </w:r>
        <w:r w:rsidR="003A23B1">
          <w:rPr>
            <w:noProof/>
            <w:webHidden/>
          </w:rPr>
        </w:r>
        <w:r w:rsidR="003A23B1">
          <w:rPr>
            <w:noProof/>
            <w:webHidden/>
          </w:rPr>
          <w:fldChar w:fldCharType="separate"/>
        </w:r>
        <w:r w:rsidR="003A23B1">
          <w:rPr>
            <w:noProof/>
            <w:webHidden/>
          </w:rPr>
          <w:t>22</w:t>
        </w:r>
        <w:r w:rsidR="003A23B1">
          <w:rPr>
            <w:noProof/>
            <w:webHidden/>
          </w:rPr>
          <w:fldChar w:fldCharType="end"/>
        </w:r>
      </w:hyperlink>
    </w:p>
    <w:p w14:paraId="685C683B" w14:textId="437D6868" w:rsidR="003A23B1" w:rsidRDefault="00DA0716">
      <w:pPr>
        <w:pStyle w:val="TableofFigures"/>
        <w:tabs>
          <w:tab w:val="right" w:leader="dot" w:pos="8777"/>
        </w:tabs>
        <w:rPr>
          <w:rFonts w:asciiTheme="minorHAnsi" w:eastAsiaTheme="minorEastAsia" w:hAnsiTheme="minorHAnsi"/>
          <w:noProof/>
          <w:sz w:val="22"/>
        </w:rPr>
      </w:pPr>
      <w:hyperlink r:id="rId11" w:anchor="_Toc103331440" w:history="1">
        <w:r w:rsidR="003A23B1" w:rsidRPr="00452A5F">
          <w:rPr>
            <w:rStyle w:val="Hyperlink"/>
            <w:noProof/>
          </w:rPr>
          <w:t>Hình 2</w:t>
        </w:r>
        <w:r w:rsidR="003A23B1" w:rsidRPr="00452A5F">
          <w:rPr>
            <w:rStyle w:val="Hyperlink"/>
            <w:noProof/>
          </w:rPr>
          <w:noBreakHyphen/>
          <w:t>7:Diode 1n4148</w:t>
        </w:r>
        <w:r w:rsidR="003A23B1">
          <w:rPr>
            <w:noProof/>
            <w:webHidden/>
          </w:rPr>
          <w:tab/>
        </w:r>
        <w:r w:rsidR="003A23B1">
          <w:rPr>
            <w:noProof/>
            <w:webHidden/>
          </w:rPr>
          <w:fldChar w:fldCharType="begin"/>
        </w:r>
        <w:r w:rsidR="003A23B1">
          <w:rPr>
            <w:noProof/>
            <w:webHidden/>
          </w:rPr>
          <w:instrText xml:space="preserve"> PAGEREF _Toc103331440 \h </w:instrText>
        </w:r>
        <w:r w:rsidR="003A23B1">
          <w:rPr>
            <w:noProof/>
            <w:webHidden/>
          </w:rPr>
        </w:r>
        <w:r w:rsidR="003A23B1">
          <w:rPr>
            <w:noProof/>
            <w:webHidden/>
          </w:rPr>
          <w:fldChar w:fldCharType="separate"/>
        </w:r>
        <w:r w:rsidR="003A23B1">
          <w:rPr>
            <w:noProof/>
            <w:webHidden/>
          </w:rPr>
          <w:t>25</w:t>
        </w:r>
        <w:r w:rsidR="003A23B1">
          <w:rPr>
            <w:noProof/>
            <w:webHidden/>
          </w:rPr>
          <w:fldChar w:fldCharType="end"/>
        </w:r>
      </w:hyperlink>
    </w:p>
    <w:p w14:paraId="3C178304" w14:textId="1A0DA08D" w:rsidR="003A23B1" w:rsidRDefault="00DA0716">
      <w:pPr>
        <w:pStyle w:val="TableofFigures"/>
        <w:tabs>
          <w:tab w:val="right" w:leader="dot" w:pos="8777"/>
        </w:tabs>
        <w:rPr>
          <w:rFonts w:asciiTheme="minorHAnsi" w:eastAsiaTheme="minorEastAsia" w:hAnsiTheme="minorHAnsi"/>
          <w:noProof/>
          <w:sz w:val="22"/>
        </w:rPr>
      </w:pPr>
      <w:hyperlink r:id="rId12" w:anchor="_Toc103331441" w:history="1">
        <w:r w:rsidR="003A23B1" w:rsidRPr="00452A5F">
          <w:rPr>
            <w:rStyle w:val="Hyperlink"/>
            <w:noProof/>
          </w:rPr>
          <w:t>Hình 2</w:t>
        </w:r>
        <w:r w:rsidR="003A23B1" w:rsidRPr="00452A5F">
          <w:rPr>
            <w:rStyle w:val="Hyperlink"/>
            <w:noProof/>
          </w:rPr>
          <w:noBreakHyphen/>
          <w:t>8: Altium Designer 2022</w:t>
        </w:r>
        <w:r w:rsidR="003A23B1">
          <w:rPr>
            <w:noProof/>
            <w:webHidden/>
          </w:rPr>
          <w:tab/>
        </w:r>
        <w:r w:rsidR="003A23B1">
          <w:rPr>
            <w:noProof/>
            <w:webHidden/>
          </w:rPr>
          <w:fldChar w:fldCharType="begin"/>
        </w:r>
        <w:r w:rsidR="003A23B1">
          <w:rPr>
            <w:noProof/>
            <w:webHidden/>
          </w:rPr>
          <w:instrText xml:space="preserve"> PAGEREF _Toc103331441 \h </w:instrText>
        </w:r>
        <w:r w:rsidR="003A23B1">
          <w:rPr>
            <w:noProof/>
            <w:webHidden/>
          </w:rPr>
        </w:r>
        <w:r w:rsidR="003A23B1">
          <w:rPr>
            <w:noProof/>
            <w:webHidden/>
          </w:rPr>
          <w:fldChar w:fldCharType="separate"/>
        </w:r>
        <w:r w:rsidR="003A23B1">
          <w:rPr>
            <w:noProof/>
            <w:webHidden/>
          </w:rPr>
          <w:t>26</w:t>
        </w:r>
        <w:r w:rsidR="003A23B1">
          <w:rPr>
            <w:noProof/>
            <w:webHidden/>
          </w:rPr>
          <w:fldChar w:fldCharType="end"/>
        </w:r>
      </w:hyperlink>
    </w:p>
    <w:p w14:paraId="6D09F349" w14:textId="54C49971" w:rsidR="003A23B1" w:rsidRDefault="00DA0716">
      <w:pPr>
        <w:pStyle w:val="TableofFigures"/>
        <w:tabs>
          <w:tab w:val="right" w:leader="dot" w:pos="8777"/>
        </w:tabs>
        <w:rPr>
          <w:rFonts w:asciiTheme="minorHAnsi" w:eastAsiaTheme="minorEastAsia" w:hAnsiTheme="minorHAnsi"/>
          <w:noProof/>
          <w:sz w:val="22"/>
        </w:rPr>
      </w:pPr>
      <w:hyperlink w:anchor="_Toc103331442" w:history="1">
        <w:r w:rsidR="003A23B1" w:rsidRPr="00452A5F">
          <w:rPr>
            <w:rStyle w:val="Hyperlink"/>
            <w:noProof/>
          </w:rPr>
          <w:t>Hình 2</w:t>
        </w:r>
        <w:r w:rsidR="003A23B1" w:rsidRPr="00452A5F">
          <w:rPr>
            <w:rStyle w:val="Hyperlink"/>
            <w:noProof/>
          </w:rPr>
          <w:noBreakHyphen/>
          <w:t>9: Một cửa sổ của Altium Designer</w:t>
        </w:r>
        <w:r w:rsidR="003A23B1">
          <w:rPr>
            <w:noProof/>
            <w:webHidden/>
          </w:rPr>
          <w:tab/>
        </w:r>
        <w:r w:rsidR="003A23B1">
          <w:rPr>
            <w:noProof/>
            <w:webHidden/>
          </w:rPr>
          <w:fldChar w:fldCharType="begin"/>
        </w:r>
        <w:r w:rsidR="003A23B1">
          <w:rPr>
            <w:noProof/>
            <w:webHidden/>
          </w:rPr>
          <w:instrText xml:space="preserve"> PAGEREF _Toc103331442 \h </w:instrText>
        </w:r>
        <w:r w:rsidR="003A23B1">
          <w:rPr>
            <w:noProof/>
            <w:webHidden/>
          </w:rPr>
        </w:r>
        <w:r w:rsidR="003A23B1">
          <w:rPr>
            <w:noProof/>
            <w:webHidden/>
          </w:rPr>
          <w:fldChar w:fldCharType="separate"/>
        </w:r>
        <w:r w:rsidR="003A23B1">
          <w:rPr>
            <w:noProof/>
            <w:webHidden/>
          </w:rPr>
          <w:t>27</w:t>
        </w:r>
        <w:r w:rsidR="003A23B1">
          <w:rPr>
            <w:noProof/>
            <w:webHidden/>
          </w:rPr>
          <w:fldChar w:fldCharType="end"/>
        </w:r>
      </w:hyperlink>
    </w:p>
    <w:p w14:paraId="31C7389F" w14:textId="5814C346" w:rsidR="003A23B1" w:rsidRDefault="00DA0716">
      <w:pPr>
        <w:pStyle w:val="TableofFigures"/>
        <w:tabs>
          <w:tab w:val="right" w:leader="dot" w:pos="8777"/>
        </w:tabs>
        <w:rPr>
          <w:rFonts w:asciiTheme="minorHAnsi" w:eastAsiaTheme="minorEastAsia" w:hAnsiTheme="minorHAnsi"/>
          <w:noProof/>
          <w:sz w:val="22"/>
        </w:rPr>
      </w:pPr>
      <w:hyperlink r:id="rId13" w:anchor="_Toc103331443" w:history="1">
        <w:r w:rsidR="003A23B1" w:rsidRPr="00452A5F">
          <w:rPr>
            <w:rStyle w:val="Hyperlink"/>
            <w:noProof/>
          </w:rPr>
          <w:t>Hình 2</w:t>
        </w:r>
        <w:r w:rsidR="003A23B1" w:rsidRPr="00452A5F">
          <w:rPr>
            <w:rStyle w:val="Hyperlink"/>
            <w:noProof/>
          </w:rPr>
          <w:noBreakHyphen/>
          <w:t>10: Visual Studio Code</w:t>
        </w:r>
        <w:r w:rsidR="003A23B1">
          <w:rPr>
            <w:noProof/>
            <w:webHidden/>
          </w:rPr>
          <w:tab/>
        </w:r>
        <w:r w:rsidR="003A23B1">
          <w:rPr>
            <w:noProof/>
            <w:webHidden/>
          </w:rPr>
          <w:fldChar w:fldCharType="begin"/>
        </w:r>
        <w:r w:rsidR="003A23B1">
          <w:rPr>
            <w:noProof/>
            <w:webHidden/>
          </w:rPr>
          <w:instrText xml:space="preserve"> PAGEREF _Toc103331443 \h </w:instrText>
        </w:r>
        <w:r w:rsidR="003A23B1">
          <w:rPr>
            <w:noProof/>
            <w:webHidden/>
          </w:rPr>
        </w:r>
        <w:r w:rsidR="003A23B1">
          <w:rPr>
            <w:noProof/>
            <w:webHidden/>
          </w:rPr>
          <w:fldChar w:fldCharType="separate"/>
        </w:r>
        <w:r w:rsidR="003A23B1">
          <w:rPr>
            <w:noProof/>
            <w:webHidden/>
          </w:rPr>
          <w:t>29</w:t>
        </w:r>
        <w:r w:rsidR="003A23B1">
          <w:rPr>
            <w:noProof/>
            <w:webHidden/>
          </w:rPr>
          <w:fldChar w:fldCharType="end"/>
        </w:r>
      </w:hyperlink>
    </w:p>
    <w:p w14:paraId="42D40467" w14:textId="32E5C494" w:rsidR="003A23B1" w:rsidRDefault="00DA0716">
      <w:pPr>
        <w:pStyle w:val="TableofFigures"/>
        <w:tabs>
          <w:tab w:val="right" w:leader="dot" w:pos="8777"/>
        </w:tabs>
        <w:rPr>
          <w:rFonts w:asciiTheme="minorHAnsi" w:eastAsiaTheme="minorEastAsia" w:hAnsiTheme="minorHAnsi"/>
          <w:noProof/>
          <w:sz w:val="22"/>
        </w:rPr>
      </w:pPr>
      <w:hyperlink r:id="rId14" w:anchor="_Toc103331444" w:history="1">
        <w:r w:rsidR="003A23B1" w:rsidRPr="00452A5F">
          <w:rPr>
            <w:rStyle w:val="Hyperlink"/>
            <w:noProof/>
          </w:rPr>
          <w:t>Hình 2</w:t>
        </w:r>
        <w:r w:rsidR="003A23B1" w:rsidRPr="00452A5F">
          <w:rPr>
            <w:rStyle w:val="Hyperlink"/>
            <w:noProof/>
          </w:rPr>
          <w:noBreakHyphen/>
          <w:t>11: RTOS</w:t>
        </w:r>
        <w:r w:rsidR="003A23B1">
          <w:rPr>
            <w:noProof/>
            <w:webHidden/>
          </w:rPr>
          <w:tab/>
        </w:r>
        <w:r w:rsidR="003A23B1">
          <w:rPr>
            <w:noProof/>
            <w:webHidden/>
          </w:rPr>
          <w:fldChar w:fldCharType="begin"/>
        </w:r>
        <w:r w:rsidR="003A23B1">
          <w:rPr>
            <w:noProof/>
            <w:webHidden/>
          </w:rPr>
          <w:instrText xml:space="preserve"> PAGEREF _Toc103331444 \h </w:instrText>
        </w:r>
        <w:r w:rsidR="003A23B1">
          <w:rPr>
            <w:noProof/>
            <w:webHidden/>
          </w:rPr>
        </w:r>
        <w:r w:rsidR="003A23B1">
          <w:rPr>
            <w:noProof/>
            <w:webHidden/>
          </w:rPr>
          <w:fldChar w:fldCharType="separate"/>
        </w:r>
        <w:r w:rsidR="003A23B1">
          <w:rPr>
            <w:noProof/>
            <w:webHidden/>
          </w:rPr>
          <w:t>31</w:t>
        </w:r>
        <w:r w:rsidR="003A23B1">
          <w:rPr>
            <w:noProof/>
            <w:webHidden/>
          </w:rPr>
          <w:fldChar w:fldCharType="end"/>
        </w:r>
      </w:hyperlink>
    </w:p>
    <w:p w14:paraId="5AB9B8AF" w14:textId="676B4960" w:rsidR="003A23B1" w:rsidRDefault="00DA0716">
      <w:pPr>
        <w:pStyle w:val="TableofFigures"/>
        <w:tabs>
          <w:tab w:val="right" w:leader="dot" w:pos="8777"/>
        </w:tabs>
        <w:rPr>
          <w:rFonts w:asciiTheme="minorHAnsi" w:eastAsiaTheme="minorEastAsia" w:hAnsiTheme="minorHAnsi"/>
          <w:noProof/>
          <w:sz w:val="22"/>
        </w:rPr>
      </w:pPr>
      <w:hyperlink r:id="rId15" w:anchor="_Toc103331445" w:history="1">
        <w:r w:rsidR="003A23B1" w:rsidRPr="00452A5F">
          <w:rPr>
            <w:rStyle w:val="Hyperlink"/>
            <w:noProof/>
          </w:rPr>
          <w:t>Hình 2</w:t>
        </w:r>
        <w:r w:rsidR="003A23B1" w:rsidRPr="00452A5F">
          <w:rPr>
            <w:rStyle w:val="Hyperlink"/>
            <w:noProof/>
          </w:rPr>
          <w:noBreakHyphen/>
          <w:t>12: Rtos Kernel</w:t>
        </w:r>
        <w:r w:rsidR="003A23B1">
          <w:rPr>
            <w:noProof/>
            <w:webHidden/>
          </w:rPr>
          <w:tab/>
        </w:r>
        <w:r w:rsidR="003A23B1">
          <w:rPr>
            <w:noProof/>
            <w:webHidden/>
          </w:rPr>
          <w:fldChar w:fldCharType="begin"/>
        </w:r>
        <w:r w:rsidR="003A23B1">
          <w:rPr>
            <w:noProof/>
            <w:webHidden/>
          </w:rPr>
          <w:instrText xml:space="preserve"> PAGEREF _Toc103331445 \h </w:instrText>
        </w:r>
        <w:r w:rsidR="003A23B1">
          <w:rPr>
            <w:noProof/>
            <w:webHidden/>
          </w:rPr>
        </w:r>
        <w:r w:rsidR="003A23B1">
          <w:rPr>
            <w:noProof/>
            <w:webHidden/>
          </w:rPr>
          <w:fldChar w:fldCharType="separate"/>
        </w:r>
        <w:r w:rsidR="003A23B1">
          <w:rPr>
            <w:noProof/>
            <w:webHidden/>
          </w:rPr>
          <w:t>32</w:t>
        </w:r>
        <w:r w:rsidR="003A23B1">
          <w:rPr>
            <w:noProof/>
            <w:webHidden/>
          </w:rPr>
          <w:fldChar w:fldCharType="end"/>
        </w:r>
      </w:hyperlink>
    </w:p>
    <w:p w14:paraId="21EF068A" w14:textId="66F0EB35" w:rsidR="003A23B1" w:rsidRDefault="00DA0716">
      <w:pPr>
        <w:pStyle w:val="TableofFigures"/>
        <w:tabs>
          <w:tab w:val="right" w:leader="dot" w:pos="8777"/>
        </w:tabs>
        <w:rPr>
          <w:rFonts w:asciiTheme="minorHAnsi" w:eastAsiaTheme="minorEastAsia" w:hAnsiTheme="minorHAnsi"/>
          <w:noProof/>
          <w:sz w:val="22"/>
        </w:rPr>
      </w:pPr>
      <w:hyperlink r:id="rId16" w:anchor="_Toc103331446" w:history="1">
        <w:r w:rsidR="003A23B1" w:rsidRPr="00452A5F">
          <w:rPr>
            <w:rStyle w:val="Hyperlink"/>
            <w:noProof/>
          </w:rPr>
          <w:t>Hình 3</w:t>
        </w:r>
        <w:r w:rsidR="003A23B1" w:rsidRPr="00452A5F">
          <w:rPr>
            <w:rStyle w:val="Hyperlink"/>
            <w:noProof/>
          </w:rPr>
          <w:noBreakHyphen/>
          <w:t>1: Quá trình bật tắt nút nhấn với thiết bị 1</w:t>
        </w:r>
        <w:r w:rsidR="003A23B1">
          <w:rPr>
            <w:noProof/>
            <w:webHidden/>
          </w:rPr>
          <w:tab/>
        </w:r>
        <w:r w:rsidR="003A23B1">
          <w:rPr>
            <w:noProof/>
            <w:webHidden/>
          </w:rPr>
          <w:fldChar w:fldCharType="begin"/>
        </w:r>
        <w:r w:rsidR="003A23B1">
          <w:rPr>
            <w:noProof/>
            <w:webHidden/>
          </w:rPr>
          <w:instrText xml:space="preserve"> PAGEREF _Toc103331446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69DAA45D" w14:textId="26AFCA33" w:rsidR="003A23B1" w:rsidRDefault="00DA0716">
      <w:pPr>
        <w:pStyle w:val="TableofFigures"/>
        <w:tabs>
          <w:tab w:val="right" w:leader="dot" w:pos="8777"/>
        </w:tabs>
        <w:rPr>
          <w:rFonts w:asciiTheme="minorHAnsi" w:eastAsiaTheme="minorEastAsia" w:hAnsiTheme="minorHAnsi"/>
          <w:noProof/>
          <w:sz w:val="22"/>
        </w:rPr>
      </w:pPr>
      <w:hyperlink r:id="rId17" w:anchor="_Toc103331447" w:history="1">
        <w:r w:rsidR="003A23B1" w:rsidRPr="00452A5F">
          <w:rPr>
            <w:rStyle w:val="Hyperlink"/>
            <w:noProof/>
          </w:rPr>
          <w:t>Hình 3</w:t>
        </w:r>
        <w:r w:rsidR="003A23B1" w:rsidRPr="00452A5F">
          <w:rPr>
            <w:rStyle w:val="Hyperlink"/>
            <w:noProof/>
          </w:rPr>
          <w:noBreakHyphen/>
          <w:t>2: Quá trình bật tắt bằng Webserver với thiết bị 1</w:t>
        </w:r>
        <w:r w:rsidR="003A23B1">
          <w:rPr>
            <w:noProof/>
            <w:webHidden/>
          </w:rPr>
          <w:tab/>
        </w:r>
        <w:r w:rsidR="003A23B1">
          <w:rPr>
            <w:noProof/>
            <w:webHidden/>
          </w:rPr>
          <w:fldChar w:fldCharType="begin"/>
        </w:r>
        <w:r w:rsidR="003A23B1">
          <w:rPr>
            <w:noProof/>
            <w:webHidden/>
          </w:rPr>
          <w:instrText xml:space="preserve"> PAGEREF _Toc103331447 \h </w:instrText>
        </w:r>
        <w:r w:rsidR="003A23B1">
          <w:rPr>
            <w:noProof/>
            <w:webHidden/>
          </w:rPr>
        </w:r>
        <w:r w:rsidR="003A23B1">
          <w:rPr>
            <w:noProof/>
            <w:webHidden/>
          </w:rPr>
          <w:fldChar w:fldCharType="separate"/>
        </w:r>
        <w:r w:rsidR="003A23B1">
          <w:rPr>
            <w:noProof/>
            <w:webHidden/>
          </w:rPr>
          <w:t>34</w:t>
        </w:r>
        <w:r w:rsidR="003A23B1">
          <w:rPr>
            <w:noProof/>
            <w:webHidden/>
          </w:rPr>
          <w:fldChar w:fldCharType="end"/>
        </w:r>
      </w:hyperlink>
    </w:p>
    <w:p w14:paraId="03E06186" w14:textId="5181EA00" w:rsidR="003A23B1" w:rsidRDefault="00DA0716">
      <w:pPr>
        <w:pStyle w:val="TableofFigures"/>
        <w:tabs>
          <w:tab w:val="right" w:leader="dot" w:pos="8777"/>
        </w:tabs>
        <w:rPr>
          <w:rFonts w:asciiTheme="minorHAnsi" w:eastAsiaTheme="minorEastAsia" w:hAnsiTheme="minorHAnsi"/>
          <w:noProof/>
          <w:sz w:val="22"/>
        </w:rPr>
      </w:pPr>
      <w:hyperlink r:id="rId18" w:anchor="_Toc103331448" w:history="1">
        <w:r w:rsidR="003A23B1" w:rsidRPr="00452A5F">
          <w:rPr>
            <w:rStyle w:val="Hyperlink"/>
            <w:noProof/>
          </w:rPr>
          <w:t>Hình 3</w:t>
        </w:r>
        <w:r w:rsidR="003A23B1" w:rsidRPr="00452A5F">
          <w:rPr>
            <w:rStyle w:val="Hyperlink"/>
            <w:noProof/>
          </w:rPr>
          <w:noBreakHyphen/>
          <w:t>3: Sơ đồ khối của mạch ESP32</w:t>
        </w:r>
        <w:r w:rsidR="003A23B1">
          <w:rPr>
            <w:noProof/>
            <w:webHidden/>
          </w:rPr>
          <w:tab/>
        </w:r>
        <w:r w:rsidR="003A23B1">
          <w:rPr>
            <w:noProof/>
            <w:webHidden/>
          </w:rPr>
          <w:fldChar w:fldCharType="begin"/>
        </w:r>
        <w:r w:rsidR="003A23B1">
          <w:rPr>
            <w:noProof/>
            <w:webHidden/>
          </w:rPr>
          <w:instrText xml:space="preserve"> PAGEREF _Toc103331448 \h </w:instrText>
        </w:r>
        <w:r w:rsidR="003A23B1">
          <w:rPr>
            <w:noProof/>
            <w:webHidden/>
          </w:rPr>
        </w:r>
        <w:r w:rsidR="003A23B1">
          <w:rPr>
            <w:noProof/>
            <w:webHidden/>
          </w:rPr>
          <w:fldChar w:fldCharType="separate"/>
        </w:r>
        <w:r w:rsidR="003A23B1">
          <w:rPr>
            <w:noProof/>
            <w:webHidden/>
          </w:rPr>
          <w:t>35</w:t>
        </w:r>
        <w:r w:rsidR="003A23B1">
          <w:rPr>
            <w:noProof/>
            <w:webHidden/>
          </w:rPr>
          <w:fldChar w:fldCharType="end"/>
        </w:r>
      </w:hyperlink>
    </w:p>
    <w:p w14:paraId="520A0E12" w14:textId="60B01E19" w:rsidR="003A23B1" w:rsidRDefault="00DA0716">
      <w:pPr>
        <w:pStyle w:val="TableofFigures"/>
        <w:tabs>
          <w:tab w:val="right" w:leader="dot" w:pos="8777"/>
        </w:tabs>
        <w:rPr>
          <w:rFonts w:asciiTheme="minorHAnsi" w:eastAsiaTheme="minorEastAsia" w:hAnsiTheme="minorHAnsi"/>
          <w:noProof/>
          <w:sz w:val="22"/>
        </w:rPr>
      </w:pPr>
      <w:hyperlink r:id="rId19" w:anchor="_Toc103331449" w:history="1">
        <w:r w:rsidR="003A23B1" w:rsidRPr="00452A5F">
          <w:rPr>
            <w:rStyle w:val="Hyperlink"/>
            <w:noProof/>
          </w:rPr>
          <w:t>Hình 3</w:t>
        </w:r>
        <w:r w:rsidR="003A23B1" w:rsidRPr="00452A5F">
          <w:rPr>
            <w:rStyle w:val="Hyperlink"/>
            <w:noProof/>
          </w:rPr>
          <w:noBreakHyphen/>
          <w:t>4: Sơ đồ nguyên lý mạch ESP32</w:t>
        </w:r>
        <w:r w:rsidR="003A23B1">
          <w:rPr>
            <w:noProof/>
            <w:webHidden/>
          </w:rPr>
          <w:tab/>
        </w:r>
        <w:r w:rsidR="003A23B1">
          <w:rPr>
            <w:noProof/>
            <w:webHidden/>
          </w:rPr>
          <w:fldChar w:fldCharType="begin"/>
        </w:r>
        <w:r w:rsidR="003A23B1">
          <w:rPr>
            <w:noProof/>
            <w:webHidden/>
          </w:rPr>
          <w:instrText xml:space="preserve"> PAGEREF _Toc103331449 \h </w:instrText>
        </w:r>
        <w:r w:rsidR="003A23B1">
          <w:rPr>
            <w:noProof/>
            <w:webHidden/>
          </w:rPr>
        </w:r>
        <w:r w:rsidR="003A23B1">
          <w:rPr>
            <w:noProof/>
            <w:webHidden/>
          </w:rPr>
          <w:fldChar w:fldCharType="separate"/>
        </w:r>
        <w:r w:rsidR="003A23B1">
          <w:rPr>
            <w:noProof/>
            <w:webHidden/>
          </w:rPr>
          <w:t>37</w:t>
        </w:r>
        <w:r w:rsidR="003A23B1">
          <w:rPr>
            <w:noProof/>
            <w:webHidden/>
          </w:rPr>
          <w:fldChar w:fldCharType="end"/>
        </w:r>
      </w:hyperlink>
    </w:p>
    <w:p w14:paraId="66CAB1D0" w14:textId="4A9BC96F" w:rsidR="003A23B1" w:rsidRDefault="00DA0716">
      <w:pPr>
        <w:pStyle w:val="TableofFigures"/>
        <w:tabs>
          <w:tab w:val="right" w:leader="dot" w:pos="8777"/>
        </w:tabs>
        <w:rPr>
          <w:rFonts w:asciiTheme="minorHAnsi" w:eastAsiaTheme="minorEastAsia" w:hAnsiTheme="minorHAnsi"/>
          <w:noProof/>
          <w:sz w:val="22"/>
        </w:rPr>
      </w:pPr>
      <w:hyperlink r:id="rId20" w:anchor="_Toc103331450" w:history="1">
        <w:r w:rsidR="003A23B1" w:rsidRPr="00452A5F">
          <w:rPr>
            <w:rStyle w:val="Hyperlink"/>
            <w:noProof/>
          </w:rPr>
          <w:t>Hình 3</w:t>
        </w:r>
        <w:r w:rsidR="003A23B1" w:rsidRPr="00452A5F">
          <w:rPr>
            <w:rStyle w:val="Hyperlink"/>
            <w:noProof/>
          </w:rPr>
          <w:noBreakHyphen/>
          <w:t>5: Giao diện phần mềm Altium Designer</w:t>
        </w:r>
        <w:r w:rsidR="003A23B1">
          <w:rPr>
            <w:noProof/>
            <w:webHidden/>
          </w:rPr>
          <w:tab/>
        </w:r>
        <w:r w:rsidR="003A23B1">
          <w:rPr>
            <w:noProof/>
            <w:webHidden/>
          </w:rPr>
          <w:fldChar w:fldCharType="begin"/>
        </w:r>
        <w:r w:rsidR="003A23B1">
          <w:rPr>
            <w:noProof/>
            <w:webHidden/>
          </w:rPr>
          <w:instrText xml:space="preserve"> PAGEREF _Toc103331450 \h </w:instrText>
        </w:r>
        <w:r w:rsidR="003A23B1">
          <w:rPr>
            <w:noProof/>
            <w:webHidden/>
          </w:rPr>
        </w:r>
        <w:r w:rsidR="003A23B1">
          <w:rPr>
            <w:noProof/>
            <w:webHidden/>
          </w:rPr>
          <w:fldChar w:fldCharType="separate"/>
        </w:r>
        <w:r w:rsidR="003A23B1">
          <w:rPr>
            <w:noProof/>
            <w:webHidden/>
          </w:rPr>
          <w:t>38</w:t>
        </w:r>
        <w:r w:rsidR="003A23B1">
          <w:rPr>
            <w:noProof/>
            <w:webHidden/>
          </w:rPr>
          <w:fldChar w:fldCharType="end"/>
        </w:r>
      </w:hyperlink>
    </w:p>
    <w:p w14:paraId="09145A46" w14:textId="3261537A" w:rsidR="003A23B1" w:rsidRDefault="00DA0716">
      <w:pPr>
        <w:pStyle w:val="TableofFigures"/>
        <w:tabs>
          <w:tab w:val="right" w:leader="dot" w:pos="8777"/>
        </w:tabs>
        <w:rPr>
          <w:rFonts w:asciiTheme="minorHAnsi" w:eastAsiaTheme="minorEastAsia" w:hAnsiTheme="minorHAnsi"/>
          <w:noProof/>
          <w:sz w:val="22"/>
        </w:rPr>
      </w:pPr>
      <w:hyperlink w:anchor="_Toc103331451" w:history="1">
        <w:r w:rsidR="003A23B1" w:rsidRPr="00452A5F">
          <w:rPr>
            <w:rStyle w:val="Hyperlink"/>
            <w:noProof/>
          </w:rPr>
          <w:t>Hình 3</w:t>
        </w:r>
        <w:r w:rsidR="003A23B1" w:rsidRPr="00452A5F">
          <w:rPr>
            <w:rStyle w:val="Hyperlink"/>
            <w:noProof/>
          </w:rPr>
          <w:noBreakHyphen/>
          <w:t>6: Khối MCU</w:t>
        </w:r>
        <w:r w:rsidR="003A23B1">
          <w:rPr>
            <w:noProof/>
            <w:webHidden/>
          </w:rPr>
          <w:tab/>
        </w:r>
        <w:r w:rsidR="003A23B1">
          <w:rPr>
            <w:noProof/>
            <w:webHidden/>
          </w:rPr>
          <w:fldChar w:fldCharType="begin"/>
        </w:r>
        <w:r w:rsidR="003A23B1">
          <w:rPr>
            <w:noProof/>
            <w:webHidden/>
          </w:rPr>
          <w:instrText xml:space="preserve"> PAGEREF _Toc103331451 \h </w:instrText>
        </w:r>
        <w:r w:rsidR="003A23B1">
          <w:rPr>
            <w:noProof/>
            <w:webHidden/>
          </w:rPr>
        </w:r>
        <w:r w:rsidR="003A23B1">
          <w:rPr>
            <w:noProof/>
            <w:webHidden/>
          </w:rPr>
          <w:fldChar w:fldCharType="separate"/>
        </w:r>
        <w:r w:rsidR="003A23B1">
          <w:rPr>
            <w:noProof/>
            <w:webHidden/>
          </w:rPr>
          <w:t>39</w:t>
        </w:r>
        <w:r w:rsidR="003A23B1">
          <w:rPr>
            <w:noProof/>
            <w:webHidden/>
          </w:rPr>
          <w:fldChar w:fldCharType="end"/>
        </w:r>
      </w:hyperlink>
    </w:p>
    <w:p w14:paraId="6CD7DD82" w14:textId="78891204" w:rsidR="003A23B1" w:rsidRDefault="00DA0716">
      <w:pPr>
        <w:pStyle w:val="TableofFigures"/>
        <w:tabs>
          <w:tab w:val="right" w:leader="dot" w:pos="8777"/>
        </w:tabs>
        <w:rPr>
          <w:rFonts w:asciiTheme="minorHAnsi" w:eastAsiaTheme="minorEastAsia" w:hAnsiTheme="minorHAnsi"/>
          <w:noProof/>
          <w:sz w:val="22"/>
        </w:rPr>
      </w:pPr>
      <w:hyperlink w:anchor="_Toc103331452" w:history="1">
        <w:r w:rsidR="003A23B1" w:rsidRPr="00452A5F">
          <w:rPr>
            <w:rStyle w:val="Hyperlink"/>
            <w:noProof/>
          </w:rPr>
          <w:t>Hình 3</w:t>
        </w:r>
        <w:r w:rsidR="003A23B1" w:rsidRPr="00452A5F">
          <w:rPr>
            <w:rStyle w:val="Hyperlink"/>
            <w:noProof/>
          </w:rPr>
          <w:noBreakHyphen/>
          <w:t>7: Khối nguồn và ổn áp nguồn</w:t>
        </w:r>
        <w:r w:rsidR="003A23B1">
          <w:rPr>
            <w:noProof/>
            <w:webHidden/>
          </w:rPr>
          <w:tab/>
        </w:r>
        <w:r w:rsidR="003A23B1">
          <w:rPr>
            <w:noProof/>
            <w:webHidden/>
          </w:rPr>
          <w:fldChar w:fldCharType="begin"/>
        </w:r>
        <w:r w:rsidR="003A23B1">
          <w:rPr>
            <w:noProof/>
            <w:webHidden/>
          </w:rPr>
          <w:instrText xml:space="preserve"> PAGEREF _Toc103331452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3059B944" w14:textId="66499C57" w:rsidR="003A23B1" w:rsidRDefault="00DA0716">
      <w:pPr>
        <w:pStyle w:val="TableofFigures"/>
        <w:tabs>
          <w:tab w:val="right" w:leader="dot" w:pos="8777"/>
        </w:tabs>
        <w:rPr>
          <w:rFonts w:asciiTheme="minorHAnsi" w:eastAsiaTheme="minorEastAsia" w:hAnsiTheme="minorHAnsi"/>
          <w:noProof/>
          <w:sz w:val="22"/>
        </w:rPr>
      </w:pPr>
      <w:hyperlink r:id="rId21" w:anchor="_Toc103331453" w:history="1">
        <w:r w:rsidR="003A23B1" w:rsidRPr="00452A5F">
          <w:rPr>
            <w:rStyle w:val="Hyperlink"/>
            <w:noProof/>
          </w:rPr>
          <w:t>Hình 3</w:t>
        </w:r>
        <w:r w:rsidR="003A23B1" w:rsidRPr="00452A5F">
          <w:rPr>
            <w:rStyle w:val="Hyperlink"/>
            <w:noProof/>
          </w:rPr>
          <w:noBreakHyphen/>
          <w:t>8: Khối cách ly nguồn</w:t>
        </w:r>
        <w:r w:rsidR="003A23B1">
          <w:rPr>
            <w:noProof/>
            <w:webHidden/>
          </w:rPr>
          <w:tab/>
        </w:r>
        <w:r w:rsidR="003A23B1">
          <w:rPr>
            <w:noProof/>
            <w:webHidden/>
          </w:rPr>
          <w:fldChar w:fldCharType="begin"/>
        </w:r>
        <w:r w:rsidR="003A23B1">
          <w:rPr>
            <w:noProof/>
            <w:webHidden/>
          </w:rPr>
          <w:instrText xml:space="preserve"> PAGEREF _Toc103331453 \h </w:instrText>
        </w:r>
        <w:r w:rsidR="003A23B1">
          <w:rPr>
            <w:noProof/>
            <w:webHidden/>
          </w:rPr>
        </w:r>
        <w:r w:rsidR="003A23B1">
          <w:rPr>
            <w:noProof/>
            <w:webHidden/>
          </w:rPr>
          <w:fldChar w:fldCharType="separate"/>
        </w:r>
        <w:r w:rsidR="003A23B1">
          <w:rPr>
            <w:noProof/>
            <w:webHidden/>
          </w:rPr>
          <w:t>40</w:t>
        </w:r>
        <w:r w:rsidR="003A23B1">
          <w:rPr>
            <w:noProof/>
            <w:webHidden/>
          </w:rPr>
          <w:fldChar w:fldCharType="end"/>
        </w:r>
      </w:hyperlink>
    </w:p>
    <w:p w14:paraId="7D25350C" w14:textId="16CA249F" w:rsidR="003A23B1" w:rsidRDefault="00DA0716">
      <w:pPr>
        <w:pStyle w:val="TableofFigures"/>
        <w:tabs>
          <w:tab w:val="right" w:leader="dot" w:pos="8777"/>
        </w:tabs>
        <w:rPr>
          <w:rFonts w:asciiTheme="minorHAnsi" w:eastAsiaTheme="minorEastAsia" w:hAnsiTheme="minorHAnsi"/>
          <w:noProof/>
          <w:sz w:val="22"/>
        </w:rPr>
      </w:pPr>
      <w:hyperlink r:id="rId22" w:anchor="_Toc103331454" w:history="1">
        <w:r w:rsidR="003A23B1" w:rsidRPr="00452A5F">
          <w:rPr>
            <w:rStyle w:val="Hyperlink"/>
            <w:noProof/>
          </w:rPr>
          <w:t>Hình 3</w:t>
        </w:r>
        <w:r w:rsidR="003A23B1" w:rsidRPr="00452A5F">
          <w:rPr>
            <w:rStyle w:val="Hyperlink"/>
            <w:noProof/>
          </w:rPr>
          <w:noBreakHyphen/>
          <w:t>9:Khối nút nhấn</w:t>
        </w:r>
        <w:r w:rsidR="003A23B1">
          <w:rPr>
            <w:noProof/>
            <w:webHidden/>
          </w:rPr>
          <w:tab/>
        </w:r>
        <w:r w:rsidR="003A23B1">
          <w:rPr>
            <w:noProof/>
            <w:webHidden/>
          </w:rPr>
          <w:fldChar w:fldCharType="begin"/>
        </w:r>
        <w:r w:rsidR="003A23B1">
          <w:rPr>
            <w:noProof/>
            <w:webHidden/>
          </w:rPr>
          <w:instrText xml:space="preserve"> PAGEREF _Toc103331454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17711B47" w14:textId="1A3352B0" w:rsidR="003A23B1" w:rsidRDefault="00DA0716">
      <w:pPr>
        <w:pStyle w:val="TableofFigures"/>
        <w:tabs>
          <w:tab w:val="right" w:leader="dot" w:pos="8777"/>
        </w:tabs>
        <w:rPr>
          <w:rFonts w:asciiTheme="minorHAnsi" w:eastAsiaTheme="minorEastAsia" w:hAnsiTheme="minorHAnsi"/>
          <w:noProof/>
          <w:sz w:val="22"/>
        </w:rPr>
      </w:pPr>
      <w:hyperlink w:anchor="_Toc103331455" w:history="1">
        <w:r w:rsidR="003A23B1" w:rsidRPr="00452A5F">
          <w:rPr>
            <w:rStyle w:val="Hyperlink"/>
            <w:noProof/>
          </w:rPr>
          <w:t>Hình 3</w:t>
        </w:r>
        <w:r w:rsidR="003A23B1" w:rsidRPr="00452A5F">
          <w:rPr>
            <w:rStyle w:val="Hyperlink"/>
            <w:noProof/>
          </w:rPr>
          <w:noBreakHyphen/>
          <w:t>10: Khối Relay</w:t>
        </w:r>
        <w:r w:rsidR="003A23B1">
          <w:rPr>
            <w:noProof/>
            <w:webHidden/>
          </w:rPr>
          <w:tab/>
        </w:r>
        <w:r w:rsidR="003A23B1">
          <w:rPr>
            <w:noProof/>
            <w:webHidden/>
          </w:rPr>
          <w:fldChar w:fldCharType="begin"/>
        </w:r>
        <w:r w:rsidR="003A23B1">
          <w:rPr>
            <w:noProof/>
            <w:webHidden/>
          </w:rPr>
          <w:instrText xml:space="preserve"> PAGEREF _Toc103331455 \h </w:instrText>
        </w:r>
        <w:r w:rsidR="003A23B1">
          <w:rPr>
            <w:noProof/>
            <w:webHidden/>
          </w:rPr>
        </w:r>
        <w:r w:rsidR="003A23B1">
          <w:rPr>
            <w:noProof/>
            <w:webHidden/>
          </w:rPr>
          <w:fldChar w:fldCharType="separate"/>
        </w:r>
        <w:r w:rsidR="003A23B1">
          <w:rPr>
            <w:noProof/>
            <w:webHidden/>
          </w:rPr>
          <w:t>41</w:t>
        </w:r>
        <w:r w:rsidR="003A23B1">
          <w:rPr>
            <w:noProof/>
            <w:webHidden/>
          </w:rPr>
          <w:fldChar w:fldCharType="end"/>
        </w:r>
      </w:hyperlink>
    </w:p>
    <w:p w14:paraId="69302777" w14:textId="49075705" w:rsidR="003A23B1" w:rsidRDefault="00DA0716">
      <w:pPr>
        <w:pStyle w:val="TableofFigures"/>
        <w:tabs>
          <w:tab w:val="right" w:leader="dot" w:pos="8777"/>
        </w:tabs>
        <w:rPr>
          <w:rFonts w:asciiTheme="minorHAnsi" w:eastAsiaTheme="minorEastAsia" w:hAnsiTheme="minorHAnsi"/>
          <w:noProof/>
          <w:sz w:val="22"/>
        </w:rPr>
      </w:pPr>
      <w:hyperlink r:id="rId23" w:anchor="_Toc103331456" w:history="1">
        <w:r w:rsidR="003A23B1" w:rsidRPr="00452A5F">
          <w:rPr>
            <w:rStyle w:val="Hyperlink"/>
            <w:noProof/>
          </w:rPr>
          <w:t>Hình 3</w:t>
        </w:r>
        <w:r w:rsidR="003A23B1" w:rsidRPr="00452A5F">
          <w:rPr>
            <w:rStyle w:val="Hyperlink"/>
            <w:noProof/>
          </w:rPr>
          <w:noBreakHyphen/>
          <w:t>11: Khối mở rộng</w:t>
        </w:r>
        <w:r w:rsidR="003A23B1">
          <w:rPr>
            <w:noProof/>
            <w:webHidden/>
          </w:rPr>
          <w:tab/>
        </w:r>
        <w:r w:rsidR="003A23B1">
          <w:rPr>
            <w:noProof/>
            <w:webHidden/>
          </w:rPr>
          <w:fldChar w:fldCharType="begin"/>
        </w:r>
        <w:r w:rsidR="003A23B1">
          <w:rPr>
            <w:noProof/>
            <w:webHidden/>
          </w:rPr>
          <w:instrText xml:space="preserve"> PAGEREF _Toc103331456 \h </w:instrText>
        </w:r>
        <w:r w:rsidR="003A23B1">
          <w:rPr>
            <w:noProof/>
            <w:webHidden/>
          </w:rPr>
        </w:r>
        <w:r w:rsidR="003A23B1">
          <w:rPr>
            <w:noProof/>
            <w:webHidden/>
          </w:rPr>
          <w:fldChar w:fldCharType="separate"/>
        </w:r>
        <w:r w:rsidR="003A23B1">
          <w:rPr>
            <w:noProof/>
            <w:webHidden/>
          </w:rPr>
          <w:t>42</w:t>
        </w:r>
        <w:r w:rsidR="003A23B1">
          <w:rPr>
            <w:noProof/>
            <w:webHidden/>
          </w:rPr>
          <w:fldChar w:fldCharType="end"/>
        </w:r>
      </w:hyperlink>
    </w:p>
    <w:p w14:paraId="7766F4AA" w14:textId="35A2AE97" w:rsidR="003A23B1" w:rsidRDefault="00DA0716">
      <w:pPr>
        <w:pStyle w:val="TableofFigures"/>
        <w:tabs>
          <w:tab w:val="right" w:leader="dot" w:pos="8777"/>
        </w:tabs>
        <w:rPr>
          <w:rFonts w:asciiTheme="minorHAnsi" w:eastAsiaTheme="minorEastAsia" w:hAnsiTheme="minorHAnsi"/>
          <w:noProof/>
          <w:sz w:val="22"/>
        </w:rPr>
      </w:pPr>
      <w:hyperlink r:id="rId24" w:anchor="_Toc103331457" w:history="1">
        <w:r w:rsidR="003A23B1" w:rsidRPr="00452A5F">
          <w:rPr>
            <w:rStyle w:val="Hyperlink"/>
            <w:noProof/>
          </w:rPr>
          <w:t>Hình 3</w:t>
        </w:r>
        <w:r w:rsidR="003A23B1" w:rsidRPr="00452A5F">
          <w:rPr>
            <w:rStyle w:val="Hyperlink"/>
            <w:noProof/>
          </w:rPr>
          <w:noBreakHyphen/>
          <w:t>12: Sơ đồ mạch in</w:t>
        </w:r>
        <w:r w:rsidR="003A23B1">
          <w:rPr>
            <w:noProof/>
            <w:webHidden/>
          </w:rPr>
          <w:tab/>
        </w:r>
        <w:r w:rsidR="003A23B1">
          <w:rPr>
            <w:noProof/>
            <w:webHidden/>
          </w:rPr>
          <w:fldChar w:fldCharType="begin"/>
        </w:r>
        <w:r w:rsidR="003A23B1">
          <w:rPr>
            <w:noProof/>
            <w:webHidden/>
          </w:rPr>
          <w:instrText xml:space="preserve"> PAGEREF _Toc103331457 \h </w:instrText>
        </w:r>
        <w:r w:rsidR="003A23B1">
          <w:rPr>
            <w:noProof/>
            <w:webHidden/>
          </w:rPr>
        </w:r>
        <w:r w:rsidR="003A23B1">
          <w:rPr>
            <w:noProof/>
            <w:webHidden/>
          </w:rPr>
          <w:fldChar w:fldCharType="separate"/>
        </w:r>
        <w:r w:rsidR="003A23B1">
          <w:rPr>
            <w:noProof/>
            <w:webHidden/>
          </w:rPr>
          <w:t>43</w:t>
        </w:r>
        <w:r w:rsidR="003A23B1">
          <w:rPr>
            <w:noProof/>
            <w:webHidden/>
          </w:rPr>
          <w:fldChar w:fldCharType="end"/>
        </w:r>
      </w:hyperlink>
    </w:p>
    <w:p w14:paraId="43C5284D" w14:textId="39BA6B69" w:rsidR="003A23B1" w:rsidRDefault="00DA0716">
      <w:pPr>
        <w:pStyle w:val="TableofFigures"/>
        <w:tabs>
          <w:tab w:val="right" w:leader="dot" w:pos="8777"/>
        </w:tabs>
        <w:rPr>
          <w:rFonts w:asciiTheme="minorHAnsi" w:eastAsiaTheme="minorEastAsia" w:hAnsiTheme="minorHAnsi"/>
          <w:noProof/>
          <w:sz w:val="22"/>
        </w:rPr>
      </w:pPr>
      <w:hyperlink r:id="rId25" w:anchor="_Toc103331458" w:history="1">
        <w:r w:rsidR="003A23B1" w:rsidRPr="00452A5F">
          <w:rPr>
            <w:rStyle w:val="Hyperlink"/>
            <w:noProof/>
          </w:rPr>
          <w:t>Hình 3</w:t>
        </w:r>
        <w:r w:rsidR="003A23B1" w:rsidRPr="00452A5F">
          <w:rPr>
            <w:rStyle w:val="Hyperlink"/>
            <w:noProof/>
          </w:rPr>
          <w:noBreakHyphen/>
          <w:t>13: Lưu đồ thuật toán sử lý sự kiện nút nhấn</w:t>
        </w:r>
        <w:r w:rsidR="003A23B1">
          <w:rPr>
            <w:noProof/>
            <w:webHidden/>
          </w:rPr>
          <w:tab/>
        </w:r>
        <w:r w:rsidR="003A23B1">
          <w:rPr>
            <w:noProof/>
            <w:webHidden/>
          </w:rPr>
          <w:fldChar w:fldCharType="begin"/>
        </w:r>
        <w:r w:rsidR="003A23B1">
          <w:rPr>
            <w:noProof/>
            <w:webHidden/>
          </w:rPr>
          <w:instrText xml:space="preserve"> PAGEREF _Toc103331458 \h </w:instrText>
        </w:r>
        <w:r w:rsidR="003A23B1">
          <w:rPr>
            <w:noProof/>
            <w:webHidden/>
          </w:rPr>
        </w:r>
        <w:r w:rsidR="003A23B1">
          <w:rPr>
            <w:noProof/>
            <w:webHidden/>
          </w:rPr>
          <w:fldChar w:fldCharType="separate"/>
        </w:r>
        <w:r w:rsidR="003A23B1">
          <w:rPr>
            <w:noProof/>
            <w:webHidden/>
          </w:rPr>
          <w:t>44</w:t>
        </w:r>
        <w:r w:rsidR="003A23B1">
          <w:rPr>
            <w:noProof/>
            <w:webHidden/>
          </w:rPr>
          <w:fldChar w:fldCharType="end"/>
        </w:r>
      </w:hyperlink>
    </w:p>
    <w:p w14:paraId="7DA7E643" w14:textId="76999673" w:rsidR="003A23B1" w:rsidRDefault="00DA0716">
      <w:pPr>
        <w:pStyle w:val="TableofFigures"/>
        <w:tabs>
          <w:tab w:val="right" w:leader="dot" w:pos="8777"/>
        </w:tabs>
        <w:rPr>
          <w:rFonts w:asciiTheme="minorHAnsi" w:eastAsiaTheme="minorEastAsia" w:hAnsiTheme="minorHAnsi"/>
          <w:noProof/>
          <w:sz w:val="22"/>
        </w:rPr>
      </w:pPr>
      <w:hyperlink r:id="rId26" w:anchor="_Toc103331459" w:history="1">
        <w:r w:rsidR="003A23B1" w:rsidRPr="00452A5F">
          <w:rPr>
            <w:rStyle w:val="Hyperlink"/>
            <w:noProof/>
          </w:rPr>
          <w:t>Hình 3</w:t>
        </w:r>
        <w:r w:rsidR="003A23B1" w:rsidRPr="00452A5F">
          <w:rPr>
            <w:rStyle w:val="Hyperlink"/>
            <w:noProof/>
          </w:rPr>
          <w:noBreakHyphen/>
          <w:t>14: Xử lý sự kiện nhận về từ MQTT Broker</w:t>
        </w:r>
        <w:r w:rsidR="003A23B1">
          <w:rPr>
            <w:noProof/>
            <w:webHidden/>
          </w:rPr>
          <w:tab/>
        </w:r>
        <w:r w:rsidR="003A23B1">
          <w:rPr>
            <w:noProof/>
            <w:webHidden/>
          </w:rPr>
          <w:fldChar w:fldCharType="begin"/>
        </w:r>
        <w:r w:rsidR="003A23B1">
          <w:rPr>
            <w:noProof/>
            <w:webHidden/>
          </w:rPr>
          <w:instrText xml:space="preserve"> PAGEREF _Toc103331459 \h </w:instrText>
        </w:r>
        <w:r w:rsidR="003A23B1">
          <w:rPr>
            <w:noProof/>
            <w:webHidden/>
          </w:rPr>
        </w:r>
        <w:r w:rsidR="003A23B1">
          <w:rPr>
            <w:noProof/>
            <w:webHidden/>
          </w:rPr>
          <w:fldChar w:fldCharType="separate"/>
        </w:r>
        <w:r w:rsidR="003A23B1">
          <w:rPr>
            <w:noProof/>
            <w:webHidden/>
          </w:rPr>
          <w:t>45</w:t>
        </w:r>
        <w:r w:rsidR="003A23B1">
          <w:rPr>
            <w:noProof/>
            <w:webHidden/>
          </w:rPr>
          <w:fldChar w:fldCharType="end"/>
        </w:r>
      </w:hyperlink>
    </w:p>
    <w:p w14:paraId="2D39A5CE" w14:textId="1D31CA46" w:rsidR="003A23B1" w:rsidRDefault="00DA0716">
      <w:pPr>
        <w:pStyle w:val="TableofFigures"/>
        <w:tabs>
          <w:tab w:val="right" w:leader="dot" w:pos="8777"/>
        </w:tabs>
        <w:rPr>
          <w:rFonts w:asciiTheme="minorHAnsi" w:eastAsiaTheme="minorEastAsia" w:hAnsiTheme="minorHAnsi"/>
          <w:noProof/>
          <w:sz w:val="22"/>
        </w:rPr>
      </w:pPr>
      <w:hyperlink r:id="rId27" w:anchor="_Toc103331460" w:history="1">
        <w:r w:rsidR="003A23B1" w:rsidRPr="00452A5F">
          <w:rPr>
            <w:rStyle w:val="Hyperlink"/>
            <w:noProof/>
          </w:rPr>
          <w:t>Hình 4</w:t>
        </w:r>
        <w:r w:rsidR="003A23B1" w:rsidRPr="00452A5F">
          <w:rPr>
            <w:rStyle w:val="Hyperlink"/>
            <w:noProof/>
          </w:rPr>
          <w:noBreakHyphen/>
          <w:t>1: Đề tài sau khi hoàn thành (mặt nghiêng)</w:t>
        </w:r>
        <w:r w:rsidR="003A23B1">
          <w:rPr>
            <w:noProof/>
            <w:webHidden/>
          </w:rPr>
          <w:tab/>
        </w:r>
        <w:r w:rsidR="003A23B1">
          <w:rPr>
            <w:noProof/>
            <w:webHidden/>
          </w:rPr>
          <w:fldChar w:fldCharType="begin"/>
        </w:r>
        <w:r w:rsidR="003A23B1">
          <w:rPr>
            <w:noProof/>
            <w:webHidden/>
          </w:rPr>
          <w:instrText xml:space="preserve"> PAGEREF _Toc103331460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179AA748" w14:textId="67098761" w:rsidR="003A23B1" w:rsidRDefault="00DA0716">
      <w:pPr>
        <w:pStyle w:val="TableofFigures"/>
        <w:tabs>
          <w:tab w:val="right" w:leader="dot" w:pos="8777"/>
        </w:tabs>
        <w:rPr>
          <w:rFonts w:asciiTheme="minorHAnsi" w:eastAsiaTheme="minorEastAsia" w:hAnsiTheme="minorHAnsi"/>
          <w:noProof/>
          <w:sz w:val="22"/>
        </w:rPr>
      </w:pPr>
      <w:hyperlink r:id="rId28" w:anchor="_Toc103331461" w:history="1">
        <w:r w:rsidR="003A23B1" w:rsidRPr="00452A5F">
          <w:rPr>
            <w:rStyle w:val="Hyperlink"/>
            <w:noProof/>
          </w:rPr>
          <w:t>Hình 4</w:t>
        </w:r>
        <w:r w:rsidR="003A23B1" w:rsidRPr="00452A5F">
          <w:rPr>
            <w:rStyle w:val="Hyperlink"/>
            <w:noProof/>
          </w:rPr>
          <w:noBreakHyphen/>
          <w:t>2: Đề tài sau khi hoàn thành (mặt bằng)</w:t>
        </w:r>
        <w:r w:rsidR="003A23B1">
          <w:rPr>
            <w:noProof/>
            <w:webHidden/>
          </w:rPr>
          <w:tab/>
        </w:r>
        <w:r w:rsidR="003A23B1">
          <w:rPr>
            <w:noProof/>
            <w:webHidden/>
          </w:rPr>
          <w:fldChar w:fldCharType="begin"/>
        </w:r>
        <w:r w:rsidR="003A23B1">
          <w:rPr>
            <w:noProof/>
            <w:webHidden/>
          </w:rPr>
          <w:instrText xml:space="preserve"> PAGEREF _Toc103331461 \h </w:instrText>
        </w:r>
        <w:r w:rsidR="003A23B1">
          <w:rPr>
            <w:noProof/>
            <w:webHidden/>
          </w:rPr>
        </w:r>
        <w:r w:rsidR="003A23B1">
          <w:rPr>
            <w:noProof/>
            <w:webHidden/>
          </w:rPr>
          <w:fldChar w:fldCharType="separate"/>
        </w:r>
        <w:r w:rsidR="003A23B1">
          <w:rPr>
            <w:noProof/>
            <w:webHidden/>
          </w:rPr>
          <w:t>48</w:t>
        </w:r>
        <w:r w:rsidR="003A23B1">
          <w:rPr>
            <w:noProof/>
            <w:webHidden/>
          </w:rPr>
          <w:fldChar w:fldCharType="end"/>
        </w:r>
      </w:hyperlink>
    </w:p>
    <w:p w14:paraId="231027A9" w14:textId="0E521DD9" w:rsidR="003A23B1" w:rsidRDefault="00DA0716">
      <w:pPr>
        <w:pStyle w:val="TableofFigures"/>
        <w:tabs>
          <w:tab w:val="right" w:leader="dot" w:pos="8777"/>
        </w:tabs>
        <w:rPr>
          <w:rFonts w:asciiTheme="minorHAnsi" w:eastAsiaTheme="minorEastAsia" w:hAnsiTheme="minorHAnsi"/>
          <w:noProof/>
          <w:sz w:val="22"/>
        </w:rPr>
      </w:pPr>
      <w:hyperlink r:id="rId29" w:anchor="_Toc103331462" w:history="1">
        <w:r w:rsidR="003A23B1" w:rsidRPr="00452A5F">
          <w:rPr>
            <w:rStyle w:val="Hyperlink"/>
            <w:noProof/>
          </w:rPr>
          <w:t>Hình 4</w:t>
        </w:r>
        <w:r w:rsidR="003A23B1" w:rsidRPr="00452A5F">
          <w:rPr>
            <w:rStyle w:val="Hyperlink"/>
            <w:noProof/>
          </w:rPr>
          <w:noBreakHyphen/>
          <w:t>3: Giao diện phát wifi</w:t>
        </w:r>
        <w:r w:rsidR="003A23B1">
          <w:rPr>
            <w:noProof/>
            <w:webHidden/>
          </w:rPr>
          <w:tab/>
        </w:r>
        <w:r w:rsidR="003A23B1">
          <w:rPr>
            <w:noProof/>
            <w:webHidden/>
          </w:rPr>
          <w:fldChar w:fldCharType="begin"/>
        </w:r>
        <w:r w:rsidR="003A23B1">
          <w:rPr>
            <w:noProof/>
            <w:webHidden/>
          </w:rPr>
          <w:instrText xml:space="preserve"> PAGEREF _Toc103331462 \h </w:instrText>
        </w:r>
        <w:r w:rsidR="003A23B1">
          <w:rPr>
            <w:noProof/>
            <w:webHidden/>
          </w:rPr>
        </w:r>
        <w:r w:rsidR="003A23B1">
          <w:rPr>
            <w:noProof/>
            <w:webHidden/>
          </w:rPr>
          <w:fldChar w:fldCharType="separate"/>
        </w:r>
        <w:r w:rsidR="003A23B1">
          <w:rPr>
            <w:noProof/>
            <w:webHidden/>
          </w:rPr>
          <w:t>49</w:t>
        </w:r>
        <w:r w:rsidR="003A23B1">
          <w:rPr>
            <w:noProof/>
            <w:webHidden/>
          </w:rPr>
          <w:fldChar w:fldCharType="end"/>
        </w:r>
      </w:hyperlink>
    </w:p>
    <w:p w14:paraId="3DCE4235" w14:textId="30F88F91" w:rsidR="003A23B1" w:rsidRDefault="00DA0716">
      <w:pPr>
        <w:pStyle w:val="TableofFigures"/>
        <w:tabs>
          <w:tab w:val="right" w:leader="dot" w:pos="8777"/>
        </w:tabs>
        <w:rPr>
          <w:rFonts w:asciiTheme="minorHAnsi" w:eastAsiaTheme="minorEastAsia" w:hAnsiTheme="minorHAnsi"/>
          <w:noProof/>
          <w:sz w:val="22"/>
        </w:rPr>
      </w:pPr>
      <w:hyperlink r:id="rId30" w:anchor="_Toc103331463" w:history="1">
        <w:r w:rsidR="003A23B1" w:rsidRPr="00452A5F">
          <w:rPr>
            <w:rStyle w:val="Hyperlink"/>
            <w:noProof/>
          </w:rPr>
          <w:t>Hình 4</w:t>
        </w:r>
        <w:r w:rsidR="003A23B1" w:rsidRPr="00452A5F">
          <w:rPr>
            <w:rStyle w:val="Hyperlink"/>
            <w:noProof/>
          </w:rPr>
          <w:noBreakHyphen/>
          <w:t>4: Vị trí cấp nguồn 24v</w:t>
        </w:r>
        <w:r w:rsidR="003A23B1">
          <w:rPr>
            <w:noProof/>
            <w:webHidden/>
          </w:rPr>
          <w:tab/>
        </w:r>
        <w:r w:rsidR="003A23B1">
          <w:rPr>
            <w:noProof/>
            <w:webHidden/>
          </w:rPr>
          <w:fldChar w:fldCharType="begin"/>
        </w:r>
        <w:r w:rsidR="003A23B1">
          <w:rPr>
            <w:noProof/>
            <w:webHidden/>
          </w:rPr>
          <w:instrText xml:space="preserve"> PAGEREF _Toc103331463 \h </w:instrText>
        </w:r>
        <w:r w:rsidR="003A23B1">
          <w:rPr>
            <w:noProof/>
            <w:webHidden/>
          </w:rPr>
        </w:r>
        <w:r w:rsidR="003A23B1">
          <w:rPr>
            <w:noProof/>
            <w:webHidden/>
          </w:rPr>
          <w:fldChar w:fldCharType="separate"/>
        </w:r>
        <w:r w:rsidR="003A23B1">
          <w:rPr>
            <w:noProof/>
            <w:webHidden/>
          </w:rPr>
          <w:t>50</w:t>
        </w:r>
        <w:r w:rsidR="003A23B1">
          <w:rPr>
            <w:noProof/>
            <w:webHidden/>
          </w:rPr>
          <w:fldChar w:fldCharType="end"/>
        </w:r>
      </w:hyperlink>
    </w:p>
    <w:p w14:paraId="2CCEAD7E" w14:textId="29D3D366" w:rsidR="003A23B1" w:rsidRDefault="00DA0716">
      <w:pPr>
        <w:pStyle w:val="TableofFigures"/>
        <w:tabs>
          <w:tab w:val="right" w:leader="dot" w:pos="8777"/>
        </w:tabs>
        <w:rPr>
          <w:rFonts w:asciiTheme="minorHAnsi" w:eastAsiaTheme="minorEastAsia" w:hAnsiTheme="minorHAnsi"/>
          <w:noProof/>
          <w:sz w:val="22"/>
        </w:rPr>
      </w:pPr>
      <w:hyperlink r:id="rId31" w:anchor="_Toc103331464" w:history="1">
        <w:r w:rsidR="003A23B1" w:rsidRPr="00452A5F">
          <w:rPr>
            <w:rStyle w:val="Hyperlink"/>
            <w:noProof/>
          </w:rPr>
          <w:t>Hình 4</w:t>
        </w:r>
        <w:r w:rsidR="003A23B1" w:rsidRPr="00452A5F">
          <w:rPr>
            <w:rStyle w:val="Hyperlink"/>
            <w:noProof/>
          </w:rPr>
          <w:noBreakHyphen/>
          <w:t>5: Loại nút nhấn và vị trí nút nhấn trên mô hình</w:t>
        </w:r>
        <w:r w:rsidR="003A23B1">
          <w:rPr>
            <w:noProof/>
            <w:webHidden/>
          </w:rPr>
          <w:tab/>
        </w:r>
        <w:r w:rsidR="003A23B1">
          <w:rPr>
            <w:noProof/>
            <w:webHidden/>
          </w:rPr>
          <w:fldChar w:fldCharType="begin"/>
        </w:r>
        <w:r w:rsidR="003A23B1">
          <w:rPr>
            <w:noProof/>
            <w:webHidden/>
          </w:rPr>
          <w:instrText xml:space="preserve"> PAGEREF _Toc103331464 \h </w:instrText>
        </w:r>
        <w:r w:rsidR="003A23B1">
          <w:rPr>
            <w:noProof/>
            <w:webHidden/>
          </w:rPr>
        </w:r>
        <w:r w:rsidR="003A23B1">
          <w:rPr>
            <w:noProof/>
            <w:webHidden/>
          </w:rPr>
          <w:fldChar w:fldCharType="separate"/>
        </w:r>
        <w:r w:rsidR="003A23B1">
          <w:rPr>
            <w:noProof/>
            <w:webHidden/>
          </w:rPr>
          <w:t>50</w:t>
        </w:r>
        <w:r w:rsidR="003A23B1">
          <w:rPr>
            <w:noProof/>
            <w:webHidden/>
          </w:rPr>
          <w:fldChar w:fldCharType="end"/>
        </w:r>
      </w:hyperlink>
    </w:p>
    <w:p w14:paraId="0FE28422" w14:textId="705D23C4" w:rsidR="003A23B1" w:rsidRDefault="00DA0716">
      <w:pPr>
        <w:pStyle w:val="TableofFigures"/>
        <w:tabs>
          <w:tab w:val="right" w:leader="dot" w:pos="8777"/>
        </w:tabs>
        <w:rPr>
          <w:rFonts w:asciiTheme="minorHAnsi" w:eastAsiaTheme="minorEastAsia" w:hAnsiTheme="minorHAnsi"/>
          <w:noProof/>
          <w:sz w:val="22"/>
        </w:rPr>
      </w:pPr>
      <w:hyperlink w:anchor="_Toc103331465" w:history="1">
        <w:r w:rsidR="003A23B1" w:rsidRPr="00452A5F">
          <w:rPr>
            <w:rStyle w:val="Hyperlink"/>
            <w:noProof/>
          </w:rPr>
          <w:t>Hình 4</w:t>
        </w:r>
        <w:r w:rsidR="003A23B1" w:rsidRPr="00452A5F">
          <w:rPr>
            <w:rStyle w:val="Hyperlink"/>
            <w:noProof/>
          </w:rPr>
          <w:noBreakHyphen/>
          <w:t>6: File index.html</w:t>
        </w:r>
        <w:r w:rsidR="003A23B1">
          <w:rPr>
            <w:noProof/>
            <w:webHidden/>
          </w:rPr>
          <w:tab/>
        </w:r>
        <w:r w:rsidR="003A23B1">
          <w:rPr>
            <w:noProof/>
            <w:webHidden/>
          </w:rPr>
          <w:fldChar w:fldCharType="begin"/>
        </w:r>
        <w:r w:rsidR="003A23B1">
          <w:rPr>
            <w:noProof/>
            <w:webHidden/>
          </w:rPr>
          <w:instrText xml:space="preserve"> PAGEREF _Toc103331465 \h </w:instrText>
        </w:r>
        <w:r w:rsidR="003A23B1">
          <w:rPr>
            <w:noProof/>
            <w:webHidden/>
          </w:rPr>
        </w:r>
        <w:r w:rsidR="003A23B1">
          <w:rPr>
            <w:noProof/>
            <w:webHidden/>
          </w:rPr>
          <w:fldChar w:fldCharType="separate"/>
        </w:r>
        <w:r w:rsidR="003A23B1">
          <w:rPr>
            <w:noProof/>
            <w:webHidden/>
          </w:rPr>
          <w:t>50</w:t>
        </w:r>
        <w:r w:rsidR="003A23B1">
          <w:rPr>
            <w:noProof/>
            <w:webHidden/>
          </w:rPr>
          <w:fldChar w:fldCharType="end"/>
        </w:r>
      </w:hyperlink>
    </w:p>
    <w:p w14:paraId="7FF3B928" w14:textId="01B45A8F" w:rsidR="003A23B1" w:rsidRDefault="00DA0716">
      <w:pPr>
        <w:pStyle w:val="TableofFigures"/>
        <w:tabs>
          <w:tab w:val="right" w:leader="dot" w:pos="8777"/>
        </w:tabs>
        <w:rPr>
          <w:rFonts w:asciiTheme="minorHAnsi" w:eastAsiaTheme="minorEastAsia" w:hAnsiTheme="minorHAnsi"/>
          <w:noProof/>
          <w:sz w:val="22"/>
        </w:rPr>
      </w:pPr>
      <w:hyperlink w:anchor="_Toc103331466" w:history="1">
        <w:r w:rsidR="003A23B1" w:rsidRPr="00452A5F">
          <w:rPr>
            <w:rStyle w:val="Hyperlink"/>
            <w:noProof/>
          </w:rPr>
          <w:t>Hình 4</w:t>
        </w:r>
        <w:r w:rsidR="003A23B1" w:rsidRPr="00452A5F">
          <w:rPr>
            <w:rStyle w:val="Hyperlink"/>
            <w:noProof/>
          </w:rPr>
          <w:noBreakHyphen/>
          <w:t>7: Phòng 1 trên giao diện</w:t>
        </w:r>
        <w:r w:rsidR="003A23B1">
          <w:rPr>
            <w:noProof/>
            <w:webHidden/>
          </w:rPr>
          <w:tab/>
        </w:r>
        <w:r w:rsidR="003A23B1">
          <w:rPr>
            <w:noProof/>
            <w:webHidden/>
          </w:rPr>
          <w:fldChar w:fldCharType="begin"/>
        </w:r>
        <w:r w:rsidR="003A23B1">
          <w:rPr>
            <w:noProof/>
            <w:webHidden/>
          </w:rPr>
          <w:instrText xml:space="preserve"> PAGEREF _Toc103331466 \h </w:instrText>
        </w:r>
        <w:r w:rsidR="003A23B1">
          <w:rPr>
            <w:noProof/>
            <w:webHidden/>
          </w:rPr>
        </w:r>
        <w:r w:rsidR="003A23B1">
          <w:rPr>
            <w:noProof/>
            <w:webHidden/>
          </w:rPr>
          <w:fldChar w:fldCharType="separate"/>
        </w:r>
        <w:r w:rsidR="003A23B1">
          <w:rPr>
            <w:noProof/>
            <w:webHidden/>
          </w:rPr>
          <w:t>51</w:t>
        </w:r>
        <w:r w:rsidR="003A23B1">
          <w:rPr>
            <w:noProof/>
            <w:webHidden/>
          </w:rPr>
          <w:fldChar w:fldCharType="end"/>
        </w:r>
      </w:hyperlink>
    </w:p>
    <w:p w14:paraId="31F835E4" w14:textId="44132533" w:rsidR="00B1055C" w:rsidRDefault="00B90F95">
      <w:r>
        <w:fldChar w:fldCharType="end"/>
      </w:r>
      <w:r w:rsidR="00B1055C">
        <w:br w:type="page"/>
      </w:r>
    </w:p>
    <w:p w14:paraId="7B8AC627" w14:textId="44A15F76" w:rsidR="00B1055C" w:rsidRPr="00B1055C" w:rsidRDefault="00B1055C" w:rsidP="00B1055C">
      <w:pPr>
        <w:pStyle w:val="Heading1"/>
        <w:numPr>
          <w:ilvl w:val="0"/>
          <w:numId w:val="0"/>
        </w:numPr>
        <w:jc w:val="left"/>
      </w:pPr>
      <w:bookmarkStart w:id="3" w:name="_Toc103331470"/>
      <w:r>
        <w:lastRenderedPageBreak/>
        <w:t>DANH MỤC BẢNG BIỂU</w:t>
      </w:r>
      <w:bookmarkEnd w:id="3"/>
    </w:p>
    <w:p w14:paraId="30AED442" w14:textId="770C74C6" w:rsidR="00B90F95" w:rsidRDefault="00B90F95">
      <w:pPr>
        <w:pStyle w:val="TableofFigures"/>
        <w:tabs>
          <w:tab w:val="right" w:leader="dot" w:pos="8777"/>
        </w:tabs>
        <w:rPr>
          <w:rFonts w:asciiTheme="minorHAnsi" w:eastAsiaTheme="minorEastAsia" w:hAnsiTheme="minorHAnsi"/>
          <w:noProof/>
          <w:sz w:val="22"/>
        </w:rPr>
      </w:pPr>
      <w:r>
        <w:fldChar w:fldCharType="begin"/>
      </w:r>
      <w:r>
        <w:instrText xml:space="preserve"> TOC \h \z \c "Bảng" </w:instrText>
      </w:r>
      <w:r>
        <w:fldChar w:fldCharType="separate"/>
      </w:r>
      <w:hyperlink w:anchor="_Toc103273695" w:history="1">
        <w:r w:rsidRPr="00A4378C">
          <w:rPr>
            <w:rStyle w:val="Hyperlink"/>
            <w:noProof/>
          </w:rPr>
          <w:t>Bảng 2</w:t>
        </w:r>
        <w:r w:rsidRPr="00A4378C">
          <w:rPr>
            <w:rStyle w:val="Hyperlink"/>
            <w:noProof/>
          </w:rPr>
          <w:noBreakHyphen/>
          <w:t>1: Các chuẩn wifi hiện nay</w:t>
        </w:r>
        <w:r>
          <w:rPr>
            <w:noProof/>
            <w:webHidden/>
          </w:rPr>
          <w:tab/>
        </w:r>
        <w:r>
          <w:rPr>
            <w:noProof/>
            <w:webHidden/>
          </w:rPr>
          <w:fldChar w:fldCharType="begin"/>
        </w:r>
        <w:r>
          <w:rPr>
            <w:noProof/>
            <w:webHidden/>
          </w:rPr>
          <w:instrText xml:space="preserve"> PAGEREF _Toc103273695 \h </w:instrText>
        </w:r>
        <w:r>
          <w:rPr>
            <w:noProof/>
            <w:webHidden/>
          </w:rPr>
        </w:r>
        <w:r>
          <w:rPr>
            <w:noProof/>
            <w:webHidden/>
          </w:rPr>
          <w:fldChar w:fldCharType="separate"/>
        </w:r>
        <w:r>
          <w:rPr>
            <w:noProof/>
            <w:webHidden/>
          </w:rPr>
          <w:t>16</w:t>
        </w:r>
        <w:r>
          <w:rPr>
            <w:noProof/>
            <w:webHidden/>
          </w:rPr>
          <w:fldChar w:fldCharType="end"/>
        </w:r>
      </w:hyperlink>
    </w:p>
    <w:p w14:paraId="3E11BE98" w14:textId="2AB6F39D" w:rsidR="00B90F95" w:rsidRDefault="00DA0716">
      <w:pPr>
        <w:pStyle w:val="TableofFigures"/>
        <w:tabs>
          <w:tab w:val="right" w:leader="dot" w:pos="8777"/>
        </w:tabs>
        <w:rPr>
          <w:rFonts w:asciiTheme="minorHAnsi" w:eastAsiaTheme="minorEastAsia" w:hAnsiTheme="minorHAnsi"/>
          <w:noProof/>
          <w:sz w:val="22"/>
        </w:rPr>
      </w:pPr>
      <w:hyperlink w:anchor="_Toc103273696" w:history="1">
        <w:r w:rsidR="00B90F95" w:rsidRPr="00A4378C">
          <w:rPr>
            <w:rStyle w:val="Hyperlink"/>
            <w:noProof/>
          </w:rPr>
          <w:t>Bảng 2</w:t>
        </w:r>
        <w:r w:rsidR="00B90F95" w:rsidRPr="00A4378C">
          <w:rPr>
            <w:rStyle w:val="Hyperlink"/>
            <w:noProof/>
          </w:rPr>
          <w:noBreakHyphen/>
          <w:t>2: Các thông số chính của B0505s</w:t>
        </w:r>
        <w:r w:rsidR="00B90F95">
          <w:rPr>
            <w:noProof/>
            <w:webHidden/>
          </w:rPr>
          <w:tab/>
        </w:r>
        <w:r w:rsidR="00B90F95">
          <w:rPr>
            <w:noProof/>
            <w:webHidden/>
          </w:rPr>
          <w:fldChar w:fldCharType="begin"/>
        </w:r>
        <w:r w:rsidR="00B90F95">
          <w:rPr>
            <w:noProof/>
            <w:webHidden/>
          </w:rPr>
          <w:instrText xml:space="preserve"> PAGEREF _Toc103273696 \h </w:instrText>
        </w:r>
        <w:r w:rsidR="00B90F95">
          <w:rPr>
            <w:noProof/>
            <w:webHidden/>
          </w:rPr>
        </w:r>
        <w:r w:rsidR="00B90F95">
          <w:rPr>
            <w:noProof/>
            <w:webHidden/>
          </w:rPr>
          <w:fldChar w:fldCharType="separate"/>
        </w:r>
        <w:r w:rsidR="00B90F95">
          <w:rPr>
            <w:noProof/>
            <w:webHidden/>
          </w:rPr>
          <w:t>22</w:t>
        </w:r>
        <w:r w:rsidR="00B90F95">
          <w:rPr>
            <w:noProof/>
            <w:webHidden/>
          </w:rPr>
          <w:fldChar w:fldCharType="end"/>
        </w:r>
      </w:hyperlink>
    </w:p>
    <w:p w14:paraId="49C9A629" w14:textId="16916EE2" w:rsidR="00B90F95" w:rsidRDefault="00DA0716">
      <w:pPr>
        <w:pStyle w:val="TableofFigures"/>
        <w:tabs>
          <w:tab w:val="right" w:leader="dot" w:pos="8777"/>
        </w:tabs>
        <w:rPr>
          <w:rFonts w:asciiTheme="minorHAnsi" w:eastAsiaTheme="minorEastAsia" w:hAnsiTheme="minorHAnsi"/>
          <w:noProof/>
          <w:sz w:val="22"/>
        </w:rPr>
      </w:pPr>
      <w:hyperlink w:anchor="_Toc103273697" w:history="1">
        <w:r w:rsidR="00B90F95" w:rsidRPr="00A4378C">
          <w:rPr>
            <w:rStyle w:val="Hyperlink"/>
            <w:noProof/>
          </w:rPr>
          <w:t>Bảng 3</w:t>
        </w:r>
        <w:r w:rsidR="00B90F95" w:rsidRPr="00A4378C">
          <w:rPr>
            <w:rStyle w:val="Hyperlink"/>
            <w:noProof/>
          </w:rPr>
          <w:noBreakHyphen/>
          <w:t>1: Một số thẻ HTML cơ bản</w:t>
        </w:r>
        <w:r w:rsidR="00B90F95">
          <w:rPr>
            <w:noProof/>
            <w:webHidden/>
          </w:rPr>
          <w:tab/>
        </w:r>
        <w:r w:rsidR="00B90F95">
          <w:rPr>
            <w:noProof/>
            <w:webHidden/>
          </w:rPr>
          <w:fldChar w:fldCharType="begin"/>
        </w:r>
        <w:r w:rsidR="00B90F95">
          <w:rPr>
            <w:noProof/>
            <w:webHidden/>
          </w:rPr>
          <w:instrText xml:space="preserve"> PAGEREF _Toc103273697 \h </w:instrText>
        </w:r>
        <w:r w:rsidR="00B90F95">
          <w:rPr>
            <w:noProof/>
            <w:webHidden/>
          </w:rPr>
        </w:r>
        <w:r w:rsidR="00B90F95">
          <w:rPr>
            <w:noProof/>
            <w:webHidden/>
          </w:rPr>
          <w:fldChar w:fldCharType="separate"/>
        </w:r>
        <w:r w:rsidR="00B90F95">
          <w:rPr>
            <w:noProof/>
            <w:webHidden/>
          </w:rPr>
          <w:t>45</w:t>
        </w:r>
        <w:r w:rsidR="00B90F95">
          <w:rPr>
            <w:noProof/>
            <w:webHidden/>
          </w:rPr>
          <w:fldChar w:fldCharType="end"/>
        </w:r>
      </w:hyperlink>
    </w:p>
    <w:p w14:paraId="088CDD94" w14:textId="57F83DAC" w:rsidR="00B1055C" w:rsidRPr="00B1055C" w:rsidRDefault="00B90F95" w:rsidP="00B1055C">
      <w:r>
        <w:fldChar w:fldCharType="end"/>
      </w:r>
    </w:p>
    <w:p w14:paraId="3BB38016" w14:textId="3EDABCB7" w:rsidR="00D6725A" w:rsidRPr="00DB6C3C" w:rsidRDefault="00B1055C" w:rsidP="00DB6C3C">
      <w:pPr>
        <w:pStyle w:val="Heading1"/>
        <w:numPr>
          <w:ilvl w:val="0"/>
          <w:numId w:val="0"/>
        </w:numPr>
      </w:pPr>
      <w:r>
        <w:br w:type="page"/>
      </w:r>
      <w:bookmarkStart w:id="4" w:name="_Toc103331471"/>
      <w:r w:rsidR="003539D5">
        <w:lastRenderedPageBreak/>
        <w:t>LỜI MỞ ĐẦU</w:t>
      </w:r>
      <w:bookmarkEnd w:id="4"/>
    </w:p>
    <w:p w14:paraId="40391F4D" w14:textId="77777777" w:rsidR="00D6725A" w:rsidRPr="00DB6C3C" w:rsidRDefault="00D6725A" w:rsidP="00DB6C3C">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4111A45B" w14:textId="64DD90F4" w:rsidR="00574B43" w:rsidRPr="00DB6C3C" w:rsidRDefault="00574B43" w:rsidP="00DB6C3C">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164BC0D3" w14:textId="1147BC19" w:rsidR="00574B43" w:rsidRPr="00DB6C3C" w:rsidRDefault="00574B43" w:rsidP="00DB6C3C">
      <w:pPr>
        <w:pStyle w:val="content"/>
      </w:pPr>
      <w:r w:rsidRPr="00DB6C3C">
        <w:t>Trong các công nghệ của cách mạng 4.0. Với sự phát triển của Internet, công nghệ Internet vạn vật (IoT) đang được phát triển một cách nhanh chóng. Hệ sinh thái IOT cho phép các tổ chức có thể kết nối, kiểm soát và sử dụng các </w:t>
      </w:r>
      <w:r w:rsidRPr="00DB6C3C">
        <w:rPr>
          <w:rStyle w:val="Emphasis"/>
          <w:i w:val="0"/>
          <w:iCs w:val="0"/>
        </w:rPr>
        <w:t>thiết bị IOT</w:t>
      </w:r>
      <w:r w:rsidRPr="00DB6C3C">
        <w:t>. Trong hệ sinh thái này, một tổ chức có thể sử dụng các thiết bị như điện thoại thông minh, máy tính bản,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50E23713" w14:textId="3E3D158C" w:rsidR="00D6725A" w:rsidRPr="00DB6C3C" w:rsidRDefault="00D6725A" w:rsidP="00DB6C3C">
      <w:pPr>
        <w:pStyle w:val="content"/>
      </w:pPr>
      <w:r w:rsidRPr="00DB6C3C">
        <w:t xml:space="preserve">Hệ thống giám sát điều khiển </w:t>
      </w:r>
      <w:r w:rsidR="00DB6C3C" w:rsidRPr="00DB6C3C">
        <w:t>từ xa</w:t>
      </w:r>
      <w:r w:rsidRPr="00DB6C3C">
        <w:t xml:space="preserve"> là một giải pháp vô cùng thông minh. Đây là thành quả của nền công nghiệp 4.0. Thay vì sử dụng phương thức </w:t>
      </w:r>
      <w:r w:rsidR="00DB6C3C" w:rsidRPr="00DB6C3C">
        <w:t xml:space="preserve">điều khiển và </w:t>
      </w:r>
      <w:r w:rsidRPr="00DB6C3C">
        <w:t xml:space="preserve">giám sát điều khiển thủ công kém hiệu quả, chính xác. Giờ đây với hệ thống giám, </w:t>
      </w:r>
      <w:r w:rsidR="00574B43" w:rsidRPr="00DB6C3C">
        <w:t>người vận hành</w:t>
      </w:r>
      <w:r w:rsidRPr="00DB6C3C">
        <w:t xml:space="preserve"> có thể giám sát từ xa mọi lúc, mọi nơi thông qua các thiết bị thông minh có hỗ trợ kết nối internet: smartphone, table, laptop,…</w:t>
      </w:r>
    </w:p>
    <w:p w14:paraId="1AFD0BCA" w14:textId="31C54BBD" w:rsidR="00F861C0" w:rsidRDefault="00D6725A" w:rsidP="00F861C0">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rsidR="00DB6C3C">
        <w:t xml:space="preserve"> </w:t>
      </w:r>
      <w:r w:rsidRPr="00DB6C3C">
        <w:t xml:space="preserve">Đặc biệt </w:t>
      </w:r>
      <w:r w:rsidR="00DB6C3C" w:rsidRPr="00DB6C3C">
        <w:t xml:space="preserve">trong công nghiệp có nhiều </w:t>
      </w:r>
      <w:r w:rsidRPr="00DB6C3C">
        <w:t xml:space="preserve">các hệ thống nhà máy lớn, việc sử dụng hệ thống giám sát từ xa càng quan trọng. Việc giám sát và điều khiển toàn bộ hệ thống được đảm </w:t>
      </w:r>
      <w:r w:rsidRPr="00DB6C3C">
        <w:lastRenderedPageBreak/>
        <w:t>bảo. Hệ thống còn hỗ trợ việc giám sát – điều khiển tập trung các nhà máy phân tán ở bất kỳ vị trí nào.</w:t>
      </w:r>
    </w:p>
    <w:p w14:paraId="0D1CD705" w14:textId="77777777" w:rsidR="00F861C0" w:rsidRDefault="00DB6C3C" w:rsidP="00F861C0">
      <w:pPr>
        <w:pStyle w:val="content"/>
      </w:pPr>
      <w:r w:rsidRPr="00DB6C3C">
        <w:t xml:space="preserve">Để </w:t>
      </w:r>
      <w:r>
        <w:t xml:space="preserve">tìm hiểu </w:t>
      </w:r>
      <w:r w:rsidR="00F861C0">
        <w:t>về việc điều khiển và giám sát từ xa, cũng như việc ứng dụng các kiến thức đã học về vi điều khiển, vi xử lý, các môn học về điều khiển và giám sát không dây, em đã quyết định chọn đề tài: “T</w:t>
      </w:r>
      <w:r w:rsidR="00F861C0" w:rsidRPr="00F861C0">
        <w:t xml:space="preserve">hiết kế hệ thống điều khiển và giám sát các thiết bị từ xa bằng </w:t>
      </w:r>
      <w:r w:rsidR="00F861C0">
        <w:t>Wifi</w:t>
      </w:r>
      <w:r w:rsidR="00F861C0" w:rsidRPr="00F861C0">
        <w:t xml:space="preserve"> sử dụng </w:t>
      </w:r>
      <w:r w:rsidR="00F861C0">
        <w:t>ESP</w:t>
      </w:r>
      <w:r w:rsidR="00F861C0" w:rsidRPr="00F861C0">
        <w:t>32</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3A0AC006" w:rsidR="00F861C0" w:rsidRDefault="00F861C0" w:rsidP="00F861C0">
      <w:pPr>
        <w:pStyle w:val="content"/>
        <w:ind w:left="720" w:firstLine="0"/>
      </w:pPr>
      <w:r>
        <w:t>Chương 1 - Tổng quan về hệ thống điều khiển và giám sát</w:t>
      </w:r>
    </w:p>
    <w:p w14:paraId="0F6F3CEA" w14:textId="6C5A4CD7" w:rsidR="00F861C0" w:rsidRDefault="00F861C0" w:rsidP="00F861C0">
      <w:pPr>
        <w:pStyle w:val="content"/>
        <w:ind w:left="720" w:firstLine="0"/>
      </w:pPr>
      <w:r>
        <w:t xml:space="preserve">Chương 2 - Cơ sở lý thuyết </w:t>
      </w:r>
    </w:p>
    <w:p w14:paraId="771E1860" w14:textId="3F2ABEAD" w:rsidR="00F861C0" w:rsidRDefault="00F861C0" w:rsidP="00F861C0">
      <w:pPr>
        <w:pStyle w:val="content"/>
        <w:ind w:left="720" w:firstLine="0"/>
      </w:pPr>
      <w:r>
        <w:t>Chương 3 - Thiết kế hệ thống điều khiển và giám sát</w:t>
      </w:r>
    </w:p>
    <w:p w14:paraId="11AB04A0" w14:textId="77777777" w:rsidR="00F861C0" w:rsidRDefault="00F861C0">
      <w:pPr>
        <w:rPr>
          <w:rFonts w:ascii="Times New Roman" w:hAnsi="Times New Roman"/>
          <w:sz w:val="28"/>
        </w:rPr>
      </w:pPr>
      <w:r>
        <w:br w:type="page"/>
      </w:r>
    </w:p>
    <w:p w14:paraId="45FDE985" w14:textId="7341CD4A" w:rsidR="00DB6C3C" w:rsidRDefault="00F861C0" w:rsidP="00F861C0">
      <w:pPr>
        <w:pStyle w:val="Heading1"/>
      </w:pPr>
      <w:bookmarkStart w:id="5" w:name="_Toc103331472"/>
      <w:r>
        <w:lastRenderedPageBreak/>
        <w:t xml:space="preserve">TỔNG QUAN VỀ HỆ THỐNG ĐIỀU KHIỂN </w:t>
      </w:r>
      <w:r w:rsidR="007C502F">
        <w:br/>
      </w:r>
      <w:r>
        <w:t>VÀ GIÁM SÁT</w:t>
      </w:r>
      <w:r w:rsidR="007C502F">
        <w:t xml:space="preserve"> từ xa</w:t>
      </w:r>
      <w:bookmarkEnd w:id="5"/>
    </w:p>
    <w:p w14:paraId="4B3684B2" w14:textId="77777777" w:rsidR="006B41BE" w:rsidRPr="006B41BE" w:rsidRDefault="006B41BE" w:rsidP="006B41BE">
      <w:pPr>
        <w:pStyle w:val="level1"/>
      </w:pPr>
      <w:bookmarkStart w:id="6" w:name="_Toc103331473"/>
      <w:r w:rsidRPr="006B41BE">
        <w:t>Lý do lựa chọn đề tài</w:t>
      </w:r>
      <w:bookmarkEnd w:id="6"/>
    </w:p>
    <w:p w14:paraId="01AEBC83" w14:textId="5B2FB601" w:rsidR="00D31227" w:rsidRDefault="006B41BE" w:rsidP="00D31227">
      <w:pPr>
        <w:pStyle w:val="level2"/>
      </w:pPr>
      <w:bookmarkStart w:id="7" w:name="_Toc103331474"/>
      <w:r>
        <w:t>Đặt vấn đề</w:t>
      </w:r>
      <w:bookmarkEnd w:id="7"/>
    </w:p>
    <w:p w14:paraId="3C572EC0" w14:textId="63E818D7" w:rsidR="00E63D87" w:rsidRDefault="007C502F" w:rsidP="00E63D87">
      <w:pPr>
        <w:pStyle w:val="content"/>
      </w:pPr>
      <w:r>
        <w:t>Cuộc</w:t>
      </w:r>
      <w:r w:rsidR="002B2BAE">
        <w:t xml:space="preserve"> cách mạng công nghiệp 4.0</w:t>
      </w:r>
      <w:r>
        <w:t xml:space="preserve"> đang bùng nổ và </w:t>
      </w:r>
      <w:r w:rsidR="002B2BAE" w:rsidRPr="002B2BAE">
        <w:t>tập trung vào công nghệ kỹ thuật số từ những thập kỷ gần đây lên một cấp độ hoàn toàn mới với sự trợ giúp của kết nối thông qua Internet vạn vật,</w:t>
      </w:r>
      <w:r w:rsidRPr="007C502F">
        <w:t xml:space="preserve"> truy cập dữ liệu thời gian thực và giới thiệu các hệ thống vật lý không gian mạng. </w:t>
      </w:r>
      <w:r w:rsidR="00E63D87">
        <w:t>Nó</w:t>
      </w:r>
      <w:r w:rsidRPr="007C502F">
        <w:t xml:space="preserve"> cung cấp một cách tiếp cận liên kết và toàn diện hơn cho sản xuất</w:t>
      </w:r>
      <w:r w:rsidR="00E63D87">
        <w:t xml:space="preserve">, đồng thời giúp </w:t>
      </w:r>
      <w:r w:rsidRPr="007C502F">
        <w:t xml:space="preserve">kết nối vật lý với kỹ thuật số và cho phép cộng tác và truy cập tốt hơn giữa các bộ phận, đối tác, nhà cung cấp, sản phẩm và con người. </w:t>
      </w:r>
      <w:r w:rsidR="00E63D87">
        <w:t>Điều này</w:t>
      </w:r>
      <w:r w:rsidRPr="007C502F">
        <w:t xml:space="preserve"> cho phép các nhà máy thông minh, sản phẩm thông minh và chuỗi cung ứng cũng thông minh, và làm cho các hệ thống sản xuất và dịch vụ trở nên linh hoạt và đáp ứng khách hàng hơn. </w:t>
      </w:r>
    </w:p>
    <w:p w14:paraId="5A0DD5C8" w14:textId="7BC74520" w:rsidR="00E63D87" w:rsidRDefault="00E63D87" w:rsidP="00E63D87">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ứng dụng IoT trong việc điều khiển và giám sát thiết bị</w:t>
      </w:r>
      <w:r w:rsidRPr="00DD719D">
        <w:t xml:space="preserve">, thân thiện với người dùng, khả năng tùy biến cao và giá thành phải chăng, </w:t>
      </w:r>
      <w:r>
        <w:t xml:space="preserve">em </w:t>
      </w:r>
      <w:r w:rsidRPr="00DD719D">
        <w:t>xin giới thiệu đề tài: “</w:t>
      </w:r>
      <w:r>
        <w:rPr>
          <w:b/>
          <w:szCs w:val="28"/>
        </w:rPr>
        <w:t>T</w:t>
      </w:r>
      <w:r w:rsidRPr="00E63D87">
        <w:rPr>
          <w:b/>
          <w:szCs w:val="28"/>
        </w:rPr>
        <w:t xml:space="preserve">hiết kế hệ thống điều khiển và giám sát các thiết bị từ xa bằng </w:t>
      </w:r>
      <w:r>
        <w:rPr>
          <w:b/>
          <w:szCs w:val="28"/>
        </w:rPr>
        <w:t>W</w:t>
      </w:r>
      <w:r w:rsidRPr="00E63D87">
        <w:rPr>
          <w:b/>
          <w:szCs w:val="28"/>
        </w:rPr>
        <w:t>i</w:t>
      </w:r>
      <w:r>
        <w:rPr>
          <w:b/>
          <w:szCs w:val="28"/>
        </w:rPr>
        <w:t>F</w:t>
      </w:r>
      <w:r w:rsidRPr="00E63D87">
        <w:rPr>
          <w:b/>
          <w:szCs w:val="28"/>
        </w:rPr>
        <w:t xml:space="preserve">i sử dụng </w:t>
      </w:r>
      <w:r>
        <w:rPr>
          <w:b/>
          <w:szCs w:val="28"/>
        </w:rPr>
        <w:t>ESP</w:t>
      </w:r>
      <w:r w:rsidRPr="00E63D87">
        <w:rPr>
          <w:b/>
          <w:szCs w:val="28"/>
        </w:rPr>
        <w:t>32</w:t>
      </w:r>
      <w:r w:rsidRPr="00DD719D">
        <w:t>”.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cách thiết bị từ xa ở mọi lúc mọi nơi chỉ cần có một thiết bị có thể kết nối được với Internet</w:t>
      </w:r>
    </w:p>
    <w:p w14:paraId="2126B0E6" w14:textId="13C60CE4" w:rsidR="007C502F" w:rsidRDefault="00C74FCB" w:rsidP="00C74FCB">
      <w:pPr>
        <w:pStyle w:val="level2"/>
      </w:pPr>
      <w:bookmarkStart w:id="8" w:name="_Toc103331475"/>
      <w:r>
        <w:t>Giới thiệu chung về đề tài</w:t>
      </w:r>
      <w:bookmarkEnd w:id="8"/>
    </w:p>
    <w:p w14:paraId="766077E2" w14:textId="070022C8" w:rsidR="00C74FCB" w:rsidRDefault="00C74FCB" w:rsidP="00C74FCB">
      <w:pPr>
        <w:pStyle w:val="content"/>
      </w:pPr>
      <w:r>
        <w:t xml:space="preserve">Trong đề tài này, em sẽ thực hiện thiết kế </w:t>
      </w:r>
      <w:r w:rsidR="0076615A">
        <w:t xml:space="preserve">một mô hình điều khiển, giám sát từ xa bằng WiFi sử dụng ESP32 . Mô hình gồm 2 phần chính là </w:t>
      </w:r>
      <w:r>
        <w:t>mạch điện tử</w:t>
      </w:r>
      <w:r w:rsidR="0076615A">
        <w:t xml:space="preserve"> và phần mềm điều khiển. Đầu vào của mạch điện tử có 6 nút nhấn để điều khiển đầu ra gồm 6 rơ le. Phần mềm sẽ đồng bộ với nút nhấn trên phần cứng để hiển thị trạng thái bật tắt của thiết bị, đồng thời chúng ta có thể bật tắt thiết bị ngay trên phần mềm.</w:t>
      </w:r>
    </w:p>
    <w:p w14:paraId="6CD22E6C" w14:textId="77777777" w:rsidR="008C0A32" w:rsidRDefault="00767DA5" w:rsidP="008C0A32">
      <w:pPr>
        <w:pStyle w:val="level1"/>
      </w:pPr>
      <w:r>
        <w:lastRenderedPageBreak/>
        <w:t xml:space="preserve"> </w:t>
      </w:r>
      <w:bookmarkStart w:id="9" w:name="_Toc103331476"/>
      <w:r>
        <w:t>Vai trò và ý nghĩa của đề tài</w:t>
      </w:r>
      <w:bookmarkEnd w:id="9"/>
    </w:p>
    <w:p w14:paraId="33878355" w14:textId="379BBDEE" w:rsidR="008C0A32" w:rsidRPr="008C0A32" w:rsidRDefault="008C0A32" w:rsidP="008C0A32">
      <w:pPr>
        <w:pStyle w:val="content"/>
        <w:ind w:firstLine="0"/>
        <w:rPr>
          <w:i/>
          <w:iCs/>
        </w:rPr>
      </w:pPr>
      <w:r w:rsidRPr="008C0A32">
        <w:rPr>
          <w:i/>
          <w:iCs/>
        </w:rPr>
        <w:t>Vai trò của đề tài</w:t>
      </w:r>
    </w:p>
    <w:p w14:paraId="56E1CA24" w14:textId="77777777" w:rsidR="008C0A32" w:rsidRDefault="00767DA5" w:rsidP="00C74FCB">
      <w:pPr>
        <w:pStyle w:val="content"/>
      </w:pPr>
      <w:r>
        <w:t>Đề tài tập trung vào thiết kế mô hình giám s</w:t>
      </w:r>
      <w:r w:rsidR="00432073">
        <w:t xml:space="preserve">át trạng thái bật tắt các thiết bị qua đầu ra rơ le thông qua Wifi và Internet. </w:t>
      </w:r>
    </w:p>
    <w:p w14:paraId="2B430216" w14:textId="1C4D271A" w:rsidR="00767DA5" w:rsidRDefault="00432073" w:rsidP="00C74FCB">
      <w:pPr>
        <w:pStyle w:val="content"/>
      </w:pPr>
      <w:r>
        <w:t>Đề tài giúp người dùng và người vận hành có thể giám sát và điều khiển dễ dàng các thiết bị thông qua điện thoại hoặc máy tính có kết nối Internet</w:t>
      </w:r>
      <w:r w:rsidR="008C0A32">
        <w:t xml:space="preserve">.  </w:t>
      </w:r>
    </w:p>
    <w:p w14:paraId="5B9F71E2" w14:textId="3AA55DE3" w:rsidR="008C0A32" w:rsidRPr="008C0A32" w:rsidRDefault="008C0A32" w:rsidP="008C0A32">
      <w:pPr>
        <w:pStyle w:val="content"/>
        <w:ind w:firstLine="0"/>
        <w:rPr>
          <w:i/>
          <w:iCs/>
        </w:rPr>
      </w:pPr>
      <w:r w:rsidRPr="008C0A32">
        <w:rPr>
          <w:i/>
          <w:iCs/>
        </w:rPr>
        <w:t>Ý nghĩa của đề tài</w:t>
      </w:r>
    </w:p>
    <w:p w14:paraId="750FB16B" w14:textId="05B62BBE" w:rsidR="008C0A32" w:rsidRDefault="008C0A32" w:rsidP="008C0A32">
      <w:pPr>
        <w:pStyle w:val="content"/>
        <w:numPr>
          <w:ilvl w:val="0"/>
          <w:numId w:val="8"/>
        </w:numPr>
      </w:pPr>
      <w:r>
        <w:t>Ứng dụng IoT vào trong các mạch điện tử giúp trở nên thông minh hơn</w:t>
      </w:r>
    </w:p>
    <w:p w14:paraId="38B8C894" w14:textId="6260AA02" w:rsidR="008C0A32" w:rsidRDefault="008C0A32" w:rsidP="008C0A32">
      <w:pPr>
        <w:pStyle w:val="content"/>
        <w:numPr>
          <w:ilvl w:val="0"/>
          <w:numId w:val="8"/>
        </w:numPr>
      </w:pPr>
      <w:r>
        <w:t>Giảm thiểu được chi phí quản lý và giám sát</w:t>
      </w:r>
    </w:p>
    <w:p w14:paraId="08B0F5C1" w14:textId="2F166A5F" w:rsidR="008C0A32" w:rsidRDefault="008C0A32" w:rsidP="008C0A32">
      <w:pPr>
        <w:pStyle w:val="content"/>
        <w:numPr>
          <w:ilvl w:val="0"/>
          <w:numId w:val="8"/>
        </w:numPr>
      </w:pPr>
      <w:r>
        <w:t>Dần đưa các thiết bị thông minh vào nhà máy và nhà thông minh</w:t>
      </w:r>
    </w:p>
    <w:p w14:paraId="67074AE0" w14:textId="133EF9E9" w:rsidR="00F0124D" w:rsidRPr="00F861C0" w:rsidRDefault="008C0A32" w:rsidP="00F0124D">
      <w:pPr>
        <w:pStyle w:val="level1"/>
      </w:pPr>
      <w:r>
        <w:t xml:space="preserve"> </w:t>
      </w:r>
      <w:bookmarkStart w:id="10" w:name="_Toc103331477"/>
      <w:r>
        <w:t>C</w:t>
      </w:r>
      <w:r w:rsidR="00767DA5">
        <w:t>ông nghệ sử dụng để</w:t>
      </w:r>
      <w:r w:rsidR="00F0124D">
        <w:t xml:space="preserve"> điều khiển và giám sát từ xa</w:t>
      </w:r>
      <w:r>
        <w:t xml:space="preserve"> hiện nay</w:t>
      </w:r>
      <w:bookmarkEnd w:id="10"/>
    </w:p>
    <w:p w14:paraId="333A84D9" w14:textId="03E47D30" w:rsidR="00F0124D" w:rsidRDefault="00F0124D" w:rsidP="00F0124D">
      <w:pPr>
        <w:pStyle w:val="content"/>
      </w:pPr>
      <w:r w:rsidRPr="00F0124D">
        <w:t xml:space="preserve">Với sự phát triển của cuộc cách mạng công nghệ 4.0 hiện nay, hệ thống điều khiển và giám sát từ xa đang được phát triển và ứng dụng mạnh mẽ cả trong công nghiệp cũng như trong dân dụng, ngay cả trong nhà </w:t>
      </w:r>
      <w:r>
        <w:t>cũng có các hệ thống nhà thông minh.</w:t>
      </w:r>
    </w:p>
    <w:p w14:paraId="6FA339FB" w14:textId="1764A4C5" w:rsidR="00F0124D" w:rsidRDefault="00F0124D" w:rsidP="00F0124D">
      <w:pPr>
        <w:pStyle w:val="content"/>
      </w:pPr>
      <w:r>
        <w:t>Hệ thống giám sát từ xa được điều khiển thông qua các thiết bị có kết nối Internet điển hình như: Điện thoại, máy tính bảng, laptop ..</w:t>
      </w:r>
    </w:p>
    <w:p w14:paraId="0B11C70D" w14:textId="608D0D37" w:rsidR="00F0124D" w:rsidRDefault="00CA10BE" w:rsidP="00F0124D">
      <w:pPr>
        <w:pStyle w:val="content"/>
      </w:pPr>
      <w:r>
        <w:t>Công nghệ được sử dụng phổ biến trong việc điều khiển và giám sát từ xa chủ yếu là các chuẩn chuyền thông không dây như:</w:t>
      </w:r>
    </w:p>
    <w:p w14:paraId="1C728D15" w14:textId="7FE363C9" w:rsidR="00F93BE3" w:rsidRDefault="00CA10BE" w:rsidP="00F93BE3">
      <w:pPr>
        <w:pStyle w:val="level2"/>
      </w:pPr>
      <w:bookmarkStart w:id="11" w:name="_Toc103331478"/>
      <w:r>
        <w:t>Wifi và Internet</w:t>
      </w:r>
      <w:bookmarkEnd w:id="11"/>
    </w:p>
    <w:p w14:paraId="27D7A4D1" w14:textId="75A6D627" w:rsidR="00CA10BE" w:rsidRDefault="00C27112" w:rsidP="002823A4">
      <w:pPr>
        <w:pStyle w:val="content"/>
      </w:pPr>
      <w:r>
        <w:t>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thông minh khác như smartwatch.</w:t>
      </w:r>
      <w:r w:rsidR="008F68BF">
        <w:t>được sử dụng để truyền nhận dữ liệu lớn, đây cũng là công nghệ cốt lõi của công nghệ 4.0 với IoT đang được phát triển mạnh mẽ</w:t>
      </w:r>
    </w:p>
    <w:p w14:paraId="0611D6F6" w14:textId="77777777" w:rsidR="00F93BE3" w:rsidRDefault="00C27112" w:rsidP="00F93BE3">
      <w:pPr>
        <w:pStyle w:val="level2"/>
      </w:pPr>
      <w:bookmarkStart w:id="12" w:name="_Toc103331479"/>
      <w:r>
        <w:lastRenderedPageBreak/>
        <w:t>Bluetooth và Bluetooth Low Engine (BLE)</w:t>
      </w:r>
      <w:bookmarkEnd w:id="12"/>
    </w:p>
    <w:p w14:paraId="63BD61D5" w14:textId="591E9A49" w:rsidR="008F68BF" w:rsidRPr="00F934A0" w:rsidRDefault="00C27112" w:rsidP="00F934A0">
      <w:pPr>
        <w:pStyle w:val="content"/>
      </w:pPr>
      <w:r w:rsidRPr="00F934A0">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Engine được dựa trên Bluetooth nhưng hoạt động với sự tiêu hao năng lượng thấp</w:t>
      </w:r>
      <w:r w:rsidR="00084886" w:rsidRPr="00F934A0">
        <w:t>. Với lợi thế trên Bluetooth Low Engine được sử dụng rất nhiều trong các nhà thông minh, các thiết bị sử dụng pin và yêu cầu thời gian hoạt động cao</w:t>
      </w:r>
    </w:p>
    <w:p w14:paraId="1CD7F3D2" w14:textId="77777777" w:rsidR="00F93BE3" w:rsidRDefault="00084886" w:rsidP="002E46D7">
      <w:pPr>
        <w:pStyle w:val="level2"/>
      </w:pPr>
      <w:bookmarkStart w:id="13" w:name="_Toc103331480"/>
      <w:r w:rsidRPr="00084886">
        <w:t>Zigbee</w:t>
      </w:r>
      <w:bookmarkEnd w:id="13"/>
      <w:r w:rsidRPr="00084886">
        <w:t xml:space="preserve"> </w:t>
      </w:r>
    </w:p>
    <w:p w14:paraId="6FAE301D" w14:textId="3BB15393" w:rsidR="00084886" w:rsidRDefault="00F93BE3" w:rsidP="00F93BE3">
      <w:pPr>
        <w:pStyle w:val="content"/>
      </w:pPr>
      <w:r>
        <w:t xml:space="preserve">Zigbee </w:t>
      </w:r>
      <w:r w:rsidR="00084886"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mọi tháo tác của bạn khi tương tác với các thiết bị sẽ được ổn định hơn, ngay cả khi có một trong những nút phát tín hiệu bị lỗi.</w:t>
      </w:r>
    </w:p>
    <w:p w14:paraId="5A32FDFD" w14:textId="77777777" w:rsidR="00F93BE3" w:rsidRDefault="00F2713D" w:rsidP="00F93BE3">
      <w:pPr>
        <w:pStyle w:val="level2"/>
      </w:pPr>
      <w:bookmarkStart w:id="14" w:name="_Toc103331481"/>
      <w:r w:rsidRPr="00F2713D">
        <w:t>LoRa</w:t>
      </w:r>
      <w:bookmarkEnd w:id="14"/>
      <w:r w:rsidRPr="00F2713D">
        <w:t xml:space="preserve"> </w:t>
      </w:r>
    </w:p>
    <w:p w14:paraId="2D527692" w14:textId="15E2CCB2" w:rsidR="00084886" w:rsidRPr="00F0124D" w:rsidRDefault="00F93BE3" w:rsidP="00F93BE3">
      <w:pPr>
        <w:pStyle w:val="content"/>
      </w:pPr>
      <w:r>
        <w:t xml:space="preserve">LoRa </w:t>
      </w:r>
      <w:r w:rsidR="00F2713D"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mạng .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 kết nối và chia sẻ dữ liệu trong thời gian lên đến 10 năm chỉ với năng lượng pin.</w:t>
      </w:r>
    </w:p>
    <w:p w14:paraId="01ED9DBB" w14:textId="19779546" w:rsidR="00140FDD" w:rsidRDefault="00140FDD" w:rsidP="00140FDD">
      <w:pPr>
        <w:pStyle w:val="level1"/>
      </w:pPr>
      <w:bookmarkStart w:id="15" w:name="_Toc103331482"/>
      <w:r>
        <w:lastRenderedPageBreak/>
        <w:t>Các hệ thống điều khiển và giám sát ngoài thị trường</w:t>
      </w:r>
      <w:bookmarkEnd w:id="15"/>
    </w:p>
    <w:p w14:paraId="59874DF3" w14:textId="244A2639" w:rsidR="00C27112" w:rsidRDefault="00E96D49" w:rsidP="00767DA5">
      <w:pPr>
        <w:pStyle w:val="content"/>
      </w:pPr>
      <w:r>
        <w:t>Một số mô hình về hệ thống giám sát và điều khiển trên thị trường:</w:t>
      </w:r>
    </w:p>
    <w:p w14:paraId="2576A74D" w14:textId="78B8A501" w:rsidR="00E96D49" w:rsidRDefault="00E96D49" w:rsidP="00E96D49">
      <w:pPr>
        <w:pStyle w:val="level2"/>
      </w:pPr>
      <w:bookmarkStart w:id="16" w:name="_Toc103331483"/>
      <w:r>
        <w:t>Hệ thống điều khiển giám sát điện năng sử dụng PLC</w:t>
      </w:r>
      <w:bookmarkEnd w:id="16"/>
    </w:p>
    <w:p w14:paraId="7894C30A" w14:textId="77777777" w:rsidR="0000583F" w:rsidRDefault="00E96D49" w:rsidP="0000583F">
      <w:pPr>
        <w:pStyle w:val="content"/>
        <w:keepNext/>
        <w:ind w:firstLine="0"/>
      </w:pPr>
      <w:r>
        <w:rPr>
          <w:noProof/>
        </w:rPr>
        <w:drawing>
          <wp:inline distT="0" distB="0" distL="0" distR="0" wp14:anchorId="08AC8F7A" wp14:editId="7EF6DC47">
            <wp:extent cx="5579745" cy="3013075"/>
            <wp:effectExtent l="0" t="0" r="1905" b="0"/>
            <wp:docPr id="1" name="Picture 1" descr="Phân tích hệ thống SCADA cho nhà máy điện - cty Hạo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hệ thống SCADA cho nhà máy điện - cty Hạo Phươ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013075"/>
                    </a:xfrm>
                    <a:prstGeom prst="rect">
                      <a:avLst/>
                    </a:prstGeom>
                    <a:noFill/>
                    <a:ln>
                      <a:noFill/>
                    </a:ln>
                  </pic:spPr>
                </pic:pic>
              </a:graphicData>
            </a:graphic>
          </wp:inline>
        </w:drawing>
      </w:r>
    </w:p>
    <w:p w14:paraId="6FCD8F99" w14:textId="07D10D86" w:rsidR="00E96D49" w:rsidRDefault="0000583F" w:rsidP="0000583F">
      <w:pPr>
        <w:pStyle w:val="Caption"/>
      </w:pPr>
      <w:bookmarkStart w:id="17" w:name="_Toc103331431"/>
      <w:r>
        <w:t xml:space="preserve">Hình </w:t>
      </w:r>
      <w:r w:rsidR="00DA0716">
        <w:fldChar w:fldCharType="begin"/>
      </w:r>
      <w:r w:rsidR="00DA0716">
        <w:instrText xml:space="preserve"> STYLEREF 1 \s </w:instrText>
      </w:r>
      <w:r w:rsidR="00DA0716">
        <w:fldChar w:fldCharType="separate"/>
      </w:r>
      <w:r w:rsidR="003A23B1">
        <w:rPr>
          <w:noProof/>
        </w:rPr>
        <w:t>1</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w:t>
      </w:r>
      <w:r w:rsidR="00DA0716">
        <w:rPr>
          <w:noProof/>
        </w:rPr>
        <w:fldChar w:fldCharType="end"/>
      </w:r>
      <w:r>
        <w:t>: Hệ thống điều khiển và giám sát điện năng</w:t>
      </w:r>
      <w:bookmarkEnd w:id="17"/>
    </w:p>
    <w:p w14:paraId="1D93F46A" w14:textId="6D2E07C4" w:rsidR="00E96D49" w:rsidRDefault="00E96D49" w:rsidP="00E96D49">
      <w:pPr>
        <w:pStyle w:val="level2"/>
      </w:pPr>
      <w:bookmarkStart w:id="18" w:name="_Toc103331484"/>
      <w:r>
        <w:t xml:space="preserve">Hệ thống </w:t>
      </w:r>
      <w:r w:rsidR="00667BC2">
        <w:t>điều khiển và giám sát nhà thông minh</w:t>
      </w:r>
      <w:bookmarkEnd w:id="18"/>
    </w:p>
    <w:p w14:paraId="6571FBC3" w14:textId="77777777" w:rsidR="0000583F" w:rsidRDefault="00667BC2" w:rsidP="0000583F">
      <w:pPr>
        <w:pStyle w:val="content"/>
        <w:keepNext/>
        <w:ind w:firstLine="0"/>
      </w:pPr>
      <w:r>
        <w:rPr>
          <w:noProof/>
        </w:rPr>
        <w:drawing>
          <wp:inline distT="0" distB="0" distL="0" distR="0" wp14:anchorId="0A0EA890" wp14:editId="3FBA6051">
            <wp:extent cx="5579045" cy="3315694"/>
            <wp:effectExtent l="0" t="0" r="3175" b="0"/>
            <wp:docPr id="3" name="Picture 3"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4716" cy="3319064"/>
                    </a:xfrm>
                    <a:prstGeom prst="rect">
                      <a:avLst/>
                    </a:prstGeom>
                    <a:noFill/>
                    <a:ln>
                      <a:noFill/>
                    </a:ln>
                  </pic:spPr>
                </pic:pic>
              </a:graphicData>
            </a:graphic>
          </wp:inline>
        </w:drawing>
      </w:r>
    </w:p>
    <w:p w14:paraId="3945E37C" w14:textId="057C708D" w:rsidR="00E96D49" w:rsidRDefault="0000583F" w:rsidP="0000583F">
      <w:pPr>
        <w:pStyle w:val="Caption"/>
      </w:pPr>
      <w:bookmarkStart w:id="19" w:name="_Toc103331432"/>
      <w:r>
        <w:t xml:space="preserve">Hình </w:t>
      </w:r>
      <w:r w:rsidR="00DA0716">
        <w:fldChar w:fldCharType="begin"/>
      </w:r>
      <w:r w:rsidR="00DA0716">
        <w:instrText xml:space="preserve"> STYLEREF 1 \s </w:instrText>
      </w:r>
      <w:r w:rsidR="00DA0716">
        <w:fldChar w:fldCharType="separate"/>
      </w:r>
      <w:r w:rsidR="003A23B1">
        <w:rPr>
          <w:noProof/>
        </w:rPr>
        <w:t>1</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2</w:t>
      </w:r>
      <w:r w:rsidR="00DA0716">
        <w:rPr>
          <w:noProof/>
        </w:rPr>
        <w:fldChar w:fldCharType="end"/>
      </w:r>
      <w:r>
        <w:t>: Hệ thống điều khiển và giám sát nhà thông minh</w:t>
      </w:r>
      <w:bookmarkEnd w:id="19"/>
    </w:p>
    <w:bookmarkStart w:id="20" w:name="_Toc103331485"/>
    <w:p w14:paraId="768A0674" w14:textId="05A16EBE" w:rsidR="00F2713D" w:rsidRDefault="0000583F" w:rsidP="002B6602">
      <w:pPr>
        <w:pStyle w:val="level2"/>
      </w:pPr>
      <w:r>
        <w:rPr>
          <w:noProof/>
        </w:rPr>
        <w:lastRenderedPageBreak/>
        <mc:AlternateContent>
          <mc:Choice Requires="wps">
            <w:drawing>
              <wp:anchor distT="0" distB="0" distL="114300" distR="114300" simplePos="0" relativeHeight="251711488" behindDoc="0" locked="0" layoutInCell="1" allowOverlap="1" wp14:anchorId="1CEC039D" wp14:editId="6AFC3B16">
                <wp:simplePos x="0" y="0"/>
                <wp:positionH relativeFrom="margin">
                  <wp:align>left</wp:align>
                </wp:positionH>
                <wp:positionV relativeFrom="paragraph">
                  <wp:posOffset>3930374</wp:posOffset>
                </wp:positionV>
                <wp:extent cx="5579745" cy="635"/>
                <wp:effectExtent l="0" t="0" r="1905" b="4445"/>
                <wp:wrapSquare wrapText="bothSides"/>
                <wp:docPr id="2058" name="Text Box 20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4156F3" w14:textId="6F1E14CD" w:rsidR="0000583F" w:rsidRPr="0038758F" w:rsidRDefault="0000583F" w:rsidP="0000583F">
                            <w:pPr>
                              <w:pStyle w:val="Caption"/>
                              <w:rPr>
                                <w:rFonts w:eastAsiaTheme="majorEastAsia" w:cstheme="majorBidi"/>
                                <w:b/>
                                <w:noProof/>
                                <w:szCs w:val="24"/>
                              </w:rPr>
                            </w:pPr>
                            <w:bookmarkStart w:id="21" w:name="_Toc103331433"/>
                            <w:r>
                              <w:t xml:space="preserve">Hình </w:t>
                            </w:r>
                            <w:r w:rsidR="00DA0716">
                              <w:fldChar w:fldCharType="begin"/>
                            </w:r>
                            <w:r w:rsidR="00DA0716">
                              <w:instrText xml:space="preserve"> STYLEREF 1 \s </w:instrText>
                            </w:r>
                            <w:r w:rsidR="00DA0716">
                              <w:fldChar w:fldCharType="separate"/>
                            </w:r>
                            <w:r w:rsidR="003A23B1">
                              <w:rPr>
                                <w:noProof/>
                              </w:rPr>
                              <w:t>1</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3</w:t>
                            </w:r>
                            <w:r w:rsidR="00DA0716">
                              <w:rPr>
                                <w:noProof/>
                              </w:rPr>
                              <w:fldChar w:fldCharType="end"/>
                            </w:r>
                            <w:r>
                              <w:t>: Hệ thống điều khiển và giám sát nhà máy nước</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C039D" id="_x0000_t202" coordsize="21600,21600" o:spt="202" path="m,l,21600r21600,l21600,xe">
                <v:stroke joinstyle="miter"/>
                <v:path gradientshapeok="t" o:connecttype="rect"/>
              </v:shapetype>
              <v:shape id="Text Box 2058" o:spid="_x0000_s1026" type="#_x0000_t202" style="position:absolute;left:0;text-align:left;margin-left:0;margin-top:309.5pt;width:439.3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" stroked="f">
                <v:textbox style="mso-fit-shape-to-text:t" inset="0,0,0,0">
                  <w:txbxContent>
                    <w:p w14:paraId="744156F3" w14:textId="6F1E14CD" w:rsidR="0000583F" w:rsidRPr="0038758F" w:rsidRDefault="0000583F" w:rsidP="0000583F">
                      <w:pPr>
                        <w:pStyle w:val="Caption"/>
                        <w:rPr>
                          <w:rFonts w:eastAsiaTheme="majorEastAsia" w:cstheme="majorBidi"/>
                          <w:b/>
                          <w:noProof/>
                          <w:szCs w:val="24"/>
                        </w:rPr>
                      </w:pPr>
                      <w:bookmarkStart w:id="22" w:name="_Toc103331433"/>
                      <w:r>
                        <w:t xml:space="preserve">Hình </w:t>
                      </w:r>
                      <w:fldSimple w:instr=" STYLEREF 1 \s ">
                        <w:r w:rsidR="003A23B1">
                          <w:rPr>
                            <w:noProof/>
                          </w:rPr>
                          <w:t>1</w:t>
                        </w:r>
                      </w:fldSimple>
                      <w:r w:rsidR="003A23B1">
                        <w:noBreakHyphen/>
                      </w:r>
                      <w:fldSimple w:instr=" SEQ Hình \* ARABIC \s 1 ">
                        <w:r w:rsidR="003A23B1">
                          <w:rPr>
                            <w:noProof/>
                          </w:rPr>
                          <w:t>3</w:t>
                        </w:r>
                      </w:fldSimple>
                      <w:r>
                        <w:t>: Hệ thống điều khiển và giám sát nhà máy nước</w:t>
                      </w:r>
                      <w:bookmarkEnd w:id="22"/>
                    </w:p>
                  </w:txbxContent>
                </v:textbox>
                <w10:wrap type="square" anchorx="margin"/>
              </v:shape>
            </w:pict>
          </mc:Fallback>
        </mc:AlternateContent>
      </w:r>
      <w:r>
        <w:rPr>
          <w:noProof/>
        </w:rPr>
        <w:drawing>
          <wp:anchor distT="0" distB="0" distL="114300" distR="114300" simplePos="0" relativeHeight="251706368" behindDoc="0" locked="0" layoutInCell="1" allowOverlap="1" wp14:anchorId="7F10ED84" wp14:editId="3BEE4B99">
            <wp:simplePos x="0" y="0"/>
            <wp:positionH relativeFrom="margin">
              <wp:align>left</wp:align>
            </wp:positionH>
            <wp:positionV relativeFrom="paragraph">
              <wp:posOffset>307975</wp:posOffset>
            </wp:positionV>
            <wp:extent cx="5579745" cy="3486785"/>
            <wp:effectExtent l="0" t="0" r="1905" b="0"/>
            <wp:wrapSquare wrapText="bothSides"/>
            <wp:docPr id="4" name="Picture 4"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4613" cy="3490048"/>
                    </a:xfrm>
                    <a:prstGeom prst="rect">
                      <a:avLst/>
                    </a:prstGeom>
                    <a:noFill/>
                    <a:ln>
                      <a:noFill/>
                    </a:ln>
                  </pic:spPr>
                </pic:pic>
              </a:graphicData>
            </a:graphic>
            <wp14:sizeRelV relativeFrom="margin">
              <wp14:pctHeight>0</wp14:pctHeight>
            </wp14:sizeRelV>
          </wp:anchor>
        </w:drawing>
      </w:r>
      <w:r w:rsidR="00667BC2">
        <w:t>Hệ thống điều khiển và giám sát nhà máy nước</w:t>
      </w:r>
      <w:bookmarkEnd w:id="20"/>
    </w:p>
    <w:p w14:paraId="0DA1A166" w14:textId="17812676" w:rsidR="004023DF" w:rsidRDefault="004023DF" w:rsidP="00CB40A0">
      <w:pPr>
        <w:pStyle w:val="level1"/>
      </w:pPr>
      <w:bookmarkStart w:id="22" w:name="_Toc103331486"/>
      <w:r>
        <w:t>Kết luận chương 1</w:t>
      </w:r>
      <w:bookmarkEnd w:id="22"/>
    </w:p>
    <w:p w14:paraId="50AD4553" w14:textId="190315A6" w:rsidR="00CB40A0" w:rsidRDefault="00CB40A0" w:rsidP="00CB40A0">
      <w:pPr>
        <w:pStyle w:val="content"/>
      </w:pPr>
      <w:r w:rsidRPr="00CB40A0">
        <w:t xml:space="preserve">Chương 1 mô tả </w:t>
      </w:r>
      <w:r>
        <w:t>tổng quan về hệ thống điều khiển và giám sát, một số công nghệ sử dụng để điều khiển và giám sát.</w:t>
      </w:r>
      <w:r w:rsidR="00BB7C52">
        <w:t xml:space="preserve"> Đồng thời chương 1 cũng nêu ra được một số vai trò, ý nghĩa của đề tài.</w:t>
      </w:r>
    </w:p>
    <w:p w14:paraId="26623708" w14:textId="10FC76FB" w:rsidR="00BB7C52" w:rsidRDefault="00BB7C52" w:rsidP="00CB40A0">
      <w:pPr>
        <w:pStyle w:val="content"/>
      </w:pPr>
      <w:r>
        <w:t>Chương 1 nêu ra được tổng quan về các hệ thống IoT trong thực tế, ứng dụng của các hệ thống IoT trong các ngành khác nhau để nâng cao được hiệu suất sử dụng của máy móc và sự tiện lợi khi điều khiển và giám sát từ xa</w:t>
      </w:r>
    </w:p>
    <w:p w14:paraId="2AEBA52F" w14:textId="7FE25E7D" w:rsidR="002E46D7" w:rsidRPr="004023DF" w:rsidRDefault="004023DF" w:rsidP="002E7A00">
      <w:pPr>
        <w:pStyle w:val="content"/>
        <w:rPr>
          <w:rFonts w:eastAsiaTheme="majorEastAsia" w:cstheme="majorBidi"/>
          <w:b/>
          <w:szCs w:val="26"/>
        </w:rPr>
      </w:pPr>
      <w:r>
        <w:br w:type="page"/>
      </w:r>
    </w:p>
    <w:p w14:paraId="530CBB0C" w14:textId="168A7416" w:rsidR="002E46D7" w:rsidRDefault="002E46D7" w:rsidP="002E46D7">
      <w:pPr>
        <w:pStyle w:val="Heading1"/>
      </w:pPr>
      <w:bookmarkStart w:id="23" w:name="_Toc103331487"/>
      <w:r>
        <w:lastRenderedPageBreak/>
        <w:t>CƠ SỞ LÝ THUYẾT</w:t>
      </w:r>
      <w:bookmarkEnd w:id="23"/>
    </w:p>
    <w:p w14:paraId="58942FE8" w14:textId="1055355B" w:rsidR="00F34E27" w:rsidRPr="00F34E27" w:rsidRDefault="00F34E27" w:rsidP="00F34E27">
      <w:pPr>
        <w:pStyle w:val="level1"/>
      </w:pPr>
      <w:bookmarkStart w:id="24" w:name="_Toc103331488"/>
      <w:r>
        <w:t>Các giao thức chính</w:t>
      </w:r>
      <w:r w:rsidR="000F74C7">
        <w:t xml:space="preserve"> được sử dụng</w:t>
      </w:r>
      <w:bookmarkEnd w:id="24"/>
    </w:p>
    <w:p w14:paraId="753EEEA1" w14:textId="6D73FC35" w:rsidR="00F34E27" w:rsidRDefault="00F34E27" w:rsidP="00F34E27">
      <w:pPr>
        <w:pStyle w:val="level2"/>
      </w:pPr>
      <w:bookmarkStart w:id="25" w:name="_Toc103331489"/>
      <w:r>
        <w:t>Giao thức WiFi</w:t>
      </w:r>
      <w:bookmarkEnd w:id="25"/>
    </w:p>
    <w:p w14:paraId="0B953854" w14:textId="112492BD" w:rsidR="00F34E27" w:rsidRDefault="00F34E27" w:rsidP="00F34E27">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rsidR="009241CD">
        <w:t>[8]</w:t>
      </w:r>
    </w:p>
    <w:p w14:paraId="3D8C2641" w14:textId="5712D0DE" w:rsidR="00F34E27" w:rsidRDefault="00335571" w:rsidP="00335571">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0F564946" w14:textId="77777777" w:rsidR="007A0397" w:rsidRDefault="00335571" w:rsidP="007A0397">
      <w:pPr>
        <w:pStyle w:val="content"/>
        <w:keepNext/>
      </w:pPr>
      <w:r>
        <w:rPr>
          <w:noProof/>
        </w:rPr>
        <w:drawing>
          <wp:inline distT="0" distB="0" distL="0" distR="0" wp14:anchorId="74BE71E0" wp14:editId="03B06411">
            <wp:extent cx="4577135" cy="275910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9787" cy="2766729"/>
                    </a:xfrm>
                    <a:prstGeom prst="rect">
                      <a:avLst/>
                    </a:prstGeom>
                    <a:noFill/>
                  </pic:spPr>
                </pic:pic>
              </a:graphicData>
            </a:graphic>
          </wp:inline>
        </w:drawing>
      </w:r>
    </w:p>
    <w:p w14:paraId="6CB463A3" w14:textId="3C170F88" w:rsidR="007A0397" w:rsidRPr="007A0397" w:rsidRDefault="007A0397" w:rsidP="007A0397">
      <w:pPr>
        <w:pStyle w:val="Caption"/>
      </w:pPr>
      <w:bookmarkStart w:id="26" w:name="_Toc103331434"/>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w:t>
      </w:r>
      <w:r w:rsidR="00DA0716">
        <w:rPr>
          <w:noProof/>
        </w:rPr>
        <w:fldChar w:fldCharType="end"/>
      </w:r>
      <w:r>
        <w:t>: Modem, Router của Wifi</w:t>
      </w:r>
      <w:bookmarkEnd w:id="26"/>
    </w:p>
    <w:p w14:paraId="080C9F58" w14:textId="6BA5CD17" w:rsidR="00335571" w:rsidRDefault="00335571" w:rsidP="00335571">
      <w:pPr>
        <w:pStyle w:val="content"/>
        <w:ind w:firstLine="0"/>
      </w:pPr>
      <w:r>
        <w:lastRenderedPageBreak/>
        <w:t>Một số chuẩn WiFi hiện nay:</w:t>
      </w:r>
    </w:p>
    <w:p w14:paraId="06C0D5E3" w14:textId="1155D9DA" w:rsidR="00335571" w:rsidRPr="00335571" w:rsidRDefault="00335571" w:rsidP="00335571">
      <w:pPr>
        <w:pStyle w:val="content"/>
      </w:pPr>
      <w:r w:rsidRPr="00335571">
        <w:t>Có rất nhiều chuẩn WiFi phổ biến hiện nay (</w:t>
      </w:r>
      <w:r w:rsidR="00DA0716">
        <w:t>Bảng 2 - 1</w:t>
      </w:r>
      <w:r w:rsidRPr="00335571">
        <w:t xml:space="preserve"> …) . Tất cả các chuẩn WiFi trên Việt Nam đều có sử dụng. Tuy nhiên, hai chuẩn phổ biến nhất hiện nay là 802.11g và 802.11n và được sử dụng nhiều nhất vẫn là 802.11n, hoạt động ở 2 dải tần 2.4GHz và 5GHz.</w:t>
      </w:r>
    </w:p>
    <w:p w14:paraId="52B9D408" w14:textId="2EDA0742" w:rsidR="00335571" w:rsidRPr="00335571" w:rsidRDefault="00335571" w:rsidP="00335571">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39BA8E3E" w14:textId="10701BC5" w:rsidR="007A0397" w:rsidRDefault="007A0397" w:rsidP="007A0397">
      <w:pPr>
        <w:pStyle w:val="Caption"/>
        <w:keepNext/>
        <w:jc w:val="left"/>
      </w:pPr>
      <w:bookmarkStart w:id="27" w:name="_Toc103273695"/>
      <w:r>
        <w:t xml:space="preserve">Bảng </w:t>
      </w:r>
      <w:r w:rsidR="00DA0716">
        <w:fldChar w:fldCharType="begin"/>
      </w:r>
      <w:r w:rsidR="00DA0716">
        <w:instrText xml:space="preserve"> STYLEREF 1 \s </w:instrText>
      </w:r>
      <w:r w:rsidR="00DA0716">
        <w:fldChar w:fldCharType="separate"/>
      </w:r>
      <w:r w:rsidR="00C363ED">
        <w:rPr>
          <w:noProof/>
        </w:rPr>
        <w:t>2</w:t>
      </w:r>
      <w:r w:rsidR="00DA0716">
        <w:rPr>
          <w:noProof/>
        </w:rPr>
        <w:fldChar w:fldCharType="end"/>
      </w:r>
      <w:r w:rsidR="00C363ED">
        <w:noBreakHyphen/>
      </w:r>
      <w:r w:rsidR="00DA0716">
        <w:fldChar w:fldCharType="begin"/>
      </w:r>
      <w:r w:rsidR="00DA0716">
        <w:instrText xml:space="preserve"> SEQ B</w:instrText>
      </w:r>
      <w:r w:rsidR="00DA0716">
        <w:instrText>ả</w:instrText>
      </w:r>
      <w:r w:rsidR="00DA0716">
        <w:instrText xml:space="preserve">ng \* ARABIC \s 1 </w:instrText>
      </w:r>
      <w:r w:rsidR="00DA0716">
        <w:fldChar w:fldCharType="separate"/>
      </w:r>
      <w:r w:rsidR="00C363ED">
        <w:rPr>
          <w:noProof/>
        </w:rPr>
        <w:t>1</w:t>
      </w:r>
      <w:r w:rsidR="00DA0716">
        <w:rPr>
          <w:noProof/>
        </w:rPr>
        <w:fldChar w:fldCharType="end"/>
      </w:r>
      <w:r>
        <w:t>: Các chuẩn wifi hiện nay</w:t>
      </w:r>
      <w:bookmarkEnd w:id="27"/>
    </w:p>
    <w:tbl>
      <w:tblPr>
        <w:tblStyle w:val="PlainTable1"/>
        <w:tblW w:w="8666" w:type="dxa"/>
        <w:tblLook w:val="0420" w:firstRow="1" w:lastRow="0" w:firstColumn="0" w:lastColumn="0" w:noHBand="0" w:noVBand="1"/>
      </w:tblPr>
      <w:tblGrid>
        <w:gridCol w:w="1280"/>
        <w:gridCol w:w="1179"/>
        <w:gridCol w:w="1194"/>
        <w:gridCol w:w="1194"/>
        <w:gridCol w:w="1194"/>
        <w:gridCol w:w="1303"/>
        <w:gridCol w:w="1322"/>
      </w:tblGrid>
      <w:tr w:rsidR="00D73F51" w:rsidRPr="00D73F51" w14:paraId="761FD150" w14:textId="77777777" w:rsidTr="00D73F51">
        <w:trPr>
          <w:cnfStyle w:val="100000000000" w:firstRow="1" w:lastRow="0" w:firstColumn="0" w:lastColumn="0" w:oddVBand="0" w:evenVBand="0" w:oddHBand="0" w:evenHBand="0" w:firstRowFirstColumn="0" w:firstRowLastColumn="0" w:lastRowFirstColumn="0" w:lastRowLastColumn="0"/>
          <w:trHeight w:val="262"/>
        </w:trPr>
        <w:tc>
          <w:tcPr>
            <w:tcW w:w="8666" w:type="dxa"/>
            <w:gridSpan w:val="7"/>
            <w:hideMark/>
          </w:tcPr>
          <w:p w14:paraId="25C4488B" w14:textId="77777777" w:rsidR="00D73F51" w:rsidRPr="00D73F51" w:rsidRDefault="00D73F51" w:rsidP="00D73F51">
            <w:pPr>
              <w:jc w:val="center"/>
              <w:rPr>
                <w:rFonts w:ascii="Times New Roman" w:hAnsi="Times New Roman" w:cs="Times New Roman"/>
                <w:sz w:val="28"/>
                <w:szCs w:val="28"/>
              </w:rPr>
            </w:pPr>
            <w:r w:rsidRPr="00D73F51">
              <w:rPr>
                <w:rFonts w:ascii="Times New Roman" w:hAnsi="Times New Roman" w:cs="Times New Roman"/>
                <w:sz w:val="28"/>
                <w:szCs w:val="28"/>
              </w:rPr>
              <w:t>CÁC CHUẨN WIFI HIỆN NAY</w:t>
            </w:r>
          </w:p>
        </w:tc>
      </w:tr>
      <w:tr w:rsidR="00D73F51" w:rsidRPr="00D73F51" w14:paraId="1D93BC36" w14:textId="77777777" w:rsidTr="007A0397">
        <w:trPr>
          <w:cnfStyle w:val="000000100000" w:firstRow="0" w:lastRow="0" w:firstColumn="0" w:lastColumn="0" w:oddVBand="0" w:evenVBand="0" w:oddHBand="1" w:evenHBand="0" w:firstRowFirstColumn="0" w:firstRowLastColumn="0" w:lastRowFirstColumn="0" w:lastRowLastColumn="0"/>
          <w:trHeight w:val="459"/>
        </w:trPr>
        <w:tc>
          <w:tcPr>
            <w:tcW w:w="1280" w:type="dxa"/>
            <w:hideMark/>
          </w:tcPr>
          <w:p w14:paraId="3DADDB9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CHUẨN IEEE</w:t>
            </w:r>
          </w:p>
        </w:tc>
        <w:tc>
          <w:tcPr>
            <w:tcW w:w="1179" w:type="dxa"/>
            <w:hideMark/>
          </w:tcPr>
          <w:p w14:paraId="51CD9DCC"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802.11a</w:t>
            </w:r>
          </w:p>
        </w:tc>
        <w:tc>
          <w:tcPr>
            <w:tcW w:w="1194" w:type="dxa"/>
            <w:hideMark/>
          </w:tcPr>
          <w:p w14:paraId="582B7D90"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802.11b</w:t>
            </w:r>
          </w:p>
        </w:tc>
        <w:tc>
          <w:tcPr>
            <w:tcW w:w="1194" w:type="dxa"/>
            <w:hideMark/>
          </w:tcPr>
          <w:p w14:paraId="177CF11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802.11g</w:t>
            </w:r>
          </w:p>
        </w:tc>
        <w:tc>
          <w:tcPr>
            <w:tcW w:w="1194" w:type="dxa"/>
            <w:hideMark/>
          </w:tcPr>
          <w:p w14:paraId="2F395818"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802.11n</w:t>
            </w:r>
          </w:p>
        </w:tc>
        <w:tc>
          <w:tcPr>
            <w:tcW w:w="1303" w:type="dxa"/>
            <w:hideMark/>
          </w:tcPr>
          <w:p w14:paraId="45F563A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802.11ac</w:t>
            </w:r>
          </w:p>
        </w:tc>
        <w:tc>
          <w:tcPr>
            <w:tcW w:w="1322" w:type="dxa"/>
            <w:hideMark/>
          </w:tcPr>
          <w:p w14:paraId="71FD4D8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802.11ax</w:t>
            </w:r>
          </w:p>
        </w:tc>
      </w:tr>
      <w:tr w:rsidR="00D73F51" w:rsidRPr="00D73F51" w14:paraId="799789E6" w14:textId="77777777" w:rsidTr="007A0397">
        <w:trPr>
          <w:trHeight w:val="459"/>
        </w:trPr>
        <w:tc>
          <w:tcPr>
            <w:tcW w:w="1280" w:type="dxa"/>
            <w:hideMark/>
          </w:tcPr>
          <w:p w14:paraId="47A835D0"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Năm phát hành</w:t>
            </w:r>
          </w:p>
        </w:tc>
        <w:tc>
          <w:tcPr>
            <w:tcW w:w="1179" w:type="dxa"/>
            <w:hideMark/>
          </w:tcPr>
          <w:p w14:paraId="1B25505F"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1999</w:t>
            </w:r>
          </w:p>
        </w:tc>
        <w:tc>
          <w:tcPr>
            <w:tcW w:w="1194" w:type="dxa"/>
            <w:hideMark/>
          </w:tcPr>
          <w:p w14:paraId="0188FDE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1999</w:t>
            </w:r>
          </w:p>
        </w:tc>
        <w:tc>
          <w:tcPr>
            <w:tcW w:w="1194" w:type="dxa"/>
            <w:hideMark/>
          </w:tcPr>
          <w:p w14:paraId="7F80E233"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2003</w:t>
            </w:r>
          </w:p>
        </w:tc>
        <w:tc>
          <w:tcPr>
            <w:tcW w:w="1194" w:type="dxa"/>
            <w:hideMark/>
          </w:tcPr>
          <w:p w14:paraId="0E72BE96"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2009</w:t>
            </w:r>
          </w:p>
        </w:tc>
        <w:tc>
          <w:tcPr>
            <w:tcW w:w="1303" w:type="dxa"/>
            <w:hideMark/>
          </w:tcPr>
          <w:p w14:paraId="6306297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2014</w:t>
            </w:r>
          </w:p>
        </w:tc>
        <w:tc>
          <w:tcPr>
            <w:tcW w:w="1322" w:type="dxa"/>
            <w:hideMark/>
          </w:tcPr>
          <w:p w14:paraId="7E7214DE"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2019</w:t>
            </w:r>
          </w:p>
        </w:tc>
      </w:tr>
      <w:tr w:rsidR="00D73F51" w:rsidRPr="00D73F51" w14:paraId="56D2C3C6" w14:textId="77777777" w:rsidTr="007A0397">
        <w:trPr>
          <w:cnfStyle w:val="000000100000" w:firstRow="0" w:lastRow="0" w:firstColumn="0" w:lastColumn="0" w:oddVBand="0" w:evenVBand="0" w:oddHBand="1" w:evenHBand="0" w:firstRowFirstColumn="0" w:firstRowLastColumn="0" w:lastRowFirstColumn="0" w:lastRowLastColumn="0"/>
          <w:trHeight w:val="459"/>
        </w:trPr>
        <w:tc>
          <w:tcPr>
            <w:tcW w:w="1280" w:type="dxa"/>
            <w:hideMark/>
          </w:tcPr>
          <w:p w14:paraId="4592232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Tần số</w:t>
            </w:r>
          </w:p>
        </w:tc>
        <w:tc>
          <w:tcPr>
            <w:tcW w:w="1179" w:type="dxa"/>
            <w:hideMark/>
          </w:tcPr>
          <w:p w14:paraId="125A9C7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 GHZ</w:t>
            </w:r>
          </w:p>
        </w:tc>
        <w:tc>
          <w:tcPr>
            <w:tcW w:w="1194" w:type="dxa"/>
            <w:hideMark/>
          </w:tcPr>
          <w:p w14:paraId="3930E47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2.4 GHZ</w:t>
            </w:r>
          </w:p>
        </w:tc>
        <w:tc>
          <w:tcPr>
            <w:tcW w:w="1194" w:type="dxa"/>
            <w:hideMark/>
          </w:tcPr>
          <w:p w14:paraId="23B93FF0"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2.4 GHZ</w:t>
            </w:r>
          </w:p>
        </w:tc>
        <w:tc>
          <w:tcPr>
            <w:tcW w:w="1194" w:type="dxa"/>
            <w:hideMark/>
          </w:tcPr>
          <w:p w14:paraId="14D68F17"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2.4/5 GHZ</w:t>
            </w:r>
          </w:p>
        </w:tc>
        <w:tc>
          <w:tcPr>
            <w:tcW w:w="1303" w:type="dxa"/>
            <w:hideMark/>
          </w:tcPr>
          <w:p w14:paraId="063C21F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 GHZ</w:t>
            </w:r>
          </w:p>
        </w:tc>
        <w:tc>
          <w:tcPr>
            <w:tcW w:w="1322" w:type="dxa"/>
            <w:hideMark/>
          </w:tcPr>
          <w:p w14:paraId="4BF02546"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6 GHZ</w:t>
            </w:r>
          </w:p>
        </w:tc>
      </w:tr>
      <w:tr w:rsidR="00D73F51" w:rsidRPr="00D73F51" w14:paraId="6F3256DA" w14:textId="77777777" w:rsidTr="007A0397">
        <w:trPr>
          <w:trHeight w:val="657"/>
        </w:trPr>
        <w:tc>
          <w:tcPr>
            <w:tcW w:w="1280" w:type="dxa"/>
            <w:hideMark/>
          </w:tcPr>
          <w:p w14:paraId="6EAD587F"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Tốc độ tối đa</w:t>
            </w:r>
          </w:p>
        </w:tc>
        <w:tc>
          <w:tcPr>
            <w:tcW w:w="1179" w:type="dxa"/>
            <w:hideMark/>
          </w:tcPr>
          <w:p w14:paraId="0B28EA9D"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54 Mbps</w:t>
            </w:r>
          </w:p>
        </w:tc>
        <w:tc>
          <w:tcPr>
            <w:tcW w:w="1194" w:type="dxa"/>
            <w:hideMark/>
          </w:tcPr>
          <w:p w14:paraId="3BBD40DB"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11 Mbps</w:t>
            </w:r>
          </w:p>
        </w:tc>
        <w:tc>
          <w:tcPr>
            <w:tcW w:w="1194" w:type="dxa"/>
            <w:hideMark/>
          </w:tcPr>
          <w:p w14:paraId="666DF7C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54 Mbps</w:t>
            </w:r>
          </w:p>
        </w:tc>
        <w:tc>
          <w:tcPr>
            <w:tcW w:w="1194" w:type="dxa"/>
            <w:hideMark/>
          </w:tcPr>
          <w:p w14:paraId="23C6C46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600 Mbps</w:t>
            </w:r>
          </w:p>
        </w:tc>
        <w:tc>
          <w:tcPr>
            <w:tcW w:w="1303" w:type="dxa"/>
            <w:hideMark/>
          </w:tcPr>
          <w:p w14:paraId="1B68EDEC"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 Gbps</w:t>
            </w:r>
          </w:p>
        </w:tc>
        <w:tc>
          <w:tcPr>
            <w:tcW w:w="1322" w:type="dxa"/>
            <w:hideMark/>
          </w:tcPr>
          <w:p w14:paraId="237C360D"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10 Gbps</w:t>
            </w:r>
          </w:p>
        </w:tc>
      </w:tr>
      <w:tr w:rsidR="00D73F51" w:rsidRPr="00D73F51" w14:paraId="1EC43739" w14:textId="77777777" w:rsidTr="007A0397">
        <w:trPr>
          <w:cnfStyle w:val="000000100000" w:firstRow="0" w:lastRow="0" w:firstColumn="0" w:lastColumn="0" w:oddVBand="0" w:evenVBand="0" w:oddHBand="1" w:evenHBand="0" w:firstRowFirstColumn="0" w:firstRowLastColumn="0" w:lastRowFirstColumn="0" w:lastRowLastColumn="0"/>
          <w:trHeight w:val="459"/>
        </w:trPr>
        <w:tc>
          <w:tcPr>
            <w:tcW w:w="1280" w:type="dxa"/>
            <w:hideMark/>
          </w:tcPr>
          <w:p w14:paraId="793AE9FE"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Phạm vi trong nhà</w:t>
            </w:r>
          </w:p>
        </w:tc>
        <w:tc>
          <w:tcPr>
            <w:tcW w:w="1179" w:type="dxa"/>
            <w:hideMark/>
          </w:tcPr>
          <w:p w14:paraId="642FBEC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16B64B09"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6A6945F9"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38m</w:t>
            </w:r>
          </w:p>
        </w:tc>
        <w:tc>
          <w:tcPr>
            <w:tcW w:w="1194" w:type="dxa"/>
            <w:hideMark/>
          </w:tcPr>
          <w:p w14:paraId="63AE5A04"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68m</w:t>
            </w:r>
          </w:p>
        </w:tc>
        <w:tc>
          <w:tcPr>
            <w:tcW w:w="1303" w:type="dxa"/>
            <w:hideMark/>
          </w:tcPr>
          <w:p w14:paraId="32C02F4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73m</w:t>
            </w:r>
          </w:p>
        </w:tc>
        <w:tc>
          <w:tcPr>
            <w:tcW w:w="1322" w:type="dxa"/>
            <w:hideMark/>
          </w:tcPr>
          <w:p w14:paraId="11E1CEB9"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Chưa công bố</w:t>
            </w:r>
          </w:p>
        </w:tc>
      </w:tr>
      <w:tr w:rsidR="00D73F51" w:rsidRPr="00D73F51" w14:paraId="36AC6590" w14:textId="77777777" w:rsidTr="007A0397">
        <w:trPr>
          <w:trHeight w:val="162"/>
        </w:trPr>
        <w:tc>
          <w:tcPr>
            <w:tcW w:w="1280" w:type="dxa"/>
            <w:hideMark/>
          </w:tcPr>
          <w:p w14:paraId="68873908"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Phạm vi ngoài trời</w:t>
            </w:r>
          </w:p>
        </w:tc>
        <w:tc>
          <w:tcPr>
            <w:tcW w:w="1179" w:type="dxa"/>
            <w:hideMark/>
          </w:tcPr>
          <w:p w14:paraId="26A3D20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75BC51FE"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31m</w:t>
            </w:r>
          </w:p>
        </w:tc>
        <w:tc>
          <w:tcPr>
            <w:tcW w:w="1194" w:type="dxa"/>
            <w:hideMark/>
          </w:tcPr>
          <w:p w14:paraId="54A2711D"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137m</w:t>
            </w:r>
          </w:p>
        </w:tc>
        <w:tc>
          <w:tcPr>
            <w:tcW w:w="1194" w:type="dxa"/>
            <w:hideMark/>
          </w:tcPr>
          <w:p w14:paraId="76DA387A"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250m</w:t>
            </w:r>
          </w:p>
        </w:tc>
        <w:tc>
          <w:tcPr>
            <w:tcW w:w="1303" w:type="dxa"/>
            <w:hideMark/>
          </w:tcPr>
          <w:p w14:paraId="2CB5A372"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300m</w:t>
            </w:r>
          </w:p>
        </w:tc>
        <w:tc>
          <w:tcPr>
            <w:tcW w:w="1322" w:type="dxa"/>
            <w:hideMark/>
          </w:tcPr>
          <w:p w14:paraId="4F4C2175" w14:textId="77777777" w:rsidR="00D73F51" w:rsidRPr="00D73F51" w:rsidRDefault="00D73F51" w:rsidP="00D73F51">
            <w:pPr>
              <w:rPr>
                <w:rFonts w:ascii="Times New Roman" w:hAnsi="Times New Roman" w:cs="Times New Roman"/>
                <w:sz w:val="28"/>
                <w:szCs w:val="28"/>
              </w:rPr>
            </w:pPr>
            <w:r w:rsidRPr="00D73F51">
              <w:rPr>
                <w:rFonts w:ascii="Times New Roman" w:hAnsi="Times New Roman" w:cs="Times New Roman"/>
                <w:sz w:val="28"/>
                <w:szCs w:val="28"/>
              </w:rPr>
              <w:t>Chưa công bố</w:t>
            </w:r>
          </w:p>
        </w:tc>
      </w:tr>
    </w:tbl>
    <w:p w14:paraId="01B9F57A" w14:textId="77777777" w:rsidR="007A0397" w:rsidRDefault="007A0397" w:rsidP="007A0397">
      <w:pPr>
        <w:pStyle w:val="content"/>
        <w:ind w:firstLine="0"/>
      </w:pPr>
    </w:p>
    <w:p w14:paraId="2BEAB8A6" w14:textId="4E6487C8" w:rsidR="00335571" w:rsidRPr="0093608D" w:rsidRDefault="0093608D" w:rsidP="007A0397">
      <w:pPr>
        <w:pStyle w:val="content"/>
      </w:pPr>
      <w:r w:rsidRPr="0093608D">
        <w:t xml:space="preserve">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w:t>
      </w:r>
      <w:r w:rsidRPr="0093608D">
        <w:lastRenderedPageBreak/>
        <w:t>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0A558550" w14:textId="619486A2" w:rsidR="00F34E27" w:rsidRDefault="00F34E27" w:rsidP="00F34E27">
      <w:pPr>
        <w:pStyle w:val="level2"/>
      </w:pPr>
      <w:bookmarkStart w:id="28" w:name="_Toc103331490"/>
      <w:r>
        <w:t>Giao thức HTTP</w:t>
      </w:r>
      <w:bookmarkEnd w:id="28"/>
    </w:p>
    <w:p w14:paraId="7375F78A" w14:textId="0099DF2A" w:rsidR="0093608D" w:rsidRDefault="007A0397" w:rsidP="007A0397">
      <w:pPr>
        <w:pStyle w:val="content"/>
      </w:pPr>
      <w:r>
        <w:rPr>
          <w:noProof/>
        </w:rPr>
        <w:drawing>
          <wp:anchor distT="0" distB="0" distL="114300" distR="114300" simplePos="0" relativeHeight="251658240" behindDoc="0" locked="0" layoutInCell="1" allowOverlap="1" wp14:anchorId="0BD7EF1B" wp14:editId="4AC2CD04">
            <wp:simplePos x="0" y="0"/>
            <wp:positionH relativeFrom="margin">
              <wp:align>center</wp:align>
            </wp:positionH>
            <wp:positionV relativeFrom="paragraph">
              <wp:posOffset>5178563</wp:posOffset>
            </wp:positionV>
            <wp:extent cx="5147310" cy="19399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879" cy="194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028A66BD" wp14:editId="78B14D59">
                <wp:simplePos x="0" y="0"/>
                <wp:positionH relativeFrom="margin">
                  <wp:align>center</wp:align>
                </wp:positionH>
                <wp:positionV relativeFrom="paragraph">
                  <wp:posOffset>7293307</wp:posOffset>
                </wp:positionV>
                <wp:extent cx="5147945" cy="635"/>
                <wp:effectExtent l="0" t="0" r="0" b="4445"/>
                <wp:wrapSquare wrapText="bothSides"/>
                <wp:docPr id="2060" name="Text Box 2060"/>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63DE96D9" w14:textId="1DA4404B" w:rsidR="007A0397" w:rsidRPr="00984847" w:rsidRDefault="007A0397" w:rsidP="007A0397">
                            <w:pPr>
                              <w:pStyle w:val="Caption"/>
                              <w:rPr>
                                <w:noProof/>
                              </w:rPr>
                            </w:pPr>
                            <w:bookmarkStart w:id="29" w:name="_Toc103331435"/>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2</w:t>
                            </w:r>
                            <w:r w:rsidR="00DA0716">
                              <w:rPr>
                                <w:noProof/>
                              </w:rPr>
                              <w:fldChar w:fldCharType="end"/>
                            </w:r>
                            <w:r>
                              <w:t>: Giao thức HTTP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66BD" id="Text Box 2060" o:spid="_x0000_s1027" type="#_x0000_t202" style="position:absolute;left:0;text-align:left;margin-left:0;margin-top:574.3pt;width:405.3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aTwGQ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n+9Pl6ypmk2M3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" stroked="f">
                <v:textbox style="mso-fit-shape-to-text:t" inset="0,0,0,0">
                  <w:txbxContent>
                    <w:p w14:paraId="63DE96D9" w14:textId="1DA4404B" w:rsidR="007A0397" w:rsidRPr="00984847" w:rsidRDefault="007A0397" w:rsidP="007A0397">
                      <w:pPr>
                        <w:pStyle w:val="Caption"/>
                        <w:rPr>
                          <w:noProof/>
                        </w:rPr>
                      </w:pPr>
                      <w:bookmarkStart w:id="31" w:name="_Toc103331435"/>
                      <w:r>
                        <w:t xml:space="preserve">Hình </w:t>
                      </w:r>
                      <w:fldSimple w:instr=" STYLEREF 1 \s ">
                        <w:r w:rsidR="003A23B1">
                          <w:rPr>
                            <w:noProof/>
                          </w:rPr>
                          <w:t>2</w:t>
                        </w:r>
                      </w:fldSimple>
                      <w:r w:rsidR="003A23B1">
                        <w:noBreakHyphen/>
                      </w:r>
                      <w:fldSimple w:instr=" SEQ Hình \* ARABIC \s 1 ">
                        <w:r w:rsidR="003A23B1">
                          <w:rPr>
                            <w:noProof/>
                          </w:rPr>
                          <w:t>2</w:t>
                        </w:r>
                      </w:fldSimple>
                      <w:r>
                        <w:t>: Giao thức HTTP</w:t>
                      </w:r>
                      <w:bookmarkEnd w:id="31"/>
                    </w:p>
                  </w:txbxContent>
                </v:textbox>
                <w10:wrap type="square" anchorx="margin"/>
              </v:shape>
            </w:pict>
          </mc:Fallback>
        </mc:AlternateContent>
      </w:r>
      <w:r>
        <w:rPr>
          <w:noProof/>
        </w:rPr>
        <mc:AlternateContent>
          <mc:Choice Requires="wps">
            <w:drawing>
              <wp:anchor distT="0" distB="0" distL="114300" distR="114300" simplePos="0" relativeHeight="251713536" behindDoc="0" locked="0" layoutInCell="1" allowOverlap="1" wp14:anchorId="7D5808D2" wp14:editId="77DFCF6F">
                <wp:simplePos x="0" y="0"/>
                <wp:positionH relativeFrom="column">
                  <wp:posOffset>0</wp:posOffset>
                </wp:positionH>
                <wp:positionV relativeFrom="paragraph">
                  <wp:posOffset>4667250</wp:posOffset>
                </wp:positionV>
                <wp:extent cx="5833110" cy="635"/>
                <wp:effectExtent l="0" t="0" r="0" b="0"/>
                <wp:wrapTopAndBottom/>
                <wp:docPr id="2059" name="Text Box 2059"/>
                <wp:cNvGraphicFramePr/>
                <a:graphic xmlns:a="http://schemas.openxmlformats.org/drawingml/2006/main">
                  <a:graphicData uri="http://schemas.microsoft.com/office/word/2010/wordprocessingShape">
                    <wps:wsp>
                      <wps:cNvSpPr txBox="1"/>
                      <wps:spPr>
                        <a:xfrm>
                          <a:off x="0" y="0"/>
                          <a:ext cx="5833110" cy="635"/>
                        </a:xfrm>
                        <a:prstGeom prst="rect">
                          <a:avLst/>
                        </a:prstGeom>
                        <a:solidFill>
                          <a:prstClr val="white"/>
                        </a:solidFill>
                        <a:ln>
                          <a:noFill/>
                        </a:ln>
                      </wps:spPr>
                      <wps:txbx>
                        <w:txbxContent>
                          <w:p w14:paraId="0BADBBC4" w14:textId="67082238" w:rsidR="007A0397" w:rsidRPr="00CF1E7B" w:rsidRDefault="007A0397" w:rsidP="007A0397">
                            <w:pPr>
                              <w:pStyle w:val="Caption"/>
                              <w:rPr>
                                <w:rFonts w:cs="Times New Roman"/>
                                <w:noProof/>
                                <w:szCs w:val="28"/>
                              </w:rPr>
                            </w:pPr>
                            <w:bookmarkStart w:id="30" w:name="_Toc103331436"/>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3</w:t>
                            </w:r>
                            <w:r w:rsidR="00DA0716">
                              <w:rPr>
                                <w:noProof/>
                              </w:rPr>
                              <w:fldChar w:fldCharType="end"/>
                            </w:r>
                            <w:r>
                              <w:t>: Các giao thức và dịch vụ</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08D2" id="Text Box 2059" o:spid="_x0000_s1028" type="#_x0000_t202" style="position:absolute;left:0;text-align:left;margin-left:0;margin-top:367.5pt;width:459.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0/z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" stroked="f">
                <v:textbox style="mso-fit-shape-to-text:t" inset="0,0,0,0">
                  <w:txbxContent>
                    <w:p w14:paraId="0BADBBC4" w14:textId="67082238" w:rsidR="007A0397" w:rsidRPr="00CF1E7B" w:rsidRDefault="007A0397" w:rsidP="007A0397">
                      <w:pPr>
                        <w:pStyle w:val="Caption"/>
                        <w:rPr>
                          <w:rFonts w:cs="Times New Roman"/>
                          <w:noProof/>
                          <w:szCs w:val="28"/>
                        </w:rPr>
                      </w:pPr>
                      <w:bookmarkStart w:id="33" w:name="_Toc103331436"/>
                      <w:r>
                        <w:t xml:space="preserve">Hình </w:t>
                      </w:r>
                      <w:fldSimple w:instr=" STYLEREF 1 \s ">
                        <w:r w:rsidR="003A23B1">
                          <w:rPr>
                            <w:noProof/>
                          </w:rPr>
                          <w:t>2</w:t>
                        </w:r>
                      </w:fldSimple>
                      <w:r w:rsidR="003A23B1">
                        <w:noBreakHyphen/>
                      </w:r>
                      <w:fldSimple w:instr=" SEQ Hình \* ARABIC \s 1 ">
                        <w:r w:rsidR="003A23B1">
                          <w:rPr>
                            <w:noProof/>
                          </w:rPr>
                          <w:t>3</w:t>
                        </w:r>
                      </w:fldSimple>
                      <w:r>
                        <w:t>: Các giao thức và dịch vụ</w:t>
                      </w:r>
                      <w:bookmarkEnd w:id="33"/>
                    </w:p>
                  </w:txbxContent>
                </v:textbox>
                <w10:wrap type="topAndBottom"/>
              </v:shape>
            </w:pict>
          </mc:Fallback>
        </mc:AlternateContent>
      </w:r>
      <w:r w:rsidR="0000583F" w:rsidRPr="002F1A85">
        <w:rPr>
          <w:rFonts w:cs="Times New Roman"/>
          <w:noProof/>
          <w:szCs w:val="28"/>
        </w:rPr>
        <mc:AlternateContent>
          <mc:Choice Requires="wpg">
            <w:drawing>
              <wp:anchor distT="0" distB="0" distL="114300" distR="114300" simplePos="0" relativeHeight="251709440" behindDoc="0" locked="0" layoutInCell="1" allowOverlap="1" wp14:anchorId="37BE03A3" wp14:editId="74DFC555">
                <wp:simplePos x="0" y="0"/>
                <wp:positionH relativeFrom="margin">
                  <wp:align>left</wp:align>
                </wp:positionH>
                <wp:positionV relativeFrom="paragraph">
                  <wp:posOffset>1298133</wp:posOffset>
                </wp:positionV>
                <wp:extent cx="5833110" cy="3312160"/>
                <wp:effectExtent l="0" t="0" r="15240" b="0"/>
                <wp:wrapTopAndBottom/>
                <wp:docPr id="78" name="Group 33"/>
                <wp:cNvGraphicFramePr/>
                <a:graphic xmlns:a="http://schemas.openxmlformats.org/drawingml/2006/main">
                  <a:graphicData uri="http://schemas.microsoft.com/office/word/2010/wordprocessingGroup">
                    <wpg:wgp>
                      <wpg:cNvGrpSpPr/>
                      <wpg:grpSpPr>
                        <a:xfrm>
                          <a:off x="0" y="0"/>
                          <a:ext cx="5833110" cy="3312160"/>
                          <a:chOff x="0" y="0"/>
                          <a:chExt cx="7187080" cy="5180870"/>
                        </a:xfrm>
                      </wpg:grpSpPr>
                      <wps:wsp>
                        <wps:cNvPr id="79" name="Rectangle: Rounded Corners 79"/>
                        <wps:cNvSpPr/>
                        <wps:spPr>
                          <a:xfrm>
                            <a:off x="0" y="497279"/>
                            <a:ext cx="1828800" cy="172305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579F40"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wps:wsp>
                      <wps:wsp>
                        <wps:cNvPr id="80" name="Rectangle: Rounded Corners 80"/>
                        <wps:cNvSpPr/>
                        <wps:spPr>
                          <a:xfrm>
                            <a:off x="0" y="247622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C14A49"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wps:wsp>
                        <wps:cNvPr id="81" name="Rectangle: Rounded Corners 81"/>
                        <wps:cNvSpPr/>
                        <wps:spPr>
                          <a:xfrm>
                            <a:off x="0"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FE46B0"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wps:wsp>
                        <wps:cNvPr id="82" name="Rectangle: Rounded Corners 82"/>
                        <wps:cNvSpPr/>
                        <wps:spPr>
                          <a:xfrm>
                            <a:off x="0" y="4004770"/>
                            <a:ext cx="1828800" cy="1064524"/>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B702EC7"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giao tiếp mạng</w:t>
                              </w:r>
                            </w:p>
                          </w:txbxContent>
                        </wps:txbx>
                        <wps:bodyPr rtlCol="0" anchor="ctr"/>
                      </wps:wsp>
                      <wps:wsp>
                        <wps:cNvPr id="83" name="Rectangle: Rounded Corners 83"/>
                        <wps:cNvSpPr/>
                        <wps:spPr>
                          <a:xfrm>
                            <a:off x="5349923" y="497279"/>
                            <a:ext cx="1828800" cy="477672"/>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85E89B"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wps:wsp>
                      <wps:wsp>
                        <wps:cNvPr id="84" name="Rectangle: Rounded Corners 84"/>
                        <wps:cNvSpPr/>
                        <wps:spPr>
                          <a:xfrm>
                            <a:off x="5349923" y="1046603"/>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D2E0FD"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trình bày</w:t>
                              </w:r>
                            </w:p>
                          </w:txbxContent>
                        </wps:txbx>
                        <wps:bodyPr rtlCol="0" anchor="ctr"/>
                      </wps:wsp>
                      <wps:wsp>
                        <wps:cNvPr id="85" name="Rectangle: Rounded Corners 85"/>
                        <wps:cNvSpPr/>
                        <wps:spPr>
                          <a:xfrm>
                            <a:off x="5349923" y="4004770"/>
                            <a:ext cx="1828800" cy="479181"/>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048EDE"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liên kết</w:t>
                              </w:r>
                            </w:p>
                          </w:txbxContent>
                        </wps:txbx>
                        <wps:bodyPr rtlCol="0" anchor="ctr"/>
                      </wps:wsp>
                      <wps:wsp>
                        <wps:cNvPr id="86" name="Rectangle: Rounded Corners 86"/>
                        <wps:cNvSpPr/>
                        <wps:spPr>
                          <a:xfrm>
                            <a:off x="5349923" y="2476222"/>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7927C28"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wps:wsp>
                        <wps:cNvPr id="87" name="Rectangle: Rounded Corners 87"/>
                        <wps:cNvSpPr/>
                        <wps:spPr>
                          <a:xfrm>
                            <a:off x="5349923" y="4590113"/>
                            <a:ext cx="1828800" cy="47918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ED2EBE"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vật lý</w:t>
                              </w:r>
                            </w:p>
                          </w:txbxContent>
                        </wps:txbx>
                        <wps:bodyPr rtlCol="0" anchor="ctr"/>
                      </wps:wsp>
                      <wps:wsp>
                        <wps:cNvPr id="88" name="Rectangle: Rounded Corners 88"/>
                        <wps:cNvSpPr/>
                        <wps:spPr>
                          <a:xfrm>
                            <a:off x="5349923" y="3291675"/>
                            <a:ext cx="1828800" cy="559558"/>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E4716A"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wps:wsp>
                        <wps:cNvPr id="89" name="Rectangle: Rounded Corners 89"/>
                        <wps:cNvSpPr/>
                        <wps:spPr>
                          <a:xfrm>
                            <a:off x="5349923" y="1688057"/>
                            <a:ext cx="1828800" cy="532273"/>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D96C6A"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phiên</w:t>
                              </w:r>
                            </w:p>
                          </w:txbxContent>
                        </wps:txbx>
                        <wps:bodyPr rtlCol="0" anchor="ctr"/>
                      </wps:wsp>
                      <wps:wsp>
                        <wps:cNvPr id="90" name="TextBox 18"/>
                        <wps:cNvSpPr txBox="1"/>
                        <wps:spPr>
                          <a:xfrm>
                            <a:off x="68236" y="0"/>
                            <a:ext cx="2012309" cy="603145"/>
                          </a:xfrm>
                          <a:prstGeom prst="rect">
                            <a:avLst/>
                          </a:prstGeom>
                          <a:noFill/>
                        </wps:spPr>
                        <wps:txbx>
                          <w:txbxContent>
                            <w:p w14:paraId="2B87C19D" w14:textId="77777777" w:rsidR="0000583F" w:rsidRDefault="0000583F" w:rsidP="0000583F">
                              <w:pPr>
                                <w:rPr>
                                  <w:b/>
                                  <w:bCs/>
                                  <w:color w:val="000000" w:themeColor="text1"/>
                                  <w:kern w:val="24"/>
                                  <w:sz w:val="28"/>
                                  <w:szCs w:val="28"/>
                                </w:rPr>
                              </w:pPr>
                              <w:r>
                                <w:rPr>
                                  <w:b/>
                                  <w:bCs/>
                                  <w:color w:val="000000" w:themeColor="text1"/>
                                  <w:kern w:val="24"/>
                                  <w:sz w:val="28"/>
                                  <w:szCs w:val="28"/>
                                </w:rPr>
                                <w:t>Mô hình TCP/IP</w:t>
                              </w:r>
                            </w:p>
                          </w:txbxContent>
                        </wps:txbx>
                        <wps:bodyPr wrap="square" rtlCol="0">
                          <a:noAutofit/>
                        </wps:bodyPr>
                      </wps:wsp>
                      <wps:wsp>
                        <wps:cNvPr id="91" name="TextBox 19"/>
                        <wps:cNvSpPr txBox="1"/>
                        <wps:spPr>
                          <a:xfrm>
                            <a:off x="5494769" y="76996"/>
                            <a:ext cx="1692311" cy="603145"/>
                          </a:xfrm>
                          <a:prstGeom prst="rect">
                            <a:avLst/>
                          </a:prstGeom>
                          <a:noFill/>
                        </wps:spPr>
                        <wps:txbx>
                          <w:txbxContent>
                            <w:p w14:paraId="42403CFD" w14:textId="77777777" w:rsidR="0000583F" w:rsidRDefault="0000583F" w:rsidP="0000583F">
                              <w:pPr>
                                <w:rPr>
                                  <w:b/>
                                  <w:bCs/>
                                  <w:color w:val="000000" w:themeColor="text1"/>
                                  <w:kern w:val="24"/>
                                  <w:sz w:val="28"/>
                                  <w:szCs w:val="28"/>
                                </w:rPr>
                              </w:pPr>
                              <w:r>
                                <w:rPr>
                                  <w:b/>
                                  <w:bCs/>
                                  <w:color w:val="000000" w:themeColor="text1"/>
                                  <w:kern w:val="24"/>
                                  <w:sz w:val="28"/>
                                  <w:szCs w:val="28"/>
                                </w:rPr>
                                <w:t>Mô hình OSI</w:t>
                              </w:r>
                            </w:p>
                          </w:txbxContent>
                        </wps:txbx>
                        <wps:bodyPr wrap="square" rtlCol="0">
                          <a:noAutofit/>
                        </wps:bodyPr>
                      </wps:wsp>
                      <wps:wsp>
                        <wps:cNvPr id="92" name="Straight Connector 92"/>
                        <wps:cNvCnPr/>
                        <wps:spPr>
                          <a:xfrm>
                            <a:off x="914400" y="49727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a:off x="914400" y="2220329"/>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914400" y="247622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a:off x="1067180" y="303578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48" name="Straight Connector 2048"/>
                        <wps:cNvCnPr/>
                        <wps:spPr>
                          <a:xfrm>
                            <a:off x="1092770" y="3287882"/>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49" name="Straight Connector 2049"/>
                        <wps:cNvCnPr/>
                        <wps:spPr>
                          <a:xfrm>
                            <a:off x="1067179" y="4004770"/>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50" name="Straight Connector 2050"/>
                        <wps:cNvCnPr/>
                        <wps:spPr>
                          <a:xfrm>
                            <a:off x="914399" y="5069294"/>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51" name="TextBox 28"/>
                        <wps:cNvSpPr txBox="1"/>
                        <wps:spPr>
                          <a:xfrm>
                            <a:off x="2225139" y="65810"/>
                            <a:ext cx="3124868" cy="603145"/>
                          </a:xfrm>
                          <a:prstGeom prst="rect">
                            <a:avLst/>
                          </a:prstGeom>
                          <a:noFill/>
                        </wps:spPr>
                        <wps:txbx>
                          <w:txbxContent>
                            <w:p w14:paraId="3AA0A66A" w14:textId="77777777" w:rsidR="0000583F" w:rsidRDefault="0000583F" w:rsidP="0000583F">
                              <w:pPr>
                                <w:rPr>
                                  <w:b/>
                                  <w:bCs/>
                                  <w:color w:val="000000" w:themeColor="text1"/>
                                  <w:kern w:val="24"/>
                                  <w:sz w:val="28"/>
                                  <w:szCs w:val="28"/>
                                </w:rPr>
                              </w:pPr>
                              <w:r>
                                <w:rPr>
                                  <w:b/>
                                  <w:bCs/>
                                  <w:color w:val="000000" w:themeColor="text1"/>
                                  <w:kern w:val="24"/>
                                  <w:sz w:val="28"/>
                                  <w:szCs w:val="28"/>
                                </w:rPr>
                                <w:t>Các giao thức và dịch vụ</w:t>
                              </w:r>
                            </w:p>
                          </w:txbxContent>
                        </wps:txbx>
                        <wps:bodyPr wrap="square" rtlCol="0">
                          <a:noAutofit/>
                        </wps:bodyPr>
                      </wps:wsp>
                      <wps:wsp>
                        <wps:cNvPr id="2052" name="TextBox 29"/>
                        <wps:cNvSpPr txBox="1"/>
                        <wps:spPr>
                          <a:xfrm>
                            <a:off x="2370146" y="1102694"/>
                            <a:ext cx="2438712" cy="1122046"/>
                          </a:xfrm>
                          <a:prstGeom prst="rect">
                            <a:avLst/>
                          </a:prstGeom>
                          <a:noFill/>
                        </wps:spPr>
                        <wps:txbx>
                          <w:txbxContent>
                            <w:p w14:paraId="332BC0A3" w14:textId="77777777" w:rsidR="0000583F" w:rsidRDefault="0000583F" w:rsidP="0000583F">
                              <w:pPr>
                                <w:rPr>
                                  <w:b/>
                                  <w:bCs/>
                                  <w:color w:val="000000" w:themeColor="text1"/>
                                  <w:kern w:val="24"/>
                                  <w:sz w:val="36"/>
                                  <w:szCs w:val="36"/>
                                </w:rPr>
                              </w:pPr>
                              <w:r>
                                <w:rPr>
                                  <w:b/>
                                  <w:bCs/>
                                  <w:color w:val="000000" w:themeColor="text1"/>
                                  <w:kern w:val="24"/>
                                  <w:sz w:val="36"/>
                                  <w:szCs w:val="36"/>
                                </w:rPr>
                                <w:t>HTTP, FTTP, Telnet, NTP, DHCPP, PING</w:t>
                              </w:r>
                            </w:p>
                          </w:txbxContent>
                        </wps:txbx>
                        <wps:bodyPr wrap="square" rtlCol="0">
                          <a:noAutofit/>
                        </wps:bodyPr>
                      </wps:wsp>
                      <wps:wsp>
                        <wps:cNvPr id="2053" name="TextBox 30"/>
                        <wps:cNvSpPr txBox="1"/>
                        <wps:spPr>
                          <a:xfrm>
                            <a:off x="3101151" y="2540213"/>
                            <a:ext cx="1281556" cy="697246"/>
                          </a:xfrm>
                          <a:prstGeom prst="rect">
                            <a:avLst/>
                          </a:prstGeom>
                          <a:noFill/>
                        </wps:spPr>
                        <wps:txbx>
                          <w:txbxContent>
                            <w:p w14:paraId="390423DB" w14:textId="77777777" w:rsidR="0000583F" w:rsidRDefault="0000583F" w:rsidP="0000583F">
                              <w:pPr>
                                <w:rPr>
                                  <w:b/>
                                  <w:bCs/>
                                  <w:color w:val="000000" w:themeColor="text1"/>
                                  <w:kern w:val="24"/>
                                  <w:sz w:val="36"/>
                                  <w:szCs w:val="36"/>
                                </w:rPr>
                              </w:pPr>
                              <w:r>
                                <w:rPr>
                                  <w:b/>
                                  <w:bCs/>
                                  <w:color w:val="000000" w:themeColor="text1"/>
                                  <w:kern w:val="24"/>
                                  <w:sz w:val="36"/>
                                  <w:szCs w:val="36"/>
                                </w:rPr>
                                <w:t>TCP, UDP</w:t>
                              </w:r>
                            </w:p>
                          </w:txbxContent>
                        </wps:txbx>
                        <wps:bodyPr wrap="square" rtlCol="0">
                          <a:noAutofit/>
                        </wps:bodyPr>
                      </wps:wsp>
                      <wps:wsp>
                        <wps:cNvPr id="2054" name="TextBox 31"/>
                        <wps:cNvSpPr txBox="1"/>
                        <wps:spPr>
                          <a:xfrm>
                            <a:off x="2417178" y="3355075"/>
                            <a:ext cx="2740714" cy="697246"/>
                          </a:xfrm>
                          <a:prstGeom prst="rect">
                            <a:avLst/>
                          </a:prstGeom>
                          <a:noFill/>
                        </wps:spPr>
                        <wps:txbx>
                          <w:txbxContent>
                            <w:p w14:paraId="2F6E28C6" w14:textId="77777777" w:rsidR="0000583F" w:rsidRDefault="0000583F" w:rsidP="0000583F">
                              <w:pPr>
                                <w:rPr>
                                  <w:b/>
                                  <w:bCs/>
                                  <w:color w:val="000000" w:themeColor="text1"/>
                                  <w:kern w:val="24"/>
                                  <w:sz w:val="36"/>
                                  <w:szCs w:val="36"/>
                                </w:rPr>
                              </w:pPr>
                              <w:r>
                                <w:rPr>
                                  <w:b/>
                                  <w:bCs/>
                                  <w:color w:val="000000" w:themeColor="text1"/>
                                  <w:kern w:val="24"/>
                                  <w:sz w:val="36"/>
                                  <w:szCs w:val="36"/>
                                </w:rPr>
                                <w:t>IP, ARP, ICMP, IGMP</w:t>
                              </w:r>
                            </w:p>
                          </w:txbxContent>
                        </wps:txbx>
                        <wps:bodyPr wrap="square" rtlCol="0">
                          <a:noAutofit/>
                        </wps:bodyPr>
                      </wps:wsp>
                      <wps:wsp>
                        <wps:cNvPr id="2055" name="TextBox 32"/>
                        <wps:cNvSpPr txBox="1"/>
                        <wps:spPr>
                          <a:xfrm>
                            <a:off x="3002421" y="4483624"/>
                            <a:ext cx="1531139" cy="697246"/>
                          </a:xfrm>
                          <a:prstGeom prst="rect">
                            <a:avLst/>
                          </a:prstGeom>
                          <a:noFill/>
                        </wps:spPr>
                        <wps:txbx>
                          <w:txbxContent>
                            <w:p w14:paraId="304F2809" w14:textId="77777777" w:rsidR="0000583F" w:rsidRDefault="0000583F" w:rsidP="0000583F">
                              <w:pPr>
                                <w:rPr>
                                  <w:b/>
                                  <w:bCs/>
                                  <w:color w:val="000000" w:themeColor="text1"/>
                                  <w:kern w:val="24"/>
                                  <w:sz w:val="36"/>
                                  <w:szCs w:val="36"/>
                                </w:rPr>
                              </w:pPr>
                              <w:r>
                                <w:rPr>
                                  <w:b/>
                                  <w:bCs/>
                                  <w:color w:val="000000" w:themeColor="text1"/>
                                  <w:kern w:val="24"/>
                                  <w:sz w:val="36"/>
                                  <w:szCs w:val="36"/>
                                </w:rPr>
                                <w:t>Enthernet</w:t>
                              </w:r>
                            </w:p>
                          </w:txbxContent>
                        </wps:txbx>
                        <wps:bodyPr wrap="square" rtlCol="0">
                          <a:noAutofit/>
                        </wps:bodyPr>
                      </wps:wsp>
                      <wps:wsp>
                        <wps:cNvPr id="2057" name="Straight Connector 2057"/>
                        <wps:cNvCnPr/>
                        <wps:spPr>
                          <a:xfrm>
                            <a:off x="1067177" y="3851233"/>
                            <a:ext cx="534992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37BE03A3" id="Group 33" o:spid="_x0000_s1029" style="position:absolute;left:0;text-align:left;margin-left:0;margin-top:102.2pt;width:459.3pt;height:260.8pt;z-index:251709440;mso-position-horizontal:left;mso-position-horizontal-relative:margin;mso-height-relative:margin" coordsize="71870,5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">
                <v:roundrect id="Rectangle: Rounded Corners 79" o:spid="_x0000_s1030" style="position:absolute;top:4972;width:18288;height:17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" filled="f" strokecolor="black [3200]" strokeweight="1pt">
                  <v:textbox>
                    <w:txbxContent>
                      <w:p w14:paraId="6A579F40"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80" o:spid="_x0000_s1031" style="position:absolute;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" filled="f" strokecolor="black [3200]" strokeweight="1pt">
                  <v:textbox>
                    <w:txbxContent>
                      <w:p w14:paraId="19C14A49"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81" o:spid="_x0000_s1032" style="position:absolute;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" filled="f" strokecolor="black [3200]" strokeweight="1pt">
                  <v:textbox>
                    <w:txbxContent>
                      <w:p w14:paraId="18FE46B0"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82" o:spid="_x0000_s1033" style="position:absolute;top:40047;width:18288;height:10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" filled="f" strokecolor="black [3200]" strokeweight="1pt">
                  <v:textbox>
                    <w:txbxContent>
                      <w:p w14:paraId="5B702EC7"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giao tiếp mạng</w:t>
                        </w:r>
                      </w:p>
                    </w:txbxContent>
                  </v:textbox>
                </v:roundrect>
                <v:roundrect id="Rectangle: Rounded Corners 83" o:spid="_x0000_s1034" style="position:absolute;left:53499;top:4972;width:18288;height:4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" filled="f" strokecolor="black [3200]" strokeweight="1pt">
                  <v:textbox>
                    <w:txbxContent>
                      <w:p w14:paraId="4085E89B"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ứng dụng</w:t>
                        </w:r>
                      </w:p>
                    </w:txbxContent>
                  </v:textbox>
                </v:roundrect>
                <v:roundrect id="Rectangle: Rounded Corners 84" o:spid="_x0000_s1035" style="position:absolute;left:53499;top:10466;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" filled="f" strokecolor="black [3200]" strokeweight="1pt">
                  <v:textbox>
                    <w:txbxContent>
                      <w:p w14:paraId="70D2E0FD"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trình bày</w:t>
                        </w:r>
                      </w:p>
                    </w:txbxContent>
                  </v:textbox>
                </v:roundrect>
                <v:roundrect id="Rectangle: Rounded Corners 85" o:spid="_x0000_s1036" style="position:absolute;left:53499;top:40047;width:18288;height:47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" filled="f" strokecolor="black [3200]" strokeweight="1pt">
                  <v:textbox>
                    <w:txbxContent>
                      <w:p w14:paraId="70048EDE"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liên kết</w:t>
                        </w:r>
                      </w:p>
                    </w:txbxContent>
                  </v:textbox>
                </v:roundrect>
                <v:roundrect id="Rectangle: Rounded Corners 86" o:spid="_x0000_s1037" style="position:absolute;left:53499;top:24762;width:18288;height:5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" filled="f" strokecolor="black [3200]" strokeweight="1pt">
                  <v:textbox>
                    <w:txbxContent>
                      <w:p w14:paraId="17927C28"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vận chuyển</w:t>
                        </w:r>
                      </w:p>
                    </w:txbxContent>
                  </v:textbox>
                </v:roundrect>
                <v:roundrect id="Rectangle: Rounded Corners 87" o:spid="_x0000_s1038" style="position:absolute;left:53499;top:45901;width:18288;height:4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" filled="f" strokecolor="black [3200]" strokeweight="1pt">
                  <v:textbox>
                    <w:txbxContent>
                      <w:p w14:paraId="61ED2EBE"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vật lý</w:t>
                        </w:r>
                      </w:p>
                    </w:txbxContent>
                  </v:textbox>
                </v:roundrect>
                <v:roundrect id="Rectangle: Rounded Corners 88" o:spid="_x0000_s1039" style="position:absolute;left:53499;top:32916;width:18288;height:5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" filled="f" strokecolor="black [3200]" strokeweight="1pt">
                  <v:textbox>
                    <w:txbxContent>
                      <w:p w14:paraId="6EE4716A"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mạng</w:t>
                        </w:r>
                      </w:p>
                    </w:txbxContent>
                  </v:textbox>
                </v:roundrect>
                <v:roundrect id="Rectangle: Rounded Corners 89" o:spid="_x0000_s1040" style="position:absolute;left:53499;top:16880;width:18288;height:5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" filled="f" strokecolor="black [3200]" strokeweight="1pt">
                  <v:textbox>
                    <w:txbxContent>
                      <w:p w14:paraId="45D96C6A" w14:textId="77777777" w:rsidR="0000583F" w:rsidRDefault="0000583F" w:rsidP="0000583F">
                        <w:pPr>
                          <w:jc w:val="center"/>
                          <w:rPr>
                            <w:b/>
                            <w:bCs/>
                            <w:color w:val="000000" w:themeColor="dark1"/>
                            <w:kern w:val="24"/>
                            <w:sz w:val="28"/>
                            <w:szCs w:val="28"/>
                          </w:rPr>
                        </w:pPr>
                        <w:r>
                          <w:rPr>
                            <w:b/>
                            <w:bCs/>
                            <w:color w:val="000000" w:themeColor="dark1"/>
                            <w:kern w:val="24"/>
                            <w:sz w:val="28"/>
                            <w:szCs w:val="28"/>
                          </w:rPr>
                          <w:t>Tầng phiên</w:t>
                        </w:r>
                      </w:p>
                    </w:txbxContent>
                  </v:textbox>
                </v:roundrect>
                <v:shape id="TextBox 18" o:spid="_x0000_s1041" type="#_x0000_t202" style="position:absolute;left:682;width:20123;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B87C19D" w14:textId="77777777" w:rsidR="0000583F" w:rsidRDefault="0000583F" w:rsidP="0000583F">
                        <w:pPr>
                          <w:rPr>
                            <w:b/>
                            <w:bCs/>
                            <w:color w:val="000000" w:themeColor="text1"/>
                            <w:kern w:val="24"/>
                            <w:sz w:val="28"/>
                            <w:szCs w:val="28"/>
                          </w:rPr>
                        </w:pPr>
                        <w:r>
                          <w:rPr>
                            <w:b/>
                            <w:bCs/>
                            <w:color w:val="000000" w:themeColor="text1"/>
                            <w:kern w:val="24"/>
                            <w:sz w:val="28"/>
                            <w:szCs w:val="28"/>
                          </w:rPr>
                          <w:t>Mô hình TCP/IP</w:t>
                        </w:r>
                      </w:p>
                    </w:txbxContent>
                  </v:textbox>
                </v:shape>
                <v:shape id="TextBox 19" o:spid="_x0000_s1042" type="#_x0000_t202" style="position:absolute;left:54947;top:769;width:1692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42403CFD" w14:textId="77777777" w:rsidR="0000583F" w:rsidRDefault="0000583F" w:rsidP="0000583F">
                        <w:pPr>
                          <w:rPr>
                            <w:b/>
                            <w:bCs/>
                            <w:color w:val="000000" w:themeColor="text1"/>
                            <w:kern w:val="24"/>
                            <w:sz w:val="28"/>
                            <w:szCs w:val="28"/>
                          </w:rPr>
                        </w:pPr>
                        <w:r>
                          <w:rPr>
                            <w:b/>
                            <w:bCs/>
                            <w:color w:val="000000" w:themeColor="text1"/>
                            <w:kern w:val="24"/>
                            <w:sz w:val="28"/>
                            <w:szCs w:val="28"/>
                          </w:rPr>
                          <w:t>Mô hình OSI</w:t>
                        </w:r>
                      </w:p>
                    </w:txbxContent>
                  </v:textbox>
                </v:shape>
                <v:line id="Straight Connector 92" o:spid="_x0000_s1043" style="position:absolute;visibility:visible;mso-wrap-style:square" from="9144,4972" to="62643,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" strokecolor="black [3200]" strokeweight=".5pt">
                  <v:stroke dashstyle="dash" joinstyle="miter"/>
                </v:line>
                <v:line id="Straight Connector 93" o:spid="_x0000_s1044" style="position:absolute;visibility:visible;mso-wrap-style:square" from="9144,22203" to="62643,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" strokecolor="black [3200]" strokeweight=".5pt">
                  <v:stroke dashstyle="dash" joinstyle="miter"/>
                </v:line>
                <v:line id="Straight Connector 94" o:spid="_x0000_s1045" style="position:absolute;visibility:visible;mso-wrap-style:square" from="9144,24762" to="62643,2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" strokecolor="black [3200]" strokeweight=".5pt">
                  <v:stroke dashstyle="dash" joinstyle="miter"/>
                </v:line>
                <v:line id="Straight Connector 95" o:spid="_x0000_s1046" style="position:absolute;visibility:visible;mso-wrap-style:square" from="10671,30357" to="64171,30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" strokecolor="black [3200]" strokeweight=".5pt">
                  <v:stroke dashstyle="dash" joinstyle="miter"/>
                </v:line>
                <v:line id="Straight Connector 2048" o:spid="_x0000_s1047" style="position:absolute;visibility:visible;mso-wrap-style:square" from="10927,32878" to="64426,3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" strokecolor="black [3200]" strokeweight=".5pt">
                  <v:stroke dashstyle="dash" joinstyle="miter"/>
                </v:line>
                <v:line id="Straight Connector 2049" o:spid="_x0000_s1048" style="position:absolute;visibility:visible;mso-wrap-style:square" from="10671,40047" to="64171,4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" strokecolor="black [3200]" strokeweight=".5pt">
                  <v:stroke dashstyle="dash" joinstyle="miter"/>
                </v:line>
                <v:line id="Straight Connector 2050" o:spid="_x0000_s1049" style="position:absolute;visibility:visible;mso-wrap-style:square" from="9143,50692" to="62643,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" strokecolor="black [3200]" strokeweight=".5pt">
                  <v:stroke dashstyle="dash" joinstyle="miter"/>
                </v:line>
                <v:shape id="TextBox 28" o:spid="_x0000_s1050" type="#_x0000_t202" style="position:absolute;left:22251;top:658;width:31249;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" filled="f" stroked="f">
                  <v:textbox>
                    <w:txbxContent>
                      <w:p w14:paraId="3AA0A66A" w14:textId="77777777" w:rsidR="0000583F" w:rsidRDefault="0000583F" w:rsidP="0000583F">
                        <w:pPr>
                          <w:rPr>
                            <w:b/>
                            <w:bCs/>
                            <w:color w:val="000000" w:themeColor="text1"/>
                            <w:kern w:val="24"/>
                            <w:sz w:val="28"/>
                            <w:szCs w:val="28"/>
                          </w:rPr>
                        </w:pPr>
                        <w:r>
                          <w:rPr>
                            <w:b/>
                            <w:bCs/>
                            <w:color w:val="000000" w:themeColor="text1"/>
                            <w:kern w:val="24"/>
                            <w:sz w:val="28"/>
                            <w:szCs w:val="28"/>
                          </w:rPr>
                          <w:t>Các giao thức và dịch vụ</w:t>
                        </w:r>
                      </w:p>
                    </w:txbxContent>
                  </v:textbox>
                </v:shape>
                <v:shape id="TextBox 29" o:spid="_x0000_s1051" type="#_x0000_t202" style="position:absolute;left:23701;top:11026;width:24387;height:1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" filled="f" stroked="f">
                  <v:textbox>
                    <w:txbxContent>
                      <w:p w14:paraId="332BC0A3" w14:textId="77777777" w:rsidR="0000583F" w:rsidRDefault="0000583F" w:rsidP="0000583F">
                        <w:pPr>
                          <w:rPr>
                            <w:b/>
                            <w:bCs/>
                            <w:color w:val="000000" w:themeColor="text1"/>
                            <w:kern w:val="24"/>
                            <w:sz w:val="36"/>
                            <w:szCs w:val="36"/>
                          </w:rPr>
                        </w:pPr>
                        <w:r>
                          <w:rPr>
                            <w:b/>
                            <w:bCs/>
                            <w:color w:val="000000" w:themeColor="text1"/>
                            <w:kern w:val="24"/>
                            <w:sz w:val="36"/>
                            <w:szCs w:val="36"/>
                          </w:rPr>
                          <w:t>HTTP, FTTP, Telnet, NTP, DHCPP, PING</w:t>
                        </w:r>
                      </w:p>
                    </w:txbxContent>
                  </v:textbox>
                </v:shape>
                <v:shape id="TextBox 30" o:spid="_x0000_s1052" type="#_x0000_t202" style="position:absolute;left:31011;top:25402;width:12816;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" filled="f" stroked="f">
                  <v:textbox>
                    <w:txbxContent>
                      <w:p w14:paraId="390423DB" w14:textId="77777777" w:rsidR="0000583F" w:rsidRDefault="0000583F" w:rsidP="0000583F">
                        <w:pPr>
                          <w:rPr>
                            <w:b/>
                            <w:bCs/>
                            <w:color w:val="000000" w:themeColor="text1"/>
                            <w:kern w:val="24"/>
                            <w:sz w:val="36"/>
                            <w:szCs w:val="36"/>
                          </w:rPr>
                        </w:pPr>
                        <w:r>
                          <w:rPr>
                            <w:b/>
                            <w:bCs/>
                            <w:color w:val="000000" w:themeColor="text1"/>
                            <w:kern w:val="24"/>
                            <w:sz w:val="36"/>
                            <w:szCs w:val="36"/>
                          </w:rPr>
                          <w:t>TCP, UDP</w:t>
                        </w:r>
                      </w:p>
                    </w:txbxContent>
                  </v:textbox>
                </v:shape>
                <v:shape id="TextBox 31" o:spid="_x0000_s1053" type="#_x0000_t202" style="position:absolute;left:24171;top:33550;width:27407;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" filled="f" stroked="f">
                  <v:textbox>
                    <w:txbxContent>
                      <w:p w14:paraId="2F6E28C6" w14:textId="77777777" w:rsidR="0000583F" w:rsidRDefault="0000583F" w:rsidP="0000583F">
                        <w:pPr>
                          <w:rPr>
                            <w:b/>
                            <w:bCs/>
                            <w:color w:val="000000" w:themeColor="text1"/>
                            <w:kern w:val="24"/>
                            <w:sz w:val="36"/>
                            <w:szCs w:val="36"/>
                          </w:rPr>
                        </w:pPr>
                        <w:r>
                          <w:rPr>
                            <w:b/>
                            <w:bCs/>
                            <w:color w:val="000000" w:themeColor="text1"/>
                            <w:kern w:val="24"/>
                            <w:sz w:val="36"/>
                            <w:szCs w:val="36"/>
                          </w:rPr>
                          <w:t>IP, ARP, ICMP, IGMP</w:t>
                        </w:r>
                      </w:p>
                    </w:txbxContent>
                  </v:textbox>
                </v:shape>
                <v:shape id="TextBox 32" o:spid="_x0000_s1054" type="#_x0000_t202" style="position:absolute;left:30024;top:44836;width:15311;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" filled="f" stroked="f">
                  <v:textbox>
                    <w:txbxContent>
                      <w:p w14:paraId="304F2809" w14:textId="77777777" w:rsidR="0000583F" w:rsidRDefault="0000583F" w:rsidP="0000583F">
                        <w:pPr>
                          <w:rPr>
                            <w:b/>
                            <w:bCs/>
                            <w:color w:val="000000" w:themeColor="text1"/>
                            <w:kern w:val="24"/>
                            <w:sz w:val="36"/>
                            <w:szCs w:val="36"/>
                          </w:rPr>
                        </w:pPr>
                        <w:r>
                          <w:rPr>
                            <w:b/>
                            <w:bCs/>
                            <w:color w:val="000000" w:themeColor="text1"/>
                            <w:kern w:val="24"/>
                            <w:sz w:val="36"/>
                            <w:szCs w:val="36"/>
                          </w:rPr>
                          <w:t>Enthernet</w:t>
                        </w:r>
                      </w:p>
                    </w:txbxContent>
                  </v:textbox>
                </v:shape>
                <v:line id="Straight Connector 2057" o:spid="_x0000_s1055" style="position:absolute;visibility:visible;mso-wrap-style:square" from="10671,38512" to="64171,3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" strokecolor="black [3200]" strokeweight=".5pt">
                  <v:stroke dashstyle="dash" joinstyle="miter"/>
                </v:line>
                <w10:wrap type="topAndBottom" anchorx="margin"/>
              </v:group>
            </w:pict>
          </mc:Fallback>
        </mc:AlternateContent>
      </w:r>
      <w:r w:rsidR="0093608D">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9241CD">
        <w:t>[9]</w:t>
      </w:r>
    </w:p>
    <w:p w14:paraId="4CD107D8" w14:textId="2973CCF2" w:rsidR="0093608D" w:rsidRDefault="0093608D" w:rsidP="0093608D">
      <w:pPr>
        <w:pStyle w:val="content"/>
      </w:pPr>
      <w:r w:rsidRPr="0093608D">
        <w:lastRenderedPageBreak/>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06D0592" w14:textId="0269B67C" w:rsidR="0093608D" w:rsidRDefault="00CC78F0" w:rsidP="0093608D">
      <w:pPr>
        <w:pStyle w:val="content"/>
      </w:pPr>
      <w:r w:rsidRPr="00CC78F0">
        <w:t>Ngoài ra, khi các hệ thống trao đổi dữ liệu với nhau, chúng cũng sử dụng giao thức này nhưng 2 bên đều là server.</w:t>
      </w:r>
    </w:p>
    <w:p w14:paraId="0DE7F40E" w14:textId="58408461" w:rsidR="00F34E27" w:rsidRDefault="00F34E27" w:rsidP="00F34E27">
      <w:pPr>
        <w:pStyle w:val="level2"/>
      </w:pPr>
      <w:bookmarkStart w:id="31" w:name="_Toc103331491"/>
      <w:r>
        <w:t>Giao thức MQTT</w:t>
      </w:r>
      <w:bookmarkEnd w:id="31"/>
    </w:p>
    <w:p w14:paraId="6767C1AF" w14:textId="563C3AEE" w:rsidR="00CC78F0" w:rsidRDefault="007A0397" w:rsidP="007A0397">
      <w:pPr>
        <w:pStyle w:val="content"/>
      </w:pPr>
      <w:r>
        <w:rPr>
          <w:noProof/>
        </w:rPr>
        <mc:AlternateContent>
          <mc:Choice Requires="wps">
            <w:drawing>
              <wp:anchor distT="0" distB="0" distL="114300" distR="114300" simplePos="0" relativeHeight="251717632" behindDoc="0" locked="0" layoutInCell="1" allowOverlap="1" wp14:anchorId="622951E8" wp14:editId="46679BD0">
                <wp:simplePos x="0" y="0"/>
                <wp:positionH relativeFrom="column">
                  <wp:posOffset>723900</wp:posOffset>
                </wp:positionH>
                <wp:positionV relativeFrom="paragraph">
                  <wp:posOffset>4029075</wp:posOffset>
                </wp:positionV>
                <wp:extent cx="4432935" cy="635"/>
                <wp:effectExtent l="0" t="0" r="0" b="0"/>
                <wp:wrapTopAndBottom/>
                <wp:docPr id="2061" name="Text Box 206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0FA30275" w14:textId="23CD5224" w:rsidR="007A0397" w:rsidRPr="00AA0BB0" w:rsidRDefault="007A0397" w:rsidP="007A0397">
                            <w:pPr>
                              <w:pStyle w:val="Caption"/>
                              <w:rPr>
                                <w:noProof/>
                              </w:rPr>
                            </w:pPr>
                            <w:bookmarkStart w:id="32" w:name="_Toc103331437"/>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4</w:t>
                            </w:r>
                            <w:r w:rsidR="00DA0716">
                              <w:rPr>
                                <w:noProof/>
                              </w:rPr>
                              <w:fldChar w:fldCharType="end"/>
                            </w:r>
                            <w:r>
                              <w:t>: Mô hình MQTT Broker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51E8" id="Text Box 2061" o:spid="_x0000_s1056" type="#_x0000_t202" style="position:absolute;left:0;text-align:left;margin-left:57pt;margin-top:317.25pt;width:349.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fcnGg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" stroked="f">
                <v:textbox style="mso-fit-shape-to-text:t" inset="0,0,0,0">
                  <w:txbxContent>
                    <w:p w14:paraId="0FA30275" w14:textId="23CD5224" w:rsidR="007A0397" w:rsidRPr="00AA0BB0" w:rsidRDefault="007A0397" w:rsidP="007A0397">
                      <w:pPr>
                        <w:pStyle w:val="Caption"/>
                        <w:rPr>
                          <w:noProof/>
                        </w:rPr>
                      </w:pPr>
                      <w:bookmarkStart w:id="36" w:name="_Toc103331437"/>
                      <w:r>
                        <w:t xml:space="preserve">Hình </w:t>
                      </w:r>
                      <w:fldSimple w:instr=" STYLEREF 1 \s ">
                        <w:r w:rsidR="003A23B1">
                          <w:rPr>
                            <w:noProof/>
                          </w:rPr>
                          <w:t>2</w:t>
                        </w:r>
                      </w:fldSimple>
                      <w:r w:rsidR="003A23B1">
                        <w:noBreakHyphen/>
                      </w:r>
                      <w:fldSimple w:instr=" SEQ Hình \* ARABIC \s 1 ">
                        <w:r w:rsidR="003A23B1">
                          <w:rPr>
                            <w:noProof/>
                          </w:rPr>
                          <w:t>4</w:t>
                        </w:r>
                      </w:fldSimple>
                      <w:r>
                        <w:t>: Mô hình MQTT Broker</w:t>
                      </w:r>
                      <w:bookmarkEnd w:id="36"/>
                    </w:p>
                  </w:txbxContent>
                </v:textbox>
                <w10:wrap type="topAndBottom"/>
              </v:shape>
            </w:pict>
          </mc:Fallback>
        </mc:AlternateContent>
      </w:r>
      <w:r w:rsidR="00CC78F0" w:rsidRPr="00E03CD1">
        <w:rPr>
          <w:i/>
          <w:iCs/>
          <w:noProof/>
        </w:rPr>
        <w:drawing>
          <wp:anchor distT="0" distB="0" distL="114300" distR="114300" simplePos="0" relativeHeight="251660288" behindDoc="0" locked="0" layoutInCell="1" allowOverlap="1" wp14:anchorId="25538873" wp14:editId="73845DA8">
            <wp:simplePos x="0" y="0"/>
            <wp:positionH relativeFrom="margin">
              <wp:posOffset>724395</wp:posOffset>
            </wp:positionH>
            <wp:positionV relativeFrom="paragraph">
              <wp:posOffset>1477942</wp:posOffset>
            </wp:positionV>
            <wp:extent cx="4432935" cy="2494280"/>
            <wp:effectExtent l="0" t="0" r="5715" b="127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F46">
        <w:t>[12]</w:t>
      </w:r>
      <w:r w:rsidR="00CC78F0"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p>
    <w:p w14:paraId="4C9431E6" w14:textId="79388467" w:rsidR="00010D3A" w:rsidRDefault="00F34E27" w:rsidP="00010D3A">
      <w:pPr>
        <w:pStyle w:val="level1"/>
      </w:pPr>
      <w:bookmarkStart w:id="33" w:name="_Toc103331492"/>
      <w:r>
        <w:t>Linh kiện và phần mềm thiết kế mạch</w:t>
      </w:r>
      <w:bookmarkEnd w:id="33"/>
    </w:p>
    <w:p w14:paraId="371CC94D" w14:textId="112B3EF2" w:rsidR="002E46D7" w:rsidRDefault="002E46D7" w:rsidP="002E46D7">
      <w:pPr>
        <w:pStyle w:val="level2"/>
      </w:pPr>
      <w:bookmarkStart w:id="34" w:name="_Toc103331493"/>
      <w:r>
        <w:t>Vi điều khiển ESP32</w:t>
      </w:r>
      <w:bookmarkEnd w:id="34"/>
    </w:p>
    <w:p w14:paraId="53DD8260" w14:textId="5B62FC12" w:rsidR="00AD092A" w:rsidRDefault="00B76F46" w:rsidP="00AD092A">
      <w:pPr>
        <w:pStyle w:val="content"/>
      </w:pPr>
      <w:r>
        <w:t>[6]</w:t>
      </w:r>
      <w:r w:rsidR="00CC78F0" w:rsidRPr="00CC78F0">
        <w:t xml:space="preserve">ESP32 là một series các vi điều khiển trên một vi mạch giá rẻ, năng lượng thấp có hỗ trợ WiFi và dual-mode Bluetooth (tạm dịch: Bluetooth chế độ kép). Dòng ESP32 sử dụng bộ vi xử lý Tensilica Xtensa LX6 ở cả hai biến thể </w:t>
      </w:r>
      <w:r w:rsidR="00CC78F0" w:rsidRPr="00CC78F0">
        <w:lastRenderedPageBreak/>
        <w:t>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CC78F0">
        <w:t xml:space="preserve">. </w:t>
      </w:r>
      <w:r w:rsidR="00CC78F0" w:rsidRPr="00CC78F0">
        <w:t>ESP32 là sản phẩm kế thừa từ vi điều khiển ESP8266.</w:t>
      </w:r>
      <w:r w:rsidR="00AD092A">
        <w:t xml:space="preserve"> </w:t>
      </w:r>
      <w:r w:rsidR="00AD092A" w:rsidRPr="00AD092A">
        <w:t>Các tính năng của ESP32 bao gồm:</w:t>
      </w:r>
    </w:p>
    <w:p w14:paraId="0A3935EF" w14:textId="77777777" w:rsidR="007A0397" w:rsidRDefault="008168C0" w:rsidP="007A0397">
      <w:pPr>
        <w:pStyle w:val="content"/>
        <w:keepNext/>
        <w:jc w:val="center"/>
      </w:pPr>
      <w:r>
        <w:rPr>
          <w:noProof/>
        </w:rPr>
        <w:drawing>
          <wp:inline distT="0" distB="0" distL="0" distR="0" wp14:anchorId="03D365E3" wp14:editId="6E724CD1">
            <wp:extent cx="4198288" cy="3777396"/>
            <wp:effectExtent l="0" t="0" r="0" b="0"/>
            <wp:docPr id="77" name="Picture 77" descr="ESP-WROOM-32 Testing | First use of ESP32 Devk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WROOM-32 Testing | First use of ESP32 Devkit 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7746" cy="3785906"/>
                    </a:xfrm>
                    <a:prstGeom prst="rect">
                      <a:avLst/>
                    </a:prstGeom>
                    <a:noFill/>
                    <a:ln>
                      <a:noFill/>
                    </a:ln>
                  </pic:spPr>
                </pic:pic>
              </a:graphicData>
            </a:graphic>
          </wp:inline>
        </w:drawing>
      </w:r>
    </w:p>
    <w:p w14:paraId="0075DFCF" w14:textId="5F4DACD2" w:rsidR="008168C0" w:rsidRDefault="007A0397" w:rsidP="007A0397">
      <w:pPr>
        <w:pStyle w:val="Caption"/>
      </w:pPr>
      <w:bookmarkStart w:id="35" w:name="_Toc103331438"/>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5</w:t>
      </w:r>
      <w:r w:rsidR="00DA0716">
        <w:rPr>
          <w:noProof/>
        </w:rPr>
        <w:fldChar w:fldCharType="end"/>
      </w:r>
      <w:r>
        <w:t>: ESP32 DevKit V1</w:t>
      </w:r>
      <w:bookmarkEnd w:id="35"/>
    </w:p>
    <w:p w14:paraId="3398684F" w14:textId="77777777" w:rsidR="00D73F51" w:rsidRDefault="00D73F51" w:rsidP="008168C0">
      <w:pPr>
        <w:pStyle w:val="content"/>
        <w:ind w:firstLine="0"/>
      </w:pPr>
      <w:r w:rsidRPr="00D73F51">
        <w:rPr>
          <w:i/>
          <w:iCs/>
        </w:rPr>
        <w:t>Nguồn sử dụng:</w:t>
      </w:r>
      <w:r>
        <w:t xml:space="preserve"> </w:t>
      </w:r>
    </w:p>
    <w:p w14:paraId="0B1A6AA0" w14:textId="77777777" w:rsidR="00D73F51" w:rsidRDefault="00D73F51" w:rsidP="00D73F51">
      <w:pPr>
        <w:pStyle w:val="content"/>
        <w:numPr>
          <w:ilvl w:val="0"/>
          <w:numId w:val="37"/>
        </w:numPr>
      </w:pPr>
      <w:r>
        <w:t xml:space="preserve">3.3V đối với chip ESP32 </w:t>
      </w:r>
    </w:p>
    <w:p w14:paraId="7F6B000D" w14:textId="767A63AB" w:rsidR="00D73F51" w:rsidRPr="00AD092A" w:rsidRDefault="00D73F51" w:rsidP="00D73F51">
      <w:pPr>
        <w:pStyle w:val="content"/>
        <w:numPr>
          <w:ilvl w:val="0"/>
          <w:numId w:val="37"/>
        </w:numPr>
      </w:pPr>
      <w:r>
        <w:t>5V đối với Kit ESP32 Dev Kit</w:t>
      </w:r>
    </w:p>
    <w:p w14:paraId="73DF8CBD" w14:textId="77777777" w:rsidR="00AD092A" w:rsidRPr="00AD092A" w:rsidRDefault="00AD092A" w:rsidP="00AD092A">
      <w:pPr>
        <w:pStyle w:val="content"/>
        <w:ind w:firstLine="0"/>
        <w:rPr>
          <w:i/>
          <w:iCs/>
        </w:rPr>
      </w:pPr>
      <w:r w:rsidRPr="00AD092A">
        <w:rPr>
          <w:i/>
          <w:iCs/>
        </w:rPr>
        <w:t>Bộ xử lý:</w:t>
      </w:r>
    </w:p>
    <w:p w14:paraId="62273621" w14:textId="636B75F9" w:rsidR="00AD092A" w:rsidRPr="00AD092A" w:rsidRDefault="00AD092A" w:rsidP="00AD092A">
      <w:pPr>
        <w:pStyle w:val="content"/>
        <w:numPr>
          <w:ilvl w:val="0"/>
          <w:numId w:val="13"/>
        </w:numPr>
      </w:pPr>
      <w:r w:rsidRPr="00AD092A">
        <w:t>CPU: Bộ vi xử lý Xtensa lõi kép (hoặc lõi đơn) 32-bit LX6, hoạt động ở tần số 240 MHz (160 MHz cho ESP32-S0WD và ESP32-U4WDH</w:t>
      </w:r>
      <w:r>
        <w:t>)</w:t>
      </w:r>
      <w:r w:rsidRPr="00AD092A">
        <w:t xml:space="preserve"> và </w:t>
      </w:r>
      <w:r w:rsidRPr="00AD092A">
        <w:lastRenderedPageBreak/>
        <w:t>hoạt động ở tối đa 600 </w:t>
      </w:r>
      <w:r w:rsidRPr="00AD09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554796A" w14:textId="77777777" w:rsidR="00AD092A" w:rsidRPr="00AD092A" w:rsidRDefault="00AD092A" w:rsidP="00AD092A">
      <w:pPr>
        <w:pStyle w:val="content"/>
        <w:numPr>
          <w:ilvl w:val="0"/>
          <w:numId w:val="13"/>
        </w:numPr>
      </w:pPr>
      <w:r w:rsidRPr="00AD092A">
        <w:t>Bộ đồng xử lý (co-processor) công suất cực thấp (Ultra low power, viết tắt: ULP)</w:t>
      </w:r>
    </w:p>
    <w:p w14:paraId="64C2A0C9" w14:textId="66674A73" w:rsidR="00AD092A" w:rsidRPr="00AD092A" w:rsidRDefault="00AD092A" w:rsidP="00AD092A">
      <w:pPr>
        <w:pStyle w:val="content"/>
        <w:ind w:firstLine="0"/>
      </w:pPr>
      <w:r w:rsidRPr="00AD092A">
        <w:rPr>
          <w:rStyle w:val="contentChar"/>
          <w:i/>
          <w:iCs/>
        </w:rPr>
        <w:t>Hệ thống xung nhịp:</w:t>
      </w:r>
      <w:r w:rsidRPr="00AD092A">
        <w:t xml:space="preserve"> CPU Clock, RTC Clock và Audio PLL Clock</w:t>
      </w:r>
    </w:p>
    <w:p w14:paraId="199F3196" w14:textId="692ACC9B" w:rsidR="00AD092A" w:rsidRPr="00AD092A" w:rsidRDefault="00AD092A" w:rsidP="00AD092A">
      <w:pPr>
        <w:pStyle w:val="content"/>
        <w:ind w:firstLine="0"/>
        <w:rPr>
          <w:i/>
          <w:iCs/>
        </w:rPr>
      </w:pPr>
      <w:r w:rsidRPr="00AD092A">
        <w:rPr>
          <w:i/>
          <w:iCs/>
        </w:rPr>
        <w:t xml:space="preserve">Bộ nhớ nội: </w:t>
      </w:r>
    </w:p>
    <w:p w14:paraId="0B3E16EB" w14:textId="77777777" w:rsidR="00AD092A" w:rsidRPr="00AD092A" w:rsidRDefault="00AD092A" w:rsidP="00AD092A">
      <w:pPr>
        <w:pStyle w:val="content"/>
        <w:numPr>
          <w:ilvl w:val="0"/>
          <w:numId w:val="14"/>
        </w:numPr>
      </w:pPr>
      <w:r w:rsidRPr="00AD092A">
        <w:t>448 KB bộ nhớ ROM cho việc booting và các tính năng lõi</w:t>
      </w:r>
    </w:p>
    <w:p w14:paraId="6801FD86" w14:textId="77777777" w:rsidR="00AD092A" w:rsidRPr="00AD092A" w:rsidRDefault="00AD092A" w:rsidP="00AD092A">
      <w:pPr>
        <w:pStyle w:val="content"/>
        <w:numPr>
          <w:ilvl w:val="0"/>
          <w:numId w:val="14"/>
        </w:numPr>
      </w:pPr>
      <w:r w:rsidRPr="00AD092A">
        <w:t>520 KB bộ nhớ SRAM trên chip cho dữ liệu và tập lệnh</w:t>
      </w:r>
    </w:p>
    <w:p w14:paraId="2F67FAD0" w14:textId="2B45584D" w:rsidR="00AD092A" w:rsidRDefault="00AD092A" w:rsidP="00AD092A">
      <w:pPr>
        <w:pStyle w:val="content"/>
        <w:ind w:firstLine="0"/>
        <w:rPr>
          <w:i/>
          <w:iCs/>
        </w:rPr>
      </w:pPr>
      <w:r w:rsidRPr="00AD092A">
        <w:rPr>
          <w:i/>
          <w:iCs/>
        </w:rPr>
        <w:t>Kết nối không dây:</w:t>
      </w:r>
    </w:p>
    <w:p w14:paraId="7F0B2B78" w14:textId="77777777" w:rsidR="00AD092A" w:rsidRDefault="00AD092A" w:rsidP="001038EF">
      <w:pPr>
        <w:pStyle w:val="content"/>
        <w:numPr>
          <w:ilvl w:val="0"/>
          <w:numId w:val="16"/>
        </w:numPr>
      </w:pPr>
      <w:r>
        <w:t>Wi-Fi: 802.11 b/g/n</w:t>
      </w:r>
    </w:p>
    <w:p w14:paraId="0FFED2D7" w14:textId="3DEB4804" w:rsidR="00AD092A" w:rsidRDefault="00AD092A" w:rsidP="001038EF">
      <w:pPr>
        <w:pStyle w:val="content"/>
        <w:numPr>
          <w:ilvl w:val="0"/>
          <w:numId w:val="16"/>
        </w:numPr>
      </w:pPr>
      <w:r>
        <w:t>Bluetooth: v4.2 BR/EDR và BLE (chia sẻ sóng vô tuyến với Wi-Fi)</w:t>
      </w:r>
    </w:p>
    <w:p w14:paraId="22DBEE4E" w14:textId="52ED591E" w:rsidR="00AD092A" w:rsidRPr="00AD092A" w:rsidRDefault="00AD092A" w:rsidP="00AD092A">
      <w:pPr>
        <w:pStyle w:val="content"/>
        <w:ind w:firstLine="0"/>
        <w:rPr>
          <w:i/>
          <w:iCs/>
        </w:rPr>
      </w:pPr>
      <w:r w:rsidRPr="00AD092A">
        <w:rPr>
          <w:i/>
          <w:iCs/>
        </w:rPr>
        <w:t>34 GPIO vật lý với các ngoại vi</w:t>
      </w:r>
    </w:p>
    <w:p w14:paraId="6A51DA55" w14:textId="77777777" w:rsidR="00AD092A" w:rsidRDefault="00AD092A" w:rsidP="001038EF">
      <w:pPr>
        <w:pStyle w:val="content"/>
        <w:numPr>
          <w:ilvl w:val="0"/>
          <w:numId w:val="15"/>
        </w:numPr>
      </w:pPr>
      <w:r>
        <w:t>ADC SAR 12 bit, 18 kênh</w:t>
      </w:r>
    </w:p>
    <w:p w14:paraId="6131F154" w14:textId="77777777" w:rsidR="00AD092A" w:rsidRDefault="00AD092A" w:rsidP="001038EF">
      <w:pPr>
        <w:pStyle w:val="content"/>
        <w:numPr>
          <w:ilvl w:val="0"/>
          <w:numId w:val="15"/>
        </w:numPr>
      </w:pPr>
      <w:r>
        <w:t>DAC 2 × 8-bit</w:t>
      </w:r>
    </w:p>
    <w:p w14:paraId="5404066C" w14:textId="77777777" w:rsidR="00AD092A" w:rsidRDefault="00AD092A" w:rsidP="001038EF">
      <w:pPr>
        <w:pStyle w:val="content"/>
        <w:numPr>
          <w:ilvl w:val="0"/>
          <w:numId w:val="15"/>
        </w:numPr>
      </w:pPr>
      <w:r>
        <w:t>10 cảm biến cảm ứng (touch sensor) (GPIO cảm ứng điện dung)</w:t>
      </w:r>
    </w:p>
    <w:p w14:paraId="39772E15" w14:textId="77777777" w:rsidR="00AD092A" w:rsidRDefault="00AD092A" w:rsidP="001038EF">
      <w:pPr>
        <w:pStyle w:val="content"/>
        <w:numPr>
          <w:ilvl w:val="0"/>
          <w:numId w:val="15"/>
        </w:numPr>
      </w:pPr>
      <w:r>
        <w:t>3 SPI (SPI, HSPI và VSPI) hoạt động ở cả 2 chế độ master/slave.[8] Module ESP32 hỗ trợ 4 ngoại vi SPI với SPI0 và SPI1 kết nối đến bộ nhớ flash của ESP32 còn SPI2 và SPI3 tương ứng với HSPI và VSPI.[9]</w:t>
      </w:r>
    </w:p>
    <w:p w14:paraId="2C2FB518" w14:textId="77777777" w:rsidR="00AD092A" w:rsidRDefault="00AD092A" w:rsidP="001038EF">
      <w:pPr>
        <w:pStyle w:val="content"/>
        <w:numPr>
          <w:ilvl w:val="0"/>
          <w:numId w:val="15"/>
        </w:numPr>
      </w:pPr>
      <w:r>
        <w:t>2 I²S</w:t>
      </w:r>
    </w:p>
    <w:p w14:paraId="3D432EEA" w14:textId="4A7129C0" w:rsidR="00AD092A" w:rsidRDefault="00AD092A" w:rsidP="001038EF">
      <w:pPr>
        <w:pStyle w:val="content"/>
        <w:numPr>
          <w:ilvl w:val="0"/>
          <w:numId w:val="15"/>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r w:rsidR="001038EF">
        <w:t>.</w:t>
      </w:r>
    </w:p>
    <w:p w14:paraId="556B8EA3" w14:textId="77777777" w:rsidR="00AD092A" w:rsidRDefault="00AD092A" w:rsidP="001038EF">
      <w:pPr>
        <w:pStyle w:val="content"/>
        <w:numPr>
          <w:ilvl w:val="0"/>
          <w:numId w:val="15"/>
        </w:numPr>
      </w:pPr>
      <w:r>
        <w:t>3 UART (UART0, UART1, UART2) với tốc độ lên đến 5 Mbps[10]</w:t>
      </w:r>
    </w:p>
    <w:p w14:paraId="1A4BF5EF" w14:textId="77777777" w:rsidR="00AD092A" w:rsidRDefault="00AD092A" w:rsidP="001038EF">
      <w:pPr>
        <w:pStyle w:val="content"/>
        <w:numPr>
          <w:ilvl w:val="0"/>
          <w:numId w:val="15"/>
        </w:numPr>
      </w:pPr>
      <w:r>
        <w:lastRenderedPageBreak/>
        <w:t>SD/SDIO/CE-ATA/MMC/eMMC host controller</w:t>
      </w:r>
    </w:p>
    <w:p w14:paraId="6F2688D2" w14:textId="77777777" w:rsidR="00AD092A" w:rsidRDefault="00AD092A" w:rsidP="001038EF">
      <w:pPr>
        <w:pStyle w:val="content"/>
        <w:numPr>
          <w:ilvl w:val="0"/>
          <w:numId w:val="15"/>
        </w:numPr>
      </w:pPr>
      <w:r>
        <w:t>SDIO/SPI slave controller</w:t>
      </w:r>
    </w:p>
    <w:p w14:paraId="345BC691" w14:textId="77777777" w:rsidR="00AD092A" w:rsidRDefault="00AD092A" w:rsidP="001038EF">
      <w:pPr>
        <w:pStyle w:val="content"/>
        <w:numPr>
          <w:ilvl w:val="0"/>
          <w:numId w:val="15"/>
        </w:numPr>
      </w:pPr>
      <w:r>
        <w:t>Ethernet MAC interface cho DMA và IEEE 1588 Precision Time Protocol (tạm dịch: Giao thức thời gian chính xác IEEE 1588)</w:t>
      </w:r>
    </w:p>
    <w:p w14:paraId="3FDD8044" w14:textId="77777777" w:rsidR="00AD092A" w:rsidRDefault="00AD092A" w:rsidP="001038EF">
      <w:pPr>
        <w:pStyle w:val="content"/>
        <w:numPr>
          <w:ilvl w:val="0"/>
          <w:numId w:val="15"/>
        </w:numPr>
      </w:pPr>
      <w:r>
        <w:t>CAN bus 2.0</w:t>
      </w:r>
    </w:p>
    <w:p w14:paraId="2F8E9782" w14:textId="77777777" w:rsidR="00AD092A" w:rsidRDefault="00AD092A" w:rsidP="001038EF">
      <w:pPr>
        <w:pStyle w:val="content"/>
        <w:numPr>
          <w:ilvl w:val="0"/>
          <w:numId w:val="15"/>
        </w:numPr>
      </w:pPr>
      <w:r>
        <w:t>Bộ điều khiển hồng ngoại từ xa (TX/RX, lên đến 8 kênh)</w:t>
      </w:r>
    </w:p>
    <w:p w14:paraId="0C5711CC" w14:textId="77777777" w:rsidR="00AD092A" w:rsidRDefault="00AD092A" w:rsidP="001038EF">
      <w:pPr>
        <w:pStyle w:val="content"/>
        <w:numPr>
          <w:ilvl w:val="0"/>
          <w:numId w:val="15"/>
        </w:numPr>
      </w:pPr>
      <w:r>
        <w:t>PWM cho điều khiển động cơ</w:t>
      </w:r>
    </w:p>
    <w:p w14:paraId="03528219" w14:textId="77777777" w:rsidR="00AD092A" w:rsidRDefault="00AD092A" w:rsidP="001038EF">
      <w:pPr>
        <w:pStyle w:val="content"/>
        <w:numPr>
          <w:ilvl w:val="0"/>
          <w:numId w:val="15"/>
        </w:numPr>
      </w:pPr>
      <w:r>
        <w:t>LED PWM (lên đến 16 kênh)</w:t>
      </w:r>
    </w:p>
    <w:p w14:paraId="0F55BB66" w14:textId="77777777" w:rsidR="00AD092A" w:rsidRDefault="00AD092A" w:rsidP="001038EF">
      <w:pPr>
        <w:pStyle w:val="content"/>
        <w:numPr>
          <w:ilvl w:val="0"/>
          <w:numId w:val="15"/>
        </w:numPr>
      </w:pPr>
      <w:r>
        <w:t>Cảm biến hiệu ứng Hall</w:t>
      </w:r>
    </w:p>
    <w:p w14:paraId="3067B512" w14:textId="523620BC" w:rsidR="00AD092A" w:rsidRPr="00AD092A" w:rsidRDefault="00AD092A" w:rsidP="001038EF">
      <w:pPr>
        <w:pStyle w:val="content"/>
        <w:numPr>
          <w:ilvl w:val="0"/>
          <w:numId w:val="15"/>
        </w:numPr>
      </w:pPr>
      <w:r>
        <w:t>Bộ tiền khuếch đại analog công suất cực thấp (Ultra low power analog pre-amplifier)</w:t>
      </w:r>
    </w:p>
    <w:p w14:paraId="5A0AA5C1" w14:textId="77777777" w:rsidR="00AD092A" w:rsidRPr="001038EF" w:rsidRDefault="00AD092A" w:rsidP="001038EF">
      <w:pPr>
        <w:pStyle w:val="content"/>
        <w:ind w:firstLine="0"/>
        <w:rPr>
          <w:i/>
          <w:iCs/>
        </w:rPr>
      </w:pPr>
      <w:r w:rsidRPr="001038EF">
        <w:rPr>
          <w:i/>
          <w:iCs/>
        </w:rPr>
        <w:t>Bảo mật:</w:t>
      </w:r>
    </w:p>
    <w:p w14:paraId="6585D61F" w14:textId="77777777" w:rsidR="00AD092A" w:rsidRPr="00AD092A" w:rsidRDefault="00AD092A" w:rsidP="001038EF">
      <w:pPr>
        <w:pStyle w:val="content"/>
        <w:numPr>
          <w:ilvl w:val="0"/>
          <w:numId w:val="17"/>
        </w:numPr>
      </w:pPr>
      <w:r w:rsidRPr="00AD092A">
        <w:t>Hỗ trợ tất cả các tính năng bảo mật chuẩn IEEE 802.11, bao gồm WFA, WPA/WPA2 và WAPI.</w:t>
      </w:r>
    </w:p>
    <w:p w14:paraId="5A744A83" w14:textId="77777777" w:rsidR="00AD092A" w:rsidRPr="00AD092A" w:rsidRDefault="00AD092A" w:rsidP="001038EF">
      <w:pPr>
        <w:pStyle w:val="content"/>
        <w:numPr>
          <w:ilvl w:val="0"/>
          <w:numId w:val="17"/>
        </w:numPr>
      </w:pPr>
      <w:r w:rsidRPr="00AD092A">
        <w:t>Secure boot (tạm dịch: khởi động an toàn)</w:t>
      </w:r>
    </w:p>
    <w:p w14:paraId="3A5B68F8" w14:textId="77777777" w:rsidR="00AD092A" w:rsidRPr="00AD092A" w:rsidRDefault="00AD092A" w:rsidP="001038EF">
      <w:pPr>
        <w:pStyle w:val="content"/>
        <w:numPr>
          <w:ilvl w:val="0"/>
          <w:numId w:val="17"/>
        </w:numPr>
      </w:pPr>
      <w:r w:rsidRPr="00AD092A">
        <w:t>Mã hóa flash</w:t>
      </w:r>
    </w:p>
    <w:p w14:paraId="5FD6C2B7" w14:textId="77777777" w:rsidR="00AD092A" w:rsidRPr="00AD092A" w:rsidRDefault="00AD092A" w:rsidP="001038EF">
      <w:pPr>
        <w:pStyle w:val="content"/>
        <w:numPr>
          <w:ilvl w:val="0"/>
          <w:numId w:val="17"/>
        </w:numPr>
      </w:pPr>
      <w:r w:rsidRPr="00AD092A">
        <w:t>1024-bit OTP, lên đến 768-bit cho khách hàng</w:t>
      </w:r>
    </w:p>
    <w:p w14:paraId="4CF8D167" w14:textId="53DBAF46" w:rsidR="00AD092A" w:rsidRPr="00AD092A" w:rsidRDefault="00AD092A" w:rsidP="001038EF">
      <w:pPr>
        <w:pStyle w:val="content"/>
        <w:numPr>
          <w:ilvl w:val="0"/>
          <w:numId w:val="17"/>
        </w:numPr>
      </w:pPr>
      <w:r w:rsidRPr="00AD092A">
        <w:t>Tăng tốc mã hóa phần cứng: </w:t>
      </w:r>
      <w:r w:rsidR="001038EF">
        <w:t>AES</w:t>
      </w:r>
      <w:r w:rsidRPr="00AD092A">
        <w:t>, SHA-2, </w:t>
      </w:r>
      <w:r w:rsidR="001038EF">
        <w:t>RSA,</w:t>
      </w:r>
      <w:r w:rsidRPr="00AD092A">
        <w:t xml:space="preserve"> elliptic curve cryptography (ECC, tạm dịch: mật mã đường cong ellip), trình tạo số ngẫu nhiên (random number generator)</w:t>
      </w:r>
    </w:p>
    <w:p w14:paraId="00863DFB" w14:textId="5FD1C140" w:rsidR="00AD092A" w:rsidRPr="001038EF" w:rsidRDefault="00AD092A" w:rsidP="001038EF">
      <w:pPr>
        <w:pStyle w:val="content"/>
        <w:ind w:firstLine="0"/>
        <w:rPr>
          <w:i/>
          <w:iCs/>
        </w:rPr>
      </w:pPr>
      <w:r w:rsidRPr="001038EF">
        <w:rPr>
          <w:i/>
          <w:iCs/>
        </w:rPr>
        <w:t>Quản lý năng lượng</w:t>
      </w:r>
    </w:p>
    <w:p w14:paraId="39046654" w14:textId="77777777" w:rsidR="00AD092A" w:rsidRPr="00AD092A" w:rsidRDefault="00AD092A" w:rsidP="001038EF">
      <w:pPr>
        <w:pStyle w:val="content"/>
        <w:numPr>
          <w:ilvl w:val="0"/>
          <w:numId w:val="18"/>
        </w:numPr>
      </w:pPr>
      <w:r w:rsidRPr="00AD092A">
        <w:t>Bộ ổn áp nội với điện áp rơi thấp (internal low-dropout regulator)</w:t>
      </w:r>
    </w:p>
    <w:p w14:paraId="78D67B6E" w14:textId="77777777" w:rsidR="00AD092A" w:rsidRPr="00AD092A" w:rsidRDefault="00AD092A" w:rsidP="001038EF">
      <w:pPr>
        <w:pStyle w:val="content"/>
        <w:numPr>
          <w:ilvl w:val="0"/>
          <w:numId w:val="18"/>
        </w:numPr>
      </w:pPr>
      <w:r w:rsidRPr="00AD092A">
        <w:t>Miền nguồn riêng (individual power domain) cho RTC</w:t>
      </w:r>
    </w:p>
    <w:p w14:paraId="574A2B3D" w14:textId="77777777" w:rsidR="00AD092A" w:rsidRPr="00AD092A" w:rsidRDefault="00AD092A" w:rsidP="001038EF">
      <w:pPr>
        <w:pStyle w:val="content"/>
        <w:numPr>
          <w:ilvl w:val="0"/>
          <w:numId w:val="18"/>
        </w:numPr>
      </w:pPr>
      <w:r w:rsidRPr="00AD092A">
        <w:lastRenderedPageBreak/>
        <w:t>Dòng 5 μA cho chế độ deep sleep</w:t>
      </w:r>
    </w:p>
    <w:p w14:paraId="10A42972" w14:textId="099F0873" w:rsidR="008168C0" w:rsidRDefault="007A0397" w:rsidP="007A0397">
      <w:pPr>
        <w:pStyle w:val="content"/>
        <w:numPr>
          <w:ilvl w:val="0"/>
          <w:numId w:val="18"/>
        </w:numPr>
      </w:pPr>
      <w:r>
        <w:rPr>
          <w:noProof/>
        </w:rPr>
        <mc:AlternateContent>
          <mc:Choice Requires="wps">
            <w:drawing>
              <wp:anchor distT="0" distB="0" distL="114300" distR="114300" simplePos="0" relativeHeight="251719680" behindDoc="0" locked="0" layoutInCell="1" allowOverlap="1" wp14:anchorId="57AFF94E" wp14:editId="3513D48F">
                <wp:simplePos x="0" y="0"/>
                <wp:positionH relativeFrom="margin">
                  <wp:align>left</wp:align>
                </wp:positionH>
                <wp:positionV relativeFrom="paragraph">
                  <wp:posOffset>3709919</wp:posOffset>
                </wp:positionV>
                <wp:extent cx="5579745" cy="635"/>
                <wp:effectExtent l="0" t="0" r="1905" b="4445"/>
                <wp:wrapSquare wrapText="bothSides"/>
                <wp:docPr id="2062" name="Text Box 20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8D1A237" w14:textId="0BF5C503" w:rsidR="007A0397" w:rsidRPr="008806C0" w:rsidRDefault="007A0397" w:rsidP="007A0397">
                            <w:pPr>
                              <w:pStyle w:val="Caption"/>
                            </w:pPr>
                            <w:bookmarkStart w:id="36" w:name="_Toc103331439"/>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6</w:t>
                            </w:r>
                            <w:r w:rsidR="00DA0716">
                              <w:rPr>
                                <w:noProof/>
                              </w:rPr>
                              <w:fldChar w:fldCharType="end"/>
                            </w:r>
                            <w:r>
                              <w:t>: Sơ đồ chân và ngoại vi của ESP32 Dev kit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FF94E" id="Text Box 2062" o:spid="_x0000_s1057" type="#_x0000_t202" style="position:absolute;left:0;text-align:left;margin-left:0;margin-top:292.1pt;width:439.3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" stroked="f">
                <v:textbox style="mso-fit-shape-to-text:t" inset="0,0,0,0">
                  <w:txbxContent>
                    <w:p w14:paraId="68D1A237" w14:textId="0BF5C503" w:rsidR="007A0397" w:rsidRPr="008806C0" w:rsidRDefault="007A0397" w:rsidP="007A0397">
                      <w:pPr>
                        <w:pStyle w:val="Caption"/>
                      </w:pPr>
                      <w:bookmarkStart w:id="41" w:name="_Toc103331439"/>
                      <w:r>
                        <w:t xml:space="preserve">Hình </w:t>
                      </w:r>
                      <w:fldSimple w:instr=" STYLEREF 1 \s ">
                        <w:r w:rsidR="003A23B1">
                          <w:rPr>
                            <w:noProof/>
                          </w:rPr>
                          <w:t>2</w:t>
                        </w:r>
                      </w:fldSimple>
                      <w:r w:rsidR="003A23B1">
                        <w:noBreakHyphen/>
                      </w:r>
                      <w:fldSimple w:instr=" SEQ Hình \* ARABIC \s 1 ">
                        <w:r w:rsidR="003A23B1">
                          <w:rPr>
                            <w:noProof/>
                          </w:rPr>
                          <w:t>6</w:t>
                        </w:r>
                      </w:fldSimple>
                      <w:r>
                        <w:t>: Sơ đồ chân và ngoại vi của ESP32 Dev kit</w:t>
                      </w:r>
                      <w:bookmarkEnd w:id="41"/>
                    </w:p>
                  </w:txbxContent>
                </v:textbox>
                <w10:wrap type="square" anchorx="margin"/>
              </v:shape>
            </w:pict>
          </mc:Fallback>
        </mc:AlternateContent>
      </w:r>
      <w:r w:rsidRPr="008168C0">
        <w:rPr>
          <w:noProof/>
        </w:rPr>
        <w:drawing>
          <wp:anchor distT="0" distB="0" distL="114300" distR="114300" simplePos="0" relativeHeight="251707392" behindDoc="0" locked="0" layoutInCell="1" allowOverlap="1" wp14:anchorId="10D00FB0" wp14:editId="42D45E14">
            <wp:simplePos x="0" y="0"/>
            <wp:positionH relativeFrom="margin">
              <wp:align>left</wp:align>
            </wp:positionH>
            <wp:positionV relativeFrom="paragraph">
              <wp:posOffset>548640</wp:posOffset>
            </wp:positionV>
            <wp:extent cx="5579745" cy="3143885"/>
            <wp:effectExtent l="0" t="0" r="1905" b="0"/>
            <wp:wrapSquare wrapText="bothSides"/>
            <wp:docPr id="3074" name="Picture 2" descr="Board kit phát triển ESP32 DOIT DevKit V1 | MakerStore.vn">
              <a:extLst xmlns:a="http://schemas.openxmlformats.org/drawingml/2006/main">
                <a:ext uri="{FF2B5EF4-FFF2-40B4-BE49-F238E27FC236}">
                  <a16:creationId xmlns:a16="http://schemas.microsoft.com/office/drawing/2014/main" id="{CB1DE2CD-3E9F-1B17-25C5-368B908C2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Board kit phát triển ESP32 DOIT DevKit V1 | MakerStore.vn">
                      <a:extLst>
                        <a:ext uri="{FF2B5EF4-FFF2-40B4-BE49-F238E27FC236}">
                          <a16:creationId xmlns:a16="http://schemas.microsoft.com/office/drawing/2014/main" id="{CB1DE2CD-3E9F-1B17-25C5-368B908C220B}"/>
                        </a:ext>
                      </a:extLs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b="8745"/>
                    <a:stretch/>
                  </pic:blipFill>
                  <pic:spPr bwMode="auto">
                    <a:xfrm>
                      <a:off x="0" y="0"/>
                      <a:ext cx="5579745" cy="3143885"/>
                    </a:xfrm>
                    <a:prstGeom prst="rect">
                      <a:avLst/>
                    </a:prstGeom>
                    <a:noFill/>
                  </pic:spPr>
                </pic:pic>
              </a:graphicData>
            </a:graphic>
          </wp:anchor>
        </w:drawing>
      </w:r>
      <w:r w:rsidR="00AD092A" w:rsidRPr="00AD092A">
        <w:t>Trở lại hoạt động từ ngắt GPIO, timer, đo ADC, ngắt với cảm ứng điện dung</w:t>
      </w:r>
    </w:p>
    <w:p w14:paraId="58DD51B1" w14:textId="62A70886" w:rsidR="002E46D7" w:rsidRDefault="006B35A3" w:rsidP="002E46D7">
      <w:pPr>
        <w:pStyle w:val="level2"/>
      </w:pPr>
      <w:bookmarkStart w:id="37" w:name="_Toc103331494"/>
      <w:r>
        <w:t>IC cách ly nguồn B5050S</w:t>
      </w:r>
      <w:bookmarkEnd w:id="37"/>
    </w:p>
    <w:p w14:paraId="121B332C" w14:textId="4A7FB6AF" w:rsidR="006C31F3" w:rsidRDefault="00803CB5" w:rsidP="006C31F3">
      <w:pPr>
        <w:pStyle w:val="content"/>
      </w:pPr>
      <w:r>
        <w:t>IC cách ly nguồn B0505S</w:t>
      </w:r>
      <w:r w:rsidRPr="00803CB5">
        <w:t xml:space="preserve"> được thiết kế cho ứng dụng yêu cầu đầu ra cách ly khỏi hệ thống điện</w:t>
      </w:r>
      <w:r w:rsidR="006C31F3">
        <w:t>, giúp giảm tối đa nhiễu từ các nguồn điện khác</w:t>
      </w:r>
      <w:r w:rsidR="00F9537A">
        <w:t xml:space="preserve"> như dòng ngược, điện áp ngược</w:t>
      </w:r>
      <w:r w:rsidR="006C31F3">
        <w:t xml:space="preserve"> gây ra</w:t>
      </w:r>
      <w:r w:rsidR="00F9537A">
        <w:t>.</w:t>
      </w:r>
    </w:p>
    <w:p w14:paraId="2EAE4A1A" w14:textId="28B723BB" w:rsidR="006C31F3" w:rsidRDefault="006C31F3" w:rsidP="006C31F3">
      <w:pPr>
        <w:pStyle w:val="content"/>
        <w:ind w:firstLine="0"/>
      </w:pPr>
      <w:r>
        <w:t>Một số đặc điểm chính của B0505S:</w:t>
      </w:r>
    </w:p>
    <w:p w14:paraId="661D83AA" w14:textId="5493FA66" w:rsidR="006C31F3" w:rsidRDefault="006C31F3" w:rsidP="00F9537A">
      <w:pPr>
        <w:pStyle w:val="content"/>
        <w:numPr>
          <w:ilvl w:val="0"/>
          <w:numId w:val="19"/>
        </w:numPr>
      </w:pPr>
      <w:r>
        <w:t xml:space="preserve">Hiệu quả lên tới 80% </w:t>
      </w:r>
    </w:p>
    <w:p w14:paraId="75BA1B30" w14:textId="77777777" w:rsidR="006C31F3" w:rsidRDefault="006C31F3" w:rsidP="00F9537A">
      <w:pPr>
        <w:pStyle w:val="content"/>
        <w:numPr>
          <w:ilvl w:val="0"/>
          <w:numId w:val="19"/>
        </w:numPr>
      </w:pPr>
      <w:r>
        <w:t xml:space="preserve">Sử dụng chuẩn đóng gói SIP/DIP </w:t>
      </w:r>
    </w:p>
    <w:p w14:paraId="13089355" w14:textId="791609DD" w:rsidR="006C31F3" w:rsidRDefault="006C31F3" w:rsidP="00F9537A">
      <w:pPr>
        <w:pStyle w:val="content"/>
        <w:numPr>
          <w:ilvl w:val="0"/>
          <w:numId w:val="19"/>
        </w:numPr>
      </w:pPr>
      <w:r>
        <w:t>Nhiệt độ hoạt động:  -40°C ~ +85°C</w:t>
      </w:r>
    </w:p>
    <w:p w14:paraId="6AAD0A3F" w14:textId="41470121" w:rsidR="007A0397" w:rsidRDefault="007A0397" w:rsidP="007A0397">
      <w:pPr>
        <w:pStyle w:val="Caption"/>
        <w:keepNext/>
      </w:pPr>
      <w:bookmarkStart w:id="38" w:name="_Toc103273696"/>
      <w:r>
        <w:t xml:space="preserve">Bảng </w:t>
      </w:r>
      <w:r w:rsidR="00DA0716">
        <w:fldChar w:fldCharType="begin"/>
      </w:r>
      <w:r w:rsidR="00DA0716">
        <w:instrText xml:space="preserve"> STYLEREF 1 \s </w:instrText>
      </w:r>
      <w:r w:rsidR="00DA0716">
        <w:fldChar w:fldCharType="separate"/>
      </w:r>
      <w:r w:rsidR="00C363ED">
        <w:rPr>
          <w:noProof/>
        </w:rPr>
        <w:t>2</w:t>
      </w:r>
      <w:r w:rsidR="00DA0716">
        <w:rPr>
          <w:noProof/>
        </w:rPr>
        <w:fldChar w:fldCharType="end"/>
      </w:r>
      <w:r w:rsidR="00C363ED">
        <w:noBreakHyphen/>
      </w:r>
      <w:r w:rsidR="00DA0716">
        <w:fldChar w:fldCharType="begin"/>
      </w:r>
      <w:r w:rsidR="00DA0716">
        <w:instrText xml:space="preserve"> SEQ B</w:instrText>
      </w:r>
      <w:r w:rsidR="00DA0716">
        <w:instrText>ả</w:instrText>
      </w:r>
      <w:r w:rsidR="00DA0716">
        <w:instrText xml:space="preserve">ng \* ARABIC \s 1 </w:instrText>
      </w:r>
      <w:r w:rsidR="00DA0716">
        <w:fldChar w:fldCharType="separate"/>
      </w:r>
      <w:r w:rsidR="00C363ED">
        <w:rPr>
          <w:noProof/>
        </w:rPr>
        <w:t>2</w:t>
      </w:r>
      <w:r w:rsidR="00DA0716">
        <w:rPr>
          <w:noProof/>
        </w:rPr>
        <w:fldChar w:fldCharType="end"/>
      </w:r>
      <w:r>
        <w:t>: Các thông số chính của B0505s</w:t>
      </w:r>
      <w:bookmarkEnd w:id="38"/>
    </w:p>
    <w:tbl>
      <w:tblPr>
        <w:tblStyle w:val="TableGrid"/>
        <w:tblW w:w="0" w:type="auto"/>
        <w:jc w:val="center"/>
        <w:tblLook w:val="04A0" w:firstRow="1" w:lastRow="0" w:firstColumn="1" w:lastColumn="0" w:noHBand="0" w:noVBand="1"/>
      </w:tblPr>
      <w:tblGrid>
        <w:gridCol w:w="4389"/>
        <w:gridCol w:w="2410"/>
        <w:gridCol w:w="1978"/>
      </w:tblGrid>
      <w:tr w:rsidR="000A6F0F" w14:paraId="10CAF5F3" w14:textId="77777777" w:rsidTr="007A0397">
        <w:trPr>
          <w:jc w:val="center"/>
        </w:trPr>
        <w:tc>
          <w:tcPr>
            <w:tcW w:w="4389" w:type="dxa"/>
            <w:vAlign w:val="center"/>
          </w:tcPr>
          <w:p w14:paraId="595193BB" w14:textId="77777777" w:rsidR="000A6F0F" w:rsidRDefault="000A6F0F" w:rsidP="00D57F37">
            <w:pPr>
              <w:pStyle w:val="Parag"/>
              <w:ind w:firstLine="0"/>
              <w:jc w:val="center"/>
            </w:pPr>
            <w:r>
              <w:t>Đầu vào</w:t>
            </w:r>
          </w:p>
        </w:tc>
        <w:tc>
          <w:tcPr>
            <w:tcW w:w="4388" w:type="dxa"/>
            <w:gridSpan w:val="2"/>
            <w:vAlign w:val="center"/>
          </w:tcPr>
          <w:p w14:paraId="299D40C8" w14:textId="77777777" w:rsidR="000A6F0F" w:rsidRDefault="000A6F0F" w:rsidP="00D57F37">
            <w:pPr>
              <w:pStyle w:val="Parag"/>
              <w:ind w:firstLine="0"/>
              <w:jc w:val="center"/>
            </w:pPr>
            <w:r>
              <w:t>Đầu ra</w:t>
            </w:r>
          </w:p>
        </w:tc>
      </w:tr>
      <w:tr w:rsidR="000A6F0F" w14:paraId="70C80BCC" w14:textId="77777777" w:rsidTr="007A0397">
        <w:trPr>
          <w:jc w:val="center"/>
        </w:trPr>
        <w:tc>
          <w:tcPr>
            <w:tcW w:w="4389" w:type="dxa"/>
            <w:vMerge w:val="restart"/>
            <w:vAlign w:val="center"/>
          </w:tcPr>
          <w:p w14:paraId="554A3515" w14:textId="77777777" w:rsidR="000A6F0F" w:rsidRDefault="000A6F0F" w:rsidP="00D57F37">
            <w:pPr>
              <w:pStyle w:val="Parag"/>
              <w:ind w:firstLine="0"/>
              <w:jc w:val="center"/>
            </w:pPr>
            <w:r>
              <w:t>Điện áp đầu vào</w:t>
            </w:r>
          </w:p>
          <w:p w14:paraId="1AE33D40" w14:textId="77777777" w:rsidR="000A6F0F" w:rsidRDefault="000A6F0F" w:rsidP="00D57F37">
            <w:pPr>
              <w:jc w:val="center"/>
              <w:rPr>
                <w:rFonts w:ascii="Times New Roman" w:hAnsi="Times New Roman"/>
                <w:sz w:val="28"/>
              </w:rPr>
            </w:pPr>
            <w:r>
              <w:rPr>
                <w:rFonts w:ascii="Times New Roman" w:hAnsi="Times New Roman"/>
                <w:sz w:val="28"/>
              </w:rPr>
              <w:t>4.5V – 5V</w:t>
            </w:r>
          </w:p>
          <w:p w14:paraId="1AB172D4" w14:textId="77777777" w:rsidR="000A6F0F" w:rsidRDefault="000A6F0F" w:rsidP="00D57F37">
            <w:pPr>
              <w:pStyle w:val="Parag"/>
              <w:jc w:val="center"/>
            </w:pPr>
          </w:p>
        </w:tc>
        <w:tc>
          <w:tcPr>
            <w:tcW w:w="2410" w:type="dxa"/>
            <w:vAlign w:val="center"/>
          </w:tcPr>
          <w:p w14:paraId="248EF9CC" w14:textId="77777777" w:rsidR="000A6F0F" w:rsidRDefault="000A6F0F" w:rsidP="00D57F37">
            <w:pPr>
              <w:pStyle w:val="Parag"/>
              <w:ind w:firstLine="0"/>
              <w:jc w:val="center"/>
            </w:pPr>
            <w:r>
              <w:lastRenderedPageBreak/>
              <w:t>Điện áp đầu ra</w:t>
            </w:r>
          </w:p>
        </w:tc>
        <w:tc>
          <w:tcPr>
            <w:tcW w:w="1978" w:type="dxa"/>
            <w:vAlign w:val="center"/>
          </w:tcPr>
          <w:p w14:paraId="1C11C53A" w14:textId="77777777" w:rsidR="000A6F0F" w:rsidRDefault="000A6F0F" w:rsidP="00D57F37">
            <w:pPr>
              <w:pStyle w:val="Parag"/>
              <w:ind w:firstLine="0"/>
              <w:jc w:val="center"/>
            </w:pPr>
            <w:r>
              <w:t xml:space="preserve">5.0 </w:t>
            </w:r>
            <w:r>
              <w:rPr>
                <w:rFonts w:cs="Times New Roman"/>
              </w:rPr>
              <w:t>±</w:t>
            </w:r>
            <w:r>
              <w:t>0.2V</w:t>
            </w:r>
          </w:p>
        </w:tc>
      </w:tr>
      <w:tr w:rsidR="000A6F0F" w14:paraId="5DBF607A" w14:textId="77777777" w:rsidTr="007A0397">
        <w:trPr>
          <w:trHeight w:val="655"/>
          <w:jc w:val="center"/>
        </w:trPr>
        <w:tc>
          <w:tcPr>
            <w:tcW w:w="4389" w:type="dxa"/>
            <w:vMerge/>
            <w:vAlign w:val="center"/>
          </w:tcPr>
          <w:p w14:paraId="4579871F" w14:textId="77777777" w:rsidR="000A6F0F" w:rsidRDefault="000A6F0F" w:rsidP="00D57F37">
            <w:pPr>
              <w:pStyle w:val="Parag"/>
              <w:ind w:firstLine="0"/>
              <w:jc w:val="center"/>
            </w:pPr>
          </w:p>
        </w:tc>
        <w:tc>
          <w:tcPr>
            <w:tcW w:w="2410" w:type="dxa"/>
            <w:vAlign w:val="center"/>
          </w:tcPr>
          <w:p w14:paraId="62418D65" w14:textId="77777777" w:rsidR="000A6F0F" w:rsidRDefault="000A6F0F" w:rsidP="00D57F37">
            <w:pPr>
              <w:pStyle w:val="Parag"/>
              <w:ind w:firstLine="0"/>
              <w:jc w:val="center"/>
            </w:pPr>
            <w:r>
              <w:t>Dòng điện</w:t>
            </w:r>
          </w:p>
        </w:tc>
        <w:tc>
          <w:tcPr>
            <w:tcW w:w="1978" w:type="dxa"/>
            <w:vAlign w:val="center"/>
          </w:tcPr>
          <w:p w14:paraId="07DA536E" w14:textId="77777777" w:rsidR="000A6F0F" w:rsidRDefault="000A6F0F" w:rsidP="00D57F37">
            <w:pPr>
              <w:pStyle w:val="Parag"/>
              <w:ind w:firstLine="0"/>
              <w:jc w:val="center"/>
            </w:pPr>
            <w:r>
              <w:t>20mV –200mV</w:t>
            </w:r>
          </w:p>
        </w:tc>
      </w:tr>
    </w:tbl>
    <w:p w14:paraId="2F2059E0" w14:textId="24D10824" w:rsidR="006C31F3" w:rsidRDefault="006C31F3" w:rsidP="006C31F3">
      <w:pPr>
        <w:pStyle w:val="content"/>
        <w:ind w:firstLine="0"/>
      </w:pPr>
    </w:p>
    <w:p w14:paraId="4526DB83" w14:textId="1A4BA079" w:rsidR="006B35A3" w:rsidRDefault="006B35A3" w:rsidP="002E46D7">
      <w:pPr>
        <w:pStyle w:val="level2"/>
      </w:pPr>
      <w:bookmarkStart w:id="39" w:name="_Toc103331495"/>
      <w:r>
        <w:t>Mạch Buck LM2596</w:t>
      </w:r>
      <w:bookmarkEnd w:id="39"/>
    </w:p>
    <w:p w14:paraId="6258082A" w14:textId="477007AD" w:rsidR="000A6F0F" w:rsidRDefault="000A6F0F" w:rsidP="000A6F0F">
      <w:pPr>
        <w:pStyle w:val="content"/>
      </w:pPr>
      <w:r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p>
    <w:p w14:paraId="378EBAB4" w14:textId="2AA5ED58" w:rsidR="000A6F0F" w:rsidRDefault="000A6F0F" w:rsidP="000A6F0F">
      <w:pPr>
        <w:pStyle w:val="content"/>
        <w:ind w:firstLine="0"/>
      </w:pPr>
      <w:r>
        <w:t>Thông số kỹ thuật:</w:t>
      </w:r>
    </w:p>
    <w:p w14:paraId="799D4B00" w14:textId="77777777" w:rsidR="000A6F0F" w:rsidRDefault="000A6F0F" w:rsidP="000A6F0F">
      <w:pPr>
        <w:pStyle w:val="content"/>
        <w:numPr>
          <w:ilvl w:val="0"/>
          <w:numId w:val="21"/>
        </w:numPr>
      </w:pPr>
      <w:r>
        <w:t>Điện áp đầu vào: Từ 3V đến 30V.</w:t>
      </w:r>
    </w:p>
    <w:p w14:paraId="2253475F" w14:textId="77777777" w:rsidR="000A6F0F" w:rsidRDefault="000A6F0F" w:rsidP="000A6F0F">
      <w:pPr>
        <w:pStyle w:val="content"/>
        <w:numPr>
          <w:ilvl w:val="0"/>
          <w:numId w:val="21"/>
        </w:numPr>
      </w:pPr>
      <w:r>
        <w:t>Điện áp đầu ra: Điều chỉnh được trong khoảng 1.5V đến 30V.</w:t>
      </w:r>
    </w:p>
    <w:p w14:paraId="6FE5D177" w14:textId="77777777" w:rsidR="000A6F0F" w:rsidRDefault="000A6F0F" w:rsidP="000A6F0F">
      <w:pPr>
        <w:pStyle w:val="content"/>
        <w:numPr>
          <w:ilvl w:val="0"/>
          <w:numId w:val="21"/>
        </w:numPr>
      </w:pPr>
      <w:r>
        <w:t>Dòng đáp ứng tối đa là 3A.</w:t>
      </w:r>
    </w:p>
    <w:p w14:paraId="5EA1A6C8" w14:textId="77777777" w:rsidR="000A6F0F" w:rsidRDefault="000A6F0F" w:rsidP="000A6F0F">
      <w:pPr>
        <w:pStyle w:val="content"/>
        <w:numPr>
          <w:ilvl w:val="0"/>
          <w:numId w:val="21"/>
        </w:numPr>
      </w:pPr>
      <w:r>
        <w:t>Hiệu suất : 92%</w:t>
      </w:r>
    </w:p>
    <w:p w14:paraId="7A883DDD" w14:textId="77777777" w:rsidR="000A6F0F" w:rsidRDefault="000A6F0F" w:rsidP="000A6F0F">
      <w:pPr>
        <w:pStyle w:val="content"/>
        <w:numPr>
          <w:ilvl w:val="0"/>
          <w:numId w:val="21"/>
        </w:numPr>
      </w:pPr>
      <w:r>
        <w:t>Công suất : 15W</w:t>
      </w:r>
    </w:p>
    <w:p w14:paraId="2FE3422E" w14:textId="57BA471D" w:rsidR="000A6F0F" w:rsidRDefault="000A6F0F" w:rsidP="000A6F0F">
      <w:pPr>
        <w:pStyle w:val="content"/>
        <w:numPr>
          <w:ilvl w:val="0"/>
          <w:numId w:val="21"/>
        </w:numPr>
      </w:pPr>
      <w:r>
        <w:t>Kích thước: 45 (dài) * 20 (rộng) * 14 (cao) mm</w:t>
      </w:r>
    </w:p>
    <w:p w14:paraId="4EE7BE84" w14:textId="60B0B86E" w:rsidR="006B35A3" w:rsidRDefault="006B35A3" w:rsidP="002E46D7">
      <w:pPr>
        <w:pStyle w:val="level2"/>
      </w:pPr>
      <w:bookmarkStart w:id="40" w:name="_Toc103331496"/>
      <w:r>
        <w:t xml:space="preserve">Transistor </w:t>
      </w:r>
      <w:r w:rsidR="000A6F0F">
        <w:t>C</w:t>
      </w:r>
      <w:r>
        <w:t>1815</w:t>
      </w:r>
      <w:bookmarkEnd w:id="40"/>
    </w:p>
    <w:tbl>
      <w:tblPr>
        <w:tblStyle w:val="TableGrid"/>
        <w:tblpPr w:leftFromText="180" w:rightFromText="180" w:vertAnchor="text" w:horzAnchor="margin" w:tblpY="1441"/>
        <w:tblW w:w="0" w:type="auto"/>
        <w:tblLook w:val="04A0" w:firstRow="1" w:lastRow="0" w:firstColumn="1" w:lastColumn="0" w:noHBand="0" w:noVBand="1"/>
      </w:tblPr>
      <w:tblGrid>
        <w:gridCol w:w="1270"/>
        <w:gridCol w:w="2410"/>
        <w:gridCol w:w="2835"/>
        <w:gridCol w:w="1134"/>
        <w:gridCol w:w="1128"/>
      </w:tblGrid>
      <w:tr w:rsidR="000A6F0F" w:rsidRPr="000D40F8" w14:paraId="577EEE1A" w14:textId="77777777" w:rsidTr="000A6F0F">
        <w:tc>
          <w:tcPr>
            <w:tcW w:w="1270" w:type="dxa"/>
          </w:tcPr>
          <w:p w14:paraId="2EB00E5D" w14:textId="77777777" w:rsidR="000A6F0F" w:rsidRPr="000D40F8" w:rsidRDefault="000A6F0F" w:rsidP="000A6F0F">
            <w:pPr>
              <w:pStyle w:val="paranofl"/>
            </w:pPr>
            <w:r w:rsidRPr="000D40F8">
              <w:t>Ký hiệu</w:t>
            </w:r>
          </w:p>
        </w:tc>
        <w:tc>
          <w:tcPr>
            <w:tcW w:w="2410" w:type="dxa"/>
          </w:tcPr>
          <w:p w14:paraId="3323DA9B" w14:textId="77777777" w:rsidR="000A6F0F" w:rsidRPr="000D40F8" w:rsidRDefault="000A6F0F" w:rsidP="000A6F0F">
            <w:pPr>
              <w:pStyle w:val="paranofl"/>
            </w:pPr>
            <w:r w:rsidRPr="000D40F8">
              <w:t>Thông số</w:t>
            </w:r>
          </w:p>
        </w:tc>
        <w:tc>
          <w:tcPr>
            <w:tcW w:w="2835" w:type="dxa"/>
          </w:tcPr>
          <w:p w14:paraId="01863777" w14:textId="77777777" w:rsidR="000A6F0F" w:rsidRPr="000D40F8" w:rsidRDefault="000A6F0F" w:rsidP="000A6F0F">
            <w:pPr>
              <w:pStyle w:val="paranofl"/>
            </w:pPr>
            <w:r w:rsidRPr="000D40F8">
              <w:t>Điều kiện thử nghiệm</w:t>
            </w:r>
          </w:p>
        </w:tc>
        <w:tc>
          <w:tcPr>
            <w:tcW w:w="1134" w:type="dxa"/>
          </w:tcPr>
          <w:p w14:paraId="150A8AD4" w14:textId="77777777" w:rsidR="000A6F0F" w:rsidRPr="000D40F8" w:rsidRDefault="000A6F0F" w:rsidP="000A6F0F">
            <w:pPr>
              <w:pStyle w:val="paranofl"/>
            </w:pPr>
            <w:r w:rsidRPr="000D40F8">
              <w:t>Min</w:t>
            </w:r>
          </w:p>
        </w:tc>
        <w:tc>
          <w:tcPr>
            <w:tcW w:w="1128" w:type="dxa"/>
          </w:tcPr>
          <w:p w14:paraId="507C9C24" w14:textId="77777777" w:rsidR="000A6F0F" w:rsidRPr="000D40F8" w:rsidRDefault="000A6F0F" w:rsidP="000A6F0F">
            <w:pPr>
              <w:pStyle w:val="paranofl"/>
            </w:pPr>
            <w:r w:rsidRPr="000D40F8">
              <w:t>Max</w:t>
            </w:r>
          </w:p>
        </w:tc>
      </w:tr>
      <w:tr w:rsidR="000A6F0F" w:rsidRPr="000D40F8" w14:paraId="70EF8E2D" w14:textId="77777777" w:rsidTr="000A6F0F">
        <w:tc>
          <w:tcPr>
            <w:tcW w:w="1270" w:type="dxa"/>
          </w:tcPr>
          <w:p w14:paraId="3B813582" w14:textId="77777777" w:rsidR="000A6F0F" w:rsidRPr="000D40F8" w:rsidRDefault="000A6F0F" w:rsidP="000A6F0F">
            <w:pPr>
              <w:pStyle w:val="paranofl"/>
            </w:pPr>
            <w:r w:rsidRPr="000D40F8">
              <w:t>ICBO</w:t>
            </w:r>
          </w:p>
        </w:tc>
        <w:tc>
          <w:tcPr>
            <w:tcW w:w="2410" w:type="dxa"/>
          </w:tcPr>
          <w:p w14:paraId="66EEA2CD" w14:textId="77777777" w:rsidR="000A6F0F" w:rsidRPr="000D40F8" w:rsidRDefault="000A6F0F" w:rsidP="000A6F0F">
            <w:pPr>
              <w:pStyle w:val="paranofl"/>
            </w:pPr>
            <w:r w:rsidRPr="000D40F8">
              <w:t>Dòng cắt Collector</w:t>
            </w:r>
          </w:p>
        </w:tc>
        <w:tc>
          <w:tcPr>
            <w:tcW w:w="2835" w:type="dxa"/>
          </w:tcPr>
          <w:p w14:paraId="6BE885DC" w14:textId="77777777" w:rsidR="000A6F0F" w:rsidRPr="000D40F8" w:rsidRDefault="000A6F0F" w:rsidP="000A6F0F">
            <w:pPr>
              <w:pStyle w:val="paranofl"/>
            </w:pPr>
            <w:r w:rsidRPr="000D40F8">
              <w:t xml:space="preserve">VCB=60V, IE=0 </w:t>
            </w:r>
          </w:p>
        </w:tc>
        <w:tc>
          <w:tcPr>
            <w:tcW w:w="1134" w:type="dxa"/>
          </w:tcPr>
          <w:p w14:paraId="52643EA2" w14:textId="77777777" w:rsidR="000A6F0F" w:rsidRPr="000D40F8" w:rsidRDefault="000A6F0F" w:rsidP="000A6F0F">
            <w:pPr>
              <w:pStyle w:val="paranofl"/>
            </w:pPr>
          </w:p>
        </w:tc>
        <w:tc>
          <w:tcPr>
            <w:tcW w:w="1128" w:type="dxa"/>
          </w:tcPr>
          <w:p w14:paraId="6AC3B47A" w14:textId="77777777" w:rsidR="000A6F0F" w:rsidRPr="000D40F8" w:rsidRDefault="000A6F0F" w:rsidP="000A6F0F">
            <w:pPr>
              <w:pStyle w:val="paranofl"/>
            </w:pPr>
            <w:r w:rsidRPr="000D40F8">
              <w:t>0.1µA</w:t>
            </w:r>
          </w:p>
        </w:tc>
      </w:tr>
      <w:tr w:rsidR="000A6F0F" w:rsidRPr="000D40F8" w14:paraId="27D29A26" w14:textId="77777777" w:rsidTr="000A6F0F">
        <w:tc>
          <w:tcPr>
            <w:tcW w:w="1270" w:type="dxa"/>
          </w:tcPr>
          <w:p w14:paraId="312E36BB" w14:textId="77777777" w:rsidR="000A6F0F" w:rsidRPr="000D40F8" w:rsidRDefault="000A6F0F" w:rsidP="000A6F0F">
            <w:pPr>
              <w:pStyle w:val="paranofl"/>
            </w:pPr>
            <w:r w:rsidRPr="000D40F8">
              <w:t>IEBO</w:t>
            </w:r>
          </w:p>
        </w:tc>
        <w:tc>
          <w:tcPr>
            <w:tcW w:w="2410" w:type="dxa"/>
          </w:tcPr>
          <w:p w14:paraId="54F66A71" w14:textId="77777777" w:rsidR="000A6F0F" w:rsidRPr="000D40F8" w:rsidRDefault="000A6F0F" w:rsidP="000A6F0F">
            <w:pPr>
              <w:pStyle w:val="paranofl"/>
            </w:pPr>
            <w:r w:rsidRPr="000D40F8">
              <w:t>Dòng cắt Emitter</w:t>
            </w:r>
          </w:p>
        </w:tc>
        <w:tc>
          <w:tcPr>
            <w:tcW w:w="2835" w:type="dxa"/>
          </w:tcPr>
          <w:p w14:paraId="0C5E47F9" w14:textId="77777777" w:rsidR="000A6F0F" w:rsidRPr="000D40F8" w:rsidRDefault="000A6F0F" w:rsidP="000A6F0F">
            <w:pPr>
              <w:pStyle w:val="paranofl"/>
            </w:pPr>
            <w:r w:rsidRPr="000D40F8">
              <w:t xml:space="preserve">VEB=5V, IC=0 </w:t>
            </w:r>
          </w:p>
        </w:tc>
        <w:tc>
          <w:tcPr>
            <w:tcW w:w="1134" w:type="dxa"/>
          </w:tcPr>
          <w:p w14:paraId="17FBC38C" w14:textId="77777777" w:rsidR="000A6F0F" w:rsidRPr="000D40F8" w:rsidRDefault="000A6F0F" w:rsidP="000A6F0F">
            <w:pPr>
              <w:pStyle w:val="paranofl"/>
            </w:pPr>
          </w:p>
        </w:tc>
        <w:tc>
          <w:tcPr>
            <w:tcW w:w="1128" w:type="dxa"/>
          </w:tcPr>
          <w:p w14:paraId="30898C28" w14:textId="77777777" w:rsidR="000A6F0F" w:rsidRPr="000D40F8" w:rsidRDefault="000A6F0F" w:rsidP="000A6F0F">
            <w:pPr>
              <w:pStyle w:val="paranofl"/>
            </w:pPr>
            <w:r w:rsidRPr="000D40F8">
              <w:t>0.1µA</w:t>
            </w:r>
          </w:p>
        </w:tc>
      </w:tr>
      <w:tr w:rsidR="000A6F0F" w:rsidRPr="000D40F8" w14:paraId="6AF3DF1C" w14:textId="77777777" w:rsidTr="000A6F0F">
        <w:tc>
          <w:tcPr>
            <w:tcW w:w="1270" w:type="dxa"/>
          </w:tcPr>
          <w:p w14:paraId="55705F72" w14:textId="77777777" w:rsidR="000A6F0F" w:rsidRPr="000D40F8" w:rsidRDefault="000A6F0F" w:rsidP="000A6F0F">
            <w:pPr>
              <w:pStyle w:val="paranofl"/>
            </w:pPr>
            <w:r w:rsidRPr="000D40F8">
              <w:t>hFE1</w:t>
            </w:r>
            <w:r w:rsidRPr="000D40F8">
              <w:br/>
              <w:t>hFE2</w:t>
            </w:r>
          </w:p>
        </w:tc>
        <w:tc>
          <w:tcPr>
            <w:tcW w:w="2410" w:type="dxa"/>
          </w:tcPr>
          <w:p w14:paraId="530A88BB" w14:textId="77777777" w:rsidR="000A6F0F" w:rsidRPr="000D40F8" w:rsidRDefault="000A6F0F" w:rsidP="000A6F0F">
            <w:pPr>
              <w:pStyle w:val="paranofl"/>
            </w:pPr>
            <w:r w:rsidRPr="000D40F8">
              <w:t>Hệ số khuyếch đại DC</w:t>
            </w:r>
          </w:p>
        </w:tc>
        <w:tc>
          <w:tcPr>
            <w:tcW w:w="2835" w:type="dxa"/>
          </w:tcPr>
          <w:p w14:paraId="562C527D" w14:textId="77777777" w:rsidR="000A6F0F" w:rsidRPr="000D40F8" w:rsidRDefault="000A6F0F" w:rsidP="000A6F0F">
            <w:pPr>
              <w:pStyle w:val="paranofl"/>
            </w:pPr>
            <w:r w:rsidRPr="000D40F8">
              <w:t>VCE=6V, IC=2mA</w:t>
            </w:r>
            <w:r w:rsidRPr="000D40F8">
              <w:br/>
              <w:t>VCE=6V, IC=150mA</w:t>
            </w:r>
          </w:p>
        </w:tc>
        <w:tc>
          <w:tcPr>
            <w:tcW w:w="1134" w:type="dxa"/>
          </w:tcPr>
          <w:p w14:paraId="7D65561B" w14:textId="77777777" w:rsidR="000A6F0F" w:rsidRPr="000D40F8" w:rsidRDefault="000A6F0F" w:rsidP="000A6F0F">
            <w:pPr>
              <w:pStyle w:val="paranofl"/>
            </w:pPr>
            <w:r w:rsidRPr="000D40F8">
              <w:t>70</w:t>
            </w:r>
          </w:p>
          <w:p w14:paraId="33A53BB3" w14:textId="77777777" w:rsidR="000A6F0F" w:rsidRPr="000D40F8" w:rsidRDefault="000A6F0F" w:rsidP="000A6F0F">
            <w:pPr>
              <w:pStyle w:val="paranofl"/>
            </w:pPr>
            <w:r w:rsidRPr="000D40F8">
              <w:t>25</w:t>
            </w:r>
          </w:p>
        </w:tc>
        <w:tc>
          <w:tcPr>
            <w:tcW w:w="1128" w:type="dxa"/>
          </w:tcPr>
          <w:p w14:paraId="64F01F76" w14:textId="77777777" w:rsidR="000A6F0F" w:rsidRPr="000D40F8" w:rsidRDefault="000A6F0F" w:rsidP="000A6F0F">
            <w:pPr>
              <w:pStyle w:val="paranofl"/>
            </w:pPr>
            <w:r w:rsidRPr="000D40F8">
              <w:t>700</w:t>
            </w:r>
          </w:p>
        </w:tc>
      </w:tr>
      <w:tr w:rsidR="000A6F0F" w:rsidRPr="000D40F8" w14:paraId="6C94B3FC" w14:textId="77777777" w:rsidTr="000A6F0F">
        <w:trPr>
          <w:trHeight w:val="1046"/>
        </w:trPr>
        <w:tc>
          <w:tcPr>
            <w:tcW w:w="1270" w:type="dxa"/>
          </w:tcPr>
          <w:p w14:paraId="28C32EEF" w14:textId="77777777" w:rsidR="000A6F0F" w:rsidRPr="000D40F8" w:rsidRDefault="000A6F0F" w:rsidP="000A6F0F">
            <w:pPr>
              <w:pStyle w:val="paranofl"/>
            </w:pPr>
            <w:r w:rsidRPr="000D40F8">
              <w:t xml:space="preserve">VCE (sat) </w:t>
            </w:r>
          </w:p>
        </w:tc>
        <w:tc>
          <w:tcPr>
            <w:tcW w:w="2410" w:type="dxa"/>
          </w:tcPr>
          <w:p w14:paraId="62EC40BE" w14:textId="77777777" w:rsidR="000A6F0F" w:rsidRPr="000D40F8" w:rsidRDefault="000A6F0F" w:rsidP="000A6F0F">
            <w:pPr>
              <w:pStyle w:val="paranofl"/>
            </w:pPr>
            <w:r w:rsidRPr="000D40F8">
              <w:t>Điện áp bão hòa Collector-Emitter</w:t>
            </w:r>
          </w:p>
        </w:tc>
        <w:tc>
          <w:tcPr>
            <w:tcW w:w="2835" w:type="dxa"/>
          </w:tcPr>
          <w:p w14:paraId="1C7CA286" w14:textId="77777777" w:rsidR="000A6F0F" w:rsidRPr="000D40F8" w:rsidRDefault="000A6F0F" w:rsidP="000A6F0F">
            <w:pPr>
              <w:pStyle w:val="paranofl"/>
            </w:pPr>
            <w:r w:rsidRPr="000D40F8">
              <w:t xml:space="preserve">IC=100mA, IB=10mA </w:t>
            </w:r>
          </w:p>
          <w:p w14:paraId="7473BEED" w14:textId="77777777" w:rsidR="000A6F0F" w:rsidRPr="000D40F8" w:rsidRDefault="000A6F0F" w:rsidP="000A6F0F">
            <w:pPr>
              <w:pStyle w:val="paranofl"/>
            </w:pPr>
          </w:p>
        </w:tc>
        <w:tc>
          <w:tcPr>
            <w:tcW w:w="1134" w:type="dxa"/>
          </w:tcPr>
          <w:p w14:paraId="1770788B" w14:textId="77777777" w:rsidR="000A6F0F" w:rsidRPr="000D40F8" w:rsidRDefault="000A6F0F" w:rsidP="000A6F0F">
            <w:pPr>
              <w:pStyle w:val="paranofl"/>
            </w:pPr>
          </w:p>
        </w:tc>
        <w:tc>
          <w:tcPr>
            <w:tcW w:w="1128" w:type="dxa"/>
          </w:tcPr>
          <w:p w14:paraId="50CD3C72" w14:textId="77777777" w:rsidR="000A6F0F" w:rsidRPr="000D40F8" w:rsidRDefault="000A6F0F" w:rsidP="000A6F0F">
            <w:pPr>
              <w:pStyle w:val="paranofl"/>
            </w:pPr>
            <w:r w:rsidRPr="000D40F8">
              <w:t>0.25V</w:t>
            </w:r>
          </w:p>
        </w:tc>
      </w:tr>
      <w:tr w:rsidR="000A6F0F" w:rsidRPr="000D40F8" w14:paraId="08E2562F" w14:textId="77777777" w:rsidTr="000A6F0F">
        <w:tc>
          <w:tcPr>
            <w:tcW w:w="1270" w:type="dxa"/>
          </w:tcPr>
          <w:p w14:paraId="1FC9AAD5" w14:textId="77777777" w:rsidR="000A6F0F" w:rsidRPr="000D40F8" w:rsidRDefault="000A6F0F" w:rsidP="000A6F0F">
            <w:pPr>
              <w:pStyle w:val="paranofl"/>
            </w:pPr>
            <w:r w:rsidRPr="000D40F8">
              <w:lastRenderedPageBreak/>
              <w:t xml:space="preserve">VBE (sat) </w:t>
            </w:r>
          </w:p>
        </w:tc>
        <w:tc>
          <w:tcPr>
            <w:tcW w:w="2410" w:type="dxa"/>
          </w:tcPr>
          <w:p w14:paraId="16AB7098" w14:textId="77777777" w:rsidR="000A6F0F" w:rsidRPr="000D40F8" w:rsidRDefault="000A6F0F" w:rsidP="000A6F0F">
            <w:pPr>
              <w:pStyle w:val="paranofl"/>
            </w:pPr>
            <w:r w:rsidRPr="000D40F8">
              <w:t>Điện áp bão hòa Base-Emitter</w:t>
            </w:r>
          </w:p>
        </w:tc>
        <w:tc>
          <w:tcPr>
            <w:tcW w:w="2835" w:type="dxa"/>
          </w:tcPr>
          <w:p w14:paraId="4A0B2812" w14:textId="77777777" w:rsidR="000A6F0F" w:rsidRPr="000D40F8" w:rsidRDefault="000A6F0F" w:rsidP="000A6F0F">
            <w:pPr>
              <w:pStyle w:val="paranofl"/>
            </w:pPr>
            <w:r w:rsidRPr="000D40F8">
              <w:t xml:space="preserve">IC=100mA, IB=10mA </w:t>
            </w:r>
          </w:p>
          <w:p w14:paraId="290D24DD" w14:textId="77777777" w:rsidR="000A6F0F" w:rsidRPr="000D40F8" w:rsidRDefault="000A6F0F" w:rsidP="000A6F0F">
            <w:pPr>
              <w:pStyle w:val="paranofl"/>
            </w:pPr>
          </w:p>
        </w:tc>
        <w:tc>
          <w:tcPr>
            <w:tcW w:w="1134" w:type="dxa"/>
          </w:tcPr>
          <w:p w14:paraId="784C0275" w14:textId="77777777" w:rsidR="000A6F0F" w:rsidRPr="000D40F8" w:rsidRDefault="000A6F0F" w:rsidP="000A6F0F">
            <w:pPr>
              <w:pStyle w:val="paranofl"/>
            </w:pPr>
          </w:p>
        </w:tc>
        <w:tc>
          <w:tcPr>
            <w:tcW w:w="1128" w:type="dxa"/>
          </w:tcPr>
          <w:p w14:paraId="170729FC" w14:textId="77777777" w:rsidR="000A6F0F" w:rsidRPr="000D40F8" w:rsidRDefault="000A6F0F" w:rsidP="000A6F0F">
            <w:pPr>
              <w:pStyle w:val="paranofl"/>
            </w:pPr>
            <w:r w:rsidRPr="000D40F8">
              <w:t>1V</w:t>
            </w:r>
          </w:p>
        </w:tc>
      </w:tr>
    </w:tbl>
    <w:p w14:paraId="79354D33" w14:textId="77BC89D9" w:rsidR="000A6F0F" w:rsidRDefault="000A6F0F" w:rsidP="000A6F0F">
      <w:pPr>
        <w:pStyle w:val="content"/>
      </w:pPr>
      <w:r>
        <w:t>Transistor C1815 là loại Transistor ngược (NPN) được sử dụng cho mục đích khuếch đại hoặc là đóng cắt các tải. Một số thông số chính của Transistor được nêu lên ở bảng …</w:t>
      </w:r>
    </w:p>
    <w:p w14:paraId="0ED068BC" w14:textId="3D49FBCA" w:rsidR="000A6F0F" w:rsidRDefault="000A6F0F" w:rsidP="000A6F0F">
      <w:pPr>
        <w:pStyle w:val="content"/>
        <w:ind w:firstLine="0"/>
        <w:jc w:val="left"/>
      </w:pPr>
    </w:p>
    <w:p w14:paraId="07156B0D" w14:textId="6A762C76" w:rsidR="000A6F0F" w:rsidRDefault="006B35A3" w:rsidP="000A6F0F">
      <w:pPr>
        <w:pStyle w:val="level2"/>
      </w:pPr>
      <w:bookmarkStart w:id="41" w:name="_Toc103331497"/>
      <w:r>
        <w:t>Opto quang PC817</w:t>
      </w:r>
      <w:bookmarkEnd w:id="41"/>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0A6F0F" w:rsidRPr="006310B7" w14:paraId="1158099A" w14:textId="77777777" w:rsidTr="00D57F37">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655841" w14:textId="77777777" w:rsidR="000A6F0F" w:rsidRPr="006310B7" w:rsidRDefault="000A6F0F" w:rsidP="00D57F37">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AF79CB7" w14:textId="77777777" w:rsidR="000A6F0F" w:rsidRPr="006310B7" w:rsidRDefault="000A6F0F" w:rsidP="00D57F37">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843EFEB" w14:textId="77777777" w:rsidR="000A6F0F" w:rsidRPr="006310B7" w:rsidRDefault="000A6F0F" w:rsidP="00D57F37">
            <w:pPr>
              <w:pStyle w:val="paranofl"/>
              <w:jc w:val="center"/>
            </w:pPr>
            <w:r w:rsidRPr="006310B7">
              <w:t>Giá trị</w:t>
            </w:r>
          </w:p>
        </w:tc>
      </w:tr>
      <w:tr w:rsidR="000A6F0F" w:rsidRPr="006310B7" w14:paraId="432B25EA" w14:textId="77777777" w:rsidTr="00D57F37">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9751CC1" w14:textId="77777777" w:rsidR="000A6F0F" w:rsidRPr="006310B7" w:rsidRDefault="000A6F0F" w:rsidP="00D57F37">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DD00B7" w14:textId="77777777" w:rsidR="000A6F0F" w:rsidRPr="006310B7" w:rsidRDefault="000A6F0F" w:rsidP="00D57F37">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57135D5" w14:textId="77777777" w:rsidR="000A6F0F" w:rsidRPr="006310B7" w:rsidRDefault="000A6F0F" w:rsidP="00D57F37">
            <w:pPr>
              <w:pStyle w:val="paranofl"/>
              <w:jc w:val="center"/>
            </w:pPr>
            <w:r w:rsidRPr="006310B7">
              <w:t>6V</w:t>
            </w:r>
          </w:p>
        </w:tc>
      </w:tr>
      <w:tr w:rsidR="000A6F0F" w:rsidRPr="006310B7" w14:paraId="5CB8C780" w14:textId="77777777" w:rsidTr="00D57F37">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95A4D4F" w14:textId="77777777" w:rsidR="000A6F0F" w:rsidRPr="006310B7" w:rsidRDefault="000A6F0F" w:rsidP="00D57F37">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854BE98" w14:textId="77777777" w:rsidR="000A6F0F" w:rsidRPr="006310B7" w:rsidRDefault="000A6F0F" w:rsidP="00D57F37">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20A076" w14:textId="77777777" w:rsidR="000A6F0F" w:rsidRPr="006310B7" w:rsidRDefault="000A6F0F" w:rsidP="00D57F37">
            <w:pPr>
              <w:pStyle w:val="paranofl"/>
              <w:jc w:val="center"/>
            </w:pPr>
            <w:r w:rsidRPr="006310B7">
              <w:t>35V</w:t>
            </w:r>
          </w:p>
        </w:tc>
      </w:tr>
      <w:tr w:rsidR="000A6F0F" w:rsidRPr="006310B7" w14:paraId="32E94288" w14:textId="77777777" w:rsidTr="00D57F37">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7CA646C" w14:textId="77777777" w:rsidR="000A6F0F" w:rsidRPr="006310B7" w:rsidRDefault="000A6F0F" w:rsidP="00D57F37">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A7B64CA" w14:textId="77777777" w:rsidR="000A6F0F" w:rsidRPr="006310B7" w:rsidRDefault="000A6F0F" w:rsidP="00D57F37">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AD68642" w14:textId="77777777" w:rsidR="000A6F0F" w:rsidRPr="006310B7" w:rsidRDefault="000A6F0F" w:rsidP="00D57F37">
            <w:pPr>
              <w:pStyle w:val="paranofl"/>
              <w:jc w:val="center"/>
            </w:pPr>
            <w:r w:rsidRPr="006310B7">
              <w:t>50</w:t>
            </w:r>
          </w:p>
        </w:tc>
      </w:tr>
      <w:tr w:rsidR="000A6F0F" w:rsidRPr="006310B7" w14:paraId="51B6DF02" w14:textId="77777777" w:rsidTr="00D57F37">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9AA29DB" w14:textId="77777777" w:rsidR="000A6F0F" w:rsidRPr="006310B7" w:rsidRDefault="000A6F0F" w:rsidP="00D57F37">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149737" w14:textId="77777777" w:rsidR="000A6F0F" w:rsidRPr="006310B7" w:rsidRDefault="000A6F0F" w:rsidP="00D57F37">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F9FEF5" w14:textId="77777777" w:rsidR="000A6F0F" w:rsidRPr="006310B7" w:rsidRDefault="000A6F0F" w:rsidP="00D57F37">
            <w:pPr>
              <w:pStyle w:val="paranofl"/>
              <w:jc w:val="center"/>
            </w:pPr>
            <w:r w:rsidRPr="006310B7">
              <w:t>50</w:t>
            </w:r>
          </w:p>
        </w:tc>
      </w:tr>
    </w:tbl>
    <w:p w14:paraId="7D09609C" w14:textId="77777777" w:rsidR="000A6F0F" w:rsidRDefault="000A6F0F" w:rsidP="000A6F0F">
      <w:pPr>
        <w:pStyle w:val="content"/>
      </w:pPr>
    </w:p>
    <w:p w14:paraId="0D3C4C59" w14:textId="431A75BF" w:rsidR="00FC7D2E" w:rsidRDefault="006B35A3" w:rsidP="00FC7D2E">
      <w:pPr>
        <w:pStyle w:val="level2"/>
      </w:pPr>
      <w:bookmarkStart w:id="42" w:name="_Toc103331498"/>
      <w:r>
        <w:t>Diode 1</w:t>
      </w:r>
      <w:r w:rsidR="00C00F5D">
        <w:t>N</w:t>
      </w:r>
      <w:r>
        <w:t>4148</w:t>
      </w:r>
      <w:bookmarkEnd w:id="42"/>
      <w:r w:rsidR="00FC7D2E">
        <w:t xml:space="preserve"> </w:t>
      </w:r>
    </w:p>
    <w:p w14:paraId="120B15FA" w14:textId="1D0C1208" w:rsidR="000C620D" w:rsidRDefault="000C620D" w:rsidP="000C620D">
      <w:pPr>
        <w:pStyle w:val="content"/>
      </w:pPr>
      <w:r w:rsidRPr="000C620D">
        <w:t xml:space="preserve">1N4148 là một </w:t>
      </w:r>
      <w:r>
        <w:t>diode chuyển mạch (switching diode)</w:t>
      </w:r>
      <w:r w:rsidRPr="000C620D">
        <w:t xml:space="preserve">. Đây là một trong những </w:t>
      </w:r>
      <w:r>
        <w:t xml:space="preserve">diode chuyển mạch </w:t>
      </w:r>
      <w:r w:rsidRPr="000C620D">
        <w:t>phổ biến và tồn tại lâu dài nhất vì các thông số kỹ thuật đáng tin cậy và chi phí thấp. 1N4148 rất hữu ích trong việc chuyển đổi các ứng dụng lên tới khoảng 100 MHz với thời gian phục hồi ngược không quá 4 ns.</w:t>
      </w:r>
    </w:p>
    <w:p w14:paraId="22EA9892" w14:textId="5C2BCDDC" w:rsidR="000C620D" w:rsidRDefault="000C620D" w:rsidP="000C620D">
      <w:pPr>
        <w:pStyle w:val="content"/>
      </w:pPr>
      <w:r w:rsidRPr="000C620D">
        <w:t xml:space="preserve">Là diode chuyển mạch được sản xuất khối phổ biến nhất, 1N4148 đã thay thế 1N914 cũ hơn. Chúng khác nhau chủ yếu trong đặc điểm kỹ thuật </w:t>
      </w:r>
      <w:r>
        <w:t>.T</w:t>
      </w:r>
      <w:r w:rsidRPr="000C620D">
        <w:t xml:space="preserve">uy nhiên, ngày nay hầu hết các nhà sản xuất đều liệt kê các thông số kỹ thuật phổ biến. </w:t>
      </w:r>
    </w:p>
    <w:p w14:paraId="2F08ABDA" w14:textId="545636D1" w:rsidR="000C620D" w:rsidRDefault="000C620D" w:rsidP="000C620D">
      <w:pPr>
        <w:pStyle w:val="content"/>
        <w:ind w:firstLine="0"/>
      </w:pPr>
      <w:r>
        <w:t>Một số thông số của 1N4148</w:t>
      </w:r>
    </w:p>
    <w:p w14:paraId="7AB58AC8" w14:textId="372F76F0" w:rsidR="000C620D" w:rsidRDefault="000C620D" w:rsidP="000C620D">
      <w:pPr>
        <w:pStyle w:val="content"/>
        <w:numPr>
          <w:ilvl w:val="0"/>
          <w:numId w:val="26"/>
        </w:numPr>
      </w:pPr>
      <w:r>
        <w:t>Điện áp ngược V</w:t>
      </w:r>
      <w:r>
        <w:rPr>
          <w:sz w:val="17"/>
          <w:szCs w:val="17"/>
          <w:vertAlign w:val="subscript"/>
        </w:rPr>
        <w:t>RRM</w:t>
      </w:r>
      <w:r>
        <w:t> = 100 V </w:t>
      </w:r>
    </w:p>
    <w:p w14:paraId="219A0A87" w14:textId="4C0AE45C" w:rsidR="000C620D" w:rsidRDefault="00A76C4D" w:rsidP="000C620D">
      <w:pPr>
        <w:pStyle w:val="content"/>
        <w:numPr>
          <w:ilvl w:val="0"/>
          <w:numId w:val="26"/>
        </w:numPr>
      </w:pPr>
      <w:r>
        <w:t xml:space="preserve">Dòng chỉnh lưu trung bình </w:t>
      </w:r>
      <w:r w:rsidR="000C620D">
        <w:t>I</w:t>
      </w:r>
      <w:r w:rsidR="000C620D">
        <w:rPr>
          <w:sz w:val="17"/>
          <w:szCs w:val="17"/>
          <w:vertAlign w:val="subscript"/>
        </w:rPr>
        <w:t>O</w:t>
      </w:r>
      <w:r w:rsidR="000C620D">
        <w:t> = 200 mA </w:t>
      </w:r>
    </w:p>
    <w:p w14:paraId="2D9297DD" w14:textId="1E04D3BB" w:rsidR="000C620D" w:rsidRDefault="00A76C4D" w:rsidP="000C620D">
      <w:pPr>
        <w:pStyle w:val="content"/>
        <w:numPr>
          <w:ilvl w:val="0"/>
          <w:numId w:val="26"/>
        </w:numPr>
      </w:pPr>
      <w:r>
        <w:lastRenderedPageBreak/>
        <w:t xml:space="preserve">Dòng điện thuận </w:t>
      </w:r>
      <w:r w:rsidR="000C620D">
        <w:t>I</w:t>
      </w:r>
      <w:r w:rsidR="000C620D">
        <w:rPr>
          <w:sz w:val="17"/>
          <w:szCs w:val="17"/>
          <w:vertAlign w:val="subscript"/>
        </w:rPr>
        <w:t>F</w:t>
      </w:r>
      <w:r w:rsidR="000C620D">
        <w:t> = 300 mA </w:t>
      </w:r>
    </w:p>
    <w:p w14:paraId="6BD8C350" w14:textId="3ED56A15" w:rsidR="000C620D" w:rsidRDefault="00A76C4D" w:rsidP="000C620D">
      <w:pPr>
        <w:pStyle w:val="content"/>
        <w:numPr>
          <w:ilvl w:val="0"/>
          <w:numId w:val="26"/>
        </w:numPr>
      </w:pPr>
      <w:r w:rsidRPr="00A76C4D">
        <w:t>dòng chuyển tiếp đỉnh định kỳ</w:t>
      </w:r>
      <w:r>
        <w:t xml:space="preserve"> </w:t>
      </w:r>
      <w:r w:rsidR="000C620D">
        <w:t>I</w:t>
      </w:r>
      <w:r w:rsidR="000C620D">
        <w:rPr>
          <w:sz w:val="17"/>
          <w:szCs w:val="17"/>
          <w:vertAlign w:val="subscript"/>
        </w:rPr>
        <w:t>f</w:t>
      </w:r>
      <w:r w:rsidR="000C620D">
        <w:t> = 400 mA </w:t>
      </w:r>
    </w:p>
    <w:p w14:paraId="10CA6090" w14:textId="77777777" w:rsidR="00A76C4D" w:rsidRDefault="00A76C4D" w:rsidP="00A76C4D">
      <w:pPr>
        <w:pStyle w:val="content"/>
        <w:numPr>
          <w:ilvl w:val="0"/>
          <w:numId w:val="26"/>
        </w:numPr>
      </w:pPr>
      <w:r>
        <w:t>Đ</w:t>
      </w:r>
      <w:r w:rsidRPr="00A76C4D">
        <w:t xml:space="preserve">iện áp chuyển tiếp tối đa </w:t>
      </w:r>
      <w:r>
        <w:t xml:space="preserve"> </w:t>
      </w:r>
      <w:r w:rsidRPr="00A76C4D">
        <w:t>V</w:t>
      </w:r>
      <w:r w:rsidRPr="00A76C4D">
        <w:rPr>
          <w:vertAlign w:val="subscript"/>
        </w:rPr>
        <w:t>F</w:t>
      </w:r>
      <w:r w:rsidRPr="00A76C4D">
        <w:t xml:space="preserve"> = 1 V ở 10 mA </w:t>
      </w:r>
    </w:p>
    <w:p w14:paraId="1785613E" w14:textId="2B26B098" w:rsidR="000C620D" w:rsidRDefault="00A76C4D" w:rsidP="00A76C4D">
      <w:pPr>
        <w:pStyle w:val="content"/>
        <w:numPr>
          <w:ilvl w:val="0"/>
          <w:numId w:val="26"/>
        </w:numPr>
      </w:pPr>
      <w:r>
        <w:t>Đ</w:t>
      </w:r>
      <w:r w:rsidRPr="00A76C4D">
        <w:t>iện áp phân hủy tối thiểu và dòng rò ngược V</w:t>
      </w:r>
      <w:r w:rsidRPr="00A76C4D">
        <w:rPr>
          <w:vertAlign w:val="subscript"/>
        </w:rPr>
        <w:t>R</w:t>
      </w:r>
      <w:r w:rsidRPr="00A76C4D">
        <w:t xml:space="preserve"> = 75 V ở 5 μA; 100 V ở 100 μA </w:t>
      </w:r>
    </w:p>
    <w:p w14:paraId="37530402" w14:textId="4D05D206" w:rsidR="00A76C4D" w:rsidRDefault="00A76C4D" w:rsidP="00A76C4D">
      <w:pPr>
        <w:pStyle w:val="content"/>
        <w:numPr>
          <w:ilvl w:val="0"/>
          <w:numId w:val="26"/>
        </w:numPr>
      </w:pPr>
      <w:r>
        <w:t>T</w:t>
      </w:r>
      <w:r w:rsidRPr="00A76C4D">
        <w:t>hời gian phục hồi ngược tối đa</w:t>
      </w:r>
      <w:r>
        <w:t xml:space="preserve"> </w:t>
      </w:r>
      <w:r w:rsidRPr="00A76C4D">
        <w:t>Trr = 4 ns</w:t>
      </w:r>
    </w:p>
    <w:p w14:paraId="1F89AEA4" w14:textId="608197A1" w:rsidR="00A76C4D" w:rsidRDefault="007A0397" w:rsidP="00A76C4D">
      <w:pPr>
        <w:pStyle w:val="content"/>
        <w:ind w:firstLine="0"/>
      </w:pPr>
      <w:r>
        <w:rPr>
          <w:noProof/>
        </w:rPr>
        <mc:AlternateContent>
          <mc:Choice Requires="wps">
            <w:drawing>
              <wp:anchor distT="0" distB="0" distL="114300" distR="114300" simplePos="0" relativeHeight="251721728" behindDoc="0" locked="0" layoutInCell="1" allowOverlap="1" wp14:anchorId="66A2E91B" wp14:editId="79775DB0">
                <wp:simplePos x="0" y="0"/>
                <wp:positionH relativeFrom="column">
                  <wp:posOffset>757555</wp:posOffset>
                </wp:positionH>
                <wp:positionV relativeFrom="paragraph">
                  <wp:posOffset>1710055</wp:posOffset>
                </wp:positionV>
                <wp:extent cx="3796665" cy="635"/>
                <wp:effectExtent l="0" t="0" r="0" b="0"/>
                <wp:wrapTopAndBottom/>
                <wp:docPr id="2064" name="Text Box 2064"/>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wps:spPr>
                      <wps:txbx>
                        <w:txbxContent>
                          <w:p w14:paraId="49371085" w14:textId="11EE0A3B" w:rsidR="007A0397" w:rsidRPr="00AA49E0" w:rsidRDefault="007A0397" w:rsidP="007A0397">
                            <w:pPr>
                              <w:pStyle w:val="Caption"/>
                              <w:rPr>
                                <w:noProof/>
                              </w:rPr>
                            </w:pPr>
                            <w:bookmarkStart w:id="43" w:name="_Toc103331440"/>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7</w:t>
                            </w:r>
                            <w:r w:rsidR="00DA0716">
                              <w:rPr>
                                <w:noProof/>
                              </w:rPr>
                              <w:fldChar w:fldCharType="end"/>
                            </w:r>
                            <w:r>
                              <w:t>:</w:t>
                            </w:r>
                            <w:r w:rsidR="00C7364C">
                              <w:t>Diode 1n4148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2E91B" id="Text Box 2064" o:spid="_x0000_s1058" type="#_x0000_t202" style="position:absolute;left:0;text-align:left;margin-left:59.65pt;margin-top:134.65pt;width:298.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8IRHA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j7fz+fy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" stroked="f">
                <v:textbox style="mso-fit-shape-to-text:t" inset="0,0,0,0">
                  <w:txbxContent>
                    <w:p w14:paraId="49371085" w14:textId="11EE0A3B" w:rsidR="007A0397" w:rsidRPr="00AA49E0" w:rsidRDefault="007A0397" w:rsidP="007A0397">
                      <w:pPr>
                        <w:pStyle w:val="Caption"/>
                        <w:rPr>
                          <w:noProof/>
                        </w:rPr>
                      </w:pPr>
                      <w:bookmarkStart w:id="49" w:name="_Toc103331440"/>
                      <w:r>
                        <w:t xml:space="preserve">Hình </w:t>
                      </w:r>
                      <w:fldSimple w:instr=" STYLEREF 1 \s ">
                        <w:r w:rsidR="003A23B1">
                          <w:rPr>
                            <w:noProof/>
                          </w:rPr>
                          <w:t>2</w:t>
                        </w:r>
                      </w:fldSimple>
                      <w:r w:rsidR="003A23B1">
                        <w:noBreakHyphen/>
                      </w:r>
                      <w:fldSimple w:instr=" SEQ Hình \* ARABIC \s 1 ">
                        <w:r w:rsidR="003A23B1">
                          <w:rPr>
                            <w:noProof/>
                          </w:rPr>
                          <w:t>7</w:t>
                        </w:r>
                      </w:fldSimple>
                      <w:r>
                        <w:t>:</w:t>
                      </w:r>
                      <w:r w:rsidR="00C7364C">
                        <w:t>Diode 1n4148</w:t>
                      </w:r>
                      <w:bookmarkEnd w:id="49"/>
                    </w:p>
                  </w:txbxContent>
                </v:textbox>
                <w10:wrap type="topAndBottom"/>
              </v:shape>
            </w:pict>
          </mc:Fallback>
        </mc:AlternateContent>
      </w:r>
      <w:r w:rsidR="00FC7D2E" w:rsidRPr="00FC7D2E">
        <w:rPr>
          <w:noProof/>
        </w:rPr>
        <mc:AlternateContent>
          <mc:Choice Requires="wpg">
            <w:drawing>
              <wp:anchor distT="0" distB="0" distL="114300" distR="114300" simplePos="0" relativeHeight="251666432" behindDoc="0" locked="0" layoutInCell="1" allowOverlap="1" wp14:anchorId="69ED9AFF" wp14:editId="63CF46C3">
                <wp:simplePos x="0" y="0"/>
                <wp:positionH relativeFrom="column">
                  <wp:posOffset>758116</wp:posOffset>
                </wp:positionH>
                <wp:positionV relativeFrom="paragraph">
                  <wp:posOffset>192768</wp:posOffset>
                </wp:positionV>
                <wp:extent cx="3797166" cy="1460500"/>
                <wp:effectExtent l="0" t="0" r="0" b="0"/>
                <wp:wrapTopAndBottom/>
                <wp:docPr id="16" name="Group 5"/>
                <wp:cNvGraphicFramePr/>
                <a:graphic xmlns:a="http://schemas.openxmlformats.org/drawingml/2006/main">
                  <a:graphicData uri="http://schemas.microsoft.com/office/word/2010/wordprocessingGroup">
                    <wpg:wgp>
                      <wpg:cNvGrpSpPr/>
                      <wpg:grpSpPr>
                        <a:xfrm>
                          <a:off x="0" y="0"/>
                          <a:ext cx="3797166" cy="1460500"/>
                          <a:chOff x="0" y="0"/>
                          <a:chExt cx="3797166" cy="1460500"/>
                        </a:xfrm>
                      </wpg:grpSpPr>
                      <pic:pic xmlns:pic="http://schemas.openxmlformats.org/drawingml/2006/picture">
                        <pic:nvPicPr>
                          <pic:cNvPr id="17" name="Picture 17" descr="1N4148 Diode Pinout, Equivalents, Characteristics &amp; Datasheet"/>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876112" y="323216"/>
                            <a:ext cx="1921054" cy="971148"/>
                          </a:xfrm>
                          <a:prstGeom prst="rect">
                            <a:avLst/>
                          </a:prstGeom>
                          <a:noFill/>
                          <a:ln>
                            <a:noFill/>
                          </a:ln>
                        </pic:spPr>
                      </pic:pic>
                      <pic:pic xmlns:pic="http://schemas.openxmlformats.org/drawingml/2006/picture">
                        <pic:nvPicPr>
                          <pic:cNvPr id="18" name="Picture 18" descr="Nhỏ Chuyển Đổi Tín Hiệu Diode 1n4148 1n4448 1n4150 1n4151 - Buy Diode 1n4148,Diode  Chuyển Mạch Ll4148,Điốt Chuyển Mạch Gắn Bề Mặt Product on Alibaba.com"/>
                          <pic:cNvPicPr>
                            <a:picLocks noChangeAspect="1"/>
                          </pic:cNvPicPr>
                        </pic:nvPicPr>
                        <pic:blipFill>
                          <a:blip r:embed="rId41" cstate="print">
                            <a:extLst>
                              <a:ext uri="{BEBA8EAE-BF5A-486C-A8C5-ECC9F3942E4B}">
                                <a14:imgProps xmlns:a14="http://schemas.microsoft.com/office/drawing/2010/main">
                                  <a14:imgLayer r:embed="rId42">
                                    <a14:imgEffect>
                                      <a14:backgroundRemoval t="1133" b="98867" l="0" r="100000">
                                        <a14:foregroundMark x1="16997" y1="70255" x2="16997" y2="70255"/>
                                        <a14:foregroundMark x1="21530" y1="67422" x2="21530" y2="67422"/>
                                        <a14:foregroundMark x1="26062" y1="65439" x2="26062" y2="6543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wpg:wgp>
                  </a:graphicData>
                </a:graphic>
              </wp:anchor>
            </w:drawing>
          </mc:Choice>
          <mc:Fallback>
            <w:pict>
              <v:group w14:anchorId="65BA672F" id="Group 5" o:spid="_x0000_s1026" style="position:absolute;margin-left:59.7pt;margin-top:15.2pt;width:299pt;height:115pt;z-index:251666432" coordsize="37971,1460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1N4148 Diode Pinout, Equivalents, Characteristics &amp; Datasheet" style="position:absolute;left:18761;top:3232;width:19210;height: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">
                  <v:imagedata r:id="rId43" o:title="1N4148 Diode Pinout, Equivalents, Characteristics &amp; Datasheet"/>
                </v:shape>
                <v:shape id="Picture 18" o:spid="_x0000_s1028" type="#_x0000_t75" alt="Nhỏ Chuyển Đổi Tín Hiệu Diode 1n4148 1n4448 1n4150 1n4151 - Buy Diode 1n4148,Diode  Chuyển Mạch Ll4148,Điốt Chuyển Mạch Gắn Bề Mặt Product on Alibaba.com" style="position:absolute;width:14605;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">
                  <v:imagedata r:id="rId44" o:title="Nhỏ Chuyển Đổi Tín Hiệu Diode 1n4148 1n4448 1n4150 1n4151 - Buy Diode 1n4148,Diode  Chuyển Mạch Ll4148,Điốt Chuyển Mạch Gắn Bề Mặt Product on Alibaba"/>
                </v:shape>
                <w10:wrap type="topAndBottom"/>
              </v:group>
            </w:pict>
          </mc:Fallback>
        </mc:AlternateContent>
      </w:r>
      <w:r w:rsidR="00A76C4D" w:rsidRPr="00A76C4D">
        <w:t xml:space="preserve"> </w:t>
      </w:r>
    </w:p>
    <w:p w14:paraId="65793861" w14:textId="22557998" w:rsidR="00FC7D2E" w:rsidRDefault="006B35A3" w:rsidP="00D94090">
      <w:pPr>
        <w:pStyle w:val="level1"/>
      </w:pPr>
      <w:bookmarkStart w:id="44" w:name="_Toc103331499"/>
      <w:r>
        <w:t>Relay 5v</w:t>
      </w:r>
      <w:bookmarkEnd w:id="44"/>
    </w:p>
    <w:tbl>
      <w:tblPr>
        <w:tblStyle w:val="TableGrid"/>
        <w:tblW w:w="0" w:type="auto"/>
        <w:tblLook w:val="04A0" w:firstRow="1" w:lastRow="0" w:firstColumn="1" w:lastColumn="0" w:noHBand="0" w:noVBand="1"/>
      </w:tblPr>
      <w:tblGrid>
        <w:gridCol w:w="2851"/>
        <w:gridCol w:w="3074"/>
        <w:gridCol w:w="2852"/>
      </w:tblGrid>
      <w:tr w:rsidR="00FC7D2E" w14:paraId="27BD3CF7" w14:textId="77777777" w:rsidTr="00D57F37">
        <w:trPr>
          <w:trHeight w:val="563"/>
        </w:trPr>
        <w:tc>
          <w:tcPr>
            <w:tcW w:w="2852" w:type="dxa"/>
            <w:vMerge w:val="restart"/>
            <w:vAlign w:val="center"/>
          </w:tcPr>
          <w:p w14:paraId="56A15DCF" w14:textId="77777777" w:rsidR="00FC7D2E" w:rsidRDefault="00FC7D2E" w:rsidP="00D57F37">
            <w:pPr>
              <w:pStyle w:val="Parag"/>
              <w:ind w:firstLine="0"/>
              <w:jc w:val="center"/>
            </w:pPr>
            <w:r>
              <w:t>Cuộn hút</w:t>
            </w:r>
          </w:p>
        </w:tc>
        <w:tc>
          <w:tcPr>
            <w:tcW w:w="3074" w:type="dxa"/>
            <w:vAlign w:val="center"/>
          </w:tcPr>
          <w:p w14:paraId="0798AD5D" w14:textId="77777777" w:rsidR="00FC7D2E" w:rsidRDefault="00FC7D2E" w:rsidP="00D57F37">
            <w:pPr>
              <w:pStyle w:val="Parag"/>
              <w:ind w:firstLine="0"/>
              <w:jc w:val="center"/>
            </w:pPr>
            <w:r>
              <w:t>Điện áp cuộn hút</w:t>
            </w:r>
          </w:p>
        </w:tc>
        <w:tc>
          <w:tcPr>
            <w:tcW w:w="2852" w:type="dxa"/>
            <w:vAlign w:val="center"/>
          </w:tcPr>
          <w:p w14:paraId="073F7020" w14:textId="77777777" w:rsidR="00FC7D2E" w:rsidRDefault="00FC7D2E" w:rsidP="00D57F37">
            <w:pPr>
              <w:pStyle w:val="Parag"/>
              <w:ind w:firstLine="0"/>
              <w:jc w:val="center"/>
            </w:pPr>
            <w:r>
              <w:t>5V</w:t>
            </w:r>
          </w:p>
        </w:tc>
      </w:tr>
      <w:tr w:rsidR="00FC7D2E" w14:paraId="5A36DC30" w14:textId="77777777" w:rsidTr="00D57F37">
        <w:trPr>
          <w:trHeight w:val="273"/>
        </w:trPr>
        <w:tc>
          <w:tcPr>
            <w:tcW w:w="2852" w:type="dxa"/>
            <w:vMerge/>
            <w:vAlign w:val="center"/>
          </w:tcPr>
          <w:p w14:paraId="21D89232" w14:textId="77777777" w:rsidR="00FC7D2E" w:rsidRDefault="00FC7D2E" w:rsidP="00D57F37">
            <w:pPr>
              <w:pStyle w:val="Parag"/>
              <w:ind w:firstLine="0"/>
              <w:jc w:val="center"/>
            </w:pPr>
          </w:p>
        </w:tc>
        <w:tc>
          <w:tcPr>
            <w:tcW w:w="3074" w:type="dxa"/>
            <w:vAlign w:val="center"/>
          </w:tcPr>
          <w:p w14:paraId="0C6D4010" w14:textId="77777777" w:rsidR="00FC7D2E" w:rsidRDefault="00FC7D2E" w:rsidP="00D57F37">
            <w:pPr>
              <w:pStyle w:val="Parag"/>
              <w:ind w:firstLine="0"/>
              <w:jc w:val="center"/>
            </w:pPr>
            <w:r>
              <w:t>Dòng điện qua cuộn hút</w:t>
            </w:r>
          </w:p>
        </w:tc>
        <w:tc>
          <w:tcPr>
            <w:tcW w:w="2852" w:type="dxa"/>
            <w:vAlign w:val="center"/>
          </w:tcPr>
          <w:p w14:paraId="563F6C9E" w14:textId="77777777" w:rsidR="00FC7D2E" w:rsidRDefault="00FC7D2E" w:rsidP="00D57F37">
            <w:pPr>
              <w:pStyle w:val="Parag"/>
              <w:ind w:firstLine="0"/>
              <w:jc w:val="center"/>
            </w:pPr>
            <w:r w:rsidRPr="00F865C9">
              <w:t>89.3</w:t>
            </w:r>
            <w:r>
              <w:t xml:space="preserve"> mA</w:t>
            </w:r>
          </w:p>
        </w:tc>
      </w:tr>
      <w:tr w:rsidR="00FC7D2E" w:rsidRPr="00F865C9" w14:paraId="2CEF6460" w14:textId="77777777" w:rsidTr="00D57F37">
        <w:trPr>
          <w:trHeight w:val="273"/>
        </w:trPr>
        <w:tc>
          <w:tcPr>
            <w:tcW w:w="2852" w:type="dxa"/>
            <w:vMerge/>
            <w:vAlign w:val="center"/>
          </w:tcPr>
          <w:p w14:paraId="05AA01C5" w14:textId="77777777" w:rsidR="00FC7D2E" w:rsidRDefault="00FC7D2E" w:rsidP="00D57F37">
            <w:pPr>
              <w:pStyle w:val="Parag"/>
              <w:ind w:firstLine="0"/>
              <w:jc w:val="center"/>
            </w:pPr>
          </w:p>
        </w:tc>
        <w:tc>
          <w:tcPr>
            <w:tcW w:w="3074" w:type="dxa"/>
            <w:vAlign w:val="center"/>
          </w:tcPr>
          <w:p w14:paraId="66129E5B" w14:textId="77777777" w:rsidR="00FC7D2E" w:rsidRDefault="00FC7D2E" w:rsidP="00D57F37">
            <w:pPr>
              <w:pStyle w:val="Parag"/>
              <w:ind w:firstLine="0"/>
              <w:jc w:val="center"/>
            </w:pPr>
            <w:r>
              <w:t>Điện áp Pull-In</w:t>
            </w:r>
          </w:p>
        </w:tc>
        <w:tc>
          <w:tcPr>
            <w:tcW w:w="2852" w:type="dxa"/>
            <w:vAlign w:val="center"/>
          </w:tcPr>
          <w:p w14:paraId="7352074F" w14:textId="77777777" w:rsidR="00FC7D2E" w:rsidRPr="00F865C9" w:rsidRDefault="00FC7D2E" w:rsidP="00D57F37">
            <w:pPr>
              <w:pStyle w:val="Parag"/>
              <w:ind w:firstLine="0"/>
              <w:jc w:val="center"/>
            </w:pPr>
            <w:r>
              <w:t>75% Max.</w:t>
            </w:r>
          </w:p>
        </w:tc>
      </w:tr>
      <w:tr w:rsidR="00FC7D2E" w14:paraId="5348B034" w14:textId="77777777" w:rsidTr="00D57F37">
        <w:trPr>
          <w:trHeight w:val="273"/>
        </w:trPr>
        <w:tc>
          <w:tcPr>
            <w:tcW w:w="2852" w:type="dxa"/>
            <w:vMerge/>
            <w:vAlign w:val="center"/>
          </w:tcPr>
          <w:p w14:paraId="76EA8852" w14:textId="77777777" w:rsidR="00FC7D2E" w:rsidRDefault="00FC7D2E" w:rsidP="00D57F37">
            <w:pPr>
              <w:pStyle w:val="Parag"/>
              <w:ind w:firstLine="0"/>
              <w:jc w:val="center"/>
            </w:pPr>
          </w:p>
        </w:tc>
        <w:tc>
          <w:tcPr>
            <w:tcW w:w="3074" w:type="dxa"/>
            <w:vAlign w:val="center"/>
          </w:tcPr>
          <w:p w14:paraId="1E7C9CA4" w14:textId="77777777" w:rsidR="00FC7D2E" w:rsidRDefault="00FC7D2E" w:rsidP="00D57F37">
            <w:pPr>
              <w:pStyle w:val="Parag"/>
              <w:ind w:firstLine="0"/>
              <w:jc w:val="center"/>
            </w:pPr>
            <w:r>
              <w:t>Điện áp Drop - Out</w:t>
            </w:r>
          </w:p>
        </w:tc>
        <w:tc>
          <w:tcPr>
            <w:tcW w:w="2852" w:type="dxa"/>
            <w:vAlign w:val="center"/>
          </w:tcPr>
          <w:p w14:paraId="2D91F3F4" w14:textId="77777777" w:rsidR="00FC7D2E" w:rsidRDefault="00FC7D2E" w:rsidP="00D57F37">
            <w:pPr>
              <w:pStyle w:val="Parag"/>
              <w:ind w:firstLine="0"/>
              <w:jc w:val="center"/>
            </w:pPr>
            <w:r>
              <w:t>10% Min.</w:t>
            </w:r>
          </w:p>
        </w:tc>
      </w:tr>
      <w:tr w:rsidR="00FC7D2E" w14:paraId="624763D7" w14:textId="77777777" w:rsidTr="00D57F37">
        <w:tc>
          <w:tcPr>
            <w:tcW w:w="2852" w:type="dxa"/>
            <w:vMerge w:val="restart"/>
            <w:vAlign w:val="center"/>
          </w:tcPr>
          <w:p w14:paraId="269CAF8E" w14:textId="77777777" w:rsidR="00FC7D2E" w:rsidRDefault="00FC7D2E" w:rsidP="00D57F37">
            <w:pPr>
              <w:pStyle w:val="Parag"/>
              <w:ind w:firstLine="0"/>
              <w:jc w:val="center"/>
            </w:pPr>
            <w:r>
              <w:t>Tiếp điểm</w:t>
            </w:r>
          </w:p>
        </w:tc>
        <w:tc>
          <w:tcPr>
            <w:tcW w:w="3074" w:type="dxa"/>
            <w:vAlign w:val="center"/>
          </w:tcPr>
          <w:p w14:paraId="6407AD4E" w14:textId="77777777" w:rsidR="00FC7D2E" w:rsidRDefault="00FC7D2E" w:rsidP="00D57F37">
            <w:pPr>
              <w:pStyle w:val="Parag"/>
              <w:ind w:firstLine="0"/>
              <w:jc w:val="center"/>
            </w:pPr>
            <w:r>
              <w:t>Dòng điện định mức</w:t>
            </w:r>
          </w:p>
        </w:tc>
        <w:tc>
          <w:tcPr>
            <w:tcW w:w="2852" w:type="dxa"/>
            <w:vAlign w:val="center"/>
          </w:tcPr>
          <w:p w14:paraId="1590778F" w14:textId="77777777" w:rsidR="00FC7D2E" w:rsidRDefault="00FC7D2E" w:rsidP="00D57F37">
            <w:pPr>
              <w:pStyle w:val="Parag"/>
              <w:ind w:firstLine="0"/>
              <w:jc w:val="center"/>
            </w:pPr>
            <w:r>
              <w:t>10A</w:t>
            </w:r>
          </w:p>
        </w:tc>
      </w:tr>
      <w:tr w:rsidR="00FC7D2E" w14:paraId="1F19E838" w14:textId="77777777" w:rsidTr="00D57F37">
        <w:tc>
          <w:tcPr>
            <w:tcW w:w="2852" w:type="dxa"/>
            <w:vMerge/>
            <w:vAlign w:val="center"/>
          </w:tcPr>
          <w:p w14:paraId="67CE2677" w14:textId="77777777" w:rsidR="00FC7D2E" w:rsidRDefault="00FC7D2E" w:rsidP="00D57F37">
            <w:pPr>
              <w:pStyle w:val="Parag"/>
              <w:ind w:firstLine="0"/>
              <w:jc w:val="center"/>
            </w:pPr>
          </w:p>
        </w:tc>
        <w:tc>
          <w:tcPr>
            <w:tcW w:w="3074" w:type="dxa"/>
            <w:vAlign w:val="center"/>
          </w:tcPr>
          <w:p w14:paraId="6AA68AA1" w14:textId="77777777" w:rsidR="00FC7D2E" w:rsidRDefault="00FC7D2E" w:rsidP="00D57F37">
            <w:pPr>
              <w:pStyle w:val="Parag"/>
              <w:ind w:firstLine="0"/>
              <w:jc w:val="center"/>
            </w:pPr>
            <w:r>
              <w:t>Điện áp định mức</w:t>
            </w:r>
          </w:p>
        </w:tc>
        <w:tc>
          <w:tcPr>
            <w:tcW w:w="2852" w:type="dxa"/>
            <w:vAlign w:val="center"/>
          </w:tcPr>
          <w:p w14:paraId="122135CE" w14:textId="77777777" w:rsidR="00FC7D2E" w:rsidRDefault="00FC7D2E" w:rsidP="00D57F37">
            <w:pPr>
              <w:pStyle w:val="Parag"/>
              <w:ind w:firstLine="0"/>
              <w:jc w:val="center"/>
            </w:pPr>
            <w:r>
              <w:t>250V</w:t>
            </w:r>
          </w:p>
        </w:tc>
      </w:tr>
    </w:tbl>
    <w:p w14:paraId="5984CC60" w14:textId="77777777" w:rsidR="00FC7D2E" w:rsidRDefault="00FC7D2E" w:rsidP="00D94090">
      <w:pPr>
        <w:pStyle w:val="content"/>
      </w:pPr>
    </w:p>
    <w:p w14:paraId="477A8B64" w14:textId="085C6D70" w:rsidR="00010D3A" w:rsidRDefault="00010D3A" w:rsidP="006B35A3">
      <w:pPr>
        <w:pStyle w:val="level2"/>
      </w:pPr>
      <w:bookmarkStart w:id="45" w:name="_Toc103331500"/>
      <w:r>
        <w:lastRenderedPageBreak/>
        <w:t xml:space="preserve">Phần mềm thiết kế </w:t>
      </w:r>
      <w:r w:rsidR="002500AE">
        <w:t>A</w:t>
      </w:r>
      <w:r>
        <w:t xml:space="preserve">ltium </w:t>
      </w:r>
      <w:r w:rsidR="002500AE">
        <w:t>D</w:t>
      </w:r>
      <w:r>
        <w:t>esigner</w:t>
      </w:r>
      <w:bookmarkEnd w:id="45"/>
    </w:p>
    <w:p w14:paraId="5CDF2340" w14:textId="70AD2AC0" w:rsidR="00C00F5D" w:rsidRDefault="008E643D" w:rsidP="00E62EEE">
      <w:pPr>
        <w:pStyle w:val="content"/>
      </w:pPr>
      <w:r>
        <w:rPr>
          <w:noProof/>
        </w:rPr>
        <mc:AlternateContent>
          <mc:Choice Requires="wps">
            <w:drawing>
              <wp:anchor distT="0" distB="0" distL="114300" distR="114300" simplePos="0" relativeHeight="251723776" behindDoc="0" locked="0" layoutInCell="1" allowOverlap="1" wp14:anchorId="3E4DFC90" wp14:editId="4F886904">
                <wp:simplePos x="0" y="0"/>
                <wp:positionH relativeFrom="column">
                  <wp:posOffset>2473960</wp:posOffset>
                </wp:positionH>
                <wp:positionV relativeFrom="paragraph">
                  <wp:posOffset>1897380</wp:posOffset>
                </wp:positionV>
                <wp:extent cx="3064510" cy="635"/>
                <wp:effectExtent l="0" t="0" r="0" b="0"/>
                <wp:wrapSquare wrapText="bothSides"/>
                <wp:docPr id="2065" name="Text Box 2065"/>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1AF2B3BC" w14:textId="117D48CD" w:rsidR="008E643D" w:rsidRPr="006E3C14" w:rsidRDefault="008E643D" w:rsidP="008E643D">
                            <w:pPr>
                              <w:pStyle w:val="Caption"/>
                              <w:rPr>
                                <w:noProof/>
                              </w:rPr>
                            </w:pPr>
                            <w:bookmarkStart w:id="46" w:name="_Toc103331441"/>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8</w:t>
                            </w:r>
                            <w:r w:rsidR="00DA0716">
                              <w:rPr>
                                <w:noProof/>
                              </w:rPr>
                              <w:fldChar w:fldCharType="end"/>
                            </w:r>
                            <w:r>
                              <w:t>: Altium Designer 2022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DFC90" id="Text Box 2065" o:spid="_x0000_s1059" type="#_x0000_t202" style="position:absolute;left:0;text-align:left;margin-left:194.8pt;margin-top:149.4pt;width:24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hY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" stroked="f">
                <v:textbox style="mso-fit-shape-to-text:t" inset="0,0,0,0">
                  <w:txbxContent>
                    <w:p w14:paraId="1AF2B3BC" w14:textId="117D48CD" w:rsidR="008E643D" w:rsidRPr="006E3C14" w:rsidRDefault="008E643D" w:rsidP="008E643D">
                      <w:pPr>
                        <w:pStyle w:val="Caption"/>
                        <w:rPr>
                          <w:noProof/>
                        </w:rPr>
                      </w:pPr>
                      <w:bookmarkStart w:id="53" w:name="_Toc103331441"/>
                      <w:r>
                        <w:t xml:space="preserve">Hình </w:t>
                      </w:r>
                      <w:fldSimple w:instr=" STYLEREF 1 \s ">
                        <w:r w:rsidR="003A23B1">
                          <w:rPr>
                            <w:noProof/>
                          </w:rPr>
                          <w:t>2</w:t>
                        </w:r>
                      </w:fldSimple>
                      <w:r w:rsidR="003A23B1">
                        <w:noBreakHyphen/>
                      </w:r>
                      <w:fldSimple w:instr=" SEQ Hình \* ARABIC \s 1 ">
                        <w:r w:rsidR="003A23B1">
                          <w:rPr>
                            <w:noProof/>
                          </w:rPr>
                          <w:t>8</w:t>
                        </w:r>
                      </w:fldSimple>
                      <w:r>
                        <w:t>: Altium Designer 2022</w:t>
                      </w:r>
                      <w:bookmarkEnd w:id="53"/>
                    </w:p>
                  </w:txbxContent>
                </v:textbox>
                <w10:wrap type="square"/>
              </v:shape>
            </w:pict>
          </mc:Fallback>
        </mc:AlternateContent>
      </w:r>
      <w:r w:rsidR="00A8033E"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00A8033E"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E62EEE">
      <w:pPr>
        <w:pStyle w:val="content"/>
        <w:numPr>
          <w:ilvl w:val="0"/>
          <w:numId w:val="28"/>
        </w:numPr>
      </w:pPr>
      <w:r>
        <w:t>Giao diện thiết kế, quản lý và chỉnh sửa thân thiện, dễ dàng biên dịch, quản lý file, quản lý phiên bản cho các tài liệu thiết kế.</w:t>
      </w:r>
    </w:p>
    <w:p w14:paraId="6B07FB1F" w14:textId="3F00056C" w:rsidR="00E62EEE" w:rsidRDefault="00E62EEE" w:rsidP="00E62EEE">
      <w:pPr>
        <w:pStyle w:val="content"/>
        <w:numPr>
          <w:ilvl w:val="0"/>
          <w:numId w:val="28"/>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E62EEE">
      <w:pPr>
        <w:pStyle w:val="content"/>
        <w:numPr>
          <w:ilvl w:val="0"/>
          <w:numId w:val="28"/>
        </w:numPr>
      </w:pPr>
      <w:r>
        <w:t>Mở, xem và in các file thiết kế mạch dễ dàng với đầy đủ các thông tin linh kiện, netlist, dữ liệu bản vẽ, kích thước, số lượng…</w:t>
      </w:r>
    </w:p>
    <w:p w14:paraId="51FDC0BD" w14:textId="7EDCD8F2" w:rsidR="00E62EEE" w:rsidRDefault="00E62EEE" w:rsidP="00E62EEE">
      <w:pPr>
        <w:pStyle w:val="content"/>
        <w:numPr>
          <w:ilvl w:val="0"/>
          <w:numId w:val="28"/>
        </w:numPr>
      </w:pPr>
      <w:r>
        <w:t>Hệ thống các thư viện linh kiện phong phú, chi tiết và hoàn chỉnh bao gồm tất cả các linh kiện nhúng, số, tương tự…</w:t>
      </w:r>
    </w:p>
    <w:p w14:paraId="10365288" w14:textId="797BBE83" w:rsidR="00E62EEE" w:rsidRDefault="00E62EEE" w:rsidP="00E62EEE">
      <w:pPr>
        <w:pStyle w:val="content"/>
        <w:numPr>
          <w:ilvl w:val="0"/>
          <w:numId w:val="28"/>
        </w:numPr>
      </w:pPr>
      <w:r>
        <w:t>Đặt và sửa đối tượng trên các lớp cơ khí, định nghĩa các luật thiết kế, tùy chỉnh các lớp mạch in, chuyển từ schematic sang PCB, đặt vị trí linh kiện trên PCB.</w:t>
      </w:r>
    </w:p>
    <w:p w14:paraId="64A5BB64" w14:textId="1B489882" w:rsidR="00E62EEE" w:rsidRDefault="00E62EEE" w:rsidP="00E62EEE">
      <w:pPr>
        <w:pStyle w:val="content"/>
        <w:numPr>
          <w:ilvl w:val="0"/>
          <w:numId w:val="28"/>
        </w:numPr>
      </w:pPr>
      <w:r>
        <w:lastRenderedPageBreak/>
        <w:t>Mô phỏng mạch PCB 3D, đem lại hình ảnh mạch điện trung thực trong không gian 3 chiều, hỗ trợ MCAD-ECAD, liên kết trực tiếp với mô hình STEP, kiểm tra khoảng cách cách điện, cấu hình cho cả 2D và 3D</w:t>
      </w:r>
    </w:p>
    <w:p w14:paraId="3DAAD27B" w14:textId="2D1CA870" w:rsidR="00E62EEE" w:rsidRDefault="00E62EEE" w:rsidP="00E62EEE">
      <w:pPr>
        <w:pStyle w:val="content"/>
        <w:numPr>
          <w:ilvl w:val="0"/>
          <w:numId w:val="28"/>
        </w:numPr>
      </w:pPr>
      <w:r>
        <w:t>Hỗ trợ thiết kế PCB sang FPGA và ngược lại.</w:t>
      </w:r>
    </w:p>
    <w:p w14:paraId="4714A27F" w14:textId="284DF88C" w:rsidR="00E62EEE" w:rsidRDefault="00E62EEE" w:rsidP="00E62EEE">
      <w:pPr>
        <w:pStyle w:val="content"/>
      </w:pPr>
      <w:r>
        <w:t>Từ đó, chúng ta thấy Altium Designer có nhiều điểm mạnh so với các phần mềm  khác như đặt luật thiết kế, quản lý đề tài mô phỏng dễ dàng, giao diện thân thiện,…</w:t>
      </w:r>
    </w:p>
    <w:p w14:paraId="18120AE2" w14:textId="77777777" w:rsidR="008E643D" w:rsidRDefault="00B553C8" w:rsidP="008E643D">
      <w:pPr>
        <w:pStyle w:val="content"/>
        <w:keepNext/>
        <w:ind w:firstLine="0"/>
        <w:jc w:val="center"/>
      </w:pPr>
      <w:r>
        <w:rPr>
          <w:noProof/>
        </w:rPr>
        <w:drawing>
          <wp:inline distT="0" distB="0" distL="0" distR="0" wp14:anchorId="4779CDBC" wp14:editId="4C0E78A1">
            <wp:extent cx="4959543" cy="3147196"/>
            <wp:effectExtent l="0" t="0" r="0" b="0"/>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63716" cy="3149844"/>
                    </a:xfrm>
                    <a:prstGeom prst="rect">
                      <a:avLst/>
                    </a:prstGeom>
                    <a:noFill/>
                    <a:ln>
                      <a:noFill/>
                    </a:ln>
                  </pic:spPr>
                </pic:pic>
              </a:graphicData>
            </a:graphic>
          </wp:inline>
        </w:drawing>
      </w:r>
    </w:p>
    <w:p w14:paraId="5244DC23" w14:textId="078D208F" w:rsidR="00A8033E" w:rsidRDefault="008E643D" w:rsidP="008E643D">
      <w:pPr>
        <w:pStyle w:val="Caption"/>
      </w:pPr>
      <w:bookmarkStart w:id="47" w:name="_Toc103331442"/>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9</w:t>
      </w:r>
      <w:r w:rsidR="00DA0716">
        <w:rPr>
          <w:noProof/>
        </w:rPr>
        <w:fldChar w:fldCharType="end"/>
      </w:r>
      <w:r>
        <w:t>: Một cửa sổ của Altium Designer</w:t>
      </w:r>
      <w:bookmarkEnd w:id="47"/>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E62EEE">
      <w:pPr>
        <w:pStyle w:val="content"/>
        <w:numPr>
          <w:ilvl w:val="0"/>
          <w:numId w:val="29"/>
        </w:numPr>
      </w:pPr>
      <w:r>
        <w:t>Đặt ra các yêu cầu bài toán.</w:t>
      </w:r>
    </w:p>
    <w:p w14:paraId="660AACAB" w14:textId="0BB6FF6B" w:rsidR="00E62EEE" w:rsidRDefault="00E62EEE" w:rsidP="00E62EEE">
      <w:pPr>
        <w:pStyle w:val="content"/>
        <w:numPr>
          <w:ilvl w:val="0"/>
          <w:numId w:val="29"/>
        </w:numPr>
      </w:pPr>
      <w:r>
        <w:t>Lựa chọn linh kiện.</w:t>
      </w:r>
    </w:p>
    <w:p w14:paraId="428F1654" w14:textId="36D4C3E8" w:rsidR="00E62EEE" w:rsidRDefault="00E62EEE" w:rsidP="00E62EEE">
      <w:pPr>
        <w:pStyle w:val="content"/>
        <w:numPr>
          <w:ilvl w:val="0"/>
          <w:numId w:val="29"/>
        </w:numPr>
      </w:pPr>
      <w:r>
        <w:t>Thiết kế mạch nguyên lý.</w:t>
      </w:r>
    </w:p>
    <w:p w14:paraId="0B06F9CB" w14:textId="2ABC1919" w:rsidR="00E62EEE" w:rsidRDefault="00E62EEE" w:rsidP="00E62EEE">
      <w:pPr>
        <w:pStyle w:val="content"/>
        <w:numPr>
          <w:ilvl w:val="0"/>
          <w:numId w:val="29"/>
        </w:numPr>
      </w:pPr>
      <w:r>
        <w:t>Lựa chọn các chân linh kiện để chuyển sang mạch in Update mạch nguyên lý sang mạch in.</w:t>
      </w:r>
    </w:p>
    <w:p w14:paraId="752C85F0" w14:textId="06B7D3B0" w:rsidR="00E62EEE" w:rsidRDefault="00E62EEE" w:rsidP="00E62EEE">
      <w:pPr>
        <w:pStyle w:val="content"/>
        <w:numPr>
          <w:ilvl w:val="0"/>
          <w:numId w:val="29"/>
        </w:numPr>
      </w:pPr>
      <w:r>
        <w:lastRenderedPageBreak/>
        <w:t>Lựa chọn kích thước mạch in Sắp sếp các vị trí các loại linh kiện  như điện trở , tụ điện, IC...</w:t>
      </w:r>
    </w:p>
    <w:p w14:paraId="57733025" w14:textId="517A196C" w:rsidR="00E62EEE" w:rsidRDefault="00E62EEE" w:rsidP="00E62EEE">
      <w:pPr>
        <w:pStyle w:val="content"/>
        <w:numPr>
          <w:ilvl w:val="0"/>
          <w:numId w:val="29"/>
        </w:numPr>
      </w:pPr>
      <w:r>
        <w:t>Đặt kích thước các loại dây nối.</w:t>
      </w:r>
    </w:p>
    <w:p w14:paraId="2F51A094" w14:textId="08BA6B47" w:rsidR="00E62EEE" w:rsidRDefault="00E62EEE" w:rsidP="00E62EEE">
      <w:pPr>
        <w:pStyle w:val="content"/>
        <w:numPr>
          <w:ilvl w:val="0"/>
          <w:numId w:val="29"/>
        </w:numPr>
      </w:pPr>
      <w:r>
        <w:t>Đi dây trên mạch.</w:t>
      </w:r>
    </w:p>
    <w:p w14:paraId="27E8D24E" w14:textId="19C39D6C" w:rsidR="00E62EEE" w:rsidRDefault="00E62EEE" w:rsidP="00A8033E">
      <w:pPr>
        <w:pStyle w:val="content"/>
        <w:numPr>
          <w:ilvl w:val="0"/>
          <w:numId w:val="29"/>
        </w:numPr>
      </w:pPr>
      <w:r>
        <w:t>Kiểm tra toàn mạch.</w:t>
      </w:r>
    </w:p>
    <w:p w14:paraId="007AFCDF" w14:textId="0623B5BD" w:rsidR="001B5A32" w:rsidRPr="00E62EEE" w:rsidRDefault="001B5A32" w:rsidP="001B5A32">
      <w:pPr>
        <w:pStyle w:val="content"/>
        <w:ind w:left="360" w:firstLine="0"/>
      </w:pPr>
    </w:p>
    <w:p w14:paraId="0BA7F04C" w14:textId="7880E1E5" w:rsidR="00C00F5D" w:rsidRDefault="00010D3A" w:rsidP="00A8033E">
      <w:pPr>
        <w:pStyle w:val="level1"/>
      </w:pPr>
      <w:bookmarkStart w:id="48" w:name="_Toc103331501"/>
      <w:r>
        <w:t>Phần mềm của hệ thống</w:t>
      </w:r>
      <w:bookmarkEnd w:id="48"/>
    </w:p>
    <w:p w14:paraId="199E3376" w14:textId="44BA5B9E" w:rsidR="00E11991" w:rsidRDefault="00E11991" w:rsidP="00E11991">
      <w:pPr>
        <w:pStyle w:val="level2"/>
      </w:pPr>
      <w:bookmarkStart w:id="49" w:name="_Toc103331502"/>
      <w:r>
        <w:t>HTML  (</w:t>
      </w:r>
      <w:r w:rsidRPr="00E11991">
        <w:t>HyperText Markup Language</w:t>
      </w:r>
      <w:r>
        <w:t>)</w:t>
      </w:r>
      <w:bookmarkEnd w:id="49"/>
    </w:p>
    <w:p w14:paraId="2E359585" w14:textId="68BBE083" w:rsidR="001B5A32" w:rsidRDefault="001B5A32" w:rsidP="001B5A32">
      <w:pPr>
        <w:pStyle w:val="content"/>
      </w:pPr>
      <w: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3C59853B" w14:textId="58B5E27C" w:rsidR="00C00F5D" w:rsidRPr="00D94090" w:rsidRDefault="001B5A32" w:rsidP="001B5A32">
      <w:pPr>
        <w:pStyle w:val="content"/>
      </w:pPr>
      <w:r>
        <w:t>Một tài liệu HTML được hình thành bởi các phần tử HTML (HTML Elements) được quy định bằng các cặp thẻ (tag và attributes). Các cặp thẻ này được bao bọc bởi một dấu ngoặc ngọn (ví dụ &lt;html&gt;) và thường là sẽ được khai báo thành một cặp, bao gồm thẻ mở và thẻ đóng. Ví dụ, chúng ta có thể tạo một đoạn văn bằng cách đặt văn bản vào trong cặp tag mở và đóng văn bản &lt;p&gt; và &lt;/p&gt; :</w:t>
      </w:r>
    </w:p>
    <w:p w14:paraId="75E2D3EF" w14:textId="0366FFC9" w:rsidR="00E11991" w:rsidRDefault="00E11991" w:rsidP="00E11991">
      <w:pPr>
        <w:pStyle w:val="level2"/>
      </w:pPr>
      <w:bookmarkStart w:id="50" w:name="_Toc103331503"/>
      <w:r>
        <w:t>CSS (</w:t>
      </w:r>
      <w:r w:rsidRPr="00E11991">
        <w:t>Cascading Style Sheets</w:t>
      </w:r>
      <w:r>
        <w:t>)</w:t>
      </w:r>
      <w:bookmarkEnd w:id="50"/>
    </w:p>
    <w:p w14:paraId="6CC29617" w14:textId="38E5EA90" w:rsidR="001B5A32" w:rsidRDefault="001B5A32" w:rsidP="001B5A32">
      <w:pPr>
        <w:pStyle w:val="content"/>
      </w:pPr>
      <w: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580655B3" w14:textId="67646476" w:rsidR="001B5A32" w:rsidRDefault="001B5A32" w:rsidP="001B5A32">
      <w:pPr>
        <w:pStyle w:val="content"/>
      </w:pPr>
      <w:r>
        <w:lastRenderedPageBreak/>
        <w:t>CSS được phát triển bởi W3C (World Wide Web Consortium) vào năm 1996, vì HTML không được thiết kế để gắn tag để giúp định dạng trang web.</w:t>
      </w:r>
    </w:p>
    <w:p w14:paraId="110FFABA" w14:textId="116EEE05" w:rsidR="001B5A32" w:rsidRDefault="001B5A32" w:rsidP="001B5A32">
      <w:pPr>
        <w:pStyle w:val="content"/>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16F8395" w14:textId="2D127A2D" w:rsidR="00A8033E" w:rsidRDefault="001B5A32" w:rsidP="001B5A32">
      <w:pPr>
        <w:pStyle w:val="content"/>
      </w:pPr>
      <w:r>
        <w:t>Mối tương quan giữa HTML và CSS rất mật thiết. HTML là ngôn ngữ markup (nền tảng của site) và CSS định hình phong cách (tất cả những gì tạo nên giao diện website), chúng là không thể tách rời.</w:t>
      </w:r>
    </w:p>
    <w:p w14:paraId="50838CBC" w14:textId="67ADDF8D" w:rsidR="00E11991" w:rsidRDefault="00E11991" w:rsidP="00E11991">
      <w:pPr>
        <w:pStyle w:val="level2"/>
      </w:pPr>
      <w:bookmarkStart w:id="51" w:name="_Toc103331504"/>
      <w:r>
        <w:t>JavaScript</w:t>
      </w:r>
      <w:bookmarkEnd w:id="51"/>
    </w:p>
    <w:p w14:paraId="6B0C63F6" w14:textId="395B765A" w:rsidR="001B5A32" w:rsidRDefault="001B5A32" w:rsidP="001B5A32">
      <w:pPr>
        <w:pStyle w:val="content"/>
      </w:pPr>
      <w:r>
        <w:t>JavaScript là ngôn ngữ lập trình phổ biến nhất trên thế giới trong suốt 20 năm qua. Nó cũng là một trong số 3 ngôn ngữ chính của lập trình web:</w:t>
      </w:r>
    </w:p>
    <w:p w14:paraId="5563BA0B" w14:textId="77777777" w:rsidR="001B5A32" w:rsidRDefault="001B5A32" w:rsidP="001B5A32">
      <w:pPr>
        <w:pStyle w:val="content"/>
        <w:numPr>
          <w:ilvl w:val="0"/>
          <w:numId w:val="34"/>
        </w:numPr>
      </w:pPr>
      <w:r>
        <w:t>HTML: Giúp bạn thêm nội dung cho trang web.</w:t>
      </w:r>
    </w:p>
    <w:p w14:paraId="6DE52491" w14:textId="77777777" w:rsidR="001B5A32" w:rsidRDefault="001B5A32" w:rsidP="001B5A32">
      <w:pPr>
        <w:pStyle w:val="content"/>
        <w:numPr>
          <w:ilvl w:val="0"/>
          <w:numId w:val="34"/>
        </w:numPr>
      </w:pPr>
      <w:r>
        <w:t>CSS: Định dạng thiết kế, bố cục, phong cách, canh lề của trang web.</w:t>
      </w:r>
    </w:p>
    <w:p w14:paraId="0AB8B016" w14:textId="77777777" w:rsidR="001B5A32" w:rsidRDefault="001B5A32" w:rsidP="001B5A32">
      <w:pPr>
        <w:pStyle w:val="content"/>
        <w:numPr>
          <w:ilvl w:val="0"/>
          <w:numId w:val="34"/>
        </w:numPr>
      </w:pPr>
      <w:r>
        <w:t>JavaScript: Cải thiện cách hoạt động của trang web.</w:t>
      </w:r>
    </w:p>
    <w:p w14:paraId="146604BC" w14:textId="6A47F490" w:rsidR="001B5A32" w:rsidRDefault="001B5A32" w:rsidP="001B5A32">
      <w:pPr>
        <w:pStyle w:val="content"/>
      </w:pPr>
      <w: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731EC353" w14:textId="008D540A" w:rsidR="002500AE" w:rsidRDefault="002500AE" w:rsidP="002500AE">
      <w:pPr>
        <w:pStyle w:val="level2"/>
      </w:pPr>
      <w:bookmarkStart w:id="52" w:name="_Toc103331505"/>
      <w:r>
        <w:t>Phần mềm Visual Studio code</w:t>
      </w:r>
      <w:bookmarkEnd w:id="52"/>
    </w:p>
    <w:bookmarkStart w:id="53" w:name="_Hlk103237812"/>
    <w:p w14:paraId="48DDA533" w14:textId="61FDB188" w:rsidR="00A8033E" w:rsidRDefault="008E643D" w:rsidP="00352A75">
      <w:pPr>
        <w:pStyle w:val="content"/>
      </w:pPr>
      <w:r>
        <w:rPr>
          <w:noProof/>
        </w:rPr>
        <mc:AlternateContent>
          <mc:Choice Requires="wps">
            <w:drawing>
              <wp:anchor distT="0" distB="0" distL="114300" distR="114300" simplePos="0" relativeHeight="251725824" behindDoc="0" locked="0" layoutInCell="1" allowOverlap="1" wp14:anchorId="5C909176" wp14:editId="17CC5D85">
                <wp:simplePos x="0" y="0"/>
                <wp:positionH relativeFrom="column">
                  <wp:posOffset>2341245</wp:posOffset>
                </wp:positionH>
                <wp:positionV relativeFrom="paragraph">
                  <wp:posOffset>2256790</wp:posOffset>
                </wp:positionV>
                <wp:extent cx="3235325" cy="635"/>
                <wp:effectExtent l="0" t="0" r="0" b="0"/>
                <wp:wrapSquare wrapText="bothSides"/>
                <wp:docPr id="2066" name="Text Box 2066"/>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7A68D1CD" w14:textId="1CEB9156" w:rsidR="008E643D" w:rsidRPr="00666F47" w:rsidRDefault="008E643D" w:rsidP="008E643D">
                            <w:pPr>
                              <w:pStyle w:val="Caption"/>
                              <w:rPr>
                                <w:noProof/>
                              </w:rPr>
                            </w:pPr>
                            <w:bookmarkStart w:id="54" w:name="_Toc103331443"/>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w:instrText>
                            </w:r>
                            <w:r w:rsidR="00DA0716">
                              <w:instrText xml:space="preserve">EQ Hình \* ARABIC \s 1 </w:instrText>
                            </w:r>
                            <w:r w:rsidR="00DA0716">
                              <w:fldChar w:fldCharType="separate"/>
                            </w:r>
                            <w:r w:rsidR="003A23B1">
                              <w:rPr>
                                <w:noProof/>
                              </w:rPr>
                              <w:t>10</w:t>
                            </w:r>
                            <w:r w:rsidR="00DA0716">
                              <w:rPr>
                                <w:noProof/>
                              </w:rPr>
                              <w:fldChar w:fldCharType="end"/>
                            </w:r>
                            <w:r>
                              <w:t>: Visual Studio Code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09176" id="Text Box 2066" o:spid="_x0000_s1060" type="#_x0000_t202" style="position:absolute;left:0;text-align:left;margin-left:184.35pt;margin-top:177.7pt;width:254.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EZWGwIAAEA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" stroked="f">
                <v:textbox style="mso-fit-shape-to-text:t" inset="0,0,0,0">
                  <w:txbxContent>
                    <w:p w14:paraId="7A68D1CD" w14:textId="1CEB9156" w:rsidR="008E643D" w:rsidRPr="00666F47" w:rsidRDefault="008E643D" w:rsidP="008E643D">
                      <w:pPr>
                        <w:pStyle w:val="Caption"/>
                        <w:rPr>
                          <w:noProof/>
                        </w:rPr>
                      </w:pPr>
                      <w:bookmarkStart w:id="62" w:name="_Toc103331443"/>
                      <w:r>
                        <w:t xml:space="preserve">Hình </w:t>
                      </w:r>
                      <w:fldSimple w:instr=" STYLEREF 1 \s ">
                        <w:r w:rsidR="003A23B1">
                          <w:rPr>
                            <w:noProof/>
                          </w:rPr>
                          <w:t>2</w:t>
                        </w:r>
                      </w:fldSimple>
                      <w:r w:rsidR="003A23B1">
                        <w:noBreakHyphen/>
                      </w:r>
                      <w:fldSimple w:instr=" SEQ Hình \* ARABIC \s 1 ">
                        <w:r w:rsidR="003A23B1">
                          <w:rPr>
                            <w:noProof/>
                          </w:rPr>
                          <w:t>10</w:t>
                        </w:r>
                      </w:fldSimple>
                      <w:r>
                        <w:t>: Visual Studio Code</w:t>
                      </w:r>
                      <w:bookmarkEnd w:id="62"/>
                    </w:p>
                  </w:txbxContent>
                </v:textbox>
                <w10:wrap type="square"/>
              </v:shape>
            </w:pict>
          </mc:Fallback>
        </mc:AlternateContent>
      </w:r>
      <w:r w:rsidR="00D20165">
        <w:rPr>
          <w:noProof/>
        </w:rPr>
        <w:drawing>
          <wp:anchor distT="0" distB="0" distL="114300" distR="114300" simplePos="0" relativeHeight="251702272" behindDoc="0" locked="0" layoutInCell="1" allowOverlap="1" wp14:anchorId="1AD50FF7" wp14:editId="3DA14BFF">
            <wp:simplePos x="0" y="0"/>
            <wp:positionH relativeFrom="margin">
              <wp:align>right</wp:align>
            </wp:positionH>
            <wp:positionV relativeFrom="paragraph">
              <wp:posOffset>164166</wp:posOffset>
            </wp:positionV>
            <wp:extent cx="3235325" cy="2035810"/>
            <wp:effectExtent l="0" t="0" r="3175" b="2540"/>
            <wp:wrapSquare wrapText="bothSides"/>
            <wp:docPr id="19" name="Picture 19"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5325" cy="2035810"/>
                    </a:xfrm>
                    <a:prstGeom prst="rect">
                      <a:avLst/>
                    </a:prstGeom>
                    <a:noFill/>
                    <a:ln>
                      <a:noFill/>
                    </a:ln>
                  </pic:spPr>
                </pic:pic>
              </a:graphicData>
            </a:graphic>
            <wp14:sizeRelV relativeFrom="margin">
              <wp14:pctHeight>0</wp14:pctHeight>
            </wp14:sizeRelV>
          </wp:anchor>
        </w:drawing>
      </w:r>
      <w:r w:rsidR="00352A75" w:rsidRPr="00352A75">
        <w:t>Là một trình biên tập lập trình code miễn phí dành cho Windows, Linux và macOS, Visual Studio Code được phát triển bởi Microsoft. Nó được xem là một sự kết hợp hoàn hảo giữa IDE và Code Editor.</w:t>
      </w:r>
    </w:p>
    <w:p w14:paraId="0642790C" w14:textId="3F23B90D" w:rsidR="00D20165" w:rsidRDefault="00352A75" w:rsidP="00D20165">
      <w:pPr>
        <w:pStyle w:val="content"/>
      </w:pPr>
      <w:r w:rsidRPr="00352A75">
        <w:lastRenderedPageBreak/>
        <w:t>Visual Studio Code hỗ trợ chức năng debug, đi kèm với Git, có syntax highlighting, tự hoàn thành mã thông minh, snippets, và cải tiến mã nguồn. Nhờ tính năng tùy chỉnh, Visual Studio Code cũng cho p</w:t>
      </w:r>
      <w:r w:rsidR="00D20165" w:rsidRPr="00D20165">
        <w:t xml:space="preserve"> </w:t>
      </w:r>
      <w:r w:rsidRPr="00352A75">
        <w:t>hép người dùng thay đổi theme, phím tắt, và các tùy chọn khác.</w:t>
      </w:r>
    </w:p>
    <w:p w14:paraId="4B825AB1" w14:textId="4BE1E145" w:rsidR="00D20165" w:rsidRPr="00D20165" w:rsidRDefault="00D20165" w:rsidP="00D20165">
      <w:pPr>
        <w:pStyle w:val="content"/>
        <w:ind w:firstLine="0"/>
        <w:rPr>
          <w:i/>
          <w:iCs/>
        </w:rPr>
      </w:pPr>
      <w:r w:rsidRPr="00D20165">
        <w:rPr>
          <w:i/>
          <w:iCs/>
        </w:rPr>
        <w:t>Một số tính năng của phần mềm</w:t>
      </w:r>
    </w:p>
    <w:p w14:paraId="607EEE87" w14:textId="77777777" w:rsidR="00D20165" w:rsidRDefault="00D20165" w:rsidP="00D20165">
      <w:pPr>
        <w:pStyle w:val="content"/>
        <w:ind w:firstLine="0"/>
      </w:pPr>
      <w:r>
        <w:t>Hỗ trợ nhiều ngôn ngữ lập trình</w:t>
      </w:r>
    </w:p>
    <w:p w14:paraId="0091A0FD" w14:textId="77777777" w:rsidR="00D20165" w:rsidRDefault="00D20165" w:rsidP="00D20165">
      <w:pPr>
        <w:pStyle w:val="content"/>
      </w:pPr>
      <w:r>
        <w:t>Visual Studio Code hỗ trợ nhiều ngôn ngữ lập trình như C/C++, C#, F#, Visual Basic, HTML, CSS, JavaScript, … Vì vậy, nó dễ dàng phát hiện và đưa ra thông báo nếu chương chương trình có lỗi.</w:t>
      </w:r>
    </w:p>
    <w:p w14:paraId="485A7925" w14:textId="21DA8986" w:rsidR="00D20165" w:rsidRDefault="00D20165" w:rsidP="00C7364C">
      <w:pPr>
        <w:pStyle w:val="content"/>
      </w:pPr>
      <w:r>
        <w:t>Các trình viết code thông thường chỉ được sử dụng hoặc cho Windows hoặc Linux hoặc Mac Systems. Nhưng Visual Studio Code có thể hoạt động tốt trên cả ba nền tảng trên.</w:t>
      </w:r>
    </w:p>
    <w:p w14:paraId="51E64CCB" w14:textId="77777777" w:rsidR="00D20165" w:rsidRPr="00D20165" w:rsidRDefault="00D20165" w:rsidP="00D20165">
      <w:pPr>
        <w:pStyle w:val="content"/>
        <w:ind w:firstLine="0"/>
        <w:rPr>
          <w:i/>
          <w:iCs/>
        </w:rPr>
      </w:pPr>
      <w:r w:rsidRPr="00D20165">
        <w:rPr>
          <w:i/>
          <w:iCs/>
        </w:rPr>
        <w:t>Cung cấp kho tiện ích mở rộng</w:t>
      </w:r>
    </w:p>
    <w:p w14:paraId="338C001D" w14:textId="4FA70BCB" w:rsidR="00D20165" w:rsidRPr="00D20165" w:rsidRDefault="00D20165" w:rsidP="00D20165">
      <w:pPr>
        <w:pStyle w:val="content"/>
      </w:pPr>
      <w:r w:rsidRPr="00D20165">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w:t>
      </w:r>
      <w:r>
        <w:t>p</w:t>
      </w:r>
    </w:p>
    <w:p w14:paraId="30CAE93D" w14:textId="115CA0FB" w:rsidR="00F81DCC" w:rsidRDefault="00F81DCC" w:rsidP="00F81DCC">
      <w:pPr>
        <w:pStyle w:val="level2"/>
      </w:pPr>
      <w:bookmarkStart w:id="55" w:name="_Toc103331506"/>
      <w:bookmarkEnd w:id="53"/>
      <w:r>
        <w:t>Phần mềm Arduino IDE</w:t>
      </w:r>
      <w:bookmarkEnd w:id="55"/>
    </w:p>
    <w:p w14:paraId="3620905A" w14:textId="7C8F0492" w:rsidR="00352A75" w:rsidRDefault="00352A75" w:rsidP="00352A75">
      <w:pPr>
        <w:pStyle w:val="content"/>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46C2F19A" w14:textId="0476E57A" w:rsidR="00352A75" w:rsidRDefault="00352A75" w:rsidP="00352A75">
      <w:pPr>
        <w:pStyle w:val="content"/>
      </w:pPr>
      <w:r>
        <w:t>Nó có các phiên bản cho các hệ điều hành như MAC, Windows, Linux và chạy trên nền tảng Java đi kèm với các chức năng và lệnh có sẵn đóng vai trò quan trọng để gỡ lỗi, chỉnh sửa và biên dịch mã trong môi trường. Có rất nhiều các module Arduino như Arduino Uno, Arduino Mega, Arduino Leonardo, Arduino Micro và nhiều module khác.</w:t>
      </w:r>
    </w:p>
    <w:p w14:paraId="59CF9BCB" w14:textId="346C6503" w:rsidR="00352A75" w:rsidRDefault="00352A75" w:rsidP="00352A75">
      <w:pPr>
        <w:pStyle w:val="content"/>
      </w:pPr>
      <w:r>
        <w:lastRenderedPageBreak/>
        <w:t>Mỗi module chứa một bộ vi điều khiển trên bo mạch được lập trình và chấp nhận thông tin dưới dạng mã. Mã chính, còn được gọi là sketch, được tạo trên nền tảng IDE sẽ tạo ra một file Hex, sau đó được chuyển và tải lên trong bộ điều khiển trên bo.</w:t>
      </w:r>
    </w:p>
    <w:p w14:paraId="29987754" w14:textId="718C558E" w:rsidR="00352A75" w:rsidRDefault="00352A75" w:rsidP="00352A75">
      <w:pPr>
        <w:pStyle w:val="content"/>
      </w:pPr>
      <w:r>
        <w:t>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14:paraId="32F558D8" w14:textId="597AC4DD" w:rsidR="00F81DCC" w:rsidRDefault="00F81DCC" w:rsidP="00F81DCC">
      <w:pPr>
        <w:pStyle w:val="level2"/>
      </w:pPr>
      <w:bookmarkStart w:id="56" w:name="_Toc103331507"/>
      <w:r>
        <w:t>Hệ điều hành FreeRTOS</w:t>
      </w:r>
      <w:bookmarkEnd w:id="56"/>
    </w:p>
    <w:p w14:paraId="60344F51" w14:textId="1FD09CD4" w:rsidR="00352A75" w:rsidRDefault="00C00F5D" w:rsidP="00352A75">
      <w:pPr>
        <w:pStyle w:val="content"/>
      </w:pPr>
      <w:r>
        <w:t>FreeRTOS là một hệ điều hành nhúng thời gian thực (Real Time Operating System) mã nguồn mở được phát triển bởi Real Time Engineers Ltd, sáng lập và sở hữu bởi Richard Barry.</w:t>
      </w:r>
      <w:r w:rsidR="009241CD">
        <w:t>[11]</w:t>
      </w:r>
    </w:p>
    <w:p w14:paraId="6B651943" w14:textId="67A9B8B3" w:rsidR="00C00F5D" w:rsidRDefault="008E643D" w:rsidP="00352A75">
      <w:pPr>
        <w:pStyle w:val="content"/>
        <w:ind w:firstLine="0"/>
      </w:pPr>
      <w:r>
        <w:rPr>
          <w:noProof/>
        </w:rPr>
        <w:drawing>
          <wp:anchor distT="0" distB="0" distL="114300" distR="114300" simplePos="0" relativeHeight="251664384" behindDoc="0" locked="0" layoutInCell="1" allowOverlap="1" wp14:anchorId="5FD13157" wp14:editId="2D4F2E6E">
            <wp:simplePos x="0" y="0"/>
            <wp:positionH relativeFrom="margin">
              <wp:posOffset>2532049</wp:posOffset>
            </wp:positionH>
            <wp:positionV relativeFrom="paragraph">
              <wp:posOffset>8255</wp:posOffset>
            </wp:positionV>
            <wp:extent cx="3195955" cy="141859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5955" cy="1418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2B7BF531" wp14:editId="55C47BC0">
                <wp:simplePos x="0" y="0"/>
                <wp:positionH relativeFrom="column">
                  <wp:posOffset>2540000</wp:posOffset>
                </wp:positionH>
                <wp:positionV relativeFrom="paragraph">
                  <wp:posOffset>1483995</wp:posOffset>
                </wp:positionV>
                <wp:extent cx="3195955" cy="635"/>
                <wp:effectExtent l="0" t="0" r="0" b="0"/>
                <wp:wrapSquare wrapText="bothSides"/>
                <wp:docPr id="2067" name="Text Box 2067"/>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5533A557" w14:textId="6CE2DEDD" w:rsidR="008E643D" w:rsidRPr="00B77D35" w:rsidRDefault="008E643D" w:rsidP="008E643D">
                            <w:pPr>
                              <w:pStyle w:val="Caption"/>
                              <w:rPr>
                                <w:noProof/>
                              </w:rPr>
                            </w:pPr>
                            <w:bookmarkStart w:id="57" w:name="_Toc103331444"/>
                            <w:r>
                              <w:t xml:space="preserve">Hình </w:t>
                            </w:r>
                            <w:r w:rsidR="00DA0716">
                              <w:fldChar w:fldCharType="begin"/>
                            </w:r>
                            <w:r w:rsidR="00DA0716">
                              <w:instrText xml:space="preserve"> STYLEREF 1 \</w:instrText>
                            </w:r>
                            <w:r w:rsidR="00DA0716">
                              <w:instrText xml:space="preserve">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11</w:t>
                            </w:r>
                            <w:r w:rsidR="00DA0716">
                              <w:rPr>
                                <w:noProof/>
                              </w:rPr>
                              <w:fldChar w:fldCharType="end"/>
                            </w:r>
                            <w:r>
                              <w:t>: RTOS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BF531" id="Text Box 2067" o:spid="_x0000_s1061" type="#_x0000_t202" style="position:absolute;left:0;text-align:left;margin-left:200pt;margin-top:116.85pt;width:251.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ZtHAIAAEAEAAAOAAAAZHJzL2Uyb0RvYy54bWysU8Fu2zAMvQ/YPwi6L05SJFiN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Jrez29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" stroked="f">
                <v:textbox style="mso-fit-shape-to-text:t" inset="0,0,0,0">
                  <w:txbxContent>
                    <w:p w14:paraId="5533A557" w14:textId="6CE2DEDD" w:rsidR="008E643D" w:rsidRPr="00B77D35" w:rsidRDefault="008E643D" w:rsidP="008E643D">
                      <w:pPr>
                        <w:pStyle w:val="Caption"/>
                        <w:rPr>
                          <w:noProof/>
                        </w:rPr>
                      </w:pPr>
                      <w:bookmarkStart w:id="66" w:name="_Toc103331444"/>
                      <w:r>
                        <w:t xml:space="preserve">Hình </w:t>
                      </w:r>
                      <w:fldSimple w:instr=" STYLEREF 1 \s ">
                        <w:r w:rsidR="003A23B1">
                          <w:rPr>
                            <w:noProof/>
                          </w:rPr>
                          <w:t>2</w:t>
                        </w:r>
                      </w:fldSimple>
                      <w:r w:rsidR="003A23B1">
                        <w:noBreakHyphen/>
                      </w:r>
                      <w:fldSimple w:instr=" SEQ Hình \* ARABIC \s 1 ">
                        <w:r w:rsidR="003A23B1">
                          <w:rPr>
                            <w:noProof/>
                          </w:rPr>
                          <w:t>11</w:t>
                        </w:r>
                      </w:fldSimple>
                      <w:r>
                        <w:t>: RTOS</w:t>
                      </w:r>
                      <w:bookmarkEnd w:id="66"/>
                    </w:p>
                  </w:txbxContent>
                </v:textbox>
                <w10:wrap type="square"/>
              </v:shape>
            </w:pict>
          </mc:Fallback>
        </mc:AlternateContent>
      </w:r>
      <w:r w:rsidR="00352A75">
        <w:t>Một số tính năng của FreeRTOS:</w:t>
      </w:r>
    </w:p>
    <w:p w14:paraId="5F68494B" w14:textId="77777777" w:rsidR="00352A75" w:rsidRDefault="00352A75" w:rsidP="00352A75">
      <w:pPr>
        <w:pStyle w:val="content"/>
        <w:numPr>
          <w:ilvl w:val="0"/>
          <w:numId w:val="35"/>
        </w:numPr>
      </w:pPr>
      <w:r>
        <w:t>Kích thước bộ nhớ nhỏ, chi phí thấp và thực thi nhanh chóng.</w:t>
      </w:r>
    </w:p>
    <w:p w14:paraId="3ED0B7E2" w14:textId="77777777" w:rsidR="00352A75" w:rsidRDefault="00352A75" w:rsidP="00352A75">
      <w:pPr>
        <w:pStyle w:val="content"/>
        <w:numPr>
          <w:ilvl w:val="0"/>
          <w:numId w:val="35"/>
        </w:numPr>
      </w:pPr>
      <w:r>
        <w:t>Tùy chọn ít đánh dấu cho các ứng dụng năng lượng thấp.</w:t>
      </w:r>
    </w:p>
    <w:p w14:paraId="682B39AF" w14:textId="77777777" w:rsidR="00352A75" w:rsidRDefault="00352A75" w:rsidP="00352A75">
      <w:pPr>
        <w:pStyle w:val="content"/>
        <w:numPr>
          <w:ilvl w:val="0"/>
          <w:numId w:val="35"/>
        </w:numPr>
      </w:pPr>
      <w:r>
        <w:t>Dành cho cả những người có sở thích và các nhà phát triển chuyên nghiệp làm việc trên các sản phẩm thương mại.</w:t>
      </w:r>
    </w:p>
    <w:p w14:paraId="439D1626" w14:textId="49AE9A6D" w:rsidR="00C00F5D" w:rsidRDefault="008E643D" w:rsidP="00352A75">
      <w:pPr>
        <w:pStyle w:val="content"/>
        <w:numPr>
          <w:ilvl w:val="0"/>
          <w:numId w:val="35"/>
        </w:numPr>
      </w:pPr>
      <w:r>
        <w:rPr>
          <w:noProof/>
        </w:rPr>
        <w:lastRenderedPageBreak/>
        <mc:AlternateContent>
          <mc:Choice Requires="wps">
            <w:drawing>
              <wp:anchor distT="0" distB="0" distL="114300" distR="114300" simplePos="0" relativeHeight="251729920" behindDoc="0" locked="0" layoutInCell="1" allowOverlap="1" wp14:anchorId="55FB3416" wp14:editId="4A672BC7">
                <wp:simplePos x="0" y="0"/>
                <wp:positionH relativeFrom="margin">
                  <wp:align>center</wp:align>
                </wp:positionH>
                <wp:positionV relativeFrom="paragraph">
                  <wp:posOffset>2950845</wp:posOffset>
                </wp:positionV>
                <wp:extent cx="4140200" cy="635"/>
                <wp:effectExtent l="0" t="0" r="0" b="4445"/>
                <wp:wrapTopAndBottom/>
                <wp:docPr id="2068" name="Text Box 2068"/>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49F2F673" w14:textId="17856984" w:rsidR="008E643D" w:rsidRPr="00D12E95" w:rsidRDefault="008E643D" w:rsidP="008E643D">
                            <w:pPr>
                              <w:pStyle w:val="Caption"/>
                              <w:rPr>
                                <w:noProof/>
                              </w:rPr>
                            </w:pPr>
                            <w:bookmarkStart w:id="58" w:name="_Toc103331445"/>
                            <w:r>
                              <w:t xml:space="preserve">Hình </w:t>
                            </w:r>
                            <w:r w:rsidR="00DA0716">
                              <w:fldChar w:fldCharType="begin"/>
                            </w:r>
                            <w:r w:rsidR="00DA0716">
                              <w:instrText xml:space="preserve"> STYLEREF 1 \s </w:instrText>
                            </w:r>
                            <w:r w:rsidR="00DA0716">
                              <w:fldChar w:fldCharType="separate"/>
                            </w:r>
                            <w:r w:rsidR="003A23B1">
                              <w:rPr>
                                <w:noProof/>
                              </w:rPr>
                              <w:t>2</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12</w:t>
                            </w:r>
                            <w:r w:rsidR="00DA0716">
                              <w:rPr>
                                <w:noProof/>
                              </w:rPr>
                              <w:fldChar w:fldCharType="end"/>
                            </w:r>
                            <w:r>
                              <w:t>: Rtos Kernel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3416" id="Text Box 2068" o:spid="_x0000_s1062" type="#_x0000_t202" style="position:absolute;left:0;text-align:left;margin-left:0;margin-top:232.35pt;width:326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KLGgIAAEAEAAAOAAAAZHJzL2Uyb0RvYy54bWysU8Fu2zAMvQ/YPwi6L06yrh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" stroked="f">
                <v:textbox style="mso-fit-shape-to-text:t" inset="0,0,0,0">
                  <w:txbxContent>
                    <w:p w14:paraId="49F2F673" w14:textId="17856984" w:rsidR="008E643D" w:rsidRPr="00D12E95" w:rsidRDefault="008E643D" w:rsidP="008E643D">
                      <w:pPr>
                        <w:pStyle w:val="Caption"/>
                        <w:rPr>
                          <w:noProof/>
                        </w:rPr>
                      </w:pPr>
                      <w:bookmarkStart w:id="68" w:name="_Toc103331445"/>
                      <w:r>
                        <w:t xml:space="preserve">Hình </w:t>
                      </w:r>
                      <w:fldSimple w:instr=" STYLEREF 1 \s ">
                        <w:r w:rsidR="003A23B1">
                          <w:rPr>
                            <w:noProof/>
                          </w:rPr>
                          <w:t>2</w:t>
                        </w:r>
                      </w:fldSimple>
                      <w:r w:rsidR="003A23B1">
                        <w:noBreakHyphen/>
                      </w:r>
                      <w:fldSimple w:instr=" SEQ Hình \* ARABIC \s 1 ">
                        <w:r w:rsidR="003A23B1">
                          <w:rPr>
                            <w:noProof/>
                          </w:rPr>
                          <w:t>12</w:t>
                        </w:r>
                      </w:fldSimple>
                      <w:r>
                        <w:t>: Rtos Kernel</w:t>
                      </w:r>
                      <w:bookmarkEnd w:id="68"/>
                    </w:p>
                  </w:txbxContent>
                </v:textbox>
                <w10:wrap type="topAndBottom" anchorx="margin"/>
              </v:shape>
            </w:pict>
          </mc:Fallback>
        </mc:AlternateContent>
      </w:r>
      <w:r w:rsidRPr="003B37A4">
        <w:rPr>
          <w:noProof/>
        </w:rPr>
        <mc:AlternateContent>
          <mc:Choice Requires="wpg">
            <w:drawing>
              <wp:anchor distT="0" distB="0" distL="114300" distR="114300" simplePos="0" relativeHeight="251662336" behindDoc="0" locked="0" layoutInCell="1" allowOverlap="1" wp14:anchorId="770934E6" wp14:editId="7DE76758">
                <wp:simplePos x="0" y="0"/>
                <wp:positionH relativeFrom="margin">
                  <wp:align>center</wp:align>
                </wp:positionH>
                <wp:positionV relativeFrom="paragraph">
                  <wp:posOffset>633233</wp:posOffset>
                </wp:positionV>
                <wp:extent cx="4140200" cy="2210435"/>
                <wp:effectExtent l="0" t="0" r="0" b="18415"/>
                <wp:wrapTopAndBottom/>
                <wp:docPr id="110" name="Group 5"/>
                <wp:cNvGraphicFramePr/>
                <a:graphic xmlns:a="http://schemas.openxmlformats.org/drawingml/2006/main">
                  <a:graphicData uri="http://schemas.microsoft.com/office/word/2010/wordprocessingGroup">
                    <wpg:wgp>
                      <wpg:cNvGrpSpPr/>
                      <wpg:grpSpPr>
                        <a:xfrm>
                          <a:off x="0" y="0"/>
                          <a:ext cx="4140200" cy="2210462"/>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50">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D10B40" id="Group 5" o:spid="_x0000_s1026" style="position:absolute;margin-left:0;margin-top:49.85pt;width:326pt;height:174.05pt;z-index:251662336;mso-position-horizontal:center;mso-position-horizontal-relative:margin;mso-width-relative:margin;mso-height-relative:margin" coordsize="77188,418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ZADAAIAAAAUAAAQmJAEAAIAAAAUAAAQrJKRAAIAAAADMTYAAJKS&#10;AAIAAAADMTYAAOocAAcAAAgMAAAIj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c6MDY6MjAgMTU6MjY6MzUAMjAx&#10;NzowNjoyMCAxNToyNjozNQAAAGEAYgBjAAAA/+ELF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ctMDYtMjBUMTU6MjY6MzUuMTU5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mFiYz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GvAn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">
                    <v:imagedata r:id="rId51"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">
                    <v:imagedata r:id="rId52" o:title="Tổng quan về RTOS" croptop="12699f" cropleft="12414f" cropright="14645f"/>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margin"/>
              </v:group>
            </w:pict>
          </mc:Fallback>
        </mc:AlternateContent>
      </w:r>
      <w:r w:rsidR="00352A75">
        <w:t>Scheduler can be configured for both preemptive or cooperative multitasking.</w:t>
      </w:r>
    </w:p>
    <w:p w14:paraId="5474886B" w14:textId="73074582" w:rsidR="00093D9D" w:rsidRDefault="00C00F5D" w:rsidP="008E643D">
      <w:pPr>
        <w:pStyle w:val="content"/>
      </w:pPr>
      <w:r>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w:t>
      </w:r>
    </w:p>
    <w:p w14:paraId="0CAC8DB8" w14:textId="039DB6A5" w:rsidR="00C00F5D" w:rsidRPr="00093D9D" w:rsidRDefault="00C00F5D" w:rsidP="00093D9D">
      <w:pPr>
        <w:pStyle w:val="content"/>
      </w:pPr>
      <w:r w:rsidRPr="00093D9D">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w:t>
      </w:r>
    </w:p>
    <w:p w14:paraId="55DF3D35" w14:textId="52C592BA" w:rsidR="00C00F5D" w:rsidRPr="00093D9D" w:rsidRDefault="00C00F5D" w:rsidP="00093D9D">
      <w:pPr>
        <w:pStyle w:val="content"/>
      </w:pPr>
      <w:r w:rsidRPr="00093D9D">
        <w:t>Ngoài ra, nó cũng cho phép triển khai các cơ chế đồng bộ giữa các tiến trình như: Queues, Counting Semaphore, Mutexes.</w:t>
      </w:r>
    </w:p>
    <w:p w14:paraId="56C4BC32" w14:textId="007ACA7B" w:rsidR="00F81DCC" w:rsidRDefault="00F81DCC" w:rsidP="00F81DCC">
      <w:pPr>
        <w:pStyle w:val="level1"/>
      </w:pPr>
      <w:bookmarkStart w:id="59" w:name="_Toc103331508"/>
      <w:r>
        <w:t>Kết luận chương 2</w:t>
      </w:r>
      <w:bookmarkEnd w:id="59"/>
    </w:p>
    <w:p w14:paraId="01B67E52" w14:textId="2244BBDF" w:rsidR="00F81DCC" w:rsidRDefault="00AF08AB" w:rsidP="00AF08AB">
      <w:pPr>
        <w:pStyle w:val="content"/>
        <w:rPr>
          <w:rFonts w:eastAsiaTheme="majorEastAsia" w:cstheme="majorBidi"/>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w:t>
      </w:r>
      <w:r w:rsidRPr="00AF08AB">
        <w:lastRenderedPageBreak/>
        <w:t>như cách sử dụng các công cụ để lập trình và debug chương trình vi điều khiển ESP32. Ngoài ra chương 2 cũng giới thiệu về các công cụ lập trình bên phí</w:t>
      </w:r>
      <w:r>
        <w:t>a Webserver như HTML, CSS, JavaScript</w:t>
      </w:r>
      <w:r w:rsidR="00AB6494">
        <w:t>.</w:t>
      </w:r>
      <w:r w:rsidR="00F81DCC">
        <w:br w:type="page"/>
      </w:r>
    </w:p>
    <w:p w14:paraId="3BD75E18" w14:textId="7147DBF2" w:rsidR="00F81DCC" w:rsidRDefault="00F81DCC" w:rsidP="00F81DCC">
      <w:pPr>
        <w:pStyle w:val="Heading1"/>
      </w:pPr>
      <w:bookmarkStart w:id="60" w:name="_Toc103331509"/>
      <w:r>
        <w:lastRenderedPageBreak/>
        <w:t>THIẾT KẾ HỆ TH</w:t>
      </w:r>
      <w:r w:rsidR="00513BCD">
        <w:t>ỐNG ĐIỀU KHIỂN VÀ GIÁM SÁT</w:t>
      </w:r>
      <w:bookmarkEnd w:id="60"/>
    </w:p>
    <w:p w14:paraId="697EA2D4" w14:textId="4A8740A6" w:rsidR="005638C4" w:rsidRDefault="00513BCD" w:rsidP="00D476E8">
      <w:pPr>
        <w:pStyle w:val="level1"/>
      </w:pPr>
      <w:bookmarkStart w:id="61" w:name="_Toc103331510"/>
      <w:r>
        <w:t>Thiết kế sơ đồ khối hệ thống điều khiển và giám sát</w:t>
      </w:r>
      <w:bookmarkEnd w:id="61"/>
    </w:p>
    <w:p w14:paraId="148AD13C" w14:textId="705DF2E5" w:rsidR="00513BCD" w:rsidRDefault="00513BCD" w:rsidP="00513BCD">
      <w:pPr>
        <w:pStyle w:val="level2"/>
      </w:pPr>
      <w:bookmarkStart w:id="62" w:name="_Toc103331511"/>
      <w:r>
        <w:t>Yêu cầu</w:t>
      </w:r>
      <w:bookmarkEnd w:id="62"/>
    </w:p>
    <w:p w14:paraId="7963C087" w14:textId="4CC18EF8" w:rsidR="00147285" w:rsidRDefault="00CB13C2" w:rsidP="00CB13C2">
      <w:pPr>
        <w:pStyle w:val="content"/>
      </w:pPr>
      <w:r w:rsidRPr="00CB13C2">
        <w:t>Hệ thống hoàn thiện đảm bảo các chức năng bật tắt bằng nút nhấn và bật tắt bằng giao diện Webserver. Chức năng bật nút nhấn phải đồng bộ ngay lập tức với giao diện Webserver</w:t>
      </w:r>
      <w:r w:rsidR="00AF2DB9">
        <w:t>.</w:t>
      </w:r>
    </w:p>
    <w:p w14:paraId="186CB81A" w14:textId="409E5CCE" w:rsidR="00147285" w:rsidRPr="00147285" w:rsidRDefault="00147285" w:rsidP="00147285">
      <w:pPr>
        <w:pStyle w:val="level2"/>
      </w:pPr>
      <w:bookmarkStart w:id="63" w:name="_Toc103331512"/>
      <w:r>
        <w:t>Mô tả hoạt động</w:t>
      </w:r>
      <w:bookmarkEnd w:id="63"/>
    </w:p>
    <w:p w14:paraId="7860A471" w14:textId="5DDDAD2B" w:rsidR="00C7364C" w:rsidRDefault="001F08B3" w:rsidP="00195849">
      <w:pPr>
        <w:pStyle w:val="content"/>
        <w:ind w:firstLine="0"/>
      </w:pPr>
      <w:r>
        <w:rPr>
          <w:noProof/>
        </w:rPr>
        <mc:AlternateContent>
          <mc:Choice Requires="wps">
            <w:drawing>
              <wp:anchor distT="0" distB="0" distL="114300" distR="114300" simplePos="0" relativeHeight="251731968" behindDoc="0" locked="0" layoutInCell="1" allowOverlap="1" wp14:anchorId="3A8DB1D1" wp14:editId="371A5610">
                <wp:simplePos x="0" y="0"/>
                <wp:positionH relativeFrom="margin">
                  <wp:posOffset>436880</wp:posOffset>
                </wp:positionH>
                <wp:positionV relativeFrom="paragraph">
                  <wp:posOffset>2689281</wp:posOffset>
                </wp:positionV>
                <wp:extent cx="4706620" cy="635"/>
                <wp:effectExtent l="0" t="0" r="0" b="4445"/>
                <wp:wrapTopAndBottom/>
                <wp:docPr id="2069" name="Text Box 2069"/>
                <wp:cNvGraphicFramePr/>
                <a:graphic xmlns:a="http://schemas.openxmlformats.org/drawingml/2006/main">
                  <a:graphicData uri="http://schemas.microsoft.com/office/word/2010/wordprocessingShape">
                    <wps:wsp>
                      <wps:cNvSpPr txBox="1"/>
                      <wps:spPr>
                        <a:xfrm>
                          <a:off x="0" y="0"/>
                          <a:ext cx="4706620" cy="635"/>
                        </a:xfrm>
                        <a:prstGeom prst="rect">
                          <a:avLst/>
                        </a:prstGeom>
                        <a:solidFill>
                          <a:prstClr val="white"/>
                        </a:solidFill>
                        <a:ln>
                          <a:noFill/>
                        </a:ln>
                      </wps:spPr>
                      <wps:txbx>
                        <w:txbxContent>
                          <w:p w14:paraId="4FF8FC27" w14:textId="70881080" w:rsidR="005C2B04" w:rsidRPr="007F603A" w:rsidRDefault="005C2B04" w:rsidP="005C2B04">
                            <w:pPr>
                              <w:pStyle w:val="Caption"/>
                              <w:rPr>
                                <w:noProof/>
                              </w:rPr>
                            </w:pPr>
                            <w:bookmarkStart w:id="64" w:name="_Toc103331446"/>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w:t>
                            </w:r>
                            <w:r w:rsidR="00DA0716">
                              <w:rPr>
                                <w:noProof/>
                              </w:rPr>
                              <w:fldChar w:fldCharType="end"/>
                            </w:r>
                            <w:r>
                              <w:t>: Quá trình bật tắt nút nhấn với thiết bị 1</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DB1D1" id="Text Box 2069" o:spid="_x0000_s1063" type="#_x0000_t202" style="position:absolute;left:0;text-align:left;margin-left:34.4pt;margin-top:211.75pt;width:370.6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Yd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p+liMaeQpNji/c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" stroked="f">
                <v:textbox style="mso-fit-shape-to-text:t" inset="0,0,0,0">
                  <w:txbxContent>
                    <w:p w14:paraId="4FF8FC27" w14:textId="70881080" w:rsidR="005C2B04" w:rsidRPr="007F603A" w:rsidRDefault="005C2B04" w:rsidP="005C2B04">
                      <w:pPr>
                        <w:pStyle w:val="Caption"/>
                        <w:rPr>
                          <w:noProof/>
                        </w:rPr>
                      </w:pPr>
                      <w:bookmarkStart w:id="75" w:name="_Toc103331446"/>
                      <w:r>
                        <w:t xml:space="preserve">Hình </w:t>
                      </w:r>
                      <w:fldSimple w:instr=" STYLEREF 1 \s ">
                        <w:r w:rsidR="003A23B1">
                          <w:rPr>
                            <w:noProof/>
                          </w:rPr>
                          <w:t>3</w:t>
                        </w:r>
                      </w:fldSimple>
                      <w:r w:rsidR="003A23B1">
                        <w:noBreakHyphen/>
                      </w:r>
                      <w:fldSimple w:instr=" SEQ Hình \* ARABIC \s 1 ">
                        <w:r w:rsidR="003A23B1">
                          <w:rPr>
                            <w:noProof/>
                          </w:rPr>
                          <w:t>1</w:t>
                        </w:r>
                      </w:fldSimple>
                      <w:r>
                        <w:t>: Quá trình bật tắt nút nhấn với thiết bị 1</w:t>
                      </w:r>
                      <w:bookmarkEnd w:id="75"/>
                    </w:p>
                  </w:txbxContent>
                </v:textbox>
                <w10:wrap type="topAndBottom" anchorx="margin"/>
              </v:shape>
            </w:pict>
          </mc:Fallback>
        </mc:AlternateContent>
      </w:r>
      <w:r w:rsidR="005C2B04" w:rsidRPr="00D0156C">
        <w:rPr>
          <w:noProof/>
        </w:rPr>
        <mc:AlternateContent>
          <mc:Choice Requires="wpg">
            <w:drawing>
              <wp:anchor distT="0" distB="0" distL="114300" distR="114300" simplePos="0" relativeHeight="251735040" behindDoc="0" locked="0" layoutInCell="1" allowOverlap="1" wp14:anchorId="1FC6B27D" wp14:editId="5F623F70">
                <wp:simplePos x="0" y="0"/>
                <wp:positionH relativeFrom="page">
                  <wp:align>center</wp:align>
                </wp:positionH>
                <wp:positionV relativeFrom="paragraph">
                  <wp:posOffset>218220</wp:posOffset>
                </wp:positionV>
                <wp:extent cx="4706620" cy="2393315"/>
                <wp:effectExtent l="0" t="0" r="17780" b="26035"/>
                <wp:wrapTopAndBottom/>
                <wp:docPr id="2" name="Group 26"/>
                <wp:cNvGraphicFramePr/>
                <a:graphic xmlns:a="http://schemas.openxmlformats.org/drawingml/2006/main">
                  <a:graphicData uri="http://schemas.microsoft.com/office/word/2010/wordprocessingGroup">
                    <wpg:wgp>
                      <wpg:cNvGrpSpPr/>
                      <wpg:grpSpPr>
                        <a:xfrm>
                          <a:off x="0" y="0"/>
                          <a:ext cx="4706620" cy="2393315"/>
                          <a:chOff x="0" y="0"/>
                          <a:chExt cx="8369300" cy="3378200"/>
                        </a:xfrm>
                      </wpg:grpSpPr>
                      <wpg:grpSp>
                        <wpg:cNvPr id="10" name="Group 10"/>
                        <wpg:cNvGrpSpPr/>
                        <wpg:grpSpPr>
                          <a:xfrm>
                            <a:off x="90868" y="124138"/>
                            <a:ext cx="8222856" cy="2960293"/>
                            <a:chOff x="90868" y="124138"/>
                            <a:chExt cx="8222856" cy="2960293"/>
                          </a:xfrm>
                        </wpg:grpSpPr>
                        <wps:wsp>
                          <wps:cNvPr id="12" name="Rectangle 12"/>
                          <wps:cNvSpPr/>
                          <wps:spPr>
                            <a:xfrm>
                              <a:off x="90868" y="128790"/>
                              <a:ext cx="1622738"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56BC30D"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Nút nhấn</w:t>
                                </w:r>
                              </w:p>
                            </w:txbxContent>
                          </wps:txbx>
                          <wps:bodyPr rtlCol="0" anchor="ctr"/>
                        </wps:wsp>
                        <wps:wsp>
                          <wps:cNvPr id="13" name="Straight Arrow Connector 13"/>
                          <wps:cNvCnPr>
                            <a:cxnSpLocks/>
                          </wps:cNvCnPr>
                          <wps:spPr>
                            <a:xfrm>
                              <a:off x="1829515" y="511935"/>
                              <a:ext cx="301365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4" name="TextBox 10"/>
                          <wps:cNvSpPr txBox="1"/>
                          <wps:spPr>
                            <a:xfrm>
                              <a:off x="2000604" y="561162"/>
                              <a:ext cx="2735956" cy="909827"/>
                            </a:xfrm>
                            <a:prstGeom prst="rect">
                              <a:avLst/>
                            </a:prstGeom>
                            <a:noFill/>
                            <a:ln w="12700">
                              <a:solidFill>
                                <a:schemeClr val="tx1"/>
                              </a:solidFill>
                            </a:ln>
                          </wps:spPr>
                          <wps:txbx>
                            <w:txbxContent>
                              <w:p w14:paraId="5226958D"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Tín hiệu mức thấp vào vi điều khiển</w:t>
                                </w:r>
                              </w:p>
                            </w:txbxContent>
                          </wps:txbx>
                          <wps:bodyPr wrap="square" rtlCol="0">
                            <a:noAutofit/>
                          </wps:bodyPr>
                        </wps:wsp>
                        <wps:wsp>
                          <wps:cNvPr id="15" name="Rectangle 15"/>
                          <wps:cNvSpPr/>
                          <wps:spPr>
                            <a:xfrm>
                              <a:off x="4959080" y="125569"/>
                              <a:ext cx="1622738"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D44152B"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wps:txbx>
                          <wps:bodyPr rtlCol="0" anchor="ctr"/>
                        </wps:wsp>
                        <wps:wsp>
                          <wps:cNvPr id="23" name="Rectangle 23"/>
                          <wps:cNvSpPr/>
                          <wps:spPr>
                            <a:xfrm>
                              <a:off x="4959080" y="2250583"/>
                              <a:ext cx="1622738"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7ECEF62"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MQTT  Broker</w:t>
                                </w:r>
                              </w:p>
                            </w:txbxContent>
                          </wps:txbx>
                          <wps:bodyPr rtlCol="0" anchor="ctr"/>
                        </wps:wsp>
                        <wps:wsp>
                          <wps:cNvPr id="26" name="Straight Arrow Connector 26"/>
                          <wps:cNvCnPr>
                            <a:cxnSpLocks/>
                          </wps:cNvCnPr>
                          <wps:spPr>
                            <a:xfrm>
                              <a:off x="5800498" y="1078941"/>
                              <a:ext cx="0" cy="105465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17"/>
                          <wps:cNvSpPr txBox="1"/>
                          <wps:spPr>
                            <a:xfrm>
                              <a:off x="6070320" y="1217369"/>
                              <a:ext cx="2108201" cy="653805"/>
                            </a:xfrm>
                            <a:prstGeom prst="rect">
                              <a:avLst/>
                            </a:prstGeom>
                            <a:noFill/>
                            <a:ln w="12700">
                              <a:solidFill>
                                <a:schemeClr val="tx1"/>
                              </a:solidFill>
                            </a:ln>
                          </wps:spPr>
                          <wps:txbx>
                            <w:txbxContent>
                              <w:p w14:paraId="47A8577F"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lên MQTT Broker</w:t>
                                </w:r>
                              </w:p>
                            </w:txbxContent>
                          </wps:txbx>
                          <wps:bodyPr wrap="square" rtlCol="0">
                            <a:noAutofit/>
                          </wps:bodyPr>
                        </wps:wsp>
                        <wps:wsp>
                          <wps:cNvPr id="31" name="TextBox 18"/>
                          <wps:cNvSpPr txBox="1"/>
                          <wps:spPr>
                            <a:xfrm>
                              <a:off x="2000602" y="1604926"/>
                              <a:ext cx="2806653" cy="974999"/>
                            </a:xfrm>
                            <a:prstGeom prst="rect">
                              <a:avLst/>
                            </a:prstGeom>
                            <a:noFill/>
                            <a:ln w="12700">
                              <a:solidFill>
                                <a:schemeClr val="tx1"/>
                              </a:solidFill>
                            </a:ln>
                          </wps:spPr>
                          <wps:txbx>
                            <w:txbxContent>
                              <w:p w14:paraId="20317543"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giao diện Web</w:t>
                                </w:r>
                              </w:p>
                            </w:txbxContent>
                          </wps:txbx>
                          <wps:bodyPr wrap="square" rtlCol="0">
                            <a:noAutofit/>
                          </wps:bodyPr>
                        </wps:wsp>
                        <wps:wsp>
                          <wps:cNvPr id="67" name="Straight Arrow Connector 67"/>
                          <wps:cNvCnPr>
                            <a:cxnSpLocks/>
                          </wps:cNvCnPr>
                          <wps:spPr>
                            <a:xfrm flipH="1">
                              <a:off x="1829515" y="2636949"/>
                              <a:ext cx="301365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99274" y="2133601"/>
                              <a:ext cx="1622739" cy="950830"/>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46C41D1"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wps:txbx>
                          <wps:bodyPr rtlCol="0" anchor="ctr"/>
                        </wps:wsp>
                        <wps:wsp>
                          <wps:cNvPr id="96" name="Rectangle 96"/>
                          <wps:cNvSpPr/>
                          <wps:spPr>
                            <a:xfrm>
                              <a:off x="7037633" y="124138"/>
                              <a:ext cx="1276091"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825A46C"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wps:txbx>
                          <wps:bodyPr rtlCol="0" anchor="ctr"/>
                        </wps:wsp>
                        <wps:wsp>
                          <wps:cNvPr id="97" name="Straight Arrow Connector 97"/>
                          <wps:cNvCnPr>
                            <a:cxnSpLocks/>
                          </wps:cNvCnPr>
                          <wps:spPr>
                            <a:xfrm>
                              <a:off x="6641762" y="546573"/>
                              <a:ext cx="35300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98" name="Rectangle 98"/>
                        <wps:cNvSpPr/>
                        <wps:spPr>
                          <a:xfrm>
                            <a:off x="0" y="0"/>
                            <a:ext cx="8369300" cy="3378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1FC6B27D" id="Group 26" o:spid="_x0000_s1064" style="position:absolute;left:0;text-align:left;margin-left:0;margin-top:17.2pt;width:370.6pt;height:188.45pt;z-index:251735040;mso-position-horizontal:center;mso-position-horizontal-relative:page" coordsize="83693,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">
                <v:group id="Group 10" o:spid="_x0000_s1065" style="position:absolute;left:908;top:1241;width:82229;height:29603" coordorigin="908,1241" coordsize="82228,29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2" o:spid="_x0000_s1066" style="position:absolute;left:908;top:1287;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" fillcolor="#4472c4 [3204]" strokecolor="#1f3763 [1604]" strokeweight="1pt">
                    <v:textbox>
                      <w:txbxContent>
                        <w:p w14:paraId="456BC30D"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Nút nhấn</w:t>
                          </w:r>
                        </w:p>
                      </w:txbxContent>
                    </v:textbox>
                  </v:rect>
                  <v:shapetype id="_x0000_t32" coordsize="21600,21600" o:spt="32" o:oned="t" path="m,l21600,21600e" filled="f">
                    <v:path arrowok="t" fillok="f" o:connecttype="none"/>
                    <o:lock v:ext="edit" shapetype="t"/>
                  </v:shapetype>
                  <v:shape id="Straight Arrow Connector 13" o:spid="_x0000_s1067" type="#_x0000_t32" style="position:absolute;left:18295;top:5119;width:30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" strokecolor="#4472c4 [3204]" strokeweight="1pt">
                    <v:stroke endarrow="block" joinstyle="miter"/>
                    <o:lock v:ext="edit" shapetype="f"/>
                  </v:shape>
                  <v:shape id="TextBox 10" o:spid="_x0000_s1068" type="#_x0000_t202" style="position:absolute;left:20006;top:5611;width:27359;height:9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" filled="f" strokecolor="black [3213]" strokeweight="1pt">
                    <v:textbox>
                      <w:txbxContent>
                        <w:p w14:paraId="5226958D"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Tín hiệu mức thấp vào vi điều khiển</w:t>
                          </w:r>
                        </w:p>
                      </w:txbxContent>
                    </v:textbox>
                  </v:shape>
                  <v:rect id="Rectangle 15" o:spid="_x0000_s1069" style="position:absolute;left:49590;top:1255;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4472c4 [3204]" strokecolor="#1f3763 [1604]" strokeweight="1pt">
                    <v:textbox>
                      <w:txbxContent>
                        <w:p w14:paraId="2D44152B"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v:textbox>
                  </v:rect>
                  <v:rect id="Rectangle 23" o:spid="_x0000_s1070" style="position:absolute;left:49590;top:22505;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27ECEF62"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MQTT  Broker</w:t>
                          </w:r>
                        </w:p>
                      </w:txbxContent>
                    </v:textbox>
                  </v:rect>
                  <v:shape id="Straight Arrow Connector 26" o:spid="_x0000_s1071" type="#_x0000_t32" style="position:absolute;left:58004;top:10789;width:0;height:10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" strokecolor="#4472c4 [3204]" strokeweight="1pt">
                    <v:stroke endarrow="block" joinstyle="miter"/>
                    <o:lock v:ext="edit" shapetype="f"/>
                  </v:shape>
                  <v:shape id="TextBox 17" o:spid="_x0000_s1072" type="#_x0000_t202" style="position:absolute;left:60703;top:12173;width:21082;height:6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" filled="f" strokecolor="black [3213]" strokeweight="1pt">
                    <v:textbox>
                      <w:txbxContent>
                        <w:p w14:paraId="47A8577F"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lên MQTT Broker</w:t>
                          </w:r>
                        </w:p>
                      </w:txbxContent>
                    </v:textbox>
                  </v:shape>
                  <v:shape id="TextBox 18" o:spid="_x0000_s1073" type="#_x0000_t202" style="position:absolute;left:20006;top:16049;width:28066;height:9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" filled="f" strokecolor="black [3213]" strokeweight="1pt">
                    <v:textbox>
                      <w:txbxContent>
                        <w:p w14:paraId="20317543"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giao diện Web</w:t>
                          </w:r>
                        </w:p>
                      </w:txbxContent>
                    </v:textbox>
                  </v:shape>
                  <v:shape id="Straight Arrow Connector 67" o:spid="_x0000_s1074" type="#_x0000_t32" style="position:absolute;left:18295;top:26369;width:301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" strokecolor="#4472c4 [3204]" strokeweight="1pt">
                    <v:stroke endarrow="block" joinstyle="miter"/>
                    <o:lock v:ext="edit" shapetype="f"/>
                  </v:shape>
                  <v:rect id="Rectangle 68" o:spid="_x0000_s1075" style="position:absolute;left:992;top:21336;width:16228;height:9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textbox>
                      <w:txbxContent>
                        <w:p w14:paraId="246C41D1"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v:textbox>
                  </v:rect>
                  <v:rect id="Rectangle 96" o:spid="_x0000_s1076" style="position:absolute;left:70376;top:1241;width:12761;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" fillcolor="#4472c4 [3204]" strokecolor="#1f3763 [1604]" strokeweight="1pt">
                    <v:textbox>
                      <w:txbxContent>
                        <w:p w14:paraId="6825A46C"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v:textbox>
                  </v:rect>
                  <v:shape id="Straight Arrow Connector 97" o:spid="_x0000_s1077" type="#_x0000_t32" style="position:absolute;left:66417;top:5465;width:3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" strokecolor="#4472c4 [3204]" strokeweight="1pt">
                    <v:stroke endarrow="block" joinstyle="miter"/>
                    <o:lock v:ext="edit" shapetype="f"/>
                  </v:shape>
                </v:group>
                <v:rect id="Rectangle 98" o:spid="_x0000_s1078" style="position:absolute;width:83693;height:33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" filled="f" strokecolor="black [3200]" strokeweight="1.5pt">
                  <v:stroke joinstyle="round"/>
                </v:rect>
                <w10:wrap type="topAndBottom" anchorx="page"/>
              </v:group>
            </w:pict>
          </mc:Fallback>
        </mc:AlternateContent>
      </w:r>
      <w:r w:rsidR="00195849">
        <w:t>Quá trình bật bằng nút nhấn</w:t>
      </w:r>
      <w:r w:rsidR="00C7364C">
        <w:t xml:space="preserve"> với thiết bị 1</w:t>
      </w:r>
    </w:p>
    <w:p w14:paraId="23B9F1DB" w14:textId="507C79A3" w:rsidR="00195849" w:rsidRDefault="001F08B3" w:rsidP="00C7364C">
      <w:pPr>
        <w:pStyle w:val="content"/>
        <w:ind w:firstLine="0"/>
      </w:pPr>
      <w:r>
        <w:rPr>
          <w:noProof/>
        </w:rPr>
        <mc:AlternateContent>
          <mc:Choice Requires="wps">
            <w:drawing>
              <wp:anchor distT="0" distB="0" distL="114300" distR="114300" simplePos="0" relativeHeight="251734016" behindDoc="0" locked="0" layoutInCell="1" allowOverlap="1" wp14:anchorId="6A5D50B2" wp14:editId="1AF552F6">
                <wp:simplePos x="0" y="0"/>
                <wp:positionH relativeFrom="margin">
                  <wp:align>center</wp:align>
                </wp:positionH>
                <wp:positionV relativeFrom="paragraph">
                  <wp:posOffset>5806440</wp:posOffset>
                </wp:positionV>
                <wp:extent cx="4801870" cy="635"/>
                <wp:effectExtent l="0" t="0" r="0" b="4445"/>
                <wp:wrapTopAndBottom/>
                <wp:docPr id="2070" name="Text Box 2070"/>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07E22D4" w14:textId="4D693AC4" w:rsidR="005C2B04" w:rsidRPr="00F72D88" w:rsidRDefault="005C2B04" w:rsidP="001F08B3">
                            <w:pPr>
                              <w:pStyle w:val="Caption"/>
                              <w:rPr>
                                <w:noProof/>
                              </w:rPr>
                            </w:pPr>
                            <w:bookmarkStart w:id="65" w:name="_Toc103331447"/>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2</w:t>
                            </w:r>
                            <w:r w:rsidR="00DA0716">
                              <w:rPr>
                                <w:noProof/>
                              </w:rPr>
                              <w:fldChar w:fldCharType="end"/>
                            </w:r>
                            <w:r>
                              <w:t>: Quá trình bật tắt bằng Webserver với thiết bị 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D50B2" id="Text Box 2070" o:spid="_x0000_s1079" type="#_x0000_t202" style="position:absolute;left:0;text-align:left;margin-left:0;margin-top:457.2pt;width:378.1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TRGwIAAEAEAAAOAAAAZHJzL2Uyb0RvYy54bWysU8Fu2zAMvQ/YPwi6L07arQ2M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6P8+lsfkshSbGb60+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" stroked="f">
                <v:textbox style="mso-fit-shape-to-text:t" inset="0,0,0,0">
                  <w:txbxContent>
                    <w:p w14:paraId="607E22D4" w14:textId="4D693AC4" w:rsidR="005C2B04" w:rsidRPr="00F72D88" w:rsidRDefault="005C2B04" w:rsidP="001F08B3">
                      <w:pPr>
                        <w:pStyle w:val="Caption"/>
                        <w:rPr>
                          <w:noProof/>
                        </w:rPr>
                      </w:pPr>
                      <w:bookmarkStart w:id="77" w:name="_Toc103331447"/>
                      <w:r>
                        <w:t xml:space="preserve">Hình </w:t>
                      </w:r>
                      <w:fldSimple w:instr=" STYLEREF 1 \s ">
                        <w:r w:rsidR="003A23B1">
                          <w:rPr>
                            <w:noProof/>
                          </w:rPr>
                          <w:t>3</w:t>
                        </w:r>
                      </w:fldSimple>
                      <w:r w:rsidR="003A23B1">
                        <w:noBreakHyphen/>
                      </w:r>
                      <w:fldSimple w:instr=" SEQ Hình \* ARABIC \s 1 ">
                        <w:r w:rsidR="003A23B1">
                          <w:rPr>
                            <w:noProof/>
                          </w:rPr>
                          <w:t>2</w:t>
                        </w:r>
                      </w:fldSimple>
                      <w:r>
                        <w:t>: Quá trình bật tắt bằng Webserver với thiết bị 1</w:t>
                      </w:r>
                      <w:bookmarkEnd w:id="77"/>
                    </w:p>
                  </w:txbxContent>
                </v:textbox>
                <w10:wrap type="topAndBottom" anchorx="margin"/>
              </v:shape>
            </w:pict>
          </mc:Fallback>
        </mc:AlternateContent>
      </w:r>
      <w:r w:rsidR="001C60FB" w:rsidRPr="00D0156C">
        <w:rPr>
          <w:noProof/>
        </w:rPr>
        <mc:AlternateContent>
          <mc:Choice Requires="wpg">
            <w:drawing>
              <wp:anchor distT="0" distB="0" distL="114300" distR="114300" simplePos="0" relativeHeight="251736064" behindDoc="0" locked="0" layoutInCell="1" allowOverlap="1" wp14:anchorId="12D52894" wp14:editId="17D27663">
                <wp:simplePos x="0" y="0"/>
                <wp:positionH relativeFrom="page">
                  <wp:align>center</wp:align>
                </wp:positionH>
                <wp:positionV relativeFrom="paragraph">
                  <wp:posOffset>3228948</wp:posOffset>
                </wp:positionV>
                <wp:extent cx="4801870" cy="2456815"/>
                <wp:effectExtent l="0" t="0" r="17780" b="19685"/>
                <wp:wrapTopAndBottom/>
                <wp:docPr id="99" name="Group 26"/>
                <wp:cNvGraphicFramePr/>
                <a:graphic xmlns:a="http://schemas.openxmlformats.org/drawingml/2006/main">
                  <a:graphicData uri="http://schemas.microsoft.com/office/word/2010/wordprocessingGroup">
                    <wpg:wgp>
                      <wpg:cNvGrpSpPr/>
                      <wpg:grpSpPr>
                        <a:xfrm>
                          <a:off x="0" y="0"/>
                          <a:ext cx="4801870" cy="2456815"/>
                          <a:chOff x="0" y="0"/>
                          <a:chExt cx="8369300" cy="3378200"/>
                        </a:xfrm>
                      </wpg:grpSpPr>
                      <wpg:grpSp>
                        <wpg:cNvPr id="100" name="Group 100"/>
                        <wpg:cNvGrpSpPr/>
                        <wpg:grpSpPr>
                          <a:xfrm>
                            <a:off x="55433" y="125566"/>
                            <a:ext cx="8313867" cy="3188021"/>
                            <a:chOff x="55433" y="125566"/>
                            <a:chExt cx="8313867" cy="3188021"/>
                          </a:xfrm>
                        </wpg:grpSpPr>
                        <wps:wsp>
                          <wps:cNvPr id="101" name="Straight Arrow Connector 101"/>
                          <wps:cNvCnPr>
                            <a:cxnSpLocks/>
                          </wps:cNvCnPr>
                          <wps:spPr>
                            <a:xfrm>
                              <a:off x="5461010" y="1034556"/>
                              <a:ext cx="0" cy="10769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2" name="Rectangle 102"/>
                          <wps:cNvSpPr/>
                          <wps:spPr>
                            <a:xfrm>
                              <a:off x="4952267" y="218665"/>
                              <a:ext cx="2427515" cy="53750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0721B79A"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wps:txbx>
                          <wps:bodyPr rtlCol="0" anchor="ctr"/>
                        </wps:wsp>
                        <wps:wsp>
                          <wps:cNvPr id="103" name="Rectangle 103"/>
                          <wps:cNvSpPr/>
                          <wps:spPr>
                            <a:xfrm>
                              <a:off x="4959078" y="2250582"/>
                              <a:ext cx="2801695" cy="51554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38D45CB"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MQTT  Broker</w:t>
                                </w:r>
                              </w:p>
                            </w:txbxContent>
                          </wps:txbx>
                          <wps:bodyPr rtlCol="0" anchor="ctr"/>
                        </wps:wsp>
                        <wps:wsp>
                          <wps:cNvPr id="104" name="Straight Arrow Connector 104"/>
                          <wps:cNvCnPr>
                            <a:cxnSpLocks/>
                          </wps:cNvCnPr>
                          <wps:spPr>
                            <a:xfrm flipV="1">
                              <a:off x="5803400" y="951121"/>
                              <a:ext cx="0" cy="11603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17"/>
                          <wps:cNvSpPr txBox="1"/>
                          <wps:spPr>
                            <a:xfrm>
                              <a:off x="5917592" y="1106656"/>
                              <a:ext cx="2451708" cy="839471"/>
                            </a:xfrm>
                            <a:prstGeom prst="rect">
                              <a:avLst/>
                            </a:prstGeom>
                            <a:noFill/>
                            <a:ln w="12700">
                              <a:solidFill>
                                <a:schemeClr val="tx1"/>
                              </a:solidFill>
                            </a:ln>
                          </wps:spPr>
                          <wps:txbx>
                            <w:txbxContent>
                              <w:p w14:paraId="4DBB5516"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về vi điều khiển</w:t>
                                </w:r>
                              </w:p>
                            </w:txbxContent>
                          </wps:txbx>
                          <wps:bodyPr wrap="square" rtlCol="0">
                            <a:noAutofit/>
                          </wps:bodyPr>
                        </wps:wsp>
                        <wps:wsp>
                          <wps:cNvPr id="106" name="TextBox 18"/>
                          <wps:cNvSpPr txBox="1"/>
                          <wps:spPr>
                            <a:xfrm>
                              <a:off x="2200521" y="2641863"/>
                              <a:ext cx="2425701" cy="671724"/>
                            </a:xfrm>
                            <a:prstGeom prst="rect">
                              <a:avLst/>
                            </a:prstGeom>
                            <a:noFill/>
                            <a:ln w="12700">
                              <a:solidFill>
                                <a:schemeClr val="tx1"/>
                              </a:solidFill>
                            </a:ln>
                          </wps:spPr>
                          <wps:txbx>
                            <w:txbxContent>
                              <w:p w14:paraId="26BC0CC1"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MQTT Broker</w:t>
                                </w:r>
                              </w:p>
                            </w:txbxContent>
                          </wps:txbx>
                          <wps:bodyPr wrap="square" rtlCol="0">
                            <a:noAutofit/>
                          </wps:bodyPr>
                        </wps:wsp>
                        <wps:wsp>
                          <wps:cNvPr id="107" name="Straight Arrow Connector 107"/>
                          <wps:cNvCnPr>
                            <a:cxnSpLocks/>
                          </wps:cNvCnPr>
                          <wps:spPr>
                            <a:xfrm>
                              <a:off x="1974958" y="2581737"/>
                              <a:ext cx="268119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8" name="Rectangle 108"/>
                          <wps:cNvSpPr/>
                          <wps:spPr>
                            <a:xfrm>
                              <a:off x="99266" y="2011727"/>
                              <a:ext cx="1622738" cy="10491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174200D6"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wps:txbx>
                          <wps:bodyPr rtlCol="0" anchor="ctr"/>
                        </wps:wsp>
                        <wps:wsp>
                          <wps:cNvPr id="109" name="Rectangle 109"/>
                          <wps:cNvSpPr/>
                          <wps:spPr>
                            <a:xfrm>
                              <a:off x="55433" y="125566"/>
                              <a:ext cx="1891626" cy="772732"/>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A26D879"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wps:txbx>
                          <wps:bodyPr rtlCol="0" anchor="ctr"/>
                        </wps:wsp>
                        <wps:wsp>
                          <wps:cNvPr id="115" name="Straight Arrow Connector 115"/>
                          <wps:cNvCnPr>
                            <a:cxnSpLocks/>
                          </wps:cNvCnPr>
                          <wps:spPr>
                            <a:xfrm flipH="1">
                              <a:off x="2032960" y="506747"/>
                              <a:ext cx="268687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16" name="TextBox 23"/>
                          <wps:cNvSpPr txBox="1"/>
                          <wps:spPr>
                            <a:xfrm>
                              <a:off x="2200521" y="1002669"/>
                              <a:ext cx="3092554" cy="1019992"/>
                            </a:xfrm>
                            <a:prstGeom prst="rect">
                              <a:avLst/>
                            </a:prstGeom>
                            <a:noFill/>
                            <a:ln w="12700">
                              <a:solidFill>
                                <a:schemeClr val="tx1"/>
                              </a:solidFill>
                            </a:ln>
                          </wps:spPr>
                          <wps:txbx>
                            <w:txbxContent>
                              <w:p w14:paraId="1F4B85C8"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lại về MQTT Broker thông báo đã bật</w:t>
                                </w:r>
                              </w:p>
                            </w:txbxContent>
                          </wps:txbx>
                          <wps:bodyPr wrap="square" rtlCol="0">
                            <a:noAutofit/>
                          </wps:bodyPr>
                        </wps:wsp>
                        <wps:wsp>
                          <wps:cNvPr id="117" name="Straight Arrow Connector 117"/>
                          <wps:cNvCnPr>
                            <a:cxnSpLocks/>
                          </wps:cNvCnPr>
                          <wps:spPr>
                            <a:xfrm flipH="1">
                              <a:off x="1975114" y="2385973"/>
                              <a:ext cx="269375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18" name="Rectangle 118"/>
                        <wps:cNvSpPr/>
                        <wps:spPr>
                          <a:xfrm>
                            <a:off x="0" y="0"/>
                            <a:ext cx="8369300" cy="3378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12D52894" id="_x0000_s1080" style="position:absolute;left:0;text-align:left;margin-left:0;margin-top:254.25pt;width:378.1pt;height:193.45pt;z-index:251736064;mso-position-horizontal:center;mso-position-horizontal-relative:page" coordsize="83693,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">
                <v:group id="Group 100" o:spid="_x0000_s1081" style="position:absolute;left:554;top:1255;width:83139;height:31880" coordorigin="554,1255" coordsize="83138,3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Straight Arrow Connector 101" o:spid="_x0000_s1082" type="#_x0000_t32" style="position:absolute;left:54610;top:10345;width:0;height:10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" strokecolor="#4472c4 [3204]" strokeweight="1pt">
                    <v:stroke endarrow="block" joinstyle="miter"/>
                    <o:lock v:ext="edit" shapetype="f"/>
                  </v:shape>
                  <v:rect id="Rectangle 102" o:spid="_x0000_s1083" style="position:absolute;left:49522;top:2186;width:24275;height:5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14:paraId="0721B79A"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Vi điều khiển</w:t>
                          </w:r>
                        </w:p>
                      </w:txbxContent>
                    </v:textbox>
                  </v:rect>
                  <v:rect id="Rectangle 103" o:spid="_x0000_s1084" style="position:absolute;left:49590;top:22505;width:28017;height:5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" fillcolor="#4472c4 [3204]" strokecolor="#1f3763 [1604]" strokeweight="1pt">
                    <v:textbox>
                      <w:txbxContent>
                        <w:p w14:paraId="338D45CB"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MQTT  Broker</w:t>
                          </w:r>
                        </w:p>
                      </w:txbxContent>
                    </v:textbox>
                  </v:rect>
                  <v:shape id="Straight Arrow Connector 104" o:spid="_x0000_s1085" type="#_x0000_t32" style="position:absolute;left:58034;top:9511;width:0;height:11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" strokecolor="#4472c4 [3204]" strokeweight="1pt">
                    <v:stroke endarrow="block" joinstyle="miter"/>
                    <o:lock v:ext="edit" shapetype="f"/>
                  </v:shape>
                  <v:shape id="TextBox 17" o:spid="_x0000_s1086" type="#_x0000_t202" style="position:absolute;left:59175;top:11066;width:24518;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" filled="f" strokecolor="black [3213]" strokeweight="1pt">
                    <v:textbox>
                      <w:txbxContent>
                        <w:p w14:paraId="4DBB5516"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về vi điều khiển</w:t>
                          </w:r>
                        </w:p>
                      </w:txbxContent>
                    </v:textbox>
                  </v:shape>
                  <v:shape id="TextBox 18" o:spid="_x0000_s1087" type="#_x0000_t202" style="position:absolute;left:22005;top:26418;width:24257;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" filled="f" strokecolor="black [3213]" strokeweight="1pt">
                    <v:textbox>
                      <w:txbxContent>
                        <w:p w14:paraId="26BC0CC1"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Chuyển tiếp chuỗi “11” lên MQTT Broker</w:t>
                          </w:r>
                        </w:p>
                      </w:txbxContent>
                    </v:textbox>
                  </v:shape>
                  <v:shape id="Straight Arrow Connector 107" o:spid="_x0000_s1088" type="#_x0000_t32" style="position:absolute;left:19749;top:25817;width:26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" strokecolor="#4472c4 [3204]" strokeweight="1pt">
                    <v:stroke endarrow="block" joinstyle="miter"/>
                    <o:lock v:ext="edit" shapetype="f"/>
                  </v:shape>
                  <v:rect id="Rectangle 108" o:spid="_x0000_s1089" style="position:absolute;left:992;top:20117;width:16228;height:10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4472c4 [3204]" strokecolor="#1f3763 [1604]" strokeweight="1pt">
                    <v:textbox>
                      <w:txbxContent>
                        <w:p w14:paraId="174200D6"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Giao diện web đổi trạng thái</w:t>
                          </w:r>
                        </w:p>
                      </w:txbxContent>
                    </v:textbox>
                  </v:rect>
                  <v:rect id="Rectangle 109" o:spid="_x0000_s1090" style="position:absolute;left:554;top:1255;width:18916;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" fillcolor="#4472c4 [3204]" strokecolor="#1f3763 [1604]" strokeweight="1pt">
                    <v:textbox>
                      <w:txbxContent>
                        <w:p w14:paraId="5A26D879" w14:textId="77777777" w:rsidR="00195849" w:rsidRPr="00C7364C" w:rsidRDefault="00195849" w:rsidP="00195849">
                          <w:pPr>
                            <w:jc w:val="center"/>
                            <w:rPr>
                              <w:rFonts w:ascii="Times New Roman" w:hAnsi="Times New Roman" w:cs="Times New Roman"/>
                              <w:b/>
                              <w:bCs/>
                              <w:color w:val="FFFFFF" w:themeColor="light1"/>
                              <w:kern w:val="24"/>
                              <w:sz w:val="26"/>
                              <w:szCs w:val="26"/>
                            </w:rPr>
                          </w:pPr>
                          <w:r w:rsidRPr="00C7364C">
                            <w:rPr>
                              <w:rFonts w:ascii="Times New Roman" w:hAnsi="Times New Roman" w:cs="Times New Roman"/>
                              <w:b/>
                              <w:bCs/>
                              <w:color w:val="FFFFFF" w:themeColor="light1"/>
                              <w:kern w:val="24"/>
                              <w:sz w:val="26"/>
                              <w:szCs w:val="26"/>
                            </w:rPr>
                            <w:t>Bật Rơ Le 1</w:t>
                          </w:r>
                        </w:p>
                      </w:txbxContent>
                    </v:textbox>
                  </v:rect>
                  <v:shape id="Straight Arrow Connector 115" o:spid="_x0000_s1091" type="#_x0000_t32" style="position:absolute;left:20329;top:5067;width:268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" strokecolor="#4472c4 [3204]" strokeweight="1pt">
                    <v:stroke endarrow="block" joinstyle="miter"/>
                    <o:lock v:ext="edit" shapetype="f"/>
                  </v:shape>
                  <v:shape id="TextBox 23" o:spid="_x0000_s1092" type="#_x0000_t202" style="position:absolute;left:22005;top:10026;width:30925;height:10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" filled="f" strokecolor="black [3213]" strokeweight="1pt">
                    <v:textbox>
                      <w:txbxContent>
                        <w:p w14:paraId="1F4B85C8" w14:textId="77777777" w:rsidR="00195849" w:rsidRPr="00C7364C" w:rsidRDefault="00195849" w:rsidP="00195849">
                          <w:pPr>
                            <w:rPr>
                              <w:rFonts w:ascii="Times New Roman" w:hAnsi="Times New Roman" w:cs="Times New Roman"/>
                              <w:b/>
                              <w:bCs/>
                              <w:color w:val="000000" w:themeColor="text1"/>
                              <w:kern w:val="24"/>
                              <w:sz w:val="26"/>
                              <w:szCs w:val="26"/>
                            </w:rPr>
                          </w:pPr>
                          <w:r w:rsidRPr="00C7364C">
                            <w:rPr>
                              <w:rFonts w:ascii="Times New Roman" w:hAnsi="Times New Roman" w:cs="Times New Roman"/>
                              <w:b/>
                              <w:bCs/>
                              <w:color w:val="000000" w:themeColor="text1"/>
                              <w:kern w:val="24"/>
                              <w:sz w:val="26"/>
                              <w:szCs w:val="26"/>
                            </w:rPr>
                            <w:t>Gửi chuỗi “11” lại về MQTT Broker thông báo đã bật</w:t>
                          </w:r>
                        </w:p>
                      </w:txbxContent>
                    </v:textbox>
                  </v:shape>
                  <v:shape id="Straight Arrow Connector 117" o:spid="_x0000_s1093" type="#_x0000_t32" style="position:absolute;left:19751;top:23859;width:269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" strokecolor="#4472c4 [3204]" strokeweight="1pt">
                    <v:stroke endarrow="block" joinstyle="miter"/>
                    <o:lock v:ext="edit" shapetype="f"/>
                  </v:shape>
                </v:group>
                <v:rect id="Rectangle 118" o:spid="_x0000_s1094" style="position:absolute;width:83693;height:33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" filled="f" strokecolor="black [3200]" strokeweight="1.5pt">
                  <v:stroke joinstyle="round"/>
                </v:rect>
                <w10:wrap type="topAndBottom" anchorx="page"/>
              </v:group>
            </w:pict>
          </mc:Fallback>
        </mc:AlternateContent>
      </w:r>
      <w:r w:rsidR="00195849">
        <w:t xml:space="preserve">Quá trình bật bằng Webserver </w:t>
      </w:r>
      <w:r w:rsidR="00C7364C">
        <w:t>với thiết bị 1</w:t>
      </w:r>
    </w:p>
    <w:p w14:paraId="53DDD6F4" w14:textId="3323A7DD" w:rsidR="00513BCD" w:rsidRDefault="00513BCD" w:rsidP="005E453C">
      <w:pPr>
        <w:pStyle w:val="level2"/>
      </w:pPr>
      <w:bookmarkStart w:id="66" w:name="_Toc103331513"/>
      <w:r>
        <w:lastRenderedPageBreak/>
        <w:t>Sơ đồ khối</w:t>
      </w:r>
      <w:bookmarkEnd w:id="66"/>
    </w:p>
    <w:bookmarkStart w:id="67" w:name="_Hlk103244683"/>
    <w:p w14:paraId="6056131E" w14:textId="2C4D3BD7" w:rsidR="005E453C" w:rsidRPr="00B8583C" w:rsidRDefault="00B8583C" w:rsidP="005E453C">
      <w:pPr>
        <w:pStyle w:val="content"/>
        <w:ind w:firstLine="0"/>
        <w:rPr>
          <w:i/>
          <w:iCs/>
        </w:rPr>
      </w:pPr>
      <w:r w:rsidRPr="00B8583C">
        <w:rPr>
          <w:i/>
          <w:iCs/>
          <w:noProof/>
        </w:rPr>
        <mc:AlternateContent>
          <mc:Choice Requires="wpg">
            <w:drawing>
              <wp:anchor distT="0" distB="0" distL="114300" distR="114300" simplePos="0" relativeHeight="251694080" behindDoc="0" locked="0" layoutInCell="1" allowOverlap="1" wp14:anchorId="0AFB2F56" wp14:editId="7A8E1502">
                <wp:simplePos x="0" y="0"/>
                <wp:positionH relativeFrom="margin">
                  <wp:align>left</wp:align>
                </wp:positionH>
                <wp:positionV relativeFrom="paragraph">
                  <wp:posOffset>404495</wp:posOffset>
                </wp:positionV>
                <wp:extent cx="5549265" cy="1438910"/>
                <wp:effectExtent l="0" t="0" r="13335" b="27940"/>
                <wp:wrapTopAndBottom/>
                <wp:docPr id="1039" name="Group 49"/>
                <wp:cNvGraphicFramePr/>
                <a:graphic xmlns:a="http://schemas.openxmlformats.org/drawingml/2006/main">
                  <a:graphicData uri="http://schemas.microsoft.com/office/word/2010/wordprocessingGroup">
                    <wpg:wgp>
                      <wpg:cNvGrpSpPr/>
                      <wpg:grpSpPr>
                        <a:xfrm>
                          <a:off x="0" y="0"/>
                          <a:ext cx="5549265" cy="1438910"/>
                          <a:chOff x="0" y="0"/>
                          <a:chExt cx="6038850" cy="1055059"/>
                        </a:xfrm>
                      </wpg:grpSpPr>
                      <wpg:grpSp>
                        <wpg:cNvPr id="1043" name="Group 1043"/>
                        <wpg:cNvGrpSpPr/>
                        <wpg:grpSpPr>
                          <a:xfrm>
                            <a:off x="62046" y="77412"/>
                            <a:ext cx="5916721" cy="827593"/>
                            <a:chOff x="62046" y="77412"/>
                            <a:chExt cx="5916721" cy="827593"/>
                          </a:xfrm>
                        </wpg:grpSpPr>
                        <wps:wsp>
                          <wps:cNvPr id="1044" name="Cloud 1044"/>
                          <wps:cNvSpPr/>
                          <wps:spPr>
                            <a:xfrm>
                              <a:off x="2291550" y="77412"/>
                              <a:ext cx="1454950" cy="793325"/>
                            </a:xfrm>
                            <a:prstGeom prst="cloud">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62BDB" w14:textId="77777777" w:rsidR="00B8583C" w:rsidRDefault="00B8583C" w:rsidP="00B8583C">
                                <w:pPr>
                                  <w:spacing w:line="254" w:lineRule="auto"/>
                                  <w:jc w:val="center"/>
                                  <w:rPr>
                                    <w:rFonts w:eastAsia="Calibri" w:hAnsi="Calibri"/>
                                    <w:b/>
                                    <w:bCs/>
                                    <w:color w:val="FFFFFF"/>
                                    <w:kern w:val="24"/>
                                  </w:rPr>
                                </w:pPr>
                                <w:r>
                                  <w:rPr>
                                    <w:rFonts w:eastAsia="Calibri" w:hAnsi="Calibri"/>
                                    <w:b/>
                                    <w:bCs/>
                                    <w:color w:val="FFFFFF"/>
                                    <w:kern w:val="24"/>
                                  </w:rPr>
                                  <w:t>MQTT Broker</w:t>
                                </w:r>
                              </w:p>
                            </w:txbxContent>
                          </wps:txbx>
                          <wps:bodyPr rtlCol="0" anchor="ctr"/>
                        </wps:wsp>
                        <wps:wsp>
                          <wps:cNvPr id="1046" name="Straight Arrow Connector 1046"/>
                          <wps:cNvCnPr>
                            <a:cxnSpLocks/>
                          </wps:cNvCnPr>
                          <wps:spPr>
                            <a:xfrm>
                              <a:off x="1129609" y="395783"/>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49" name="Straight Arrow Connector 1049"/>
                          <wps:cNvCnPr>
                            <a:cxnSpLocks/>
                          </wps:cNvCnPr>
                          <wps:spPr>
                            <a:xfrm flipH="1">
                              <a:off x="1129609" y="593856"/>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0" name="Rectangle 1050"/>
                          <wps:cNvSpPr/>
                          <wps:spPr>
                            <a:xfrm>
                              <a:off x="62046" y="249641"/>
                              <a:ext cx="925451" cy="4838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D57BB"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Mạch ESP32</w:t>
                                </w:r>
                              </w:p>
                            </w:txbxContent>
                          </wps:txbx>
                          <wps:bodyPr rtlCol="0" anchor="ctr"/>
                        </wps:wsp>
                        <wps:wsp>
                          <wps:cNvPr id="1051" name="Rectangle 1051"/>
                          <wps:cNvSpPr/>
                          <wps:spPr>
                            <a:xfrm>
                              <a:off x="1325974" y="112465"/>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BA5C7"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2" name="Rectangle 1052"/>
                          <wps:cNvSpPr/>
                          <wps:spPr>
                            <a:xfrm>
                              <a:off x="1325974" y="670666"/>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3C571"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3" name="Straight Arrow Connector 1053"/>
                          <wps:cNvCnPr>
                            <a:cxnSpLocks/>
                          </wps:cNvCnPr>
                          <wps:spPr>
                            <a:xfrm>
                              <a:off x="3882355" y="430052"/>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4" name="Straight Arrow Connector 1054"/>
                          <wps:cNvCnPr>
                            <a:cxnSpLocks/>
                          </wps:cNvCnPr>
                          <wps:spPr>
                            <a:xfrm flipH="1">
                              <a:off x="3882355" y="628125"/>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5" name="Rectangle 1055"/>
                          <wps:cNvSpPr/>
                          <wps:spPr>
                            <a:xfrm>
                              <a:off x="4078720" y="146734"/>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A6D72"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6" name="Rectangle 1056"/>
                          <wps:cNvSpPr/>
                          <wps:spPr>
                            <a:xfrm>
                              <a:off x="4078720" y="704935"/>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958FBF"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7" name="Rectangle 1057"/>
                          <wps:cNvSpPr/>
                          <wps:spPr>
                            <a:xfrm>
                              <a:off x="5057962" y="318279"/>
                              <a:ext cx="920805" cy="450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B86A6F"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Máy tính</w:t>
                                </w:r>
                              </w:p>
                              <w:p w14:paraId="3DD7C1D9"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Điện thoại</w:t>
                                </w:r>
                              </w:p>
                            </w:txbxContent>
                          </wps:txbx>
                          <wps:bodyPr rtlCol="0" anchor="ctr"/>
                        </wps:wsp>
                      </wpg:grpSp>
                      <wps:wsp>
                        <wps:cNvPr id="1058" name="Rectangle 1058"/>
                        <wps:cNvSpPr/>
                        <wps:spPr>
                          <a:xfrm>
                            <a:off x="0" y="0"/>
                            <a:ext cx="6038850" cy="105505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FB2F56" id="Group 49" o:spid="_x0000_s1095" style="position:absolute;left:0;text-align:left;margin-left:0;margin-top:31.85pt;width:436.95pt;height:113.3pt;z-index:251694080;mso-position-horizontal:left;mso-position-horizontal-relative:margin;mso-width-relative:margin;mso-height-relative:margin" coordsize="60388,1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">
                <v:group id="Group 1043" o:spid="_x0000_s1096" style="position:absolute;left:620;top:774;width:59167;height:8276" coordorigin="620,774" coordsize="59167,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Cloud 1044" o:spid="_x0000_s1097" style="position:absolute;left:22915;top:774;width:14550;height:793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ed7d31 [3205]" strokecolor="black [3213]" strokeweight="1pt">
                    <v:stroke joinstyle="miter"/>
                    <v:formulas/>
                    <v:path arrowok="t" o:connecttype="custom" o:connectlocs="158057,480715;72748,466078;233331,640885;196014,647882;554969,717849;532471,685896;970876,638168;961884,673224;1149444,421527;1258936,552573;1407731,281961;1358964,331103;1290729,99643;1293289,122855;979330,72575;1004320,42972;745696,86678;757786,61152;471512,95346;515295,120101;138995,289949;131350,263891" o:connectangles="0,0,0,0,0,0,0,0,0,0,0,0,0,0,0,0,0,0,0,0,0,0" textboxrect="0,0,43200,43200"/>
                    <v:textbox>
                      <w:txbxContent>
                        <w:p w14:paraId="73D62BDB" w14:textId="77777777" w:rsidR="00B8583C" w:rsidRDefault="00B8583C" w:rsidP="00B8583C">
                          <w:pPr>
                            <w:spacing w:line="254" w:lineRule="auto"/>
                            <w:jc w:val="center"/>
                            <w:rPr>
                              <w:rFonts w:eastAsia="Calibri" w:hAnsi="Calibri"/>
                              <w:b/>
                              <w:bCs/>
                              <w:color w:val="FFFFFF"/>
                              <w:kern w:val="24"/>
                            </w:rPr>
                          </w:pPr>
                          <w:r>
                            <w:rPr>
                              <w:rFonts w:eastAsia="Calibri" w:hAnsi="Calibri"/>
                              <w:b/>
                              <w:bCs/>
                              <w:color w:val="FFFFFF"/>
                              <w:kern w:val="24"/>
                            </w:rPr>
                            <w:t>MQTT Broker</w:t>
                          </w:r>
                        </w:p>
                      </w:txbxContent>
                    </v:textbox>
                  </v:shape>
                  <v:shape id="Straight Arrow Connector 1046" o:spid="_x0000_s1098" type="#_x0000_t32" style="position:absolute;left:11296;top:3957;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" strokecolor="black [3200]" strokeweight="3pt">
                    <v:stroke endarrow="block" joinstyle="miter"/>
                    <o:lock v:ext="edit" shapetype="f"/>
                  </v:shape>
                  <v:shape id="Straight Arrow Connector 1049" o:spid="_x0000_s1099" type="#_x0000_t32" style="position:absolute;left:11296;top:5938;width:8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" strokecolor="black [3200]" strokeweight="3pt">
                    <v:stroke endarrow="block" joinstyle="miter"/>
                    <o:lock v:ext="edit" shapetype="f"/>
                  </v:shape>
                  <v:rect id="Rectangle 1050" o:spid="_x0000_s1100" style="position:absolute;left:620;top:2496;width:9254;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" fillcolor="white [3212]" strokecolor="black [3213]" strokeweight="1pt">
                    <v:textbox>
                      <w:txbxContent>
                        <w:p w14:paraId="7A5D57BB"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Mạch ESP32</w:t>
                          </w:r>
                        </w:p>
                      </w:txbxContent>
                    </v:textbox>
                  </v:rect>
                  <v:rect id="Rectangle 1051" o:spid="_x0000_s1101" style="position:absolute;left:13259;top:1124;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" fillcolor="white [3212]" strokecolor="black [3213]" strokeweight="1pt">
                    <v:textbox>
                      <w:txbxContent>
                        <w:p w14:paraId="69FBA5C7"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2" o:spid="_x0000_s1102" style="position:absolute;left:13259;top:6706;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" fillcolor="white [3212]" strokecolor="black [3213]" strokeweight="1pt">
                    <v:textbox>
                      <w:txbxContent>
                        <w:p w14:paraId="7613C571"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shape id="Straight Arrow Connector 1053" o:spid="_x0000_s1103" type="#_x0000_t32" style="position:absolute;left:38823;top:4300;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" strokecolor="black [3200]" strokeweight="3pt">
                    <v:stroke endarrow="block" joinstyle="miter"/>
                    <o:lock v:ext="edit" shapetype="f"/>
                  </v:shape>
                  <v:shape id="Straight Arrow Connector 1054" o:spid="_x0000_s1104" type="#_x0000_t32" style="position:absolute;left:38823;top:6281;width:8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" strokecolor="black [3200]" strokeweight="3pt">
                    <v:stroke endarrow="block" joinstyle="miter"/>
                    <o:lock v:ext="edit" shapetype="f"/>
                  </v:shape>
                  <v:rect id="Rectangle 1055" o:spid="_x0000_s1105" style="position:absolute;left:40787;top:1467;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" fillcolor="white [3212]" strokecolor="black [3213]" strokeweight="1pt">
                    <v:textbox>
                      <w:txbxContent>
                        <w:p w14:paraId="6F8A6D72"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6" o:spid="_x0000_s1106" style="position:absolute;left:40787;top:7049;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" fillcolor="white [3212]" strokecolor="black [3213]" strokeweight="1pt">
                    <v:textbox>
                      <w:txbxContent>
                        <w:p w14:paraId="2C958FBF"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rect id="Rectangle 1057" o:spid="_x0000_s1107" style="position:absolute;left:50579;top:3182;width:920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" fillcolor="white [3212]" strokecolor="black [3213]" strokeweight="1pt">
                    <v:textbox>
                      <w:txbxContent>
                        <w:p w14:paraId="00B86A6F"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Máy tính</w:t>
                          </w:r>
                        </w:p>
                        <w:p w14:paraId="3DD7C1D9" w14:textId="77777777" w:rsidR="00B8583C" w:rsidRDefault="00B8583C" w:rsidP="00B8583C">
                          <w:pPr>
                            <w:spacing w:line="254" w:lineRule="auto"/>
                            <w:jc w:val="center"/>
                            <w:rPr>
                              <w:rFonts w:eastAsia="Calibri" w:hAnsi="Calibri"/>
                              <w:b/>
                              <w:bCs/>
                              <w:color w:val="000000"/>
                              <w:kern w:val="24"/>
                            </w:rPr>
                          </w:pPr>
                          <w:r>
                            <w:rPr>
                              <w:rFonts w:eastAsia="Calibri" w:hAnsi="Calibri"/>
                              <w:b/>
                              <w:bCs/>
                              <w:color w:val="000000"/>
                              <w:kern w:val="24"/>
                            </w:rPr>
                            <w:t>Điện thoại</w:t>
                          </w:r>
                        </w:p>
                      </w:txbxContent>
                    </v:textbox>
                  </v:rect>
                </v:group>
                <v:rect id="Rectangle 1058" o:spid="_x0000_s1108" style="position:absolute;width:60388;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" filled="f" strokecolor="black [3213]" strokeweight="1.5pt"/>
                <w10:wrap type="topAndBottom" anchorx="margin"/>
              </v:group>
            </w:pict>
          </mc:Fallback>
        </mc:AlternateContent>
      </w:r>
      <w:r w:rsidRPr="00B8583C">
        <w:rPr>
          <w:i/>
          <w:iCs/>
        </w:rPr>
        <w:t>Sơ đồ g</w:t>
      </w:r>
      <w:r w:rsidR="005E453C" w:rsidRPr="00B8583C">
        <w:rPr>
          <w:i/>
          <w:iCs/>
        </w:rPr>
        <w:t>ửi nhận dữ liệu giữa mạch ESP32 và điện thoại/máy tính</w:t>
      </w:r>
    </w:p>
    <w:bookmarkEnd w:id="67"/>
    <w:p w14:paraId="6D7B7E04" w14:textId="3DD8F268" w:rsidR="005E453C" w:rsidRDefault="002A09EB" w:rsidP="00B8583C">
      <w:pPr>
        <w:pStyle w:val="content"/>
        <w:ind w:firstLine="360"/>
      </w:pPr>
      <w:r>
        <w:t>MQTT Broker được sử dụng trong đề tài được lấy miễn phí tại trang:</w:t>
      </w:r>
      <w:r w:rsidR="00FF5E42" w:rsidRPr="00FF5E42">
        <w:t xml:space="preserve"> </w:t>
      </w:r>
      <w:hyperlink r:id="rId53" w:history="1">
        <w:r w:rsidR="00FF5E42" w:rsidRPr="001C799D">
          <w:rPr>
            <w:rStyle w:val="Hyperlink"/>
          </w:rPr>
          <w:t>https://www.hivemq.com/public-mqtt-broker/</w:t>
        </w:r>
      </w:hyperlink>
      <w:r w:rsidR="00FF5E42">
        <w:t xml:space="preserve"> với:</w:t>
      </w:r>
    </w:p>
    <w:p w14:paraId="1E465A94" w14:textId="6B2ABCF5" w:rsidR="00FF5E42" w:rsidRDefault="00FF5E42" w:rsidP="00FF5E42">
      <w:pPr>
        <w:pStyle w:val="content"/>
        <w:numPr>
          <w:ilvl w:val="0"/>
          <w:numId w:val="30"/>
        </w:numPr>
      </w:pPr>
      <w:r>
        <w:t xml:space="preserve">Tên broker: </w:t>
      </w:r>
      <w:r w:rsidRPr="00FF5E42">
        <w:t>Broker: broker.hivemq.com</w:t>
      </w:r>
    </w:p>
    <w:p w14:paraId="662811A1" w14:textId="36411023" w:rsidR="00FF5E42" w:rsidRDefault="00FF5E42" w:rsidP="00FF5E42">
      <w:pPr>
        <w:pStyle w:val="content"/>
        <w:numPr>
          <w:ilvl w:val="0"/>
          <w:numId w:val="30"/>
        </w:numPr>
      </w:pPr>
      <w:r w:rsidRPr="00FF5E42">
        <w:t>TCP Port: 1883</w:t>
      </w:r>
    </w:p>
    <w:p w14:paraId="7CC86E54" w14:textId="1FEE06D5" w:rsidR="00FF5E42" w:rsidRDefault="00FF5E42" w:rsidP="00FF5E42">
      <w:pPr>
        <w:pStyle w:val="content"/>
        <w:numPr>
          <w:ilvl w:val="0"/>
          <w:numId w:val="30"/>
        </w:numPr>
      </w:pPr>
      <w:r w:rsidRPr="00FF5E42">
        <w:t>Websocket Port: 8000</w:t>
      </w:r>
    </w:p>
    <w:p w14:paraId="3040D2D0" w14:textId="71A5DF79" w:rsidR="00FF5E42" w:rsidRPr="005112C6" w:rsidRDefault="00FF5E42" w:rsidP="005112C6">
      <w:pPr>
        <w:pStyle w:val="content"/>
      </w:pPr>
      <w:r w:rsidRPr="005112C6">
        <w:t xml:space="preserve">MQTT broker sẽ làm nhiệm vụ trung gian truyền nhận </w:t>
      </w:r>
      <w:r w:rsidR="004E15B2" w:rsidRPr="005112C6">
        <w:t>các tín hiệu nút nhấn tới phần mềm hoặc truyền nhận tín hiệu từ phần mềm tới máy tính với cơ chế Publish và Subscribe như hìn</w:t>
      </w:r>
      <w:r w:rsidR="00DA0716">
        <w:t>h 3.3</w:t>
      </w:r>
    </w:p>
    <w:p w14:paraId="0D19415F" w14:textId="2F14A7EB" w:rsidR="004E15B2" w:rsidRPr="00772F29" w:rsidRDefault="001F08B3" w:rsidP="00FF5E42">
      <w:pPr>
        <w:pStyle w:val="content"/>
        <w:ind w:firstLine="0"/>
        <w:rPr>
          <w:i/>
          <w:iCs/>
        </w:rPr>
      </w:pPr>
      <w:r w:rsidRPr="00651D5D">
        <w:rPr>
          <w:noProof/>
        </w:rPr>
        <mc:AlternateContent>
          <mc:Choice Requires="wpg">
            <w:drawing>
              <wp:anchor distT="0" distB="0" distL="114300" distR="114300" simplePos="0" relativeHeight="251698176" behindDoc="0" locked="0" layoutInCell="1" allowOverlap="1" wp14:anchorId="1F0EF5F5" wp14:editId="631A3AC1">
                <wp:simplePos x="0" y="0"/>
                <wp:positionH relativeFrom="margin">
                  <wp:align>center</wp:align>
                </wp:positionH>
                <wp:positionV relativeFrom="paragraph">
                  <wp:posOffset>343259</wp:posOffset>
                </wp:positionV>
                <wp:extent cx="5024755" cy="2726690"/>
                <wp:effectExtent l="0" t="0" r="23495" b="16510"/>
                <wp:wrapSquare wrapText="bothSides"/>
                <wp:docPr id="1077" name="Group 60"/>
                <wp:cNvGraphicFramePr/>
                <a:graphic xmlns:a="http://schemas.openxmlformats.org/drawingml/2006/main">
                  <a:graphicData uri="http://schemas.microsoft.com/office/word/2010/wordprocessingGroup">
                    <wpg:wgp>
                      <wpg:cNvGrpSpPr/>
                      <wpg:grpSpPr>
                        <a:xfrm>
                          <a:off x="0" y="0"/>
                          <a:ext cx="5024755" cy="2726690"/>
                          <a:chOff x="0" y="0"/>
                          <a:chExt cx="6664411" cy="3454394"/>
                        </a:xfrm>
                      </wpg:grpSpPr>
                      <wps:wsp>
                        <wps:cNvPr id="1078" name="Rectangle 1078"/>
                        <wps:cNvSpPr/>
                        <wps:spPr>
                          <a:xfrm>
                            <a:off x="78751" y="131775"/>
                            <a:ext cx="1043188" cy="142532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4D9DCD27"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nút nhấn</w:t>
                              </w:r>
                            </w:p>
                          </w:txbxContent>
                        </wps:txbx>
                        <wps:bodyPr rtlCol="0" anchor="ctr"/>
                      </wps:wsp>
                      <wps:wsp>
                        <wps:cNvPr id="1079" name="Rectangle 1079"/>
                        <wps:cNvSpPr/>
                        <wps:spPr>
                          <a:xfrm>
                            <a:off x="78751" y="1945158"/>
                            <a:ext cx="1260241" cy="107196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39D428FC"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nguồn và ổn áp 5v</w:t>
                              </w:r>
                            </w:p>
                          </w:txbxContent>
                        </wps:txbx>
                        <wps:bodyPr rtlCol="0" anchor="ctr"/>
                      </wps:wsp>
                      <wps:wsp>
                        <wps:cNvPr id="1080" name="Rectangle 1080"/>
                        <wps:cNvSpPr/>
                        <wps:spPr>
                          <a:xfrm>
                            <a:off x="1444926" y="131775"/>
                            <a:ext cx="1547763" cy="1425321"/>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603BA065"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xử lý trung tâm (ESP32)</w:t>
                              </w:r>
                            </w:p>
                          </w:txbxContent>
                        </wps:txbx>
                        <wps:bodyPr rtlCol="0" anchor="ctr"/>
                      </wps:wsp>
                      <wps:wsp>
                        <wps:cNvPr id="1081" name="Rectangle 1081"/>
                        <wps:cNvSpPr/>
                        <wps:spPr>
                          <a:xfrm>
                            <a:off x="1751732" y="2239142"/>
                            <a:ext cx="1460711" cy="777978"/>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1222825F"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cách ly nguồn</w:t>
                              </w:r>
                            </w:p>
                          </w:txbxContent>
                        </wps:txbx>
                        <wps:bodyPr rtlCol="0" anchor="ctr"/>
                      </wps:wsp>
                      <wps:wsp>
                        <wps:cNvPr id="1082" name="Rectangle 1082"/>
                        <wps:cNvSpPr/>
                        <wps:spPr>
                          <a:xfrm>
                            <a:off x="3625183" y="2239142"/>
                            <a:ext cx="1245832" cy="777979"/>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9569746"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Relay</w:t>
                              </w:r>
                            </w:p>
                          </w:txbxContent>
                        </wps:txbx>
                        <wps:bodyPr rtlCol="0" anchor="ctr"/>
                      </wps:wsp>
                      <wps:wsp>
                        <wps:cNvPr id="1083" name="Rectangle 1083"/>
                        <wps:cNvSpPr/>
                        <wps:spPr>
                          <a:xfrm>
                            <a:off x="5331945" y="131775"/>
                            <a:ext cx="1214257" cy="2885344"/>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70A94423"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thiết bị (đèn, quạt)</w:t>
                              </w:r>
                            </w:p>
                          </w:txbxContent>
                        </wps:txbx>
                        <wps:bodyPr rtlCol="0" anchor="ctr"/>
                      </wps:wsp>
                      <wps:wsp>
                        <wps:cNvPr id="1084" name="Rectangle 1084"/>
                        <wps:cNvSpPr/>
                        <wps:spPr>
                          <a:xfrm>
                            <a:off x="3500625" y="135622"/>
                            <a:ext cx="1323384" cy="641018"/>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4E417191"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Cách ly quang</w:t>
                              </w:r>
                            </w:p>
                          </w:txbxContent>
                        </wps:txbx>
                        <wps:bodyPr rtlCol="0" anchor="ctr"/>
                      </wps:wsp>
                      <wps:wsp>
                        <wps:cNvPr id="1085" name="Rectangle 1085"/>
                        <wps:cNvSpPr/>
                        <wps:spPr>
                          <a:xfrm>
                            <a:off x="3500624" y="916078"/>
                            <a:ext cx="1413783" cy="641018"/>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8C7BE84" w14:textId="77777777" w:rsidR="00651D5D" w:rsidRPr="00651D5D" w:rsidRDefault="00651D5D" w:rsidP="00651D5D">
                              <w:pP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khuyếch đại</w:t>
                              </w:r>
                            </w:p>
                          </w:txbxContent>
                        </wps:txbx>
                        <wps:bodyPr rtlCol="0" anchor="ctr"/>
                      </wps:wsp>
                      <wps:wsp>
                        <wps:cNvPr id="1086" name="Straight Arrow Connector 1086"/>
                        <wps:cNvCnPr>
                          <a:cxnSpLocks/>
                        </wps:cNvCnPr>
                        <wps:spPr>
                          <a:xfrm>
                            <a:off x="1145751" y="916078"/>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7" name="Straight Arrow Connector 1087"/>
                        <wps:cNvCnPr>
                          <a:cxnSpLocks/>
                        </wps:cNvCnPr>
                        <wps:spPr>
                          <a:xfrm>
                            <a:off x="3084983" y="910934"/>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8" name="Straight Arrow Connector 1088"/>
                        <wps:cNvCnPr>
                          <a:cxnSpLocks/>
                        </wps:cNvCnPr>
                        <wps:spPr>
                          <a:xfrm>
                            <a:off x="4964963" y="2633867"/>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9" name="Straight Arrow Connector 1089"/>
                        <wps:cNvCnPr>
                          <a:cxnSpLocks/>
                        </wps:cNvCnPr>
                        <wps:spPr>
                          <a:xfrm flipV="1">
                            <a:off x="2419900" y="1672108"/>
                            <a:ext cx="0" cy="49505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90" name="Straight Arrow Connector 1090"/>
                        <wps:cNvCnPr>
                          <a:cxnSpLocks/>
                        </wps:cNvCnPr>
                        <wps:spPr>
                          <a:xfrm>
                            <a:off x="1409635" y="2633867"/>
                            <a:ext cx="272257"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91" name="Rectangle 1091"/>
                        <wps:cNvSpPr/>
                        <wps:spPr>
                          <a:xfrm>
                            <a:off x="0" y="0"/>
                            <a:ext cx="6664411" cy="345439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092" name="Straight Connector 1092"/>
                        <wps:cNvCnPr>
                          <a:cxnSpLocks/>
                        </wps:cNvCnPr>
                        <wps:spPr>
                          <a:xfrm flipH="1">
                            <a:off x="708871" y="3017119"/>
                            <a:ext cx="1" cy="26963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93" name="Straight Connector 1093"/>
                        <wps:cNvCnPr>
                          <a:cxnSpLocks/>
                        </wps:cNvCnPr>
                        <wps:spPr>
                          <a:xfrm>
                            <a:off x="708871" y="3286754"/>
                            <a:ext cx="353356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94" name="Straight Arrow Connector 1094"/>
                        <wps:cNvCnPr>
                          <a:cxnSpLocks/>
                        </wps:cNvCnPr>
                        <wps:spPr>
                          <a:xfrm flipV="1">
                            <a:off x="4242440" y="3044820"/>
                            <a:ext cx="0" cy="24193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a:cxnSpLocks/>
                        </wps:cNvCnPr>
                        <wps:spPr>
                          <a:xfrm>
                            <a:off x="4242440" y="1604402"/>
                            <a:ext cx="0" cy="5627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0EF5F5" id="Group 60" o:spid="_x0000_s1109" style="position:absolute;left:0;text-align:left;margin-left:0;margin-top:27.05pt;width:395.65pt;height:214.7pt;z-index:251698176;mso-position-horizontal:center;mso-position-horizontal-relative:margin;mso-width-relative:margin;mso-height-relative:margin" coordsize="66644,3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">
                <v:rect id="Rectangle 1078" o:spid="_x0000_s1110" style="position:absolute;left:787;top:1317;width:10432;height:1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" fillcolor="#4472c4 [3204]" strokecolor="#1f3763 [1604]" strokeweight="1.5pt">
                  <v:textbox>
                    <w:txbxContent>
                      <w:p w14:paraId="4D9DCD27"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nút nhấn</w:t>
                        </w:r>
                      </w:p>
                    </w:txbxContent>
                  </v:textbox>
                </v:rect>
                <v:rect id="Rectangle 1079" o:spid="_x0000_s1111" style="position:absolute;left:787;top:19451;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" fillcolor="#4472c4 [3204]" strokecolor="#1f3763 [1604]" strokeweight="1.5pt">
                  <v:textbox>
                    <w:txbxContent>
                      <w:p w14:paraId="39D428FC"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nguồn và ổn áp 5v</w:t>
                        </w:r>
                      </w:p>
                    </w:txbxContent>
                  </v:textbox>
                </v:rect>
                <v:rect id="Rectangle 1080" o:spid="_x0000_s1112" style="position:absolute;left:14449;top:1317;width:15477;height:1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" fillcolor="#4472c4 [3204]" strokecolor="#1f3763 [1604]" strokeweight="1.5pt">
                  <v:textbox>
                    <w:txbxContent>
                      <w:p w14:paraId="603BA065"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xử lý trung tâm (ESP32)</w:t>
                        </w:r>
                      </w:p>
                    </w:txbxContent>
                  </v:textbox>
                </v:rect>
                <v:rect id="Rectangle 1081" o:spid="_x0000_s1113" style="position:absolute;left:17517;top:22391;width:14607;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" fillcolor="#4472c4 [3204]" strokecolor="#1f3763 [1604]" strokeweight="1.5pt">
                  <v:textbox>
                    <w:txbxContent>
                      <w:p w14:paraId="1222825F"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cách ly nguồn</w:t>
                        </w:r>
                      </w:p>
                    </w:txbxContent>
                  </v:textbox>
                </v:rect>
                <v:rect id="Rectangle 1082" o:spid="_x0000_s1114" style="position:absolute;left:36251;top:22391;width:12459;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" fillcolor="#4472c4 [3204]" strokecolor="#1f3763 [1604]" strokeweight="1.5pt">
                  <v:textbox>
                    <w:txbxContent>
                      <w:p w14:paraId="29569746"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Relay</w:t>
                        </w:r>
                      </w:p>
                    </w:txbxContent>
                  </v:textbox>
                </v:rect>
                <v:rect id="Rectangle 1083" o:spid="_x0000_s1115" style="position:absolute;left:53319;top:1317;width:12143;height:28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" fillcolor="#4472c4 [3204]" strokecolor="#1f3763 [1604]" strokeweight="1.5pt">
                  <v:textbox>
                    <w:txbxContent>
                      <w:p w14:paraId="70A94423"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Khối thiết bị (đèn, quạt)</w:t>
                        </w:r>
                      </w:p>
                    </w:txbxContent>
                  </v:textbox>
                </v:rect>
                <v:rect id="Rectangle 1084" o:spid="_x0000_s1116" style="position:absolute;left:35006;top:1356;width:13234;height:6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" fillcolor="#4472c4 [3204]" strokecolor="#1f3763 [1604]" strokeweight="1.5pt">
                  <v:textbox>
                    <w:txbxContent>
                      <w:p w14:paraId="4E417191" w14:textId="77777777" w:rsidR="00651D5D" w:rsidRPr="00651D5D" w:rsidRDefault="00651D5D" w:rsidP="00651D5D">
                        <w:pPr>
                          <w:jc w:val="cente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Cách ly quang</w:t>
                        </w:r>
                      </w:p>
                    </w:txbxContent>
                  </v:textbox>
                </v:rect>
                <v:rect id="Rectangle 1085" o:spid="_x0000_s1117" style="position:absolute;left:35006;top:9160;width:14138;height:6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" fillcolor="#4472c4 [3204]" strokecolor="#1f3763 [1604]" strokeweight="1.5pt">
                  <v:textbox>
                    <w:txbxContent>
                      <w:p w14:paraId="28C7BE84" w14:textId="77777777" w:rsidR="00651D5D" w:rsidRPr="00651D5D" w:rsidRDefault="00651D5D" w:rsidP="00651D5D">
                        <w:pPr>
                          <w:rPr>
                            <w:rFonts w:ascii="Times New Roman" w:hAnsi="Times New Roman" w:cs="Times New Roman"/>
                            <w:color w:val="FFFFFF" w:themeColor="light1"/>
                            <w:kern w:val="24"/>
                            <w:sz w:val="28"/>
                            <w:szCs w:val="28"/>
                          </w:rPr>
                        </w:pPr>
                        <w:r w:rsidRPr="00651D5D">
                          <w:rPr>
                            <w:rFonts w:ascii="Times New Roman" w:hAnsi="Times New Roman" w:cs="Times New Roman"/>
                            <w:color w:val="FFFFFF" w:themeColor="light1"/>
                            <w:kern w:val="24"/>
                            <w:sz w:val="28"/>
                            <w:szCs w:val="28"/>
                          </w:rPr>
                          <w:t>khuyếch đại</w:t>
                        </w:r>
                      </w:p>
                    </w:txbxContent>
                  </v:textbox>
                </v:rect>
                <v:shape id="Straight Arrow Connector 1086" o:spid="_x0000_s1118" type="#_x0000_t32" style="position:absolute;left:11457;top:9160;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" strokecolor="#4472c4 [3204]" strokeweight="1.5pt">
                  <v:stroke endarrow="block" joinstyle="miter"/>
                  <o:lock v:ext="edit" shapetype="f"/>
                </v:shape>
                <v:shape id="Straight Arrow Connector 1087" o:spid="_x0000_s1119" type="#_x0000_t32" style="position:absolute;left:30849;top:9109;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" strokecolor="#4472c4 [3204]" strokeweight="1.5pt">
                  <v:stroke endarrow="block" joinstyle="miter"/>
                  <o:lock v:ext="edit" shapetype="f"/>
                </v:shape>
                <v:shape id="Straight Arrow Connector 1088" o:spid="_x0000_s1120" type="#_x0000_t32" style="position:absolute;left:49649;top:26338;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" strokecolor="#4472c4 [3204]" strokeweight="1.5pt">
                  <v:stroke endarrow="block" joinstyle="miter"/>
                  <o:lock v:ext="edit" shapetype="f"/>
                </v:shape>
                <v:shape id="Straight Arrow Connector 1089" o:spid="_x0000_s1121" type="#_x0000_t32" style="position:absolute;left:24199;top:16721;width:0;height:4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" strokecolor="#4472c4 [3204]" strokeweight="1.5pt">
                  <v:stroke endarrow="block" joinstyle="miter"/>
                  <o:lock v:ext="edit" shapetype="f"/>
                </v:shape>
                <v:shape id="Straight Arrow Connector 1090" o:spid="_x0000_s1122" type="#_x0000_t32" style="position:absolute;left:14096;top:26338;width:27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" strokecolor="#4472c4 [3204]" strokeweight="1.5pt">
                  <v:stroke endarrow="block" joinstyle="miter"/>
                  <o:lock v:ext="edit" shapetype="f"/>
                </v:shape>
                <v:rect id="Rectangle 1091" o:spid="_x0000_s1123" style="position:absolute;width:66644;height:34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" filled="f" strokecolor="black [3200]" strokeweight="1.5pt">
                  <v:stroke joinstyle="round"/>
                </v:rect>
                <v:line id="Straight Connector 1092" o:spid="_x0000_s1124" style="position:absolute;flip:x;visibility:visible;mso-wrap-style:square" from="7088,30171" to="7088,3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" strokecolor="#4472c4 [3204]" strokeweight="1.5pt">
                  <v:stroke joinstyle="miter"/>
                  <o:lock v:ext="edit" shapetype="f"/>
                </v:line>
                <v:line id="Straight Connector 1093" o:spid="_x0000_s1125" style="position:absolute;visibility:visible;mso-wrap-style:square" from="7088,32867" to="42424,3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" strokecolor="#4472c4 [3204]" strokeweight="1.5pt">
                  <v:stroke joinstyle="miter"/>
                  <o:lock v:ext="edit" shapetype="f"/>
                </v:line>
                <v:shape id="Straight Arrow Connector 1094" o:spid="_x0000_s1126" type="#_x0000_t32" style="position:absolute;left:42424;top:30448;width:0;height:2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" strokecolor="#4472c4 [3204]" strokeweight="1.5pt">
                  <v:stroke endarrow="block" joinstyle="miter"/>
                  <o:lock v:ext="edit" shapetype="f"/>
                </v:shape>
                <v:shape id="Straight Arrow Connector 168" o:spid="_x0000_s1127" type="#_x0000_t32" style="position:absolute;left:42424;top:16044;width:0;height:56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" strokecolor="#4472c4 [3204]" strokeweight="1.5pt">
                  <v:stroke endarrow="block" joinstyle="miter"/>
                  <o:lock v:ext="edit" shapetype="f"/>
                </v:shape>
                <w10:wrap type="square" anchorx="margin"/>
              </v:group>
            </w:pict>
          </mc:Fallback>
        </mc:AlternateContent>
      </w:r>
      <w:r w:rsidR="00B8583C" w:rsidRPr="00B8583C">
        <w:rPr>
          <w:i/>
          <w:iCs/>
        </w:rPr>
        <w:t>Sơ đồ khối của mạch ESP32</w:t>
      </w:r>
    </w:p>
    <w:bookmarkStart w:id="68" w:name="_Hlk103244861"/>
    <w:p w14:paraId="3E132398" w14:textId="467ABCF6" w:rsidR="00772F29" w:rsidRDefault="00772F29">
      <w:pPr>
        <w:rPr>
          <w:rFonts w:ascii="Times New Roman" w:hAnsi="Times New Roman"/>
          <w:sz w:val="28"/>
        </w:rPr>
      </w:pPr>
      <w:r>
        <w:rPr>
          <w:noProof/>
        </w:rPr>
        <mc:AlternateContent>
          <mc:Choice Requires="wps">
            <w:drawing>
              <wp:anchor distT="0" distB="0" distL="114300" distR="114300" simplePos="0" relativeHeight="251738112" behindDoc="0" locked="0" layoutInCell="1" allowOverlap="1" wp14:anchorId="5FE25621" wp14:editId="6DAFF3FE">
                <wp:simplePos x="0" y="0"/>
                <wp:positionH relativeFrom="margin">
                  <wp:align>center</wp:align>
                </wp:positionH>
                <wp:positionV relativeFrom="paragraph">
                  <wp:posOffset>2904352</wp:posOffset>
                </wp:positionV>
                <wp:extent cx="5024755" cy="635"/>
                <wp:effectExtent l="0" t="0" r="4445" b="4445"/>
                <wp:wrapSquare wrapText="bothSides"/>
                <wp:docPr id="2071" name="Text Box 207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1537BA7D" w14:textId="755E7C19" w:rsidR="00772F29" w:rsidRPr="00F62EE3" w:rsidRDefault="00772F29" w:rsidP="00772F29">
                            <w:pPr>
                              <w:pStyle w:val="Caption"/>
                              <w:rPr>
                                <w:noProof/>
                              </w:rPr>
                            </w:pPr>
                            <w:bookmarkStart w:id="69" w:name="_Toc103331448"/>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3</w:t>
                            </w:r>
                            <w:r w:rsidR="00DA0716">
                              <w:rPr>
                                <w:noProof/>
                              </w:rPr>
                              <w:fldChar w:fldCharType="end"/>
                            </w:r>
                            <w:r>
                              <w:t>: Sơ đồ khối của mạch ESP32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25621" id="Text Box 2071" o:spid="_x0000_s1128" type="#_x0000_t202" style="position:absolute;margin-left:0;margin-top:228.7pt;width:395.6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1gQ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" stroked="f">
                <v:textbox style="mso-fit-shape-to-text:t" inset="0,0,0,0">
                  <w:txbxContent>
                    <w:p w14:paraId="1537BA7D" w14:textId="755E7C19" w:rsidR="00772F29" w:rsidRPr="00F62EE3" w:rsidRDefault="00772F29" w:rsidP="00772F29">
                      <w:pPr>
                        <w:pStyle w:val="Caption"/>
                        <w:rPr>
                          <w:noProof/>
                        </w:rPr>
                      </w:pPr>
                      <w:bookmarkStart w:id="82" w:name="_Toc103331448"/>
                      <w:r>
                        <w:t xml:space="preserve">Hình </w:t>
                      </w:r>
                      <w:fldSimple w:instr=" STYLEREF 1 \s ">
                        <w:r w:rsidR="003A23B1">
                          <w:rPr>
                            <w:noProof/>
                          </w:rPr>
                          <w:t>3</w:t>
                        </w:r>
                      </w:fldSimple>
                      <w:r w:rsidR="003A23B1">
                        <w:noBreakHyphen/>
                      </w:r>
                      <w:fldSimple w:instr=" SEQ Hình \* ARABIC \s 1 ">
                        <w:r w:rsidR="003A23B1">
                          <w:rPr>
                            <w:noProof/>
                          </w:rPr>
                          <w:t>3</w:t>
                        </w:r>
                      </w:fldSimple>
                      <w:r>
                        <w:t>: Sơ đồ khối của mạch ESP32</w:t>
                      </w:r>
                      <w:bookmarkEnd w:id="82"/>
                    </w:p>
                  </w:txbxContent>
                </v:textbox>
                <w10:wrap type="square" anchorx="margin"/>
              </v:shape>
            </w:pict>
          </mc:Fallback>
        </mc:AlternateContent>
      </w:r>
      <w:r>
        <w:br w:type="page"/>
      </w:r>
    </w:p>
    <w:p w14:paraId="4D4825B4" w14:textId="4FD1C8DA" w:rsidR="00982E96" w:rsidRDefault="00CB13C2" w:rsidP="00491A0A">
      <w:pPr>
        <w:pStyle w:val="content"/>
        <w:ind w:firstLine="0"/>
      </w:pPr>
      <w:r>
        <w:lastRenderedPageBreak/>
        <w:t>Mạch ESP32 điều khiển các thiết bị bao gồm 8 khối chính:</w:t>
      </w:r>
    </w:p>
    <w:p w14:paraId="242CE1F4" w14:textId="77777777" w:rsidR="00772F29" w:rsidRDefault="00CB13C2" w:rsidP="00772F29">
      <w:pPr>
        <w:pStyle w:val="content"/>
        <w:numPr>
          <w:ilvl w:val="0"/>
          <w:numId w:val="33"/>
        </w:numPr>
        <w:ind w:left="360"/>
      </w:pPr>
      <w:r>
        <w:t>Khối nút nhấn:</w:t>
      </w:r>
    </w:p>
    <w:p w14:paraId="7FF07189" w14:textId="68E51B44" w:rsidR="00CB13C2" w:rsidRDefault="00CB13C2" w:rsidP="00772F29">
      <w:pPr>
        <w:pStyle w:val="content"/>
        <w:ind w:left="-360"/>
      </w:pPr>
      <w:r>
        <w:t xml:space="preserve">Bao gồm </w:t>
      </w:r>
      <w:r w:rsidR="00491A0A">
        <w:t>7</w:t>
      </w:r>
      <w:r>
        <w:t xml:space="preserve"> nút nhấn để bật tắt</w:t>
      </w:r>
      <w:r w:rsidR="00491A0A">
        <w:t xml:space="preserve"> 7</w:t>
      </w:r>
      <w:r>
        <w:t xml:space="preserve"> thiết bị tương ứng</w:t>
      </w:r>
    </w:p>
    <w:p w14:paraId="6BFF0CE6" w14:textId="77777777" w:rsidR="00772F29" w:rsidRDefault="00CB13C2" w:rsidP="00772F29">
      <w:pPr>
        <w:pStyle w:val="content"/>
        <w:numPr>
          <w:ilvl w:val="0"/>
          <w:numId w:val="33"/>
        </w:numPr>
        <w:ind w:left="360"/>
      </w:pPr>
      <w:r>
        <w:t>Khối xử lý trung tâm</w:t>
      </w:r>
    </w:p>
    <w:p w14:paraId="5521C519" w14:textId="531872F5" w:rsidR="00CB13C2" w:rsidRDefault="00491A0A" w:rsidP="00772F29">
      <w:pPr>
        <w:pStyle w:val="content"/>
        <w:ind w:left="360" w:firstLine="0"/>
      </w:pPr>
      <w:r>
        <w:t xml:space="preserve">Chứa vi điều khiển ESP32, </w:t>
      </w:r>
      <w:r w:rsidR="00CB13C2">
        <w:t xml:space="preserve"> </w:t>
      </w:r>
      <w:r>
        <w:t>xử lý các tín hiệu gửi đi, nhận về</w:t>
      </w:r>
    </w:p>
    <w:p w14:paraId="151D2ADD" w14:textId="77777777" w:rsidR="00772F29" w:rsidRDefault="00491A0A" w:rsidP="00772F29">
      <w:pPr>
        <w:pStyle w:val="content"/>
        <w:numPr>
          <w:ilvl w:val="0"/>
          <w:numId w:val="33"/>
        </w:numPr>
        <w:ind w:left="360"/>
      </w:pPr>
      <w:r>
        <w:t>Khối nguồn và ổn áp 5V</w:t>
      </w:r>
    </w:p>
    <w:p w14:paraId="461EBFE5" w14:textId="2103428F" w:rsidR="00491A0A" w:rsidRDefault="00491A0A" w:rsidP="00772F29">
      <w:pPr>
        <w:pStyle w:val="content"/>
        <w:ind w:left="360" w:firstLine="0"/>
      </w:pPr>
      <w:r>
        <w:t xml:space="preserve">Mạch được cấp nguồn từ 5 tới 12V, được ổn áp qua mạch ổn áp </w:t>
      </w:r>
    </w:p>
    <w:p w14:paraId="44ADDBB3" w14:textId="77777777" w:rsidR="00772F29" w:rsidRDefault="00491A0A" w:rsidP="00772F29">
      <w:pPr>
        <w:pStyle w:val="content"/>
        <w:numPr>
          <w:ilvl w:val="0"/>
          <w:numId w:val="33"/>
        </w:numPr>
        <w:ind w:left="360"/>
      </w:pPr>
      <w:r>
        <w:t>Khối cách ly nguồn</w:t>
      </w:r>
    </w:p>
    <w:p w14:paraId="496A6F98" w14:textId="5B6B767F" w:rsidR="00491A0A" w:rsidRDefault="00491A0A" w:rsidP="00772F29">
      <w:pPr>
        <w:pStyle w:val="content"/>
        <w:ind w:left="360" w:firstLine="0"/>
      </w:pPr>
      <w:r>
        <w:t>Cách ly</w:t>
      </w:r>
      <w:r w:rsidR="001A293D">
        <w:t xml:space="preserve"> độc lập thành 2 nguồn riêng biệt không chung GND, </w:t>
      </w:r>
      <w:r>
        <w:t xml:space="preserve"> </w:t>
      </w:r>
      <w:r w:rsidR="001A293D">
        <w:t>tránh tất cả mọi nhiễu từ nguồn điều khiển phía relay</w:t>
      </w:r>
    </w:p>
    <w:p w14:paraId="1B22E655" w14:textId="77777777" w:rsidR="00772F29" w:rsidRDefault="00491A0A" w:rsidP="00772F29">
      <w:pPr>
        <w:pStyle w:val="content"/>
        <w:numPr>
          <w:ilvl w:val="0"/>
          <w:numId w:val="33"/>
        </w:numPr>
        <w:ind w:left="360"/>
      </w:pPr>
      <w:r>
        <w:t>Khối cách ly quang</w:t>
      </w:r>
    </w:p>
    <w:p w14:paraId="75C14E7D" w14:textId="22E73682" w:rsidR="00491A0A" w:rsidRDefault="00491A0A" w:rsidP="00772F29">
      <w:pPr>
        <w:pStyle w:val="content"/>
        <w:ind w:left="360" w:firstLine="0"/>
      </w:pPr>
      <w:r>
        <w:t>Cách ly tín hiệu của mạch điều khiẻn với relay, tránh bị nhiễu từ relay</w:t>
      </w:r>
    </w:p>
    <w:p w14:paraId="737991D8" w14:textId="77777777" w:rsidR="00772F29" w:rsidRDefault="00491A0A" w:rsidP="00772F29">
      <w:pPr>
        <w:pStyle w:val="content"/>
        <w:numPr>
          <w:ilvl w:val="0"/>
          <w:numId w:val="33"/>
        </w:numPr>
        <w:ind w:left="360"/>
      </w:pPr>
      <w:r>
        <w:t>Khối relay</w:t>
      </w:r>
    </w:p>
    <w:p w14:paraId="613645AB" w14:textId="1E170077" w:rsidR="00491A0A" w:rsidRDefault="00491A0A" w:rsidP="00772F29">
      <w:pPr>
        <w:pStyle w:val="content"/>
        <w:ind w:left="360" w:firstLine="0"/>
      </w:pPr>
      <w:r>
        <w:t>điều khiển thiết bị 1 chiều hoặc xoay chiều thông qua tiếp đ</w:t>
      </w:r>
      <w:r w:rsidR="001A293D">
        <w:t>iểm</w:t>
      </w:r>
    </w:p>
    <w:p w14:paraId="5E54607C" w14:textId="77777777" w:rsidR="00772F29" w:rsidRDefault="001A293D" w:rsidP="00772F29">
      <w:pPr>
        <w:pStyle w:val="content"/>
        <w:numPr>
          <w:ilvl w:val="0"/>
          <w:numId w:val="33"/>
        </w:numPr>
        <w:ind w:left="360"/>
      </w:pPr>
      <w:r>
        <w:t>Khối thiết bị</w:t>
      </w:r>
    </w:p>
    <w:p w14:paraId="0C8D93A5" w14:textId="1BB104C5" w:rsidR="001A293D" w:rsidRDefault="00772F29" w:rsidP="00772F29">
      <w:pPr>
        <w:pStyle w:val="content"/>
        <w:ind w:left="360" w:firstLine="0"/>
      </w:pPr>
      <w:r>
        <w:t>N</w:t>
      </w:r>
      <w:r w:rsidR="001A293D">
        <w:t>hận tín hiệu từ relay và điều khiển thiết bị</w:t>
      </w:r>
    </w:p>
    <w:p w14:paraId="47394EAD" w14:textId="5370639E" w:rsidR="00207DA0" w:rsidRDefault="00772F29" w:rsidP="00D476E8">
      <w:pPr>
        <w:pStyle w:val="level1"/>
      </w:pPr>
      <w:bookmarkStart w:id="70" w:name="_Toc103331514"/>
      <w:bookmarkEnd w:id="68"/>
      <w:r w:rsidRPr="006F7C7D">
        <w:rPr>
          <w:noProof/>
        </w:rPr>
        <w:lastRenderedPageBreak/>
        <w:drawing>
          <wp:anchor distT="0" distB="0" distL="114300" distR="114300" simplePos="0" relativeHeight="251703296" behindDoc="0" locked="0" layoutInCell="1" allowOverlap="1" wp14:anchorId="3B85A950" wp14:editId="19AA8FD9">
            <wp:simplePos x="0" y="0"/>
            <wp:positionH relativeFrom="margin">
              <wp:align>right</wp:align>
            </wp:positionH>
            <wp:positionV relativeFrom="paragraph">
              <wp:posOffset>1637030</wp:posOffset>
            </wp:positionV>
            <wp:extent cx="8141335" cy="5563870"/>
            <wp:effectExtent l="0" t="6667" r="5397" b="5398"/>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141335" cy="5563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6EBC623A" wp14:editId="4AFE0E71">
                <wp:simplePos x="0" y="0"/>
                <wp:positionH relativeFrom="column">
                  <wp:posOffset>15875</wp:posOffset>
                </wp:positionH>
                <wp:positionV relativeFrom="paragraph">
                  <wp:posOffset>8635337</wp:posOffset>
                </wp:positionV>
                <wp:extent cx="5563870" cy="635"/>
                <wp:effectExtent l="0" t="0" r="0" b="0"/>
                <wp:wrapTopAndBottom/>
                <wp:docPr id="2072" name="Text Box 2072"/>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2396B742" w14:textId="501EB87C" w:rsidR="00772F29" w:rsidRPr="00351F15" w:rsidRDefault="00772F29" w:rsidP="00772F29">
                            <w:pPr>
                              <w:pStyle w:val="Caption"/>
                              <w:rPr>
                                <w:rFonts w:eastAsiaTheme="majorEastAsia" w:cstheme="majorBidi"/>
                                <w:b/>
                                <w:noProof/>
                                <w:szCs w:val="26"/>
                              </w:rPr>
                            </w:pPr>
                            <w:bookmarkStart w:id="71" w:name="_Toc103331449"/>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4</w:t>
                            </w:r>
                            <w:r w:rsidR="00DA0716">
                              <w:rPr>
                                <w:noProof/>
                              </w:rPr>
                              <w:fldChar w:fldCharType="end"/>
                            </w:r>
                            <w:r>
                              <w:t>: Sơ đồ nguyên lý mạch ESP32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C623A" id="Text Box 2072" o:spid="_x0000_s1129" type="#_x0000_t202" style="position:absolute;left:0;text-align:left;margin-left:1.25pt;margin-top:679.95pt;width:43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5roGgIAAEAEAAAOAAAAZHJzL2Uyb0RvYy54bWysU99v2jAQfp+0/8Hy+wi0gl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" stroked="f">
                <v:textbox style="mso-fit-shape-to-text:t" inset="0,0,0,0">
                  <w:txbxContent>
                    <w:p w14:paraId="2396B742" w14:textId="501EB87C" w:rsidR="00772F29" w:rsidRPr="00351F15" w:rsidRDefault="00772F29" w:rsidP="00772F29">
                      <w:pPr>
                        <w:pStyle w:val="Caption"/>
                        <w:rPr>
                          <w:rFonts w:eastAsiaTheme="majorEastAsia" w:cstheme="majorBidi"/>
                          <w:b/>
                          <w:noProof/>
                          <w:szCs w:val="26"/>
                        </w:rPr>
                      </w:pPr>
                      <w:bookmarkStart w:id="85" w:name="_Toc103331449"/>
                      <w:r>
                        <w:t xml:space="preserve">Hình </w:t>
                      </w:r>
                      <w:fldSimple w:instr=" STYLEREF 1 \s ">
                        <w:r w:rsidR="003A23B1">
                          <w:rPr>
                            <w:noProof/>
                          </w:rPr>
                          <w:t>3</w:t>
                        </w:r>
                      </w:fldSimple>
                      <w:r w:rsidR="003A23B1">
                        <w:noBreakHyphen/>
                      </w:r>
                      <w:fldSimple w:instr=" SEQ Hình \* ARABIC \s 1 ">
                        <w:r w:rsidR="003A23B1">
                          <w:rPr>
                            <w:noProof/>
                          </w:rPr>
                          <w:t>4</w:t>
                        </w:r>
                      </w:fldSimple>
                      <w:r>
                        <w:t>: Sơ đồ nguyên lý mạch ESP32</w:t>
                      </w:r>
                      <w:bookmarkEnd w:id="85"/>
                    </w:p>
                  </w:txbxContent>
                </v:textbox>
                <w10:wrap type="topAndBottom"/>
              </v:shape>
            </w:pict>
          </mc:Fallback>
        </mc:AlternateContent>
      </w:r>
      <w:r w:rsidR="00650349">
        <w:t>Thiết kế sơ đồ</w:t>
      </w:r>
      <w:r w:rsidR="00982E96">
        <w:t xml:space="preserve"> nguyên lý của mạch điện</w:t>
      </w:r>
      <w:bookmarkEnd w:id="70"/>
    </w:p>
    <w:p w14:paraId="39E8D375" w14:textId="77777777" w:rsidR="000148D9" w:rsidRDefault="000148D9" w:rsidP="000148D9"/>
    <w:p w14:paraId="2C57E06E" w14:textId="515AFA4D" w:rsidR="000148D9" w:rsidRDefault="00772F29" w:rsidP="00772F29">
      <w:pPr>
        <w:pStyle w:val="content"/>
        <w:ind w:firstLine="0"/>
      </w:pPr>
      <w:r>
        <w:rPr>
          <w:noProof/>
        </w:rPr>
        <mc:AlternateContent>
          <mc:Choice Requires="wps">
            <w:drawing>
              <wp:anchor distT="0" distB="0" distL="114300" distR="114300" simplePos="0" relativeHeight="251742208" behindDoc="0" locked="0" layoutInCell="1" allowOverlap="1" wp14:anchorId="509A1B2B" wp14:editId="3F0E6E49">
                <wp:simplePos x="0" y="0"/>
                <wp:positionH relativeFrom="column">
                  <wp:posOffset>0</wp:posOffset>
                </wp:positionH>
                <wp:positionV relativeFrom="paragraph">
                  <wp:posOffset>4205605</wp:posOffset>
                </wp:positionV>
                <wp:extent cx="5306695" cy="635"/>
                <wp:effectExtent l="0" t="0" r="0" b="0"/>
                <wp:wrapSquare wrapText="bothSides"/>
                <wp:docPr id="2073" name="Text Box 2073"/>
                <wp:cNvGraphicFramePr/>
                <a:graphic xmlns:a="http://schemas.openxmlformats.org/drawingml/2006/main">
                  <a:graphicData uri="http://schemas.microsoft.com/office/word/2010/wordprocessingShape">
                    <wps:wsp>
                      <wps:cNvSpPr txBox="1"/>
                      <wps:spPr>
                        <a:xfrm>
                          <a:off x="0" y="0"/>
                          <a:ext cx="5306695" cy="635"/>
                        </a:xfrm>
                        <a:prstGeom prst="rect">
                          <a:avLst/>
                        </a:prstGeom>
                        <a:solidFill>
                          <a:prstClr val="white"/>
                        </a:solidFill>
                        <a:ln>
                          <a:noFill/>
                        </a:ln>
                      </wps:spPr>
                      <wps:txbx>
                        <w:txbxContent>
                          <w:p w14:paraId="4F9A2A4D" w14:textId="72A91D2B" w:rsidR="00772F29" w:rsidRPr="00840287" w:rsidRDefault="00772F29" w:rsidP="00772F29">
                            <w:pPr>
                              <w:pStyle w:val="Caption"/>
                              <w:rPr>
                                <w:noProof/>
                              </w:rPr>
                            </w:pPr>
                            <w:bookmarkStart w:id="72" w:name="_Toc103331450"/>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5</w:t>
                            </w:r>
                            <w:r w:rsidR="00DA0716">
                              <w:rPr>
                                <w:noProof/>
                              </w:rPr>
                              <w:fldChar w:fldCharType="end"/>
                            </w:r>
                            <w:r>
                              <w:t>: Giao diện phần mềm Altium Designer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A1B2B" id="Text Box 2073" o:spid="_x0000_s1130" type="#_x0000_t202" style="position:absolute;left:0;text-align:left;margin-left:0;margin-top:331.15pt;width:417.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1DGwIAAEA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" stroked="f">
                <v:textbox style="mso-fit-shape-to-text:t" inset="0,0,0,0">
                  <w:txbxContent>
                    <w:p w14:paraId="4F9A2A4D" w14:textId="72A91D2B" w:rsidR="00772F29" w:rsidRPr="00840287" w:rsidRDefault="00772F29" w:rsidP="00772F29">
                      <w:pPr>
                        <w:pStyle w:val="Caption"/>
                        <w:rPr>
                          <w:noProof/>
                        </w:rPr>
                      </w:pPr>
                      <w:bookmarkStart w:id="87" w:name="_Toc103331450"/>
                      <w:r>
                        <w:t xml:space="preserve">Hình </w:t>
                      </w:r>
                      <w:fldSimple w:instr=" STYLEREF 1 \s ">
                        <w:r w:rsidR="003A23B1">
                          <w:rPr>
                            <w:noProof/>
                          </w:rPr>
                          <w:t>3</w:t>
                        </w:r>
                      </w:fldSimple>
                      <w:r w:rsidR="003A23B1">
                        <w:noBreakHyphen/>
                      </w:r>
                      <w:fldSimple w:instr=" SEQ Hình \* ARABIC \s 1 ">
                        <w:r w:rsidR="003A23B1">
                          <w:rPr>
                            <w:noProof/>
                          </w:rPr>
                          <w:t>5</w:t>
                        </w:r>
                      </w:fldSimple>
                      <w:r>
                        <w:t>: Giao diện phần mềm Altium Designer</w:t>
                      </w:r>
                      <w:bookmarkEnd w:id="87"/>
                    </w:p>
                  </w:txbxContent>
                </v:textbox>
                <w10:wrap type="square"/>
              </v:shape>
            </w:pict>
          </mc:Fallback>
        </mc:AlternateContent>
      </w:r>
      <w:r w:rsidR="000148D9">
        <w:rPr>
          <w:noProof/>
        </w:rPr>
        <w:drawing>
          <wp:anchor distT="0" distB="0" distL="114300" distR="114300" simplePos="0" relativeHeight="251680768" behindDoc="0" locked="0" layoutInCell="1" allowOverlap="1" wp14:anchorId="725E60CB" wp14:editId="04E6789F">
            <wp:simplePos x="0" y="0"/>
            <wp:positionH relativeFrom="margin">
              <wp:align>left</wp:align>
            </wp:positionH>
            <wp:positionV relativeFrom="paragraph">
              <wp:posOffset>469265</wp:posOffset>
            </wp:positionV>
            <wp:extent cx="5306695" cy="3679190"/>
            <wp:effectExtent l="0" t="0" r="825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06695" cy="3679190"/>
                    </a:xfrm>
                    <a:prstGeom prst="rect">
                      <a:avLst/>
                    </a:prstGeom>
                  </pic:spPr>
                </pic:pic>
              </a:graphicData>
            </a:graphic>
            <wp14:sizeRelH relativeFrom="margin">
              <wp14:pctWidth>0</wp14:pctWidth>
            </wp14:sizeRelH>
            <wp14:sizeRelV relativeFrom="margin">
              <wp14:pctHeight>0</wp14:pctHeight>
            </wp14:sizeRelV>
          </wp:anchor>
        </w:drawing>
      </w:r>
      <w:r w:rsidR="000148D9">
        <w:t>Sử dụng phần mềm Altium Designer 21.2.1 để thiết kế mạch nguyên lý:</w:t>
      </w:r>
    </w:p>
    <w:p w14:paraId="6ED62862" w14:textId="476E69F4" w:rsidR="00982E96" w:rsidRPr="00772F29" w:rsidRDefault="00137C36" w:rsidP="00772F29">
      <w:pPr>
        <w:pStyle w:val="content"/>
      </w:pPr>
      <w:r>
        <w:t>Theo sơ đồ nguyên lý hình</w:t>
      </w:r>
      <w:r w:rsidR="00DA0716">
        <w:t xml:space="preserve"> 3.4</w:t>
      </w:r>
      <w:r>
        <w:t xml:space="preserve"> : Nguồn điện sử dụng trong mạch là 12v. nguồn 12V được lấy từ bộ chuyển đổi 220V về 12V cấp cho mạch hạ áp LM2596. Module hạ áp LM2596 sẽ biến đổi 12V về 5V. Sau khi biến đổi, nguồn 5V sẽ được cung cấp cho các tiếp điểm của Relay thông qua mạch khuếch đại dùng C1815. Ngoài ra 5V sẽ đi qua khối cách ly nguồn với IC cách ly nguồn B0505S. Đầu ra của khối cách ly nguồn được nuôi cho KIT ESP</w:t>
      </w:r>
      <w:r w:rsidR="004023DF">
        <w:t>32</w:t>
      </w:r>
      <w:r>
        <w:t xml:space="preserve">. Người dùng truy cập vào trang Web và gửi các yêu cầu lên </w:t>
      </w:r>
      <w:r w:rsidR="004023DF">
        <w:t>MQTT Broker</w:t>
      </w:r>
      <w:r>
        <w:t xml:space="preserve">. </w:t>
      </w:r>
      <w:r w:rsidR="004023DF">
        <w:t>MQTT Broker</w:t>
      </w:r>
      <w:r>
        <w:t xml:space="preserve"> sẽ gửi về cho ESP</w:t>
      </w:r>
      <w:r w:rsidR="004023DF">
        <w:t>32</w:t>
      </w:r>
      <w:r>
        <w:t xml:space="preserve"> dữ liệu. ESP</w:t>
      </w:r>
      <w:r w:rsidR="004023DF">
        <w:t>32</w:t>
      </w:r>
      <w:r>
        <w:t xml:space="preserve"> sẽ nhận dữ liệu, xử lý dữ liệu và xuất các tín hiệu điều khiển qua các chân. Khi chân vi điều khiển xuất ra mức cao, Opto quang sẽ dẫn và đưa tín hiệu vào mạch khuếch đại. Mạch khuyếch đại sẽ đưa tín hiệu vào cuộn hút của Relay. Cuộn hút của Relay có điện hút tiếp điểm</w:t>
      </w:r>
      <w:r w:rsidR="004023DF">
        <w:t xml:space="preserve">, thiết bị sẽ bật. </w:t>
      </w:r>
      <w:r>
        <w:t xml:space="preserve">Ngược lại với trường hợp chânđiều khiển xuất ra mức thấp, </w:t>
      </w:r>
      <w:r w:rsidR="004023DF">
        <w:t>thiết bị sẽ tắt</w:t>
      </w:r>
    </w:p>
    <w:p w14:paraId="72402D73" w14:textId="5DCF2268" w:rsidR="00A8033E" w:rsidRDefault="00CA0AE5" w:rsidP="00761F8D">
      <w:pPr>
        <w:pStyle w:val="level2"/>
      </w:pPr>
      <w:bookmarkStart w:id="73" w:name="_Toc103331515"/>
      <w:r>
        <w:lastRenderedPageBreak/>
        <w:t>Khối xử lý trung tâm</w:t>
      </w:r>
      <w:bookmarkEnd w:id="73"/>
    </w:p>
    <w:p w14:paraId="3C5E80C7" w14:textId="77777777" w:rsidR="00772F29" w:rsidRDefault="006F7C7D" w:rsidP="00772F29">
      <w:pPr>
        <w:pStyle w:val="content"/>
        <w:keepNext/>
      </w:pPr>
      <w:r w:rsidRPr="006F7C7D">
        <w:rPr>
          <w:noProof/>
        </w:rPr>
        <w:drawing>
          <wp:inline distT="0" distB="0" distL="0" distR="0" wp14:anchorId="0E7E47BA" wp14:editId="0A3E7608">
            <wp:extent cx="3991610" cy="3697605"/>
            <wp:effectExtent l="19050" t="19050" r="27940"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1610" cy="3697605"/>
                    </a:xfrm>
                    <a:prstGeom prst="rect">
                      <a:avLst/>
                    </a:prstGeom>
                    <a:noFill/>
                    <a:ln w="12700">
                      <a:solidFill>
                        <a:schemeClr val="tx1"/>
                      </a:solidFill>
                    </a:ln>
                  </pic:spPr>
                </pic:pic>
              </a:graphicData>
            </a:graphic>
          </wp:inline>
        </w:drawing>
      </w:r>
    </w:p>
    <w:p w14:paraId="72ADE56D" w14:textId="0EE21789" w:rsidR="007F7D81" w:rsidRDefault="00772F29" w:rsidP="00772F29">
      <w:pPr>
        <w:pStyle w:val="Caption"/>
      </w:pPr>
      <w:bookmarkStart w:id="74" w:name="_Toc103331451"/>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6</w:t>
      </w:r>
      <w:r w:rsidR="00DA0716">
        <w:rPr>
          <w:noProof/>
        </w:rPr>
        <w:fldChar w:fldCharType="end"/>
      </w:r>
      <w:r>
        <w:t>: Khối MCU</w:t>
      </w:r>
      <w:bookmarkEnd w:id="74"/>
    </w:p>
    <w:p w14:paraId="00D952C9" w14:textId="77777777" w:rsidR="006F7C7D" w:rsidRDefault="00AB6494" w:rsidP="00AB6494">
      <w:pPr>
        <w:pStyle w:val="content"/>
      </w:pPr>
      <w:r>
        <w:t>Khối xử lý trung tâm gồm có 1 vi xử lý chính là ESP32</w:t>
      </w:r>
      <w:r w:rsidR="001246B4">
        <w:t xml:space="preserve">. ESP32 được sử dụng trong mạch ở dạng Kit cắm có tên là ESP32 Devkit V1. </w:t>
      </w:r>
    </w:p>
    <w:p w14:paraId="672BCBFC" w14:textId="42137E19" w:rsidR="00AB6494" w:rsidRDefault="001246B4" w:rsidP="00AB6494">
      <w:pPr>
        <w:pStyle w:val="content"/>
      </w:pPr>
      <w:r>
        <w:t>Khối xử lý trung tâm – ESP32 xử lý 7 tín hiệu đầu vào từ nút nhấn, 7 tín hiệu đầu ra rơ le. Ngoài ra, ESP32 trên mạch còn có thể xử lý các tín hiệu néu muốn ghép nối như: ADC, I2C, USART …</w:t>
      </w:r>
    </w:p>
    <w:p w14:paraId="355D93D3" w14:textId="08F5D77C" w:rsidR="001246B4" w:rsidRDefault="001246B4" w:rsidP="00AB6494">
      <w:pPr>
        <w:pStyle w:val="content"/>
      </w:pPr>
      <w:r>
        <w:t>Khối xử lý trung tâm ngoài xử lý các tín hiệu ở tầng vật lý thì còn gửi và nhận tín hiệu thông qua MQTT Broker</w:t>
      </w:r>
      <w:r w:rsidR="00761F8D">
        <w:t xml:space="preserve"> dưới dạng Publish và Subscrice từ máy tính hoặc các thiết bị khác điều khiển tới.</w:t>
      </w:r>
    </w:p>
    <w:p w14:paraId="7BC70883" w14:textId="0D02851C" w:rsidR="00CA0AE5" w:rsidRDefault="00CA0AE5" w:rsidP="00CA0AE5">
      <w:pPr>
        <w:pStyle w:val="level2"/>
      </w:pPr>
      <w:bookmarkStart w:id="75" w:name="_Toc103331516"/>
      <w:r>
        <w:lastRenderedPageBreak/>
        <w:t xml:space="preserve">Khối </w:t>
      </w:r>
      <w:r w:rsidR="00A8033E">
        <w:t>nguồn và ổn áp nguồn</w:t>
      </w:r>
      <w:bookmarkEnd w:id="75"/>
    </w:p>
    <w:p w14:paraId="0FB89812" w14:textId="77777777" w:rsidR="00772F29" w:rsidRDefault="006F7C7D" w:rsidP="00772F29">
      <w:pPr>
        <w:pStyle w:val="content"/>
        <w:keepNext/>
        <w:ind w:firstLine="0"/>
        <w:jc w:val="center"/>
      </w:pPr>
      <w:r w:rsidRPr="006F7C7D">
        <w:rPr>
          <w:noProof/>
        </w:rPr>
        <w:drawing>
          <wp:inline distT="0" distB="0" distL="0" distR="0" wp14:anchorId="251A083C" wp14:editId="7F985796">
            <wp:extent cx="3522428" cy="2279504"/>
            <wp:effectExtent l="19050" t="19050" r="20955"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7107" cy="2282532"/>
                    </a:xfrm>
                    <a:prstGeom prst="rect">
                      <a:avLst/>
                    </a:prstGeom>
                    <a:noFill/>
                    <a:ln w="12700">
                      <a:solidFill>
                        <a:schemeClr val="tx1"/>
                      </a:solidFill>
                    </a:ln>
                  </pic:spPr>
                </pic:pic>
              </a:graphicData>
            </a:graphic>
          </wp:inline>
        </w:drawing>
      </w:r>
    </w:p>
    <w:p w14:paraId="1D3727CF" w14:textId="1DBCB78B" w:rsidR="00AB6494" w:rsidRDefault="00772F29" w:rsidP="00772F29">
      <w:pPr>
        <w:pStyle w:val="Caption"/>
      </w:pPr>
      <w:bookmarkStart w:id="76" w:name="_Toc103331452"/>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7</w:t>
      </w:r>
      <w:r w:rsidR="00DA0716">
        <w:rPr>
          <w:noProof/>
        </w:rPr>
        <w:fldChar w:fldCharType="end"/>
      </w:r>
      <w:r>
        <w:t>: Khối nguồn và ổn áp nguồn</w:t>
      </w:r>
      <w:bookmarkEnd w:id="76"/>
    </w:p>
    <w:p w14:paraId="4098260C" w14:textId="2BF5CE3C" w:rsidR="00A8033E" w:rsidRDefault="00AB6494" w:rsidP="00343F75">
      <w:pPr>
        <w:pStyle w:val="content"/>
      </w:pPr>
      <w:r>
        <w:t>Mạch sử dụng nguồn điện 12V cấp vàp Module nguồn LM2569. Module nguồn LM2569 có tác dụng biến đổi nguồn cấp 12V về 5V để cấp cho Module ESP32</w:t>
      </w:r>
    </w:p>
    <w:p w14:paraId="505BD9AE" w14:textId="24FC195A" w:rsidR="00CA0AE5" w:rsidRDefault="006F7C7D" w:rsidP="00CA0AE5">
      <w:pPr>
        <w:pStyle w:val="level2"/>
      </w:pPr>
      <w:bookmarkStart w:id="77" w:name="_Toc103331517"/>
      <w:r w:rsidRPr="006F7C7D">
        <w:rPr>
          <w:noProof/>
        </w:rPr>
        <w:drawing>
          <wp:anchor distT="0" distB="0" distL="114300" distR="114300" simplePos="0" relativeHeight="251704320" behindDoc="0" locked="0" layoutInCell="1" allowOverlap="1" wp14:anchorId="2D9795AF" wp14:editId="079DFF8E">
            <wp:simplePos x="0" y="0"/>
            <wp:positionH relativeFrom="column">
              <wp:posOffset>3672067</wp:posOffset>
            </wp:positionH>
            <wp:positionV relativeFrom="paragraph">
              <wp:posOffset>96161</wp:posOffset>
            </wp:positionV>
            <wp:extent cx="1765300" cy="2313940"/>
            <wp:effectExtent l="19050" t="19050" r="25400" b="1016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65300" cy="2313940"/>
                    </a:xfrm>
                    <a:prstGeom prst="rect">
                      <a:avLst/>
                    </a:prstGeom>
                    <a:noFill/>
                    <a:ln w="12700">
                      <a:solidFill>
                        <a:schemeClr val="tx1"/>
                      </a:solidFill>
                    </a:ln>
                  </pic:spPr>
                </pic:pic>
              </a:graphicData>
            </a:graphic>
          </wp:anchor>
        </w:drawing>
      </w:r>
      <w:r w:rsidR="00CA0AE5">
        <w:t>Kh</w:t>
      </w:r>
      <w:r w:rsidR="005638C4">
        <w:t>ối cách ly nguồn</w:t>
      </w:r>
      <w:bookmarkEnd w:id="77"/>
    </w:p>
    <w:p w14:paraId="03E0E00D" w14:textId="470983B2" w:rsidR="00343F75" w:rsidRDefault="00343F75" w:rsidP="00343F75">
      <w:pPr>
        <w:pStyle w:val="content"/>
      </w:pPr>
      <w:r>
        <w:t>IC được sử dụng để cách ly nguồn là B0505s. Các tụ C3 và C4 cũng là các tụ lọc đầu vào và đầu ra của IC B0505S</w:t>
      </w:r>
      <w:r w:rsidRPr="00343F75">
        <w:t xml:space="preserve"> </w:t>
      </w:r>
    </w:p>
    <w:p w14:paraId="69B74BC9" w14:textId="65000464" w:rsidR="005638C4" w:rsidRDefault="00343F75" w:rsidP="00343F75">
      <w:pPr>
        <w:pStyle w:val="content"/>
      </w:pPr>
      <w:r>
        <w:t>Giá trị của tụ được chọn theo datasheet của nhà sản xuất yêu cầu.</w:t>
      </w:r>
    </w:p>
    <w:p w14:paraId="59F3A748" w14:textId="76655F65" w:rsidR="00650349" w:rsidRDefault="0060615A" w:rsidP="00343F75">
      <w:pPr>
        <w:pStyle w:val="content"/>
      </w:pPr>
      <w:r>
        <w:rPr>
          <w:noProof/>
        </w:rPr>
        <mc:AlternateContent>
          <mc:Choice Requires="wps">
            <w:drawing>
              <wp:anchor distT="0" distB="0" distL="114300" distR="114300" simplePos="0" relativeHeight="251744256" behindDoc="0" locked="0" layoutInCell="1" allowOverlap="1" wp14:anchorId="79F84E30" wp14:editId="4B9D4797">
                <wp:simplePos x="0" y="0"/>
                <wp:positionH relativeFrom="margin">
                  <wp:align>right</wp:align>
                </wp:positionH>
                <wp:positionV relativeFrom="paragraph">
                  <wp:posOffset>422910</wp:posOffset>
                </wp:positionV>
                <wp:extent cx="2170430" cy="635"/>
                <wp:effectExtent l="0" t="0" r="1270" b="4445"/>
                <wp:wrapSquare wrapText="bothSides"/>
                <wp:docPr id="2074" name="Text Box 2074"/>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wps:spPr>
                      <wps:txbx>
                        <w:txbxContent>
                          <w:p w14:paraId="663C17AD" w14:textId="1A9073A1" w:rsidR="0060615A" w:rsidRPr="00D51B86" w:rsidRDefault="0060615A" w:rsidP="0060615A">
                            <w:pPr>
                              <w:pStyle w:val="Caption"/>
                              <w:rPr>
                                <w:rFonts w:eastAsiaTheme="majorEastAsia" w:cstheme="majorBidi"/>
                                <w:b/>
                                <w:noProof/>
                                <w:szCs w:val="24"/>
                              </w:rPr>
                            </w:pPr>
                            <w:bookmarkStart w:id="78" w:name="_Toc103331453"/>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8</w:t>
                            </w:r>
                            <w:r w:rsidR="00DA0716">
                              <w:rPr>
                                <w:noProof/>
                              </w:rPr>
                              <w:fldChar w:fldCharType="end"/>
                            </w:r>
                            <w:r>
                              <w:t>: Khối cách ly nguồn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84E30" id="Text Box 2074" o:spid="_x0000_s1131" type="#_x0000_t202" style="position:absolute;left:0;text-align:left;margin-left:119.7pt;margin-top:33.3pt;width:170.9pt;height:.05pt;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3eaGQIAAEA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" stroked="f">
                <v:textbox style="mso-fit-shape-to-text:t" inset="0,0,0,0">
                  <w:txbxContent>
                    <w:p w14:paraId="663C17AD" w14:textId="1A9073A1" w:rsidR="0060615A" w:rsidRPr="00D51B86" w:rsidRDefault="0060615A" w:rsidP="0060615A">
                      <w:pPr>
                        <w:pStyle w:val="Caption"/>
                        <w:rPr>
                          <w:rFonts w:eastAsiaTheme="majorEastAsia" w:cstheme="majorBidi"/>
                          <w:b/>
                          <w:noProof/>
                          <w:szCs w:val="24"/>
                        </w:rPr>
                      </w:pPr>
                      <w:bookmarkStart w:id="94" w:name="_Toc103331453"/>
                      <w:r>
                        <w:t xml:space="preserve">Hình </w:t>
                      </w:r>
                      <w:fldSimple w:instr=" STYLEREF 1 \s ">
                        <w:r w:rsidR="003A23B1">
                          <w:rPr>
                            <w:noProof/>
                          </w:rPr>
                          <w:t>3</w:t>
                        </w:r>
                      </w:fldSimple>
                      <w:r w:rsidR="003A23B1">
                        <w:noBreakHyphen/>
                      </w:r>
                      <w:fldSimple w:instr=" SEQ Hình \* ARABIC \s 1 ">
                        <w:r w:rsidR="003A23B1">
                          <w:rPr>
                            <w:noProof/>
                          </w:rPr>
                          <w:t>8</w:t>
                        </w:r>
                      </w:fldSimple>
                      <w:r>
                        <w:t>: Khối cách ly nguồn</w:t>
                      </w:r>
                      <w:bookmarkEnd w:id="94"/>
                    </w:p>
                  </w:txbxContent>
                </v:textbox>
                <w10:wrap type="square" anchorx="margin"/>
              </v:shape>
            </w:pict>
          </mc:Fallback>
        </mc:AlternateContent>
      </w:r>
    </w:p>
    <w:p w14:paraId="4B1BB729" w14:textId="187232EC" w:rsidR="005638C4" w:rsidRDefault="005638C4" w:rsidP="005638C4">
      <w:pPr>
        <w:pStyle w:val="level2"/>
      </w:pPr>
      <w:r>
        <w:lastRenderedPageBreak/>
        <w:t xml:space="preserve"> </w:t>
      </w:r>
      <w:bookmarkStart w:id="79" w:name="_Toc103331518"/>
      <w:r>
        <w:t>Khối nút nhấn</w:t>
      </w:r>
      <w:bookmarkEnd w:id="79"/>
    </w:p>
    <w:p w14:paraId="70A75C73" w14:textId="34DE5E56" w:rsidR="007F7D81" w:rsidRDefault="0060615A" w:rsidP="006F7C7D">
      <w:pPr>
        <w:pStyle w:val="content"/>
        <w:jc w:val="left"/>
      </w:pPr>
      <w:r>
        <w:rPr>
          <w:noProof/>
        </w:rPr>
        <mc:AlternateContent>
          <mc:Choice Requires="wps">
            <w:drawing>
              <wp:anchor distT="0" distB="0" distL="114300" distR="114300" simplePos="0" relativeHeight="251746304" behindDoc="0" locked="0" layoutInCell="1" allowOverlap="1" wp14:anchorId="51D5E04F" wp14:editId="6E310530">
                <wp:simplePos x="0" y="0"/>
                <wp:positionH relativeFrom="column">
                  <wp:posOffset>3103245</wp:posOffset>
                </wp:positionH>
                <wp:positionV relativeFrom="paragraph">
                  <wp:posOffset>2329815</wp:posOffset>
                </wp:positionV>
                <wp:extent cx="2453640" cy="635"/>
                <wp:effectExtent l="0" t="0" r="0" b="0"/>
                <wp:wrapSquare wrapText="bothSides"/>
                <wp:docPr id="2075" name="Text Box 2075"/>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369BFD46" w14:textId="497A02FB" w:rsidR="0060615A" w:rsidRPr="00686724" w:rsidRDefault="0060615A" w:rsidP="0060615A">
                            <w:pPr>
                              <w:pStyle w:val="Caption"/>
                              <w:rPr>
                                <w:noProof/>
                              </w:rPr>
                            </w:pPr>
                            <w:bookmarkStart w:id="80" w:name="_Toc103331454"/>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9</w:t>
                            </w:r>
                            <w:r w:rsidR="00DA0716">
                              <w:rPr>
                                <w:noProof/>
                              </w:rPr>
                              <w:fldChar w:fldCharType="end"/>
                            </w:r>
                            <w:r>
                              <w:t>:Khối nút nhấn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5E04F" id="Text Box 2075" o:spid="_x0000_s1132" type="#_x0000_t202" style="position:absolute;left:0;text-align:left;margin-left:244.35pt;margin-top:183.45pt;width:193.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8+GgIAAEA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" stroked="f">
                <v:textbox style="mso-fit-shape-to-text:t" inset="0,0,0,0">
                  <w:txbxContent>
                    <w:p w14:paraId="369BFD46" w14:textId="497A02FB" w:rsidR="0060615A" w:rsidRPr="00686724" w:rsidRDefault="0060615A" w:rsidP="0060615A">
                      <w:pPr>
                        <w:pStyle w:val="Caption"/>
                        <w:rPr>
                          <w:noProof/>
                        </w:rPr>
                      </w:pPr>
                      <w:bookmarkStart w:id="97" w:name="_Toc103331454"/>
                      <w:r>
                        <w:t xml:space="preserve">Hình </w:t>
                      </w:r>
                      <w:fldSimple w:instr=" STYLEREF 1 \s ">
                        <w:r w:rsidR="003A23B1">
                          <w:rPr>
                            <w:noProof/>
                          </w:rPr>
                          <w:t>3</w:t>
                        </w:r>
                      </w:fldSimple>
                      <w:r w:rsidR="003A23B1">
                        <w:noBreakHyphen/>
                      </w:r>
                      <w:fldSimple w:instr=" SEQ Hình \* ARABIC \s 1 ">
                        <w:r w:rsidR="003A23B1">
                          <w:rPr>
                            <w:noProof/>
                          </w:rPr>
                          <w:t>9</w:t>
                        </w:r>
                      </w:fldSimple>
                      <w:r>
                        <w:t>:Khối nút nhấn</w:t>
                      </w:r>
                      <w:bookmarkEnd w:id="97"/>
                    </w:p>
                  </w:txbxContent>
                </v:textbox>
                <w10:wrap type="square"/>
              </v:shape>
            </w:pict>
          </mc:Fallback>
        </mc:AlternateContent>
      </w:r>
      <w:r w:rsidR="006F7C7D" w:rsidRPr="006F7C7D">
        <w:rPr>
          <w:noProof/>
        </w:rPr>
        <w:drawing>
          <wp:anchor distT="0" distB="0" distL="114300" distR="114300" simplePos="0" relativeHeight="251705344" behindDoc="0" locked="0" layoutInCell="1" allowOverlap="1" wp14:anchorId="168028DA" wp14:editId="3A89111A">
            <wp:simplePos x="0" y="0"/>
            <wp:positionH relativeFrom="margin">
              <wp:align>right</wp:align>
            </wp:positionH>
            <wp:positionV relativeFrom="paragraph">
              <wp:posOffset>22887</wp:posOffset>
            </wp:positionV>
            <wp:extent cx="2453640" cy="2249805"/>
            <wp:effectExtent l="19050" t="19050" r="22860" b="1714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3640" cy="224980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F7D81" w:rsidRPr="007F7D81">
        <w:t xml:space="preserve">Khối nút nhấn được gắn một điện trở kéo lên có giá trị 10K, ngoài ra còn có các Led 3mm báo tín hiệu. </w:t>
      </w:r>
    </w:p>
    <w:p w14:paraId="50DB7BA3" w14:textId="4908C62C" w:rsidR="005638C4" w:rsidRPr="007F7D81" w:rsidRDefault="007F7D81" w:rsidP="006F7C7D">
      <w:pPr>
        <w:pStyle w:val="content"/>
        <w:jc w:val="left"/>
      </w:pPr>
      <w:r w:rsidRPr="007F7D81">
        <w:t>Ngoài ra mạch còn được trang bị thêm mạch lọc thông cao RC nhằm tránh việc nút nhấn bị nhiễu khi nhấn</w:t>
      </w:r>
    </w:p>
    <w:p w14:paraId="10A1283F" w14:textId="66354787" w:rsidR="00982E96" w:rsidRDefault="00982E96" w:rsidP="005638C4">
      <w:pPr>
        <w:pStyle w:val="content"/>
        <w:ind w:firstLine="0"/>
      </w:pPr>
    </w:p>
    <w:p w14:paraId="2505F5A7" w14:textId="77777777" w:rsidR="0060615A" w:rsidRDefault="0060615A" w:rsidP="005638C4">
      <w:pPr>
        <w:pStyle w:val="content"/>
        <w:ind w:firstLine="0"/>
      </w:pPr>
    </w:p>
    <w:p w14:paraId="272D9677" w14:textId="3761DCB3" w:rsidR="00982E96" w:rsidRDefault="00982E96" w:rsidP="009739FE">
      <w:pPr>
        <w:pStyle w:val="level2"/>
      </w:pPr>
      <w:bookmarkStart w:id="81" w:name="_Toc103331519"/>
      <w:r>
        <w:t>Khối Relay</w:t>
      </w:r>
      <w:bookmarkEnd w:id="81"/>
    </w:p>
    <w:p w14:paraId="6E3AE3BF" w14:textId="77777777" w:rsidR="0060615A" w:rsidRDefault="006F7C7D" w:rsidP="0060615A">
      <w:pPr>
        <w:pStyle w:val="content"/>
        <w:keepNext/>
        <w:ind w:firstLine="0"/>
        <w:jc w:val="center"/>
      </w:pPr>
      <w:r w:rsidRPr="006F7C7D">
        <w:rPr>
          <w:noProof/>
        </w:rPr>
        <w:drawing>
          <wp:inline distT="0" distB="0" distL="0" distR="0" wp14:anchorId="6048988B" wp14:editId="7F7ECF09">
            <wp:extent cx="4603806" cy="3189353"/>
            <wp:effectExtent l="19050" t="19050" r="2540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3906" cy="3196350"/>
                    </a:xfrm>
                    <a:prstGeom prst="rect">
                      <a:avLst/>
                    </a:prstGeom>
                    <a:noFill/>
                    <a:ln w="12700">
                      <a:solidFill>
                        <a:schemeClr val="tx1"/>
                      </a:solidFill>
                    </a:ln>
                  </pic:spPr>
                </pic:pic>
              </a:graphicData>
            </a:graphic>
          </wp:inline>
        </w:drawing>
      </w:r>
    </w:p>
    <w:p w14:paraId="262DF432" w14:textId="2C3985EE" w:rsidR="00982E96" w:rsidRDefault="0060615A" w:rsidP="0060615A">
      <w:pPr>
        <w:pStyle w:val="Caption"/>
      </w:pPr>
      <w:bookmarkStart w:id="82" w:name="_Toc103331455"/>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10</w:t>
      </w:r>
      <w:r w:rsidR="00DA0716">
        <w:rPr>
          <w:noProof/>
        </w:rPr>
        <w:fldChar w:fldCharType="end"/>
      </w:r>
      <w:r>
        <w:t>: Khối Relay</w:t>
      </w:r>
      <w:bookmarkEnd w:id="82"/>
    </w:p>
    <w:p w14:paraId="0159BF28" w14:textId="7C7FBE99" w:rsidR="00894E40" w:rsidRDefault="00894E40" w:rsidP="00894E40">
      <w:pPr>
        <w:pStyle w:val="content"/>
      </w:pPr>
      <w:r>
        <w:t>Khối Relay được điều khiển bởi các chân GPIO của vi điều khiển ESP32. Mạch sử dụng 7 relay để điều khiển các phụ tải</w:t>
      </w:r>
    </w:p>
    <w:p w14:paraId="6B0721BE" w14:textId="77777777" w:rsidR="00894E40" w:rsidRDefault="00894E40" w:rsidP="00894E40">
      <w:pPr>
        <w:pStyle w:val="content"/>
      </w:pPr>
      <w:r>
        <w:t>Khối Relay được cách ly với vi điều khiển qua Opto quang PC817, đồng thời nguồn điều khiển cuộn hút Relay được lấy trực tiếp từ khối nguồn, trong khi đó nguồn của vi điều khiển được lấy từ khối cách ly nguồn.</w:t>
      </w:r>
    </w:p>
    <w:p w14:paraId="0BA6696B" w14:textId="77777777" w:rsidR="00894E40" w:rsidRDefault="00894E40" w:rsidP="00894E40">
      <w:pPr>
        <w:pStyle w:val="content"/>
      </w:pPr>
      <w:r>
        <w:lastRenderedPageBreak/>
        <w:t>Mục đích dùng Opto quang kết hợp với dùng cách ly nguồn nhằm đảm bảo chống nhiễu tối đa và an toàn cho mạch điều khiển khi có sự cố từ thiết bị mà Relay điều khiển.</w:t>
      </w:r>
    </w:p>
    <w:p w14:paraId="0A26E266" w14:textId="77777777" w:rsidR="00894E40" w:rsidRDefault="00894E40" w:rsidP="00894E40">
      <w:pPr>
        <w:pStyle w:val="content"/>
      </w:pPr>
      <w:r>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p>
    <w:p w14:paraId="6F9DFB79" w14:textId="77777777" w:rsidR="0060615A" w:rsidRDefault="00894E40" w:rsidP="0060615A">
      <w:pPr>
        <w:pStyle w:val="content"/>
      </w:pPr>
      <w:r w:rsidRPr="00894E40">
        <w:t xml:space="preserve">Do tín hiệu lấy ra từ vi điều khiển và lấy ra từ Opto quang không đủ, mạch sử dụng thêm các mạch khuyếch đại với transistor </w:t>
      </w:r>
      <w:r>
        <w:t>C</w:t>
      </w:r>
      <w:r w:rsidRPr="00894E40">
        <w:t>1815 mắc phân cực cố định nhằm tăng dòng điều khiển cho cuộn hút của Relay</w:t>
      </w:r>
    </w:p>
    <w:p w14:paraId="110C4CA4" w14:textId="0091ACC7" w:rsidR="00982E96" w:rsidRDefault="00982E96" w:rsidP="0060615A">
      <w:pPr>
        <w:pStyle w:val="level2"/>
      </w:pPr>
      <w:bookmarkStart w:id="83" w:name="_Toc103331520"/>
      <w:r>
        <w:t xml:space="preserve">Các </w:t>
      </w:r>
      <w:r w:rsidR="009739FE">
        <w:t>header</w:t>
      </w:r>
      <w:r>
        <w:t xml:space="preserve"> mở rộng</w:t>
      </w:r>
      <w:bookmarkEnd w:id="83"/>
    </w:p>
    <w:p w14:paraId="2A5D55EF" w14:textId="25002FAC" w:rsidR="00D476E8" w:rsidRDefault="0060615A" w:rsidP="00650349">
      <w:pPr>
        <w:pStyle w:val="content"/>
        <w:ind w:firstLine="0"/>
      </w:pPr>
      <w:r>
        <w:rPr>
          <w:noProof/>
        </w:rPr>
        <mc:AlternateContent>
          <mc:Choice Requires="wps">
            <w:drawing>
              <wp:anchor distT="0" distB="0" distL="114300" distR="114300" simplePos="0" relativeHeight="251748352" behindDoc="0" locked="0" layoutInCell="1" allowOverlap="1" wp14:anchorId="13319701" wp14:editId="5D72F8D9">
                <wp:simplePos x="0" y="0"/>
                <wp:positionH relativeFrom="column">
                  <wp:posOffset>2474595</wp:posOffset>
                </wp:positionH>
                <wp:positionV relativeFrom="paragraph">
                  <wp:posOffset>3209290</wp:posOffset>
                </wp:positionV>
                <wp:extent cx="3295650" cy="635"/>
                <wp:effectExtent l="0" t="0" r="0" b="0"/>
                <wp:wrapSquare wrapText="bothSides"/>
                <wp:docPr id="2076" name="Text Box 2076"/>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03B3C86E" w14:textId="47D057CB" w:rsidR="0060615A" w:rsidRPr="0030370E" w:rsidRDefault="0060615A" w:rsidP="0060615A">
                            <w:pPr>
                              <w:pStyle w:val="Caption"/>
                              <w:rPr>
                                <w:noProof/>
                              </w:rPr>
                            </w:pPr>
                            <w:bookmarkStart w:id="84" w:name="_Toc103331456"/>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11</w:t>
                            </w:r>
                            <w:r w:rsidR="00DA0716">
                              <w:rPr>
                                <w:noProof/>
                              </w:rPr>
                              <w:fldChar w:fldCharType="end"/>
                            </w:r>
                            <w:r>
                              <w:t>: Khối mở rộng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19701" id="Text Box 2076" o:spid="_x0000_s1133" type="#_x0000_t202" style="position:absolute;left:0;text-align:left;margin-left:194.85pt;margin-top:252.7pt;width:25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" stroked="f">
                <v:textbox style="mso-fit-shape-to-text:t" inset="0,0,0,0">
                  <w:txbxContent>
                    <w:p w14:paraId="03B3C86E" w14:textId="47D057CB" w:rsidR="0060615A" w:rsidRPr="0030370E" w:rsidRDefault="0060615A" w:rsidP="0060615A">
                      <w:pPr>
                        <w:pStyle w:val="Caption"/>
                        <w:rPr>
                          <w:noProof/>
                        </w:rPr>
                      </w:pPr>
                      <w:bookmarkStart w:id="102" w:name="_Toc103331456"/>
                      <w:r>
                        <w:t xml:space="preserve">Hình </w:t>
                      </w:r>
                      <w:fldSimple w:instr=" STYLEREF 1 \s ">
                        <w:r w:rsidR="003A23B1">
                          <w:rPr>
                            <w:noProof/>
                          </w:rPr>
                          <w:t>3</w:t>
                        </w:r>
                      </w:fldSimple>
                      <w:r w:rsidR="003A23B1">
                        <w:noBreakHyphen/>
                      </w:r>
                      <w:fldSimple w:instr=" SEQ Hình \* ARABIC \s 1 ">
                        <w:r w:rsidR="003A23B1">
                          <w:rPr>
                            <w:noProof/>
                          </w:rPr>
                          <w:t>11</w:t>
                        </w:r>
                      </w:fldSimple>
                      <w:r>
                        <w:t>: Khối mở rộng</w:t>
                      </w:r>
                      <w:bookmarkEnd w:id="102"/>
                    </w:p>
                  </w:txbxContent>
                </v:textbox>
                <w10:wrap type="square"/>
              </v:shape>
            </w:pict>
          </mc:Fallback>
        </mc:AlternateContent>
      </w:r>
      <w:r w:rsidR="00D94090" w:rsidRPr="00982E96">
        <w:rPr>
          <w:noProof/>
        </w:rPr>
        <w:drawing>
          <wp:anchor distT="0" distB="0" distL="114300" distR="114300" simplePos="0" relativeHeight="251672576" behindDoc="0" locked="0" layoutInCell="1" allowOverlap="1" wp14:anchorId="310AC178" wp14:editId="29FB1551">
            <wp:simplePos x="0" y="0"/>
            <wp:positionH relativeFrom="margin">
              <wp:posOffset>2474595</wp:posOffset>
            </wp:positionH>
            <wp:positionV relativeFrom="paragraph">
              <wp:posOffset>3810</wp:posOffset>
            </wp:positionV>
            <wp:extent cx="3295650" cy="3148330"/>
            <wp:effectExtent l="19050" t="19050" r="19050" b="139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5650" cy="314833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7F7D81">
        <w:t>Bao gồm 3 header để mở rộng thêm cho mạch</w:t>
      </w:r>
      <w:r w:rsidR="00820B1C">
        <w:t>:</w:t>
      </w:r>
    </w:p>
    <w:p w14:paraId="5F7D0BDB" w14:textId="05FF05E4" w:rsidR="007F7D81" w:rsidRDefault="007F7D81" w:rsidP="0060615A">
      <w:pPr>
        <w:pStyle w:val="content"/>
        <w:numPr>
          <w:ilvl w:val="0"/>
          <w:numId w:val="38"/>
        </w:numPr>
      </w:pPr>
      <w:r>
        <w:t>ADC: mở rộng ngõ vào ADC giúp mạch đọc các cảm biến, các ngoại vi có trang bị ADC</w:t>
      </w:r>
    </w:p>
    <w:p w14:paraId="6DF9E4F9" w14:textId="3D5A37CA" w:rsidR="007F7D81" w:rsidRDefault="007F7D81" w:rsidP="0060615A">
      <w:pPr>
        <w:pStyle w:val="content"/>
        <w:numPr>
          <w:ilvl w:val="0"/>
          <w:numId w:val="38"/>
        </w:numPr>
      </w:pPr>
      <w:r>
        <w:t>UART: Nhằm giao tiếp giữa các mạch hoặc giữa mạch với các thiết bị ngoaji vi khác có UART</w:t>
      </w:r>
    </w:p>
    <w:p w14:paraId="1036BD3A" w14:textId="1AC53F1B" w:rsidR="00527039" w:rsidRDefault="007F7D81" w:rsidP="0060615A">
      <w:pPr>
        <w:pStyle w:val="content"/>
        <w:numPr>
          <w:ilvl w:val="0"/>
          <w:numId w:val="38"/>
        </w:numPr>
      </w:pPr>
      <w:r>
        <w:t xml:space="preserve">I2C: chủ yếu để giao tiếp với màn hình LCD </w:t>
      </w:r>
      <w:r w:rsidR="00820B1C">
        <w:t>I2C</w:t>
      </w:r>
    </w:p>
    <w:p w14:paraId="1C12AE46" w14:textId="13B48781" w:rsidR="0060615A" w:rsidRDefault="0060615A" w:rsidP="00820B1C">
      <w:pPr>
        <w:pStyle w:val="content"/>
        <w:ind w:firstLine="0"/>
      </w:pPr>
    </w:p>
    <w:p w14:paraId="0FBF0BB3" w14:textId="20519F9F" w:rsidR="0060615A" w:rsidRDefault="0060615A" w:rsidP="00820B1C">
      <w:pPr>
        <w:pStyle w:val="content"/>
        <w:ind w:firstLine="0"/>
      </w:pPr>
    </w:p>
    <w:p w14:paraId="76654A3C" w14:textId="77777777" w:rsidR="0060615A" w:rsidRDefault="0060615A" w:rsidP="00820B1C">
      <w:pPr>
        <w:pStyle w:val="content"/>
        <w:ind w:firstLine="0"/>
      </w:pPr>
    </w:p>
    <w:p w14:paraId="4628A6B2" w14:textId="10680D28" w:rsidR="00527039" w:rsidRDefault="00527039" w:rsidP="00527039">
      <w:pPr>
        <w:pStyle w:val="level1"/>
      </w:pPr>
      <w:bookmarkStart w:id="85" w:name="_Toc103331521"/>
      <w:r>
        <w:lastRenderedPageBreak/>
        <w:t>Thiết kế mạch in (PCB)</w:t>
      </w:r>
      <w:bookmarkEnd w:id="85"/>
    </w:p>
    <w:p w14:paraId="02CD7CC5" w14:textId="6BF89CBA" w:rsidR="00527039" w:rsidRDefault="000148D9" w:rsidP="000148D9">
      <w:pPr>
        <w:pStyle w:val="content"/>
      </w:pPr>
      <w:r>
        <w:t>Sử dụng phần mềm Altium Designer 21.2.1 để thiết kế mạch in (PCB) cho đề tài.</w:t>
      </w:r>
    </w:p>
    <w:bookmarkStart w:id="86" w:name="_Toc103331522"/>
    <w:p w14:paraId="559FADF7" w14:textId="67821AC6" w:rsidR="007F4558" w:rsidRDefault="0060615A" w:rsidP="007F4558">
      <w:pPr>
        <w:pStyle w:val="level2"/>
      </w:pPr>
      <w:r>
        <w:rPr>
          <w:noProof/>
        </w:rPr>
        <mc:AlternateContent>
          <mc:Choice Requires="wps">
            <w:drawing>
              <wp:anchor distT="0" distB="0" distL="114300" distR="114300" simplePos="0" relativeHeight="251750400" behindDoc="0" locked="0" layoutInCell="1" allowOverlap="1" wp14:anchorId="054A0C14" wp14:editId="0BCBD688">
                <wp:simplePos x="0" y="0"/>
                <wp:positionH relativeFrom="column">
                  <wp:posOffset>0</wp:posOffset>
                </wp:positionH>
                <wp:positionV relativeFrom="paragraph">
                  <wp:posOffset>4130040</wp:posOffset>
                </wp:positionV>
                <wp:extent cx="5390515" cy="635"/>
                <wp:effectExtent l="0" t="0" r="0" b="0"/>
                <wp:wrapSquare wrapText="bothSides"/>
                <wp:docPr id="2077" name="Text Box 207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398E63C4" w14:textId="63DC461E" w:rsidR="0060615A" w:rsidRPr="002F7B3F" w:rsidRDefault="0060615A" w:rsidP="0060615A">
                            <w:pPr>
                              <w:pStyle w:val="Caption"/>
                              <w:rPr>
                                <w:rFonts w:eastAsiaTheme="majorEastAsia" w:cstheme="majorBidi"/>
                                <w:b/>
                                <w:noProof/>
                                <w:szCs w:val="24"/>
                              </w:rPr>
                            </w:pPr>
                            <w:bookmarkStart w:id="87" w:name="_Toc103331457"/>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12</w:t>
                            </w:r>
                            <w:r w:rsidR="00DA0716">
                              <w:rPr>
                                <w:noProof/>
                              </w:rPr>
                              <w:fldChar w:fldCharType="end"/>
                            </w:r>
                            <w:r>
                              <w:t>: Sơ đồ mạch 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0C14" id="Text Box 2077" o:spid="_x0000_s1134" type="#_x0000_t202" style="position:absolute;left:0;text-align:left;margin-left:0;margin-top:325.2pt;width:424.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SBGwIAAEAEAAAOAAAAZHJzL2Uyb0RvYy54bWysU01v2zAMvQ/YfxB0X5y0S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JF3Obz9N57M5Z5J8i9t5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" stroked="f">
                <v:textbox style="mso-fit-shape-to-text:t" inset="0,0,0,0">
                  <w:txbxContent>
                    <w:p w14:paraId="398E63C4" w14:textId="63DC461E" w:rsidR="0060615A" w:rsidRPr="002F7B3F" w:rsidRDefault="0060615A" w:rsidP="0060615A">
                      <w:pPr>
                        <w:pStyle w:val="Caption"/>
                        <w:rPr>
                          <w:rFonts w:eastAsiaTheme="majorEastAsia" w:cstheme="majorBidi"/>
                          <w:b/>
                          <w:noProof/>
                          <w:szCs w:val="24"/>
                        </w:rPr>
                      </w:pPr>
                      <w:bookmarkStart w:id="106" w:name="_Toc103331457"/>
                      <w:r>
                        <w:t xml:space="preserve">Hình </w:t>
                      </w:r>
                      <w:fldSimple w:instr=" STYLEREF 1 \s ">
                        <w:r w:rsidR="003A23B1">
                          <w:rPr>
                            <w:noProof/>
                          </w:rPr>
                          <w:t>3</w:t>
                        </w:r>
                      </w:fldSimple>
                      <w:r w:rsidR="003A23B1">
                        <w:noBreakHyphen/>
                      </w:r>
                      <w:fldSimple w:instr=" SEQ Hình \* ARABIC \s 1 ">
                        <w:r w:rsidR="003A23B1">
                          <w:rPr>
                            <w:noProof/>
                          </w:rPr>
                          <w:t>12</w:t>
                        </w:r>
                      </w:fldSimple>
                      <w:r>
                        <w:t>: Sơ đồ mạch in</w:t>
                      </w:r>
                      <w:bookmarkEnd w:id="106"/>
                    </w:p>
                  </w:txbxContent>
                </v:textbox>
                <w10:wrap type="square"/>
              </v:shape>
            </w:pict>
          </mc:Fallback>
        </mc:AlternateContent>
      </w:r>
      <w:r w:rsidR="007F4558">
        <w:rPr>
          <w:noProof/>
        </w:rPr>
        <w:drawing>
          <wp:anchor distT="0" distB="0" distL="114300" distR="114300" simplePos="0" relativeHeight="251689984" behindDoc="0" locked="0" layoutInCell="1" allowOverlap="1" wp14:anchorId="5E6530FF" wp14:editId="1FCFF403">
            <wp:simplePos x="0" y="0"/>
            <wp:positionH relativeFrom="margin">
              <wp:align>left</wp:align>
            </wp:positionH>
            <wp:positionV relativeFrom="paragraph">
              <wp:posOffset>331204</wp:posOffset>
            </wp:positionV>
            <wp:extent cx="5390515" cy="3742055"/>
            <wp:effectExtent l="0" t="0" r="635" b="0"/>
            <wp:wrapSquare wrapText="bothSides"/>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90515" cy="3742055"/>
                    </a:xfrm>
                    <a:prstGeom prst="rect">
                      <a:avLst/>
                    </a:prstGeom>
                  </pic:spPr>
                </pic:pic>
              </a:graphicData>
            </a:graphic>
            <wp14:sizeRelH relativeFrom="margin">
              <wp14:pctWidth>0</wp14:pctWidth>
            </wp14:sizeRelH>
          </wp:anchor>
        </w:drawing>
      </w:r>
      <w:r w:rsidR="007F4558">
        <w:t>Mạch in sau khi thiết kế</w:t>
      </w:r>
      <w:bookmarkEnd w:id="86"/>
    </w:p>
    <w:p w14:paraId="06B053CB" w14:textId="158F839E" w:rsidR="007F4558" w:rsidRPr="007F4558" w:rsidRDefault="007F4558" w:rsidP="007F4558"/>
    <w:p w14:paraId="51F8C2A5" w14:textId="5F3DFDFA" w:rsidR="00650349" w:rsidRDefault="00650349" w:rsidP="00650349">
      <w:pPr>
        <w:pStyle w:val="level1"/>
      </w:pPr>
      <w:bookmarkStart w:id="88" w:name="_Toc103331523"/>
      <w:r>
        <w:t>Lập trình vi xử lý ESP32</w:t>
      </w:r>
      <w:bookmarkEnd w:id="88"/>
    </w:p>
    <w:p w14:paraId="68455C33" w14:textId="0E210286" w:rsidR="00516E32" w:rsidRDefault="00516E32" w:rsidP="00516E32">
      <w:pPr>
        <w:pStyle w:val="level2"/>
      </w:pPr>
      <w:bookmarkStart w:id="89" w:name="_Toc103331524"/>
      <w:r>
        <w:t>Các thư viện được sử dụng</w:t>
      </w:r>
      <w:bookmarkEnd w:id="89"/>
    </w:p>
    <w:p w14:paraId="27056C80" w14:textId="302903D6" w:rsidR="00516E32" w:rsidRDefault="00516E32" w:rsidP="00516E32">
      <w:pPr>
        <w:pStyle w:val="content"/>
        <w:numPr>
          <w:ilvl w:val="0"/>
          <w:numId w:val="31"/>
        </w:numPr>
      </w:pPr>
      <w:r>
        <w:t>Thư viện Arduino.h cung cấp các hàm dạng Arduino cho vi điều khiển ESP32: #include &lt;Arduino.h&gt;</w:t>
      </w:r>
      <w:r w:rsidR="00B76F46">
        <w:t xml:space="preserve"> [5]</w:t>
      </w:r>
    </w:p>
    <w:p w14:paraId="7834A87B" w14:textId="0E752095" w:rsidR="00516E32" w:rsidRDefault="00516E32" w:rsidP="00516E32">
      <w:pPr>
        <w:pStyle w:val="content"/>
        <w:numPr>
          <w:ilvl w:val="0"/>
          <w:numId w:val="31"/>
        </w:numPr>
      </w:pPr>
      <w:r>
        <w:t>Thư viện PubSubClient cung cấp các hàm về MQTT để nhận về và gửi các dữ liệu lên MQTT Broker: #include &lt;PubSubClient.h&gt;</w:t>
      </w:r>
    </w:p>
    <w:p w14:paraId="18AC06EB" w14:textId="5DE1C1EC" w:rsidR="00516E32" w:rsidRDefault="00516E32" w:rsidP="00516E32">
      <w:pPr>
        <w:pStyle w:val="content"/>
        <w:numPr>
          <w:ilvl w:val="0"/>
          <w:numId w:val="31"/>
        </w:numPr>
      </w:pPr>
      <w:r>
        <w:t xml:space="preserve">Thư viện Wifi.h cung cấp các hàm về kết nối WiFi cho ESP32:  </w:t>
      </w:r>
      <w:r>
        <w:br/>
        <w:t>#include &lt;WiFi.h&gt;</w:t>
      </w:r>
    </w:p>
    <w:p w14:paraId="531D7794" w14:textId="61CFCD52" w:rsidR="00516E32" w:rsidRDefault="00516E32" w:rsidP="00516E32">
      <w:pPr>
        <w:pStyle w:val="level2"/>
      </w:pPr>
      <w:bookmarkStart w:id="90" w:name="_Toc103331525"/>
      <w:r>
        <w:lastRenderedPageBreak/>
        <w:t>Xử lý sự kiện nhấn nút</w:t>
      </w:r>
      <w:bookmarkEnd w:id="90"/>
    </w:p>
    <w:p w14:paraId="601F5756" w14:textId="7C049EA6" w:rsidR="00516E32" w:rsidRDefault="00AB3550" w:rsidP="007B2273">
      <w:pPr>
        <w:pStyle w:val="content"/>
        <w:ind w:firstLine="0"/>
      </w:pPr>
      <w:r>
        <w:rPr>
          <w:noProof/>
        </w:rPr>
        <w:drawing>
          <wp:anchor distT="0" distB="0" distL="114300" distR="114300" simplePos="0" relativeHeight="251755520" behindDoc="0" locked="0" layoutInCell="1" allowOverlap="1" wp14:anchorId="086DE1E2" wp14:editId="5728B098">
            <wp:simplePos x="0" y="0"/>
            <wp:positionH relativeFrom="margin">
              <wp:posOffset>2772410</wp:posOffset>
            </wp:positionH>
            <wp:positionV relativeFrom="paragraph">
              <wp:posOffset>10795</wp:posOffset>
            </wp:positionV>
            <wp:extent cx="2783205" cy="393573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3205" cy="3935730"/>
                    </a:xfrm>
                    <a:prstGeom prst="rect">
                      <a:avLst/>
                    </a:prstGeom>
                    <a:noFill/>
                    <a:ln>
                      <a:noFill/>
                    </a:ln>
                  </pic:spPr>
                </pic:pic>
              </a:graphicData>
            </a:graphic>
          </wp:anchor>
        </w:drawing>
      </w:r>
      <w:r w:rsidR="007B2273">
        <w:t>Khi nhấn nút:</w:t>
      </w:r>
    </w:p>
    <w:p w14:paraId="49657BFF" w14:textId="77777777" w:rsidR="004E3891" w:rsidRDefault="002567C1" w:rsidP="007B2273">
      <w:pPr>
        <w:pStyle w:val="content"/>
        <w:ind w:firstLine="0"/>
      </w:pPr>
      <w:r>
        <w:t xml:space="preserve">Dựa vào sự thay đổi của biến “btnCount” để bật rơ le hoặc tắt rơ le. </w:t>
      </w:r>
    </w:p>
    <w:p w14:paraId="5B7F7CFC" w14:textId="51E74CE8" w:rsidR="007B2273" w:rsidRDefault="002567C1" w:rsidP="007B2273">
      <w:pPr>
        <w:pStyle w:val="content"/>
        <w:ind w:firstLine="0"/>
      </w:pPr>
      <w:r>
        <w:t xml:space="preserve">Quá trình được mô tả như hình </w:t>
      </w:r>
      <w:r w:rsidR="00181ECD">
        <w:t>3.13</w:t>
      </w:r>
    </w:p>
    <w:p w14:paraId="2C5D5B55" w14:textId="3C63D5EC" w:rsidR="002567C1" w:rsidRDefault="002567C1" w:rsidP="004E3891">
      <w:pPr>
        <w:pStyle w:val="content"/>
        <w:numPr>
          <w:ilvl w:val="0"/>
          <w:numId w:val="32"/>
        </w:numPr>
      </w:pPr>
      <w:r>
        <w:t>Nếu btnCount = 0 thì tắt rơ le</w:t>
      </w:r>
    </w:p>
    <w:p w14:paraId="55D2E48C" w14:textId="5D129679" w:rsidR="002567C1" w:rsidRDefault="002567C1" w:rsidP="004E3891">
      <w:pPr>
        <w:pStyle w:val="content"/>
        <w:numPr>
          <w:ilvl w:val="0"/>
          <w:numId w:val="32"/>
        </w:numPr>
      </w:pPr>
      <w:r>
        <w:t>Nếu btnCount = 1 thì bật rơ le</w:t>
      </w:r>
    </w:p>
    <w:p w14:paraId="2D2394B2" w14:textId="70DD720C" w:rsidR="002567C1" w:rsidRDefault="002567C1" w:rsidP="004E3891">
      <w:pPr>
        <w:pStyle w:val="content"/>
        <w:numPr>
          <w:ilvl w:val="0"/>
          <w:numId w:val="32"/>
        </w:numPr>
      </w:pPr>
      <w:r>
        <w:t xml:space="preserve">Nếu btnCount = 2 thì </w:t>
      </w:r>
      <w:r w:rsidR="004E3891">
        <w:t>reset lại trạng thái của btnCount về 0</w:t>
      </w:r>
    </w:p>
    <w:p w14:paraId="7694BA9C" w14:textId="0088BB9C" w:rsidR="00516E32" w:rsidRPr="007B2273" w:rsidRDefault="00516E32" w:rsidP="007B2273">
      <w:pPr>
        <w:pStyle w:val="content"/>
      </w:pPr>
    </w:p>
    <w:p w14:paraId="18920C5E" w14:textId="450BB38A" w:rsidR="007B2273" w:rsidRDefault="007B2273" w:rsidP="007B2273">
      <w:pPr>
        <w:pStyle w:val="content"/>
        <w:ind w:firstLine="0"/>
        <w:jc w:val="center"/>
      </w:pPr>
    </w:p>
    <w:p w14:paraId="6CF38E98" w14:textId="2BEFD41C" w:rsidR="007B2273" w:rsidRDefault="00AB3550" w:rsidP="007B2273">
      <w:pPr>
        <w:pStyle w:val="content"/>
        <w:ind w:firstLine="0"/>
        <w:jc w:val="center"/>
      </w:pPr>
      <w:r>
        <w:rPr>
          <w:noProof/>
        </w:rPr>
        <mc:AlternateContent>
          <mc:Choice Requires="wps">
            <w:drawing>
              <wp:anchor distT="0" distB="0" distL="114300" distR="114300" simplePos="0" relativeHeight="251752448" behindDoc="0" locked="0" layoutInCell="1" allowOverlap="1" wp14:anchorId="0DD41FEB" wp14:editId="0FAA4B48">
                <wp:simplePos x="0" y="0"/>
                <wp:positionH relativeFrom="column">
                  <wp:posOffset>2054860</wp:posOffset>
                </wp:positionH>
                <wp:positionV relativeFrom="paragraph">
                  <wp:posOffset>130065</wp:posOffset>
                </wp:positionV>
                <wp:extent cx="3756025" cy="635"/>
                <wp:effectExtent l="0" t="0" r="0" b="4445"/>
                <wp:wrapSquare wrapText="bothSides"/>
                <wp:docPr id="2078" name="Text Box 2078"/>
                <wp:cNvGraphicFramePr/>
                <a:graphic xmlns:a="http://schemas.openxmlformats.org/drawingml/2006/main">
                  <a:graphicData uri="http://schemas.microsoft.com/office/word/2010/wordprocessingShape">
                    <wps:wsp>
                      <wps:cNvSpPr txBox="1"/>
                      <wps:spPr>
                        <a:xfrm>
                          <a:off x="0" y="0"/>
                          <a:ext cx="3756025" cy="635"/>
                        </a:xfrm>
                        <a:prstGeom prst="rect">
                          <a:avLst/>
                        </a:prstGeom>
                        <a:solidFill>
                          <a:prstClr val="white"/>
                        </a:solidFill>
                        <a:ln>
                          <a:noFill/>
                        </a:ln>
                      </wps:spPr>
                      <wps:txbx>
                        <w:txbxContent>
                          <w:p w14:paraId="2FE3EA68" w14:textId="0959AB16" w:rsidR="00181ECD" w:rsidRPr="009874D1" w:rsidRDefault="00181ECD" w:rsidP="00181ECD">
                            <w:pPr>
                              <w:pStyle w:val="Caption"/>
                              <w:rPr>
                                <w:rFonts w:eastAsiaTheme="majorEastAsia" w:cstheme="majorBidi"/>
                                <w:b/>
                                <w:noProof/>
                                <w:szCs w:val="24"/>
                              </w:rPr>
                            </w:pPr>
                            <w:bookmarkStart w:id="91" w:name="_Toc103331458"/>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13</w:t>
                            </w:r>
                            <w:r w:rsidR="00DA0716">
                              <w:rPr>
                                <w:noProof/>
                              </w:rPr>
                              <w:fldChar w:fldCharType="end"/>
                            </w:r>
                            <w:r>
                              <w:t>: Lưu đồ thuật toán sử lý sự kiện nút nhấn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41FEB" id="Text Box 2078" o:spid="_x0000_s1135" type="#_x0000_t202" style="position:absolute;left:0;text-align:left;margin-left:161.8pt;margin-top:10.25pt;width:295.75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" stroked="f">
                <v:textbox style="mso-fit-shape-to-text:t" inset="0,0,0,0">
                  <w:txbxContent>
                    <w:p w14:paraId="2FE3EA68" w14:textId="0959AB16" w:rsidR="00181ECD" w:rsidRPr="009874D1" w:rsidRDefault="00181ECD" w:rsidP="00181ECD">
                      <w:pPr>
                        <w:pStyle w:val="Caption"/>
                        <w:rPr>
                          <w:rFonts w:eastAsiaTheme="majorEastAsia" w:cstheme="majorBidi"/>
                          <w:b/>
                          <w:noProof/>
                          <w:szCs w:val="24"/>
                        </w:rPr>
                      </w:pPr>
                      <w:bookmarkStart w:id="111" w:name="_Toc103331458"/>
                      <w:r>
                        <w:t xml:space="preserve">Hình </w:t>
                      </w:r>
                      <w:fldSimple w:instr=" STYLEREF 1 \s ">
                        <w:r w:rsidR="003A23B1">
                          <w:rPr>
                            <w:noProof/>
                          </w:rPr>
                          <w:t>3</w:t>
                        </w:r>
                      </w:fldSimple>
                      <w:r w:rsidR="003A23B1">
                        <w:noBreakHyphen/>
                      </w:r>
                      <w:fldSimple w:instr=" SEQ Hình \* ARABIC \s 1 ">
                        <w:r w:rsidR="003A23B1">
                          <w:rPr>
                            <w:noProof/>
                          </w:rPr>
                          <w:t>13</w:t>
                        </w:r>
                      </w:fldSimple>
                      <w:r>
                        <w:t>: Lưu đồ thuật toán sử lý sự kiện nút nhấn</w:t>
                      </w:r>
                      <w:bookmarkEnd w:id="111"/>
                    </w:p>
                  </w:txbxContent>
                </v:textbox>
                <w10:wrap type="square"/>
              </v:shape>
            </w:pict>
          </mc:Fallback>
        </mc:AlternateContent>
      </w:r>
    </w:p>
    <w:p w14:paraId="67768B1A" w14:textId="43185BEF" w:rsidR="009C3406" w:rsidRDefault="004E3891" w:rsidP="00C363ED">
      <w:pPr>
        <w:pStyle w:val="level2"/>
      </w:pPr>
      <w:bookmarkStart w:id="92" w:name="_Toc103331526"/>
      <w:r>
        <w:lastRenderedPageBreak/>
        <w:t>Xử lý sự kiện nhận về từ MQTT Broker</w:t>
      </w:r>
      <w:r w:rsidR="00AB3550">
        <w:rPr>
          <w:noProof/>
        </w:rPr>
        <w:drawing>
          <wp:anchor distT="0" distB="0" distL="114300" distR="114300" simplePos="0" relativeHeight="251756544" behindDoc="0" locked="0" layoutInCell="1" allowOverlap="1" wp14:anchorId="231178E9" wp14:editId="04CD5AF1">
            <wp:simplePos x="0" y="0"/>
            <wp:positionH relativeFrom="column">
              <wp:posOffset>2730638</wp:posOffset>
            </wp:positionH>
            <wp:positionV relativeFrom="paragraph">
              <wp:posOffset>9221</wp:posOffset>
            </wp:positionV>
            <wp:extent cx="3260090" cy="64008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0090" cy="6400800"/>
                    </a:xfrm>
                    <a:prstGeom prst="rect">
                      <a:avLst/>
                    </a:prstGeom>
                    <a:noFill/>
                    <a:ln>
                      <a:noFill/>
                    </a:ln>
                  </pic:spPr>
                </pic:pic>
              </a:graphicData>
            </a:graphic>
          </wp:anchor>
        </w:drawing>
      </w:r>
      <w:bookmarkEnd w:id="92"/>
    </w:p>
    <w:p w14:paraId="029614C6" w14:textId="27E50599" w:rsidR="009C3406" w:rsidRDefault="00B76F46" w:rsidP="009C3406">
      <w:pPr>
        <w:pStyle w:val="content"/>
      </w:pPr>
      <w:r>
        <w:t>[12]</w:t>
      </w:r>
      <w:r w:rsidR="00026E35" w:rsidRPr="009C3406">
        <w:t>Tín hiệu nhận được sẽ được xử lý thông qua một hàm callback()</w:t>
      </w:r>
      <w:r w:rsidR="009C3406">
        <w:t>.</w:t>
      </w:r>
    </w:p>
    <w:p w14:paraId="171DD3C5" w14:textId="5A3D076E" w:rsidR="009C3406" w:rsidRDefault="009C3406" w:rsidP="009C3406">
      <w:pPr>
        <w:pStyle w:val="content"/>
      </w:pPr>
      <w:r>
        <w:t>H</w:t>
      </w:r>
      <w:r w:rsidR="00026E35" w:rsidRPr="009C3406">
        <w:t>àm</w:t>
      </w:r>
      <w:r>
        <w:t xml:space="preserve"> callback()</w:t>
      </w:r>
      <w:r w:rsidR="00026E35" w:rsidRPr="009C3406">
        <w:t xml:space="preserve"> này có chức năng như một ngắt nhận, khi nhận được</w:t>
      </w:r>
      <w:r w:rsidRPr="009C3406">
        <w:t xml:space="preserve"> tín hiệu</w:t>
      </w:r>
    </w:p>
    <w:p w14:paraId="638C9DEC" w14:textId="19456AC5" w:rsidR="00026E35" w:rsidRPr="009C3406" w:rsidRDefault="009C3406" w:rsidP="009C3406">
      <w:pPr>
        <w:pStyle w:val="content"/>
      </w:pPr>
      <w:r w:rsidRPr="009C3406">
        <w:t>ESP32 sẽ xử lý dữ liệu và bật tắt thiết bị theo dữ liệu nhận về tương ứng</w:t>
      </w:r>
    </w:p>
    <w:p w14:paraId="12746C08" w14:textId="17612F33" w:rsidR="007B2273" w:rsidRDefault="007B2273" w:rsidP="007B2273">
      <w:pPr>
        <w:pStyle w:val="content"/>
        <w:ind w:firstLine="0"/>
        <w:jc w:val="center"/>
      </w:pPr>
    </w:p>
    <w:p w14:paraId="797CFBCA" w14:textId="5B9D30C6" w:rsidR="007B2273" w:rsidRDefault="007B2273" w:rsidP="009C3406">
      <w:pPr>
        <w:pStyle w:val="content"/>
        <w:ind w:firstLine="0"/>
      </w:pPr>
    </w:p>
    <w:p w14:paraId="11C2E581" w14:textId="1360A1D0" w:rsidR="009C3406" w:rsidRDefault="009C3406" w:rsidP="009C3406">
      <w:pPr>
        <w:pStyle w:val="content"/>
        <w:ind w:firstLine="0"/>
        <w:jc w:val="left"/>
      </w:pPr>
    </w:p>
    <w:p w14:paraId="7D2C59A3" w14:textId="2977C172" w:rsidR="00AB3550" w:rsidRDefault="00AB3550" w:rsidP="009C3406">
      <w:pPr>
        <w:pStyle w:val="content"/>
        <w:ind w:firstLine="0"/>
        <w:jc w:val="left"/>
      </w:pPr>
    </w:p>
    <w:p w14:paraId="7244F65F" w14:textId="4058A2CD" w:rsidR="00AB3550" w:rsidRDefault="00AB3550" w:rsidP="009C3406">
      <w:pPr>
        <w:pStyle w:val="content"/>
        <w:ind w:firstLine="0"/>
        <w:jc w:val="left"/>
      </w:pPr>
    </w:p>
    <w:p w14:paraId="236A58E8" w14:textId="5B9AB4A5" w:rsidR="00AB3550" w:rsidRDefault="00AB3550" w:rsidP="009C3406">
      <w:pPr>
        <w:pStyle w:val="content"/>
        <w:ind w:firstLine="0"/>
        <w:jc w:val="left"/>
      </w:pPr>
    </w:p>
    <w:p w14:paraId="59110770" w14:textId="5E992B95" w:rsidR="00AB3550" w:rsidRDefault="00AB3550" w:rsidP="009C3406">
      <w:pPr>
        <w:pStyle w:val="content"/>
        <w:ind w:firstLine="0"/>
        <w:jc w:val="left"/>
      </w:pPr>
    </w:p>
    <w:p w14:paraId="3529CE3E" w14:textId="249ABA71" w:rsidR="00AB3550" w:rsidRDefault="00AB3550" w:rsidP="009C3406">
      <w:pPr>
        <w:pStyle w:val="content"/>
        <w:ind w:firstLine="0"/>
        <w:jc w:val="left"/>
      </w:pPr>
    </w:p>
    <w:p w14:paraId="5EEF4802" w14:textId="049672F0" w:rsidR="00AB3550" w:rsidRDefault="00AB3550" w:rsidP="009C3406">
      <w:pPr>
        <w:pStyle w:val="content"/>
        <w:ind w:firstLine="0"/>
        <w:jc w:val="left"/>
      </w:pPr>
      <w:r>
        <w:rPr>
          <w:noProof/>
        </w:rPr>
        <mc:AlternateContent>
          <mc:Choice Requires="wps">
            <w:drawing>
              <wp:anchor distT="0" distB="0" distL="114300" distR="114300" simplePos="0" relativeHeight="251754496" behindDoc="0" locked="0" layoutInCell="1" allowOverlap="1" wp14:anchorId="760C1BE1" wp14:editId="3DA149F8">
                <wp:simplePos x="0" y="0"/>
                <wp:positionH relativeFrom="margin">
                  <wp:posOffset>2279015</wp:posOffset>
                </wp:positionH>
                <wp:positionV relativeFrom="paragraph">
                  <wp:posOffset>10960</wp:posOffset>
                </wp:positionV>
                <wp:extent cx="3777615" cy="635"/>
                <wp:effectExtent l="0" t="0" r="0" b="4445"/>
                <wp:wrapSquare wrapText="bothSides"/>
                <wp:docPr id="2079" name="Text Box 2079"/>
                <wp:cNvGraphicFramePr/>
                <a:graphic xmlns:a="http://schemas.openxmlformats.org/drawingml/2006/main">
                  <a:graphicData uri="http://schemas.microsoft.com/office/word/2010/wordprocessingShape">
                    <wps:wsp>
                      <wps:cNvSpPr txBox="1"/>
                      <wps:spPr>
                        <a:xfrm>
                          <a:off x="0" y="0"/>
                          <a:ext cx="3777615" cy="635"/>
                        </a:xfrm>
                        <a:prstGeom prst="rect">
                          <a:avLst/>
                        </a:prstGeom>
                        <a:solidFill>
                          <a:prstClr val="white"/>
                        </a:solidFill>
                        <a:ln>
                          <a:noFill/>
                        </a:ln>
                      </wps:spPr>
                      <wps:txbx>
                        <w:txbxContent>
                          <w:p w14:paraId="52675483" w14:textId="58EAA67F" w:rsidR="00181ECD" w:rsidRPr="00E7692E" w:rsidRDefault="00181ECD" w:rsidP="00181ECD">
                            <w:pPr>
                              <w:pStyle w:val="Caption"/>
                              <w:rPr>
                                <w:noProof/>
                              </w:rPr>
                            </w:pPr>
                            <w:bookmarkStart w:id="93" w:name="_Toc103331459"/>
                            <w:r>
                              <w:t xml:space="preserve">Hình </w:t>
                            </w:r>
                            <w:r w:rsidR="00DA0716">
                              <w:fldChar w:fldCharType="begin"/>
                            </w:r>
                            <w:r w:rsidR="00DA0716">
                              <w:instrText xml:space="preserve"> STYLEREF 1 \s </w:instrText>
                            </w:r>
                            <w:r w:rsidR="00DA0716">
                              <w:fldChar w:fldCharType="separate"/>
                            </w:r>
                            <w:r w:rsidR="003A23B1">
                              <w:rPr>
                                <w:noProof/>
                              </w:rPr>
                              <w:t>3</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14</w:t>
                            </w:r>
                            <w:r w:rsidR="00DA0716">
                              <w:rPr>
                                <w:noProof/>
                              </w:rPr>
                              <w:fldChar w:fldCharType="end"/>
                            </w:r>
                            <w:r>
                              <w:t>: Xử lý sự kiện nhận về từ MQTT Broker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C1BE1" id="Text Box 2079" o:spid="_x0000_s1136" type="#_x0000_t202" style="position:absolute;margin-left:179.45pt;margin-top:.85pt;width:297.45pt;height:.05pt;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" stroked="f">
                <v:textbox style="mso-fit-shape-to-text:t" inset="0,0,0,0">
                  <w:txbxContent>
                    <w:p w14:paraId="52675483" w14:textId="58EAA67F" w:rsidR="00181ECD" w:rsidRPr="00E7692E" w:rsidRDefault="00181ECD" w:rsidP="00181ECD">
                      <w:pPr>
                        <w:pStyle w:val="Caption"/>
                        <w:rPr>
                          <w:noProof/>
                        </w:rPr>
                      </w:pPr>
                      <w:bookmarkStart w:id="114" w:name="_Toc103331459"/>
                      <w:r>
                        <w:t xml:space="preserve">Hình </w:t>
                      </w:r>
                      <w:fldSimple w:instr=" STYLEREF 1 \s ">
                        <w:r w:rsidR="003A23B1">
                          <w:rPr>
                            <w:noProof/>
                          </w:rPr>
                          <w:t>3</w:t>
                        </w:r>
                      </w:fldSimple>
                      <w:r w:rsidR="003A23B1">
                        <w:noBreakHyphen/>
                      </w:r>
                      <w:fldSimple w:instr=" SEQ Hình \* ARABIC \s 1 ">
                        <w:r w:rsidR="003A23B1">
                          <w:rPr>
                            <w:noProof/>
                          </w:rPr>
                          <w:t>14</w:t>
                        </w:r>
                      </w:fldSimple>
                      <w:r>
                        <w:t>: Xử lý sự kiện nhận về từ MQTT Broker</w:t>
                      </w:r>
                      <w:bookmarkEnd w:id="114"/>
                    </w:p>
                  </w:txbxContent>
                </v:textbox>
                <w10:wrap type="square" anchorx="margin"/>
              </v:shape>
            </w:pict>
          </mc:Fallback>
        </mc:AlternateContent>
      </w:r>
    </w:p>
    <w:p w14:paraId="3135A4D7" w14:textId="1316BA63" w:rsidR="00AB3550" w:rsidRDefault="00AB3550" w:rsidP="009C3406">
      <w:pPr>
        <w:pStyle w:val="content"/>
        <w:ind w:firstLine="0"/>
        <w:jc w:val="left"/>
      </w:pPr>
    </w:p>
    <w:p w14:paraId="69F92867" w14:textId="168FD95A" w:rsidR="00AB3550" w:rsidRDefault="00AB3550" w:rsidP="009C3406">
      <w:pPr>
        <w:pStyle w:val="content"/>
        <w:ind w:firstLine="0"/>
        <w:jc w:val="left"/>
      </w:pPr>
    </w:p>
    <w:p w14:paraId="279214AF" w14:textId="662D6100" w:rsidR="00AB3550" w:rsidRDefault="00AB3550" w:rsidP="009C3406">
      <w:pPr>
        <w:pStyle w:val="content"/>
        <w:ind w:firstLine="0"/>
        <w:jc w:val="left"/>
      </w:pPr>
    </w:p>
    <w:p w14:paraId="75EF285F" w14:textId="77777777" w:rsidR="00AB3550" w:rsidRDefault="00AB3550" w:rsidP="009C3406">
      <w:pPr>
        <w:pStyle w:val="content"/>
        <w:ind w:firstLine="0"/>
        <w:jc w:val="left"/>
      </w:pPr>
    </w:p>
    <w:p w14:paraId="5B16BC7F" w14:textId="2FE523AD" w:rsidR="00D476E8" w:rsidRDefault="00921265" w:rsidP="00921265">
      <w:pPr>
        <w:pStyle w:val="level2"/>
      </w:pPr>
      <w:bookmarkStart w:id="94" w:name="_Toc103331527"/>
      <w:r>
        <w:lastRenderedPageBreak/>
        <w:t>Xây dựng giao diện Web</w:t>
      </w:r>
      <w:bookmarkEnd w:id="94"/>
    </w:p>
    <w:p w14:paraId="46CB3095" w14:textId="68FB170A" w:rsidR="009C3406" w:rsidRDefault="009C3406" w:rsidP="0060615A">
      <w:pPr>
        <w:pStyle w:val="content"/>
        <w:ind w:firstLine="0"/>
      </w:pPr>
      <w:r>
        <w:t>Sử dụng HTML, CSS và JavaScript để lập trình phần Webserver</w:t>
      </w:r>
    </w:p>
    <w:p w14:paraId="2C502CD6" w14:textId="3D2349F3" w:rsidR="00C963B5" w:rsidRPr="0054476C" w:rsidRDefault="009C3406" w:rsidP="009C3406">
      <w:pPr>
        <w:pStyle w:val="content"/>
        <w:ind w:firstLine="0"/>
        <w:rPr>
          <w:i/>
          <w:iCs/>
        </w:rPr>
      </w:pPr>
      <w:r w:rsidRPr="0054476C">
        <w:rPr>
          <w:i/>
          <w:iCs/>
        </w:rPr>
        <w:t xml:space="preserve">Sử dụng HTML dựng </w:t>
      </w:r>
      <w:r w:rsidR="0054476C" w:rsidRPr="0054476C">
        <w:rPr>
          <w:i/>
          <w:iCs/>
        </w:rPr>
        <w:t xml:space="preserve">khung </w:t>
      </w:r>
      <w:r w:rsidRPr="0054476C">
        <w:rPr>
          <w:i/>
          <w:iCs/>
        </w:rPr>
        <w:t xml:space="preserve">giao diện: </w:t>
      </w:r>
    </w:p>
    <w:p w14:paraId="764018B1" w14:textId="7858FA0E" w:rsidR="009C3406" w:rsidRDefault="00C963B5" w:rsidP="009C3406">
      <w:pPr>
        <w:pStyle w:val="content"/>
        <w:ind w:firstLine="0"/>
      </w:pPr>
      <w:r>
        <w:t xml:space="preserve">Tạo một file index.html </w:t>
      </w:r>
      <w:r w:rsidR="008510B9">
        <w:t>và tạo khung chương trình:</w:t>
      </w:r>
    </w:p>
    <w:p w14:paraId="6E0FDCE3" w14:textId="77777777" w:rsidR="008510B9" w:rsidRDefault="008510B9" w:rsidP="008510B9">
      <w:pPr>
        <w:pStyle w:val="content"/>
        <w:ind w:firstLine="0"/>
      </w:pPr>
      <w:r>
        <w:t>&lt;!DOCTYPE html&gt;</w:t>
      </w:r>
    </w:p>
    <w:p w14:paraId="7199E533" w14:textId="77777777" w:rsidR="008510B9" w:rsidRDefault="008510B9" w:rsidP="008510B9">
      <w:pPr>
        <w:pStyle w:val="content"/>
      </w:pPr>
      <w:r>
        <w:t>&lt;html&gt;</w:t>
      </w:r>
    </w:p>
    <w:p w14:paraId="37FAD5BB" w14:textId="77777777" w:rsidR="008510B9" w:rsidRDefault="008510B9" w:rsidP="008510B9">
      <w:pPr>
        <w:pStyle w:val="content"/>
      </w:pPr>
      <w:r>
        <w:t>&lt;head&gt;</w:t>
      </w:r>
    </w:p>
    <w:p w14:paraId="2CE638AF" w14:textId="77777777" w:rsidR="008510B9" w:rsidRDefault="008510B9" w:rsidP="008510B9">
      <w:pPr>
        <w:pStyle w:val="content"/>
      </w:pPr>
      <w:r>
        <w:t>&lt;title&gt;Page Title&lt;/title&gt;</w:t>
      </w:r>
    </w:p>
    <w:p w14:paraId="17194B92" w14:textId="77777777" w:rsidR="008510B9" w:rsidRDefault="008510B9" w:rsidP="008510B9">
      <w:pPr>
        <w:pStyle w:val="content"/>
      </w:pPr>
      <w:r>
        <w:t>&lt;/head&gt;</w:t>
      </w:r>
    </w:p>
    <w:p w14:paraId="60475991" w14:textId="3E92979B" w:rsidR="008510B9" w:rsidRDefault="008510B9" w:rsidP="00C363ED">
      <w:pPr>
        <w:pStyle w:val="content"/>
      </w:pPr>
      <w:r>
        <w:t>&lt;body&gt;</w:t>
      </w:r>
    </w:p>
    <w:p w14:paraId="2C43FE7F" w14:textId="77777777" w:rsidR="008510B9" w:rsidRDefault="008510B9" w:rsidP="008510B9">
      <w:pPr>
        <w:pStyle w:val="content"/>
      </w:pPr>
      <w:r>
        <w:t>&lt;h1&gt;This is a Heading&lt;/h1&gt;</w:t>
      </w:r>
    </w:p>
    <w:p w14:paraId="250D2AE7" w14:textId="23494203" w:rsidR="008510B9" w:rsidRDefault="008510B9" w:rsidP="008510B9">
      <w:pPr>
        <w:pStyle w:val="content"/>
      </w:pPr>
      <w:r>
        <w:t>&lt;p&gt;This is a paragraph.&lt;/p&gt;</w:t>
      </w:r>
    </w:p>
    <w:p w14:paraId="0533A3F5" w14:textId="77777777" w:rsidR="008510B9" w:rsidRDefault="008510B9" w:rsidP="008510B9">
      <w:pPr>
        <w:pStyle w:val="content"/>
      </w:pPr>
      <w:r>
        <w:t>&lt;/body&gt;</w:t>
      </w:r>
    </w:p>
    <w:p w14:paraId="47606C7F" w14:textId="4C764162" w:rsidR="008510B9" w:rsidRDefault="008510B9" w:rsidP="008510B9">
      <w:pPr>
        <w:pStyle w:val="content"/>
        <w:ind w:firstLine="0"/>
      </w:pPr>
      <w:r>
        <w:t>&lt;/html&gt;</w:t>
      </w:r>
    </w:p>
    <w:p w14:paraId="66015F51" w14:textId="5F7D906E" w:rsidR="008510B9" w:rsidRDefault="008510B9" w:rsidP="008510B9">
      <w:pPr>
        <w:pStyle w:val="content"/>
        <w:ind w:firstLine="0"/>
      </w:pPr>
      <w:r>
        <w:t>Sử dụng thêm một số thẻ để tạo các thành phần khác như: nút nhấn, đèn hiển th</w:t>
      </w:r>
      <w:r w:rsidR="00011376">
        <w:t>ị, các thiết bị khác.</w:t>
      </w:r>
    </w:p>
    <w:p w14:paraId="55B5E440" w14:textId="04FDA3E2" w:rsidR="00C363ED" w:rsidRDefault="00C363ED" w:rsidP="00C363ED">
      <w:pPr>
        <w:pStyle w:val="Caption"/>
        <w:keepNext/>
        <w:jc w:val="left"/>
      </w:pPr>
      <w:bookmarkStart w:id="95" w:name="_Toc103273697"/>
      <w:r>
        <w:t xml:space="preserve">Bảng </w:t>
      </w:r>
      <w:r w:rsidR="00DA0716">
        <w:fldChar w:fldCharType="begin"/>
      </w:r>
      <w:r w:rsidR="00DA0716">
        <w:instrText xml:space="preserve"> STYLEREF 1 \s </w:instrText>
      </w:r>
      <w:r w:rsidR="00DA0716">
        <w:fldChar w:fldCharType="separate"/>
      </w:r>
      <w:r>
        <w:rPr>
          <w:noProof/>
        </w:rPr>
        <w:t>3</w:t>
      </w:r>
      <w:r w:rsidR="00DA0716">
        <w:rPr>
          <w:noProof/>
        </w:rPr>
        <w:fldChar w:fldCharType="end"/>
      </w:r>
      <w:r>
        <w:noBreakHyphen/>
      </w:r>
      <w:r w:rsidR="00DA0716">
        <w:fldChar w:fldCharType="begin"/>
      </w:r>
      <w:r w:rsidR="00DA0716">
        <w:instrText xml:space="preserve"> SEQ B</w:instrText>
      </w:r>
      <w:r w:rsidR="00DA0716">
        <w:instrText>ả</w:instrText>
      </w:r>
      <w:r w:rsidR="00DA0716">
        <w:instrText xml:space="preserve">ng \* ARABIC \s 1 </w:instrText>
      </w:r>
      <w:r w:rsidR="00DA0716">
        <w:fldChar w:fldCharType="separate"/>
      </w:r>
      <w:r>
        <w:rPr>
          <w:noProof/>
        </w:rPr>
        <w:t>1</w:t>
      </w:r>
      <w:r w:rsidR="00DA0716">
        <w:rPr>
          <w:noProof/>
        </w:rPr>
        <w:fldChar w:fldCharType="end"/>
      </w:r>
      <w:r>
        <w:t>: Một số thẻ HTML cơ bản</w:t>
      </w:r>
      <w:bookmarkEnd w:id="95"/>
    </w:p>
    <w:tbl>
      <w:tblPr>
        <w:tblStyle w:val="TableGrid"/>
        <w:tblW w:w="0" w:type="auto"/>
        <w:tblLook w:val="04A0" w:firstRow="1" w:lastRow="0" w:firstColumn="1" w:lastColumn="0" w:noHBand="0" w:noVBand="1"/>
      </w:tblPr>
      <w:tblGrid>
        <w:gridCol w:w="4388"/>
        <w:gridCol w:w="4389"/>
      </w:tblGrid>
      <w:tr w:rsidR="008510B9" w14:paraId="3FA3CAB8" w14:textId="77777777" w:rsidTr="008510B9">
        <w:tc>
          <w:tcPr>
            <w:tcW w:w="4388" w:type="dxa"/>
          </w:tcPr>
          <w:p w14:paraId="204B560D" w14:textId="53F32A98" w:rsidR="008510B9" w:rsidRDefault="008510B9" w:rsidP="008510B9">
            <w:pPr>
              <w:pStyle w:val="content"/>
              <w:ind w:firstLine="0"/>
            </w:pPr>
            <w:r>
              <w:t>Tên thẻ</w:t>
            </w:r>
          </w:p>
        </w:tc>
        <w:tc>
          <w:tcPr>
            <w:tcW w:w="4389" w:type="dxa"/>
          </w:tcPr>
          <w:p w14:paraId="0530E3E7" w14:textId="2079E296" w:rsidR="008510B9" w:rsidRDefault="008510B9" w:rsidP="008510B9">
            <w:pPr>
              <w:pStyle w:val="content"/>
              <w:ind w:firstLine="0"/>
            </w:pPr>
            <w:r>
              <w:t>Chức  năng</w:t>
            </w:r>
          </w:p>
        </w:tc>
      </w:tr>
      <w:tr w:rsidR="008510B9" w14:paraId="566BC3DC" w14:textId="77777777" w:rsidTr="008510B9">
        <w:tc>
          <w:tcPr>
            <w:tcW w:w="4388" w:type="dxa"/>
          </w:tcPr>
          <w:p w14:paraId="09A4B85C" w14:textId="2215BE6C" w:rsidR="008510B9" w:rsidRDefault="008510B9" w:rsidP="008510B9">
            <w:pPr>
              <w:pStyle w:val="content"/>
              <w:ind w:firstLine="0"/>
            </w:pPr>
            <w:r w:rsidRPr="008510B9">
              <w:t xml:space="preserve">&lt;h1&gt; </w:t>
            </w:r>
            <w:r>
              <w:t xml:space="preserve"> đến </w:t>
            </w:r>
            <w:r w:rsidRPr="008510B9">
              <w:t xml:space="preserve"> &lt;h6&gt;</w:t>
            </w:r>
          </w:p>
        </w:tc>
        <w:tc>
          <w:tcPr>
            <w:tcW w:w="4389" w:type="dxa"/>
          </w:tcPr>
          <w:p w14:paraId="0F4147CA" w14:textId="49D83A8D" w:rsidR="008510B9" w:rsidRDefault="008510B9" w:rsidP="008510B9">
            <w:pPr>
              <w:pStyle w:val="content"/>
              <w:ind w:firstLine="0"/>
            </w:pPr>
            <w:r>
              <w:t>Tạo heading 1</w:t>
            </w:r>
          </w:p>
        </w:tc>
      </w:tr>
      <w:tr w:rsidR="008510B9" w14:paraId="759FEEF8" w14:textId="77777777" w:rsidTr="008510B9">
        <w:tc>
          <w:tcPr>
            <w:tcW w:w="4388" w:type="dxa"/>
          </w:tcPr>
          <w:p w14:paraId="7F45A097" w14:textId="447FCC6E" w:rsidR="008510B9" w:rsidRDefault="008510B9" w:rsidP="008510B9">
            <w:pPr>
              <w:pStyle w:val="content"/>
              <w:ind w:firstLine="0"/>
            </w:pPr>
            <w:r w:rsidRPr="008510B9">
              <w:t>&lt;p&gt;</w:t>
            </w:r>
          </w:p>
        </w:tc>
        <w:tc>
          <w:tcPr>
            <w:tcW w:w="4389" w:type="dxa"/>
          </w:tcPr>
          <w:p w14:paraId="2D2EC09C" w14:textId="58A693B4" w:rsidR="008510B9" w:rsidRDefault="008510B9" w:rsidP="008510B9">
            <w:pPr>
              <w:pStyle w:val="content"/>
              <w:ind w:firstLine="0"/>
            </w:pPr>
            <w:r>
              <w:t>Tạo một đoạn văn bản</w:t>
            </w:r>
          </w:p>
        </w:tc>
      </w:tr>
      <w:tr w:rsidR="008510B9" w14:paraId="401438EF" w14:textId="77777777" w:rsidTr="008510B9">
        <w:tc>
          <w:tcPr>
            <w:tcW w:w="4388" w:type="dxa"/>
          </w:tcPr>
          <w:p w14:paraId="139F992E" w14:textId="7AC8746D" w:rsidR="008510B9" w:rsidRDefault="0054476C" w:rsidP="008510B9">
            <w:pPr>
              <w:pStyle w:val="content"/>
              <w:ind w:firstLine="0"/>
            </w:pPr>
            <w:r w:rsidRPr="0054476C">
              <w:t>&lt;button&gt;</w:t>
            </w:r>
          </w:p>
        </w:tc>
        <w:tc>
          <w:tcPr>
            <w:tcW w:w="4389" w:type="dxa"/>
          </w:tcPr>
          <w:p w14:paraId="6CC44191" w14:textId="4A1805F4" w:rsidR="0054476C" w:rsidRDefault="0054476C" w:rsidP="008510B9">
            <w:pPr>
              <w:pStyle w:val="content"/>
              <w:ind w:firstLine="0"/>
            </w:pPr>
            <w:r>
              <w:t>Tạo một nút nhấn</w:t>
            </w:r>
          </w:p>
        </w:tc>
      </w:tr>
      <w:tr w:rsidR="0054476C" w14:paraId="52FD2AA4" w14:textId="77777777" w:rsidTr="008510B9">
        <w:tc>
          <w:tcPr>
            <w:tcW w:w="4388" w:type="dxa"/>
          </w:tcPr>
          <w:p w14:paraId="792790A5" w14:textId="21397778" w:rsidR="0054476C" w:rsidRPr="0054476C" w:rsidRDefault="0054476C" w:rsidP="008510B9">
            <w:pPr>
              <w:pStyle w:val="content"/>
              <w:ind w:firstLine="0"/>
            </w:pPr>
            <w:r w:rsidRPr="0054476C">
              <w:t>&lt;div&gt;</w:t>
            </w:r>
          </w:p>
        </w:tc>
        <w:tc>
          <w:tcPr>
            <w:tcW w:w="4389" w:type="dxa"/>
          </w:tcPr>
          <w:p w14:paraId="7DE4F0F7" w14:textId="61EF8EF7" w:rsidR="0054476C" w:rsidRDefault="0054476C" w:rsidP="008510B9">
            <w:pPr>
              <w:pStyle w:val="content"/>
              <w:ind w:firstLine="0"/>
            </w:pPr>
            <w:r>
              <w:t>Chia các đoạn HTML</w:t>
            </w:r>
          </w:p>
        </w:tc>
      </w:tr>
    </w:tbl>
    <w:p w14:paraId="6339511E" w14:textId="58A6F552" w:rsidR="008510B9" w:rsidRDefault="008510B9" w:rsidP="008510B9">
      <w:pPr>
        <w:pStyle w:val="content"/>
        <w:ind w:firstLine="0"/>
      </w:pPr>
    </w:p>
    <w:p w14:paraId="181E3185" w14:textId="77777777" w:rsidR="00AB3550" w:rsidRDefault="00AB3550" w:rsidP="008510B9">
      <w:pPr>
        <w:pStyle w:val="content"/>
        <w:ind w:firstLine="0"/>
      </w:pPr>
    </w:p>
    <w:p w14:paraId="39CD292A" w14:textId="5755C3A9" w:rsidR="008510B9" w:rsidRDefault="0054476C" w:rsidP="009C3406">
      <w:pPr>
        <w:pStyle w:val="content"/>
        <w:ind w:firstLine="0"/>
        <w:rPr>
          <w:i/>
          <w:iCs/>
        </w:rPr>
      </w:pPr>
      <w:r w:rsidRPr="0079775C">
        <w:rPr>
          <w:i/>
          <w:iCs/>
        </w:rPr>
        <w:lastRenderedPageBreak/>
        <w:t xml:space="preserve">Sử dụng CSS để </w:t>
      </w:r>
      <w:r w:rsidR="0079775C" w:rsidRPr="0079775C">
        <w:rPr>
          <w:i/>
          <w:iCs/>
        </w:rPr>
        <w:t>tạo kiểu cho HTML (Tô màu, chỉnh font chữ đậm nhạt</w:t>
      </w:r>
      <w:r w:rsidR="0059463C">
        <w:rPr>
          <w:i/>
          <w:iCs/>
        </w:rPr>
        <w:t>…</w:t>
      </w:r>
      <w:r w:rsidR="0079775C" w:rsidRPr="0079775C">
        <w:rPr>
          <w:i/>
          <w:iCs/>
        </w:rPr>
        <w:t>)</w:t>
      </w:r>
    </w:p>
    <w:p w14:paraId="4AE6C09E" w14:textId="315280C9" w:rsidR="0079775C" w:rsidRDefault="00355CC7" w:rsidP="009C3406">
      <w:pPr>
        <w:pStyle w:val="content"/>
        <w:ind w:firstLine="0"/>
      </w:pPr>
      <w:r>
        <w:t>Vd: thay đổi màu và định dạng chữ thẻ &lt;p&gt;</w:t>
      </w:r>
    </w:p>
    <w:p w14:paraId="12F96A37" w14:textId="77777777" w:rsidR="00355CC7" w:rsidRDefault="00355CC7" w:rsidP="00355CC7">
      <w:pPr>
        <w:pStyle w:val="content"/>
        <w:ind w:firstLine="0"/>
      </w:pPr>
      <w:r>
        <w:t>p {</w:t>
      </w:r>
    </w:p>
    <w:p w14:paraId="056C87B1" w14:textId="77777777" w:rsidR="00355CC7" w:rsidRDefault="00355CC7" w:rsidP="00355CC7">
      <w:pPr>
        <w:pStyle w:val="content"/>
      </w:pPr>
      <w:r>
        <w:t xml:space="preserve">  color: red;</w:t>
      </w:r>
    </w:p>
    <w:p w14:paraId="2F9E3E42" w14:textId="77777777" w:rsidR="00355CC7" w:rsidRDefault="00355CC7" w:rsidP="00355CC7">
      <w:pPr>
        <w:pStyle w:val="content"/>
      </w:pPr>
      <w:r>
        <w:t xml:space="preserve">  text-align: center;</w:t>
      </w:r>
    </w:p>
    <w:p w14:paraId="384724A0" w14:textId="45235EEF" w:rsidR="00355CC7" w:rsidRDefault="00355CC7" w:rsidP="00355CC7">
      <w:pPr>
        <w:pStyle w:val="content"/>
        <w:ind w:firstLine="0"/>
      </w:pPr>
      <w:r>
        <w:t>}</w:t>
      </w:r>
    </w:p>
    <w:p w14:paraId="78FDCE56" w14:textId="0A4488D6" w:rsidR="00355CC7" w:rsidRDefault="00355CC7" w:rsidP="00355CC7">
      <w:pPr>
        <w:pStyle w:val="content"/>
        <w:ind w:firstLine="0"/>
      </w:pPr>
      <w:r>
        <w:t>Thay đổi nền thẻ &lt;body&gt;</w:t>
      </w:r>
    </w:p>
    <w:p w14:paraId="5D6264DA" w14:textId="2EFD23B3" w:rsidR="00355CC7" w:rsidRDefault="00355CC7" w:rsidP="00355CC7">
      <w:pPr>
        <w:pStyle w:val="content"/>
        <w:ind w:firstLine="0"/>
      </w:pPr>
      <w:r>
        <w:t>body {</w:t>
      </w:r>
    </w:p>
    <w:p w14:paraId="22C3DA3C" w14:textId="77777777" w:rsidR="00355CC7" w:rsidRDefault="00355CC7" w:rsidP="00355CC7">
      <w:pPr>
        <w:pStyle w:val="content"/>
      </w:pPr>
      <w:r>
        <w:t xml:space="preserve">  background-color: lightblue;</w:t>
      </w:r>
    </w:p>
    <w:p w14:paraId="083E8DE5" w14:textId="1184DA6A" w:rsidR="009432C7" w:rsidRDefault="00355CC7" w:rsidP="001B5A32">
      <w:pPr>
        <w:pStyle w:val="content"/>
        <w:ind w:firstLine="0"/>
      </w:pPr>
      <w:r>
        <w:t>}</w:t>
      </w:r>
    </w:p>
    <w:p w14:paraId="1479820E" w14:textId="7F6BAEF7" w:rsidR="0013317F" w:rsidRDefault="0013317F" w:rsidP="00D476E8">
      <w:pPr>
        <w:pStyle w:val="level1"/>
      </w:pPr>
      <w:bookmarkStart w:id="96" w:name="_Toc103331528"/>
      <w:r>
        <w:t>Kết luận chương 3</w:t>
      </w:r>
      <w:bookmarkEnd w:id="96"/>
    </w:p>
    <w:p w14:paraId="61243117" w14:textId="675407D8" w:rsidR="00921265" w:rsidRDefault="00921265" w:rsidP="00EA6EC4">
      <w:pPr>
        <w:pStyle w:val="content"/>
        <w:ind w:firstLine="0"/>
      </w:pPr>
      <w:r>
        <w:t>Chương 3 nói về thiết kế hệ thống điều khiển và giám sát:</w:t>
      </w:r>
    </w:p>
    <w:p w14:paraId="3626637E" w14:textId="20B0AF6F" w:rsidR="00921265" w:rsidRDefault="00921265" w:rsidP="00921265">
      <w:pPr>
        <w:pStyle w:val="ch"/>
        <w:ind w:firstLine="0"/>
        <w:rPr>
          <w:lang w:val="en-GB"/>
        </w:rPr>
      </w:pPr>
      <w:r>
        <w:rPr>
          <w:lang w:val="en-GB"/>
        </w:rPr>
        <w:t>Kết thúc chương, em đã rút ra nhiều kết luận:</w:t>
      </w:r>
    </w:p>
    <w:p w14:paraId="79C3A4AC" w14:textId="77777777" w:rsidR="00921265" w:rsidRDefault="00921265" w:rsidP="00921265">
      <w:pPr>
        <w:pStyle w:val="ch"/>
        <w:numPr>
          <w:ilvl w:val="0"/>
          <w:numId w:val="36"/>
        </w:numPr>
        <w:rPr>
          <w:lang w:val="en-GB"/>
        </w:rPr>
      </w:pPr>
      <w:r>
        <w:rPr>
          <w:lang w:val="en-GB"/>
        </w:rPr>
        <w:t>Tìm hiểu các bước thực hiện và giải quyết một bài toán ứng dụng cụ thể.</w:t>
      </w:r>
    </w:p>
    <w:p w14:paraId="61915AC3" w14:textId="77777777" w:rsidR="00921265" w:rsidRPr="005A3500" w:rsidRDefault="00921265" w:rsidP="00921265">
      <w:pPr>
        <w:pStyle w:val="ch"/>
        <w:numPr>
          <w:ilvl w:val="0"/>
          <w:numId w:val="36"/>
        </w:numPr>
        <w:rPr>
          <w:lang w:val="en-GB"/>
        </w:rPr>
      </w:pPr>
      <w:r>
        <w:rPr>
          <w:lang w:val="en-GB"/>
        </w:rPr>
        <w:t>Thiết kế mạch và lập trình ứng dụng vào mạch thực tế.</w:t>
      </w:r>
    </w:p>
    <w:p w14:paraId="2053C37B" w14:textId="77777777" w:rsidR="00921265" w:rsidRDefault="00921265" w:rsidP="00921265">
      <w:pPr>
        <w:pStyle w:val="ch"/>
        <w:numPr>
          <w:ilvl w:val="0"/>
          <w:numId w:val="36"/>
        </w:numPr>
        <w:rPr>
          <w:lang w:val="en-GB"/>
        </w:rPr>
      </w:pPr>
      <w:r>
        <w:rPr>
          <w:lang w:val="en-GB"/>
        </w:rPr>
        <w:t>Khắc phục lỗi, sự cố của sản phẩm.</w:t>
      </w:r>
    </w:p>
    <w:p w14:paraId="0F7BD679" w14:textId="70D747AB" w:rsidR="00921265" w:rsidRPr="009432C7" w:rsidRDefault="00921265" w:rsidP="009432C7">
      <w:pPr>
        <w:pStyle w:val="ch"/>
        <w:numPr>
          <w:ilvl w:val="0"/>
          <w:numId w:val="36"/>
        </w:numPr>
        <w:rPr>
          <w:lang w:val="en-GB"/>
        </w:rPr>
      </w:pPr>
      <w:r>
        <w:rPr>
          <w:lang w:val="en-GB"/>
        </w:rPr>
        <w:t>Thử nghiệm và đánh giá kết quả sản phẩm</w:t>
      </w:r>
    </w:p>
    <w:p w14:paraId="439B6372" w14:textId="0419F50D" w:rsidR="00D476E8" w:rsidRDefault="00D476E8" w:rsidP="00D476E8">
      <w:r>
        <w:br w:type="page"/>
      </w:r>
    </w:p>
    <w:p w14:paraId="5800EC22" w14:textId="18B3E025" w:rsidR="00D476E8" w:rsidRDefault="00D476E8" w:rsidP="00D476E8">
      <w:pPr>
        <w:pStyle w:val="Heading1"/>
      </w:pPr>
      <w:bookmarkStart w:id="97" w:name="_Toc103331529"/>
      <w:r>
        <w:lastRenderedPageBreak/>
        <w:t>KẾT QUẢ ĐẠT ĐƯỢC</w:t>
      </w:r>
      <w:bookmarkEnd w:id="97"/>
    </w:p>
    <w:p w14:paraId="04DE7F88" w14:textId="0E200024" w:rsidR="0013317F" w:rsidRDefault="0013317F" w:rsidP="0013317F">
      <w:pPr>
        <w:pStyle w:val="level1"/>
      </w:pPr>
      <w:bookmarkStart w:id="98" w:name="_Toc103331530"/>
      <w:r>
        <w:t>Một số hình ảnh thực tế của hệ thống</w:t>
      </w:r>
      <w:bookmarkEnd w:id="98"/>
    </w:p>
    <w:p w14:paraId="514275D1" w14:textId="3A05864C" w:rsidR="00564157" w:rsidRDefault="009E3B57" w:rsidP="00564157">
      <w:pPr>
        <w:pStyle w:val="content"/>
      </w:pPr>
      <w:r>
        <w:rPr>
          <w:noProof/>
        </w:rPr>
        <mc:AlternateContent>
          <mc:Choice Requires="wps">
            <w:drawing>
              <wp:anchor distT="0" distB="0" distL="114300" distR="114300" simplePos="0" relativeHeight="251761664" behindDoc="0" locked="0" layoutInCell="1" allowOverlap="1" wp14:anchorId="00FDD31A" wp14:editId="20C49DED">
                <wp:simplePos x="0" y="0"/>
                <wp:positionH relativeFrom="column">
                  <wp:posOffset>485140</wp:posOffset>
                </wp:positionH>
                <wp:positionV relativeFrom="paragraph">
                  <wp:posOffset>3761740</wp:posOffset>
                </wp:positionV>
                <wp:extent cx="460819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4C79298" w14:textId="4A2FE04F" w:rsidR="009E3B57" w:rsidRPr="00921A0D" w:rsidRDefault="009E3B57" w:rsidP="009E3B57">
                            <w:pPr>
                              <w:pStyle w:val="Caption"/>
                              <w:rPr>
                                <w:noProof/>
                              </w:rPr>
                            </w:pPr>
                            <w:bookmarkStart w:id="99" w:name="_Toc103331460"/>
                            <w:r>
                              <w:t xml:space="preserve">Hình </w:t>
                            </w:r>
                            <w:r w:rsidR="00DA0716">
                              <w:fldChar w:fldCharType="begin"/>
                            </w:r>
                            <w:r w:rsidR="00DA0716">
                              <w:instrText xml:space="preserve"> STYLEREF 1 \s </w:instrText>
                            </w:r>
                            <w:r w:rsidR="00DA0716">
                              <w:fldChar w:fldCharType="separate"/>
                            </w:r>
                            <w:r w:rsidR="003A23B1">
                              <w:rPr>
                                <w:noProof/>
                              </w:rPr>
                              <w:t>4</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1</w:t>
                            </w:r>
                            <w:r w:rsidR="00DA0716">
                              <w:rPr>
                                <w:noProof/>
                              </w:rPr>
                              <w:fldChar w:fldCharType="end"/>
                            </w:r>
                            <w:r>
                              <w:t>: Đề tài sau khi hoàn thành (mặt nghiêng)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D31A" id="Text Box 5" o:spid="_x0000_s1137" type="#_x0000_t202" style="position:absolute;left:0;text-align:left;margin-left:38.2pt;margin-top:296.2pt;width:362.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gGwIAAEA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tP8+nN7PaaM0m++cf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" stroked="f">
                <v:textbox style="mso-fit-shape-to-text:t" inset="0,0,0,0">
                  <w:txbxContent>
                    <w:p w14:paraId="74C79298" w14:textId="4A2FE04F" w:rsidR="009E3B57" w:rsidRPr="00921A0D" w:rsidRDefault="009E3B57" w:rsidP="009E3B57">
                      <w:pPr>
                        <w:pStyle w:val="Caption"/>
                        <w:rPr>
                          <w:noProof/>
                        </w:rPr>
                      </w:pPr>
                      <w:bookmarkStart w:id="121" w:name="_Toc103331460"/>
                      <w:r>
                        <w:t xml:space="preserve">Hình </w:t>
                      </w:r>
                      <w:fldSimple w:instr=" STYLEREF 1 \s ">
                        <w:r w:rsidR="003A23B1">
                          <w:rPr>
                            <w:noProof/>
                          </w:rPr>
                          <w:t>4</w:t>
                        </w:r>
                      </w:fldSimple>
                      <w:r w:rsidR="003A23B1">
                        <w:noBreakHyphen/>
                      </w:r>
                      <w:fldSimple w:instr=" SEQ Hình \* ARABIC \s 1 ">
                        <w:r w:rsidR="003A23B1">
                          <w:rPr>
                            <w:noProof/>
                          </w:rPr>
                          <w:t>1</w:t>
                        </w:r>
                      </w:fldSimple>
                      <w:r>
                        <w:t>: Đề tài sau khi hoàn thành (mặt nghiêng)</w:t>
                      </w:r>
                      <w:bookmarkEnd w:id="121"/>
                    </w:p>
                  </w:txbxContent>
                </v:textbox>
                <w10:wrap type="topAndBottom"/>
              </v:shape>
            </w:pict>
          </mc:Fallback>
        </mc:AlternateContent>
      </w:r>
      <w:r w:rsidR="00BA174A">
        <w:rPr>
          <w:noProof/>
        </w:rPr>
        <w:drawing>
          <wp:anchor distT="0" distB="0" distL="114300" distR="114300" simplePos="0" relativeHeight="251758592" behindDoc="0" locked="0" layoutInCell="1" allowOverlap="1" wp14:anchorId="5ECC5006" wp14:editId="58BAE1DE">
            <wp:simplePos x="0" y="0"/>
            <wp:positionH relativeFrom="margin">
              <wp:align>center</wp:align>
            </wp:positionH>
            <wp:positionV relativeFrom="paragraph">
              <wp:posOffset>245288</wp:posOffset>
            </wp:positionV>
            <wp:extent cx="4608195" cy="3459480"/>
            <wp:effectExtent l="0" t="0" r="190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8195" cy="3459480"/>
                    </a:xfrm>
                    <a:prstGeom prst="rect">
                      <a:avLst/>
                    </a:prstGeom>
                  </pic:spPr>
                </pic:pic>
              </a:graphicData>
            </a:graphic>
            <wp14:sizeRelH relativeFrom="margin">
              <wp14:pctWidth>0</wp14:pctWidth>
            </wp14:sizeRelH>
            <wp14:sizeRelV relativeFrom="margin">
              <wp14:pctHeight>0</wp14:pctHeight>
            </wp14:sizeRelV>
          </wp:anchor>
        </w:drawing>
      </w:r>
    </w:p>
    <w:p w14:paraId="35066042" w14:textId="21E27244" w:rsidR="00564157" w:rsidRDefault="009E3B57" w:rsidP="00BA174A">
      <w:pPr>
        <w:pStyle w:val="content"/>
        <w:jc w:val="center"/>
      </w:pPr>
      <w:r>
        <w:rPr>
          <w:noProof/>
        </w:rPr>
        <mc:AlternateContent>
          <mc:Choice Requires="wps">
            <w:drawing>
              <wp:anchor distT="0" distB="0" distL="114300" distR="114300" simplePos="0" relativeHeight="251763712" behindDoc="0" locked="0" layoutInCell="1" allowOverlap="1" wp14:anchorId="07465021" wp14:editId="334483D9">
                <wp:simplePos x="0" y="0"/>
                <wp:positionH relativeFrom="column">
                  <wp:posOffset>485140</wp:posOffset>
                </wp:positionH>
                <wp:positionV relativeFrom="paragraph">
                  <wp:posOffset>7303135</wp:posOffset>
                </wp:positionV>
                <wp:extent cx="460883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608830" cy="635"/>
                        </a:xfrm>
                        <a:prstGeom prst="rect">
                          <a:avLst/>
                        </a:prstGeom>
                        <a:solidFill>
                          <a:prstClr val="white"/>
                        </a:solidFill>
                        <a:ln>
                          <a:noFill/>
                        </a:ln>
                      </wps:spPr>
                      <wps:txbx>
                        <w:txbxContent>
                          <w:p w14:paraId="02170F9A" w14:textId="25E6D7A6" w:rsidR="009E3B57" w:rsidRPr="009F0581" w:rsidRDefault="009E3B57" w:rsidP="009E3B57">
                            <w:pPr>
                              <w:pStyle w:val="Caption"/>
                              <w:rPr>
                                <w:noProof/>
                              </w:rPr>
                            </w:pPr>
                            <w:bookmarkStart w:id="100" w:name="_Toc103331461"/>
                            <w:r>
                              <w:t xml:space="preserve">Hình </w:t>
                            </w:r>
                            <w:r w:rsidR="00DA0716">
                              <w:fldChar w:fldCharType="begin"/>
                            </w:r>
                            <w:r w:rsidR="00DA0716">
                              <w:instrText xml:space="preserve"> STYLEREF 1 \s </w:instrText>
                            </w:r>
                            <w:r w:rsidR="00DA0716">
                              <w:fldChar w:fldCharType="separate"/>
                            </w:r>
                            <w:r w:rsidR="003A23B1">
                              <w:rPr>
                                <w:noProof/>
                              </w:rPr>
                              <w:t>4</w:t>
                            </w:r>
                            <w:r w:rsidR="00DA0716">
                              <w:rPr>
                                <w:noProof/>
                              </w:rPr>
                              <w:fldChar w:fldCharType="end"/>
                            </w:r>
                            <w:r w:rsidR="003A23B1">
                              <w:noBreakHyphen/>
                            </w:r>
                            <w:r w:rsidR="00DA0716">
                              <w:fldChar w:fldCharType="begin"/>
                            </w:r>
                            <w:r w:rsidR="00DA0716">
                              <w:instrText xml:space="preserve"> SEQ Hình \* ARABIC \s 1 </w:instrText>
                            </w:r>
                            <w:r w:rsidR="00DA0716">
                              <w:fldChar w:fldCharType="separate"/>
                            </w:r>
                            <w:r w:rsidR="003A23B1">
                              <w:rPr>
                                <w:noProof/>
                              </w:rPr>
                              <w:t>2</w:t>
                            </w:r>
                            <w:r w:rsidR="00DA0716">
                              <w:rPr>
                                <w:noProof/>
                              </w:rPr>
                              <w:fldChar w:fldCharType="end"/>
                            </w:r>
                            <w:r>
                              <w:t>: Đề tài sau khi hoàn thành (mặt bằng)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65021" id="Text Box 7" o:spid="_x0000_s1138" type="#_x0000_t202" style="position:absolute;left:0;text-align:left;margin-left:38.2pt;margin-top:575.05pt;width:362.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" stroked="f">
                <v:textbox style="mso-fit-shape-to-text:t" inset="0,0,0,0">
                  <w:txbxContent>
                    <w:p w14:paraId="02170F9A" w14:textId="25E6D7A6" w:rsidR="009E3B57" w:rsidRPr="009F0581" w:rsidRDefault="009E3B57" w:rsidP="009E3B57">
                      <w:pPr>
                        <w:pStyle w:val="Caption"/>
                        <w:rPr>
                          <w:noProof/>
                        </w:rPr>
                      </w:pPr>
                      <w:bookmarkStart w:id="123" w:name="_Toc103331461"/>
                      <w:r>
                        <w:t xml:space="preserve">Hình </w:t>
                      </w:r>
                      <w:fldSimple w:instr=" STYLEREF 1 \s ">
                        <w:r w:rsidR="003A23B1">
                          <w:rPr>
                            <w:noProof/>
                          </w:rPr>
                          <w:t>4</w:t>
                        </w:r>
                      </w:fldSimple>
                      <w:r w:rsidR="003A23B1">
                        <w:noBreakHyphen/>
                      </w:r>
                      <w:fldSimple w:instr=" SEQ Hình \* ARABIC \s 1 ">
                        <w:r w:rsidR="003A23B1">
                          <w:rPr>
                            <w:noProof/>
                          </w:rPr>
                          <w:t>2</w:t>
                        </w:r>
                      </w:fldSimple>
                      <w:r>
                        <w:t>: Đề tài sau khi hoàn thành (mặt bằng)</w:t>
                      </w:r>
                      <w:bookmarkEnd w:id="123"/>
                    </w:p>
                  </w:txbxContent>
                </v:textbox>
                <w10:wrap type="topAndBottom"/>
              </v:shape>
            </w:pict>
          </mc:Fallback>
        </mc:AlternateContent>
      </w:r>
      <w:r w:rsidR="00BA174A">
        <w:rPr>
          <w:noProof/>
        </w:rPr>
        <w:drawing>
          <wp:anchor distT="0" distB="0" distL="114300" distR="114300" simplePos="0" relativeHeight="251759616" behindDoc="0" locked="0" layoutInCell="1" allowOverlap="1" wp14:anchorId="2370E8A8" wp14:editId="213DDD8A">
            <wp:simplePos x="0" y="0"/>
            <wp:positionH relativeFrom="margin">
              <wp:align>center</wp:align>
            </wp:positionH>
            <wp:positionV relativeFrom="paragraph">
              <wp:posOffset>3786988</wp:posOffset>
            </wp:positionV>
            <wp:extent cx="4608830" cy="3459480"/>
            <wp:effectExtent l="0" t="0" r="1270" b="762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08830" cy="3459480"/>
                    </a:xfrm>
                    <a:prstGeom prst="rect">
                      <a:avLst/>
                    </a:prstGeom>
                  </pic:spPr>
                </pic:pic>
              </a:graphicData>
            </a:graphic>
            <wp14:sizeRelH relativeFrom="margin">
              <wp14:pctWidth>0</wp14:pctWidth>
            </wp14:sizeRelH>
            <wp14:sizeRelV relativeFrom="margin">
              <wp14:pctHeight>0</wp14:pctHeight>
            </wp14:sizeRelV>
          </wp:anchor>
        </w:drawing>
      </w:r>
    </w:p>
    <w:p w14:paraId="51D485CD" w14:textId="79A5CC38" w:rsidR="00396390" w:rsidRDefault="00396390" w:rsidP="00BA174A">
      <w:pPr>
        <w:pStyle w:val="content"/>
      </w:pPr>
    </w:p>
    <w:p w14:paraId="409C6398" w14:textId="3C452517" w:rsidR="00674902" w:rsidRDefault="003B6B70" w:rsidP="003B6B70">
      <w:pPr>
        <w:pStyle w:val="level1"/>
      </w:pPr>
      <w:bookmarkStart w:id="101" w:name="_Toc103331531"/>
      <w:r>
        <w:rPr>
          <w:noProof/>
        </w:rPr>
        <w:drawing>
          <wp:anchor distT="0" distB="0" distL="114300" distR="114300" simplePos="0" relativeHeight="251757568" behindDoc="0" locked="0" layoutInCell="1" allowOverlap="1" wp14:anchorId="5BF71FBB" wp14:editId="09C3DFAD">
            <wp:simplePos x="0" y="0"/>
            <wp:positionH relativeFrom="margin">
              <wp:align>right</wp:align>
            </wp:positionH>
            <wp:positionV relativeFrom="paragraph">
              <wp:posOffset>452727</wp:posOffset>
            </wp:positionV>
            <wp:extent cx="5579745" cy="2468880"/>
            <wp:effectExtent l="19050" t="19050" r="20955" b="266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468880"/>
                    </a:xfrm>
                    <a:prstGeom prst="rect">
                      <a:avLst/>
                    </a:prstGeom>
                    <a:ln w="12700">
                      <a:solidFill>
                        <a:schemeClr val="tx1"/>
                      </a:solidFill>
                    </a:ln>
                  </pic:spPr>
                </pic:pic>
              </a:graphicData>
            </a:graphic>
          </wp:anchor>
        </w:drawing>
      </w:r>
      <w:r w:rsidR="0013317F">
        <w:t>Giao diện điều khiển trên Webserver</w:t>
      </w:r>
      <w:bookmarkEnd w:id="101"/>
    </w:p>
    <w:p w14:paraId="2051F78F" w14:textId="3112E319" w:rsidR="00396390" w:rsidRDefault="00396390" w:rsidP="00396390"/>
    <w:p w14:paraId="3C9EFEB0" w14:textId="4B31F0DD" w:rsidR="00396390" w:rsidRDefault="00396390" w:rsidP="00396390">
      <w:pPr>
        <w:pStyle w:val="content"/>
        <w:ind w:firstLine="0"/>
      </w:pPr>
      <w:r>
        <w:t>Giao diện bao gồm 7 phòng và 1 chế độ khác:</w:t>
      </w:r>
    </w:p>
    <w:p w14:paraId="55F22520" w14:textId="4EC31295" w:rsidR="00396390" w:rsidRDefault="00396390" w:rsidP="00396390">
      <w:pPr>
        <w:pStyle w:val="content"/>
        <w:ind w:firstLine="0"/>
      </w:pPr>
      <w:r>
        <w:t>Mỗi phòng có 2 nút nhấn bật và tắt đèn hoặc quạt.</w:t>
      </w:r>
    </w:p>
    <w:p w14:paraId="5C629F93" w14:textId="1878A49D" w:rsidR="00396390" w:rsidRDefault="00BA174A" w:rsidP="00396390">
      <w:pPr>
        <w:pStyle w:val="content"/>
        <w:ind w:firstLine="0"/>
      </w:pPr>
      <w:r>
        <w:t>Một</w:t>
      </w:r>
      <w:r w:rsidR="00396390">
        <w:t xml:space="preserve"> chế độ khác bao gồm các nút nhấn: Bật tất cả quạt, tắt tất cả quạt, bật tất cả đèn và tắt tất cả đèn</w:t>
      </w:r>
    </w:p>
    <w:bookmarkStart w:id="102" w:name="_Toc103331532"/>
    <w:p w14:paraId="7C321068" w14:textId="1574BAD3" w:rsidR="008F75D0" w:rsidRDefault="003A23B1" w:rsidP="0013317F">
      <w:pPr>
        <w:pStyle w:val="level1"/>
      </w:pPr>
      <w:r>
        <w:rPr>
          <w:noProof/>
        </w:rPr>
        <mc:AlternateContent>
          <mc:Choice Requires="wps">
            <w:drawing>
              <wp:anchor distT="0" distB="0" distL="114300" distR="114300" simplePos="0" relativeHeight="251772928" behindDoc="0" locked="0" layoutInCell="1" allowOverlap="1" wp14:anchorId="3A2FE088" wp14:editId="54AE72ED">
                <wp:simplePos x="0" y="0"/>
                <wp:positionH relativeFrom="column">
                  <wp:posOffset>3274695</wp:posOffset>
                </wp:positionH>
                <wp:positionV relativeFrom="paragraph">
                  <wp:posOffset>3491865</wp:posOffset>
                </wp:positionV>
                <wp:extent cx="2296160" cy="635"/>
                <wp:effectExtent l="0" t="0" r="0" b="0"/>
                <wp:wrapSquare wrapText="bothSides"/>
                <wp:docPr id="1027" name="Text Box 1027"/>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wps:spPr>
                      <wps:txbx>
                        <w:txbxContent>
                          <w:p w14:paraId="3740EFCD" w14:textId="50AF9D62" w:rsidR="003A23B1" w:rsidRPr="00C76C6D" w:rsidRDefault="003A23B1" w:rsidP="003A23B1">
                            <w:pPr>
                              <w:pStyle w:val="Caption"/>
                              <w:rPr>
                                <w:rFonts w:eastAsiaTheme="majorEastAsia" w:cstheme="majorBidi"/>
                                <w:b/>
                                <w:noProof/>
                                <w:szCs w:val="26"/>
                              </w:rPr>
                            </w:pPr>
                            <w:bookmarkStart w:id="103" w:name="_Toc103331462"/>
                            <w:r>
                              <w:t xml:space="preserve">Hình </w:t>
                            </w:r>
                            <w:r w:rsidR="00DA0716">
                              <w:fldChar w:fldCharType="begin"/>
                            </w:r>
                            <w:r w:rsidR="00DA0716">
                              <w:instrText xml:space="preserve"> STYLEREF 1 \s </w:instrText>
                            </w:r>
                            <w:r w:rsidR="00DA0716">
                              <w:fldChar w:fldCharType="separate"/>
                            </w:r>
                            <w:r>
                              <w:rPr>
                                <w:noProof/>
                              </w:rPr>
                              <w:t>4</w:t>
                            </w:r>
                            <w:r w:rsidR="00DA0716">
                              <w:rPr>
                                <w:noProof/>
                              </w:rPr>
                              <w:fldChar w:fldCharType="end"/>
                            </w:r>
                            <w:r>
                              <w:noBreakHyphen/>
                            </w:r>
                            <w:r w:rsidR="00DA0716">
                              <w:fldChar w:fldCharType="begin"/>
                            </w:r>
                            <w:r w:rsidR="00DA0716">
                              <w:instrText xml:space="preserve"> SEQ Hình \* ARABIC \s 1 </w:instrText>
                            </w:r>
                            <w:r w:rsidR="00DA0716">
                              <w:fldChar w:fldCharType="separate"/>
                            </w:r>
                            <w:r>
                              <w:rPr>
                                <w:noProof/>
                              </w:rPr>
                              <w:t>3</w:t>
                            </w:r>
                            <w:r w:rsidR="00DA0716">
                              <w:rPr>
                                <w:noProof/>
                              </w:rPr>
                              <w:fldChar w:fldCharType="end"/>
                            </w:r>
                            <w:r>
                              <w:t>: Giao diện phát wifi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E088" id="Text Box 1027" o:spid="_x0000_s1139" type="#_x0000_t202" style="position:absolute;left:0;text-align:left;margin-left:257.85pt;margin-top:274.95pt;width:180.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s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" stroked="f">
                <v:textbox style="mso-fit-shape-to-text:t" inset="0,0,0,0">
                  <w:txbxContent>
                    <w:p w14:paraId="3740EFCD" w14:textId="50AF9D62" w:rsidR="003A23B1" w:rsidRPr="00C76C6D" w:rsidRDefault="003A23B1" w:rsidP="003A23B1">
                      <w:pPr>
                        <w:pStyle w:val="Caption"/>
                        <w:rPr>
                          <w:rFonts w:eastAsiaTheme="majorEastAsia" w:cstheme="majorBidi"/>
                          <w:b/>
                          <w:noProof/>
                          <w:szCs w:val="26"/>
                        </w:rPr>
                      </w:pPr>
                      <w:bookmarkStart w:id="127" w:name="_Toc103331462"/>
                      <w:r>
                        <w:t xml:space="preserve">Hình </w:t>
                      </w:r>
                      <w:fldSimple w:instr=" STYLEREF 1 \s ">
                        <w:r>
                          <w:rPr>
                            <w:noProof/>
                          </w:rPr>
                          <w:t>4</w:t>
                        </w:r>
                      </w:fldSimple>
                      <w:r>
                        <w:noBreakHyphen/>
                      </w:r>
                      <w:fldSimple w:instr=" SEQ Hình \* ARABIC \s 1 ">
                        <w:r>
                          <w:rPr>
                            <w:noProof/>
                          </w:rPr>
                          <w:t>3</w:t>
                        </w:r>
                      </w:fldSimple>
                      <w:r>
                        <w:t>: Giao diện phát wifi</w:t>
                      </w:r>
                      <w:bookmarkEnd w:id="127"/>
                    </w:p>
                  </w:txbxContent>
                </v:textbox>
                <w10:wrap type="square"/>
              </v:shape>
            </w:pict>
          </mc:Fallback>
        </mc:AlternateContent>
      </w:r>
      <w:r w:rsidR="002A1B97">
        <w:rPr>
          <w:noProof/>
        </w:rPr>
        <w:drawing>
          <wp:anchor distT="0" distB="0" distL="114300" distR="114300" simplePos="0" relativeHeight="251766784" behindDoc="0" locked="0" layoutInCell="1" allowOverlap="1" wp14:anchorId="0773546B" wp14:editId="5579CD31">
            <wp:simplePos x="0" y="0"/>
            <wp:positionH relativeFrom="margin">
              <wp:align>right</wp:align>
            </wp:positionH>
            <wp:positionV relativeFrom="paragraph">
              <wp:posOffset>216739</wp:posOffset>
            </wp:positionV>
            <wp:extent cx="2296160" cy="3218180"/>
            <wp:effectExtent l="0" t="0" r="889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8225" b="27098"/>
                    <a:stretch/>
                  </pic:blipFill>
                  <pic:spPr bwMode="auto">
                    <a:xfrm>
                      <a:off x="0" y="0"/>
                      <a:ext cx="2296160" cy="321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902">
        <w:t>Hướng dẫn sử dụng</w:t>
      </w:r>
      <w:bookmarkEnd w:id="102"/>
    </w:p>
    <w:p w14:paraId="2394ADF6" w14:textId="77777777" w:rsidR="002A1B97" w:rsidRDefault="009E3B57" w:rsidP="009E3B57">
      <w:pPr>
        <w:pStyle w:val="content"/>
        <w:ind w:firstLine="0"/>
      </w:pPr>
      <w:r>
        <w:t>Bước 1: Dùng thiết bị phát wifi phát wifi với</w:t>
      </w:r>
      <w:r w:rsidR="002A1B97">
        <w:t xml:space="preserve"> các thông tin như sau:</w:t>
      </w:r>
    </w:p>
    <w:p w14:paraId="62F1BC40" w14:textId="78F21336" w:rsidR="002A1B97" w:rsidRDefault="002A1B97" w:rsidP="002A1B97">
      <w:pPr>
        <w:pStyle w:val="content"/>
        <w:numPr>
          <w:ilvl w:val="0"/>
          <w:numId w:val="40"/>
        </w:numPr>
      </w:pPr>
      <w:r>
        <w:t>T</w:t>
      </w:r>
      <w:r w:rsidR="009E3B57">
        <w:t>ên</w:t>
      </w:r>
      <w:r>
        <w:t xml:space="preserve"> wifi: </w:t>
      </w:r>
      <w:r w:rsidR="009E3B57">
        <w:t>“maixuankien”</w:t>
      </w:r>
    </w:p>
    <w:p w14:paraId="4268772B" w14:textId="2FAA0685" w:rsidR="009E3B57" w:rsidRDefault="002A1B97" w:rsidP="002A1B97">
      <w:pPr>
        <w:pStyle w:val="content"/>
        <w:numPr>
          <w:ilvl w:val="0"/>
          <w:numId w:val="40"/>
        </w:numPr>
      </w:pPr>
      <w:r>
        <w:t>M</w:t>
      </w:r>
      <w:r w:rsidR="009E3B57">
        <w:t>ật khẩu</w:t>
      </w:r>
      <w:r>
        <w:t xml:space="preserve">: </w:t>
      </w:r>
      <w:r w:rsidR="009E3B57">
        <w:t xml:space="preserve"> “12345678”</w:t>
      </w:r>
    </w:p>
    <w:p w14:paraId="234C03ED" w14:textId="79D7E5A4" w:rsidR="002A1B97" w:rsidRDefault="002A1B97" w:rsidP="009E3B57">
      <w:pPr>
        <w:pStyle w:val="content"/>
        <w:ind w:firstLine="0"/>
      </w:pPr>
    </w:p>
    <w:p w14:paraId="6A91BB7D" w14:textId="73D28E70" w:rsidR="002A1B97" w:rsidRDefault="002A1B97" w:rsidP="009E3B57">
      <w:pPr>
        <w:pStyle w:val="content"/>
        <w:ind w:firstLine="0"/>
      </w:pPr>
    </w:p>
    <w:p w14:paraId="6FAF4B55" w14:textId="32E9E468" w:rsidR="002A1B97" w:rsidRDefault="002A1B97" w:rsidP="009E3B57">
      <w:pPr>
        <w:pStyle w:val="content"/>
        <w:ind w:firstLine="0"/>
      </w:pPr>
    </w:p>
    <w:p w14:paraId="51EC2C3E" w14:textId="6C6A24C8" w:rsidR="002A1B97" w:rsidRDefault="002A1B97" w:rsidP="009E3B57">
      <w:pPr>
        <w:pStyle w:val="content"/>
        <w:ind w:firstLine="0"/>
      </w:pPr>
    </w:p>
    <w:p w14:paraId="3F11F9D4" w14:textId="77777777" w:rsidR="002A1B97" w:rsidRDefault="002A1B97" w:rsidP="009E3B57">
      <w:pPr>
        <w:pStyle w:val="content"/>
        <w:ind w:firstLine="0"/>
      </w:pPr>
    </w:p>
    <w:p w14:paraId="4F1F056A" w14:textId="3592FEEE" w:rsidR="009E3B57" w:rsidRDefault="003A23B1" w:rsidP="006B2749">
      <w:pPr>
        <w:pStyle w:val="content"/>
        <w:ind w:firstLine="0"/>
      </w:pPr>
      <w:r>
        <w:rPr>
          <w:noProof/>
        </w:rPr>
        <w:lastRenderedPageBreak/>
        <mc:AlternateContent>
          <mc:Choice Requires="wps">
            <w:drawing>
              <wp:anchor distT="0" distB="0" distL="114300" distR="114300" simplePos="0" relativeHeight="251774976" behindDoc="0" locked="0" layoutInCell="1" allowOverlap="1" wp14:anchorId="634AD397" wp14:editId="25D0C452">
                <wp:simplePos x="0" y="0"/>
                <wp:positionH relativeFrom="column">
                  <wp:posOffset>1148080</wp:posOffset>
                </wp:positionH>
                <wp:positionV relativeFrom="paragraph">
                  <wp:posOffset>2731135</wp:posOffset>
                </wp:positionV>
                <wp:extent cx="2735580" cy="635"/>
                <wp:effectExtent l="0" t="0" r="0" b="0"/>
                <wp:wrapTopAndBottom/>
                <wp:docPr id="1028" name="Text Box 1028"/>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2D4CE18E" w14:textId="14E6CEC6" w:rsidR="003A23B1" w:rsidRPr="00C57E64" w:rsidRDefault="003A23B1" w:rsidP="003A23B1">
                            <w:pPr>
                              <w:pStyle w:val="Caption"/>
                            </w:pPr>
                            <w:bookmarkStart w:id="104" w:name="_Toc103331463"/>
                            <w:r>
                              <w:t xml:space="preserve">Hình </w:t>
                            </w:r>
                            <w:r w:rsidR="00DA0716">
                              <w:fldChar w:fldCharType="begin"/>
                            </w:r>
                            <w:r w:rsidR="00DA0716">
                              <w:instrText xml:space="preserve"> STYLEREF 1 \s </w:instrText>
                            </w:r>
                            <w:r w:rsidR="00DA0716">
                              <w:fldChar w:fldCharType="separate"/>
                            </w:r>
                            <w:r>
                              <w:rPr>
                                <w:noProof/>
                              </w:rPr>
                              <w:t>4</w:t>
                            </w:r>
                            <w:r w:rsidR="00DA0716">
                              <w:rPr>
                                <w:noProof/>
                              </w:rPr>
                              <w:fldChar w:fldCharType="end"/>
                            </w:r>
                            <w:r>
                              <w:noBreakHyphen/>
                            </w:r>
                            <w:r w:rsidR="00DA0716">
                              <w:fldChar w:fldCharType="begin"/>
                            </w:r>
                            <w:r w:rsidR="00DA0716">
                              <w:instrText xml:space="preserve"> SEQ Hình \* ARABIC \s 1 </w:instrText>
                            </w:r>
                            <w:r w:rsidR="00DA0716">
                              <w:fldChar w:fldCharType="separate"/>
                            </w:r>
                            <w:r>
                              <w:rPr>
                                <w:noProof/>
                              </w:rPr>
                              <w:t>4</w:t>
                            </w:r>
                            <w:r w:rsidR="00DA0716">
                              <w:rPr>
                                <w:noProof/>
                              </w:rPr>
                              <w:fldChar w:fldCharType="end"/>
                            </w:r>
                            <w:r>
                              <w:t>: Vị trí cấp nguồn 24v</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AD397" id="Text Box 1028" o:spid="_x0000_s1140" type="#_x0000_t202" style="position:absolute;left:0;text-align:left;margin-left:90.4pt;margin-top:215.05pt;width:215.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hcm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" stroked="f">
                <v:textbox style="mso-fit-shape-to-text:t" inset="0,0,0,0">
                  <w:txbxContent>
                    <w:p w14:paraId="2D4CE18E" w14:textId="14E6CEC6" w:rsidR="003A23B1" w:rsidRPr="00C57E64" w:rsidRDefault="003A23B1" w:rsidP="003A23B1">
                      <w:pPr>
                        <w:pStyle w:val="Caption"/>
                      </w:pPr>
                      <w:bookmarkStart w:id="129" w:name="_Toc103331463"/>
                      <w:r>
                        <w:t xml:space="preserve">Hình </w:t>
                      </w:r>
                      <w:fldSimple w:instr=" STYLEREF 1 \s ">
                        <w:r>
                          <w:rPr>
                            <w:noProof/>
                          </w:rPr>
                          <w:t>4</w:t>
                        </w:r>
                      </w:fldSimple>
                      <w:r>
                        <w:noBreakHyphen/>
                      </w:r>
                      <w:fldSimple w:instr=" SEQ Hình \* ARABIC \s 1 ">
                        <w:r>
                          <w:rPr>
                            <w:noProof/>
                          </w:rPr>
                          <w:t>4</w:t>
                        </w:r>
                      </w:fldSimple>
                      <w:r>
                        <w:t>: Vị trí cấp nguồn 24v</w:t>
                      </w:r>
                      <w:bookmarkEnd w:id="129"/>
                    </w:p>
                  </w:txbxContent>
                </v:textbox>
                <w10:wrap type="topAndBottom"/>
              </v:shape>
            </w:pict>
          </mc:Fallback>
        </mc:AlternateContent>
      </w:r>
      <w:r w:rsidR="002A1B97" w:rsidRPr="009612C0">
        <w:rPr>
          <w:noProof/>
        </w:rPr>
        <mc:AlternateContent>
          <mc:Choice Requires="wpg">
            <w:drawing>
              <wp:anchor distT="0" distB="0" distL="114300" distR="114300" simplePos="0" relativeHeight="251765760" behindDoc="0" locked="0" layoutInCell="1" allowOverlap="1" wp14:anchorId="291C9BD2" wp14:editId="1787F2F9">
                <wp:simplePos x="0" y="0"/>
                <wp:positionH relativeFrom="page">
                  <wp:align>center</wp:align>
                </wp:positionH>
                <wp:positionV relativeFrom="paragraph">
                  <wp:posOffset>516687</wp:posOffset>
                </wp:positionV>
                <wp:extent cx="2735580" cy="2157730"/>
                <wp:effectExtent l="0" t="0" r="7620" b="0"/>
                <wp:wrapTopAndBottom/>
                <wp:docPr id="21" name="Group 5"/>
                <wp:cNvGraphicFramePr/>
                <a:graphic xmlns:a="http://schemas.openxmlformats.org/drawingml/2006/main">
                  <a:graphicData uri="http://schemas.microsoft.com/office/word/2010/wordprocessingGroup">
                    <wpg:wgp>
                      <wpg:cNvGrpSpPr/>
                      <wpg:grpSpPr>
                        <a:xfrm>
                          <a:off x="0" y="0"/>
                          <a:ext cx="2735580" cy="2157730"/>
                          <a:chOff x="0" y="0"/>
                          <a:chExt cx="4477465" cy="3361504"/>
                        </a:xfrm>
                      </wpg:grpSpPr>
                      <pic:pic xmlns:pic="http://schemas.openxmlformats.org/drawingml/2006/picture">
                        <pic:nvPicPr>
                          <pic:cNvPr id="24" name="Picture 24"/>
                          <pic:cNvPicPr>
                            <a:picLocks noChangeAspect="1"/>
                          </pic:cNvPicPr>
                        </pic:nvPicPr>
                        <pic:blipFill>
                          <a:blip r:embed="rId69"/>
                          <a:stretch>
                            <a:fillRect/>
                          </a:stretch>
                        </pic:blipFill>
                        <pic:spPr>
                          <a:xfrm>
                            <a:off x="0" y="0"/>
                            <a:ext cx="4477465" cy="3361504"/>
                          </a:xfrm>
                          <a:prstGeom prst="rect">
                            <a:avLst/>
                          </a:prstGeom>
                        </pic:spPr>
                      </pic:pic>
                      <wps:wsp>
                        <wps:cNvPr id="25" name="Rectangle 25"/>
                        <wps:cNvSpPr/>
                        <wps:spPr>
                          <a:xfrm>
                            <a:off x="2617592" y="1486195"/>
                            <a:ext cx="1490383" cy="82547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B24AE" id="Group 5" o:spid="_x0000_s1026" style="position:absolute;margin-left:0;margin-top:40.7pt;width:215.4pt;height:169.9pt;z-index:251765760;mso-position-horizontal:center;mso-position-horizontal-relative:page;mso-width-relative:margin;mso-height-relative:margin" coordsize="44774,3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44774;height:3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">
                  <v:imagedata r:id="rId70" o:title=""/>
                </v:shape>
                <v:rect id="Rectangle 25" o:spid="_x0000_s1028" style="position:absolute;left:26175;top:14861;width:14904;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" filled="f" strokecolor="red" strokeweight="3pt">
                  <v:stroke joinstyle="round"/>
                </v:rect>
                <w10:wrap type="topAndBottom" anchorx="page"/>
              </v:group>
            </w:pict>
          </mc:Fallback>
        </mc:AlternateContent>
      </w:r>
      <w:r w:rsidR="00BA174A">
        <w:t>Bước</w:t>
      </w:r>
      <w:r w:rsidR="009E3B57">
        <w:t xml:space="preserve"> 2</w:t>
      </w:r>
      <w:r w:rsidR="00BA174A">
        <w:t>: Cấp nguồn 24V qua Jack Dc 5.5 cho hệ thống</w:t>
      </w:r>
    </w:p>
    <w:p w14:paraId="32D106FB" w14:textId="1126164B" w:rsidR="009612C0" w:rsidRDefault="009612C0" w:rsidP="009612C0">
      <w:pPr>
        <w:pStyle w:val="content"/>
        <w:ind w:firstLine="0"/>
        <w:jc w:val="center"/>
      </w:pPr>
    </w:p>
    <w:p w14:paraId="5014C5E6" w14:textId="5CC091BC" w:rsidR="002A1B97" w:rsidRDefault="003A23B1" w:rsidP="003A23B1">
      <w:pPr>
        <w:pStyle w:val="content"/>
        <w:ind w:firstLine="0"/>
      </w:pPr>
      <w:r>
        <w:rPr>
          <w:noProof/>
        </w:rPr>
        <mc:AlternateContent>
          <mc:Choice Requires="wps">
            <w:drawing>
              <wp:anchor distT="0" distB="0" distL="114300" distR="114300" simplePos="0" relativeHeight="251777024" behindDoc="0" locked="0" layoutInCell="1" allowOverlap="1" wp14:anchorId="42AA752F" wp14:editId="6A3F74E9">
                <wp:simplePos x="0" y="0"/>
                <wp:positionH relativeFrom="column">
                  <wp:posOffset>202565</wp:posOffset>
                </wp:positionH>
                <wp:positionV relativeFrom="paragraph">
                  <wp:posOffset>2494915</wp:posOffset>
                </wp:positionV>
                <wp:extent cx="4891405" cy="635"/>
                <wp:effectExtent l="0" t="0" r="0" b="0"/>
                <wp:wrapTopAndBottom/>
                <wp:docPr id="1029" name="Text Box 1029"/>
                <wp:cNvGraphicFramePr/>
                <a:graphic xmlns:a="http://schemas.openxmlformats.org/drawingml/2006/main">
                  <a:graphicData uri="http://schemas.microsoft.com/office/word/2010/wordprocessingShape">
                    <wps:wsp>
                      <wps:cNvSpPr txBox="1"/>
                      <wps:spPr>
                        <a:xfrm>
                          <a:off x="0" y="0"/>
                          <a:ext cx="4891405" cy="635"/>
                        </a:xfrm>
                        <a:prstGeom prst="rect">
                          <a:avLst/>
                        </a:prstGeom>
                        <a:solidFill>
                          <a:prstClr val="white"/>
                        </a:solidFill>
                        <a:ln>
                          <a:noFill/>
                        </a:ln>
                      </wps:spPr>
                      <wps:txbx>
                        <w:txbxContent>
                          <w:p w14:paraId="1189A402" w14:textId="6CE59F9E" w:rsidR="003A23B1" w:rsidRPr="001127B3" w:rsidRDefault="003A23B1" w:rsidP="003A23B1">
                            <w:pPr>
                              <w:pStyle w:val="Caption"/>
                            </w:pPr>
                            <w:bookmarkStart w:id="105" w:name="_Toc103331464"/>
                            <w:r>
                              <w:t xml:space="preserve">Hình </w:t>
                            </w:r>
                            <w:r w:rsidR="00DA0716">
                              <w:fldChar w:fldCharType="begin"/>
                            </w:r>
                            <w:r w:rsidR="00DA0716">
                              <w:instrText xml:space="preserve"> STYLEREF 1 \s </w:instrText>
                            </w:r>
                            <w:r w:rsidR="00DA0716">
                              <w:fldChar w:fldCharType="separate"/>
                            </w:r>
                            <w:r>
                              <w:rPr>
                                <w:noProof/>
                              </w:rPr>
                              <w:t>4</w:t>
                            </w:r>
                            <w:r w:rsidR="00DA0716">
                              <w:rPr>
                                <w:noProof/>
                              </w:rPr>
                              <w:fldChar w:fldCharType="end"/>
                            </w:r>
                            <w:r>
                              <w:noBreakHyphen/>
                            </w:r>
                            <w:r w:rsidR="00DA0716">
                              <w:fldChar w:fldCharType="begin"/>
                            </w:r>
                            <w:r w:rsidR="00DA0716">
                              <w:instrText xml:space="preserve"> SEQ Hình \* ARABIC \s 1 </w:instrText>
                            </w:r>
                            <w:r w:rsidR="00DA0716">
                              <w:fldChar w:fldCharType="separate"/>
                            </w:r>
                            <w:r>
                              <w:rPr>
                                <w:noProof/>
                              </w:rPr>
                              <w:t>5</w:t>
                            </w:r>
                            <w:r w:rsidR="00DA0716">
                              <w:rPr>
                                <w:noProof/>
                              </w:rPr>
                              <w:fldChar w:fldCharType="end"/>
                            </w:r>
                            <w:r>
                              <w:t>: Loại nút nhấn và vị trí nút nhấn trên mô hình</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752F" id="Text Box 1029" o:spid="_x0000_s1141" type="#_x0000_t202" style="position:absolute;left:0;text-align:left;margin-left:15.95pt;margin-top:196.45pt;width:385.1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FlLHA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" stroked="f">
                <v:textbox style="mso-fit-shape-to-text:t" inset="0,0,0,0">
                  <w:txbxContent>
                    <w:p w14:paraId="1189A402" w14:textId="6CE59F9E" w:rsidR="003A23B1" w:rsidRPr="001127B3" w:rsidRDefault="003A23B1" w:rsidP="003A23B1">
                      <w:pPr>
                        <w:pStyle w:val="Caption"/>
                      </w:pPr>
                      <w:bookmarkStart w:id="131" w:name="_Toc103331464"/>
                      <w:r>
                        <w:t xml:space="preserve">Hình </w:t>
                      </w:r>
                      <w:fldSimple w:instr=" STYLEREF 1 \s ">
                        <w:r>
                          <w:rPr>
                            <w:noProof/>
                          </w:rPr>
                          <w:t>4</w:t>
                        </w:r>
                      </w:fldSimple>
                      <w:r>
                        <w:noBreakHyphen/>
                      </w:r>
                      <w:fldSimple w:instr=" SEQ Hình \* ARABIC \s 1 ">
                        <w:r>
                          <w:rPr>
                            <w:noProof/>
                          </w:rPr>
                          <w:t>5</w:t>
                        </w:r>
                      </w:fldSimple>
                      <w:r>
                        <w:t>: Loại nút nhấn và vị trí nút nhấn trên mô hình</w:t>
                      </w:r>
                      <w:bookmarkEnd w:id="131"/>
                    </w:p>
                  </w:txbxContent>
                </v:textbox>
                <w10:wrap type="topAndBottom"/>
              </v:shape>
            </w:pict>
          </mc:Fallback>
        </mc:AlternateContent>
      </w:r>
      <w:r w:rsidR="003B51E8" w:rsidRPr="003B51E8">
        <w:rPr>
          <w:noProof/>
        </w:rPr>
        <mc:AlternateContent>
          <mc:Choice Requires="wpg">
            <w:drawing>
              <wp:anchor distT="0" distB="0" distL="114300" distR="114300" simplePos="0" relativeHeight="251770880" behindDoc="0" locked="0" layoutInCell="1" allowOverlap="1" wp14:anchorId="785A0543" wp14:editId="79226E87">
                <wp:simplePos x="0" y="0"/>
                <wp:positionH relativeFrom="margin">
                  <wp:posOffset>202565</wp:posOffset>
                </wp:positionH>
                <wp:positionV relativeFrom="paragraph">
                  <wp:posOffset>558165</wp:posOffset>
                </wp:positionV>
                <wp:extent cx="4891405" cy="1879600"/>
                <wp:effectExtent l="0" t="0" r="4445" b="6350"/>
                <wp:wrapTopAndBottom/>
                <wp:docPr id="75" name="Group 5"/>
                <wp:cNvGraphicFramePr/>
                <a:graphic xmlns:a="http://schemas.openxmlformats.org/drawingml/2006/main">
                  <a:graphicData uri="http://schemas.microsoft.com/office/word/2010/wordprocessingGroup">
                    <wpg:wgp>
                      <wpg:cNvGrpSpPr/>
                      <wpg:grpSpPr>
                        <a:xfrm>
                          <a:off x="0" y="0"/>
                          <a:ext cx="4891405" cy="1879600"/>
                          <a:chOff x="0" y="0"/>
                          <a:chExt cx="8082212" cy="3058758"/>
                        </a:xfrm>
                      </wpg:grpSpPr>
                      <wpg:grpSp>
                        <wpg:cNvPr id="76" name="Group 76"/>
                        <wpg:cNvGrpSpPr/>
                        <wpg:grpSpPr>
                          <a:xfrm>
                            <a:off x="0" y="0"/>
                            <a:ext cx="4031716" cy="2908632"/>
                            <a:chOff x="0" y="0"/>
                            <a:chExt cx="4031716" cy="2908632"/>
                          </a:xfrm>
                        </wpg:grpSpPr>
                        <pic:pic xmlns:pic="http://schemas.openxmlformats.org/drawingml/2006/picture">
                          <pic:nvPicPr>
                            <pic:cNvPr id="120" name="Picture 120"/>
                            <pic:cNvPicPr>
                              <a:picLocks noChangeAspect="1"/>
                            </pic:cNvPicPr>
                          </pic:nvPicPr>
                          <pic:blipFill rotWithShape="1">
                            <a:blip r:embed="rId69">
                              <a:extLst>
                                <a:ext uri="{28A0092B-C50C-407E-A947-70E740481C1C}">
                                  <a14:useLocalDpi xmlns:a14="http://schemas.microsoft.com/office/drawing/2010/main" val="0"/>
                                </a:ext>
                              </a:extLst>
                            </a:blip>
                            <a:srcRect t="40862" r="65111" b="25607"/>
                            <a:stretch/>
                          </pic:blipFill>
                          <pic:spPr bwMode="auto">
                            <a:xfrm>
                              <a:off x="0" y="0"/>
                              <a:ext cx="4031716" cy="2908632"/>
                            </a:xfrm>
                            <a:prstGeom prst="rect">
                              <a:avLst/>
                            </a:prstGeom>
                            <a:ln>
                              <a:noFill/>
                            </a:ln>
                            <a:extLst>
                              <a:ext uri="{53640926-AAD7-44D8-BBD7-CCE9431645EC}">
                                <a14:shadowObscured xmlns:a14="http://schemas.microsoft.com/office/drawing/2010/main"/>
                              </a:ext>
                            </a:extLst>
                          </pic:spPr>
                        </pic:pic>
                        <wps:wsp>
                          <wps:cNvPr id="122" name="Rectangle 122"/>
                          <wps:cNvSpPr/>
                          <wps:spPr>
                            <a:xfrm>
                              <a:off x="2986122" y="724990"/>
                              <a:ext cx="946245" cy="9553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26" name="Picture 126" descr="Nút Nhấn Nhả - Nút Reset 10mm DS-314 | Shopee Việt Nam"/>
                          <pic:cNvPicPr>
                            <a:picLocks noChangeAspect="1"/>
                          </pic:cNvPicPr>
                        </pic:nvPicPr>
                        <pic:blipFill rotWithShape="1">
                          <a:blip r:embed="rId71" cstate="print">
                            <a:extLst>
                              <a:ext uri="{28A0092B-C50C-407E-A947-70E740481C1C}">
                                <a14:useLocalDpi xmlns:a14="http://schemas.microsoft.com/office/drawing/2010/main" val="0"/>
                              </a:ext>
                            </a:extLst>
                          </a:blip>
                          <a:srcRect t="20109"/>
                          <a:stretch/>
                        </pic:blipFill>
                        <pic:spPr bwMode="auto">
                          <a:xfrm>
                            <a:off x="4253048" y="0"/>
                            <a:ext cx="3829164" cy="3058758"/>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9845CC" id="Group 5" o:spid="_x0000_s1026" style="position:absolute;margin-left:15.95pt;margin-top:43.95pt;width:385.15pt;height:148pt;z-index:251770880;mso-position-horizontal-relative:margin;mso-width-relative:margin;mso-height-relative:margin" coordsize="80822,305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">
                <v:group id="Group 76" o:spid="_x0000_s1027" style="position:absolute;width:40317;height:29086" coordsize="40317,2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120" o:spid="_x0000_s1028" type="#_x0000_t75" style="position:absolute;width:40317;height:2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">
                    <v:imagedata r:id="rId70" o:title="" croptop="26779f" cropbottom="16782f" cropright="42671f"/>
                  </v:shape>
                  <v:rect id="Rectangle 122" o:spid="_x0000_s1029" style="position:absolute;left:29861;top:7249;width:9462;height:9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" filled="f" strokecolor="red" strokeweight="3pt"/>
                </v:group>
                <v:shape id="Picture 126" o:spid="_x0000_s1030" type="#_x0000_t75" alt="Nút Nhấn Nhả - Nút Reset 10mm DS-314 | Shopee Việt Nam" style="position:absolute;left:42530;width:38292;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">
                  <v:imagedata r:id="rId72" o:title="Nút Nhấn Nhả - Nút Reset 10mm DS-314 | Shopee Việt Nam" croptop="13179f"/>
                </v:shape>
                <w10:wrap type="topAndBottom" anchorx="margin"/>
              </v:group>
            </w:pict>
          </mc:Fallback>
        </mc:AlternateContent>
      </w:r>
      <w:r w:rsidR="00B359C8">
        <w:t xml:space="preserve">Bước </w:t>
      </w:r>
      <w:r w:rsidR="009E3B57">
        <w:t>3</w:t>
      </w:r>
      <w:r w:rsidR="00B359C8">
        <w:t>: Bật tắt các thiết bị bằng các nút nhấn trên mô hình</w:t>
      </w:r>
    </w:p>
    <w:p w14:paraId="00A49275" w14:textId="2FB26041" w:rsidR="00BA174A" w:rsidRDefault="00BA174A" w:rsidP="006B2749">
      <w:pPr>
        <w:pStyle w:val="content"/>
        <w:ind w:firstLine="0"/>
      </w:pPr>
      <w:r>
        <w:t xml:space="preserve">Bước </w:t>
      </w:r>
      <w:r w:rsidR="009E3B57">
        <w:t>4</w:t>
      </w:r>
      <w:r>
        <w:t xml:space="preserve">: </w:t>
      </w:r>
      <w:r w:rsidR="006B2749">
        <w:t>Mở file index.html, giao diện điều khiển sẽ hiện lên bằng các trình duyệt mà máy tính đã cài</w:t>
      </w:r>
    </w:p>
    <w:p w14:paraId="0491EC4C" w14:textId="77777777" w:rsidR="003A23B1" w:rsidRDefault="002B48CA" w:rsidP="003A23B1">
      <w:pPr>
        <w:pStyle w:val="content"/>
        <w:keepNext/>
        <w:ind w:firstLine="0"/>
        <w:jc w:val="center"/>
      </w:pPr>
      <w:r>
        <w:rPr>
          <w:noProof/>
        </w:rPr>
        <w:drawing>
          <wp:inline distT="0" distB="0" distL="0" distR="0" wp14:anchorId="3D30361B" wp14:editId="1EEBA7A4">
            <wp:extent cx="2428875" cy="136062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4436" cy="1363742"/>
                    </a:xfrm>
                    <a:prstGeom prst="rect">
                      <a:avLst/>
                    </a:prstGeom>
                  </pic:spPr>
                </pic:pic>
              </a:graphicData>
            </a:graphic>
          </wp:inline>
        </w:drawing>
      </w:r>
    </w:p>
    <w:p w14:paraId="69237C2C" w14:textId="1E9F5AAF" w:rsidR="002B48CA" w:rsidRDefault="003A23B1" w:rsidP="003A23B1">
      <w:pPr>
        <w:pStyle w:val="Caption"/>
      </w:pPr>
      <w:bookmarkStart w:id="106" w:name="_Toc103331465"/>
      <w:r>
        <w:t xml:space="preserve">Hình </w:t>
      </w:r>
      <w:r w:rsidR="00DA0716">
        <w:fldChar w:fldCharType="begin"/>
      </w:r>
      <w:r w:rsidR="00DA0716">
        <w:instrText xml:space="preserve"> STYLEREF </w:instrText>
      </w:r>
      <w:r w:rsidR="00DA0716">
        <w:instrText xml:space="preserve">1 \s </w:instrText>
      </w:r>
      <w:r w:rsidR="00DA0716">
        <w:fldChar w:fldCharType="separate"/>
      </w:r>
      <w:r>
        <w:rPr>
          <w:noProof/>
        </w:rPr>
        <w:t>4</w:t>
      </w:r>
      <w:r w:rsidR="00DA0716">
        <w:rPr>
          <w:noProof/>
        </w:rPr>
        <w:fldChar w:fldCharType="end"/>
      </w:r>
      <w:r>
        <w:noBreakHyphen/>
      </w:r>
      <w:r w:rsidR="00DA0716">
        <w:fldChar w:fldCharType="begin"/>
      </w:r>
      <w:r w:rsidR="00DA0716">
        <w:instrText xml:space="preserve"> SEQ Hình \* ARABIC \s 1 </w:instrText>
      </w:r>
      <w:r w:rsidR="00DA0716">
        <w:fldChar w:fldCharType="separate"/>
      </w:r>
      <w:r>
        <w:rPr>
          <w:noProof/>
        </w:rPr>
        <w:t>6</w:t>
      </w:r>
      <w:r w:rsidR="00DA0716">
        <w:rPr>
          <w:noProof/>
        </w:rPr>
        <w:fldChar w:fldCharType="end"/>
      </w:r>
      <w:r>
        <w:t>: File index.html</w:t>
      </w:r>
      <w:bookmarkEnd w:id="106"/>
    </w:p>
    <w:p w14:paraId="3D5D9EA1" w14:textId="77777777" w:rsidR="002B48CA" w:rsidRDefault="002B48CA" w:rsidP="002B48CA">
      <w:pPr>
        <w:pStyle w:val="content"/>
        <w:ind w:firstLine="0"/>
        <w:jc w:val="center"/>
      </w:pPr>
    </w:p>
    <w:p w14:paraId="5F64FAA3" w14:textId="3AB515C2" w:rsidR="00E0110F" w:rsidRDefault="006B2749" w:rsidP="006B2749">
      <w:pPr>
        <w:pStyle w:val="content"/>
        <w:ind w:firstLine="0"/>
      </w:pPr>
      <w:r>
        <w:t xml:space="preserve">Bước </w:t>
      </w:r>
      <w:r w:rsidR="009E3B57">
        <w:t>5</w:t>
      </w:r>
      <w:r>
        <w:t>: Giao diện hiện lên trên màn hình máy tính</w:t>
      </w:r>
      <w:r w:rsidR="00B359C8">
        <w:t>, thao tác bật tắt các thiết bị bằng cách bật tắt các nút nhấn trên giao diện</w:t>
      </w:r>
      <w:r w:rsidR="00E0110F">
        <w:t>.</w:t>
      </w:r>
    </w:p>
    <w:p w14:paraId="50107530" w14:textId="24029B36" w:rsidR="00E0110F" w:rsidRDefault="00E0110F" w:rsidP="006B2749">
      <w:pPr>
        <w:pStyle w:val="content"/>
        <w:ind w:firstLine="0"/>
      </w:pPr>
      <w:r>
        <w:t>Ví dụ với phòng 1:</w:t>
      </w:r>
    </w:p>
    <w:p w14:paraId="2EBD2E3C" w14:textId="77777777" w:rsidR="003A23B1" w:rsidRDefault="00E0110F" w:rsidP="003A23B1">
      <w:pPr>
        <w:pStyle w:val="content"/>
        <w:keepNext/>
        <w:ind w:firstLine="0"/>
        <w:jc w:val="center"/>
      </w:pPr>
      <w:r>
        <w:rPr>
          <w:noProof/>
        </w:rPr>
        <w:drawing>
          <wp:inline distT="0" distB="0" distL="0" distR="0" wp14:anchorId="537835FC" wp14:editId="55CEA15D">
            <wp:extent cx="4622800" cy="1404079"/>
            <wp:effectExtent l="0" t="0" r="6350" b="571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18" t="5314" b="1948"/>
                    <a:stretch/>
                  </pic:blipFill>
                  <pic:spPr bwMode="auto">
                    <a:xfrm>
                      <a:off x="0" y="0"/>
                      <a:ext cx="4624171" cy="1404495"/>
                    </a:xfrm>
                    <a:prstGeom prst="rect">
                      <a:avLst/>
                    </a:prstGeom>
                    <a:ln>
                      <a:noFill/>
                    </a:ln>
                    <a:extLst>
                      <a:ext uri="{53640926-AAD7-44D8-BBD7-CCE9431645EC}">
                        <a14:shadowObscured xmlns:a14="http://schemas.microsoft.com/office/drawing/2010/main"/>
                      </a:ext>
                    </a:extLst>
                  </pic:spPr>
                </pic:pic>
              </a:graphicData>
            </a:graphic>
          </wp:inline>
        </w:drawing>
      </w:r>
    </w:p>
    <w:p w14:paraId="3E207F60" w14:textId="278A3B43" w:rsidR="00E0110F" w:rsidRDefault="003A23B1" w:rsidP="003A23B1">
      <w:pPr>
        <w:pStyle w:val="Caption"/>
      </w:pPr>
      <w:bookmarkStart w:id="107" w:name="_Toc103331466"/>
      <w:r>
        <w:t xml:space="preserve">Hình </w:t>
      </w:r>
      <w:r w:rsidR="00DA0716">
        <w:fldChar w:fldCharType="begin"/>
      </w:r>
      <w:r w:rsidR="00DA0716">
        <w:instrText xml:space="preserve"> STYLEREF 1 \s </w:instrText>
      </w:r>
      <w:r w:rsidR="00DA0716">
        <w:fldChar w:fldCharType="separate"/>
      </w:r>
      <w:r>
        <w:rPr>
          <w:noProof/>
        </w:rPr>
        <w:t>4</w:t>
      </w:r>
      <w:r w:rsidR="00DA0716">
        <w:rPr>
          <w:noProof/>
        </w:rPr>
        <w:fldChar w:fldCharType="end"/>
      </w:r>
      <w:r>
        <w:noBreakHyphen/>
      </w:r>
      <w:r w:rsidR="00DA0716">
        <w:fldChar w:fldCharType="begin"/>
      </w:r>
      <w:r w:rsidR="00DA0716">
        <w:instrText xml:space="preserve"> SEQ Hình \* ARABIC \s 1 </w:instrText>
      </w:r>
      <w:r w:rsidR="00DA0716">
        <w:fldChar w:fldCharType="separate"/>
      </w:r>
      <w:r>
        <w:rPr>
          <w:noProof/>
        </w:rPr>
        <w:t>7</w:t>
      </w:r>
      <w:r w:rsidR="00DA0716">
        <w:rPr>
          <w:noProof/>
        </w:rPr>
        <w:fldChar w:fldCharType="end"/>
      </w:r>
      <w:r>
        <w:t>: Phòng 1 trên giao diện</w:t>
      </w:r>
      <w:bookmarkEnd w:id="107"/>
    </w:p>
    <w:p w14:paraId="59B63932" w14:textId="7F18822A" w:rsidR="00674902" w:rsidRDefault="00674902" w:rsidP="0013317F">
      <w:pPr>
        <w:pStyle w:val="level1"/>
      </w:pPr>
      <w:bookmarkStart w:id="108" w:name="_Toc103331533"/>
      <w:r>
        <w:t>Hướng phát triển của đề tài</w:t>
      </w:r>
      <w:bookmarkEnd w:id="108"/>
    </w:p>
    <w:p w14:paraId="08E6D38B" w14:textId="63086FBF" w:rsidR="00674902" w:rsidRDefault="0063461E" w:rsidP="009E3B57">
      <w:pPr>
        <w:pStyle w:val="content"/>
        <w:numPr>
          <w:ilvl w:val="0"/>
          <w:numId w:val="39"/>
        </w:numPr>
      </w:pPr>
      <w:r>
        <w:t>Phát triển đa nền tảng:</w:t>
      </w:r>
      <w:r w:rsidR="00AB26C3">
        <w:t xml:space="preserve"> đề tài không chỉ giới hạn ở Web mà còn có thể phát triển để phù hợp với điện thoại Android và IOS</w:t>
      </w:r>
    </w:p>
    <w:p w14:paraId="16EC79CC" w14:textId="64628249" w:rsidR="00AB26C3" w:rsidRDefault="00AB26C3" w:rsidP="009E3B57">
      <w:pPr>
        <w:pStyle w:val="content"/>
        <w:numPr>
          <w:ilvl w:val="0"/>
          <w:numId w:val="39"/>
        </w:numPr>
      </w:pPr>
      <w:r>
        <w:t>Phát triển</w:t>
      </w:r>
      <w:r w:rsidR="009E3B57">
        <w:t xml:space="preserve"> các chức năng cấu hình ngay trên điện thoại</w:t>
      </w:r>
    </w:p>
    <w:p w14:paraId="203E272C" w14:textId="3C9EC0A2" w:rsidR="009E3B57" w:rsidRDefault="009E3B57" w:rsidP="009E3B57">
      <w:pPr>
        <w:pStyle w:val="content"/>
        <w:numPr>
          <w:ilvl w:val="0"/>
          <w:numId w:val="39"/>
        </w:numPr>
      </w:pPr>
      <w:r>
        <w:t>Phát triển nhiều giao thức hơn nữa thay vì chỉ sử dụng MQTT để trong tất cả các trường hợp đều có thể bật tắt các thiết bị</w:t>
      </w:r>
    </w:p>
    <w:p w14:paraId="4B48F793" w14:textId="0AE238A8" w:rsidR="009E3B57" w:rsidRDefault="00B12FFE" w:rsidP="00B12FFE">
      <w:pPr>
        <w:pStyle w:val="content"/>
        <w:numPr>
          <w:ilvl w:val="0"/>
          <w:numId w:val="39"/>
        </w:numPr>
      </w:pPr>
      <w:r>
        <w:t xml:space="preserve">Phát triển không chỉ điều khiển các thiết bị bật hoặc tắt mà còn có thể điều khiển nhiều tín hiệu khác nữa </w:t>
      </w:r>
    </w:p>
    <w:p w14:paraId="57339223" w14:textId="3EDF3566" w:rsidR="004023DF" w:rsidRDefault="004023DF" w:rsidP="0013317F">
      <w:pPr>
        <w:pStyle w:val="level1"/>
      </w:pPr>
      <w:bookmarkStart w:id="109" w:name="_Toc103331534"/>
      <w:r>
        <w:t>Kết luận chương 4</w:t>
      </w:r>
      <w:bookmarkEnd w:id="109"/>
    </w:p>
    <w:p w14:paraId="1FB72F1D" w14:textId="782975AE" w:rsidR="00E0110F" w:rsidRDefault="00B12FFE" w:rsidP="00B12FFE">
      <w:pPr>
        <w:pStyle w:val="content"/>
      </w:pPr>
      <w:r>
        <w:t>Chương 4 đưa ra một số kết quả đạt được về đề tài</w:t>
      </w:r>
      <w:r w:rsidR="00E0110F">
        <w:t xml:space="preserve">, đưa ra được các hình ảnh thực tế của sản phẩm, </w:t>
      </w:r>
      <w:r>
        <w:t xml:space="preserve">nêu lên được các hướng phát triển của đề tài. </w:t>
      </w:r>
      <w:r w:rsidR="00E0110F">
        <w:t>Ngoài ra chương 4 cũng đưa ra được chi tiết hướng dẫn sử dụng của sản phẩm để người sử dụng có thể dễ thao tác hơn</w:t>
      </w:r>
      <w:r w:rsidR="00B76F46">
        <w:t>.</w:t>
      </w:r>
    </w:p>
    <w:p w14:paraId="51AAB233" w14:textId="4292F99B" w:rsidR="003539D5" w:rsidRPr="00E0110F" w:rsidRDefault="00E0110F" w:rsidP="00E0110F">
      <w:pPr>
        <w:rPr>
          <w:rFonts w:ascii="Times New Roman" w:hAnsi="Times New Roman"/>
          <w:sz w:val="28"/>
        </w:rPr>
      </w:pPr>
      <w:r>
        <w:br w:type="page"/>
      </w:r>
    </w:p>
    <w:p w14:paraId="052D0F1A" w14:textId="4B74911F" w:rsidR="00D476E8" w:rsidRPr="00D476E8" w:rsidRDefault="003539D5" w:rsidP="003539D5">
      <w:pPr>
        <w:pStyle w:val="Heading1"/>
        <w:numPr>
          <w:ilvl w:val="0"/>
          <w:numId w:val="0"/>
        </w:numPr>
      </w:pPr>
      <w:bookmarkStart w:id="110" w:name="_Toc103331535"/>
      <w:r>
        <w:lastRenderedPageBreak/>
        <w:t>KẾT LUẬN</w:t>
      </w:r>
      <w:bookmarkEnd w:id="110"/>
    </w:p>
    <w:p w14:paraId="223A4E40" w14:textId="47EB750A" w:rsidR="00D476E8" w:rsidRPr="00F81DCC" w:rsidRDefault="00D476E8" w:rsidP="00F81DCC"/>
    <w:p w14:paraId="1CC25C4D" w14:textId="69D7DF5E" w:rsidR="001C1A35" w:rsidRDefault="001C1A35" w:rsidP="001C1A35">
      <w:pPr>
        <w:pStyle w:val="content"/>
      </w:pPr>
      <w:r>
        <w:t xml:space="preserve">Qua quá trình thực hiện làm đồ án, em đã trình bày các cơ sở lý thuyết liên quan và chạy thành công hệ thống </w:t>
      </w:r>
      <w:r w:rsidRPr="00B76F46">
        <w:rPr>
          <w:b/>
          <w:bCs/>
        </w:rPr>
        <w:t>“Thiết kế hệ thống điều khiển và giám sát các thiết bị từ xa bằng WiFi sử dụng ESP32”.</w:t>
      </w:r>
      <w:r>
        <w:t xml:space="preserve"> Tuy thời gian làm đồ án thực sự không quá dài nhưng được sự giúp đỡ tận tình của T</w:t>
      </w:r>
      <w:r w:rsidR="005E6B52">
        <w:t>h</w:t>
      </w:r>
      <w:r>
        <w:t>.</w:t>
      </w:r>
      <w:r w:rsidR="005E6B52">
        <w:t>S</w:t>
      </w:r>
      <w:r>
        <w:t xml:space="preserve"> </w:t>
      </w:r>
      <w:r w:rsidR="005E6B52">
        <w:t>Trần Xuân Phương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988220E" w:rsidR="005E6B52" w:rsidRDefault="001C1A35" w:rsidP="004F33D9">
      <w:pPr>
        <w:pStyle w:val="content"/>
        <w:numPr>
          <w:ilvl w:val="0"/>
          <w:numId w:val="6"/>
        </w:numPr>
      </w:pPr>
      <w:r>
        <w:t xml:space="preserve">Nghiên cứu và tìm hiểu về </w:t>
      </w:r>
      <w:r w:rsidR="005E6B52">
        <w:t>các hệ thống điều khiển và giám sát trên thực tế, ưu điểm và nhược điểm của từng hệ thống</w:t>
      </w:r>
    </w:p>
    <w:p w14:paraId="442CBF2E" w14:textId="48EB8AD1" w:rsidR="001C1A35" w:rsidRDefault="001C1A35" w:rsidP="004F33D9">
      <w:pPr>
        <w:pStyle w:val="content"/>
        <w:numPr>
          <w:ilvl w:val="0"/>
          <w:numId w:val="6"/>
        </w:numPr>
      </w:pPr>
      <w:r>
        <w:t xml:space="preserve">Nghiên cứu và tìm hiểu về vi điều khiển ESP32, các ngoại vi và lập trình ESP32 </w:t>
      </w:r>
    </w:p>
    <w:p w14:paraId="03AF20E1" w14:textId="287C3AB0" w:rsidR="001C1A35" w:rsidRDefault="005E6B52" w:rsidP="004F33D9">
      <w:pPr>
        <w:pStyle w:val="content"/>
        <w:numPr>
          <w:ilvl w:val="0"/>
          <w:numId w:val="6"/>
        </w:numPr>
      </w:pPr>
      <w:r>
        <w:t>T</w:t>
      </w:r>
      <w:r w:rsidR="001C1A35">
        <w:t>ìm hiểu về chuẩn truyền thông không d</w:t>
      </w:r>
      <w:r>
        <w:t>ây Wi</w:t>
      </w:r>
      <w:r w:rsidR="004F33D9">
        <w:t>F</w:t>
      </w:r>
      <w:r>
        <w:t>i</w:t>
      </w:r>
      <w:r w:rsidR="004F33D9">
        <w:t>, ứng dụng nó vào trong việc điều khiển, truyền nhận tín hiệu và giám sát</w:t>
      </w:r>
    </w:p>
    <w:p w14:paraId="40E44D80" w14:textId="11A80A91" w:rsidR="00845C69" w:rsidRDefault="00845C69" w:rsidP="004F33D9">
      <w:pPr>
        <w:pStyle w:val="content"/>
        <w:numPr>
          <w:ilvl w:val="0"/>
          <w:numId w:val="6"/>
        </w:numPr>
      </w:pPr>
      <w:r>
        <w:t>Nắm được các hệ thống điều khiển và giám sát từ xa hoạt động</w:t>
      </w:r>
    </w:p>
    <w:p w14:paraId="76AA0715" w14:textId="02C355F3" w:rsidR="00845C69" w:rsidRDefault="00845C69" w:rsidP="004F33D9">
      <w:pPr>
        <w:pStyle w:val="content"/>
        <w:numPr>
          <w:ilvl w:val="0"/>
          <w:numId w:val="6"/>
        </w:numPr>
      </w:pPr>
      <w:r>
        <w:t>Xây dựng được giao diện điều khiển và giám sát</w:t>
      </w:r>
    </w:p>
    <w:p w14:paraId="495AE2A2" w14:textId="1D8C3FE7" w:rsidR="004F33D9" w:rsidRDefault="004F33D9" w:rsidP="004F33D9">
      <w:pPr>
        <w:pStyle w:val="content"/>
        <w:numPr>
          <w:ilvl w:val="0"/>
          <w:numId w:val="6"/>
        </w:numPr>
      </w:pPr>
      <w:r>
        <w:t>Thiết kế và vận hành thành công mạch giám sát và điều khiển thiết bị qua Wi</w:t>
      </w:r>
      <w:r w:rsidR="00845C69">
        <w:t>F</w:t>
      </w:r>
      <w:r>
        <w:t>i sử dụng vi điều khiển ESP32</w:t>
      </w:r>
    </w:p>
    <w:p w14:paraId="708D110E" w14:textId="202D423B" w:rsidR="001C1A35" w:rsidRDefault="001C1A35" w:rsidP="004F33D9">
      <w:pPr>
        <w:pStyle w:val="content"/>
        <w:ind w:firstLine="0"/>
      </w:pPr>
      <w:r>
        <w:t xml:space="preserve">Hướng phát triển đề tài: </w:t>
      </w:r>
    </w:p>
    <w:p w14:paraId="6ED44490" w14:textId="7EC59917" w:rsidR="001C1A35" w:rsidRDefault="001C1A35" w:rsidP="005E6B52">
      <w:pPr>
        <w:pStyle w:val="content"/>
        <w:numPr>
          <w:ilvl w:val="0"/>
          <w:numId w:val="7"/>
        </w:numPr>
      </w:pPr>
      <w:r>
        <w:t>Tạo giao diện phong phú và đa dạng hơn</w:t>
      </w:r>
    </w:p>
    <w:p w14:paraId="60573987" w14:textId="714674A2" w:rsidR="001C1A35" w:rsidRDefault="005E6B52" w:rsidP="005E6B52">
      <w:pPr>
        <w:pStyle w:val="content"/>
        <w:numPr>
          <w:ilvl w:val="0"/>
          <w:numId w:val="7"/>
        </w:numPr>
      </w:pPr>
      <w:r>
        <w:t>Giám sát và điều khiển các thiết bị không chỉ ON/OFF mà cả các tín hiệu nhiều dạng khác nhau</w:t>
      </w:r>
    </w:p>
    <w:p w14:paraId="0D46DB92" w14:textId="723EB4D6" w:rsidR="001C1A35" w:rsidRDefault="001C1A35" w:rsidP="005E6B52">
      <w:pPr>
        <w:pStyle w:val="content"/>
        <w:numPr>
          <w:ilvl w:val="0"/>
          <w:numId w:val="7"/>
        </w:numPr>
      </w:pPr>
      <w:r>
        <w:t>Phát triển đa nền tảng (Android, IOS…)</w:t>
      </w:r>
    </w:p>
    <w:p w14:paraId="72621640" w14:textId="13AC2360" w:rsidR="001C1A35" w:rsidRDefault="001C1A35" w:rsidP="005E6B52">
      <w:pPr>
        <w:pStyle w:val="content"/>
        <w:numPr>
          <w:ilvl w:val="0"/>
          <w:numId w:val="7"/>
        </w:numPr>
      </w:pPr>
      <w:r>
        <w:lastRenderedPageBreak/>
        <w:t>Điều khiển và giám sát thêm các thiết bị khác</w:t>
      </w:r>
      <w:r w:rsidR="005E6B52">
        <w:t>, các loại thiết bị có công suất lớn</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331ABA8" w14:textId="3C7F72D5" w:rsidR="00301E99" w:rsidRDefault="001C1A35" w:rsidP="005E6B52">
      <w:pPr>
        <w:pStyle w:val="content"/>
        <w:ind w:firstLine="0"/>
        <w:jc w:val="right"/>
      </w:pPr>
      <w:r>
        <w:t>Em xin chân thành cảm ơn!</w:t>
      </w:r>
    </w:p>
    <w:p w14:paraId="00653837" w14:textId="77777777" w:rsidR="00301E99" w:rsidRDefault="00301E99">
      <w:pPr>
        <w:rPr>
          <w:rFonts w:ascii="Times New Roman" w:hAnsi="Times New Roman"/>
          <w:sz w:val="28"/>
        </w:rPr>
      </w:pPr>
      <w:r>
        <w:br w:type="page"/>
      </w:r>
    </w:p>
    <w:p w14:paraId="368236DC" w14:textId="2155274A" w:rsidR="00301E99" w:rsidRDefault="00301E99" w:rsidP="00301E99">
      <w:pPr>
        <w:pStyle w:val="Heading1"/>
        <w:numPr>
          <w:ilvl w:val="0"/>
          <w:numId w:val="0"/>
        </w:numPr>
        <w:rPr>
          <w:caps w:val="0"/>
        </w:rPr>
      </w:pPr>
      <w:bookmarkStart w:id="111" w:name="_Toc103331536"/>
      <w:r>
        <w:rPr>
          <w:caps w:val="0"/>
        </w:rPr>
        <w:lastRenderedPageBreak/>
        <w:t>TÀI LIỆU THAM KHẢO</w:t>
      </w:r>
      <w:bookmarkEnd w:id="111"/>
    </w:p>
    <w:p w14:paraId="5AD118A6" w14:textId="6ED3D61F"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noProof/>
          <w:sz w:val="28"/>
          <w:szCs w:val="28"/>
        </w:rPr>
        <w:t xml:space="preserve">[1] PhạmQuangHuy, LêCảnhTrung(2016), </w:t>
      </w:r>
      <w:r w:rsidRPr="00B253FD">
        <w:rPr>
          <w:rFonts w:ascii="Times New Roman" w:hAnsi="Times New Roman" w:cs="Times New Roman"/>
          <w:i/>
          <w:iCs/>
          <w:noProof/>
          <w:sz w:val="28"/>
          <w:szCs w:val="28"/>
        </w:rPr>
        <w:t>Lập trình điều khiển với Arduino</w:t>
      </w:r>
      <w:r w:rsidRPr="00B253FD">
        <w:rPr>
          <w:rFonts w:ascii="Times New Roman" w:hAnsi="Times New Roman" w:cs="Times New Roman"/>
          <w:noProof/>
          <w:sz w:val="28"/>
          <w:szCs w:val="28"/>
        </w:rPr>
        <w:t>, NXB Khoa học &amp; Kỹ thuật.</w:t>
      </w:r>
    </w:p>
    <w:p w14:paraId="14D45906" w14:textId="74A571CB"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noProof/>
          <w:sz w:val="28"/>
          <w:szCs w:val="28"/>
        </w:rPr>
        <w:t xml:space="preserve">[2] BùiVănVinh(2020), </w:t>
      </w:r>
      <w:r w:rsidRPr="00B253FD">
        <w:rPr>
          <w:rFonts w:ascii="Times New Roman" w:hAnsi="Times New Roman" w:cs="Times New Roman"/>
          <w:i/>
          <w:iCs/>
          <w:noProof/>
          <w:sz w:val="28"/>
          <w:szCs w:val="28"/>
        </w:rPr>
        <w:t>Mô đun: Lập trình vi điều khiển</w:t>
      </w:r>
      <w:r w:rsidRPr="00B253FD">
        <w:rPr>
          <w:rFonts w:ascii="Times New Roman" w:hAnsi="Times New Roman" w:cs="Times New Roman"/>
          <w:noProof/>
          <w:sz w:val="28"/>
          <w:szCs w:val="28"/>
        </w:rPr>
        <w:t>, Trường Cao đẳng Kỹ thuật Công Nghệ, Vũng Tàu.</w:t>
      </w:r>
    </w:p>
    <w:p w14:paraId="49292FF2" w14:textId="3683F77B"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3</w:t>
      </w:r>
      <w:r w:rsidRPr="00B253FD">
        <w:rPr>
          <w:rFonts w:ascii="Times New Roman" w:hAnsi="Times New Roman" w:cs="Times New Roman"/>
          <w:sz w:val="28"/>
          <w:szCs w:val="28"/>
        </w:rPr>
        <w:t>]</w:t>
      </w:r>
      <w:r w:rsidRPr="00B253FD">
        <w:rPr>
          <w:rFonts w:ascii="Times New Roman" w:hAnsi="Times New Roman" w:cs="Times New Roman"/>
          <w:sz w:val="28"/>
          <w:szCs w:val="28"/>
        </w:rPr>
        <w:tab/>
        <w:t>https://openplanning.net/12815/flutter</w:t>
      </w:r>
    </w:p>
    <w:p w14:paraId="7D20173F" w14:textId="1AA0D5DC"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4</w:t>
      </w:r>
      <w:r w:rsidRPr="00B253FD">
        <w:rPr>
          <w:rFonts w:ascii="Times New Roman" w:hAnsi="Times New Roman" w:cs="Times New Roman"/>
          <w:sz w:val="28"/>
          <w:szCs w:val="28"/>
        </w:rPr>
        <w:t>]</w:t>
      </w:r>
      <w:r w:rsidRPr="00B253FD">
        <w:rPr>
          <w:rFonts w:ascii="Times New Roman" w:hAnsi="Times New Roman" w:cs="Times New Roman"/>
          <w:sz w:val="28"/>
          <w:szCs w:val="28"/>
        </w:rPr>
        <w:tab/>
        <w:t>http://arduino.vn/bai-viet/1219-tap-lenh-voi-esp32</w:t>
      </w:r>
    </w:p>
    <w:p w14:paraId="04E8133A" w14:textId="55F05072"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5</w:t>
      </w:r>
      <w:r w:rsidRPr="00B253FD">
        <w:rPr>
          <w:rFonts w:ascii="Times New Roman" w:hAnsi="Times New Roman" w:cs="Times New Roman"/>
          <w:sz w:val="28"/>
          <w:szCs w:val="28"/>
        </w:rPr>
        <w:t>]</w:t>
      </w:r>
      <w:r w:rsidRPr="00B253FD">
        <w:rPr>
          <w:rFonts w:ascii="Times New Roman" w:hAnsi="Times New Roman" w:cs="Times New Roman"/>
          <w:sz w:val="28"/>
          <w:szCs w:val="28"/>
        </w:rPr>
        <w:tab/>
        <w:t>https://en.wikipedia.org/wiki/ESP32</w:t>
      </w:r>
    </w:p>
    <w:p w14:paraId="4A33E0F9" w14:textId="7C48E59C"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6</w:t>
      </w:r>
      <w:r w:rsidRPr="00B253FD">
        <w:rPr>
          <w:rFonts w:ascii="Times New Roman" w:hAnsi="Times New Roman" w:cs="Times New Roman"/>
          <w:sz w:val="28"/>
          <w:szCs w:val="28"/>
        </w:rPr>
        <w:t>]</w:t>
      </w:r>
      <w:r w:rsidRPr="00B253FD">
        <w:rPr>
          <w:rFonts w:ascii="Times New Roman" w:hAnsi="Times New Roman" w:cs="Times New Roman"/>
          <w:sz w:val="28"/>
          <w:szCs w:val="28"/>
        </w:rPr>
        <w:tab/>
        <w:t>LoRa Alliance. White Paper: A Technical Overview of Lora and Lorawan; The LoRa Alliance: San Ramon, CA, USA, 2015</w:t>
      </w:r>
    </w:p>
    <w:p w14:paraId="434A9190" w14:textId="1BD8B3D1"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7</w:t>
      </w:r>
      <w:r w:rsidRPr="00B253FD">
        <w:rPr>
          <w:rFonts w:ascii="Times New Roman" w:hAnsi="Times New Roman" w:cs="Times New Roman"/>
          <w:sz w:val="28"/>
          <w:szCs w:val="28"/>
        </w:rPr>
        <w:t>]</w:t>
      </w:r>
      <w:r w:rsidRPr="00B253FD">
        <w:rPr>
          <w:rFonts w:ascii="Times New Roman" w:hAnsi="Times New Roman" w:cs="Times New Roman"/>
          <w:sz w:val="28"/>
          <w:szCs w:val="28"/>
        </w:rPr>
        <w:tab/>
        <w:t>Evans, D. The Internet of Things: How the Next Evolution of the Internet is Changing Everything; Cisco Internet Business Solutions Group: San Jose, CA, USA, 2011</w:t>
      </w:r>
    </w:p>
    <w:p w14:paraId="6BDF1386" w14:textId="6DD806E6"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8</w:t>
      </w:r>
      <w:r w:rsidRPr="00B253FD">
        <w:rPr>
          <w:rFonts w:ascii="Times New Roman" w:hAnsi="Times New Roman" w:cs="Times New Roman"/>
          <w:sz w:val="28"/>
          <w:szCs w:val="28"/>
        </w:rPr>
        <w:t>]</w:t>
      </w:r>
      <w:r w:rsidRPr="00B253FD">
        <w:rPr>
          <w:rFonts w:ascii="Times New Roman" w:hAnsi="Times New Roman" w:cs="Times New Roman"/>
          <w:sz w:val="28"/>
          <w:szCs w:val="28"/>
        </w:rPr>
        <w:tab/>
        <w:t>IoTvietnam.com - Cộng đồng đam mê Internet of Thing.</w:t>
      </w:r>
    </w:p>
    <w:p w14:paraId="10DCD727" w14:textId="3BFD3692" w:rsidR="00B253FD" w:rsidRPr="00B253F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9</w:t>
      </w:r>
      <w:r w:rsidRPr="00B253FD">
        <w:rPr>
          <w:rFonts w:ascii="Times New Roman" w:hAnsi="Times New Roman" w:cs="Times New Roman"/>
          <w:sz w:val="28"/>
          <w:szCs w:val="28"/>
        </w:rPr>
        <w:t>]</w:t>
      </w:r>
      <w:r w:rsidRPr="00B253FD">
        <w:rPr>
          <w:rFonts w:ascii="Times New Roman" w:hAnsi="Times New Roman" w:cs="Times New Roman"/>
          <w:sz w:val="28"/>
          <w:szCs w:val="28"/>
        </w:rPr>
        <w:tab/>
        <w:t>https://en.wikipedia.org/wiki/MQTT</w:t>
      </w:r>
    </w:p>
    <w:p w14:paraId="4CB2E195" w14:textId="77777777" w:rsidR="009241CD" w:rsidRDefault="00B253FD" w:rsidP="00B253FD">
      <w:pPr>
        <w:rPr>
          <w:rFonts w:ascii="Times New Roman" w:hAnsi="Times New Roman" w:cs="Times New Roman"/>
          <w:sz w:val="28"/>
          <w:szCs w:val="28"/>
        </w:rPr>
      </w:pPr>
      <w:r w:rsidRPr="00B253FD">
        <w:rPr>
          <w:rFonts w:ascii="Times New Roman" w:hAnsi="Times New Roman" w:cs="Times New Roman"/>
          <w:sz w:val="28"/>
          <w:szCs w:val="28"/>
        </w:rPr>
        <w:t>[1</w:t>
      </w:r>
      <w:r w:rsidR="009241CD">
        <w:rPr>
          <w:rFonts w:ascii="Times New Roman" w:hAnsi="Times New Roman" w:cs="Times New Roman"/>
          <w:sz w:val="28"/>
          <w:szCs w:val="28"/>
        </w:rPr>
        <w:t>0</w:t>
      </w:r>
      <w:r w:rsidRPr="00B253FD">
        <w:rPr>
          <w:rFonts w:ascii="Times New Roman" w:hAnsi="Times New Roman" w:cs="Times New Roman"/>
          <w:sz w:val="28"/>
          <w:szCs w:val="28"/>
        </w:rPr>
        <w:t>]</w:t>
      </w:r>
      <w:r w:rsidRPr="00B253FD">
        <w:rPr>
          <w:rFonts w:ascii="Times New Roman" w:hAnsi="Times New Roman" w:cs="Times New Roman"/>
          <w:sz w:val="28"/>
          <w:szCs w:val="28"/>
        </w:rPr>
        <w:tab/>
        <w:t>https://viblo.asia/p/mqtt-la-gi-vai-tro-cua-mqtt-trong-iot-V3m5WL3bKO7</w:t>
      </w:r>
    </w:p>
    <w:p w14:paraId="2C039CD1" w14:textId="6A4CEFC1" w:rsidR="00301E99" w:rsidRPr="00B253FD" w:rsidRDefault="009241CD" w:rsidP="00B253FD">
      <w:r w:rsidRPr="009241CD">
        <w:rPr>
          <w:rFonts w:ascii="Times New Roman" w:hAnsi="Times New Roman" w:cs="Times New Roman"/>
          <w:sz w:val="28"/>
          <w:szCs w:val="28"/>
        </w:rPr>
        <w:t>[11] https://developer.mozilla.org/en-US/docs/Web/HTTP</w:t>
      </w:r>
      <w:r w:rsidR="00301E99">
        <w:br w:type="page"/>
      </w:r>
    </w:p>
    <w:p w14:paraId="6C078CC7" w14:textId="591331DD" w:rsidR="00010D3A" w:rsidRPr="00B76F46" w:rsidRDefault="00301E99" w:rsidP="00301E99">
      <w:pPr>
        <w:pStyle w:val="Heading1"/>
        <w:numPr>
          <w:ilvl w:val="0"/>
          <w:numId w:val="0"/>
        </w:numPr>
        <w:jc w:val="left"/>
        <w:rPr>
          <w:rFonts w:cs="Times New Roman"/>
          <w:caps w:val="0"/>
          <w:szCs w:val="28"/>
        </w:rPr>
      </w:pPr>
      <w:bookmarkStart w:id="112" w:name="_Toc103331537"/>
      <w:r w:rsidRPr="00B76F46">
        <w:rPr>
          <w:rFonts w:cs="Times New Roman"/>
          <w:caps w:val="0"/>
          <w:szCs w:val="28"/>
        </w:rPr>
        <w:lastRenderedPageBreak/>
        <w:t>PHỤ LỤC</w:t>
      </w:r>
      <w:bookmarkEnd w:id="112"/>
    </w:p>
    <w:p w14:paraId="232141D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&lt;Arduino.h&gt;</w:t>
      </w:r>
    </w:p>
    <w:p w14:paraId="4DE8C21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&lt;PubSubClient.h&gt;</w:t>
      </w:r>
    </w:p>
    <w:p w14:paraId="34751EF6" w14:textId="5881C28D"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&lt;WiFi.h&gt;</w:t>
      </w:r>
    </w:p>
    <w:p w14:paraId="0C3193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//ota update</w:t>
      </w:r>
    </w:p>
    <w:p w14:paraId="64E4BD6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&lt;AsyncTCP.h&gt;</w:t>
      </w:r>
    </w:p>
    <w:p w14:paraId="3642454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&lt;ESPAsyncWebServer.h&gt;</w:t>
      </w:r>
    </w:p>
    <w:p w14:paraId="27676A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&lt;AsyncElegantOTA.h&gt;</w:t>
      </w:r>
    </w:p>
    <w:p w14:paraId="37D622B4" w14:textId="05118999"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#include &lt;ArduinoJson.h&gt;</w:t>
      </w:r>
    </w:p>
    <w:p w14:paraId="2CFE1D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pin to use</w:t>
      </w:r>
    </w:p>
    <w:p w14:paraId="2F532C0D" w14:textId="56D6DC78"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//input</w:t>
      </w:r>
    </w:p>
    <w:p w14:paraId="24CDBB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BTN_01 15</w:t>
      </w:r>
    </w:p>
    <w:p w14:paraId="039A24C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BTN_02 4</w:t>
      </w:r>
    </w:p>
    <w:p w14:paraId="4B80892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BTN_03 5</w:t>
      </w:r>
    </w:p>
    <w:p w14:paraId="1D1B82B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BTN_04 18</w:t>
      </w:r>
    </w:p>
    <w:p w14:paraId="4372EB5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BTN_05 19</w:t>
      </w:r>
    </w:p>
    <w:p w14:paraId="2ABA62C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BTN_06 23</w:t>
      </w:r>
    </w:p>
    <w:p w14:paraId="1CEF2EC1" w14:textId="0BD4D3D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BTN_07 13</w:t>
      </w:r>
    </w:p>
    <w:p w14:paraId="48C22F51" w14:textId="7ED0B12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//output</w:t>
      </w:r>
    </w:p>
    <w:p w14:paraId="5C9E0CD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OUT_01 14</w:t>
      </w:r>
    </w:p>
    <w:p w14:paraId="365E985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OUT_02 27</w:t>
      </w:r>
    </w:p>
    <w:p w14:paraId="66067F4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OUT_03 26</w:t>
      </w:r>
    </w:p>
    <w:p w14:paraId="224E43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OUT_04 25</w:t>
      </w:r>
    </w:p>
    <w:p w14:paraId="2F843F3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OUT_05 33</w:t>
      </w:r>
    </w:p>
    <w:p w14:paraId="7F7AEE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OUT_06 12</w:t>
      </w:r>
    </w:p>
    <w:p w14:paraId="431B6C99" w14:textId="272A212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OUT_07 32</w:t>
      </w:r>
    </w:p>
    <w:p w14:paraId="0E21F4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wifi</w:t>
      </w:r>
    </w:p>
    <w:p w14:paraId="47A851E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ssid "maixuankien"//"WIFi bỊ nhiễm virut"</w:t>
      </w:r>
    </w:p>
    <w:p w14:paraId="7A9CB3F3" w14:textId="1645CCB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#define password "123456789"//"minhdien04"</w:t>
      </w:r>
    </w:p>
    <w:p w14:paraId="68B074B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w:t>
      </w:r>
    </w:p>
    <w:p w14:paraId="5479E7F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mqtt_server "broker.hivemq.com"</w:t>
      </w:r>
    </w:p>
    <w:p w14:paraId="63C3FE7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mqtt_user ""</w:t>
      </w:r>
    </w:p>
    <w:p w14:paraId="7106D78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 mqtt_pwd ""</w:t>
      </w:r>
    </w:p>
    <w:p w14:paraId="6F144397" w14:textId="0ECBB7F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const uint16_t mqtt_port = 1883;</w:t>
      </w:r>
    </w:p>
    <w:p w14:paraId="7771D9B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mqtt_topic_pub = "maixuankien2018605403/iotBtnInfo";</w:t>
      </w:r>
    </w:p>
    <w:p w14:paraId="2B449DC0" w14:textId="385D41A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mqtt_topic_sub = "maixuankien2018605403/iotRelayControl";</w:t>
      </w:r>
    </w:p>
    <w:p w14:paraId="02649D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//user variable</w:t>
      </w:r>
    </w:p>
    <w:p w14:paraId="68F82DC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long lastMsg = 0;</w:t>
      </w:r>
    </w:p>
    <w:p w14:paraId="1401C4B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char msg[50];</w:t>
      </w:r>
    </w:p>
    <w:p w14:paraId="428BD14B" w14:textId="6CAC1248"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value = 0;</w:t>
      </w:r>
    </w:p>
    <w:p w14:paraId="6C858639" w14:textId="20464EF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dataInt = 0;</w:t>
      </w:r>
    </w:p>
    <w:p w14:paraId="597B3B8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Data = "";</w:t>
      </w:r>
    </w:p>
    <w:p w14:paraId="67A7AF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String ChuoiSendWebJson = "";</w:t>
      </w:r>
    </w:p>
    <w:p w14:paraId="7E122B07" w14:textId="4450287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float nhietdo = 0;</w:t>
      </w:r>
    </w:p>
    <w:p w14:paraId="7CD5952C" w14:textId="522DCCD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unsigned long last = 0, bien = 0;</w:t>
      </w:r>
    </w:p>
    <w:p w14:paraId="3669E44A" w14:textId="42189CB0"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char inforInverterBuff[256];</w:t>
      </w:r>
    </w:p>
    <w:p w14:paraId="1767AB7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//define</w:t>
      </w:r>
    </w:p>
    <w:p w14:paraId="7F2A0A7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button1PressCount = 0;</w:t>
      </w:r>
    </w:p>
    <w:p w14:paraId="0AE031F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button2PressCount = 0;</w:t>
      </w:r>
    </w:p>
    <w:p w14:paraId="55EA06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button3PressCount = 0;</w:t>
      </w:r>
    </w:p>
    <w:p w14:paraId="0E16D56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button4PressCount = 0;</w:t>
      </w:r>
    </w:p>
    <w:p w14:paraId="1D04DCC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button5PressCount = 0;</w:t>
      </w:r>
    </w:p>
    <w:p w14:paraId="5E979A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button6PressCount = 0;</w:t>
      </w:r>
    </w:p>
    <w:p w14:paraId="33F20EF2" w14:textId="453FEF7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int button7PressCount = 0;</w:t>
      </w:r>
    </w:p>
    <w:p w14:paraId="68342A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WiFiClient espClient;</w:t>
      </w:r>
    </w:p>
    <w:p w14:paraId="344DD4D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PubSubClient client(espClient);</w:t>
      </w:r>
    </w:p>
    <w:p w14:paraId="42BD2D3A" w14:textId="160B892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AsyncWebServer server(80);</w:t>
      </w:r>
    </w:p>
    <w:p w14:paraId="6E7CE4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//array of pin</w:t>
      </w:r>
    </w:p>
    <w:p w14:paraId="5430D317" w14:textId="5399FCA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const int inputPinArr[7] = {BTN_01, BTN_02, BTN_03, BTN_04, BTN_05, BTN_06, BTN_07};</w:t>
      </w:r>
    </w:p>
    <w:p w14:paraId="1196FD7B" w14:textId="557F72A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const int outputPinArr[7] = {OUT_01, OUT_02, OUT_03, OUT_04, OUT_05, OUT_06, OUT_07};</w:t>
      </w:r>
    </w:p>
    <w:p w14:paraId="68871A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//function define</w:t>
      </w:r>
    </w:p>
    <w:p w14:paraId="2219DA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pinInit(int pinNumberInput, int pinNumberOnput);</w:t>
      </w:r>
    </w:p>
    <w:p w14:paraId="54E69E5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buttonInit();</w:t>
      </w:r>
    </w:p>
    <w:p w14:paraId="2E54A59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callback(char* topic, byte* payload, unsigned int length);</w:t>
      </w:r>
    </w:p>
    <w:p w14:paraId="0060E6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setupWifi();</w:t>
      </w:r>
    </w:p>
    <w:p w14:paraId="2087C28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reconnect();</w:t>
      </w:r>
    </w:p>
    <w:p w14:paraId="3BB24D29" w14:textId="155F646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updateOTAInit();</w:t>
      </w:r>
    </w:p>
    <w:p w14:paraId="4246FE5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//task init</w:t>
      </w:r>
    </w:p>
    <w:p w14:paraId="2DEB41DD" w14:textId="079B086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taskInit();</w:t>
      </w:r>
    </w:p>
    <w:p w14:paraId="354A841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1 task</w:t>
      </w:r>
    </w:p>
    <w:p w14:paraId="06BB3BA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handleButton1Task();</w:t>
      </w:r>
    </w:p>
    <w:p w14:paraId="21D80733" w14:textId="619D1F9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handleButton1(void *parameter);</w:t>
      </w:r>
    </w:p>
    <w:p w14:paraId="7798F50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2 task</w:t>
      </w:r>
    </w:p>
    <w:p w14:paraId="41FE2FD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handleButton2Task();</w:t>
      </w:r>
    </w:p>
    <w:p w14:paraId="5E2FD35B" w14:textId="63D2DAF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handleButton2(void *parameter);</w:t>
      </w:r>
    </w:p>
    <w:p w14:paraId="6BCC335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3 task</w:t>
      </w:r>
    </w:p>
    <w:p w14:paraId="13DA25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handleButton3Task();</w:t>
      </w:r>
    </w:p>
    <w:p w14:paraId="733028DC" w14:textId="2B265AF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handleButton3(void *parameter);</w:t>
      </w:r>
    </w:p>
    <w:p w14:paraId="199C757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4 task</w:t>
      </w:r>
    </w:p>
    <w:p w14:paraId="2253EFB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handleButton4Task();</w:t>
      </w:r>
    </w:p>
    <w:p w14:paraId="4EA6A953" w14:textId="02C5248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handleButton4(void *parameter);</w:t>
      </w:r>
    </w:p>
    <w:p w14:paraId="6ABAA2A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5 task</w:t>
      </w:r>
    </w:p>
    <w:p w14:paraId="14FDCD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handleButton5Task();</w:t>
      </w:r>
    </w:p>
    <w:p w14:paraId="47B3651B" w14:textId="403D1B45"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void handleButton5(void *parameter);</w:t>
      </w:r>
    </w:p>
    <w:p w14:paraId="483A8E2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6 task</w:t>
      </w:r>
    </w:p>
    <w:p w14:paraId="096D5E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handleButton6Task();</w:t>
      </w:r>
    </w:p>
    <w:p w14:paraId="032675EF" w14:textId="034BF32C"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handleButton6(void *parameter);</w:t>
      </w:r>
    </w:p>
    <w:p w14:paraId="7587058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//button 7 task</w:t>
      </w:r>
    </w:p>
    <w:p w14:paraId="57EBCC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handleButton7Task();</w:t>
      </w:r>
    </w:p>
    <w:p w14:paraId="25C2E703" w14:textId="13BC8EF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handleButton7(void *parameter);</w:t>
      </w:r>
    </w:p>
    <w:p w14:paraId="4125201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//mqtt handle</w:t>
      </w:r>
    </w:p>
    <w:p w14:paraId="484D604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handleMQTTTask();</w:t>
      </w:r>
    </w:p>
    <w:p w14:paraId="57F7A2C5" w14:textId="43C4709F"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handleMQTT(void *parameter);</w:t>
      </w:r>
    </w:p>
    <w:p w14:paraId="522C32A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dataToBuffer();</w:t>
      </w:r>
    </w:p>
    <w:p w14:paraId="04A0681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setup() {</w:t>
      </w:r>
    </w:p>
    <w:p w14:paraId="18C62D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Serial.begin(115200);</w:t>
      </w:r>
    </w:p>
    <w:p w14:paraId="05C7686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client.setServer(mqtt_server, mqtt_port);</w:t>
      </w:r>
    </w:p>
    <w:p w14:paraId="4DFC4D6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client.setCallback(callback);</w:t>
      </w:r>
    </w:p>
    <w:p w14:paraId="6331F4B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pinInit(7, 7);</w:t>
      </w:r>
    </w:p>
    <w:p w14:paraId="0E85958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taskInit();</w:t>
      </w:r>
    </w:p>
    <w:p w14:paraId="35C52FD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setupWifi();</w:t>
      </w:r>
    </w:p>
    <w:p w14:paraId="68C9D50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updateOTAInit();</w:t>
      </w:r>
    </w:p>
    <w:p w14:paraId="30F743F1" w14:textId="62214FA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8F640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loop() {</w:t>
      </w:r>
    </w:p>
    <w:p w14:paraId="3A21DB6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(!client.connected()) {</w:t>
      </w:r>
    </w:p>
    <w:p w14:paraId="3FEB0F2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reconnect();</w:t>
      </w:r>
    </w:p>
    <w:p w14:paraId="37B22ED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9BC448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client.loop();</w:t>
      </w:r>
    </w:p>
    <w:p w14:paraId="569EA98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FDA140F" w14:textId="77777777" w:rsidR="00B76F46" w:rsidRPr="00B76F46" w:rsidRDefault="00B76F46" w:rsidP="00B76F46">
      <w:pPr>
        <w:rPr>
          <w:rFonts w:ascii="Times New Roman" w:hAnsi="Times New Roman" w:cs="Times New Roman"/>
          <w:sz w:val="28"/>
          <w:szCs w:val="28"/>
        </w:rPr>
      </w:pPr>
    </w:p>
    <w:p w14:paraId="0C40348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pinInit(int pinNumberInput, int pinNumberOnput)</w:t>
      </w:r>
    </w:p>
    <w:p w14:paraId="162BF7E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w:t>
      </w:r>
    </w:p>
    <w:p w14:paraId="2FD2697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for (int i = 0; i &lt; pinNumberInput; i ++)</w:t>
      </w:r>
    </w:p>
    <w:p w14:paraId="36246F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EDF956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pinMode(inputPinArr[i], INPUT);</w:t>
      </w:r>
    </w:p>
    <w:p w14:paraId="52727D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D41F07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for (int i = 0; i &lt; pinNumberOnput; i ++)</w:t>
      </w:r>
    </w:p>
    <w:p w14:paraId="35B234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08D8DF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pinMode(outputPinArr[i], OUTPUT);</w:t>
      </w:r>
    </w:p>
    <w:p w14:paraId="218B4F3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7F6075" w14:textId="32FA06AC"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9A410E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buttonInit()</w:t>
      </w:r>
    </w:p>
    <w:p w14:paraId="26E69C22" w14:textId="3CDECD20"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800817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674A1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taskInit()</w:t>
      </w:r>
    </w:p>
    <w:p w14:paraId="0351824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69007CC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handleButton1Task();</w:t>
      </w:r>
    </w:p>
    <w:p w14:paraId="52BF5F4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handleButton2Task();</w:t>
      </w:r>
    </w:p>
    <w:p w14:paraId="12B6B26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handleButton3Task();</w:t>
      </w:r>
    </w:p>
    <w:p w14:paraId="05E71F8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handleButton4Task();</w:t>
      </w:r>
    </w:p>
    <w:p w14:paraId="0EB1D0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handleButton5Task();</w:t>
      </w:r>
    </w:p>
    <w:p w14:paraId="568DBB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handleButton6Task();</w:t>
      </w:r>
    </w:p>
    <w:p w14:paraId="164EB3B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handleButton7Task();</w:t>
      </w:r>
    </w:p>
    <w:p w14:paraId="6451A8A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handleMQTTTask();</w:t>
      </w:r>
    </w:p>
    <w:p w14:paraId="2BC016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33804F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handleButton1Task()</w:t>
      </w:r>
    </w:p>
    <w:p w14:paraId="1723B5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FF1F37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10156FE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handleButton1,  // Function to be called</w:t>
      </w:r>
    </w:p>
    <w:p w14:paraId="2171A9D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"handleButton1",   // Name of task</w:t>
      </w:r>
    </w:p>
    <w:p w14:paraId="208D38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64C9FEC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3440B38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3133E63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2F145B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5BD005D5" w14:textId="4A7019E5"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67CA4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handleButton2Task()</w:t>
      </w:r>
    </w:p>
    <w:p w14:paraId="06AC9C3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6F1F2B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2AF990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handleButton2,  // Function to be called</w:t>
      </w:r>
    </w:p>
    <w:p w14:paraId="4316465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"handleButton2",   // Name of task</w:t>
      </w:r>
    </w:p>
    <w:p w14:paraId="48943DA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7A0D502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6BC811D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7561A87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3E87E5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65B8ED95" w14:textId="499E34C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27F521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handleButton3Task()</w:t>
      </w:r>
    </w:p>
    <w:p w14:paraId="697BD6A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EE5956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58A1D37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handleButton3,  // Function to be called</w:t>
      </w:r>
    </w:p>
    <w:p w14:paraId="533A02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"handleButton3",   // Name of task</w:t>
      </w:r>
    </w:p>
    <w:p w14:paraId="736E732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6F45BB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6139C6A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0086BCD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4C06C16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6CF0EFBF" w14:textId="555C17F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w:t>
      </w:r>
    </w:p>
    <w:p w14:paraId="722A75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handleButton4Task()</w:t>
      </w:r>
    </w:p>
    <w:p w14:paraId="61FC36B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3CB9D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5569698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handleButton4,  // Function to be called</w:t>
      </w:r>
    </w:p>
    <w:p w14:paraId="4802E2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"handleButton4",   // Name of task</w:t>
      </w:r>
    </w:p>
    <w:p w14:paraId="31B701C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54CC87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456FD53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6E5462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36518EB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4CC17FED" w14:textId="4910AF8E"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65590D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handleButton5Task()</w:t>
      </w:r>
    </w:p>
    <w:p w14:paraId="0BA1AD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487AA2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7396AB4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handleButton5,  // Function to be called</w:t>
      </w:r>
    </w:p>
    <w:p w14:paraId="76357CD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"handleButton5",   // Name of task</w:t>
      </w:r>
    </w:p>
    <w:p w14:paraId="7D03FB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1CD1A06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31024EA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408F427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52F5B01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36721D0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8EB0C03" w14:textId="77777777" w:rsidR="00B76F46" w:rsidRPr="00B76F46" w:rsidRDefault="00B76F46" w:rsidP="00B76F46">
      <w:pPr>
        <w:rPr>
          <w:rFonts w:ascii="Times New Roman" w:hAnsi="Times New Roman" w:cs="Times New Roman"/>
          <w:sz w:val="28"/>
          <w:szCs w:val="28"/>
        </w:rPr>
      </w:pPr>
    </w:p>
    <w:p w14:paraId="7C38A9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handleButton6Task()</w:t>
      </w:r>
    </w:p>
    <w:p w14:paraId="24BB43E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F27B98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720518A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handleButton6,  // Function to be called</w:t>
      </w:r>
    </w:p>
    <w:p w14:paraId="488FA9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"handleButton6",   // Name of task</w:t>
      </w:r>
    </w:p>
    <w:p w14:paraId="4A6FA73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386F47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201D3E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1CF9EDE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3B28913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1BF1EA8A" w14:textId="202BBD58"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ABF809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handleButton7Task()</w:t>
      </w:r>
    </w:p>
    <w:p w14:paraId="0FB5974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47A020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17AD4C1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handleButton7,  // Function to be called</w:t>
      </w:r>
    </w:p>
    <w:p w14:paraId="6E4DF8D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"handleButton7",   // Name of task</w:t>
      </w:r>
    </w:p>
    <w:p w14:paraId="4050E1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79DCFE5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2E15C65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1465D73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21FD040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43504653" w14:textId="490B9BE1"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9A6BF0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handleMQTTTask()</w:t>
      </w:r>
    </w:p>
    <w:p w14:paraId="0CFB575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151AE4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xTaskCreatePinnedToCore(  // Use xTaskCreate() in vanilla FreeRTOS</w:t>
      </w:r>
    </w:p>
    <w:p w14:paraId="5598545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handleMQTT,  // Function to be called</w:t>
      </w:r>
    </w:p>
    <w:p w14:paraId="4FE8EA1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"handleMQTT",   // Name of task</w:t>
      </w:r>
    </w:p>
    <w:p w14:paraId="356A708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2048,         // Stack size (bytes in ESP32, words in FreeRTOS)</w:t>
      </w:r>
    </w:p>
    <w:p w14:paraId="4F6C50B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Parameter to pass to function</w:t>
      </w:r>
    </w:p>
    <w:p w14:paraId="0960B2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            // Task priority (0 to configMAX_PRIORITIES - 1)</w:t>
      </w:r>
    </w:p>
    <w:p w14:paraId="5DAAD44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NULL,         // Task handle</w:t>
      </w:r>
    </w:p>
    <w:p w14:paraId="7D9F3E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1);</w:t>
      </w:r>
    </w:p>
    <w:p w14:paraId="75B6E1B9" w14:textId="21FC490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w:t>
      </w:r>
    </w:p>
    <w:p w14:paraId="03FE62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handleButton1(void *parameter) {</w:t>
      </w:r>
    </w:p>
    <w:p w14:paraId="5111EE5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37F199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(digitalRead(BTN_01) == HIGH);</w:t>
      </w:r>
    </w:p>
    <w:p w14:paraId="4A9AED8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(digitalRead(BTN_01) == LOW);</w:t>
      </w:r>
    </w:p>
    <w:p w14:paraId="349699E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w:t>
      </w:r>
    </w:p>
    <w:p w14:paraId="109AE83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(button1PressCount == 2)</w:t>
      </w:r>
    </w:p>
    <w:p w14:paraId="21CA7F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080F08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 0;</w:t>
      </w:r>
    </w:p>
    <w:p w14:paraId="1D99287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7B13B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(button1PressCount == 1)</w:t>
      </w:r>
    </w:p>
    <w:p w14:paraId="0531B2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E909B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digitalWrite(OUT_01, HIGH);</w:t>
      </w:r>
    </w:p>
    <w:p w14:paraId="6CB674D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2EAD6D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E3EF77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(button1PressCount == 0)</w:t>
      </w:r>
    </w:p>
    <w:p w14:paraId="60A8E14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9D758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digitalWrite(OUT_01, LOW);</w:t>
      </w:r>
    </w:p>
    <w:p w14:paraId="6569370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1071D08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95AA1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3C439D2" w14:textId="6689D2F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7553BFB" w14:textId="506FA75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//handle button 2</w:t>
      </w:r>
    </w:p>
    <w:p w14:paraId="5BEAE80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handleButton2(void *parameter) {</w:t>
      </w:r>
    </w:p>
    <w:p w14:paraId="5DD4E25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4AFCC0A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(digitalRead(BTN_02) == HIGH);</w:t>
      </w:r>
    </w:p>
    <w:p w14:paraId="5D76DF3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(digitalRead(BTN_02) == LOW);</w:t>
      </w:r>
    </w:p>
    <w:p w14:paraId="345D3A8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w:t>
      </w:r>
    </w:p>
    <w:p w14:paraId="779C5F0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if (button2PressCount == 2)</w:t>
      </w:r>
    </w:p>
    <w:p w14:paraId="44F6A30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4D822D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 0;</w:t>
      </w:r>
    </w:p>
    <w:p w14:paraId="32BCBA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D54C6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(button2PressCount == 1)</w:t>
      </w:r>
    </w:p>
    <w:p w14:paraId="084DB8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8AA77C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HIGH);</w:t>
      </w:r>
    </w:p>
    <w:p w14:paraId="2EC229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9C282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60E059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(button2PressCount == 0)</w:t>
      </w:r>
    </w:p>
    <w:p w14:paraId="42F9331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D2AE7C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LOW);</w:t>
      </w:r>
    </w:p>
    <w:p w14:paraId="2209B97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A1E03A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C7EA7D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1FA71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C4A9998" w14:textId="77777777" w:rsidR="00B76F46" w:rsidRPr="00B76F46" w:rsidRDefault="00B76F46" w:rsidP="00B76F46">
      <w:pPr>
        <w:rPr>
          <w:rFonts w:ascii="Times New Roman" w:hAnsi="Times New Roman" w:cs="Times New Roman"/>
          <w:sz w:val="28"/>
          <w:szCs w:val="28"/>
        </w:rPr>
      </w:pPr>
    </w:p>
    <w:p w14:paraId="1866BED0" w14:textId="6672E135"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//handle button 3</w:t>
      </w:r>
    </w:p>
    <w:p w14:paraId="38B2EFC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handleButton3(void *parameter) {</w:t>
      </w:r>
    </w:p>
    <w:p w14:paraId="43A48F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1B2DEA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(digitalRead(BTN_03) == HIGH);</w:t>
      </w:r>
    </w:p>
    <w:p w14:paraId="4B7A51C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(digitalRead(BTN_03) == LOW);</w:t>
      </w:r>
    </w:p>
    <w:p w14:paraId="2EA09FA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w:t>
      </w:r>
    </w:p>
    <w:p w14:paraId="6318B6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(button3PressCount == 2)</w:t>
      </w:r>
    </w:p>
    <w:p w14:paraId="462CDC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20CA53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 0;</w:t>
      </w:r>
    </w:p>
    <w:p w14:paraId="7A2B9CC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62B528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(button3PressCount == 1)</w:t>
      </w:r>
    </w:p>
    <w:p w14:paraId="770A71E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66C0181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HIGH);</w:t>
      </w:r>
    </w:p>
    <w:p w14:paraId="7269D3B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0ED1D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395874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(button3PressCount == 0)</w:t>
      </w:r>
    </w:p>
    <w:p w14:paraId="1A73323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05B35A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LOW);</w:t>
      </w:r>
    </w:p>
    <w:p w14:paraId="5625822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77FE3CF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F76088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E31140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BD94DCB" w14:textId="77777777" w:rsidR="00B76F46" w:rsidRPr="00B76F46" w:rsidRDefault="00B76F46" w:rsidP="00B76F46">
      <w:pPr>
        <w:rPr>
          <w:rFonts w:ascii="Times New Roman" w:hAnsi="Times New Roman" w:cs="Times New Roman"/>
          <w:sz w:val="28"/>
          <w:szCs w:val="28"/>
        </w:rPr>
      </w:pPr>
    </w:p>
    <w:p w14:paraId="3A8A400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handleButton4(void *parameter) {</w:t>
      </w:r>
    </w:p>
    <w:p w14:paraId="64C66FB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2BB84A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(digitalRead(BTN_04) == HIGH);</w:t>
      </w:r>
    </w:p>
    <w:p w14:paraId="5811986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(digitalRead(BTN_04) == LOW);</w:t>
      </w:r>
    </w:p>
    <w:p w14:paraId="360FBD2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w:t>
      </w:r>
    </w:p>
    <w:p w14:paraId="14D9051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(button4PressCount == 2)</w:t>
      </w:r>
    </w:p>
    <w:p w14:paraId="64A547D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3C16F4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 0;</w:t>
      </w:r>
    </w:p>
    <w:p w14:paraId="1ED5BEE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90A20F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(button4PressCount == 1)</w:t>
      </w:r>
    </w:p>
    <w:p w14:paraId="649EF37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0EF6A0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digitalWrite(OUT_04, HIGH);</w:t>
      </w:r>
    </w:p>
    <w:p w14:paraId="3BC49A0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005559C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56113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(button4PressCount == 0)</w:t>
      </w:r>
    </w:p>
    <w:p w14:paraId="5842C09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3E39D3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digitalWrite(OUT_04, LOW);</w:t>
      </w:r>
    </w:p>
    <w:p w14:paraId="1E13864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E12FAD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92E6BB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D0BD8A1" w14:textId="6036A816"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A827E1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handleButton5(void *parameter) {</w:t>
      </w:r>
    </w:p>
    <w:p w14:paraId="4B2C1D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768345A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(digitalRead(BTN_05) == HIGH);</w:t>
      </w:r>
    </w:p>
    <w:p w14:paraId="2514471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(digitalRead(BTN_05) == LOW);</w:t>
      </w:r>
    </w:p>
    <w:p w14:paraId="15F786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w:t>
      </w:r>
    </w:p>
    <w:p w14:paraId="53E764F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(button5PressCount == 2)</w:t>
      </w:r>
    </w:p>
    <w:p w14:paraId="6F18B49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1D4D7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 0;</w:t>
      </w:r>
    </w:p>
    <w:p w14:paraId="7D59510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68670F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(button5PressCount == 1)</w:t>
      </w:r>
    </w:p>
    <w:p w14:paraId="4EA9155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7A4815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HIGH);</w:t>
      </w:r>
    </w:p>
    <w:p w14:paraId="0D04006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6D8FBED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E9A098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(button5PressCount == 0)</w:t>
      </w:r>
    </w:p>
    <w:p w14:paraId="366BCFB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10C734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LOW);</w:t>
      </w:r>
    </w:p>
    <w:p w14:paraId="35AE3A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7817D71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5A449C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AAF33D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4ED1EA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handleButton6(void *parameter) {</w:t>
      </w:r>
    </w:p>
    <w:p w14:paraId="37BD089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69FE62B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while (digitalRead(BTN_06) == HIGH);</w:t>
      </w:r>
    </w:p>
    <w:p w14:paraId="5F1ED21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(digitalRead(BTN_06) == LOW);</w:t>
      </w:r>
    </w:p>
    <w:p w14:paraId="3C6F7A2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w:t>
      </w:r>
    </w:p>
    <w:p w14:paraId="1BAD046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(button6PressCount == 2)</w:t>
      </w:r>
    </w:p>
    <w:p w14:paraId="578FAB8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DB4436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 0;</w:t>
      </w:r>
    </w:p>
    <w:p w14:paraId="478A3C0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D2CC2B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(button6PressCount == 1)</w:t>
      </w:r>
    </w:p>
    <w:p w14:paraId="5935A8F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AA0BD9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HIGH);</w:t>
      </w:r>
    </w:p>
    <w:p w14:paraId="03960ED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2EC519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A6ADFE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(button6PressCount == 0)</w:t>
      </w:r>
    </w:p>
    <w:p w14:paraId="511C4F9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62680A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LOW);</w:t>
      </w:r>
    </w:p>
    <w:p w14:paraId="4E21E82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dataToBuffer();</w:t>
      </w:r>
    </w:p>
    <w:p w14:paraId="05D4BC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D54008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AA5887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2B724C3A" w14:textId="77777777" w:rsidR="00B76F46" w:rsidRPr="00B76F46" w:rsidRDefault="00B76F46" w:rsidP="00B76F46">
      <w:pPr>
        <w:rPr>
          <w:rFonts w:ascii="Times New Roman" w:hAnsi="Times New Roman" w:cs="Times New Roman"/>
          <w:sz w:val="28"/>
          <w:szCs w:val="28"/>
        </w:rPr>
      </w:pPr>
    </w:p>
    <w:p w14:paraId="5AE3099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handleButton7(void *parameter) {</w:t>
      </w:r>
    </w:p>
    <w:p w14:paraId="52F49C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 {</w:t>
      </w:r>
    </w:p>
    <w:p w14:paraId="0D33639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(digitalRead(BTN_07) == HIGH);</w:t>
      </w:r>
    </w:p>
    <w:p w14:paraId="077F86D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(digitalRead(BTN_07) == LOW);</w:t>
      </w:r>
    </w:p>
    <w:p w14:paraId="4265E0A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button7PressCount ++;</w:t>
      </w:r>
    </w:p>
    <w:p w14:paraId="5967E64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(button7PressCount == 2)</w:t>
      </w:r>
    </w:p>
    <w:p w14:paraId="01FAA89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2328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button7PressCount = 0;</w:t>
      </w:r>
    </w:p>
    <w:p w14:paraId="47D8DA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6530758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(button7PressCount == 1)</w:t>
      </w:r>
    </w:p>
    <w:p w14:paraId="0F1A964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A04563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HIGH);</w:t>
      </w:r>
    </w:p>
    <w:p w14:paraId="636C8B2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"71");</w:t>
      </w:r>
    </w:p>
    <w:p w14:paraId="5623CE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6C47AE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(button7PressCount == 0)</w:t>
      </w:r>
    </w:p>
    <w:p w14:paraId="2AAC091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4E4DBD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LOW);</w:t>
      </w:r>
    </w:p>
    <w:p w14:paraId="7AD3B5C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"70");</w:t>
      </w:r>
    </w:p>
    <w:p w14:paraId="26F277B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EE7F6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3F9ED6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616089A" w14:textId="77777777" w:rsidR="00B76F46" w:rsidRPr="00B76F46" w:rsidRDefault="00B76F46" w:rsidP="00B76F46">
      <w:pPr>
        <w:rPr>
          <w:rFonts w:ascii="Times New Roman" w:hAnsi="Times New Roman" w:cs="Times New Roman"/>
          <w:sz w:val="28"/>
          <w:szCs w:val="28"/>
        </w:rPr>
      </w:pPr>
    </w:p>
    <w:p w14:paraId="1654B08C" w14:textId="77777777" w:rsidR="00B76F46" w:rsidRPr="00B76F46" w:rsidRDefault="00B76F46" w:rsidP="00B76F46">
      <w:pPr>
        <w:rPr>
          <w:rFonts w:ascii="Times New Roman" w:hAnsi="Times New Roman" w:cs="Times New Roman"/>
          <w:sz w:val="28"/>
          <w:szCs w:val="28"/>
        </w:rPr>
      </w:pPr>
    </w:p>
    <w:p w14:paraId="4A05B1F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handleMQTT(void *parameter) {</w:t>
      </w:r>
    </w:p>
    <w:p w14:paraId="5789390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(1)</w:t>
      </w:r>
    </w:p>
    <w:p w14:paraId="465DBBC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4F898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dataToBuffer();</w:t>
      </w:r>
    </w:p>
    <w:p w14:paraId="1FFB979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vTaskDelay(2000/portTICK_PERIOD_MS);</w:t>
      </w:r>
    </w:p>
    <w:p w14:paraId="11F32C1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8F0071D" w14:textId="77777777" w:rsidR="00B76F46" w:rsidRPr="00B76F46" w:rsidRDefault="00B76F46" w:rsidP="00B76F46">
      <w:pPr>
        <w:rPr>
          <w:rFonts w:ascii="Times New Roman" w:hAnsi="Times New Roman" w:cs="Times New Roman"/>
          <w:sz w:val="28"/>
          <w:szCs w:val="28"/>
        </w:rPr>
      </w:pPr>
    </w:p>
    <w:p w14:paraId="0DA88EE4" w14:textId="2BDB3B2C"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167E7EF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reconnect()</w:t>
      </w:r>
    </w:p>
    <w:p w14:paraId="523C3097" w14:textId="1479BF09"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6A20EDE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(!client.connected())</w:t>
      </w:r>
    </w:p>
    <w:p w14:paraId="0C541AC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19405E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String clientId = String(random(0xffff), HEX);</w:t>
      </w:r>
    </w:p>
    <w:p w14:paraId="76B459C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if (client.connect(clientId.c_str(), mqtt_user, mqtt_pwd))</w:t>
      </w:r>
    </w:p>
    <w:p w14:paraId="7FE5B4E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A5930E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Serial.println("Connected MQTT ngoinhaiot.com");</w:t>
      </w:r>
    </w:p>
    <w:p w14:paraId="3AB69A1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client.subscribe(mqtt_topic_sub.c_str());</w:t>
      </w:r>
    </w:p>
    <w:p w14:paraId="0A421B5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digitalWrite(16, HIGH);</w:t>
      </w:r>
    </w:p>
    <w:p w14:paraId="252031F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F29F4F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w:t>
      </w:r>
    </w:p>
    <w:p w14:paraId="67A7D44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C8800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Serial.println("Không thể kết nối MQTT ngoinhaiot.com");</w:t>
      </w:r>
    </w:p>
    <w:p w14:paraId="7898B9C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digitalWrite(16, LOW);</w:t>
      </w:r>
    </w:p>
    <w:p w14:paraId="161CB34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delay(5000);</w:t>
      </w:r>
    </w:p>
    <w:p w14:paraId="66179C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2D2A9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A43977C" w14:textId="1DA26AA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3E17720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//call back mqtt</w:t>
      </w:r>
    </w:p>
    <w:p w14:paraId="247F15D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callback(char* topic, byte* payload, unsigned int length)</w:t>
      </w:r>
    </w:p>
    <w:p w14:paraId="303BF1B8" w14:textId="7AE24CD9"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6B4E3C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 = "";</w:t>
      </w:r>
    </w:p>
    <w:p w14:paraId="6494260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for (int i = 0; i &lt; length; i++)</w:t>
      </w:r>
    </w:p>
    <w:p w14:paraId="2283023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6F858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 += (char)payload[i]; // abcde</w:t>
      </w:r>
    </w:p>
    <w:p w14:paraId="5073E7D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9914F5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dataInt = Data.toInt();</w:t>
      </w:r>
    </w:p>
    <w:p w14:paraId="269D6D3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Serial.println(dataInt);</w:t>
      </w:r>
    </w:p>
    <w:p w14:paraId="00746C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1</w:t>
      </w:r>
    </w:p>
    <w:p w14:paraId="0D68568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if (dataInt == 11)</w:t>
      </w:r>
    </w:p>
    <w:p w14:paraId="76CBEC4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35565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 1;</w:t>
      </w:r>
    </w:p>
    <w:p w14:paraId="013D72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digitalWrite(OUT_01, HIGH);</w:t>
      </w:r>
    </w:p>
    <w:p w14:paraId="2D5552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"11");</w:t>
      </w:r>
    </w:p>
    <w:p w14:paraId="3D48E5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086844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10)</w:t>
      </w:r>
    </w:p>
    <w:p w14:paraId="338CCA2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B34A69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button1PressCount = 0;</w:t>
      </w:r>
    </w:p>
    <w:p w14:paraId="6DE6E56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digitalWrite(OUT_01, LOW);</w:t>
      </w:r>
    </w:p>
    <w:p w14:paraId="4DFCCE9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"10");</w:t>
      </w:r>
    </w:p>
    <w:p w14:paraId="768DFC5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015DF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2</w:t>
      </w:r>
    </w:p>
    <w:p w14:paraId="223D91B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21)</w:t>
      </w:r>
    </w:p>
    <w:p w14:paraId="2F0D1AC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4C8848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 1;</w:t>
      </w:r>
    </w:p>
    <w:p w14:paraId="3B91192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HIGH);</w:t>
      </w:r>
    </w:p>
    <w:p w14:paraId="487E5BB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"21");</w:t>
      </w:r>
    </w:p>
    <w:p w14:paraId="329122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4E8F40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20)</w:t>
      </w:r>
    </w:p>
    <w:p w14:paraId="77E60C4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F71DCE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button2PressCount = 0;</w:t>
      </w:r>
    </w:p>
    <w:p w14:paraId="5E3567E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digitalWrite(OUT_02, LOW);</w:t>
      </w:r>
    </w:p>
    <w:p w14:paraId="41E01A2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"20");</w:t>
      </w:r>
    </w:p>
    <w:p w14:paraId="4D573E9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7087E6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3</w:t>
      </w:r>
    </w:p>
    <w:p w14:paraId="0BE5BF3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31)</w:t>
      </w:r>
    </w:p>
    <w:p w14:paraId="07E632C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5367E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 1;</w:t>
      </w:r>
    </w:p>
    <w:p w14:paraId="369E7F5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HIGH);</w:t>
      </w:r>
    </w:p>
    <w:p w14:paraId="7987D37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"31");</w:t>
      </w:r>
    </w:p>
    <w:p w14:paraId="6AC96D0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4C6880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30)</w:t>
      </w:r>
    </w:p>
    <w:p w14:paraId="602521C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B8D10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button3PressCount = 0;</w:t>
      </w:r>
    </w:p>
    <w:p w14:paraId="3DBEF6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digitalWrite(OUT_03, LOW);</w:t>
      </w:r>
    </w:p>
    <w:p w14:paraId="6201DF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"30");</w:t>
      </w:r>
    </w:p>
    <w:p w14:paraId="35765ED0" w14:textId="1F7F679A"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920213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4</w:t>
      </w:r>
    </w:p>
    <w:p w14:paraId="00A6F1A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41)</w:t>
      </w:r>
    </w:p>
    <w:p w14:paraId="1F926A9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4F10F10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 1;</w:t>
      </w:r>
    </w:p>
    <w:p w14:paraId="57FBD01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digitalWrite(OUT_04, HIGH);</w:t>
      </w:r>
    </w:p>
    <w:p w14:paraId="726B78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"41");</w:t>
      </w:r>
    </w:p>
    <w:p w14:paraId="1FF1CE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A89F47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40)</w:t>
      </w:r>
    </w:p>
    <w:p w14:paraId="39740ED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469010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button4PressCount = 0;</w:t>
      </w:r>
    </w:p>
    <w:p w14:paraId="3B593D9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digitalWrite(OUT_04, LOW);</w:t>
      </w:r>
    </w:p>
    <w:p w14:paraId="699D823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"40");</w:t>
      </w:r>
    </w:p>
    <w:p w14:paraId="5A99F53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F61FCE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5</w:t>
      </w:r>
    </w:p>
    <w:p w14:paraId="4D2FF84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51)</w:t>
      </w:r>
    </w:p>
    <w:p w14:paraId="44552EE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2F670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 1;</w:t>
      </w:r>
    </w:p>
    <w:p w14:paraId="1356EF5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HIGH);</w:t>
      </w:r>
    </w:p>
    <w:p w14:paraId="0929B6A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"51");</w:t>
      </w:r>
    </w:p>
    <w:p w14:paraId="204FEAE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34F42E8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50)</w:t>
      </w:r>
    </w:p>
    <w:p w14:paraId="16AB011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w:t>
      </w:r>
    </w:p>
    <w:p w14:paraId="39557A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button5PressCount = 0;</w:t>
      </w:r>
    </w:p>
    <w:p w14:paraId="1F4425A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digitalWrite(OUT_05, LOW);</w:t>
      </w:r>
    </w:p>
    <w:p w14:paraId="1465C97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"50");</w:t>
      </w:r>
    </w:p>
    <w:p w14:paraId="1FEECAD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6E8C0E6" w14:textId="77777777" w:rsidR="00B76F46" w:rsidRPr="00B76F46" w:rsidRDefault="00B76F46" w:rsidP="00B76F46">
      <w:pPr>
        <w:rPr>
          <w:rFonts w:ascii="Times New Roman" w:hAnsi="Times New Roman" w:cs="Times New Roman"/>
          <w:sz w:val="28"/>
          <w:szCs w:val="28"/>
        </w:rPr>
      </w:pPr>
    </w:p>
    <w:p w14:paraId="4A3CF7C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6</w:t>
      </w:r>
    </w:p>
    <w:p w14:paraId="1FFA0D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61)</w:t>
      </w:r>
    </w:p>
    <w:p w14:paraId="56E84F9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2941553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 1;</w:t>
      </w:r>
    </w:p>
    <w:p w14:paraId="4A6F6CF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HIGH);</w:t>
      </w:r>
    </w:p>
    <w:p w14:paraId="2FB3D98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"61");</w:t>
      </w:r>
    </w:p>
    <w:p w14:paraId="21AC16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1DFC1F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60)</w:t>
      </w:r>
    </w:p>
    <w:p w14:paraId="6021EE1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0B7A0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button6PressCount = 0;</w:t>
      </w:r>
    </w:p>
    <w:p w14:paraId="6F91642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digitalWrite(OUT_06, LOW);</w:t>
      </w:r>
    </w:p>
    <w:p w14:paraId="37BC637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"60");</w:t>
      </w:r>
    </w:p>
    <w:p w14:paraId="513FCB4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7664BD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 7</w:t>
      </w:r>
    </w:p>
    <w:p w14:paraId="4A786A4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71)</w:t>
      </w:r>
    </w:p>
    <w:p w14:paraId="0891B9E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599493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button7PressCount = 1;</w:t>
      </w:r>
    </w:p>
    <w:p w14:paraId="33FBC4D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HIGH);</w:t>
      </w:r>
    </w:p>
    <w:p w14:paraId="5CBC1CF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"71");</w:t>
      </w:r>
    </w:p>
    <w:p w14:paraId="37B0F36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1A774416"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else if (dataInt == 70)</w:t>
      </w:r>
    </w:p>
    <w:p w14:paraId="6C7BCF4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64CB44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button7PressCount = 0;</w:t>
      </w:r>
    </w:p>
    <w:p w14:paraId="6507839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digitalWrite(OUT_07, LOW);</w:t>
      </w:r>
    </w:p>
    <w:p w14:paraId="6C50980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client.publish(mqtt_topic_pub.c_str(), "70");</w:t>
      </w:r>
    </w:p>
    <w:p w14:paraId="6AE5A37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8C73F96" w14:textId="75B631AB"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5EDF156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//set up wifi</w:t>
      </w:r>
    </w:p>
    <w:p w14:paraId="2F44642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setupWifi() {</w:t>
      </w:r>
    </w:p>
    <w:p w14:paraId="6DC25F24"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delay(10);</w:t>
      </w:r>
    </w:p>
    <w:p w14:paraId="54C8CC6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t>
      </w:r>
    </w:p>
    <w:p w14:paraId="3656940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Serial.print("Connecting to ");</w:t>
      </w:r>
    </w:p>
    <w:p w14:paraId="327915F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Serial.println(ssid);</w:t>
      </w:r>
    </w:p>
    <w:p w14:paraId="6A4BE377"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WiFi.begin(ssid, password);</w:t>
      </w:r>
    </w:p>
    <w:p w14:paraId="7C62446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while (WiFi.status() != WL_CONNECTED) {</w:t>
      </w:r>
    </w:p>
    <w:p w14:paraId="60E77DD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delay(500);</w:t>
      </w:r>
    </w:p>
    <w:p w14:paraId="2BD340C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w:t>
      </w:r>
    </w:p>
    <w:p w14:paraId="6269CBF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0FC1C3BB"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t>
      </w:r>
    </w:p>
    <w:p w14:paraId="177E94F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Serial.println("WiFi connected");</w:t>
      </w:r>
    </w:p>
    <w:p w14:paraId="6E2635E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Serial.println("IP address: ");</w:t>
      </w:r>
    </w:p>
    <w:p w14:paraId="4AEFAFA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Serial.println(WiFi.localIP());</w:t>
      </w:r>
    </w:p>
    <w:p w14:paraId="68BB84AB" w14:textId="699C6C32"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7CDD874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updateOTAInit()</w:t>
      </w:r>
    </w:p>
    <w:p w14:paraId="599BDC5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4B60501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server.on("/", HTTP_GET, [](AsyncWebServerRequest *request) {</w:t>
      </w:r>
    </w:p>
    <w:p w14:paraId="48EC75F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request-&gt;send(200, "text/plain", "Hi! I am ESP32.");</w:t>
      </w:r>
    </w:p>
    <w:p w14:paraId="5D53C01F" w14:textId="30EFBCC4"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w:t>
      </w:r>
    </w:p>
    <w:p w14:paraId="70FE597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AsyncElegantOTA.begin(&amp;server);    // Start ElegantOTA</w:t>
      </w:r>
    </w:p>
    <w:p w14:paraId="68BB6C9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server.begin();</w:t>
      </w:r>
    </w:p>
    <w:p w14:paraId="7941E3F3"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lastRenderedPageBreak/>
        <w:t xml:space="preserve">  Serial.println("HTTP server started");</w:t>
      </w:r>
    </w:p>
    <w:p w14:paraId="6FD2CE38"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53E3EBF" w14:textId="77777777" w:rsidR="00B76F46" w:rsidRPr="00B76F46" w:rsidRDefault="00B76F46" w:rsidP="00B76F46">
      <w:pPr>
        <w:rPr>
          <w:rFonts w:ascii="Times New Roman" w:hAnsi="Times New Roman" w:cs="Times New Roman"/>
          <w:sz w:val="28"/>
          <w:szCs w:val="28"/>
        </w:rPr>
      </w:pPr>
    </w:p>
    <w:p w14:paraId="3FF9D7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void dataToBuffer()</w:t>
      </w:r>
    </w:p>
    <w:p w14:paraId="6EC7EA8A"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p w14:paraId="067DB595"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DynamicJsonDocument doc(1024);</w:t>
      </w:r>
    </w:p>
    <w:p w14:paraId="1FABDBF0"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doc["den1"]   =  button1PressCount;</w:t>
      </w:r>
    </w:p>
    <w:p w14:paraId="1F21529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doc["den2"] =  button2PressCount;</w:t>
      </w:r>
    </w:p>
    <w:p w14:paraId="5C6B355D"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doc["den3"]   = button3PressCount;</w:t>
      </w:r>
    </w:p>
    <w:p w14:paraId="17EB12F2"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doc["den4"] = button4PressCount;</w:t>
      </w:r>
    </w:p>
    <w:p w14:paraId="30427F71"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doc["den5"]   = button5PressCount;</w:t>
      </w:r>
    </w:p>
    <w:p w14:paraId="021FEE5E"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doc["den6"] = button6PressCount;</w:t>
      </w:r>
    </w:p>
    <w:p w14:paraId="1E08373C"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doc["den7"] = button7PressCount;</w:t>
      </w:r>
    </w:p>
    <w:p w14:paraId="3C3BBD49"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serializeJson(doc, inforInverterBuff);</w:t>
      </w:r>
    </w:p>
    <w:p w14:paraId="5AD964BF" w14:textId="77777777" w:rsidR="00B76F46"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 xml:space="preserve">  client.publish(mqtt_topic_pub.c_str(), inforInverterBuff);  </w:t>
      </w:r>
    </w:p>
    <w:p w14:paraId="506CDB74" w14:textId="60FADB50" w:rsidR="00B253FD" w:rsidRPr="00B76F46" w:rsidRDefault="00B76F46" w:rsidP="00B76F46">
      <w:pPr>
        <w:rPr>
          <w:rFonts w:ascii="Times New Roman" w:hAnsi="Times New Roman" w:cs="Times New Roman"/>
          <w:sz w:val="28"/>
          <w:szCs w:val="28"/>
        </w:rPr>
      </w:pPr>
      <w:r w:rsidRPr="00B76F46">
        <w:rPr>
          <w:rFonts w:ascii="Times New Roman" w:hAnsi="Times New Roman" w:cs="Times New Roman"/>
          <w:sz w:val="28"/>
          <w:szCs w:val="28"/>
        </w:rPr>
        <w:t>}</w:t>
      </w:r>
    </w:p>
    <w:sectPr w:rsidR="00B253FD" w:rsidRPr="00B76F46"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2001"/>
    <w:multiLevelType w:val="multilevel"/>
    <w:tmpl w:val="F7368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02AB5"/>
    <w:multiLevelType w:val="hybridMultilevel"/>
    <w:tmpl w:val="290C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143C1"/>
    <w:multiLevelType w:val="hybridMultilevel"/>
    <w:tmpl w:val="8858F952"/>
    <w:lvl w:ilvl="0" w:tplc="087279E8">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75C70"/>
    <w:multiLevelType w:val="hybridMultilevel"/>
    <w:tmpl w:val="134CB2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77683"/>
    <w:multiLevelType w:val="multilevel"/>
    <w:tmpl w:val="F7368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90FCC"/>
    <w:multiLevelType w:val="hybridMultilevel"/>
    <w:tmpl w:val="95C427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A758B9"/>
    <w:multiLevelType w:val="hybridMultilevel"/>
    <w:tmpl w:val="DCECDA0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3437F"/>
    <w:multiLevelType w:val="multilevel"/>
    <w:tmpl w:val="5BDEDB18"/>
    <w:lvl w:ilvl="0">
      <w:start w:val="1"/>
      <w:numFmt w:val="bullet"/>
      <w:lvlText w:val="-"/>
      <w:lvlJc w:val="left"/>
      <w:pPr>
        <w:tabs>
          <w:tab w:val="num" w:pos="720"/>
        </w:tabs>
        <w:ind w:left="720" w:hanging="360"/>
      </w:pPr>
      <w:rPr>
        <w:rFonts w:ascii="Sitka Small" w:hAnsi="Sitka Smal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E11B5"/>
    <w:multiLevelType w:val="hybridMultilevel"/>
    <w:tmpl w:val="02F600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056756"/>
    <w:multiLevelType w:val="hybridMultilevel"/>
    <w:tmpl w:val="4438AA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544C62"/>
    <w:multiLevelType w:val="hybridMultilevel"/>
    <w:tmpl w:val="278CA5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C96EF2"/>
    <w:multiLevelType w:val="hybridMultilevel"/>
    <w:tmpl w:val="38AA22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3027BD"/>
    <w:multiLevelType w:val="multilevel"/>
    <w:tmpl w:val="0E9CE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itka Small" w:hAnsi="Sitka Smal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08354F"/>
    <w:multiLevelType w:val="hybridMultilevel"/>
    <w:tmpl w:val="B92448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173383"/>
    <w:multiLevelType w:val="hybridMultilevel"/>
    <w:tmpl w:val="A6B2A9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D2D23"/>
    <w:multiLevelType w:val="hybridMultilevel"/>
    <w:tmpl w:val="B01CC3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93518"/>
    <w:multiLevelType w:val="hybridMultilevel"/>
    <w:tmpl w:val="421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D860E3"/>
    <w:multiLevelType w:val="hybridMultilevel"/>
    <w:tmpl w:val="54BE77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7878BE"/>
    <w:multiLevelType w:val="hybridMultilevel"/>
    <w:tmpl w:val="5748E6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86BD5"/>
    <w:multiLevelType w:val="hybridMultilevel"/>
    <w:tmpl w:val="1346A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3C4A28"/>
    <w:multiLevelType w:val="multilevel"/>
    <w:tmpl w:val="B3704496"/>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6B334EC"/>
    <w:multiLevelType w:val="multilevel"/>
    <w:tmpl w:val="F73688A0"/>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844"/>
        </w:tabs>
        <w:ind w:left="1844"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D8727E"/>
    <w:multiLevelType w:val="multilevel"/>
    <w:tmpl w:val="E05491BC"/>
    <w:lvl w:ilvl="0">
      <w:start w:val="1"/>
      <w:numFmt w:val="upperRoman"/>
      <w:suff w:val="nothing"/>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6917CF4"/>
    <w:multiLevelType w:val="multilevel"/>
    <w:tmpl w:val="92B23F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itka Small" w:hAnsi="Sitka Smal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F2E86"/>
    <w:multiLevelType w:val="multilevel"/>
    <w:tmpl w:val="6780133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28563244">
    <w:abstractNumId w:val="37"/>
  </w:num>
  <w:num w:numId="2" w16cid:durableId="911232120">
    <w:abstractNumId w:val="32"/>
  </w:num>
  <w:num w:numId="3" w16cid:durableId="1525171686">
    <w:abstractNumId w:val="39"/>
  </w:num>
  <w:num w:numId="4" w16cid:durableId="2015381726">
    <w:abstractNumId w:val="23"/>
  </w:num>
  <w:num w:numId="5" w16cid:durableId="1050616533">
    <w:abstractNumId w:val="2"/>
  </w:num>
  <w:num w:numId="6" w16cid:durableId="1607421539">
    <w:abstractNumId w:val="7"/>
  </w:num>
  <w:num w:numId="7" w16cid:durableId="2140996110">
    <w:abstractNumId w:val="0"/>
  </w:num>
  <w:num w:numId="8" w16cid:durableId="1268276517">
    <w:abstractNumId w:val="11"/>
  </w:num>
  <w:num w:numId="9" w16cid:durableId="380246673">
    <w:abstractNumId w:val="33"/>
  </w:num>
  <w:num w:numId="10" w16cid:durableId="310720473">
    <w:abstractNumId w:val="13"/>
  </w:num>
  <w:num w:numId="11" w16cid:durableId="1714847607">
    <w:abstractNumId w:val="38"/>
  </w:num>
  <w:num w:numId="12" w16cid:durableId="1189754216">
    <w:abstractNumId w:val="20"/>
  </w:num>
  <w:num w:numId="13" w16cid:durableId="1197817629">
    <w:abstractNumId w:val="3"/>
  </w:num>
  <w:num w:numId="14" w16cid:durableId="1700429053">
    <w:abstractNumId w:val="26"/>
  </w:num>
  <w:num w:numId="15" w16cid:durableId="1269506048">
    <w:abstractNumId w:val="27"/>
  </w:num>
  <w:num w:numId="16" w16cid:durableId="999429336">
    <w:abstractNumId w:val="34"/>
  </w:num>
  <w:num w:numId="17" w16cid:durableId="467088097">
    <w:abstractNumId w:val="10"/>
  </w:num>
  <w:num w:numId="18" w16cid:durableId="1003553842">
    <w:abstractNumId w:val="17"/>
  </w:num>
  <w:num w:numId="19" w16cid:durableId="1957249963">
    <w:abstractNumId w:val="25"/>
  </w:num>
  <w:num w:numId="20" w16cid:durableId="703483554">
    <w:abstractNumId w:val="4"/>
  </w:num>
  <w:num w:numId="21" w16cid:durableId="210701962">
    <w:abstractNumId w:val="35"/>
  </w:num>
  <w:num w:numId="22" w16cid:durableId="29232132">
    <w:abstractNumId w:val="12"/>
  </w:num>
  <w:num w:numId="23" w16cid:durableId="1708024609">
    <w:abstractNumId w:val="22"/>
  </w:num>
  <w:num w:numId="24" w16cid:durableId="1385985674">
    <w:abstractNumId w:val="1"/>
  </w:num>
  <w:num w:numId="25" w16cid:durableId="1593974295">
    <w:abstractNumId w:val="6"/>
  </w:num>
  <w:num w:numId="26" w16cid:durableId="1733845847">
    <w:abstractNumId w:val="30"/>
  </w:num>
  <w:num w:numId="27" w16cid:durableId="1811289908">
    <w:abstractNumId w:val="31"/>
  </w:num>
  <w:num w:numId="28" w16cid:durableId="1711570223">
    <w:abstractNumId w:val="21"/>
  </w:num>
  <w:num w:numId="29" w16cid:durableId="933633676">
    <w:abstractNumId w:val="18"/>
  </w:num>
  <w:num w:numId="30" w16cid:durableId="530414335">
    <w:abstractNumId w:val="29"/>
  </w:num>
  <w:num w:numId="31" w16cid:durableId="1537697992">
    <w:abstractNumId w:val="8"/>
  </w:num>
  <w:num w:numId="32" w16cid:durableId="1163349781">
    <w:abstractNumId w:val="16"/>
  </w:num>
  <w:num w:numId="33" w16cid:durableId="499200637">
    <w:abstractNumId w:val="14"/>
  </w:num>
  <w:num w:numId="34" w16cid:durableId="55710074">
    <w:abstractNumId w:val="19"/>
  </w:num>
  <w:num w:numId="35" w16cid:durableId="305816589">
    <w:abstractNumId w:val="15"/>
  </w:num>
  <w:num w:numId="36" w16cid:durableId="1577474462">
    <w:abstractNumId w:val="36"/>
  </w:num>
  <w:num w:numId="37" w16cid:durableId="1575505888">
    <w:abstractNumId w:val="5"/>
  </w:num>
  <w:num w:numId="38" w16cid:durableId="1260869277">
    <w:abstractNumId w:val="9"/>
  </w:num>
  <w:num w:numId="39" w16cid:durableId="1353385114">
    <w:abstractNumId w:val="24"/>
  </w:num>
  <w:num w:numId="40" w16cid:durableId="6758136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0583F"/>
    <w:rsid w:val="00010D3A"/>
    <w:rsid w:val="00011376"/>
    <w:rsid w:val="000148D9"/>
    <w:rsid w:val="00015871"/>
    <w:rsid w:val="00026E35"/>
    <w:rsid w:val="00053211"/>
    <w:rsid w:val="00084886"/>
    <w:rsid w:val="00093D9D"/>
    <w:rsid w:val="000A6F0F"/>
    <w:rsid w:val="000B7CB0"/>
    <w:rsid w:val="000C620D"/>
    <w:rsid w:val="000E7BF4"/>
    <w:rsid w:val="000F74C7"/>
    <w:rsid w:val="001038EF"/>
    <w:rsid w:val="001246B4"/>
    <w:rsid w:val="0013317F"/>
    <w:rsid w:val="00137C36"/>
    <w:rsid w:val="00140FDD"/>
    <w:rsid w:val="00147285"/>
    <w:rsid w:val="00172AEB"/>
    <w:rsid w:val="00181ECD"/>
    <w:rsid w:val="00195849"/>
    <w:rsid w:val="001A293D"/>
    <w:rsid w:val="001B5A32"/>
    <w:rsid w:val="001C1A35"/>
    <w:rsid w:val="001C60FB"/>
    <w:rsid w:val="001F08B3"/>
    <w:rsid w:val="00207DA0"/>
    <w:rsid w:val="002500AE"/>
    <w:rsid w:val="002567C1"/>
    <w:rsid w:val="0026023D"/>
    <w:rsid w:val="002823A4"/>
    <w:rsid w:val="002977AF"/>
    <w:rsid w:val="002A09EB"/>
    <w:rsid w:val="002A1B97"/>
    <w:rsid w:val="002B2BAE"/>
    <w:rsid w:val="002B48CA"/>
    <w:rsid w:val="002B6602"/>
    <w:rsid w:val="002D2A0D"/>
    <w:rsid w:val="002E46D7"/>
    <w:rsid w:val="002E7A00"/>
    <w:rsid w:val="00301E99"/>
    <w:rsid w:val="00335571"/>
    <w:rsid w:val="00343F75"/>
    <w:rsid w:val="003459CA"/>
    <w:rsid w:val="00352A75"/>
    <w:rsid w:val="003539D5"/>
    <w:rsid w:val="00355CC7"/>
    <w:rsid w:val="0036370C"/>
    <w:rsid w:val="00396390"/>
    <w:rsid w:val="003A23B1"/>
    <w:rsid w:val="003B51E8"/>
    <w:rsid w:val="003B6B70"/>
    <w:rsid w:val="003C7CA6"/>
    <w:rsid w:val="004023DF"/>
    <w:rsid w:val="00432073"/>
    <w:rsid w:val="0044599D"/>
    <w:rsid w:val="00445D16"/>
    <w:rsid w:val="0045770F"/>
    <w:rsid w:val="00472761"/>
    <w:rsid w:val="00477F8C"/>
    <w:rsid w:val="004812DA"/>
    <w:rsid w:val="00491A0A"/>
    <w:rsid w:val="004E15B2"/>
    <w:rsid w:val="004E3891"/>
    <w:rsid w:val="004F33D9"/>
    <w:rsid w:val="005112C6"/>
    <w:rsid w:val="00513BCD"/>
    <w:rsid w:val="00516E32"/>
    <w:rsid w:val="00527039"/>
    <w:rsid w:val="0054476C"/>
    <w:rsid w:val="005638C4"/>
    <w:rsid w:val="00564157"/>
    <w:rsid w:val="00574B43"/>
    <w:rsid w:val="0059463C"/>
    <w:rsid w:val="005A596A"/>
    <w:rsid w:val="005C2B04"/>
    <w:rsid w:val="005E453C"/>
    <w:rsid w:val="005E6B52"/>
    <w:rsid w:val="0060469A"/>
    <w:rsid w:val="0060615A"/>
    <w:rsid w:val="0063461E"/>
    <w:rsid w:val="00650349"/>
    <w:rsid w:val="00651D5D"/>
    <w:rsid w:val="00667BC2"/>
    <w:rsid w:val="0067204A"/>
    <w:rsid w:val="00674902"/>
    <w:rsid w:val="006B2749"/>
    <w:rsid w:val="006B35A3"/>
    <w:rsid w:val="006B41BE"/>
    <w:rsid w:val="006C16A6"/>
    <w:rsid w:val="006C31F3"/>
    <w:rsid w:val="006F7C7D"/>
    <w:rsid w:val="00761F8D"/>
    <w:rsid w:val="0076615A"/>
    <w:rsid w:val="00767DA5"/>
    <w:rsid w:val="00772F29"/>
    <w:rsid w:val="00795369"/>
    <w:rsid w:val="0079775C"/>
    <w:rsid w:val="007A0397"/>
    <w:rsid w:val="007B0965"/>
    <w:rsid w:val="007B2273"/>
    <w:rsid w:val="007C502F"/>
    <w:rsid w:val="007E2028"/>
    <w:rsid w:val="007F4558"/>
    <w:rsid w:val="007F7D81"/>
    <w:rsid w:val="00803CB5"/>
    <w:rsid w:val="008168C0"/>
    <w:rsid w:val="00820B1C"/>
    <w:rsid w:val="00845C69"/>
    <w:rsid w:val="008510B9"/>
    <w:rsid w:val="00851117"/>
    <w:rsid w:val="008548F7"/>
    <w:rsid w:val="0085554C"/>
    <w:rsid w:val="0086404C"/>
    <w:rsid w:val="00874BA9"/>
    <w:rsid w:val="00894E40"/>
    <w:rsid w:val="008C0A32"/>
    <w:rsid w:val="008E643D"/>
    <w:rsid w:val="008F68BF"/>
    <w:rsid w:val="008F75D0"/>
    <w:rsid w:val="00921265"/>
    <w:rsid w:val="009241CD"/>
    <w:rsid w:val="0093608D"/>
    <w:rsid w:val="009432C7"/>
    <w:rsid w:val="009612C0"/>
    <w:rsid w:val="009739FE"/>
    <w:rsid w:val="009770FE"/>
    <w:rsid w:val="00982E96"/>
    <w:rsid w:val="009A4550"/>
    <w:rsid w:val="009C3406"/>
    <w:rsid w:val="009C791C"/>
    <w:rsid w:val="009E3B57"/>
    <w:rsid w:val="009E7B2E"/>
    <w:rsid w:val="009F665E"/>
    <w:rsid w:val="00A10208"/>
    <w:rsid w:val="00A61401"/>
    <w:rsid w:val="00A70B08"/>
    <w:rsid w:val="00A76C4D"/>
    <w:rsid w:val="00A8033E"/>
    <w:rsid w:val="00A87D77"/>
    <w:rsid w:val="00AB26C3"/>
    <w:rsid w:val="00AB3550"/>
    <w:rsid w:val="00AB6494"/>
    <w:rsid w:val="00AC408C"/>
    <w:rsid w:val="00AD092A"/>
    <w:rsid w:val="00AF08AB"/>
    <w:rsid w:val="00AF2DB9"/>
    <w:rsid w:val="00B1055C"/>
    <w:rsid w:val="00B12FFE"/>
    <w:rsid w:val="00B253FD"/>
    <w:rsid w:val="00B359C8"/>
    <w:rsid w:val="00B553C8"/>
    <w:rsid w:val="00B71674"/>
    <w:rsid w:val="00B76F46"/>
    <w:rsid w:val="00B8583C"/>
    <w:rsid w:val="00B90F95"/>
    <w:rsid w:val="00BA174A"/>
    <w:rsid w:val="00BB7C52"/>
    <w:rsid w:val="00BC7691"/>
    <w:rsid w:val="00C00F5D"/>
    <w:rsid w:val="00C27112"/>
    <w:rsid w:val="00C31923"/>
    <w:rsid w:val="00C363ED"/>
    <w:rsid w:val="00C43796"/>
    <w:rsid w:val="00C609DD"/>
    <w:rsid w:val="00C7364C"/>
    <w:rsid w:val="00C74FCB"/>
    <w:rsid w:val="00C963B5"/>
    <w:rsid w:val="00CA0AE5"/>
    <w:rsid w:val="00CA10BE"/>
    <w:rsid w:val="00CB13C2"/>
    <w:rsid w:val="00CB40A0"/>
    <w:rsid w:val="00CC78F0"/>
    <w:rsid w:val="00D0156C"/>
    <w:rsid w:val="00D20165"/>
    <w:rsid w:val="00D31227"/>
    <w:rsid w:val="00D476E8"/>
    <w:rsid w:val="00D6725A"/>
    <w:rsid w:val="00D73F51"/>
    <w:rsid w:val="00D94090"/>
    <w:rsid w:val="00DA0716"/>
    <w:rsid w:val="00DB6C3C"/>
    <w:rsid w:val="00DC5B27"/>
    <w:rsid w:val="00E0110F"/>
    <w:rsid w:val="00E04718"/>
    <w:rsid w:val="00E11991"/>
    <w:rsid w:val="00E21872"/>
    <w:rsid w:val="00E419A2"/>
    <w:rsid w:val="00E42C3D"/>
    <w:rsid w:val="00E42F46"/>
    <w:rsid w:val="00E54741"/>
    <w:rsid w:val="00E62EEE"/>
    <w:rsid w:val="00E63D87"/>
    <w:rsid w:val="00E67A7F"/>
    <w:rsid w:val="00E86DA7"/>
    <w:rsid w:val="00E96D49"/>
    <w:rsid w:val="00EA6EC4"/>
    <w:rsid w:val="00EC6EC3"/>
    <w:rsid w:val="00ED3061"/>
    <w:rsid w:val="00ED5DB8"/>
    <w:rsid w:val="00F0124D"/>
    <w:rsid w:val="00F2713D"/>
    <w:rsid w:val="00F324A6"/>
    <w:rsid w:val="00F34E27"/>
    <w:rsid w:val="00F46AB8"/>
    <w:rsid w:val="00F76B19"/>
    <w:rsid w:val="00F81DCC"/>
    <w:rsid w:val="00F861C0"/>
    <w:rsid w:val="00F934A0"/>
    <w:rsid w:val="00F93BE3"/>
    <w:rsid w:val="00F9537A"/>
    <w:rsid w:val="00FA1587"/>
    <w:rsid w:val="00FC7D2E"/>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2"/>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2"/>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2"/>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921265"/>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921265"/>
    <w:rPr>
      <w:rFonts w:ascii="Times New Roman" w:eastAsia="Malgun Gothic" w:hAnsi="Times New Roman" w:cs="Times New Roman"/>
      <w:color w:val="000000"/>
      <w:sz w:val="28"/>
      <w:szCs w:val="26"/>
      <w:lang w:eastAsia="ko-KR"/>
    </w:rPr>
  </w:style>
  <w:style w:type="table" w:styleId="TableGridLight">
    <w:name w:val="Grid Table Light"/>
    <w:basedOn w:val="TableNormal"/>
    <w:uiPriority w:val="40"/>
    <w:rsid w:val="00D73F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3F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0583F"/>
    <w:pPr>
      <w:spacing w:after="200" w:line="360" w:lineRule="auto"/>
      <w:jc w:val="center"/>
    </w:pPr>
    <w:rPr>
      <w:rFonts w:ascii="Times New Roman" w:hAnsi="Times New Roman"/>
      <w:i/>
      <w:iCs/>
      <w:sz w:val="28"/>
      <w:szCs w:val="18"/>
    </w:rPr>
  </w:style>
  <w:style w:type="paragraph" w:styleId="TableofFigures">
    <w:name w:val="table of figures"/>
    <w:basedOn w:val="Normal"/>
    <w:next w:val="Normal"/>
    <w:uiPriority w:val="99"/>
    <w:unhideWhenUsed/>
    <w:rsid w:val="00B90F95"/>
    <w:pPr>
      <w:spacing w:after="0" w:line="36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19063">
      <w:bodyDiv w:val="1"/>
      <w:marLeft w:val="0"/>
      <w:marRight w:val="0"/>
      <w:marTop w:val="0"/>
      <w:marBottom w:val="0"/>
      <w:divBdr>
        <w:top w:val="none" w:sz="0" w:space="0" w:color="auto"/>
        <w:left w:val="none" w:sz="0" w:space="0" w:color="auto"/>
        <w:bottom w:val="none" w:sz="0" w:space="0" w:color="auto"/>
        <w:right w:val="none" w:sz="0" w:space="0" w:color="auto"/>
      </w:divBdr>
    </w:div>
    <w:div w:id="210465305">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28166788">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546604289">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2016419934">
      <w:bodyDiv w:val="1"/>
      <w:marLeft w:val="0"/>
      <w:marRight w:val="0"/>
      <w:marTop w:val="0"/>
      <w:marBottom w:val="0"/>
      <w:divBdr>
        <w:top w:val="none" w:sz="0" w:space="0" w:color="auto"/>
        <w:left w:val="none" w:sz="0" w:space="0" w:color="auto"/>
        <w:bottom w:val="none" w:sz="0" w:space="0" w:color="auto"/>
        <w:right w:val="none" w:sz="0" w:space="0" w:color="auto"/>
      </w:divBdr>
    </w:div>
    <w:div w:id="209427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Mai_Xuan_Kien_2018605403\Quyen_Bao_cao\MXKien_quyen_bao_cao.docx" TargetMode="External"/><Relationship Id="rId18" Type="http://schemas.openxmlformats.org/officeDocument/2006/relationships/hyperlink" Target="file:///D:\THINH\DO_AN\Project_HaUI_2_2022\Mai_Xuan_Kien_2018605403\Quyen_Bao_cao\MXKien_quyen_bao_cao.docx" TargetMode="External"/><Relationship Id="rId26" Type="http://schemas.openxmlformats.org/officeDocument/2006/relationships/hyperlink" Target="file:///D:\THINH\DO_AN\Project_HaUI_2_2022\Mai_Xuan_Kien_2018605403\Quyen_Bao_cao\MXKien_quyen_bao_cao.docx" TargetMode="External"/><Relationship Id="rId39" Type="http://schemas.openxmlformats.org/officeDocument/2006/relationships/image" Target="media/image8.png"/><Relationship Id="rId21" Type="http://schemas.openxmlformats.org/officeDocument/2006/relationships/hyperlink" Target="file:///D:\THINH\DO_AN\Project_HaUI_2_2022\Mai_Xuan_Kien_2018605403\Quyen_Bao_cao\MXKien_quyen_bao_cao.docx" TargetMode="External"/><Relationship Id="rId34" Type="http://schemas.openxmlformats.org/officeDocument/2006/relationships/image" Target="media/image3.png"/><Relationship Id="rId42" Type="http://schemas.microsoft.com/office/2007/relationships/hdphoto" Target="media/hdphoto1.wdp"/><Relationship Id="rId47" Type="http://schemas.openxmlformats.org/officeDocument/2006/relationships/image" Target="media/image15.jpeg"/><Relationship Id="rId50" Type="http://schemas.openxmlformats.org/officeDocument/2006/relationships/image" Target="media/image18.jpe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hyperlink" Target="file:///D:\THINH\DO_AN\Project_HaUI_2_2022\Mai_Xuan_Kien_2018605403\Quyen_Bao_cao\MXKien_quyen_bao_cao.docx" TargetMode="Externa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hyperlink" Target="file:///D:\THINH\DO_AN\Project_HaUI_2_2022\Mai_Xuan_Kien_2018605403\Quyen_Bao_cao\MXKien_quyen_bao_cao.docx" TargetMode="External"/><Relationship Id="rId29" Type="http://schemas.openxmlformats.org/officeDocument/2006/relationships/hyperlink" Target="file:///D:\THINH\DO_AN\Project_HaUI_2_2022\Mai_Xuan_Kien_2018605403\Quyen_Bao_cao\MXKien_quyen_bao_cao.docx" TargetMode="External"/><Relationship Id="rId11" Type="http://schemas.openxmlformats.org/officeDocument/2006/relationships/hyperlink" Target="file:///D:\THINH\DO_AN\Project_HaUI_2_2022\Mai_Xuan_Kien_2018605403\Quyen_Bao_cao\MXKien_quyen_bao_cao.docx" TargetMode="External"/><Relationship Id="rId24" Type="http://schemas.openxmlformats.org/officeDocument/2006/relationships/hyperlink" Target="file:///D:\THINH\DO_AN\Project_HaUI_2_2022\Mai_Xuan_Kien_2018605403\Quyen_Bao_cao\MXKien_quyen_bao_cao.docx" TargetMode="External"/><Relationship Id="rId32" Type="http://schemas.openxmlformats.org/officeDocument/2006/relationships/image" Target="media/image1.jpe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hyperlink" Target="https://www.hivemq.com/public-mqtt-broker/" TargetMode="External"/><Relationship Id="rId58" Type="http://schemas.openxmlformats.org/officeDocument/2006/relationships/image" Target="media/image23.emf"/><Relationship Id="rId66" Type="http://schemas.openxmlformats.org/officeDocument/2006/relationships/image" Target="media/image31.jpeg"/><Relationship Id="rId74"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file:///D:\THINH\DO_AN\Project_HaUI_2_2022\Mai_Xuan_Kien_2018605403\Quyen_Bao_cao\MXKien_quyen_bao_cao.docx" TargetMode="External"/><Relationship Id="rId23" Type="http://schemas.openxmlformats.org/officeDocument/2006/relationships/hyperlink" Target="file:///D:\THINH\DO_AN\Project_HaUI_2_2022\Mai_Xuan_Kien_2018605403\Quyen_Bao_cao\MXKien_quyen_bao_cao.docx" TargetMode="External"/><Relationship Id="rId28" Type="http://schemas.openxmlformats.org/officeDocument/2006/relationships/hyperlink" Target="file:///D:\THINH\DO_AN\Project_HaUI_2_2022\Mai_Xuan_Kien_2018605403\Quyen_Bao_cao\MXKien_quyen_bao_cao.docx" TargetMode="External"/><Relationship Id="rId36" Type="http://schemas.openxmlformats.org/officeDocument/2006/relationships/image" Target="media/image5.jpeg"/><Relationship Id="rId49" Type="http://schemas.openxmlformats.org/officeDocument/2006/relationships/image" Target="media/image17.png"/><Relationship Id="rId57" Type="http://schemas.openxmlformats.org/officeDocument/2006/relationships/image" Target="media/image22.emf"/><Relationship Id="rId61" Type="http://schemas.openxmlformats.org/officeDocument/2006/relationships/image" Target="media/image26.emf"/><Relationship Id="rId10" Type="http://schemas.openxmlformats.org/officeDocument/2006/relationships/hyperlink" Target="file:///D:\THINH\DO_AN\Project_HaUI_2_2022\Mai_Xuan_Kien_2018605403\Quyen_Bao_cao\MXKien_quyen_bao_cao.docx" TargetMode="External"/><Relationship Id="rId19" Type="http://schemas.openxmlformats.org/officeDocument/2006/relationships/hyperlink" Target="file:///D:\THINH\DO_AN\Project_HaUI_2_2022\Mai_Xuan_Kien_2018605403\Quyen_Bao_cao\MXKien_quyen_bao_cao.docx" TargetMode="External"/><Relationship Id="rId31" Type="http://schemas.openxmlformats.org/officeDocument/2006/relationships/hyperlink" Target="file:///D:\THINH\DO_AN\Project_HaUI_2_2022\Mai_Xuan_Kien_2018605403\Quyen_Bao_cao\MXKien_quyen_bao_cao.docx" TargetMode="External"/><Relationship Id="rId44" Type="http://schemas.openxmlformats.org/officeDocument/2006/relationships/image" Target="media/image12.png"/><Relationship Id="rId52" Type="http://schemas.openxmlformats.org/officeDocument/2006/relationships/image" Target="media/image20.jpeg"/><Relationship Id="rId60" Type="http://schemas.openxmlformats.org/officeDocument/2006/relationships/image" Target="media/image25.emf"/><Relationship Id="rId65" Type="http://schemas.openxmlformats.org/officeDocument/2006/relationships/image" Target="media/image30.jpeg"/><Relationship Id="rId73"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D:\THINH\DO_AN\Project_HaUI_2_2022\Mai_Xuan_Kien_2018605403\Quyen_Bao_cao\MXKien_quyen_bao_cao.docx" TargetMode="External"/><Relationship Id="rId14" Type="http://schemas.openxmlformats.org/officeDocument/2006/relationships/hyperlink" Target="file:///D:\THINH\DO_AN\Project_HaUI_2_2022\Mai_Xuan_Kien_2018605403\Quyen_Bao_cao\MXKien_quyen_bao_cao.docx" TargetMode="External"/><Relationship Id="rId22" Type="http://schemas.openxmlformats.org/officeDocument/2006/relationships/hyperlink" Target="file:///D:\THINH\DO_AN\Project_HaUI_2_2022\Mai_Xuan_Kien_2018605403\Quyen_Bao_cao\MXKien_quyen_bao_cao.docx" TargetMode="External"/><Relationship Id="rId27" Type="http://schemas.openxmlformats.org/officeDocument/2006/relationships/hyperlink" Target="file:///D:\THINH\DO_AN\Project_HaUI_2_2022\Mai_Xuan_Kien_2018605403\Quyen_Bao_cao\MXKien_quyen_bao_cao.docx" TargetMode="External"/><Relationship Id="rId30" Type="http://schemas.openxmlformats.org/officeDocument/2006/relationships/hyperlink" Target="file:///D:\THINH\DO_AN\Project_HaUI_2_2022\Mai_Xuan_Kien_2018605403\Quyen_Bao_cao\MXKien_quyen_bao_cao.docx" TargetMode="External"/><Relationship Id="rId35" Type="http://schemas.openxmlformats.org/officeDocument/2006/relationships/image" Target="media/image4.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1.emf"/><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hyperlink" Target="file:///D:\THINH\DO_AN\Project_HaUI_2_2022\Mai_Xuan_Kien_2018605403\Quyen_Bao_cao\MXKien_quyen_bao_cao.docx" TargetMode="External"/><Relationship Id="rId51" Type="http://schemas.openxmlformats.org/officeDocument/2006/relationships/image" Target="media/image19.png"/><Relationship Id="rId72"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file:///D:\THINH\DO_AN\Project_HaUI_2_2022\Mai_Xuan_Kien_2018605403\Quyen_Bao_cao\MXKien_quyen_bao_cao.docx" TargetMode="External"/><Relationship Id="rId17" Type="http://schemas.openxmlformats.org/officeDocument/2006/relationships/hyperlink" Target="file:///D:\THINH\DO_AN\Project_HaUI_2_2022\Mai_Xuan_Kien_2018605403\Quyen_Bao_cao\MXKien_quyen_bao_cao.docx" TargetMode="External"/><Relationship Id="rId25" Type="http://schemas.openxmlformats.org/officeDocument/2006/relationships/hyperlink" Target="file:///D:\THINH\DO_AN\Project_HaUI_2_2022\Mai_Xuan_Kien_2018605403\Quyen_Bao_cao\MXKien_quyen_bao_cao.docx" TargetMode="External"/><Relationship Id="rId33" Type="http://schemas.openxmlformats.org/officeDocument/2006/relationships/image" Target="media/image2.jpeg"/><Relationship Id="rId38" Type="http://schemas.openxmlformats.org/officeDocument/2006/relationships/image" Target="media/image7.jpeg"/><Relationship Id="rId46" Type="http://schemas.openxmlformats.org/officeDocument/2006/relationships/image" Target="media/image14.png"/><Relationship Id="rId59" Type="http://schemas.openxmlformats.org/officeDocument/2006/relationships/image" Target="media/image24.emf"/><Relationship Id="rId67" Type="http://schemas.openxmlformats.org/officeDocument/2006/relationships/image" Target="media/image32.png"/><Relationship Id="rId20" Type="http://schemas.openxmlformats.org/officeDocument/2006/relationships/hyperlink" Target="file:///D:\THINH\DO_AN\Project_HaUI_2_2022\Mai_Xuan_Kien_2018605403\Quyen_Bao_cao\MXKien_quyen_bao_cao.docx" TargetMode="External"/><Relationship Id="rId41" Type="http://schemas.openxmlformats.org/officeDocument/2006/relationships/image" Target="media/image10.png"/><Relationship Id="rId54" Type="http://schemas.openxmlformats.org/officeDocument/2006/relationships/image" Target="media/image19.emf"/><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D:\THINH\DO_AN\Project_HaUI_2_2022\Mai_Xuan_Kien_2018605403\Quyen_Bao_cao\MXKien_quyen_bao_cao.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1416</TotalTime>
  <Pages>74</Pages>
  <Words>10023</Words>
  <Characters>57137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61</cp:revision>
  <dcterms:created xsi:type="dcterms:W3CDTF">2022-04-29T09:04:00Z</dcterms:created>
  <dcterms:modified xsi:type="dcterms:W3CDTF">2022-05-13T14:33:00Z</dcterms:modified>
</cp:coreProperties>
</file>