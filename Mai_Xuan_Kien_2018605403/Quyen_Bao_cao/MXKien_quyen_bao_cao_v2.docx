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21"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05"/>
        <w:gridCol w:w="8516"/>
      </w:tblGrid>
      <w:tr w:rsidR="002C10C2" w:rsidRPr="00F02F10" w14:paraId="10E53138" w14:textId="77777777" w:rsidTr="002C10C2">
        <w:trPr>
          <w:cantSplit/>
          <w:trHeight w:val="513"/>
        </w:trPr>
        <w:tc>
          <w:tcPr>
            <w:tcW w:w="1005" w:type="dxa"/>
            <w:tcBorders>
              <w:top w:val="single" w:sz="4" w:space="0" w:color="auto"/>
            </w:tcBorders>
            <w:textDirection w:val="tbRl"/>
          </w:tcPr>
          <w:p w14:paraId="4C88A907" w14:textId="77777777" w:rsidR="002C10C2" w:rsidRPr="00F02F10" w:rsidRDefault="002C10C2" w:rsidP="002C10C2">
            <w:pPr>
              <w:ind w:left="113" w:right="113"/>
              <w:jc w:val="center"/>
              <w:rPr>
                <w:rFonts w:ascii="Times New Roman" w:hAnsi="Times New Roman"/>
              </w:rPr>
            </w:pPr>
            <w:bookmarkStart w:id="0" w:name="_Toc103628910"/>
            <w:bookmarkStart w:id="1" w:name="_Toc104154143"/>
            <w:bookmarkStart w:id="2" w:name="_Toc104154448"/>
          </w:p>
        </w:tc>
        <w:tc>
          <w:tcPr>
            <w:tcW w:w="8516" w:type="dxa"/>
            <w:tcBorders>
              <w:top w:val="single" w:sz="4" w:space="0" w:color="auto"/>
            </w:tcBorders>
          </w:tcPr>
          <w:p w14:paraId="31C94191" w14:textId="77777777" w:rsidR="002C10C2" w:rsidRPr="00F02F10" w:rsidRDefault="002C10C2" w:rsidP="002C10C2">
            <w:pPr>
              <w:jc w:val="center"/>
              <w:rPr>
                <w:rFonts w:ascii="Times New Roman" w:hAnsi="Times New Roman"/>
                <w:b/>
                <w:sz w:val="28"/>
              </w:rPr>
            </w:pPr>
          </w:p>
        </w:tc>
      </w:tr>
      <w:tr w:rsidR="002C10C2" w:rsidRPr="00F02F10" w14:paraId="07B11D86" w14:textId="77777777" w:rsidTr="00136840">
        <w:trPr>
          <w:cantSplit/>
          <w:trHeight w:val="1156"/>
        </w:trPr>
        <w:tc>
          <w:tcPr>
            <w:tcW w:w="1005" w:type="dxa"/>
            <w:vMerge w:val="restart"/>
            <w:textDirection w:val="tbRl"/>
            <w:vAlign w:val="bottom"/>
          </w:tcPr>
          <w:p w14:paraId="439DE724" w14:textId="77777777" w:rsidR="002C10C2" w:rsidRPr="00136840" w:rsidRDefault="002C10C2" w:rsidP="00136840">
            <w:pPr>
              <w:ind w:left="113" w:right="113"/>
              <w:jc w:val="center"/>
              <w:rPr>
                <w:rFonts w:ascii="Times New Roman" w:hAnsi="Times New Roman"/>
                <w:sz w:val="28"/>
                <w:szCs w:val="28"/>
              </w:rPr>
            </w:pPr>
          </w:p>
          <w:p w14:paraId="1BB939F4" w14:textId="050EB5B7" w:rsidR="002C10C2" w:rsidRPr="00136840" w:rsidRDefault="002C10C2" w:rsidP="00136840">
            <w:pPr>
              <w:ind w:left="113" w:right="113"/>
              <w:jc w:val="center"/>
              <w:rPr>
                <w:rFonts w:ascii="Times New Roman" w:hAnsi="Times New Roman"/>
                <w:sz w:val="28"/>
                <w:szCs w:val="28"/>
                <w:lang w:val="de-DE"/>
              </w:rPr>
            </w:pPr>
            <w:r w:rsidRPr="00136840">
              <w:rPr>
                <w:rFonts w:ascii="Times New Roman" w:hAnsi="Times New Roman"/>
                <w:sz w:val="28"/>
                <w:szCs w:val="28"/>
                <w:lang w:val="de-DE"/>
              </w:rPr>
              <w:t>MAI XUÂN KIÊN</w:t>
            </w:r>
          </w:p>
        </w:tc>
        <w:tc>
          <w:tcPr>
            <w:tcW w:w="8516" w:type="dxa"/>
          </w:tcPr>
          <w:p w14:paraId="2BF1125E" w14:textId="77777777" w:rsidR="002C10C2" w:rsidRPr="00F02F10" w:rsidRDefault="002C10C2" w:rsidP="002C10C2">
            <w:pPr>
              <w:spacing w:after="0" w:line="240" w:lineRule="auto"/>
              <w:jc w:val="center"/>
              <w:rPr>
                <w:rFonts w:ascii="Times New Roman" w:hAnsi="Times New Roman"/>
                <w:b/>
                <w:sz w:val="28"/>
                <w:lang w:val="de-DE"/>
              </w:rPr>
            </w:pPr>
            <w:r w:rsidRPr="00F02F10">
              <w:rPr>
                <w:rFonts w:ascii="Times New Roman" w:hAnsi="Times New Roman"/>
                <w:b/>
                <w:sz w:val="28"/>
                <w:lang w:val="de-DE"/>
              </w:rPr>
              <w:t>BỘ CÔNG THƯƠNG</w:t>
            </w:r>
          </w:p>
          <w:p w14:paraId="5A5A79FC" w14:textId="77777777" w:rsidR="002C10C2" w:rsidRPr="00F02F10" w:rsidRDefault="002C10C2" w:rsidP="002C10C2">
            <w:pPr>
              <w:spacing w:after="0" w:line="240" w:lineRule="auto"/>
              <w:jc w:val="center"/>
              <w:rPr>
                <w:rFonts w:ascii="Times New Roman" w:hAnsi="Times New Roman"/>
                <w:b/>
                <w:sz w:val="28"/>
              </w:rPr>
            </w:pPr>
            <w:r w:rsidRPr="00F02F10">
              <w:rPr>
                <w:rFonts w:ascii="Times New Roman" w:hAnsi="Times New Roman"/>
                <w:b/>
                <w:sz w:val="28"/>
              </w:rPr>
              <w:t>TRƯỜNG ĐẠI HỌC CÔNG NGHIỆP HÀ NỘI</w:t>
            </w:r>
          </w:p>
          <w:p w14:paraId="5C06B095" w14:textId="77777777" w:rsidR="002C10C2" w:rsidRPr="00F02F10" w:rsidRDefault="002C10C2" w:rsidP="002C10C2">
            <w:pPr>
              <w:jc w:val="center"/>
              <w:rPr>
                <w:rFonts w:ascii="Times New Roman" w:hAnsi="Times New Roman"/>
                <w:b/>
                <w:sz w:val="28"/>
              </w:rPr>
            </w:pPr>
            <w:r w:rsidRPr="00F02F10">
              <w:rPr>
                <w:rFonts w:ascii="Times New Roman" w:hAnsi="Times New Roman"/>
                <w:b/>
                <w:sz w:val="28"/>
              </w:rPr>
              <w:t>---------------------------------------</w:t>
            </w:r>
          </w:p>
        </w:tc>
      </w:tr>
      <w:tr w:rsidR="002C10C2" w:rsidRPr="00F02F10" w14:paraId="1BAAB03B" w14:textId="77777777" w:rsidTr="002C10C2">
        <w:trPr>
          <w:cantSplit/>
          <w:trHeight w:val="514"/>
        </w:trPr>
        <w:tc>
          <w:tcPr>
            <w:tcW w:w="1005" w:type="dxa"/>
            <w:vMerge/>
          </w:tcPr>
          <w:p w14:paraId="30C6458B" w14:textId="77777777" w:rsidR="002C10C2" w:rsidRPr="00F02F10" w:rsidRDefault="002C10C2" w:rsidP="002C10C2">
            <w:pPr>
              <w:jc w:val="center"/>
              <w:rPr>
                <w:rFonts w:ascii="Times New Roman" w:hAnsi="Times New Roman"/>
                <w:b/>
                <w:sz w:val="28"/>
              </w:rPr>
            </w:pPr>
          </w:p>
        </w:tc>
        <w:tc>
          <w:tcPr>
            <w:tcW w:w="8516" w:type="dxa"/>
          </w:tcPr>
          <w:p w14:paraId="4166B140" w14:textId="77777777" w:rsidR="002C10C2" w:rsidRPr="00F02F10" w:rsidRDefault="002C10C2" w:rsidP="002C10C2">
            <w:pPr>
              <w:jc w:val="center"/>
              <w:rPr>
                <w:rFonts w:ascii="Times New Roman" w:hAnsi="Times New Roman"/>
                <w:sz w:val="28"/>
              </w:rPr>
            </w:pPr>
          </w:p>
        </w:tc>
      </w:tr>
      <w:tr w:rsidR="002C10C2" w:rsidRPr="00F02F10" w14:paraId="15591D37" w14:textId="77777777" w:rsidTr="002C10C2">
        <w:trPr>
          <w:cantSplit/>
          <w:trHeight w:val="1040"/>
        </w:trPr>
        <w:tc>
          <w:tcPr>
            <w:tcW w:w="1005" w:type="dxa"/>
            <w:vMerge/>
          </w:tcPr>
          <w:p w14:paraId="7E3781F3" w14:textId="77777777" w:rsidR="002C10C2" w:rsidRPr="00F02F10" w:rsidRDefault="002C10C2" w:rsidP="002C10C2">
            <w:pPr>
              <w:jc w:val="center"/>
              <w:rPr>
                <w:rFonts w:ascii="Times New Roman" w:hAnsi="Times New Roman"/>
                <w:sz w:val="28"/>
              </w:rPr>
            </w:pPr>
          </w:p>
        </w:tc>
        <w:tc>
          <w:tcPr>
            <w:tcW w:w="8516" w:type="dxa"/>
          </w:tcPr>
          <w:p w14:paraId="32814229" w14:textId="77777777" w:rsidR="002C10C2" w:rsidRDefault="002C10C2" w:rsidP="002C10C2">
            <w:pPr>
              <w:jc w:val="center"/>
              <w:rPr>
                <w:rFonts w:ascii="Times New Roman" w:hAnsi="Times New Roman"/>
                <w:sz w:val="28"/>
              </w:rPr>
            </w:pPr>
          </w:p>
          <w:p w14:paraId="23D3F48A" w14:textId="029028D6" w:rsidR="002C10C2" w:rsidRPr="00F02F10" w:rsidRDefault="002C10C2" w:rsidP="002C10C2">
            <w:pPr>
              <w:jc w:val="center"/>
              <w:rPr>
                <w:rFonts w:ascii="Times New Roman" w:hAnsi="Times New Roman"/>
                <w:sz w:val="28"/>
              </w:rPr>
            </w:pPr>
            <w:r w:rsidRPr="00F02F10">
              <w:rPr>
                <w:rFonts w:ascii="Times New Roman" w:hAnsi="Times New Roman"/>
                <w:sz w:val="28"/>
              </w:rPr>
              <w:t>Đ</w:t>
            </w:r>
            <w:r>
              <w:rPr>
                <w:rFonts w:ascii="Times New Roman" w:hAnsi="Times New Roman"/>
                <w:sz w:val="28"/>
              </w:rPr>
              <w:t>Ồ ÁN TỐT NGHIỆP ĐẠI HỌC CNKT ĐIỆN TỬ - VIỄN THÔNG</w:t>
            </w:r>
          </w:p>
        </w:tc>
      </w:tr>
      <w:tr w:rsidR="002C10C2" w:rsidRPr="00F02F10" w14:paraId="4BC6E785" w14:textId="77777777" w:rsidTr="002C10C2">
        <w:trPr>
          <w:cantSplit/>
          <w:trHeight w:val="514"/>
        </w:trPr>
        <w:tc>
          <w:tcPr>
            <w:tcW w:w="1005" w:type="dxa"/>
            <w:vMerge/>
          </w:tcPr>
          <w:p w14:paraId="16C27A9C" w14:textId="77777777" w:rsidR="002C10C2" w:rsidRPr="00F02F10" w:rsidRDefault="002C10C2" w:rsidP="002C10C2">
            <w:pPr>
              <w:jc w:val="center"/>
              <w:rPr>
                <w:rFonts w:ascii="Times New Roman" w:hAnsi="Times New Roman"/>
                <w:sz w:val="28"/>
                <w:lang w:val="de-DE"/>
              </w:rPr>
            </w:pPr>
          </w:p>
        </w:tc>
        <w:tc>
          <w:tcPr>
            <w:tcW w:w="8516" w:type="dxa"/>
          </w:tcPr>
          <w:p w14:paraId="39A9CDF9" w14:textId="77777777" w:rsidR="002C10C2" w:rsidRDefault="002C10C2" w:rsidP="002C10C2">
            <w:pPr>
              <w:jc w:val="center"/>
              <w:rPr>
                <w:rFonts w:ascii="Times New Roman" w:hAnsi="Times New Roman"/>
                <w:sz w:val="28"/>
              </w:rPr>
            </w:pPr>
          </w:p>
          <w:p w14:paraId="3DE66BEB" w14:textId="6844FCF9" w:rsidR="002C10C2" w:rsidRPr="00F02F10" w:rsidRDefault="002C10C2" w:rsidP="002C10C2">
            <w:pPr>
              <w:jc w:val="center"/>
              <w:rPr>
                <w:rFonts w:ascii="Times New Roman" w:hAnsi="Times New Roman"/>
                <w:sz w:val="28"/>
              </w:rPr>
            </w:pPr>
            <w:r w:rsidRPr="00F02F10">
              <w:rPr>
                <w:rFonts w:ascii="Times New Roman" w:hAnsi="Times New Roman"/>
                <w:sz w:val="28"/>
              </w:rPr>
              <w:t xml:space="preserve">                                    </w:t>
            </w:r>
          </w:p>
        </w:tc>
      </w:tr>
      <w:tr w:rsidR="002C10C2" w:rsidRPr="00F02F10" w14:paraId="42A7C522" w14:textId="77777777" w:rsidTr="002C10C2">
        <w:trPr>
          <w:cantSplit/>
          <w:trHeight w:val="526"/>
        </w:trPr>
        <w:tc>
          <w:tcPr>
            <w:tcW w:w="1005" w:type="dxa"/>
            <w:vMerge/>
          </w:tcPr>
          <w:p w14:paraId="28ACA84B" w14:textId="77777777" w:rsidR="002C10C2" w:rsidRPr="00F02F10" w:rsidRDefault="002C10C2" w:rsidP="002C10C2">
            <w:pPr>
              <w:jc w:val="center"/>
              <w:rPr>
                <w:rFonts w:ascii="Times New Roman" w:hAnsi="Times New Roman"/>
                <w:sz w:val="28"/>
                <w:lang w:val="de-DE"/>
              </w:rPr>
            </w:pPr>
          </w:p>
        </w:tc>
        <w:tc>
          <w:tcPr>
            <w:tcW w:w="8516" w:type="dxa"/>
          </w:tcPr>
          <w:p w14:paraId="02C109F6" w14:textId="1C360531" w:rsidR="002C10C2" w:rsidRPr="00F02F10" w:rsidRDefault="002C10C2" w:rsidP="002C10C2">
            <w:pPr>
              <w:jc w:val="center"/>
              <w:rPr>
                <w:rFonts w:ascii="Times New Roman" w:hAnsi="Times New Roman"/>
                <w:sz w:val="28"/>
                <w:lang w:val="de-DE"/>
              </w:rPr>
            </w:pPr>
            <w:r w:rsidRPr="002C10C2">
              <w:rPr>
                <w:rFonts w:ascii="Times New Roman" w:hAnsi="Times New Roman"/>
                <w:b/>
                <w:sz w:val="28"/>
                <w:lang w:val="de-DE"/>
              </w:rPr>
              <w:t>THIẾT KẾ HỆ THỐNG ĐIỀU KHIỂN VÀ GIÁM SÁT CÁC THIẾT BỊ TỪ XA BẰNG WIFI SỬ DỤNG ESP32</w:t>
            </w:r>
          </w:p>
        </w:tc>
      </w:tr>
      <w:tr w:rsidR="002C10C2" w:rsidRPr="00F02F10" w14:paraId="4785C3E6" w14:textId="77777777" w:rsidTr="002C10C2">
        <w:trPr>
          <w:cantSplit/>
          <w:trHeight w:val="514"/>
        </w:trPr>
        <w:tc>
          <w:tcPr>
            <w:tcW w:w="1005" w:type="dxa"/>
            <w:vMerge/>
          </w:tcPr>
          <w:p w14:paraId="39428DFC" w14:textId="77777777" w:rsidR="002C10C2" w:rsidRPr="00F02F10" w:rsidRDefault="002C10C2" w:rsidP="002C10C2">
            <w:pPr>
              <w:jc w:val="center"/>
              <w:rPr>
                <w:rFonts w:ascii="Times New Roman" w:hAnsi="Times New Roman"/>
                <w:b/>
                <w:sz w:val="28"/>
                <w:lang w:val="de-DE"/>
              </w:rPr>
            </w:pPr>
          </w:p>
        </w:tc>
        <w:tc>
          <w:tcPr>
            <w:tcW w:w="8516" w:type="dxa"/>
          </w:tcPr>
          <w:p w14:paraId="494DC4DA" w14:textId="77777777" w:rsidR="002C10C2" w:rsidRPr="00F02F10" w:rsidRDefault="002C10C2" w:rsidP="002C10C2">
            <w:pPr>
              <w:jc w:val="center"/>
              <w:rPr>
                <w:rFonts w:ascii="Times New Roman" w:hAnsi="Times New Roman"/>
                <w:b/>
                <w:sz w:val="28"/>
                <w:lang w:val="de-DE"/>
              </w:rPr>
            </w:pPr>
          </w:p>
        </w:tc>
      </w:tr>
      <w:tr w:rsidR="002C10C2" w:rsidRPr="00F02F10" w14:paraId="00FD4E55" w14:textId="77777777" w:rsidTr="002C10C2">
        <w:trPr>
          <w:cantSplit/>
          <w:trHeight w:val="514"/>
        </w:trPr>
        <w:tc>
          <w:tcPr>
            <w:tcW w:w="1005" w:type="dxa"/>
            <w:vMerge/>
          </w:tcPr>
          <w:p w14:paraId="71B92D30" w14:textId="77777777" w:rsidR="002C10C2" w:rsidRPr="00F02F10" w:rsidRDefault="002C10C2" w:rsidP="002C10C2">
            <w:pPr>
              <w:jc w:val="center"/>
              <w:rPr>
                <w:rFonts w:ascii="Times New Roman" w:hAnsi="Times New Roman"/>
                <w:sz w:val="28"/>
                <w:lang w:val="de-DE"/>
              </w:rPr>
            </w:pPr>
          </w:p>
        </w:tc>
        <w:tc>
          <w:tcPr>
            <w:tcW w:w="8516" w:type="dxa"/>
            <w:tcBorders>
              <w:bottom w:val="nil"/>
            </w:tcBorders>
          </w:tcPr>
          <w:p w14:paraId="68077416" w14:textId="77777777" w:rsidR="002C10C2" w:rsidRPr="00F02F10" w:rsidRDefault="002C10C2" w:rsidP="002C10C2">
            <w:pPr>
              <w:jc w:val="center"/>
              <w:rPr>
                <w:rFonts w:ascii="Times New Roman" w:hAnsi="Times New Roman"/>
                <w:sz w:val="28"/>
                <w:lang w:val="de-DE"/>
              </w:rPr>
            </w:pPr>
          </w:p>
        </w:tc>
      </w:tr>
      <w:tr w:rsidR="002C10C2" w:rsidRPr="00F02F10" w14:paraId="593FEC6D" w14:textId="77777777" w:rsidTr="002C10C2">
        <w:trPr>
          <w:cantSplit/>
          <w:trHeight w:val="514"/>
        </w:trPr>
        <w:tc>
          <w:tcPr>
            <w:tcW w:w="1005" w:type="dxa"/>
            <w:vMerge/>
            <w:tcBorders>
              <w:right w:val="single" w:sz="4" w:space="0" w:color="auto"/>
            </w:tcBorders>
          </w:tcPr>
          <w:p w14:paraId="10B2BA4B" w14:textId="77777777" w:rsidR="002C10C2" w:rsidRPr="00F02F10" w:rsidRDefault="002C10C2" w:rsidP="002C10C2">
            <w:pPr>
              <w:jc w:val="center"/>
              <w:rPr>
                <w:rFonts w:ascii="Times New Roman" w:hAnsi="Times New Roman"/>
                <w:sz w:val="28"/>
                <w:lang w:val="de-DE"/>
              </w:rPr>
            </w:pPr>
          </w:p>
        </w:tc>
        <w:tc>
          <w:tcPr>
            <w:tcW w:w="8516" w:type="dxa"/>
            <w:tcBorders>
              <w:top w:val="nil"/>
              <w:left w:val="single" w:sz="4" w:space="0" w:color="auto"/>
              <w:bottom w:val="nil"/>
              <w:right w:val="single" w:sz="4" w:space="0" w:color="auto"/>
            </w:tcBorders>
          </w:tcPr>
          <w:p w14:paraId="33A1978E" w14:textId="3006F07A" w:rsidR="002C10C2" w:rsidRPr="00F02F10" w:rsidRDefault="002C10C2" w:rsidP="002C10C2">
            <w:pPr>
              <w:ind w:left="2335"/>
              <w:jc w:val="both"/>
              <w:rPr>
                <w:rFonts w:ascii="Times New Roman" w:hAnsi="Times New Roman"/>
                <w:b/>
                <w:sz w:val="28"/>
                <w:lang w:val="de-DE"/>
              </w:rPr>
            </w:pPr>
            <w:r>
              <w:rPr>
                <w:rFonts w:ascii="Times New Roman" w:hAnsi="Times New Roman"/>
                <w:b/>
                <w:sz w:val="28"/>
                <w:lang w:val="de-DE"/>
              </w:rPr>
              <w:t>CB</w:t>
            </w:r>
            <w:r w:rsidRPr="00F02F10">
              <w:rPr>
                <w:rFonts w:ascii="Times New Roman" w:hAnsi="Times New Roman"/>
                <w:b/>
                <w:sz w:val="28"/>
                <w:lang w:val="de-DE"/>
              </w:rPr>
              <w:t>HD:</w:t>
            </w:r>
            <w:r>
              <w:rPr>
                <w:rFonts w:ascii="Times New Roman" w:hAnsi="Times New Roman"/>
                <w:b/>
                <w:sz w:val="28"/>
                <w:lang w:val="de-DE"/>
              </w:rPr>
              <w:t xml:space="preserve">                 </w:t>
            </w:r>
            <w:r w:rsidRPr="00BB2622">
              <w:rPr>
                <w:rFonts w:ascii="Times New Roman" w:hAnsi="Times New Roman"/>
                <w:b/>
                <w:sz w:val="28"/>
                <w:lang w:val="de-DE"/>
              </w:rPr>
              <w:t>ThS. Trần Xuân Phương</w:t>
            </w:r>
          </w:p>
        </w:tc>
      </w:tr>
      <w:tr w:rsidR="002C10C2" w:rsidRPr="00F02F10" w14:paraId="6840D659" w14:textId="77777777" w:rsidTr="002C10C2">
        <w:trPr>
          <w:cantSplit/>
          <w:trHeight w:hRule="exact" w:val="517"/>
        </w:trPr>
        <w:tc>
          <w:tcPr>
            <w:tcW w:w="1005" w:type="dxa"/>
            <w:vMerge w:val="restart"/>
            <w:tcBorders>
              <w:right w:val="single" w:sz="4" w:space="0" w:color="auto"/>
            </w:tcBorders>
            <w:textDirection w:val="tbRl"/>
          </w:tcPr>
          <w:p w14:paraId="045DFEE2" w14:textId="77777777" w:rsidR="002C10C2" w:rsidRPr="00F02F10" w:rsidRDefault="002C10C2" w:rsidP="00BB2622">
            <w:pPr>
              <w:ind w:left="113" w:right="113"/>
              <w:jc w:val="center"/>
              <w:rPr>
                <w:rFonts w:ascii="Times New Roman" w:hAnsi="Times New Roman"/>
                <w:sz w:val="28"/>
                <w:lang w:val="de-DE"/>
              </w:rPr>
            </w:pPr>
          </w:p>
          <w:p w14:paraId="2507E7D7" w14:textId="0C14B597" w:rsidR="002C10C2" w:rsidRPr="00F02F10" w:rsidRDefault="00A65DC8" w:rsidP="00BB2622">
            <w:pPr>
              <w:ind w:left="113" w:right="113"/>
              <w:jc w:val="center"/>
              <w:rPr>
                <w:rFonts w:ascii="Times New Roman" w:hAnsi="Times New Roman"/>
                <w:sz w:val="28"/>
              </w:rPr>
            </w:pPr>
            <w:r>
              <w:rPr>
                <w:rFonts w:ascii="Times New Roman" w:hAnsi="Times New Roman"/>
                <w:sz w:val="28"/>
              </w:rPr>
              <w:t>CNKT</w:t>
            </w:r>
            <w:r w:rsidR="002C10C2">
              <w:rPr>
                <w:rFonts w:ascii="Times New Roman" w:hAnsi="Times New Roman"/>
                <w:sz w:val="28"/>
              </w:rPr>
              <w:t xml:space="preserve"> ĐIỆN TỬ - VIỄN THÔNG</w:t>
            </w:r>
          </w:p>
        </w:tc>
        <w:tc>
          <w:tcPr>
            <w:tcW w:w="8516" w:type="dxa"/>
            <w:tcBorders>
              <w:top w:val="nil"/>
              <w:left w:val="single" w:sz="4" w:space="0" w:color="auto"/>
              <w:bottom w:val="nil"/>
              <w:right w:val="single" w:sz="4" w:space="0" w:color="auto"/>
            </w:tcBorders>
          </w:tcPr>
          <w:p w14:paraId="3B55DE60" w14:textId="580358D9" w:rsidR="002C10C2" w:rsidRPr="00F02F10" w:rsidRDefault="002C10C2" w:rsidP="002C10C2">
            <w:pPr>
              <w:ind w:left="2335"/>
              <w:rPr>
                <w:rFonts w:ascii="Times New Roman" w:hAnsi="Times New Roman"/>
                <w:sz w:val="28"/>
              </w:rPr>
            </w:pPr>
            <w:r w:rsidRPr="00F02F10">
              <w:rPr>
                <w:rFonts w:ascii="Times New Roman" w:hAnsi="Times New Roman"/>
                <w:b/>
                <w:sz w:val="28"/>
                <w:lang w:val="de-DE"/>
              </w:rPr>
              <w:t xml:space="preserve">Sinh viên:  </w:t>
            </w:r>
            <w:r>
              <w:rPr>
                <w:rFonts w:ascii="Times New Roman" w:hAnsi="Times New Roman"/>
                <w:b/>
                <w:sz w:val="28"/>
                <w:lang w:val="de-DE"/>
              </w:rPr>
              <w:t xml:space="preserve">           Mai Xuân Kiên</w:t>
            </w:r>
          </w:p>
        </w:tc>
      </w:tr>
      <w:tr w:rsidR="002C10C2" w:rsidRPr="00F02F10" w14:paraId="6D3A3737" w14:textId="77777777" w:rsidTr="002C10C2">
        <w:trPr>
          <w:cantSplit/>
          <w:trHeight w:val="1028"/>
        </w:trPr>
        <w:tc>
          <w:tcPr>
            <w:tcW w:w="1005" w:type="dxa"/>
            <w:vMerge/>
            <w:tcBorders>
              <w:right w:val="single" w:sz="4" w:space="0" w:color="auto"/>
            </w:tcBorders>
          </w:tcPr>
          <w:p w14:paraId="1A6C0D7E" w14:textId="77777777" w:rsidR="002C10C2" w:rsidRPr="00F02F10" w:rsidRDefault="002C10C2" w:rsidP="002C10C2">
            <w:pPr>
              <w:jc w:val="center"/>
              <w:rPr>
                <w:rFonts w:ascii="Times New Roman" w:hAnsi="Times New Roman"/>
                <w:sz w:val="28"/>
              </w:rPr>
            </w:pPr>
          </w:p>
        </w:tc>
        <w:tc>
          <w:tcPr>
            <w:tcW w:w="8516" w:type="dxa"/>
            <w:tcBorders>
              <w:top w:val="nil"/>
              <w:left w:val="single" w:sz="4" w:space="0" w:color="auto"/>
              <w:bottom w:val="nil"/>
              <w:right w:val="single" w:sz="4" w:space="0" w:color="auto"/>
            </w:tcBorders>
          </w:tcPr>
          <w:p w14:paraId="3E4E6999" w14:textId="63F65894" w:rsidR="002C10C2" w:rsidRPr="00BB2622" w:rsidRDefault="002C10C2" w:rsidP="002C10C2">
            <w:pPr>
              <w:ind w:left="2335"/>
              <w:rPr>
                <w:rFonts w:ascii="Times New Roman" w:hAnsi="Times New Roman"/>
                <w:b/>
                <w:sz w:val="28"/>
              </w:rPr>
            </w:pPr>
            <w:r>
              <w:rPr>
                <w:rFonts w:ascii="Times New Roman" w:hAnsi="Times New Roman"/>
                <w:b/>
                <w:sz w:val="28"/>
              </w:rPr>
              <w:t xml:space="preserve">Mã số sinh viên:  </w:t>
            </w:r>
            <w:r w:rsidRPr="00BB2622">
              <w:rPr>
                <w:rFonts w:ascii="Times New Roman" w:hAnsi="Times New Roman"/>
                <w:b/>
                <w:sz w:val="28"/>
              </w:rPr>
              <w:t>2018605403</w:t>
            </w:r>
          </w:p>
          <w:p w14:paraId="6135EFB7" w14:textId="77777777" w:rsidR="002C10C2" w:rsidRPr="00F02F10" w:rsidRDefault="002C10C2" w:rsidP="002C10C2">
            <w:pPr>
              <w:ind w:left="2335"/>
              <w:rPr>
                <w:rFonts w:ascii="Times New Roman" w:hAnsi="Times New Roman"/>
                <w:b/>
                <w:sz w:val="28"/>
              </w:rPr>
            </w:pPr>
            <w:r>
              <w:rPr>
                <w:rFonts w:ascii="Times New Roman" w:hAnsi="Times New Roman"/>
                <w:b/>
                <w:sz w:val="28"/>
              </w:rPr>
              <w:t xml:space="preserve">                                          </w:t>
            </w:r>
          </w:p>
        </w:tc>
      </w:tr>
      <w:tr w:rsidR="002C10C2" w:rsidRPr="00F02F10" w14:paraId="36A1AB0D" w14:textId="77777777" w:rsidTr="002C10C2">
        <w:trPr>
          <w:cantSplit/>
          <w:trHeight w:val="514"/>
        </w:trPr>
        <w:tc>
          <w:tcPr>
            <w:tcW w:w="1005" w:type="dxa"/>
            <w:vMerge/>
            <w:tcBorders>
              <w:right w:val="single" w:sz="4" w:space="0" w:color="auto"/>
            </w:tcBorders>
          </w:tcPr>
          <w:p w14:paraId="6D651CDC" w14:textId="77777777" w:rsidR="002C10C2" w:rsidRPr="00F02F10" w:rsidRDefault="002C10C2" w:rsidP="002C10C2">
            <w:pPr>
              <w:jc w:val="center"/>
              <w:rPr>
                <w:rFonts w:ascii="Times New Roman" w:hAnsi="Times New Roman"/>
                <w:sz w:val="28"/>
              </w:rPr>
            </w:pPr>
          </w:p>
        </w:tc>
        <w:tc>
          <w:tcPr>
            <w:tcW w:w="8516" w:type="dxa"/>
            <w:tcBorders>
              <w:top w:val="nil"/>
              <w:left w:val="single" w:sz="4" w:space="0" w:color="auto"/>
              <w:bottom w:val="nil"/>
              <w:right w:val="single" w:sz="4" w:space="0" w:color="auto"/>
            </w:tcBorders>
          </w:tcPr>
          <w:p w14:paraId="5B1102B4" w14:textId="77777777" w:rsidR="002C10C2" w:rsidRPr="00F02F10" w:rsidRDefault="002C10C2" w:rsidP="002C10C2">
            <w:pPr>
              <w:jc w:val="center"/>
              <w:rPr>
                <w:rFonts w:ascii="Times New Roman" w:hAnsi="Times New Roman"/>
                <w:b/>
                <w:sz w:val="28"/>
                <w:lang w:val="de-DE"/>
              </w:rPr>
            </w:pPr>
          </w:p>
        </w:tc>
      </w:tr>
      <w:tr w:rsidR="002C10C2" w:rsidRPr="00F02F10" w14:paraId="69F0C687" w14:textId="77777777" w:rsidTr="002C10C2">
        <w:trPr>
          <w:cantSplit/>
          <w:trHeight w:val="526"/>
        </w:trPr>
        <w:tc>
          <w:tcPr>
            <w:tcW w:w="1005" w:type="dxa"/>
            <w:vMerge/>
          </w:tcPr>
          <w:p w14:paraId="732BEEA2" w14:textId="77777777" w:rsidR="002C10C2" w:rsidRPr="00F02F10" w:rsidRDefault="002C10C2" w:rsidP="002C10C2">
            <w:pPr>
              <w:jc w:val="center"/>
              <w:rPr>
                <w:rFonts w:ascii="Times New Roman" w:hAnsi="Times New Roman"/>
                <w:sz w:val="28"/>
                <w:lang w:val="de-DE"/>
              </w:rPr>
            </w:pPr>
          </w:p>
        </w:tc>
        <w:tc>
          <w:tcPr>
            <w:tcW w:w="8516" w:type="dxa"/>
            <w:tcBorders>
              <w:top w:val="nil"/>
            </w:tcBorders>
          </w:tcPr>
          <w:p w14:paraId="776E9FAE" w14:textId="77777777" w:rsidR="002C10C2" w:rsidRPr="00F02F10" w:rsidRDefault="002C10C2" w:rsidP="002C10C2">
            <w:pPr>
              <w:jc w:val="center"/>
              <w:rPr>
                <w:rFonts w:ascii="Times New Roman" w:hAnsi="Times New Roman"/>
                <w:sz w:val="28"/>
                <w:lang w:val="de-DE"/>
              </w:rPr>
            </w:pPr>
          </w:p>
        </w:tc>
      </w:tr>
      <w:tr w:rsidR="002C10C2" w:rsidRPr="00F02F10" w14:paraId="30ACD6EA" w14:textId="77777777" w:rsidTr="002C10C2">
        <w:trPr>
          <w:cantSplit/>
          <w:trHeight w:val="3108"/>
        </w:trPr>
        <w:tc>
          <w:tcPr>
            <w:tcW w:w="1005" w:type="dxa"/>
            <w:vMerge/>
          </w:tcPr>
          <w:p w14:paraId="54FD0DAC" w14:textId="77777777" w:rsidR="002C10C2" w:rsidRPr="00F02F10" w:rsidRDefault="002C10C2" w:rsidP="002C10C2">
            <w:pPr>
              <w:jc w:val="center"/>
              <w:rPr>
                <w:rFonts w:ascii="Times New Roman" w:hAnsi="Times New Roman"/>
                <w:b/>
                <w:sz w:val="28"/>
                <w:lang w:val="de-DE"/>
              </w:rPr>
            </w:pPr>
          </w:p>
        </w:tc>
        <w:tc>
          <w:tcPr>
            <w:tcW w:w="8516" w:type="dxa"/>
          </w:tcPr>
          <w:p w14:paraId="0B025727" w14:textId="77777777" w:rsidR="002C10C2" w:rsidRDefault="002C10C2" w:rsidP="002C10C2">
            <w:pPr>
              <w:jc w:val="center"/>
              <w:rPr>
                <w:rFonts w:ascii="Times New Roman" w:hAnsi="Times New Roman"/>
                <w:b/>
                <w:sz w:val="28"/>
                <w:lang w:val="de-DE"/>
              </w:rPr>
            </w:pPr>
          </w:p>
          <w:p w14:paraId="73D63A92" w14:textId="77777777" w:rsidR="002C10C2" w:rsidRDefault="002C10C2" w:rsidP="002C10C2">
            <w:pPr>
              <w:jc w:val="center"/>
              <w:rPr>
                <w:rFonts w:ascii="Times New Roman" w:hAnsi="Times New Roman"/>
                <w:b/>
                <w:sz w:val="28"/>
                <w:lang w:val="de-DE"/>
              </w:rPr>
            </w:pPr>
          </w:p>
          <w:p w14:paraId="7C91F736" w14:textId="77777777" w:rsidR="002C10C2" w:rsidRDefault="002C10C2" w:rsidP="002C10C2">
            <w:pPr>
              <w:jc w:val="center"/>
              <w:rPr>
                <w:rFonts w:ascii="Times New Roman" w:hAnsi="Times New Roman"/>
                <w:b/>
                <w:sz w:val="28"/>
                <w:lang w:val="de-DE"/>
              </w:rPr>
            </w:pPr>
          </w:p>
          <w:p w14:paraId="06C5BC58" w14:textId="77777777" w:rsidR="002C10C2" w:rsidRDefault="002C10C2" w:rsidP="002C10C2">
            <w:pPr>
              <w:jc w:val="center"/>
              <w:rPr>
                <w:rFonts w:ascii="Times New Roman" w:hAnsi="Times New Roman"/>
                <w:b/>
                <w:sz w:val="28"/>
                <w:lang w:val="de-DE"/>
              </w:rPr>
            </w:pPr>
          </w:p>
          <w:p w14:paraId="6AD73AD5" w14:textId="77777777" w:rsidR="002C10C2" w:rsidRDefault="002C10C2" w:rsidP="002C10C2">
            <w:pPr>
              <w:jc w:val="center"/>
              <w:rPr>
                <w:rFonts w:ascii="Times New Roman" w:hAnsi="Times New Roman"/>
                <w:b/>
                <w:sz w:val="28"/>
                <w:lang w:val="de-DE"/>
              </w:rPr>
            </w:pPr>
          </w:p>
          <w:p w14:paraId="5DF8E66D" w14:textId="77777777" w:rsidR="002C10C2" w:rsidRPr="00F02F10" w:rsidRDefault="002C10C2" w:rsidP="002C10C2">
            <w:pPr>
              <w:jc w:val="center"/>
              <w:rPr>
                <w:rFonts w:ascii="Times New Roman" w:hAnsi="Times New Roman"/>
                <w:b/>
                <w:sz w:val="28"/>
                <w:lang w:val="de-DE"/>
              </w:rPr>
            </w:pPr>
          </w:p>
        </w:tc>
      </w:tr>
      <w:tr w:rsidR="002C10C2" w:rsidRPr="00F02F10" w14:paraId="0236F3CF" w14:textId="77777777" w:rsidTr="002C10C2">
        <w:trPr>
          <w:cantSplit/>
          <w:trHeight w:val="514"/>
        </w:trPr>
        <w:tc>
          <w:tcPr>
            <w:tcW w:w="1005" w:type="dxa"/>
            <w:vMerge/>
          </w:tcPr>
          <w:p w14:paraId="71BD9763" w14:textId="77777777" w:rsidR="002C10C2" w:rsidRPr="00F02F10" w:rsidRDefault="002C10C2" w:rsidP="002C10C2">
            <w:pPr>
              <w:jc w:val="center"/>
              <w:rPr>
                <w:rFonts w:ascii="Times New Roman" w:hAnsi="Times New Roman"/>
                <w:sz w:val="28"/>
                <w:lang w:val="de-DE"/>
              </w:rPr>
            </w:pPr>
          </w:p>
        </w:tc>
        <w:tc>
          <w:tcPr>
            <w:tcW w:w="8516" w:type="dxa"/>
          </w:tcPr>
          <w:p w14:paraId="11659CA4" w14:textId="5F9A29DD" w:rsidR="002C10C2" w:rsidRPr="00F02F10" w:rsidRDefault="002C10C2" w:rsidP="002C10C2">
            <w:pPr>
              <w:rPr>
                <w:rFonts w:ascii="Times New Roman" w:hAnsi="Times New Roman"/>
                <w:sz w:val="28"/>
                <w:lang w:val="de-DE"/>
              </w:rPr>
            </w:pPr>
          </w:p>
        </w:tc>
      </w:tr>
      <w:tr w:rsidR="002C10C2" w:rsidRPr="00F02F10" w14:paraId="6CA823E7" w14:textId="77777777" w:rsidTr="002C10C2">
        <w:trPr>
          <w:cantSplit/>
          <w:trHeight w:val="88"/>
        </w:trPr>
        <w:tc>
          <w:tcPr>
            <w:tcW w:w="1005" w:type="dxa"/>
            <w:vMerge/>
          </w:tcPr>
          <w:p w14:paraId="1133F078" w14:textId="77777777" w:rsidR="002C10C2" w:rsidRPr="00F02F10" w:rsidRDefault="002C10C2" w:rsidP="002C10C2">
            <w:pPr>
              <w:jc w:val="center"/>
              <w:rPr>
                <w:rFonts w:ascii="Times New Roman" w:hAnsi="Times New Roman"/>
                <w:sz w:val="28"/>
              </w:rPr>
            </w:pPr>
          </w:p>
        </w:tc>
        <w:tc>
          <w:tcPr>
            <w:tcW w:w="8516" w:type="dxa"/>
          </w:tcPr>
          <w:p w14:paraId="75E6CBCB" w14:textId="6EDBAB7C" w:rsidR="002C10C2" w:rsidRDefault="002C10C2" w:rsidP="002C10C2">
            <w:pPr>
              <w:rPr>
                <w:rFonts w:ascii="Times New Roman" w:hAnsi="Times New Roman"/>
                <w:sz w:val="28"/>
              </w:rPr>
            </w:pPr>
          </w:p>
          <w:p w14:paraId="109CDBC7" w14:textId="026803AE" w:rsidR="002C10C2" w:rsidRPr="00F02F10" w:rsidRDefault="002C10C2" w:rsidP="002C10C2">
            <w:pPr>
              <w:jc w:val="center"/>
              <w:rPr>
                <w:rFonts w:ascii="Times New Roman" w:hAnsi="Times New Roman"/>
                <w:sz w:val="28"/>
              </w:rPr>
            </w:pPr>
            <w:r>
              <w:rPr>
                <w:rFonts w:ascii="Times New Roman" w:hAnsi="Times New Roman"/>
                <w:sz w:val="28"/>
              </w:rPr>
              <w:t>Hà Nội – Năm 2022</w:t>
            </w:r>
          </w:p>
        </w:tc>
      </w:tr>
    </w:tbl>
    <w:p w14:paraId="46A2EAE3" w14:textId="77777777" w:rsidR="00520282" w:rsidRDefault="00520282" w:rsidP="008A1F87">
      <w:pPr>
        <w:pStyle w:val="Heading1"/>
        <w:numPr>
          <w:ilvl w:val="0"/>
          <w:numId w:val="0"/>
        </w:numPr>
        <w:spacing w:before="0"/>
        <w:rPr>
          <w:caps w:val="0"/>
        </w:rPr>
        <w:sectPr w:rsidR="00520282" w:rsidSect="008A1F87">
          <w:headerReference w:type="default" r:id="rId8"/>
          <w:pgSz w:w="11906" w:h="16838" w:code="9"/>
          <w:pgMar w:top="1418" w:right="1134" w:bottom="1134" w:left="1985" w:header="720" w:footer="720" w:gutter="0"/>
          <w:pgNumType w:fmt="upperRoman" w:start="1"/>
          <w:cols w:space="720"/>
          <w:docGrid w:linePitch="360"/>
        </w:sectPr>
      </w:pPr>
    </w:p>
    <w:p w14:paraId="6B024CEB" w14:textId="070ADBE7" w:rsidR="00B1055C" w:rsidRDefault="007B0965" w:rsidP="008A1F87">
      <w:pPr>
        <w:pStyle w:val="Heading1"/>
        <w:numPr>
          <w:ilvl w:val="0"/>
          <w:numId w:val="0"/>
        </w:numPr>
        <w:spacing w:before="0"/>
      </w:pPr>
      <w:bookmarkStart w:id="3" w:name="_Toc104674826"/>
      <w:r>
        <w:rPr>
          <w:caps w:val="0"/>
        </w:rPr>
        <w:lastRenderedPageBreak/>
        <w:t>MỤC LỤC</w:t>
      </w:r>
      <w:bookmarkEnd w:id="0"/>
      <w:bookmarkEnd w:id="1"/>
      <w:bookmarkEnd w:id="2"/>
      <w:bookmarkEnd w:id="3"/>
    </w:p>
    <w:p w14:paraId="38D0596A" w14:textId="2A2A82C2" w:rsidR="00E4645E" w:rsidRDefault="007E2028" w:rsidP="00E4645E">
      <w:pPr>
        <w:pStyle w:val="TOC1"/>
        <w:rPr>
          <w:rFonts w:asciiTheme="minorHAnsi" w:eastAsiaTheme="minorEastAsia" w:hAnsiTheme="minorHAnsi"/>
          <w:sz w:val="22"/>
          <w:lang w:val="en-US"/>
        </w:rPr>
      </w:pPr>
      <w:r w:rsidRPr="00DD6AC4">
        <w:fldChar w:fldCharType="begin"/>
      </w:r>
      <w:r w:rsidRPr="00DD6AC4">
        <w:instrText xml:space="preserve"> TOC \o "1-1" \h \z \u \t "level1,2,level2,3" </w:instrText>
      </w:r>
      <w:r w:rsidRPr="00DD6AC4">
        <w:fldChar w:fldCharType="separate"/>
      </w:r>
      <w:hyperlink w:anchor="_Toc104674826" w:history="1">
        <w:r w:rsidR="00E4645E" w:rsidRPr="000731ED">
          <w:rPr>
            <w:rStyle w:val="Hyperlink"/>
          </w:rPr>
          <w:t>MỤC LỤC</w:t>
        </w:r>
        <w:r w:rsidR="00E4645E">
          <w:rPr>
            <w:webHidden/>
          </w:rPr>
          <w:tab/>
        </w:r>
        <w:r w:rsidR="00E4645E">
          <w:rPr>
            <w:webHidden/>
          </w:rPr>
          <w:fldChar w:fldCharType="begin"/>
        </w:r>
        <w:r w:rsidR="00E4645E">
          <w:rPr>
            <w:webHidden/>
          </w:rPr>
          <w:instrText xml:space="preserve"> PAGEREF _Toc104674826 \h </w:instrText>
        </w:r>
        <w:r w:rsidR="00E4645E">
          <w:rPr>
            <w:webHidden/>
          </w:rPr>
        </w:r>
        <w:r w:rsidR="00E4645E">
          <w:rPr>
            <w:webHidden/>
          </w:rPr>
          <w:fldChar w:fldCharType="separate"/>
        </w:r>
        <w:r w:rsidR="00686385">
          <w:rPr>
            <w:webHidden/>
          </w:rPr>
          <w:t>I</w:t>
        </w:r>
        <w:r w:rsidR="00E4645E">
          <w:rPr>
            <w:webHidden/>
          </w:rPr>
          <w:fldChar w:fldCharType="end"/>
        </w:r>
      </w:hyperlink>
    </w:p>
    <w:p w14:paraId="2C03068F" w14:textId="2211892D" w:rsidR="00E4645E" w:rsidRDefault="00B04888" w:rsidP="00E4645E">
      <w:pPr>
        <w:pStyle w:val="TOC1"/>
        <w:rPr>
          <w:rFonts w:asciiTheme="minorHAnsi" w:eastAsiaTheme="minorEastAsia" w:hAnsiTheme="minorHAnsi"/>
          <w:sz w:val="22"/>
          <w:lang w:val="en-US"/>
        </w:rPr>
      </w:pPr>
      <w:hyperlink w:anchor="_Toc104674827" w:history="1">
        <w:r w:rsidR="00E4645E" w:rsidRPr="000731ED">
          <w:rPr>
            <w:rStyle w:val="Hyperlink"/>
          </w:rPr>
          <w:t>DANH MỤC TỪ VIẾT TẮT</w:t>
        </w:r>
        <w:r w:rsidR="00E4645E">
          <w:rPr>
            <w:webHidden/>
          </w:rPr>
          <w:tab/>
        </w:r>
        <w:r w:rsidR="00E4645E">
          <w:rPr>
            <w:webHidden/>
          </w:rPr>
          <w:fldChar w:fldCharType="begin"/>
        </w:r>
        <w:r w:rsidR="00E4645E">
          <w:rPr>
            <w:webHidden/>
          </w:rPr>
          <w:instrText xml:space="preserve"> PAGEREF _Toc104674827 \h </w:instrText>
        </w:r>
        <w:r w:rsidR="00E4645E">
          <w:rPr>
            <w:webHidden/>
          </w:rPr>
        </w:r>
        <w:r w:rsidR="00E4645E">
          <w:rPr>
            <w:webHidden/>
          </w:rPr>
          <w:fldChar w:fldCharType="separate"/>
        </w:r>
        <w:r w:rsidR="00686385">
          <w:rPr>
            <w:webHidden/>
          </w:rPr>
          <w:t>V</w:t>
        </w:r>
        <w:r w:rsidR="00E4645E">
          <w:rPr>
            <w:webHidden/>
          </w:rPr>
          <w:fldChar w:fldCharType="end"/>
        </w:r>
      </w:hyperlink>
    </w:p>
    <w:p w14:paraId="0B1F67A1" w14:textId="7792AB19" w:rsidR="00E4645E" w:rsidRDefault="00B04888" w:rsidP="00E4645E">
      <w:pPr>
        <w:pStyle w:val="TOC1"/>
        <w:rPr>
          <w:rFonts w:asciiTheme="minorHAnsi" w:eastAsiaTheme="minorEastAsia" w:hAnsiTheme="minorHAnsi"/>
          <w:sz w:val="22"/>
          <w:lang w:val="en-US"/>
        </w:rPr>
      </w:pPr>
      <w:hyperlink w:anchor="_Toc104674828" w:history="1">
        <w:r w:rsidR="00E4645E" w:rsidRPr="000731ED">
          <w:rPr>
            <w:rStyle w:val="Hyperlink"/>
          </w:rPr>
          <w:t>DANH MỤC BẢNG BIỂU</w:t>
        </w:r>
        <w:r w:rsidR="00E4645E">
          <w:rPr>
            <w:webHidden/>
          </w:rPr>
          <w:tab/>
        </w:r>
        <w:r w:rsidR="00E4645E">
          <w:rPr>
            <w:webHidden/>
          </w:rPr>
          <w:fldChar w:fldCharType="begin"/>
        </w:r>
        <w:r w:rsidR="00E4645E">
          <w:rPr>
            <w:webHidden/>
          </w:rPr>
          <w:instrText xml:space="preserve"> PAGEREF _Toc104674828 \h </w:instrText>
        </w:r>
        <w:r w:rsidR="00E4645E">
          <w:rPr>
            <w:webHidden/>
          </w:rPr>
        </w:r>
        <w:r w:rsidR="00E4645E">
          <w:rPr>
            <w:webHidden/>
          </w:rPr>
          <w:fldChar w:fldCharType="separate"/>
        </w:r>
        <w:r w:rsidR="00686385">
          <w:rPr>
            <w:webHidden/>
          </w:rPr>
          <w:t>VII</w:t>
        </w:r>
        <w:r w:rsidR="00E4645E">
          <w:rPr>
            <w:webHidden/>
          </w:rPr>
          <w:fldChar w:fldCharType="end"/>
        </w:r>
      </w:hyperlink>
    </w:p>
    <w:p w14:paraId="4ED7507F" w14:textId="7C3ADDBE" w:rsidR="00E4645E" w:rsidRDefault="00B04888" w:rsidP="00E4645E">
      <w:pPr>
        <w:pStyle w:val="TOC1"/>
        <w:rPr>
          <w:rFonts w:asciiTheme="minorHAnsi" w:eastAsiaTheme="minorEastAsia" w:hAnsiTheme="minorHAnsi"/>
          <w:sz w:val="22"/>
          <w:lang w:val="en-US"/>
        </w:rPr>
      </w:pPr>
      <w:hyperlink w:anchor="_Toc104674829" w:history="1">
        <w:r w:rsidR="00E4645E" w:rsidRPr="000731ED">
          <w:rPr>
            <w:rStyle w:val="Hyperlink"/>
          </w:rPr>
          <w:t>DANH MỤC HÌNH ẢNH</w:t>
        </w:r>
        <w:r w:rsidR="00E4645E">
          <w:rPr>
            <w:webHidden/>
          </w:rPr>
          <w:tab/>
        </w:r>
        <w:r w:rsidR="00E4645E">
          <w:rPr>
            <w:webHidden/>
          </w:rPr>
          <w:fldChar w:fldCharType="begin"/>
        </w:r>
        <w:r w:rsidR="00E4645E">
          <w:rPr>
            <w:webHidden/>
          </w:rPr>
          <w:instrText xml:space="preserve"> PAGEREF _Toc104674829 \h </w:instrText>
        </w:r>
        <w:r w:rsidR="00E4645E">
          <w:rPr>
            <w:webHidden/>
          </w:rPr>
        </w:r>
        <w:r w:rsidR="00E4645E">
          <w:rPr>
            <w:webHidden/>
          </w:rPr>
          <w:fldChar w:fldCharType="separate"/>
        </w:r>
        <w:r w:rsidR="00686385">
          <w:rPr>
            <w:webHidden/>
          </w:rPr>
          <w:t>VIII</w:t>
        </w:r>
        <w:r w:rsidR="00E4645E">
          <w:rPr>
            <w:webHidden/>
          </w:rPr>
          <w:fldChar w:fldCharType="end"/>
        </w:r>
      </w:hyperlink>
    </w:p>
    <w:p w14:paraId="3537FD24" w14:textId="2C84C0C1" w:rsidR="00E4645E" w:rsidRDefault="00B04888" w:rsidP="00E4645E">
      <w:pPr>
        <w:pStyle w:val="TOC1"/>
        <w:rPr>
          <w:rFonts w:asciiTheme="minorHAnsi" w:eastAsiaTheme="minorEastAsia" w:hAnsiTheme="minorHAnsi"/>
          <w:sz w:val="22"/>
          <w:lang w:val="en-US"/>
        </w:rPr>
      </w:pPr>
      <w:hyperlink w:anchor="_Toc104674830" w:history="1">
        <w:r w:rsidR="00E4645E" w:rsidRPr="000731ED">
          <w:rPr>
            <w:rStyle w:val="Hyperlink"/>
          </w:rPr>
          <w:t>LỜI CẢM ƠN</w:t>
        </w:r>
        <w:r w:rsidR="00E4645E">
          <w:rPr>
            <w:webHidden/>
          </w:rPr>
          <w:tab/>
        </w:r>
        <w:r w:rsidR="00E4645E">
          <w:rPr>
            <w:webHidden/>
          </w:rPr>
          <w:fldChar w:fldCharType="begin"/>
        </w:r>
        <w:r w:rsidR="00E4645E">
          <w:rPr>
            <w:webHidden/>
          </w:rPr>
          <w:instrText xml:space="preserve"> PAGEREF _Toc104674830 \h </w:instrText>
        </w:r>
        <w:r w:rsidR="00E4645E">
          <w:rPr>
            <w:webHidden/>
          </w:rPr>
        </w:r>
        <w:r w:rsidR="00E4645E">
          <w:rPr>
            <w:webHidden/>
          </w:rPr>
          <w:fldChar w:fldCharType="separate"/>
        </w:r>
        <w:r w:rsidR="00686385">
          <w:rPr>
            <w:webHidden/>
          </w:rPr>
          <w:t>X</w:t>
        </w:r>
        <w:r w:rsidR="00E4645E">
          <w:rPr>
            <w:webHidden/>
          </w:rPr>
          <w:fldChar w:fldCharType="end"/>
        </w:r>
      </w:hyperlink>
    </w:p>
    <w:p w14:paraId="3FF72239" w14:textId="4A8BC386" w:rsidR="00E4645E" w:rsidRDefault="00B04888" w:rsidP="00E4645E">
      <w:pPr>
        <w:pStyle w:val="TOC1"/>
        <w:rPr>
          <w:rFonts w:asciiTheme="minorHAnsi" w:eastAsiaTheme="minorEastAsia" w:hAnsiTheme="minorHAnsi"/>
          <w:sz w:val="22"/>
          <w:lang w:val="en-US"/>
        </w:rPr>
      </w:pPr>
      <w:hyperlink w:anchor="_Toc104674831" w:history="1">
        <w:r w:rsidR="00E4645E" w:rsidRPr="000731ED">
          <w:rPr>
            <w:rStyle w:val="Hyperlink"/>
            <w:lang w:val="vi-VN"/>
          </w:rPr>
          <w:t>LỜI CAM ĐOAN</w:t>
        </w:r>
        <w:r w:rsidR="00E4645E">
          <w:rPr>
            <w:webHidden/>
          </w:rPr>
          <w:tab/>
        </w:r>
        <w:r w:rsidR="00E4645E">
          <w:rPr>
            <w:webHidden/>
          </w:rPr>
          <w:fldChar w:fldCharType="begin"/>
        </w:r>
        <w:r w:rsidR="00E4645E">
          <w:rPr>
            <w:webHidden/>
          </w:rPr>
          <w:instrText xml:space="preserve"> PAGEREF _Toc104674831 \h </w:instrText>
        </w:r>
        <w:r w:rsidR="00E4645E">
          <w:rPr>
            <w:webHidden/>
          </w:rPr>
        </w:r>
        <w:r w:rsidR="00E4645E">
          <w:rPr>
            <w:webHidden/>
          </w:rPr>
          <w:fldChar w:fldCharType="separate"/>
        </w:r>
        <w:r w:rsidR="00686385">
          <w:rPr>
            <w:webHidden/>
          </w:rPr>
          <w:t>XI</w:t>
        </w:r>
        <w:r w:rsidR="00E4645E">
          <w:rPr>
            <w:webHidden/>
          </w:rPr>
          <w:fldChar w:fldCharType="end"/>
        </w:r>
      </w:hyperlink>
    </w:p>
    <w:p w14:paraId="06E8BDE0" w14:textId="54B9934E" w:rsidR="00E4645E" w:rsidRDefault="00B04888" w:rsidP="00E4645E">
      <w:pPr>
        <w:pStyle w:val="TOC1"/>
        <w:rPr>
          <w:rFonts w:asciiTheme="minorHAnsi" w:eastAsiaTheme="minorEastAsia" w:hAnsiTheme="minorHAnsi"/>
          <w:sz w:val="22"/>
          <w:lang w:val="en-US"/>
        </w:rPr>
      </w:pPr>
      <w:hyperlink w:anchor="_Toc104674832" w:history="1">
        <w:r w:rsidR="00E4645E" w:rsidRPr="000731ED">
          <w:rPr>
            <w:rStyle w:val="Hyperlink"/>
          </w:rPr>
          <w:t>LỜI MỞ ĐẦU</w:t>
        </w:r>
        <w:r w:rsidR="00E4645E">
          <w:rPr>
            <w:webHidden/>
          </w:rPr>
          <w:tab/>
        </w:r>
        <w:r w:rsidR="00E4645E">
          <w:rPr>
            <w:webHidden/>
          </w:rPr>
          <w:fldChar w:fldCharType="begin"/>
        </w:r>
        <w:r w:rsidR="00E4645E">
          <w:rPr>
            <w:webHidden/>
          </w:rPr>
          <w:instrText xml:space="preserve"> PAGEREF _Toc104674832 \h </w:instrText>
        </w:r>
        <w:r w:rsidR="00E4645E">
          <w:rPr>
            <w:webHidden/>
          </w:rPr>
        </w:r>
        <w:r w:rsidR="00E4645E">
          <w:rPr>
            <w:webHidden/>
          </w:rPr>
          <w:fldChar w:fldCharType="separate"/>
        </w:r>
        <w:r w:rsidR="00686385">
          <w:rPr>
            <w:webHidden/>
          </w:rPr>
          <w:t>XII</w:t>
        </w:r>
        <w:r w:rsidR="00E4645E">
          <w:rPr>
            <w:webHidden/>
          </w:rPr>
          <w:fldChar w:fldCharType="end"/>
        </w:r>
      </w:hyperlink>
    </w:p>
    <w:p w14:paraId="29C8F3B2" w14:textId="7BA4ACAE" w:rsidR="00E4645E" w:rsidRDefault="00B04888" w:rsidP="00E4645E">
      <w:pPr>
        <w:pStyle w:val="TOC2"/>
        <w:tabs>
          <w:tab w:val="left" w:pos="880"/>
          <w:tab w:val="right" w:leader="dot" w:pos="8777"/>
        </w:tabs>
        <w:spacing w:line="360" w:lineRule="auto"/>
        <w:rPr>
          <w:rFonts w:asciiTheme="minorHAnsi" w:eastAsiaTheme="minorEastAsia" w:hAnsiTheme="minorHAnsi"/>
          <w:noProof/>
          <w:sz w:val="22"/>
        </w:rPr>
      </w:pPr>
      <w:hyperlink w:anchor="_Toc104674833" w:history="1">
        <w:r w:rsidR="00E4645E" w:rsidRPr="000731ED">
          <w:rPr>
            <w:rStyle w:val="Hyperlink"/>
            <w:noProof/>
            <w:lang w:val="pt-BR"/>
          </w:rPr>
          <w:t>Lý do chọn đề tài:</w:t>
        </w:r>
        <w:r w:rsidR="00E4645E">
          <w:rPr>
            <w:noProof/>
            <w:webHidden/>
          </w:rPr>
          <w:tab/>
        </w:r>
        <w:r w:rsidR="00E4645E">
          <w:rPr>
            <w:noProof/>
            <w:webHidden/>
          </w:rPr>
          <w:fldChar w:fldCharType="begin"/>
        </w:r>
        <w:r w:rsidR="00E4645E">
          <w:rPr>
            <w:noProof/>
            <w:webHidden/>
          </w:rPr>
          <w:instrText xml:space="preserve"> PAGEREF _Toc104674833 \h </w:instrText>
        </w:r>
        <w:r w:rsidR="00E4645E">
          <w:rPr>
            <w:noProof/>
            <w:webHidden/>
          </w:rPr>
        </w:r>
        <w:r w:rsidR="00E4645E">
          <w:rPr>
            <w:noProof/>
            <w:webHidden/>
          </w:rPr>
          <w:fldChar w:fldCharType="separate"/>
        </w:r>
        <w:r w:rsidR="00686385">
          <w:rPr>
            <w:noProof/>
            <w:webHidden/>
          </w:rPr>
          <w:t>XIII</w:t>
        </w:r>
        <w:r w:rsidR="00E4645E">
          <w:rPr>
            <w:noProof/>
            <w:webHidden/>
          </w:rPr>
          <w:fldChar w:fldCharType="end"/>
        </w:r>
      </w:hyperlink>
    </w:p>
    <w:p w14:paraId="1D39CBC8" w14:textId="7B75DFA4" w:rsidR="00E4645E" w:rsidRDefault="00B04888" w:rsidP="00E4645E">
      <w:pPr>
        <w:pStyle w:val="TOC2"/>
        <w:tabs>
          <w:tab w:val="left" w:pos="880"/>
          <w:tab w:val="right" w:leader="dot" w:pos="8777"/>
        </w:tabs>
        <w:spacing w:line="360" w:lineRule="auto"/>
        <w:rPr>
          <w:rFonts w:asciiTheme="minorHAnsi" w:eastAsiaTheme="minorEastAsia" w:hAnsiTheme="minorHAnsi"/>
          <w:noProof/>
          <w:sz w:val="22"/>
        </w:rPr>
      </w:pPr>
      <w:hyperlink w:anchor="_Toc104674834" w:history="1">
        <w:r w:rsidR="00E4645E" w:rsidRPr="000731ED">
          <w:rPr>
            <w:rStyle w:val="Hyperlink"/>
            <w:noProof/>
            <w:lang w:val="pt-BR"/>
          </w:rPr>
          <w:t>Mục tiêu đề tài:</w:t>
        </w:r>
        <w:r w:rsidR="00E4645E">
          <w:rPr>
            <w:noProof/>
            <w:webHidden/>
          </w:rPr>
          <w:tab/>
        </w:r>
        <w:r w:rsidR="00E4645E">
          <w:rPr>
            <w:noProof/>
            <w:webHidden/>
          </w:rPr>
          <w:fldChar w:fldCharType="begin"/>
        </w:r>
        <w:r w:rsidR="00E4645E">
          <w:rPr>
            <w:noProof/>
            <w:webHidden/>
          </w:rPr>
          <w:instrText xml:space="preserve"> PAGEREF _Toc104674834 \h </w:instrText>
        </w:r>
        <w:r w:rsidR="00E4645E">
          <w:rPr>
            <w:noProof/>
            <w:webHidden/>
          </w:rPr>
        </w:r>
        <w:r w:rsidR="00E4645E">
          <w:rPr>
            <w:noProof/>
            <w:webHidden/>
          </w:rPr>
          <w:fldChar w:fldCharType="separate"/>
        </w:r>
        <w:r w:rsidR="00686385">
          <w:rPr>
            <w:noProof/>
            <w:webHidden/>
          </w:rPr>
          <w:t>XIV</w:t>
        </w:r>
        <w:r w:rsidR="00E4645E">
          <w:rPr>
            <w:noProof/>
            <w:webHidden/>
          </w:rPr>
          <w:fldChar w:fldCharType="end"/>
        </w:r>
      </w:hyperlink>
    </w:p>
    <w:p w14:paraId="4D4B8282" w14:textId="55215435" w:rsidR="00E4645E" w:rsidRDefault="00B04888" w:rsidP="00E4645E">
      <w:pPr>
        <w:pStyle w:val="TOC2"/>
        <w:tabs>
          <w:tab w:val="left" w:pos="880"/>
          <w:tab w:val="right" w:leader="dot" w:pos="8777"/>
        </w:tabs>
        <w:spacing w:line="360" w:lineRule="auto"/>
        <w:rPr>
          <w:rFonts w:asciiTheme="minorHAnsi" w:eastAsiaTheme="minorEastAsia" w:hAnsiTheme="minorHAnsi"/>
          <w:noProof/>
          <w:sz w:val="22"/>
        </w:rPr>
      </w:pPr>
      <w:hyperlink w:anchor="_Toc104674835" w:history="1">
        <w:r w:rsidR="00E4645E" w:rsidRPr="000731ED">
          <w:rPr>
            <w:rStyle w:val="Hyperlink"/>
            <w:noProof/>
            <w:lang w:val="pt-BR"/>
          </w:rPr>
          <w:t>Đối tượng nghiên cứu:</w:t>
        </w:r>
        <w:r w:rsidR="00E4645E">
          <w:rPr>
            <w:noProof/>
            <w:webHidden/>
          </w:rPr>
          <w:tab/>
        </w:r>
        <w:r w:rsidR="00E4645E">
          <w:rPr>
            <w:noProof/>
            <w:webHidden/>
          </w:rPr>
          <w:fldChar w:fldCharType="begin"/>
        </w:r>
        <w:r w:rsidR="00E4645E">
          <w:rPr>
            <w:noProof/>
            <w:webHidden/>
          </w:rPr>
          <w:instrText xml:space="preserve"> PAGEREF _Toc104674835 \h </w:instrText>
        </w:r>
        <w:r w:rsidR="00E4645E">
          <w:rPr>
            <w:noProof/>
            <w:webHidden/>
          </w:rPr>
        </w:r>
        <w:r w:rsidR="00E4645E">
          <w:rPr>
            <w:noProof/>
            <w:webHidden/>
          </w:rPr>
          <w:fldChar w:fldCharType="separate"/>
        </w:r>
        <w:r w:rsidR="00686385">
          <w:rPr>
            <w:noProof/>
            <w:webHidden/>
          </w:rPr>
          <w:t>XIV</w:t>
        </w:r>
        <w:r w:rsidR="00E4645E">
          <w:rPr>
            <w:noProof/>
            <w:webHidden/>
          </w:rPr>
          <w:fldChar w:fldCharType="end"/>
        </w:r>
      </w:hyperlink>
    </w:p>
    <w:p w14:paraId="64DAA0AC" w14:textId="2B9E280A" w:rsidR="00E4645E" w:rsidRDefault="00B04888" w:rsidP="00E4645E">
      <w:pPr>
        <w:pStyle w:val="TOC2"/>
        <w:tabs>
          <w:tab w:val="left" w:pos="880"/>
          <w:tab w:val="right" w:leader="dot" w:pos="8777"/>
        </w:tabs>
        <w:spacing w:line="360" w:lineRule="auto"/>
        <w:rPr>
          <w:rFonts w:asciiTheme="minorHAnsi" w:eastAsiaTheme="minorEastAsia" w:hAnsiTheme="minorHAnsi"/>
          <w:noProof/>
          <w:sz w:val="22"/>
        </w:rPr>
      </w:pPr>
      <w:hyperlink w:anchor="_Toc104674836" w:history="1">
        <w:r w:rsidR="00E4645E" w:rsidRPr="000731ED">
          <w:rPr>
            <w:rStyle w:val="Hyperlink"/>
            <w:noProof/>
            <w:lang w:val="pt-BR"/>
          </w:rPr>
          <w:t>Phạm vi nghiên cứu:</w:t>
        </w:r>
        <w:r w:rsidR="00E4645E">
          <w:rPr>
            <w:noProof/>
            <w:webHidden/>
          </w:rPr>
          <w:tab/>
        </w:r>
        <w:r w:rsidR="00E4645E">
          <w:rPr>
            <w:noProof/>
            <w:webHidden/>
          </w:rPr>
          <w:fldChar w:fldCharType="begin"/>
        </w:r>
        <w:r w:rsidR="00E4645E">
          <w:rPr>
            <w:noProof/>
            <w:webHidden/>
          </w:rPr>
          <w:instrText xml:space="preserve"> PAGEREF _Toc104674836 \h </w:instrText>
        </w:r>
        <w:r w:rsidR="00E4645E">
          <w:rPr>
            <w:noProof/>
            <w:webHidden/>
          </w:rPr>
        </w:r>
        <w:r w:rsidR="00E4645E">
          <w:rPr>
            <w:noProof/>
            <w:webHidden/>
          </w:rPr>
          <w:fldChar w:fldCharType="separate"/>
        </w:r>
        <w:r w:rsidR="00686385">
          <w:rPr>
            <w:noProof/>
            <w:webHidden/>
          </w:rPr>
          <w:t>XIV</w:t>
        </w:r>
        <w:r w:rsidR="00E4645E">
          <w:rPr>
            <w:noProof/>
            <w:webHidden/>
          </w:rPr>
          <w:fldChar w:fldCharType="end"/>
        </w:r>
      </w:hyperlink>
    </w:p>
    <w:p w14:paraId="3252D275" w14:textId="43EDDAE5" w:rsidR="00E4645E" w:rsidRDefault="00B04888" w:rsidP="00E4645E">
      <w:pPr>
        <w:pStyle w:val="TOC2"/>
        <w:tabs>
          <w:tab w:val="left" w:pos="880"/>
          <w:tab w:val="right" w:leader="dot" w:pos="8777"/>
        </w:tabs>
        <w:spacing w:line="360" w:lineRule="auto"/>
        <w:rPr>
          <w:rFonts w:asciiTheme="minorHAnsi" w:eastAsiaTheme="minorEastAsia" w:hAnsiTheme="minorHAnsi"/>
          <w:noProof/>
          <w:sz w:val="22"/>
        </w:rPr>
      </w:pPr>
      <w:hyperlink w:anchor="_Toc104674837" w:history="1">
        <w:r w:rsidR="00E4645E" w:rsidRPr="000731ED">
          <w:rPr>
            <w:rStyle w:val="Hyperlink"/>
            <w:noProof/>
            <w:lang w:val="pt-BR"/>
          </w:rPr>
          <w:t>Vai trò và ý nghĩa khoa học, thực tiễn của đề tài:</w:t>
        </w:r>
        <w:r w:rsidR="00E4645E">
          <w:rPr>
            <w:noProof/>
            <w:webHidden/>
          </w:rPr>
          <w:tab/>
        </w:r>
        <w:r w:rsidR="00E4645E">
          <w:rPr>
            <w:noProof/>
            <w:webHidden/>
          </w:rPr>
          <w:fldChar w:fldCharType="begin"/>
        </w:r>
        <w:r w:rsidR="00E4645E">
          <w:rPr>
            <w:noProof/>
            <w:webHidden/>
          </w:rPr>
          <w:instrText xml:space="preserve"> PAGEREF _Toc104674837 \h </w:instrText>
        </w:r>
        <w:r w:rsidR="00E4645E">
          <w:rPr>
            <w:noProof/>
            <w:webHidden/>
          </w:rPr>
        </w:r>
        <w:r w:rsidR="00E4645E">
          <w:rPr>
            <w:noProof/>
            <w:webHidden/>
          </w:rPr>
          <w:fldChar w:fldCharType="separate"/>
        </w:r>
        <w:r w:rsidR="00686385">
          <w:rPr>
            <w:noProof/>
            <w:webHidden/>
          </w:rPr>
          <w:t>XIV</w:t>
        </w:r>
        <w:r w:rsidR="00E4645E">
          <w:rPr>
            <w:noProof/>
            <w:webHidden/>
          </w:rPr>
          <w:fldChar w:fldCharType="end"/>
        </w:r>
      </w:hyperlink>
    </w:p>
    <w:p w14:paraId="2E60A287" w14:textId="01C9E7B5" w:rsidR="00E4645E" w:rsidRDefault="00B04888" w:rsidP="00E4645E">
      <w:pPr>
        <w:pStyle w:val="TOC1"/>
        <w:rPr>
          <w:rFonts w:asciiTheme="minorHAnsi" w:eastAsiaTheme="minorEastAsia" w:hAnsiTheme="minorHAnsi"/>
          <w:sz w:val="22"/>
          <w:lang w:val="en-US"/>
        </w:rPr>
      </w:pPr>
      <w:hyperlink w:anchor="_Toc104674838" w:history="1">
        <w:r w:rsidR="00E4645E" w:rsidRPr="000731ED">
          <w:rPr>
            <w:rStyle w:val="Hyperlink"/>
          </w:rPr>
          <w:t xml:space="preserve">CHƯƠNG 1: TỔNG QUAN VỀ Đề tài Thiết kế HỆ THỐNG ĐIỀU KHIỂN VÀ GIÁM SÁT </w:t>
        </w:r>
        <w:r w:rsidR="00F05881" w:rsidRPr="000731ED">
          <w:rPr>
            <w:rStyle w:val="Hyperlink"/>
          </w:rPr>
          <w:t>CÁC THIẾT BỊ TỪ XA BẰNG WIFI SỬ DỤNG ESP32</w:t>
        </w:r>
        <w:r w:rsidR="00E4645E">
          <w:rPr>
            <w:webHidden/>
          </w:rPr>
          <w:tab/>
        </w:r>
        <w:r w:rsidR="00E4645E">
          <w:rPr>
            <w:webHidden/>
          </w:rPr>
          <w:fldChar w:fldCharType="begin"/>
        </w:r>
        <w:r w:rsidR="00E4645E">
          <w:rPr>
            <w:webHidden/>
          </w:rPr>
          <w:instrText xml:space="preserve"> PAGEREF _Toc104674838 \h </w:instrText>
        </w:r>
        <w:r w:rsidR="00E4645E">
          <w:rPr>
            <w:webHidden/>
          </w:rPr>
        </w:r>
        <w:r w:rsidR="00E4645E">
          <w:rPr>
            <w:webHidden/>
          </w:rPr>
          <w:fldChar w:fldCharType="separate"/>
        </w:r>
        <w:r w:rsidR="00686385">
          <w:rPr>
            <w:webHidden/>
          </w:rPr>
          <w:t>1</w:t>
        </w:r>
        <w:r w:rsidR="00E4645E">
          <w:rPr>
            <w:webHidden/>
          </w:rPr>
          <w:fldChar w:fldCharType="end"/>
        </w:r>
      </w:hyperlink>
    </w:p>
    <w:p w14:paraId="4C47EE95" w14:textId="47FC77E5"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39" w:history="1">
        <w:r w:rsidR="00E4645E" w:rsidRPr="000731ED">
          <w:rPr>
            <w:rStyle w:val="Hyperlink"/>
            <w:noProof/>
            <w:lang w:val="pt-BR"/>
          </w:rPr>
          <w:t>1.1 Giới thiệu chung về đề tài</w:t>
        </w:r>
        <w:r w:rsidR="00E4645E">
          <w:rPr>
            <w:noProof/>
            <w:webHidden/>
          </w:rPr>
          <w:tab/>
        </w:r>
        <w:r w:rsidR="00E4645E">
          <w:rPr>
            <w:noProof/>
            <w:webHidden/>
          </w:rPr>
          <w:fldChar w:fldCharType="begin"/>
        </w:r>
        <w:r w:rsidR="00E4645E">
          <w:rPr>
            <w:noProof/>
            <w:webHidden/>
          </w:rPr>
          <w:instrText xml:space="preserve"> PAGEREF _Toc104674839 \h </w:instrText>
        </w:r>
        <w:r w:rsidR="00E4645E">
          <w:rPr>
            <w:noProof/>
            <w:webHidden/>
          </w:rPr>
        </w:r>
        <w:r w:rsidR="00E4645E">
          <w:rPr>
            <w:noProof/>
            <w:webHidden/>
          </w:rPr>
          <w:fldChar w:fldCharType="separate"/>
        </w:r>
        <w:r w:rsidR="00686385">
          <w:rPr>
            <w:noProof/>
            <w:webHidden/>
          </w:rPr>
          <w:t>1</w:t>
        </w:r>
        <w:r w:rsidR="00E4645E">
          <w:rPr>
            <w:noProof/>
            <w:webHidden/>
          </w:rPr>
          <w:fldChar w:fldCharType="end"/>
        </w:r>
      </w:hyperlink>
    </w:p>
    <w:p w14:paraId="7E98A64A" w14:textId="154C2AC8"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40" w:history="1">
        <w:r w:rsidR="00E4645E" w:rsidRPr="000731ED">
          <w:rPr>
            <w:rStyle w:val="Hyperlink"/>
            <w:noProof/>
            <w:lang w:val="pt-BR"/>
          </w:rPr>
          <w:t>1.2 Công nghệ sử dụng để điều khiển và giám sát từ xa hiện nay</w:t>
        </w:r>
        <w:r w:rsidR="00E4645E">
          <w:rPr>
            <w:noProof/>
            <w:webHidden/>
          </w:rPr>
          <w:tab/>
        </w:r>
        <w:r w:rsidR="00E4645E">
          <w:rPr>
            <w:noProof/>
            <w:webHidden/>
          </w:rPr>
          <w:fldChar w:fldCharType="begin"/>
        </w:r>
        <w:r w:rsidR="00E4645E">
          <w:rPr>
            <w:noProof/>
            <w:webHidden/>
          </w:rPr>
          <w:instrText xml:space="preserve"> PAGEREF _Toc104674840 \h </w:instrText>
        </w:r>
        <w:r w:rsidR="00E4645E">
          <w:rPr>
            <w:noProof/>
            <w:webHidden/>
          </w:rPr>
        </w:r>
        <w:r w:rsidR="00E4645E">
          <w:rPr>
            <w:noProof/>
            <w:webHidden/>
          </w:rPr>
          <w:fldChar w:fldCharType="separate"/>
        </w:r>
        <w:r w:rsidR="00686385">
          <w:rPr>
            <w:noProof/>
            <w:webHidden/>
          </w:rPr>
          <w:t>1</w:t>
        </w:r>
        <w:r w:rsidR="00E4645E">
          <w:rPr>
            <w:noProof/>
            <w:webHidden/>
          </w:rPr>
          <w:fldChar w:fldCharType="end"/>
        </w:r>
      </w:hyperlink>
    </w:p>
    <w:p w14:paraId="41304EC2" w14:textId="0B414AA6"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41" w:history="1">
        <w:r w:rsidR="00E4645E" w:rsidRPr="000731ED">
          <w:rPr>
            <w:rStyle w:val="Hyperlink"/>
            <w:noProof/>
          </w:rPr>
          <w:t>1.2.1 Wifi và Internet</w:t>
        </w:r>
        <w:r w:rsidR="00E4645E">
          <w:rPr>
            <w:noProof/>
            <w:webHidden/>
          </w:rPr>
          <w:tab/>
        </w:r>
        <w:r w:rsidR="00E4645E">
          <w:rPr>
            <w:noProof/>
            <w:webHidden/>
          </w:rPr>
          <w:fldChar w:fldCharType="begin"/>
        </w:r>
        <w:r w:rsidR="00E4645E">
          <w:rPr>
            <w:noProof/>
            <w:webHidden/>
          </w:rPr>
          <w:instrText xml:space="preserve"> PAGEREF _Toc104674841 \h </w:instrText>
        </w:r>
        <w:r w:rsidR="00E4645E">
          <w:rPr>
            <w:noProof/>
            <w:webHidden/>
          </w:rPr>
        </w:r>
        <w:r w:rsidR="00E4645E">
          <w:rPr>
            <w:noProof/>
            <w:webHidden/>
          </w:rPr>
          <w:fldChar w:fldCharType="separate"/>
        </w:r>
        <w:r w:rsidR="00686385">
          <w:rPr>
            <w:noProof/>
            <w:webHidden/>
          </w:rPr>
          <w:t>1</w:t>
        </w:r>
        <w:r w:rsidR="00E4645E">
          <w:rPr>
            <w:noProof/>
            <w:webHidden/>
          </w:rPr>
          <w:fldChar w:fldCharType="end"/>
        </w:r>
      </w:hyperlink>
    </w:p>
    <w:p w14:paraId="754A3546" w14:textId="4ACAB13F"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42" w:history="1">
        <w:r w:rsidR="00E4645E" w:rsidRPr="000731ED">
          <w:rPr>
            <w:rStyle w:val="Hyperlink"/>
            <w:noProof/>
          </w:rPr>
          <w:t>1.2.2 Bluetooth và Bluetooth Low Engine (BLE)</w:t>
        </w:r>
        <w:r w:rsidR="00E4645E">
          <w:rPr>
            <w:noProof/>
            <w:webHidden/>
          </w:rPr>
          <w:tab/>
        </w:r>
        <w:r w:rsidR="00E4645E">
          <w:rPr>
            <w:noProof/>
            <w:webHidden/>
          </w:rPr>
          <w:fldChar w:fldCharType="begin"/>
        </w:r>
        <w:r w:rsidR="00E4645E">
          <w:rPr>
            <w:noProof/>
            <w:webHidden/>
          </w:rPr>
          <w:instrText xml:space="preserve"> PAGEREF _Toc104674842 \h </w:instrText>
        </w:r>
        <w:r w:rsidR="00E4645E">
          <w:rPr>
            <w:noProof/>
            <w:webHidden/>
          </w:rPr>
        </w:r>
        <w:r w:rsidR="00E4645E">
          <w:rPr>
            <w:noProof/>
            <w:webHidden/>
          </w:rPr>
          <w:fldChar w:fldCharType="separate"/>
        </w:r>
        <w:r w:rsidR="00686385">
          <w:rPr>
            <w:noProof/>
            <w:webHidden/>
          </w:rPr>
          <w:t>1</w:t>
        </w:r>
        <w:r w:rsidR="00E4645E">
          <w:rPr>
            <w:noProof/>
            <w:webHidden/>
          </w:rPr>
          <w:fldChar w:fldCharType="end"/>
        </w:r>
      </w:hyperlink>
    </w:p>
    <w:p w14:paraId="3AEAC59A" w14:textId="01F1B697"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43" w:history="1">
        <w:r w:rsidR="00E4645E" w:rsidRPr="000731ED">
          <w:rPr>
            <w:rStyle w:val="Hyperlink"/>
            <w:noProof/>
          </w:rPr>
          <w:t>1.2.3</w:t>
        </w:r>
        <w:r w:rsidR="00E4645E" w:rsidRPr="000731ED">
          <w:rPr>
            <w:rStyle w:val="Hyperlink"/>
            <w:noProof/>
            <w:lang w:val="vi-VN"/>
          </w:rPr>
          <w:t xml:space="preserve"> T</w:t>
        </w:r>
        <w:r w:rsidR="00E4645E" w:rsidRPr="000731ED">
          <w:rPr>
            <w:rStyle w:val="Hyperlink"/>
            <w:noProof/>
          </w:rPr>
          <w:t>iêu chuẩn khu vực mạng lưới cá nhân Zigbee</w:t>
        </w:r>
        <w:r w:rsidR="00E4645E">
          <w:rPr>
            <w:noProof/>
            <w:webHidden/>
          </w:rPr>
          <w:tab/>
        </w:r>
        <w:r w:rsidR="00E4645E">
          <w:rPr>
            <w:noProof/>
            <w:webHidden/>
          </w:rPr>
          <w:fldChar w:fldCharType="begin"/>
        </w:r>
        <w:r w:rsidR="00E4645E">
          <w:rPr>
            <w:noProof/>
            <w:webHidden/>
          </w:rPr>
          <w:instrText xml:space="preserve"> PAGEREF _Toc104674843 \h </w:instrText>
        </w:r>
        <w:r w:rsidR="00E4645E">
          <w:rPr>
            <w:noProof/>
            <w:webHidden/>
          </w:rPr>
        </w:r>
        <w:r w:rsidR="00E4645E">
          <w:rPr>
            <w:noProof/>
            <w:webHidden/>
          </w:rPr>
          <w:fldChar w:fldCharType="separate"/>
        </w:r>
        <w:r w:rsidR="00686385">
          <w:rPr>
            <w:noProof/>
            <w:webHidden/>
          </w:rPr>
          <w:t>2</w:t>
        </w:r>
        <w:r w:rsidR="00E4645E">
          <w:rPr>
            <w:noProof/>
            <w:webHidden/>
          </w:rPr>
          <w:fldChar w:fldCharType="end"/>
        </w:r>
      </w:hyperlink>
    </w:p>
    <w:p w14:paraId="5BAB727F" w14:textId="39AA9DEF"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44" w:history="1">
        <w:r w:rsidR="00E4645E" w:rsidRPr="000731ED">
          <w:rPr>
            <w:rStyle w:val="Hyperlink"/>
            <w:noProof/>
          </w:rPr>
          <w:t>1.2.4</w:t>
        </w:r>
        <w:r w:rsidR="00E4645E" w:rsidRPr="000731ED">
          <w:rPr>
            <w:rStyle w:val="Hyperlink"/>
            <w:noProof/>
            <w:lang w:val="vi-VN"/>
          </w:rPr>
          <w:t xml:space="preserve"> Công ngh</w:t>
        </w:r>
        <w:r w:rsidR="00E4645E" w:rsidRPr="000731ED">
          <w:rPr>
            <w:rStyle w:val="Hyperlink"/>
            <w:noProof/>
          </w:rPr>
          <w:t>ệ</w:t>
        </w:r>
        <w:r w:rsidR="00E4645E" w:rsidRPr="000731ED">
          <w:rPr>
            <w:rStyle w:val="Hyperlink"/>
            <w:noProof/>
            <w:lang w:val="vi-VN"/>
          </w:rPr>
          <w:t xml:space="preserve"> </w:t>
        </w:r>
        <w:r w:rsidR="00E4645E" w:rsidRPr="000731ED">
          <w:rPr>
            <w:rStyle w:val="Hyperlink"/>
            <w:noProof/>
          </w:rPr>
          <w:t>LoRa</w:t>
        </w:r>
        <w:r w:rsidR="00E4645E">
          <w:rPr>
            <w:noProof/>
            <w:webHidden/>
          </w:rPr>
          <w:tab/>
        </w:r>
        <w:r w:rsidR="00E4645E">
          <w:rPr>
            <w:noProof/>
            <w:webHidden/>
          </w:rPr>
          <w:fldChar w:fldCharType="begin"/>
        </w:r>
        <w:r w:rsidR="00E4645E">
          <w:rPr>
            <w:noProof/>
            <w:webHidden/>
          </w:rPr>
          <w:instrText xml:space="preserve"> PAGEREF _Toc104674844 \h </w:instrText>
        </w:r>
        <w:r w:rsidR="00E4645E">
          <w:rPr>
            <w:noProof/>
            <w:webHidden/>
          </w:rPr>
        </w:r>
        <w:r w:rsidR="00E4645E">
          <w:rPr>
            <w:noProof/>
            <w:webHidden/>
          </w:rPr>
          <w:fldChar w:fldCharType="separate"/>
        </w:r>
        <w:r w:rsidR="00686385">
          <w:rPr>
            <w:noProof/>
            <w:webHidden/>
          </w:rPr>
          <w:t>2</w:t>
        </w:r>
        <w:r w:rsidR="00E4645E">
          <w:rPr>
            <w:noProof/>
            <w:webHidden/>
          </w:rPr>
          <w:fldChar w:fldCharType="end"/>
        </w:r>
      </w:hyperlink>
    </w:p>
    <w:p w14:paraId="5B544BE6" w14:textId="54AB731B"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45" w:history="1">
        <w:r w:rsidR="00E4645E" w:rsidRPr="000731ED">
          <w:rPr>
            <w:rStyle w:val="Hyperlink"/>
            <w:noProof/>
          </w:rPr>
          <w:t>1.3 Các hệ thống điều khiển và giám sát ngoài thị trường</w:t>
        </w:r>
        <w:r w:rsidR="00E4645E">
          <w:rPr>
            <w:noProof/>
            <w:webHidden/>
          </w:rPr>
          <w:tab/>
        </w:r>
        <w:r w:rsidR="00E4645E">
          <w:rPr>
            <w:noProof/>
            <w:webHidden/>
          </w:rPr>
          <w:fldChar w:fldCharType="begin"/>
        </w:r>
        <w:r w:rsidR="00E4645E">
          <w:rPr>
            <w:noProof/>
            <w:webHidden/>
          </w:rPr>
          <w:instrText xml:space="preserve"> PAGEREF _Toc104674845 \h </w:instrText>
        </w:r>
        <w:r w:rsidR="00E4645E">
          <w:rPr>
            <w:noProof/>
            <w:webHidden/>
          </w:rPr>
        </w:r>
        <w:r w:rsidR="00E4645E">
          <w:rPr>
            <w:noProof/>
            <w:webHidden/>
          </w:rPr>
          <w:fldChar w:fldCharType="separate"/>
        </w:r>
        <w:r w:rsidR="00686385">
          <w:rPr>
            <w:noProof/>
            <w:webHidden/>
          </w:rPr>
          <w:t>2</w:t>
        </w:r>
        <w:r w:rsidR="00E4645E">
          <w:rPr>
            <w:noProof/>
            <w:webHidden/>
          </w:rPr>
          <w:fldChar w:fldCharType="end"/>
        </w:r>
      </w:hyperlink>
    </w:p>
    <w:p w14:paraId="4BF0A79F" w14:textId="6F4166E8"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46" w:history="1">
        <w:r w:rsidR="00E4645E" w:rsidRPr="000731ED">
          <w:rPr>
            <w:rStyle w:val="Hyperlink"/>
            <w:noProof/>
          </w:rPr>
          <w:t>1.3.1 Hệ thống điều khiển giám sát điện năng</w:t>
        </w:r>
        <w:r w:rsidR="00E4645E">
          <w:rPr>
            <w:noProof/>
            <w:webHidden/>
          </w:rPr>
          <w:tab/>
        </w:r>
        <w:r w:rsidR="00E4645E">
          <w:rPr>
            <w:noProof/>
            <w:webHidden/>
          </w:rPr>
          <w:fldChar w:fldCharType="begin"/>
        </w:r>
        <w:r w:rsidR="00E4645E">
          <w:rPr>
            <w:noProof/>
            <w:webHidden/>
          </w:rPr>
          <w:instrText xml:space="preserve"> PAGEREF _Toc104674846 \h </w:instrText>
        </w:r>
        <w:r w:rsidR="00E4645E">
          <w:rPr>
            <w:noProof/>
            <w:webHidden/>
          </w:rPr>
        </w:r>
        <w:r w:rsidR="00E4645E">
          <w:rPr>
            <w:noProof/>
            <w:webHidden/>
          </w:rPr>
          <w:fldChar w:fldCharType="separate"/>
        </w:r>
        <w:r w:rsidR="00686385">
          <w:rPr>
            <w:noProof/>
            <w:webHidden/>
          </w:rPr>
          <w:t>3</w:t>
        </w:r>
        <w:r w:rsidR="00E4645E">
          <w:rPr>
            <w:noProof/>
            <w:webHidden/>
          </w:rPr>
          <w:fldChar w:fldCharType="end"/>
        </w:r>
      </w:hyperlink>
    </w:p>
    <w:p w14:paraId="6A5B5C45" w14:textId="1FED9B91"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47" w:history="1">
        <w:r w:rsidR="00E4645E" w:rsidRPr="000731ED">
          <w:rPr>
            <w:rStyle w:val="Hyperlink"/>
            <w:noProof/>
          </w:rPr>
          <w:t>1.3.2 Hệ thống điều khiển và giám sát nhà thông minh</w:t>
        </w:r>
        <w:r w:rsidR="00E4645E">
          <w:rPr>
            <w:noProof/>
            <w:webHidden/>
          </w:rPr>
          <w:tab/>
        </w:r>
        <w:r w:rsidR="00E4645E">
          <w:rPr>
            <w:noProof/>
            <w:webHidden/>
          </w:rPr>
          <w:fldChar w:fldCharType="begin"/>
        </w:r>
        <w:r w:rsidR="00E4645E">
          <w:rPr>
            <w:noProof/>
            <w:webHidden/>
          </w:rPr>
          <w:instrText xml:space="preserve"> PAGEREF _Toc104674847 \h </w:instrText>
        </w:r>
        <w:r w:rsidR="00E4645E">
          <w:rPr>
            <w:noProof/>
            <w:webHidden/>
          </w:rPr>
        </w:r>
        <w:r w:rsidR="00E4645E">
          <w:rPr>
            <w:noProof/>
            <w:webHidden/>
          </w:rPr>
          <w:fldChar w:fldCharType="separate"/>
        </w:r>
        <w:r w:rsidR="00686385">
          <w:rPr>
            <w:noProof/>
            <w:webHidden/>
          </w:rPr>
          <w:t>4</w:t>
        </w:r>
        <w:r w:rsidR="00E4645E">
          <w:rPr>
            <w:noProof/>
            <w:webHidden/>
          </w:rPr>
          <w:fldChar w:fldCharType="end"/>
        </w:r>
      </w:hyperlink>
    </w:p>
    <w:p w14:paraId="4DEFB748" w14:textId="52F133F9"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48" w:history="1">
        <w:r w:rsidR="00E4645E" w:rsidRPr="000731ED">
          <w:rPr>
            <w:rStyle w:val="Hyperlink"/>
            <w:noProof/>
          </w:rPr>
          <w:t>1.3.3 Hệ thống điều khiển và giám sát nhà máy nước</w:t>
        </w:r>
        <w:r w:rsidR="00E4645E">
          <w:rPr>
            <w:noProof/>
            <w:webHidden/>
          </w:rPr>
          <w:tab/>
        </w:r>
        <w:r w:rsidR="00E4645E">
          <w:rPr>
            <w:noProof/>
            <w:webHidden/>
          </w:rPr>
          <w:fldChar w:fldCharType="begin"/>
        </w:r>
        <w:r w:rsidR="00E4645E">
          <w:rPr>
            <w:noProof/>
            <w:webHidden/>
          </w:rPr>
          <w:instrText xml:space="preserve"> PAGEREF _Toc104674848 \h </w:instrText>
        </w:r>
        <w:r w:rsidR="00E4645E">
          <w:rPr>
            <w:noProof/>
            <w:webHidden/>
          </w:rPr>
        </w:r>
        <w:r w:rsidR="00E4645E">
          <w:rPr>
            <w:noProof/>
            <w:webHidden/>
          </w:rPr>
          <w:fldChar w:fldCharType="separate"/>
        </w:r>
        <w:r w:rsidR="00686385">
          <w:rPr>
            <w:noProof/>
            <w:webHidden/>
          </w:rPr>
          <w:t>5</w:t>
        </w:r>
        <w:r w:rsidR="00E4645E">
          <w:rPr>
            <w:noProof/>
            <w:webHidden/>
          </w:rPr>
          <w:fldChar w:fldCharType="end"/>
        </w:r>
      </w:hyperlink>
    </w:p>
    <w:p w14:paraId="0057146F" w14:textId="128949BA"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49" w:history="1">
        <w:r w:rsidR="00E4645E" w:rsidRPr="000731ED">
          <w:rPr>
            <w:rStyle w:val="Hyperlink"/>
            <w:noProof/>
          </w:rPr>
          <w:t>1.4 Kết luận chương 1</w:t>
        </w:r>
        <w:r w:rsidR="00E4645E">
          <w:rPr>
            <w:noProof/>
            <w:webHidden/>
          </w:rPr>
          <w:tab/>
        </w:r>
        <w:r w:rsidR="00E4645E">
          <w:rPr>
            <w:noProof/>
            <w:webHidden/>
          </w:rPr>
          <w:fldChar w:fldCharType="begin"/>
        </w:r>
        <w:r w:rsidR="00E4645E">
          <w:rPr>
            <w:noProof/>
            <w:webHidden/>
          </w:rPr>
          <w:instrText xml:space="preserve"> PAGEREF _Toc104674849 \h </w:instrText>
        </w:r>
        <w:r w:rsidR="00E4645E">
          <w:rPr>
            <w:noProof/>
            <w:webHidden/>
          </w:rPr>
        </w:r>
        <w:r w:rsidR="00E4645E">
          <w:rPr>
            <w:noProof/>
            <w:webHidden/>
          </w:rPr>
          <w:fldChar w:fldCharType="separate"/>
        </w:r>
        <w:r w:rsidR="00686385">
          <w:rPr>
            <w:noProof/>
            <w:webHidden/>
          </w:rPr>
          <w:t>6</w:t>
        </w:r>
        <w:r w:rsidR="00E4645E">
          <w:rPr>
            <w:noProof/>
            <w:webHidden/>
          </w:rPr>
          <w:fldChar w:fldCharType="end"/>
        </w:r>
      </w:hyperlink>
    </w:p>
    <w:p w14:paraId="27B7A08C" w14:textId="189F821E" w:rsidR="00E4645E" w:rsidRDefault="00B04888" w:rsidP="00E4645E">
      <w:pPr>
        <w:pStyle w:val="TOC1"/>
        <w:rPr>
          <w:rFonts w:asciiTheme="minorHAnsi" w:eastAsiaTheme="minorEastAsia" w:hAnsiTheme="minorHAnsi"/>
          <w:sz w:val="22"/>
          <w:lang w:val="en-US"/>
        </w:rPr>
      </w:pPr>
      <w:hyperlink w:anchor="_Toc104674850" w:history="1">
        <w:r w:rsidR="00E4645E" w:rsidRPr="000731ED">
          <w:rPr>
            <w:rStyle w:val="Hyperlink"/>
          </w:rPr>
          <w:t>CHƯƠNG 2: CƠ SỞ LÝ THUYẾT</w:t>
        </w:r>
        <w:r w:rsidR="00E4645E">
          <w:rPr>
            <w:webHidden/>
          </w:rPr>
          <w:tab/>
        </w:r>
        <w:r w:rsidR="00E4645E">
          <w:rPr>
            <w:webHidden/>
          </w:rPr>
          <w:fldChar w:fldCharType="begin"/>
        </w:r>
        <w:r w:rsidR="00E4645E">
          <w:rPr>
            <w:webHidden/>
          </w:rPr>
          <w:instrText xml:space="preserve"> PAGEREF _Toc104674850 \h </w:instrText>
        </w:r>
        <w:r w:rsidR="00E4645E">
          <w:rPr>
            <w:webHidden/>
          </w:rPr>
        </w:r>
        <w:r w:rsidR="00E4645E">
          <w:rPr>
            <w:webHidden/>
          </w:rPr>
          <w:fldChar w:fldCharType="separate"/>
        </w:r>
        <w:r w:rsidR="00686385">
          <w:rPr>
            <w:webHidden/>
          </w:rPr>
          <w:t>7</w:t>
        </w:r>
        <w:r w:rsidR="00E4645E">
          <w:rPr>
            <w:webHidden/>
          </w:rPr>
          <w:fldChar w:fldCharType="end"/>
        </w:r>
      </w:hyperlink>
    </w:p>
    <w:p w14:paraId="4A96D382" w14:textId="6EE7B644"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51" w:history="1">
        <w:r w:rsidR="00E4645E" w:rsidRPr="000731ED">
          <w:rPr>
            <w:rStyle w:val="Hyperlink"/>
            <w:noProof/>
          </w:rPr>
          <w:t>2.1 Các giao thức chính được sử dụng</w:t>
        </w:r>
        <w:r w:rsidR="00E4645E">
          <w:rPr>
            <w:noProof/>
            <w:webHidden/>
          </w:rPr>
          <w:tab/>
        </w:r>
        <w:r w:rsidR="00E4645E">
          <w:rPr>
            <w:noProof/>
            <w:webHidden/>
          </w:rPr>
          <w:fldChar w:fldCharType="begin"/>
        </w:r>
        <w:r w:rsidR="00E4645E">
          <w:rPr>
            <w:noProof/>
            <w:webHidden/>
          </w:rPr>
          <w:instrText xml:space="preserve"> PAGEREF _Toc104674851 \h </w:instrText>
        </w:r>
        <w:r w:rsidR="00E4645E">
          <w:rPr>
            <w:noProof/>
            <w:webHidden/>
          </w:rPr>
        </w:r>
        <w:r w:rsidR="00E4645E">
          <w:rPr>
            <w:noProof/>
            <w:webHidden/>
          </w:rPr>
          <w:fldChar w:fldCharType="separate"/>
        </w:r>
        <w:r w:rsidR="00686385">
          <w:rPr>
            <w:noProof/>
            <w:webHidden/>
          </w:rPr>
          <w:t>7</w:t>
        </w:r>
        <w:r w:rsidR="00E4645E">
          <w:rPr>
            <w:noProof/>
            <w:webHidden/>
          </w:rPr>
          <w:fldChar w:fldCharType="end"/>
        </w:r>
      </w:hyperlink>
    </w:p>
    <w:p w14:paraId="173CF061" w14:textId="5AE5BDEB"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52" w:history="1">
        <w:r w:rsidR="00E4645E" w:rsidRPr="000731ED">
          <w:rPr>
            <w:rStyle w:val="Hyperlink"/>
            <w:noProof/>
          </w:rPr>
          <w:t>2.1.1 Giao thức WiFi</w:t>
        </w:r>
        <w:r w:rsidR="00E4645E">
          <w:rPr>
            <w:noProof/>
            <w:webHidden/>
          </w:rPr>
          <w:tab/>
        </w:r>
        <w:r w:rsidR="00E4645E">
          <w:rPr>
            <w:noProof/>
            <w:webHidden/>
          </w:rPr>
          <w:fldChar w:fldCharType="begin"/>
        </w:r>
        <w:r w:rsidR="00E4645E">
          <w:rPr>
            <w:noProof/>
            <w:webHidden/>
          </w:rPr>
          <w:instrText xml:space="preserve"> PAGEREF _Toc104674852 \h </w:instrText>
        </w:r>
        <w:r w:rsidR="00E4645E">
          <w:rPr>
            <w:noProof/>
            <w:webHidden/>
          </w:rPr>
        </w:r>
        <w:r w:rsidR="00E4645E">
          <w:rPr>
            <w:noProof/>
            <w:webHidden/>
          </w:rPr>
          <w:fldChar w:fldCharType="separate"/>
        </w:r>
        <w:r w:rsidR="00686385">
          <w:rPr>
            <w:noProof/>
            <w:webHidden/>
          </w:rPr>
          <w:t>7</w:t>
        </w:r>
        <w:r w:rsidR="00E4645E">
          <w:rPr>
            <w:noProof/>
            <w:webHidden/>
          </w:rPr>
          <w:fldChar w:fldCharType="end"/>
        </w:r>
      </w:hyperlink>
    </w:p>
    <w:p w14:paraId="17DE7E06" w14:textId="63ED4B68"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53" w:history="1">
        <w:r w:rsidR="00E4645E" w:rsidRPr="000731ED">
          <w:rPr>
            <w:rStyle w:val="Hyperlink"/>
            <w:noProof/>
          </w:rPr>
          <w:t>2.1.2 Giao thức HTTP</w:t>
        </w:r>
        <w:r w:rsidR="00E4645E">
          <w:rPr>
            <w:noProof/>
            <w:webHidden/>
          </w:rPr>
          <w:tab/>
        </w:r>
        <w:r w:rsidR="00E4645E">
          <w:rPr>
            <w:noProof/>
            <w:webHidden/>
          </w:rPr>
          <w:fldChar w:fldCharType="begin"/>
        </w:r>
        <w:r w:rsidR="00E4645E">
          <w:rPr>
            <w:noProof/>
            <w:webHidden/>
          </w:rPr>
          <w:instrText xml:space="preserve"> PAGEREF _Toc104674853 \h </w:instrText>
        </w:r>
        <w:r w:rsidR="00E4645E">
          <w:rPr>
            <w:noProof/>
            <w:webHidden/>
          </w:rPr>
        </w:r>
        <w:r w:rsidR="00E4645E">
          <w:rPr>
            <w:noProof/>
            <w:webHidden/>
          </w:rPr>
          <w:fldChar w:fldCharType="separate"/>
        </w:r>
        <w:r w:rsidR="00686385">
          <w:rPr>
            <w:noProof/>
            <w:webHidden/>
          </w:rPr>
          <w:t>9</w:t>
        </w:r>
        <w:r w:rsidR="00E4645E">
          <w:rPr>
            <w:noProof/>
            <w:webHidden/>
          </w:rPr>
          <w:fldChar w:fldCharType="end"/>
        </w:r>
      </w:hyperlink>
    </w:p>
    <w:p w14:paraId="4D957C47" w14:textId="3C38BA4F"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54" w:history="1">
        <w:r w:rsidR="00E4645E" w:rsidRPr="000731ED">
          <w:rPr>
            <w:rStyle w:val="Hyperlink"/>
            <w:noProof/>
          </w:rPr>
          <w:t>2.1.3 Giao thức MQTT</w:t>
        </w:r>
        <w:r w:rsidR="00E4645E">
          <w:rPr>
            <w:noProof/>
            <w:webHidden/>
          </w:rPr>
          <w:tab/>
        </w:r>
        <w:r w:rsidR="00E4645E">
          <w:rPr>
            <w:noProof/>
            <w:webHidden/>
          </w:rPr>
          <w:fldChar w:fldCharType="begin"/>
        </w:r>
        <w:r w:rsidR="00E4645E">
          <w:rPr>
            <w:noProof/>
            <w:webHidden/>
          </w:rPr>
          <w:instrText xml:space="preserve"> PAGEREF _Toc104674854 \h </w:instrText>
        </w:r>
        <w:r w:rsidR="00E4645E">
          <w:rPr>
            <w:noProof/>
            <w:webHidden/>
          </w:rPr>
        </w:r>
        <w:r w:rsidR="00E4645E">
          <w:rPr>
            <w:noProof/>
            <w:webHidden/>
          </w:rPr>
          <w:fldChar w:fldCharType="separate"/>
        </w:r>
        <w:r w:rsidR="00686385">
          <w:rPr>
            <w:noProof/>
            <w:webHidden/>
          </w:rPr>
          <w:t>10</w:t>
        </w:r>
        <w:r w:rsidR="00E4645E">
          <w:rPr>
            <w:noProof/>
            <w:webHidden/>
          </w:rPr>
          <w:fldChar w:fldCharType="end"/>
        </w:r>
      </w:hyperlink>
    </w:p>
    <w:p w14:paraId="7ACD904C" w14:textId="7BFCDE12"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55" w:history="1">
        <w:r w:rsidR="00E4645E" w:rsidRPr="000731ED">
          <w:rPr>
            <w:rStyle w:val="Hyperlink"/>
            <w:noProof/>
          </w:rPr>
          <w:t>2.2 Linh kiện và phần mềm thiết kế mạch</w:t>
        </w:r>
        <w:r w:rsidR="00E4645E">
          <w:rPr>
            <w:noProof/>
            <w:webHidden/>
          </w:rPr>
          <w:tab/>
        </w:r>
        <w:r w:rsidR="00E4645E">
          <w:rPr>
            <w:noProof/>
            <w:webHidden/>
          </w:rPr>
          <w:fldChar w:fldCharType="begin"/>
        </w:r>
        <w:r w:rsidR="00E4645E">
          <w:rPr>
            <w:noProof/>
            <w:webHidden/>
          </w:rPr>
          <w:instrText xml:space="preserve"> PAGEREF _Toc104674855 \h </w:instrText>
        </w:r>
        <w:r w:rsidR="00E4645E">
          <w:rPr>
            <w:noProof/>
            <w:webHidden/>
          </w:rPr>
        </w:r>
        <w:r w:rsidR="00E4645E">
          <w:rPr>
            <w:noProof/>
            <w:webHidden/>
          </w:rPr>
          <w:fldChar w:fldCharType="separate"/>
        </w:r>
        <w:r w:rsidR="00686385">
          <w:rPr>
            <w:noProof/>
            <w:webHidden/>
          </w:rPr>
          <w:t>10</w:t>
        </w:r>
        <w:r w:rsidR="00E4645E">
          <w:rPr>
            <w:noProof/>
            <w:webHidden/>
          </w:rPr>
          <w:fldChar w:fldCharType="end"/>
        </w:r>
      </w:hyperlink>
    </w:p>
    <w:p w14:paraId="3B25B204" w14:textId="10174EF7"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56" w:history="1">
        <w:r w:rsidR="00E4645E" w:rsidRPr="000731ED">
          <w:rPr>
            <w:rStyle w:val="Hyperlink"/>
            <w:noProof/>
          </w:rPr>
          <w:t>2.2.1 Vi điều khiển ESP32</w:t>
        </w:r>
        <w:r w:rsidR="00E4645E">
          <w:rPr>
            <w:noProof/>
            <w:webHidden/>
          </w:rPr>
          <w:tab/>
        </w:r>
        <w:r w:rsidR="00E4645E">
          <w:rPr>
            <w:noProof/>
            <w:webHidden/>
          </w:rPr>
          <w:fldChar w:fldCharType="begin"/>
        </w:r>
        <w:r w:rsidR="00E4645E">
          <w:rPr>
            <w:noProof/>
            <w:webHidden/>
          </w:rPr>
          <w:instrText xml:space="preserve"> PAGEREF _Toc104674856 \h </w:instrText>
        </w:r>
        <w:r w:rsidR="00E4645E">
          <w:rPr>
            <w:noProof/>
            <w:webHidden/>
          </w:rPr>
        </w:r>
        <w:r w:rsidR="00E4645E">
          <w:rPr>
            <w:noProof/>
            <w:webHidden/>
          </w:rPr>
          <w:fldChar w:fldCharType="separate"/>
        </w:r>
        <w:r w:rsidR="00686385">
          <w:rPr>
            <w:noProof/>
            <w:webHidden/>
          </w:rPr>
          <w:t>10</w:t>
        </w:r>
        <w:r w:rsidR="00E4645E">
          <w:rPr>
            <w:noProof/>
            <w:webHidden/>
          </w:rPr>
          <w:fldChar w:fldCharType="end"/>
        </w:r>
      </w:hyperlink>
    </w:p>
    <w:p w14:paraId="302B076A" w14:textId="16751F1D"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57" w:history="1">
        <w:r w:rsidR="00E4645E" w:rsidRPr="000731ED">
          <w:rPr>
            <w:rStyle w:val="Hyperlink"/>
            <w:noProof/>
          </w:rPr>
          <w:t>2.2.2 IC cách ly nguồn B5050S</w:t>
        </w:r>
        <w:r w:rsidR="00E4645E">
          <w:rPr>
            <w:noProof/>
            <w:webHidden/>
          </w:rPr>
          <w:tab/>
        </w:r>
        <w:r w:rsidR="00E4645E">
          <w:rPr>
            <w:noProof/>
            <w:webHidden/>
          </w:rPr>
          <w:fldChar w:fldCharType="begin"/>
        </w:r>
        <w:r w:rsidR="00E4645E">
          <w:rPr>
            <w:noProof/>
            <w:webHidden/>
          </w:rPr>
          <w:instrText xml:space="preserve"> PAGEREF _Toc104674857 \h </w:instrText>
        </w:r>
        <w:r w:rsidR="00E4645E">
          <w:rPr>
            <w:noProof/>
            <w:webHidden/>
          </w:rPr>
        </w:r>
        <w:r w:rsidR="00E4645E">
          <w:rPr>
            <w:noProof/>
            <w:webHidden/>
          </w:rPr>
          <w:fldChar w:fldCharType="separate"/>
        </w:r>
        <w:r w:rsidR="00686385">
          <w:rPr>
            <w:noProof/>
            <w:webHidden/>
          </w:rPr>
          <w:t>14</w:t>
        </w:r>
        <w:r w:rsidR="00E4645E">
          <w:rPr>
            <w:noProof/>
            <w:webHidden/>
          </w:rPr>
          <w:fldChar w:fldCharType="end"/>
        </w:r>
      </w:hyperlink>
    </w:p>
    <w:p w14:paraId="7DC83DAD" w14:textId="4603D551"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58" w:history="1">
        <w:r w:rsidR="00E4645E" w:rsidRPr="000731ED">
          <w:rPr>
            <w:rStyle w:val="Hyperlink"/>
            <w:noProof/>
          </w:rPr>
          <w:t>2.2.3 Mạch Buck LM2596</w:t>
        </w:r>
        <w:r w:rsidR="00E4645E">
          <w:rPr>
            <w:noProof/>
            <w:webHidden/>
          </w:rPr>
          <w:tab/>
        </w:r>
        <w:r w:rsidR="00E4645E">
          <w:rPr>
            <w:noProof/>
            <w:webHidden/>
          </w:rPr>
          <w:fldChar w:fldCharType="begin"/>
        </w:r>
        <w:r w:rsidR="00E4645E">
          <w:rPr>
            <w:noProof/>
            <w:webHidden/>
          </w:rPr>
          <w:instrText xml:space="preserve"> PAGEREF _Toc104674858 \h </w:instrText>
        </w:r>
        <w:r w:rsidR="00E4645E">
          <w:rPr>
            <w:noProof/>
            <w:webHidden/>
          </w:rPr>
        </w:r>
        <w:r w:rsidR="00E4645E">
          <w:rPr>
            <w:noProof/>
            <w:webHidden/>
          </w:rPr>
          <w:fldChar w:fldCharType="separate"/>
        </w:r>
        <w:r w:rsidR="00686385">
          <w:rPr>
            <w:noProof/>
            <w:webHidden/>
          </w:rPr>
          <w:t>15</w:t>
        </w:r>
        <w:r w:rsidR="00E4645E">
          <w:rPr>
            <w:noProof/>
            <w:webHidden/>
          </w:rPr>
          <w:fldChar w:fldCharType="end"/>
        </w:r>
      </w:hyperlink>
    </w:p>
    <w:p w14:paraId="05F323B1" w14:textId="5A4C3F9B"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59" w:history="1">
        <w:r w:rsidR="00E4645E" w:rsidRPr="000731ED">
          <w:rPr>
            <w:rStyle w:val="Hyperlink"/>
            <w:noProof/>
          </w:rPr>
          <w:t>2.2.4 Opto quang PC817</w:t>
        </w:r>
        <w:r w:rsidR="00E4645E">
          <w:rPr>
            <w:noProof/>
            <w:webHidden/>
          </w:rPr>
          <w:tab/>
        </w:r>
        <w:r w:rsidR="00E4645E">
          <w:rPr>
            <w:noProof/>
            <w:webHidden/>
          </w:rPr>
          <w:fldChar w:fldCharType="begin"/>
        </w:r>
        <w:r w:rsidR="00E4645E">
          <w:rPr>
            <w:noProof/>
            <w:webHidden/>
          </w:rPr>
          <w:instrText xml:space="preserve"> PAGEREF _Toc104674859 \h </w:instrText>
        </w:r>
        <w:r w:rsidR="00E4645E">
          <w:rPr>
            <w:noProof/>
            <w:webHidden/>
          </w:rPr>
        </w:r>
        <w:r w:rsidR="00E4645E">
          <w:rPr>
            <w:noProof/>
            <w:webHidden/>
          </w:rPr>
          <w:fldChar w:fldCharType="separate"/>
        </w:r>
        <w:r w:rsidR="00686385">
          <w:rPr>
            <w:noProof/>
            <w:webHidden/>
          </w:rPr>
          <w:t>15</w:t>
        </w:r>
        <w:r w:rsidR="00E4645E">
          <w:rPr>
            <w:noProof/>
            <w:webHidden/>
          </w:rPr>
          <w:fldChar w:fldCharType="end"/>
        </w:r>
      </w:hyperlink>
    </w:p>
    <w:p w14:paraId="5BACEAEE" w14:textId="0489BB66"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60" w:history="1">
        <w:r w:rsidR="00E4645E" w:rsidRPr="000731ED">
          <w:rPr>
            <w:rStyle w:val="Hyperlink"/>
            <w:noProof/>
          </w:rPr>
          <w:t>2.2.5</w:t>
        </w:r>
        <w:r w:rsidR="00E4645E" w:rsidRPr="000731ED">
          <w:rPr>
            <w:rStyle w:val="Hyperlink"/>
            <w:noProof/>
            <w:lang w:val="vi-VN"/>
          </w:rPr>
          <w:t xml:space="preserve"> Rơ l</w:t>
        </w:r>
        <w:r w:rsidR="00E4645E" w:rsidRPr="000731ED">
          <w:rPr>
            <w:rStyle w:val="Hyperlink"/>
            <w:noProof/>
          </w:rPr>
          <w:t>e 5v</w:t>
        </w:r>
        <w:r w:rsidR="00E4645E">
          <w:rPr>
            <w:noProof/>
            <w:webHidden/>
          </w:rPr>
          <w:tab/>
        </w:r>
        <w:r w:rsidR="00E4645E">
          <w:rPr>
            <w:noProof/>
            <w:webHidden/>
          </w:rPr>
          <w:fldChar w:fldCharType="begin"/>
        </w:r>
        <w:r w:rsidR="00E4645E">
          <w:rPr>
            <w:noProof/>
            <w:webHidden/>
          </w:rPr>
          <w:instrText xml:space="preserve"> PAGEREF _Toc104674860 \h </w:instrText>
        </w:r>
        <w:r w:rsidR="00E4645E">
          <w:rPr>
            <w:noProof/>
            <w:webHidden/>
          </w:rPr>
        </w:r>
        <w:r w:rsidR="00E4645E">
          <w:rPr>
            <w:noProof/>
            <w:webHidden/>
          </w:rPr>
          <w:fldChar w:fldCharType="separate"/>
        </w:r>
        <w:r w:rsidR="00686385">
          <w:rPr>
            <w:noProof/>
            <w:webHidden/>
          </w:rPr>
          <w:t>16</w:t>
        </w:r>
        <w:r w:rsidR="00E4645E">
          <w:rPr>
            <w:noProof/>
            <w:webHidden/>
          </w:rPr>
          <w:fldChar w:fldCharType="end"/>
        </w:r>
      </w:hyperlink>
    </w:p>
    <w:p w14:paraId="13BD9E0E" w14:textId="469BCFFA"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61" w:history="1">
        <w:r w:rsidR="00E4645E" w:rsidRPr="000731ED">
          <w:rPr>
            <w:rStyle w:val="Hyperlink"/>
            <w:noProof/>
          </w:rPr>
          <w:t>2.3 Phần mềm thiết kế Altium Designer</w:t>
        </w:r>
        <w:r w:rsidR="00E4645E">
          <w:rPr>
            <w:noProof/>
            <w:webHidden/>
          </w:rPr>
          <w:tab/>
        </w:r>
        <w:r w:rsidR="00E4645E">
          <w:rPr>
            <w:noProof/>
            <w:webHidden/>
          </w:rPr>
          <w:fldChar w:fldCharType="begin"/>
        </w:r>
        <w:r w:rsidR="00E4645E">
          <w:rPr>
            <w:noProof/>
            <w:webHidden/>
          </w:rPr>
          <w:instrText xml:space="preserve"> PAGEREF _Toc104674861 \h </w:instrText>
        </w:r>
        <w:r w:rsidR="00E4645E">
          <w:rPr>
            <w:noProof/>
            <w:webHidden/>
          </w:rPr>
        </w:r>
        <w:r w:rsidR="00E4645E">
          <w:rPr>
            <w:noProof/>
            <w:webHidden/>
          </w:rPr>
          <w:fldChar w:fldCharType="separate"/>
        </w:r>
        <w:r w:rsidR="00686385">
          <w:rPr>
            <w:noProof/>
            <w:webHidden/>
          </w:rPr>
          <w:t>16</w:t>
        </w:r>
        <w:r w:rsidR="00E4645E">
          <w:rPr>
            <w:noProof/>
            <w:webHidden/>
          </w:rPr>
          <w:fldChar w:fldCharType="end"/>
        </w:r>
      </w:hyperlink>
    </w:p>
    <w:p w14:paraId="6C6540A5" w14:textId="3203A715"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62" w:history="1">
        <w:r w:rsidR="00E4645E" w:rsidRPr="000731ED">
          <w:rPr>
            <w:rStyle w:val="Hyperlink"/>
            <w:noProof/>
          </w:rPr>
          <w:t>2.4 Phần mềm của hệ thống</w:t>
        </w:r>
        <w:r w:rsidR="00E4645E">
          <w:rPr>
            <w:noProof/>
            <w:webHidden/>
          </w:rPr>
          <w:tab/>
        </w:r>
        <w:r w:rsidR="00E4645E">
          <w:rPr>
            <w:noProof/>
            <w:webHidden/>
          </w:rPr>
          <w:fldChar w:fldCharType="begin"/>
        </w:r>
        <w:r w:rsidR="00E4645E">
          <w:rPr>
            <w:noProof/>
            <w:webHidden/>
          </w:rPr>
          <w:instrText xml:space="preserve"> PAGEREF _Toc104674862 \h </w:instrText>
        </w:r>
        <w:r w:rsidR="00E4645E">
          <w:rPr>
            <w:noProof/>
            <w:webHidden/>
          </w:rPr>
        </w:r>
        <w:r w:rsidR="00E4645E">
          <w:rPr>
            <w:noProof/>
            <w:webHidden/>
          </w:rPr>
          <w:fldChar w:fldCharType="separate"/>
        </w:r>
        <w:r w:rsidR="00686385">
          <w:rPr>
            <w:noProof/>
            <w:webHidden/>
          </w:rPr>
          <w:t>19</w:t>
        </w:r>
        <w:r w:rsidR="00E4645E">
          <w:rPr>
            <w:noProof/>
            <w:webHidden/>
          </w:rPr>
          <w:fldChar w:fldCharType="end"/>
        </w:r>
      </w:hyperlink>
    </w:p>
    <w:p w14:paraId="036DF7AD" w14:textId="5AD2ABA0"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63" w:history="1">
        <w:r w:rsidR="00E4645E" w:rsidRPr="000731ED">
          <w:rPr>
            <w:rStyle w:val="Hyperlink"/>
            <w:noProof/>
          </w:rPr>
          <w:t>2.4.1 HTML (HyperText Markup Language)</w:t>
        </w:r>
        <w:r w:rsidR="00E4645E">
          <w:rPr>
            <w:noProof/>
            <w:webHidden/>
          </w:rPr>
          <w:tab/>
        </w:r>
        <w:r w:rsidR="00E4645E">
          <w:rPr>
            <w:noProof/>
            <w:webHidden/>
          </w:rPr>
          <w:fldChar w:fldCharType="begin"/>
        </w:r>
        <w:r w:rsidR="00E4645E">
          <w:rPr>
            <w:noProof/>
            <w:webHidden/>
          </w:rPr>
          <w:instrText xml:space="preserve"> PAGEREF _Toc104674863 \h </w:instrText>
        </w:r>
        <w:r w:rsidR="00E4645E">
          <w:rPr>
            <w:noProof/>
            <w:webHidden/>
          </w:rPr>
        </w:r>
        <w:r w:rsidR="00E4645E">
          <w:rPr>
            <w:noProof/>
            <w:webHidden/>
          </w:rPr>
          <w:fldChar w:fldCharType="separate"/>
        </w:r>
        <w:r w:rsidR="00686385">
          <w:rPr>
            <w:noProof/>
            <w:webHidden/>
          </w:rPr>
          <w:t>19</w:t>
        </w:r>
        <w:r w:rsidR="00E4645E">
          <w:rPr>
            <w:noProof/>
            <w:webHidden/>
          </w:rPr>
          <w:fldChar w:fldCharType="end"/>
        </w:r>
      </w:hyperlink>
    </w:p>
    <w:p w14:paraId="2CC35388" w14:textId="075BF76D"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64" w:history="1">
        <w:r w:rsidR="00E4645E" w:rsidRPr="000731ED">
          <w:rPr>
            <w:rStyle w:val="Hyperlink"/>
            <w:noProof/>
          </w:rPr>
          <w:t>2.4.2 CSS (Cascading Style Sheets)</w:t>
        </w:r>
        <w:r w:rsidR="00E4645E">
          <w:rPr>
            <w:noProof/>
            <w:webHidden/>
          </w:rPr>
          <w:tab/>
        </w:r>
        <w:r w:rsidR="00E4645E">
          <w:rPr>
            <w:noProof/>
            <w:webHidden/>
          </w:rPr>
          <w:fldChar w:fldCharType="begin"/>
        </w:r>
        <w:r w:rsidR="00E4645E">
          <w:rPr>
            <w:noProof/>
            <w:webHidden/>
          </w:rPr>
          <w:instrText xml:space="preserve"> PAGEREF _Toc104674864 \h </w:instrText>
        </w:r>
        <w:r w:rsidR="00E4645E">
          <w:rPr>
            <w:noProof/>
            <w:webHidden/>
          </w:rPr>
        </w:r>
        <w:r w:rsidR="00E4645E">
          <w:rPr>
            <w:noProof/>
            <w:webHidden/>
          </w:rPr>
          <w:fldChar w:fldCharType="separate"/>
        </w:r>
        <w:r w:rsidR="00686385">
          <w:rPr>
            <w:noProof/>
            <w:webHidden/>
          </w:rPr>
          <w:t>19</w:t>
        </w:r>
        <w:r w:rsidR="00E4645E">
          <w:rPr>
            <w:noProof/>
            <w:webHidden/>
          </w:rPr>
          <w:fldChar w:fldCharType="end"/>
        </w:r>
      </w:hyperlink>
    </w:p>
    <w:p w14:paraId="5C685E46" w14:textId="11751BF0"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65" w:history="1">
        <w:r w:rsidR="00E4645E" w:rsidRPr="000731ED">
          <w:rPr>
            <w:rStyle w:val="Hyperlink"/>
            <w:noProof/>
          </w:rPr>
          <w:t>2.4.3 JavaScript</w:t>
        </w:r>
        <w:r w:rsidR="00E4645E">
          <w:rPr>
            <w:noProof/>
            <w:webHidden/>
          </w:rPr>
          <w:tab/>
        </w:r>
        <w:r w:rsidR="00E4645E">
          <w:rPr>
            <w:noProof/>
            <w:webHidden/>
          </w:rPr>
          <w:fldChar w:fldCharType="begin"/>
        </w:r>
        <w:r w:rsidR="00E4645E">
          <w:rPr>
            <w:noProof/>
            <w:webHidden/>
          </w:rPr>
          <w:instrText xml:space="preserve"> PAGEREF _Toc104674865 \h </w:instrText>
        </w:r>
        <w:r w:rsidR="00E4645E">
          <w:rPr>
            <w:noProof/>
            <w:webHidden/>
          </w:rPr>
        </w:r>
        <w:r w:rsidR="00E4645E">
          <w:rPr>
            <w:noProof/>
            <w:webHidden/>
          </w:rPr>
          <w:fldChar w:fldCharType="separate"/>
        </w:r>
        <w:r w:rsidR="00686385">
          <w:rPr>
            <w:noProof/>
            <w:webHidden/>
          </w:rPr>
          <w:t>20</w:t>
        </w:r>
        <w:r w:rsidR="00E4645E">
          <w:rPr>
            <w:noProof/>
            <w:webHidden/>
          </w:rPr>
          <w:fldChar w:fldCharType="end"/>
        </w:r>
      </w:hyperlink>
    </w:p>
    <w:p w14:paraId="2AF5836A" w14:textId="4562E0F7"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66" w:history="1">
        <w:r w:rsidR="00E4645E" w:rsidRPr="000731ED">
          <w:rPr>
            <w:rStyle w:val="Hyperlink"/>
            <w:noProof/>
          </w:rPr>
          <w:t>2.4.4 Phần mềm Visual Studio code</w:t>
        </w:r>
        <w:r w:rsidR="00E4645E">
          <w:rPr>
            <w:noProof/>
            <w:webHidden/>
          </w:rPr>
          <w:tab/>
        </w:r>
        <w:r w:rsidR="00E4645E">
          <w:rPr>
            <w:noProof/>
            <w:webHidden/>
          </w:rPr>
          <w:fldChar w:fldCharType="begin"/>
        </w:r>
        <w:r w:rsidR="00E4645E">
          <w:rPr>
            <w:noProof/>
            <w:webHidden/>
          </w:rPr>
          <w:instrText xml:space="preserve"> PAGEREF _Toc104674866 \h </w:instrText>
        </w:r>
        <w:r w:rsidR="00E4645E">
          <w:rPr>
            <w:noProof/>
            <w:webHidden/>
          </w:rPr>
        </w:r>
        <w:r w:rsidR="00E4645E">
          <w:rPr>
            <w:noProof/>
            <w:webHidden/>
          </w:rPr>
          <w:fldChar w:fldCharType="separate"/>
        </w:r>
        <w:r w:rsidR="00686385">
          <w:rPr>
            <w:noProof/>
            <w:webHidden/>
          </w:rPr>
          <w:t>20</w:t>
        </w:r>
        <w:r w:rsidR="00E4645E">
          <w:rPr>
            <w:noProof/>
            <w:webHidden/>
          </w:rPr>
          <w:fldChar w:fldCharType="end"/>
        </w:r>
      </w:hyperlink>
    </w:p>
    <w:p w14:paraId="27BF4723" w14:textId="2F9D43A7"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67" w:history="1">
        <w:r w:rsidR="00E4645E" w:rsidRPr="000731ED">
          <w:rPr>
            <w:rStyle w:val="Hyperlink"/>
            <w:noProof/>
          </w:rPr>
          <w:t>2.4.5 Phần mềm Arduino IDE</w:t>
        </w:r>
        <w:r w:rsidR="00E4645E">
          <w:rPr>
            <w:noProof/>
            <w:webHidden/>
          </w:rPr>
          <w:tab/>
        </w:r>
        <w:r w:rsidR="00E4645E">
          <w:rPr>
            <w:noProof/>
            <w:webHidden/>
          </w:rPr>
          <w:fldChar w:fldCharType="begin"/>
        </w:r>
        <w:r w:rsidR="00E4645E">
          <w:rPr>
            <w:noProof/>
            <w:webHidden/>
          </w:rPr>
          <w:instrText xml:space="preserve"> PAGEREF _Toc104674867 \h </w:instrText>
        </w:r>
        <w:r w:rsidR="00E4645E">
          <w:rPr>
            <w:noProof/>
            <w:webHidden/>
          </w:rPr>
        </w:r>
        <w:r w:rsidR="00E4645E">
          <w:rPr>
            <w:noProof/>
            <w:webHidden/>
          </w:rPr>
          <w:fldChar w:fldCharType="separate"/>
        </w:r>
        <w:r w:rsidR="00686385">
          <w:rPr>
            <w:noProof/>
            <w:webHidden/>
          </w:rPr>
          <w:t>21</w:t>
        </w:r>
        <w:r w:rsidR="00E4645E">
          <w:rPr>
            <w:noProof/>
            <w:webHidden/>
          </w:rPr>
          <w:fldChar w:fldCharType="end"/>
        </w:r>
      </w:hyperlink>
    </w:p>
    <w:p w14:paraId="7018C415" w14:textId="794E096D"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68" w:history="1">
        <w:r w:rsidR="00E4645E" w:rsidRPr="000731ED">
          <w:rPr>
            <w:rStyle w:val="Hyperlink"/>
            <w:noProof/>
          </w:rPr>
          <w:t>2.4.6 Hệ điều hành FreeRTOS</w:t>
        </w:r>
        <w:r w:rsidR="00E4645E">
          <w:rPr>
            <w:noProof/>
            <w:webHidden/>
          </w:rPr>
          <w:tab/>
        </w:r>
        <w:r w:rsidR="00E4645E">
          <w:rPr>
            <w:noProof/>
            <w:webHidden/>
          </w:rPr>
          <w:fldChar w:fldCharType="begin"/>
        </w:r>
        <w:r w:rsidR="00E4645E">
          <w:rPr>
            <w:noProof/>
            <w:webHidden/>
          </w:rPr>
          <w:instrText xml:space="preserve"> PAGEREF _Toc104674868 \h </w:instrText>
        </w:r>
        <w:r w:rsidR="00E4645E">
          <w:rPr>
            <w:noProof/>
            <w:webHidden/>
          </w:rPr>
        </w:r>
        <w:r w:rsidR="00E4645E">
          <w:rPr>
            <w:noProof/>
            <w:webHidden/>
          </w:rPr>
          <w:fldChar w:fldCharType="separate"/>
        </w:r>
        <w:r w:rsidR="00686385">
          <w:rPr>
            <w:noProof/>
            <w:webHidden/>
          </w:rPr>
          <w:t>22</w:t>
        </w:r>
        <w:r w:rsidR="00E4645E">
          <w:rPr>
            <w:noProof/>
            <w:webHidden/>
          </w:rPr>
          <w:fldChar w:fldCharType="end"/>
        </w:r>
      </w:hyperlink>
    </w:p>
    <w:p w14:paraId="01274694" w14:textId="00471748"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69" w:history="1">
        <w:r w:rsidR="00E4645E" w:rsidRPr="000731ED">
          <w:rPr>
            <w:rStyle w:val="Hyperlink"/>
            <w:noProof/>
          </w:rPr>
          <w:t>2.5 Kết luận chương 2</w:t>
        </w:r>
        <w:r w:rsidR="00E4645E">
          <w:rPr>
            <w:noProof/>
            <w:webHidden/>
          </w:rPr>
          <w:tab/>
        </w:r>
        <w:r w:rsidR="00E4645E">
          <w:rPr>
            <w:noProof/>
            <w:webHidden/>
          </w:rPr>
          <w:fldChar w:fldCharType="begin"/>
        </w:r>
        <w:r w:rsidR="00E4645E">
          <w:rPr>
            <w:noProof/>
            <w:webHidden/>
          </w:rPr>
          <w:instrText xml:space="preserve"> PAGEREF _Toc104674869 \h </w:instrText>
        </w:r>
        <w:r w:rsidR="00E4645E">
          <w:rPr>
            <w:noProof/>
            <w:webHidden/>
          </w:rPr>
        </w:r>
        <w:r w:rsidR="00E4645E">
          <w:rPr>
            <w:noProof/>
            <w:webHidden/>
          </w:rPr>
          <w:fldChar w:fldCharType="separate"/>
        </w:r>
        <w:r w:rsidR="00686385">
          <w:rPr>
            <w:noProof/>
            <w:webHidden/>
          </w:rPr>
          <w:t>23</w:t>
        </w:r>
        <w:r w:rsidR="00E4645E">
          <w:rPr>
            <w:noProof/>
            <w:webHidden/>
          </w:rPr>
          <w:fldChar w:fldCharType="end"/>
        </w:r>
      </w:hyperlink>
    </w:p>
    <w:p w14:paraId="5ACB5370" w14:textId="6B18FFAB" w:rsidR="00E4645E" w:rsidRDefault="00B04888" w:rsidP="00E4645E">
      <w:pPr>
        <w:pStyle w:val="TOC1"/>
        <w:rPr>
          <w:rFonts w:asciiTheme="minorHAnsi" w:eastAsiaTheme="minorEastAsia" w:hAnsiTheme="minorHAnsi"/>
          <w:sz w:val="22"/>
          <w:lang w:val="en-US"/>
        </w:rPr>
      </w:pPr>
      <w:hyperlink w:anchor="_Toc104674870" w:history="1">
        <w:r w:rsidR="00E4645E" w:rsidRPr="000731ED">
          <w:rPr>
            <w:rStyle w:val="Hyperlink"/>
          </w:rPr>
          <w:t>CHƯƠNG 3: THIẾT KẾ HỆ THỐNG ĐIỀU KHIỂN VÀ GIÁM SÁT</w:t>
        </w:r>
        <w:r w:rsidR="00E4645E">
          <w:rPr>
            <w:webHidden/>
          </w:rPr>
          <w:tab/>
        </w:r>
        <w:r w:rsidR="00E4645E">
          <w:rPr>
            <w:webHidden/>
          </w:rPr>
          <w:fldChar w:fldCharType="begin"/>
        </w:r>
        <w:r w:rsidR="00E4645E">
          <w:rPr>
            <w:webHidden/>
          </w:rPr>
          <w:instrText xml:space="preserve"> PAGEREF _Toc104674870 \h </w:instrText>
        </w:r>
        <w:r w:rsidR="00E4645E">
          <w:rPr>
            <w:webHidden/>
          </w:rPr>
        </w:r>
        <w:r w:rsidR="00E4645E">
          <w:rPr>
            <w:webHidden/>
          </w:rPr>
          <w:fldChar w:fldCharType="separate"/>
        </w:r>
        <w:r w:rsidR="00686385">
          <w:rPr>
            <w:webHidden/>
          </w:rPr>
          <w:t>24</w:t>
        </w:r>
        <w:r w:rsidR="00E4645E">
          <w:rPr>
            <w:webHidden/>
          </w:rPr>
          <w:fldChar w:fldCharType="end"/>
        </w:r>
      </w:hyperlink>
    </w:p>
    <w:p w14:paraId="454CC7F4" w14:textId="440021D4"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71" w:history="1">
        <w:r w:rsidR="00E4645E" w:rsidRPr="000731ED">
          <w:rPr>
            <w:rStyle w:val="Hyperlink"/>
            <w:noProof/>
          </w:rPr>
          <w:t>3.1 Thiết kế sơ đồ khối hệ thống điều khiển và giám sát</w:t>
        </w:r>
        <w:r w:rsidR="00E4645E">
          <w:rPr>
            <w:noProof/>
            <w:webHidden/>
          </w:rPr>
          <w:tab/>
        </w:r>
        <w:r w:rsidR="00E4645E">
          <w:rPr>
            <w:noProof/>
            <w:webHidden/>
          </w:rPr>
          <w:fldChar w:fldCharType="begin"/>
        </w:r>
        <w:r w:rsidR="00E4645E">
          <w:rPr>
            <w:noProof/>
            <w:webHidden/>
          </w:rPr>
          <w:instrText xml:space="preserve"> PAGEREF _Toc104674871 \h </w:instrText>
        </w:r>
        <w:r w:rsidR="00E4645E">
          <w:rPr>
            <w:noProof/>
            <w:webHidden/>
          </w:rPr>
        </w:r>
        <w:r w:rsidR="00E4645E">
          <w:rPr>
            <w:noProof/>
            <w:webHidden/>
          </w:rPr>
          <w:fldChar w:fldCharType="separate"/>
        </w:r>
        <w:r w:rsidR="00686385">
          <w:rPr>
            <w:noProof/>
            <w:webHidden/>
          </w:rPr>
          <w:t>24</w:t>
        </w:r>
        <w:r w:rsidR="00E4645E">
          <w:rPr>
            <w:noProof/>
            <w:webHidden/>
          </w:rPr>
          <w:fldChar w:fldCharType="end"/>
        </w:r>
      </w:hyperlink>
    </w:p>
    <w:p w14:paraId="2D9FBFE5" w14:textId="1BED13D4"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72" w:history="1">
        <w:r w:rsidR="00E4645E" w:rsidRPr="000731ED">
          <w:rPr>
            <w:rStyle w:val="Hyperlink"/>
            <w:noProof/>
          </w:rPr>
          <w:t>3.1.1 Phân tích yêu cầu công nghệ</w:t>
        </w:r>
        <w:r w:rsidR="00E4645E">
          <w:rPr>
            <w:noProof/>
            <w:webHidden/>
          </w:rPr>
          <w:tab/>
        </w:r>
        <w:r w:rsidR="00E4645E">
          <w:rPr>
            <w:noProof/>
            <w:webHidden/>
          </w:rPr>
          <w:fldChar w:fldCharType="begin"/>
        </w:r>
        <w:r w:rsidR="00E4645E">
          <w:rPr>
            <w:noProof/>
            <w:webHidden/>
          </w:rPr>
          <w:instrText xml:space="preserve"> PAGEREF _Toc104674872 \h </w:instrText>
        </w:r>
        <w:r w:rsidR="00E4645E">
          <w:rPr>
            <w:noProof/>
            <w:webHidden/>
          </w:rPr>
        </w:r>
        <w:r w:rsidR="00E4645E">
          <w:rPr>
            <w:noProof/>
            <w:webHidden/>
          </w:rPr>
          <w:fldChar w:fldCharType="separate"/>
        </w:r>
        <w:r w:rsidR="00686385">
          <w:rPr>
            <w:noProof/>
            <w:webHidden/>
          </w:rPr>
          <w:t>24</w:t>
        </w:r>
        <w:r w:rsidR="00E4645E">
          <w:rPr>
            <w:noProof/>
            <w:webHidden/>
          </w:rPr>
          <w:fldChar w:fldCharType="end"/>
        </w:r>
      </w:hyperlink>
    </w:p>
    <w:p w14:paraId="64918F61" w14:textId="5B91CCD6"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73" w:history="1">
        <w:r w:rsidR="00E4645E" w:rsidRPr="000731ED">
          <w:rPr>
            <w:rStyle w:val="Hyperlink"/>
            <w:noProof/>
          </w:rPr>
          <w:t>3.1.2 Mô tả hoạt động</w:t>
        </w:r>
        <w:r w:rsidR="00E4645E">
          <w:rPr>
            <w:noProof/>
            <w:webHidden/>
          </w:rPr>
          <w:tab/>
        </w:r>
        <w:r w:rsidR="00E4645E">
          <w:rPr>
            <w:noProof/>
            <w:webHidden/>
          </w:rPr>
          <w:fldChar w:fldCharType="begin"/>
        </w:r>
        <w:r w:rsidR="00E4645E">
          <w:rPr>
            <w:noProof/>
            <w:webHidden/>
          </w:rPr>
          <w:instrText xml:space="preserve"> PAGEREF _Toc104674873 \h </w:instrText>
        </w:r>
        <w:r w:rsidR="00E4645E">
          <w:rPr>
            <w:noProof/>
            <w:webHidden/>
          </w:rPr>
        </w:r>
        <w:r w:rsidR="00E4645E">
          <w:rPr>
            <w:noProof/>
            <w:webHidden/>
          </w:rPr>
          <w:fldChar w:fldCharType="separate"/>
        </w:r>
        <w:r w:rsidR="00686385">
          <w:rPr>
            <w:noProof/>
            <w:webHidden/>
          </w:rPr>
          <w:t>24</w:t>
        </w:r>
        <w:r w:rsidR="00E4645E">
          <w:rPr>
            <w:noProof/>
            <w:webHidden/>
          </w:rPr>
          <w:fldChar w:fldCharType="end"/>
        </w:r>
      </w:hyperlink>
    </w:p>
    <w:p w14:paraId="3F365840" w14:textId="7774546A"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74" w:history="1">
        <w:r w:rsidR="00E4645E" w:rsidRPr="000731ED">
          <w:rPr>
            <w:rStyle w:val="Hyperlink"/>
            <w:noProof/>
          </w:rPr>
          <w:t>3.1.3 Sơ đồ khối</w:t>
        </w:r>
        <w:r w:rsidR="00E4645E">
          <w:rPr>
            <w:noProof/>
            <w:webHidden/>
          </w:rPr>
          <w:tab/>
        </w:r>
        <w:r w:rsidR="00E4645E">
          <w:rPr>
            <w:noProof/>
            <w:webHidden/>
          </w:rPr>
          <w:fldChar w:fldCharType="begin"/>
        </w:r>
        <w:r w:rsidR="00E4645E">
          <w:rPr>
            <w:noProof/>
            <w:webHidden/>
          </w:rPr>
          <w:instrText xml:space="preserve"> PAGEREF _Toc104674874 \h </w:instrText>
        </w:r>
        <w:r w:rsidR="00E4645E">
          <w:rPr>
            <w:noProof/>
            <w:webHidden/>
          </w:rPr>
        </w:r>
        <w:r w:rsidR="00E4645E">
          <w:rPr>
            <w:noProof/>
            <w:webHidden/>
          </w:rPr>
          <w:fldChar w:fldCharType="separate"/>
        </w:r>
        <w:r w:rsidR="00686385">
          <w:rPr>
            <w:noProof/>
            <w:webHidden/>
          </w:rPr>
          <w:t>25</w:t>
        </w:r>
        <w:r w:rsidR="00E4645E">
          <w:rPr>
            <w:noProof/>
            <w:webHidden/>
          </w:rPr>
          <w:fldChar w:fldCharType="end"/>
        </w:r>
      </w:hyperlink>
    </w:p>
    <w:p w14:paraId="22E46B30" w14:textId="567CDF55"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75" w:history="1">
        <w:r w:rsidR="00E4645E" w:rsidRPr="000731ED">
          <w:rPr>
            <w:rStyle w:val="Hyperlink"/>
            <w:noProof/>
          </w:rPr>
          <w:t xml:space="preserve">3.2 Thiết kế sơ đồ nguyên lý của mạch điện </w:t>
        </w:r>
        <w:r w:rsidR="00E4645E">
          <w:rPr>
            <w:noProof/>
            <w:webHidden/>
          </w:rPr>
          <w:tab/>
        </w:r>
        <w:r w:rsidR="00E4645E">
          <w:rPr>
            <w:noProof/>
            <w:webHidden/>
          </w:rPr>
          <w:fldChar w:fldCharType="begin"/>
        </w:r>
        <w:r w:rsidR="00E4645E">
          <w:rPr>
            <w:noProof/>
            <w:webHidden/>
          </w:rPr>
          <w:instrText xml:space="preserve"> PAGEREF _Toc104674875 \h </w:instrText>
        </w:r>
        <w:r w:rsidR="00E4645E">
          <w:rPr>
            <w:noProof/>
            <w:webHidden/>
          </w:rPr>
        </w:r>
        <w:r w:rsidR="00E4645E">
          <w:rPr>
            <w:noProof/>
            <w:webHidden/>
          </w:rPr>
          <w:fldChar w:fldCharType="separate"/>
        </w:r>
        <w:r w:rsidR="00686385">
          <w:rPr>
            <w:noProof/>
            <w:webHidden/>
          </w:rPr>
          <w:t>27</w:t>
        </w:r>
        <w:r w:rsidR="00E4645E">
          <w:rPr>
            <w:noProof/>
            <w:webHidden/>
          </w:rPr>
          <w:fldChar w:fldCharType="end"/>
        </w:r>
      </w:hyperlink>
    </w:p>
    <w:p w14:paraId="2FF0E568" w14:textId="52E467C1"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76" w:history="1">
        <w:r w:rsidR="00E4645E" w:rsidRPr="000731ED">
          <w:rPr>
            <w:rStyle w:val="Hyperlink"/>
            <w:noProof/>
          </w:rPr>
          <w:t>3.2.1 Khối xử lý trung tâm</w:t>
        </w:r>
        <w:r w:rsidR="00E4645E">
          <w:rPr>
            <w:noProof/>
            <w:webHidden/>
          </w:rPr>
          <w:tab/>
        </w:r>
        <w:r w:rsidR="00E4645E">
          <w:rPr>
            <w:noProof/>
            <w:webHidden/>
          </w:rPr>
          <w:fldChar w:fldCharType="begin"/>
        </w:r>
        <w:r w:rsidR="00E4645E">
          <w:rPr>
            <w:noProof/>
            <w:webHidden/>
          </w:rPr>
          <w:instrText xml:space="preserve"> PAGEREF _Toc104674876 \h </w:instrText>
        </w:r>
        <w:r w:rsidR="00E4645E">
          <w:rPr>
            <w:noProof/>
            <w:webHidden/>
          </w:rPr>
        </w:r>
        <w:r w:rsidR="00E4645E">
          <w:rPr>
            <w:noProof/>
            <w:webHidden/>
          </w:rPr>
          <w:fldChar w:fldCharType="separate"/>
        </w:r>
        <w:r w:rsidR="00686385">
          <w:rPr>
            <w:noProof/>
            <w:webHidden/>
          </w:rPr>
          <w:t>29</w:t>
        </w:r>
        <w:r w:rsidR="00E4645E">
          <w:rPr>
            <w:noProof/>
            <w:webHidden/>
          </w:rPr>
          <w:fldChar w:fldCharType="end"/>
        </w:r>
      </w:hyperlink>
    </w:p>
    <w:p w14:paraId="479D9FDF" w14:textId="3E15D272"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77" w:history="1">
        <w:r w:rsidR="00E4645E" w:rsidRPr="000731ED">
          <w:rPr>
            <w:rStyle w:val="Hyperlink"/>
            <w:noProof/>
          </w:rPr>
          <w:t>3.2.2 Khối nguồn và ổn áp nguồn</w:t>
        </w:r>
        <w:r w:rsidR="00E4645E">
          <w:rPr>
            <w:noProof/>
            <w:webHidden/>
          </w:rPr>
          <w:tab/>
        </w:r>
        <w:r w:rsidR="00E4645E">
          <w:rPr>
            <w:noProof/>
            <w:webHidden/>
          </w:rPr>
          <w:fldChar w:fldCharType="begin"/>
        </w:r>
        <w:r w:rsidR="00E4645E">
          <w:rPr>
            <w:noProof/>
            <w:webHidden/>
          </w:rPr>
          <w:instrText xml:space="preserve"> PAGEREF _Toc104674877 \h </w:instrText>
        </w:r>
        <w:r w:rsidR="00E4645E">
          <w:rPr>
            <w:noProof/>
            <w:webHidden/>
          </w:rPr>
        </w:r>
        <w:r w:rsidR="00E4645E">
          <w:rPr>
            <w:noProof/>
            <w:webHidden/>
          </w:rPr>
          <w:fldChar w:fldCharType="separate"/>
        </w:r>
        <w:r w:rsidR="00686385">
          <w:rPr>
            <w:noProof/>
            <w:webHidden/>
          </w:rPr>
          <w:t>30</w:t>
        </w:r>
        <w:r w:rsidR="00E4645E">
          <w:rPr>
            <w:noProof/>
            <w:webHidden/>
          </w:rPr>
          <w:fldChar w:fldCharType="end"/>
        </w:r>
      </w:hyperlink>
    </w:p>
    <w:p w14:paraId="050B06BB" w14:textId="20574AC7"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78" w:history="1">
        <w:r w:rsidR="00E4645E" w:rsidRPr="000731ED">
          <w:rPr>
            <w:rStyle w:val="Hyperlink"/>
            <w:noProof/>
          </w:rPr>
          <w:t>3.2.3 Khối cách ly nguồn</w:t>
        </w:r>
        <w:r w:rsidR="00E4645E">
          <w:rPr>
            <w:noProof/>
            <w:webHidden/>
          </w:rPr>
          <w:tab/>
        </w:r>
        <w:r w:rsidR="00E4645E">
          <w:rPr>
            <w:noProof/>
            <w:webHidden/>
          </w:rPr>
          <w:fldChar w:fldCharType="begin"/>
        </w:r>
        <w:r w:rsidR="00E4645E">
          <w:rPr>
            <w:noProof/>
            <w:webHidden/>
          </w:rPr>
          <w:instrText xml:space="preserve"> PAGEREF _Toc104674878 \h </w:instrText>
        </w:r>
        <w:r w:rsidR="00E4645E">
          <w:rPr>
            <w:noProof/>
            <w:webHidden/>
          </w:rPr>
        </w:r>
        <w:r w:rsidR="00E4645E">
          <w:rPr>
            <w:noProof/>
            <w:webHidden/>
          </w:rPr>
          <w:fldChar w:fldCharType="separate"/>
        </w:r>
        <w:r w:rsidR="00686385">
          <w:rPr>
            <w:noProof/>
            <w:webHidden/>
          </w:rPr>
          <w:t>30</w:t>
        </w:r>
        <w:r w:rsidR="00E4645E">
          <w:rPr>
            <w:noProof/>
            <w:webHidden/>
          </w:rPr>
          <w:fldChar w:fldCharType="end"/>
        </w:r>
      </w:hyperlink>
    </w:p>
    <w:p w14:paraId="130DE9CF" w14:textId="3C871CC5"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79" w:history="1">
        <w:r w:rsidR="00E4645E" w:rsidRPr="000731ED">
          <w:rPr>
            <w:rStyle w:val="Hyperlink"/>
            <w:noProof/>
          </w:rPr>
          <w:t>3.2.4 Khối nút nhấn</w:t>
        </w:r>
        <w:r w:rsidR="00E4645E">
          <w:rPr>
            <w:noProof/>
            <w:webHidden/>
          </w:rPr>
          <w:tab/>
        </w:r>
        <w:r w:rsidR="00E4645E">
          <w:rPr>
            <w:noProof/>
            <w:webHidden/>
          </w:rPr>
          <w:fldChar w:fldCharType="begin"/>
        </w:r>
        <w:r w:rsidR="00E4645E">
          <w:rPr>
            <w:noProof/>
            <w:webHidden/>
          </w:rPr>
          <w:instrText xml:space="preserve"> PAGEREF _Toc104674879 \h </w:instrText>
        </w:r>
        <w:r w:rsidR="00E4645E">
          <w:rPr>
            <w:noProof/>
            <w:webHidden/>
          </w:rPr>
        </w:r>
        <w:r w:rsidR="00E4645E">
          <w:rPr>
            <w:noProof/>
            <w:webHidden/>
          </w:rPr>
          <w:fldChar w:fldCharType="separate"/>
        </w:r>
        <w:r w:rsidR="00686385">
          <w:rPr>
            <w:noProof/>
            <w:webHidden/>
          </w:rPr>
          <w:t>31</w:t>
        </w:r>
        <w:r w:rsidR="00E4645E">
          <w:rPr>
            <w:noProof/>
            <w:webHidden/>
          </w:rPr>
          <w:fldChar w:fldCharType="end"/>
        </w:r>
      </w:hyperlink>
    </w:p>
    <w:p w14:paraId="17CF74AE" w14:textId="3E46E695"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80" w:history="1">
        <w:r w:rsidR="00E4645E" w:rsidRPr="000731ED">
          <w:rPr>
            <w:rStyle w:val="Hyperlink"/>
            <w:noProof/>
          </w:rPr>
          <w:t>3.2.5 Khối Relay</w:t>
        </w:r>
        <w:r w:rsidR="00E4645E">
          <w:rPr>
            <w:noProof/>
            <w:webHidden/>
          </w:rPr>
          <w:tab/>
        </w:r>
        <w:r w:rsidR="00E4645E">
          <w:rPr>
            <w:noProof/>
            <w:webHidden/>
          </w:rPr>
          <w:fldChar w:fldCharType="begin"/>
        </w:r>
        <w:r w:rsidR="00E4645E">
          <w:rPr>
            <w:noProof/>
            <w:webHidden/>
          </w:rPr>
          <w:instrText xml:space="preserve"> PAGEREF _Toc104674880 \h </w:instrText>
        </w:r>
        <w:r w:rsidR="00E4645E">
          <w:rPr>
            <w:noProof/>
            <w:webHidden/>
          </w:rPr>
        </w:r>
        <w:r w:rsidR="00E4645E">
          <w:rPr>
            <w:noProof/>
            <w:webHidden/>
          </w:rPr>
          <w:fldChar w:fldCharType="separate"/>
        </w:r>
        <w:r w:rsidR="00686385">
          <w:rPr>
            <w:noProof/>
            <w:webHidden/>
          </w:rPr>
          <w:t>31</w:t>
        </w:r>
        <w:r w:rsidR="00E4645E">
          <w:rPr>
            <w:noProof/>
            <w:webHidden/>
          </w:rPr>
          <w:fldChar w:fldCharType="end"/>
        </w:r>
      </w:hyperlink>
    </w:p>
    <w:p w14:paraId="0CBBFFD2" w14:textId="7432E6C8"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81" w:history="1">
        <w:r w:rsidR="00E4645E" w:rsidRPr="000731ED">
          <w:rPr>
            <w:rStyle w:val="Hyperlink"/>
            <w:noProof/>
          </w:rPr>
          <w:t>3.2.6 Các header mở rộng</w:t>
        </w:r>
        <w:r w:rsidR="00E4645E">
          <w:rPr>
            <w:noProof/>
            <w:webHidden/>
          </w:rPr>
          <w:tab/>
        </w:r>
        <w:r w:rsidR="00E4645E">
          <w:rPr>
            <w:noProof/>
            <w:webHidden/>
          </w:rPr>
          <w:fldChar w:fldCharType="begin"/>
        </w:r>
        <w:r w:rsidR="00E4645E">
          <w:rPr>
            <w:noProof/>
            <w:webHidden/>
          </w:rPr>
          <w:instrText xml:space="preserve"> PAGEREF _Toc104674881 \h </w:instrText>
        </w:r>
        <w:r w:rsidR="00E4645E">
          <w:rPr>
            <w:noProof/>
            <w:webHidden/>
          </w:rPr>
        </w:r>
        <w:r w:rsidR="00E4645E">
          <w:rPr>
            <w:noProof/>
            <w:webHidden/>
          </w:rPr>
          <w:fldChar w:fldCharType="separate"/>
        </w:r>
        <w:r w:rsidR="00686385">
          <w:rPr>
            <w:noProof/>
            <w:webHidden/>
          </w:rPr>
          <w:t>32</w:t>
        </w:r>
        <w:r w:rsidR="00E4645E">
          <w:rPr>
            <w:noProof/>
            <w:webHidden/>
          </w:rPr>
          <w:fldChar w:fldCharType="end"/>
        </w:r>
      </w:hyperlink>
    </w:p>
    <w:p w14:paraId="2351CF24" w14:textId="4230537F"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82" w:history="1">
        <w:r w:rsidR="00E4645E" w:rsidRPr="000731ED">
          <w:rPr>
            <w:rStyle w:val="Hyperlink"/>
            <w:noProof/>
          </w:rPr>
          <w:t>3.3 Thiết kế mạch in (PCB)</w:t>
        </w:r>
        <w:r w:rsidR="00E4645E">
          <w:rPr>
            <w:noProof/>
            <w:webHidden/>
          </w:rPr>
          <w:tab/>
        </w:r>
        <w:r w:rsidR="00E4645E">
          <w:rPr>
            <w:noProof/>
            <w:webHidden/>
          </w:rPr>
          <w:fldChar w:fldCharType="begin"/>
        </w:r>
        <w:r w:rsidR="00E4645E">
          <w:rPr>
            <w:noProof/>
            <w:webHidden/>
          </w:rPr>
          <w:instrText xml:space="preserve"> PAGEREF _Toc104674882 \h </w:instrText>
        </w:r>
        <w:r w:rsidR="00E4645E">
          <w:rPr>
            <w:noProof/>
            <w:webHidden/>
          </w:rPr>
        </w:r>
        <w:r w:rsidR="00E4645E">
          <w:rPr>
            <w:noProof/>
            <w:webHidden/>
          </w:rPr>
          <w:fldChar w:fldCharType="separate"/>
        </w:r>
        <w:r w:rsidR="00686385">
          <w:rPr>
            <w:noProof/>
            <w:webHidden/>
          </w:rPr>
          <w:t>33</w:t>
        </w:r>
        <w:r w:rsidR="00E4645E">
          <w:rPr>
            <w:noProof/>
            <w:webHidden/>
          </w:rPr>
          <w:fldChar w:fldCharType="end"/>
        </w:r>
      </w:hyperlink>
    </w:p>
    <w:p w14:paraId="1484663B" w14:textId="5B8B2D8F"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83" w:history="1">
        <w:r w:rsidR="00E4645E" w:rsidRPr="000731ED">
          <w:rPr>
            <w:rStyle w:val="Hyperlink"/>
            <w:noProof/>
          </w:rPr>
          <w:t>3.4 Lập trình vi xử lý ESP32</w:t>
        </w:r>
        <w:r w:rsidR="00E4645E">
          <w:rPr>
            <w:noProof/>
            <w:webHidden/>
          </w:rPr>
          <w:tab/>
        </w:r>
        <w:r w:rsidR="00E4645E">
          <w:rPr>
            <w:noProof/>
            <w:webHidden/>
          </w:rPr>
          <w:fldChar w:fldCharType="begin"/>
        </w:r>
        <w:r w:rsidR="00E4645E">
          <w:rPr>
            <w:noProof/>
            <w:webHidden/>
          </w:rPr>
          <w:instrText xml:space="preserve"> PAGEREF _Toc104674883 \h </w:instrText>
        </w:r>
        <w:r w:rsidR="00E4645E">
          <w:rPr>
            <w:noProof/>
            <w:webHidden/>
          </w:rPr>
        </w:r>
        <w:r w:rsidR="00E4645E">
          <w:rPr>
            <w:noProof/>
            <w:webHidden/>
          </w:rPr>
          <w:fldChar w:fldCharType="separate"/>
        </w:r>
        <w:r w:rsidR="00686385">
          <w:rPr>
            <w:noProof/>
            <w:webHidden/>
          </w:rPr>
          <w:t>34</w:t>
        </w:r>
        <w:r w:rsidR="00E4645E">
          <w:rPr>
            <w:noProof/>
            <w:webHidden/>
          </w:rPr>
          <w:fldChar w:fldCharType="end"/>
        </w:r>
      </w:hyperlink>
    </w:p>
    <w:p w14:paraId="3652AA38" w14:textId="2FDB3476"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84" w:history="1">
        <w:r w:rsidR="00E4645E" w:rsidRPr="000731ED">
          <w:rPr>
            <w:rStyle w:val="Hyperlink"/>
            <w:noProof/>
          </w:rPr>
          <w:t>3.4.1 Các thư viện được sử dụng</w:t>
        </w:r>
        <w:r w:rsidR="00E4645E">
          <w:rPr>
            <w:noProof/>
            <w:webHidden/>
          </w:rPr>
          <w:tab/>
        </w:r>
        <w:r w:rsidR="00E4645E">
          <w:rPr>
            <w:noProof/>
            <w:webHidden/>
          </w:rPr>
          <w:fldChar w:fldCharType="begin"/>
        </w:r>
        <w:r w:rsidR="00E4645E">
          <w:rPr>
            <w:noProof/>
            <w:webHidden/>
          </w:rPr>
          <w:instrText xml:space="preserve"> PAGEREF _Toc104674884 \h </w:instrText>
        </w:r>
        <w:r w:rsidR="00E4645E">
          <w:rPr>
            <w:noProof/>
            <w:webHidden/>
          </w:rPr>
        </w:r>
        <w:r w:rsidR="00E4645E">
          <w:rPr>
            <w:noProof/>
            <w:webHidden/>
          </w:rPr>
          <w:fldChar w:fldCharType="separate"/>
        </w:r>
        <w:r w:rsidR="00686385">
          <w:rPr>
            <w:noProof/>
            <w:webHidden/>
          </w:rPr>
          <w:t>34</w:t>
        </w:r>
        <w:r w:rsidR="00E4645E">
          <w:rPr>
            <w:noProof/>
            <w:webHidden/>
          </w:rPr>
          <w:fldChar w:fldCharType="end"/>
        </w:r>
      </w:hyperlink>
    </w:p>
    <w:p w14:paraId="1C58F672" w14:textId="18ABCDDB"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85" w:history="1">
        <w:r w:rsidR="00E4645E" w:rsidRPr="000731ED">
          <w:rPr>
            <w:rStyle w:val="Hyperlink"/>
            <w:noProof/>
          </w:rPr>
          <w:t>3.4.2 Xử lý sự kiện nhấn nút</w:t>
        </w:r>
        <w:r w:rsidR="00E4645E">
          <w:rPr>
            <w:noProof/>
            <w:webHidden/>
          </w:rPr>
          <w:tab/>
        </w:r>
        <w:r w:rsidR="00E4645E">
          <w:rPr>
            <w:noProof/>
            <w:webHidden/>
          </w:rPr>
          <w:fldChar w:fldCharType="begin"/>
        </w:r>
        <w:r w:rsidR="00E4645E">
          <w:rPr>
            <w:noProof/>
            <w:webHidden/>
          </w:rPr>
          <w:instrText xml:space="preserve"> PAGEREF _Toc104674885 \h </w:instrText>
        </w:r>
        <w:r w:rsidR="00E4645E">
          <w:rPr>
            <w:noProof/>
            <w:webHidden/>
          </w:rPr>
        </w:r>
        <w:r w:rsidR="00E4645E">
          <w:rPr>
            <w:noProof/>
            <w:webHidden/>
          </w:rPr>
          <w:fldChar w:fldCharType="separate"/>
        </w:r>
        <w:r w:rsidR="00686385">
          <w:rPr>
            <w:noProof/>
            <w:webHidden/>
          </w:rPr>
          <w:t>34</w:t>
        </w:r>
        <w:r w:rsidR="00E4645E">
          <w:rPr>
            <w:noProof/>
            <w:webHidden/>
          </w:rPr>
          <w:fldChar w:fldCharType="end"/>
        </w:r>
      </w:hyperlink>
    </w:p>
    <w:p w14:paraId="1BF32D90" w14:textId="7FCF3F48"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86" w:history="1">
        <w:r w:rsidR="00E4645E" w:rsidRPr="000731ED">
          <w:rPr>
            <w:rStyle w:val="Hyperlink"/>
            <w:noProof/>
          </w:rPr>
          <w:t>3.4.3 Xử lý sự kiện nhận về từ MQTT Broker</w:t>
        </w:r>
        <w:r w:rsidR="00E4645E">
          <w:rPr>
            <w:noProof/>
            <w:webHidden/>
          </w:rPr>
          <w:tab/>
        </w:r>
        <w:r w:rsidR="00E4645E">
          <w:rPr>
            <w:noProof/>
            <w:webHidden/>
          </w:rPr>
          <w:fldChar w:fldCharType="begin"/>
        </w:r>
        <w:r w:rsidR="00E4645E">
          <w:rPr>
            <w:noProof/>
            <w:webHidden/>
          </w:rPr>
          <w:instrText xml:space="preserve"> PAGEREF _Toc104674886 \h </w:instrText>
        </w:r>
        <w:r w:rsidR="00E4645E">
          <w:rPr>
            <w:noProof/>
            <w:webHidden/>
          </w:rPr>
        </w:r>
        <w:r w:rsidR="00E4645E">
          <w:rPr>
            <w:noProof/>
            <w:webHidden/>
          </w:rPr>
          <w:fldChar w:fldCharType="separate"/>
        </w:r>
        <w:r w:rsidR="00686385">
          <w:rPr>
            <w:noProof/>
            <w:webHidden/>
          </w:rPr>
          <w:t>35</w:t>
        </w:r>
        <w:r w:rsidR="00E4645E">
          <w:rPr>
            <w:noProof/>
            <w:webHidden/>
          </w:rPr>
          <w:fldChar w:fldCharType="end"/>
        </w:r>
      </w:hyperlink>
    </w:p>
    <w:p w14:paraId="5B279EFD" w14:textId="69DC328F"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87" w:history="1">
        <w:r w:rsidR="00E4645E" w:rsidRPr="000731ED">
          <w:rPr>
            <w:rStyle w:val="Hyperlink"/>
            <w:noProof/>
          </w:rPr>
          <w:t>3.4.4 Xây dựng giao diện Web</w:t>
        </w:r>
        <w:r w:rsidR="00E4645E">
          <w:rPr>
            <w:noProof/>
            <w:webHidden/>
          </w:rPr>
          <w:tab/>
        </w:r>
        <w:r w:rsidR="00E4645E">
          <w:rPr>
            <w:noProof/>
            <w:webHidden/>
          </w:rPr>
          <w:fldChar w:fldCharType="begin"/>
        </w:r>
        <w:r w:rsidR="00E4645E">
          <w:rPr>
            <w:noProof/>
            <w:webHidden/>
          </w:rPr>
          <w:instrText xml:space="preserve"> PAGEREF _Toc104674887 \h </w:instrText>
        </w:r>
        <w:r w:rsidR="00E4645E">
          <w:rPr>
            <w:noProof/>
            <w:webHidden/>
          </w:rPr>
        </w:r>
        <w:r w:rsidR="00E4645E">
          <w:rPr>
            <w:noProof/>
            <w:webHidden/>
          </w:rPr>
          <w:fldChar w:fldCharType="separate"/>
        </w:r>
        <w:r w:rsidR="00686385">
          <w:rPr>
            <w:noProof/>
            <w:webHidden/>
          </w:rPr>
          <w:t>36</w:t>
        </w:r>
        <w:r w:rsidR="00E4645E">
          <w:rPr>
            <w:noProof/>
            <w:webHidden/>
          </w:rPr>
          <w:fldChar w:fldCharType="end"/>
        </w:r>
      </w:hyperlink>
    </w:p>
    <w:p w14:paraId="1A0B3A29" w14:textId="2A89F86E"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88" w:history="1">
        <w:r w:rsidR="00E4645E" w:rsidRPr="000731ED">
          <w:rPr>
            <w:rStyle w:val="Hyperlink"/>
            <w:noProof/>
          </w:rPr>
          <w:t>3.5</w:t>
        </w:r>
        <w:r w:rsidR="00E4645E" w:rsidRPr="000731ED">
          <w:rPr>
            <w:rStyle w:val="Hyperlink"/>
            <w:noProof/>
            <w:lang w:val="vi-VN"/>
          </w:rPr>
          <w:t xml:space="preserve"> Kết quả đạt được</w:t>
        </w:r>
        <w:r w:rsidR="00E4645E">
          <w:rPr>
            <w:noProof/>
            <w:webHidden/>
          </w:rPr>
          <w:tab/>
        </w:r>
        <w:r w:rsidR="00E4645E">
          <w:rPr>
            <w:noProof/>
            <w:webHidden/>
          </w:rPr>
          <w:fldChar w:fldCharType="begin"/>
        </w:r>
        <w:r w:rsidR="00E4645E">
          <w:rPr>
            <w:noProof/>
            <w:webHidden/>
          </w:rPr>
          <w:instrText xml:space="preserve"> PAGEREF _Toc104674888 \h </w:instrText>
        </w:r>
        <w:r w:rsidR="00E4645E">
          <w:rPr>
            <w:noProof/>
            <w:webHidden/>
          </w:rPr>
        </w:r>
        <w:r w:rsidR="00E4645E">
          <w:rPr>
            <w:noProof/>
            <w:webHidden/>
          </w:rPr>
          <w:fldChar w:fldCharType="separate"/>
        </w:r>
        <w:r w:rsidR="00686385">
          <w:rPr>
            <w:noProof/>
            <w:webHidden/>
          </w:rPr>
          <w:t>37</w:t>
        </w:r>
        <w:r w:rsidR="00E4645E">
          <w:rPr>
            <w:noProof/>
            <w:webHidden/>
          </w:rPr>
          <w:fldChar w:fldCharType="end"/>
        </w:r>
      </w:hyperlink>
    </w:p>
    <w:p w14:paraId="3BC3001A" w14:textId="62409874"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89" w:history="1">
        <w:r w:rsidR="00E4645E" w:rsidRPr="000731ED">
          <w:rPr>
            <w:rStyle w:val="Hyperlink"/>
            <w:noProof/>
          </w:rPr>
          <w:t>3.5.1</w:t>
        </w:r>
        <w:r w:rsidR="00E4645E" w:rsidRPr="000731ED">
          <w:rPr>
            <w:rStyle w:val="Hyperlink"/>
            <w:noProof/>
            <w:lang w:val="vi-VN"/>
          </w:rPr>
          <w:t xml:space="preserve"> Mạch sau khi lắp ráp</w:t>
        </w:r>
        <w:r w:rsidR="00E4645E">
          <w:rPr>
            <w:noProof/>
            <w:webHidden/>
          </w:rPr>
          <w:tab/>
        </w:r>
        <w:r w:rsidR="00E4645E">
          <w:rPr>
            <w:noProof/>
            <w:webHidden/>
          </w:rPr>
          <w:fldChar w:fldCharType="begin"/>
        </w:r>
        <w:r w:rsidR="00E4645E">
          <w:rPr>
            <w:noProof/>
            <w:webHidden/>
          </w:rPr>
          <w:instrText xml:space="preserve"> PAGEREF _Toc104674889 \h </w:instrText>
        </w:r>
        <w:r w:rsidR="00E4645E">
          <w:rPr>
            <w:noProof/>
            <w:webHidden/>
          </w:rPr>
        </w:r>
        <w:r w:rsidR="00E4645E">
          <w:rPr>
            <w:noProof/>
            <w:webHidden/>
          </w:rPr>
          <w:fldChar w:fldCharType="separate"/>
        </w:r>
        <w:r w:rsidR="00686385">
          <w:rPr>
            <w:noProof/>
            <w:webHidden/>
          </w:rPr>
          <w:t>37</w:t>
        </w:r>
        <w:r w:rsidR="00E4645E">
          <w:rPr>
            <w:noProof/>
            <w:webHidden/>
          </w:rPr>
          <w:fldChar w:fldCharType="end"/>
        </w:r>
      </w:hyperlink>
    </w:p>
    <w:p w14:paraId="42E7AAAE" w14:textId="08E3261D"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90" w:history="1">
        <w:r w:rsidR="00E4645E" w:rsidRPr="000731ED">
          <w:rPr>
            <w:rStyle w:val="Hyperlink"/>
            <w:noProof/>
          </w:rPr>
          <w:t>3.5.2 Mô hình sản phẩm</w:t>
        </w:r>
        <w:r w:rsidR="00E4645E">
          <w:rPr>
            <w:noProof/>
            <w:webHidden/>
          </w:rPr>
          <w:tab/>
        </w:r>
        <w:r w:rsidR="00E4645E">
          <w:rPr>
            <w:noProof/>
            <w:webHidden/>
          </w:rPr>
          <w:fldChar w:fldCharType="begin"/>
        </w:r>
        <w:r w:rsidR="00E4645E">
          <w:rPr>
            <w:noProof/>
            <w:webHidden/>
          </w:rPr>
          <w:instrText xml:space="preserve"> PAGEREF _Toc104674890 \h </w:instrText>
        </w:r>
        <w:r w:rsidR="00E4645E">
          <w:rPr>
            <w:noProof/>
            <w:webHidden/>
          </w:rPr>
        </w:r>
        <w:r w:rsidR="00E4645E">
          <w:rPr>
            <w:noProof/>
            <w:webHidden/>
          </w:rPr>
          <w:fldChar w:fldCharType="separate"/>
        </w:r>
        <w:r w:rsidR="00686385">
          <w:rPr>
            <w:noProof/>
            <w:webHidden/>
          </w:rPr>
          <w:t>38</w:t>
        </w:r>
        <w:r w:rsidR="00E4645E">
          <w:rPr>
            <w:noProof/>
            <w:webHidden/>
          </w:rPr>
          <w:fldChar w:fldCharType="end"/>
        </w:r>
      </w:hyperlink>
    </w:p>
    <w:p w14:paraId="4C8BA8C1" w14:textId="2BC22DF5"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91" w:history="1">
        <w:r w:rsidR="00E4645E" w:rsidRPr="000731ED">
          <w:rPr>
            <w:rStyle w:val="Hyperlink"/>
            <w:noProof/>
          </w:rPr>
          <w:t>3.6 Giao diện điều khiển trên Webserver</w:t>
        </w:r>
        <w:r w:rsidR="00E4645E">
          <w:rPr>
            <w:noProof/>
            <w:webHidden/>
          </w:rPr>
          <w:tab/>
        </w:r>
        <w:r w:rsidR="00E4645E">
          <w:rPr>
            <w:noProof/>
            <w:webHidden/>
          </w:rPr>
          <w:fldChar w:fldCharType="begin"/>
        </w:r>
        <w:r w:rsidR="00E4645E">
          <w:rPr>
            <w:noProof/>
            <w:webHidden/>
          </w:rPr>
          <w:instrText xml:space="preserve"> PAGEREF _Toc104674891 \h </w:instrText>
        </w:r>
        <w:r w:rsidR="00E4645E">
          <w:rPr>
            <w:noProof/>
            <w:webHidden/>
          </w:rPr>
        </w:r>
        <w:r w:rsidR="00E4645E">
          <w:rPr>
            <w:noProof/>
            <w:webHidden/>
          </w:rPr>
          <w:fldChar w:fldCharType="separate"/>
        </w:r>
        <w:r w:rsidR="00686385">
          <w:rPr>
            <w:noProof/>
            <w:webHidden/>
          </w:rPr>
          <w:t>38</w:t>
        </w:r>
        <w:r w:rsidR="00E4645E">
          <w:rPr>
            <w:noProof/>
            <w:webHidden/>
          </w:rPr>
          <w:fldChar w:fldCharType="end"/>
        </w:r>
      </w:hyperlink>
    </w:p>
    <w:p w14:paraId="24D5E243" w14:textId="2A604716"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92" w:history="1">
        <w:r w:rsidR="00E4645E" w:rsidRPr="000731ED">
          <w:rPr>
            <w:rStyle w:val="Hyperlink"/>
            <w:noProof/>
          </w:rPr>
          <w:t>3.7 Kết quả thực nghiệm</w:t>
        </w:r>
        <w:r w:rsidR="00E4645E">
          <w:rPr>
            <w:noProof/>
            <w:webHidden/>
          </w:rPr>
          <w:tab/>
        </w:r>
        <w:r w:rsidR="00E4645E">
          <w:rPr>
            <w:noProof/>
            <w:webHidden/>
          </w:rPr>
          <w:fldChar w:fldCharType="begin"/>
        </w:r>
        <w:r w:rsidR="00E4645E">
          <w:rPr>
            <w:noProof/>
            <w:webHidden/>
          </w:rPr>
          <w:instrText xml:space="preserve"> PAGEREF _Toc104674892 \h </w:instrText>
        </w:r>
        <w:r w:rsidR="00E4645E">
          <w:rPr>
            <w:noProof/>
            <w:webHidden/>
          </w:rPr>
        </w:r>
        <w:r w:rsidR="00E4645E">
          <w:rPr>
            <w:noProof/>
            <w:webHidden/>
          </w:rPr>
          <w:fldChar w:fldCharType="separate"/>
        </w:r>
        <w:r w:rsidR="00686385">
          <w:rPr>
            <w:noProof/>
            <w:webHidden/>
          </w:rPr>
          <w:t>39</w:t>
        </w:r>
        <w:r w:rsidR="00E4645E">
          <w:rPr>
            <w:noProof/>
            <w:webHidden/>
          </w:rPr>
          <w:fldChar w:fldCharType="end"/>
        </w:r>
      </w:hyperlink>
    </w:p>
    <w:p w14:paraId="3C55D844" w14:textId="10AB9E2F"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93" w:history="1">
        <w:r w:rsidR="00E4645E" w:rsidRPr="000731ED">
          <w:rPr>
            <w:rStyle w:val="Hyperlink"/>
            <w:noProof/>
          </w:rPr>
          <w:t>3.7.1 Thực nghiệm 1</w:t>
        </w:r>
        <w:r w:rsidR="00E4645E">
          <w:rPr>
            <w:noProof/>
            <w:webHidden/>
          </w:rPr>
          <w:tab/>
        </w:r>
        <w:r w:rsidR="00E4645E">
          <w:rPr>
            <w:noProof/>
            <w:webHidden/>
          </w:rPr>
          <w:fldChar w:fldCharType="begin"/>
        </w:r>
        <w:r w:rsidR="00E4645E">
          <w:rPr>
            <w:noProof/>
            <w:webHidden/>
          </w:rPr>
          <w:instrText xml:space="preserve"> PAGEREF _Toc104674893 \h </w:instrText>
        </w:r>
        <w:r w:rsidR="00E4645E">
          <w:rPr>
            <w:noProof/>
            <w:webHidden/>
          </w:rPr>
        </w:r>
        <w:r w:rsidR="00E4645E">
          <w:rPr>
            <w:noProof/>
            <w:webHidden/>
          </w:rPr>
          <w:fldChar w:fldCharType="separate"/>
        </w:r>
        <w:r w:rsidR="00686385">
          <w:rPr>
            <w:noProof/>
            <w:webHidden/>
          </w:rPr>
          <w:t>39</w:t>
        </w:r>
        <w:r w:rsidR="00E4645E">
          <w:rPr>
            <w:noProof/>
            <w:webHidden/>
          </w:rPr>
          <w:fldChar w:fldCharType="end"/>
        </w:r>
      </w:hyperlink>
    </w:p>
    <w:p w14:paraId="44567DD2" w14:textId="26AB30F0"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94" w:history="1">
        <w:r w:rsidR="00E4645E" w:rsidRPr="000731ED">
          <w:rPr>
            <w:rStyle w:val="Hyperlink"/>
            <w:noProof/>
          </w:rPr>
          <w:t>3.7.2 Thực nghiệm 2</w:t>
        </w:r>
        <w:r w:rsidR="00E4645E">
          <w:rPr>
            <w:noProof/>
            <w:webHidden/>
          </w:rPr>
          <w:tab/>
        </w:r>
        <w:r w:rsidR="00E4645E">
          <w:rPr>
            <w:noProof/>
            <w:webHidden/>
          </w:rPr>
          <w:fldChar w:fldCharType="begin"/>
        </w:r>
        <w:r w:rsidR="00E4645E">
          <w:rPr>
            <w:noProof/>
            <w:webHidden/>
          </w:rPr>
          <w:instrText xml:space="preserve"> PAGEREF _Toc104674894 \h </w:instrText>
        </w:r>
        <w:r w:rsidR="00E4645E">
          <w:rPr>
            <w:noProof/>
            <w:webHidden/>
          </w:rPr>
        </w:r>
        <w:r w:rsidR="00E4645E">
          <w:rPr>
            <w:noProof/>
            <w:webHidden/>
          </w:rPr>
          <w:fldChar w:fldCharType="separate"/>
        </w:r>
        <w:r w:rsidR="00686385">
          <w:rPr>
            <w:noProof/>
            <w:webHidden/>
          </w:rPr>
          <w:t>41</w:t>
        </w:r>
        <w:r w:rsidR="00E4645E">
          <w:rPr>
            <w:noProof/>
            <w:webHidden/>
          </w:rPr>
          <w:fldChar w:fldCharType="end"/>
        </w:r>
      </w:hyperlink>
    </w:p>
    <w:p w14:paraId="4525C851" w14:textId="18C48B0B"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95" w:history="1">
        <w:r w:rsidR="00E4645E" w:rsidRPr="000731ED">
          <w:rPr>
            <w:rStyle w:val="Hyperlink"/>
            <w:noProof/>
          </w:rPr>
          <w:t>3.8 Nhận xét, đánh giá</w:t>
        </w:r>
        <w:r w:rsidR="00E4645E">
          <w:rPr>
            <w:noProof/>
            <w:webHidden/>
          </w:rPr>
          <w:tab/>
        </w:r>
        <w:r w:rsidR="00E4645E">
          <w:rPr>
            <w:noProof/>
            <w:webHidden/>
          </w:rPr>
          <w:fldChar w:fldCharType="begin"/>
        </w:r>
        <w:r w:rsidR="00E4645E">
          <w:rPr>
            <w:noProof/>
            <w:webHidden/>
          </w:rPr>
          <w:instrText xml:space="preserve"> PAGEREF _Toc104674895 \h </w:instrText>
        </w:r>
        <w:r w:rsidR="00E4645E">
          <w:rPr>
            <w:noProof/>
            <w:webHidden/>
          </w:rPr>
        </w:r>
        <w:r w:rsidR="00E4645E">
          <w:rPr>
            <w:noProof/>
            <w:webHidden/>
          </w:rPr>
          <w:fldChar w:fldCharType="separate"/>
        </w:r>
        <w:r w:rsidR="00686385">
          <w:rPr>
            <w:noProof/>
            <w:webHidden/>
          </w:rPr>
          <w:t>44</w:t>
        </w:r>
        <w:r w:rsidR="00E4645E">
          <w:rPr>
            <w:noProof/>
            <w:webHidden/>
          </w:rPr>
          <w:fldChar w:fldCharType="end"/>
        </w:r>
      </w:hyperlink>
    </w:p>
    <w:p w14:paraId="55829BE6" w14:textId="4A2A5B31"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96" w:history="1">
        <w:r w:rsidR="00E4645E" w:rsidRPr="000731ED">
          <w:rPr>
            <w:rStyle w:val="Hyperlink"/>
            <w:noProof/>
          </w:rPr>
          <w:t>3.8.1 Phân tích, giải thích kết quả thực nghiệm</w:t>
        </w:r>
        <w:r w:rsidR="00E4645E">
          <w:rPr>
            <w:noProof/>
            <w:webHidden/>
          </w:rPr>
          <w:tab/>
        </w:r>
        <w:r w:rsidR="00E4645E">
          <w:rPr>
            <w:noProof/>
            <w:webHidden/>
          </w:rPr>
          <w:fldChar w:fldCharType="begin"/>
        </w:r>
        <w:r w:rsidR="00E4645E">
          <w:rPr>
            <w:noProof/>
            <w:webHidden/>
          </w:rPr>
          <w:instrText xml:space="preserve"> PAGEREF _Toc104674896 \h </w:instrText>
        </w:r>
        <w:r w:rsidR="00E4645E">
          <w:rPr>
            <w:noProof/>
            <w:webHidden/>
          </w:rPr>
        </w:r>
        <w:r w:rsidR="00E4645E">
          <w:rPr>
            <w:noProof/>
            <w:webHidden/>
          </w:rPr>
          <w:fldChar w:fldCharType="separate"/>
        </w:r>
        <w:r w:rsidR="00686385">
          <w:rPr>
            <w:noProof/>
            <w:webHidden/>
          </w:rPr>
          <w:t>44</w:t>
        </w:r>
        <w:r w:rsidR="00E4645E">
          <w:rPr>
            <w:noProof/>
            <w:webHidden/>
          </w:rPr>
          <w:fldChar w:fldCharType="end"/>
        </w:r>
      </w:hyperlink>
    </w:p>
    <w:p w14:paraId="0EA3A38B" w14:textId="047ED02A"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97" w:history="1">
        <w:r w:rsidR="00E4645E" w:rsidRPr="000731ED">
          <w:rPr>
            <w:rStyle w:val="Hyperlink"/>
            <w:noProof/>
          </w:rPr>
          <w:t>3.8.2 Tính năng và hiệu quả sử dụng của sản phẩm thiết kế</w:t>
        </w:r>
        <w:r w:rsidR="00E4645E">
          <w:rPr>
            <w:noProof/>
            <w:webHidden/>
          </w:rPr>
          <w:tab/>
        </w:r>
        <w:r w:rsidR="00E4645E">
          <w:rPr>
            <w:noProof/>
            <w:webHidden/>
          </w:rPr>
          <w:fldChar w:fldCharType="begin"/>
        </w:r>
        <w:r w:rsidR="00E4645E">
          <w:rPr>
            <w:noProof/>
            <w:webHidden/>
          </w:rPr>
          <w:instrText xml:space="preserve"> PAGEREF _Toc104674897 \h </w:instrText>
        </w:r>
        <w:r w:rsidR="00E4645E">
          <w:rPr>
            <w:noProof/>
            <w:webHidden/>
          </w:rPr>
        </w:r>
        <w:r w:rsidR="00E4645E">
          <w:rPr>
            <w:noProof/>
            <w:webHidden/>
          </w:rPr>
          <w:fldChar w:fldCharType="separate"/>
        </w:r>
        <w:r w:rsidR="00686385">
          <w:rPr>
            <w:noProof/>
            <w:webHidden/>
          </w:rPr>
          <w:t>44</w:t>
        </w:r>
        <w:r w:rsidR="00E4645E">
          <w:rPr>
            <w:noProof/>
            <w:webHidden/>
          </w:rPr>
          <w:fldChar w:fldCharType="end"/>
        </w:r>
      </w:hyperlink>
    </w:p>
    <w:p w14:paraId="36C5CEEF" w14:textId="45FEAE02" w:rsidR="00E4645E" w:rsidRDefault="00B04888" w:rsidP="00E4645E">
      <w:pPr>
        <w:pStyle w:val="TOC3"/>
        <w:tabs>
          <w:tab w:val="right" w:leader="dot" w:pos="8777"/>
        </w:tabs>
        <w:spacing w:line="360" w:lineRule="auto"/>
        <w:rPr>
          <w:rFonts w:asciiTheme="minorHAnsi" w:eastAsiaTheme="minorEastAsia" w:hAnsiTheme="minorHAnsi"/>
          <w:noProof/>
          <w:sz w:val="22"/>
        </w:rPr>
      </w:pPr>
      <w:hyperlink w:anchor="_Toc104674898" w:history="1">
        <w:r w:rsidR="00E4645E" w:rsidRPr="000731ED">
          <w:rPr>
            <w:rStyle w:val="Hyperlink"/>
            <w:noProof/>
          </w:rPr>
          <w:t>3.8.3 Tính ứng dụng, mức độ an toàn và tác động của sản phẩm thiết kế tới môi trường, kinh tế và xã hội</w:t>
        </w:r>
        <w:r w:rsidR="00E4645E">
          <w:rPr>
            <w:noProof/>
            <w:webHidden/>
          </w:rPr>
          <w:tab/>
        </w:r>
        <w:r w:rsidR="00E4645E">
          <w:rPr>
            <w:noProof/>
            <w:webHidden/>
          </w:rPr>
          <w:fldChar w:fldCharType="begin"/>
        </w:r>
        <w:r w:rsidR="00E4645E">
          <w:rPr>
            <w:noProof/>
            <w:webHidden/>
          </w:rPr>
          <w:instrText xml:space="preserve"> PAGEREF _Toc104674898 \h </w:instrText>
        </w:r>
        <w:r w:rsidR="00E4645E">
          <w:rPr>
            <w:noProof/>
            <w:webHidden/>
          </w:rPr>
        </w:r>
        <w:r w:rsidR="00E4645E">
          <w:rPr>
            <w:noProof/>
            <w:webHidden/>
          </w:rPr>
          <w:fldChar w:fldCharType="separate"/>
        </w:r>
        <w:r w:rsidR="00686385">
          <w:rPr>
            <w:noProof/>
            <w:webHidden/>
          </w:rPr>
          <w:t>44</w:t>
        </w:r>
        <w:r w:rsidR="00E4645E">
          <w:rPr>
            <w:noProof/>
            <w:webHidden/>
          </w:rPr>
          <w:fldChar w:fldCharType="end"/>
        </w:r>
      </w:hyperlink>
    </w:p>
    <w:p w14:paraId="5DA06C95" w14:textId="21750C57"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899" w:history="1">
        <w:r w:rsidR="00E4645E" w:rsidRPr="000731ED">
          <w:rPr>
            <w:rStyle w:val="Hyperlink"/>
            <w:noProof/>
          </w:rPr>
          <w:t>3.9 Kết luận chương 3</w:t>
        </w:r>
        <w:r w:rsidR="00E4645E">
          <w:rPr>
            <w:noProof/>
            <w:webHidden/>
          </w:rPr>
          <w:tab/>
        </w:r>
        <w:r w:rsidR="00E4645E">
          <w:rPr>
            <w:noProof/>
            <w:webHidden/>
          </w:rPr>
          <w:fldChar w:fldCharType="begin"/>
        </w:r>
        <w:r w:rsidR="00E4645E">
          <w:rPr>
            <w:noProof/>
            <w:webHidden/>
          </w:rPr>
          <w:instrText xml:space="preserve"> PAGEREF _Toc104674899 \h </w:instrText>
        </w:r>
        <w:r w:rsidR="00E4645E">
          <w:rPr>
            <w:noProof/>
            <w:webHidden/>
          </w:rPr>
        </w:r>
        <w:r w:rsidR="00E4645E">
          <w:rPr>
            <w:noProof/>
            <w:webHidden/>
          </w:rPr>
          <w:fldChar w:fldCharType="separate"/>
        </w:r>
        <w:r w:rsidR="00686385">
          <w:rPr>
            <w:noProof/>
            <w:webHidden/>
          </w:rPr>
          <w:t>45</w:t>
        </w:r>
        <w:r w:rsidR="00E4645E">
          <w:rPr>
            <w:noProof/>
            <w:webHidden/>
          </w:rPr>
          <w:fldChar w:fldCharType="end"/>
        </w:r>
      </w:hyperlink>
    </w:p>
    <w:p w14:paraId="6E726E16" w14:textId="392BB15E" w:rsidR="00E4645E" w:rsidRDefault="00B04888" w:rsidP="00E4645E">
      <w:pPr>
        <w:pStyle w:val="TOC1"/>
        <w:rPr>
          <w:rFonts w:asciiTheme="minorHAnsi" w:eastAsiaTheme="minorEastAsia" w:hAnsiTheme="minorHAnsi"/>
          <w:sz w:val="22"/>
          <w:lang w:val="en-US"/>
        </w:rPr>
      </w:pPr>
      <w:hyperlink w:anchor="_Toc104674900" w:history="1">
        <w:r w:rsidR="00E4645E" w:rsidRPr="000731ED">
          <w:rPr>
            <w:rStyle w:val="Hyperlink"/>
          </w:rPr>
          <w:t>KẾT LUẬN VÀ HƯỚNG PHÁT TRIỂN</w:t>
        </w:r>
        <w:r w:rsidR="00E4645E">
          <w:rPr>
            <w:webHidden/>
          </w:rPr>
          <w:tab/>
        </w:r>
        <w:r w:rsidR="00E4645E">
          <w:rPr>
            <w:webHidden/>
          </w:rPr>
          <w:fldChar w:fldCharType="begin"/>
        </w:r>
        <w:r w:rsidR="00E4645E">
          <w:rPr>
            <w:webHidden/>
          </w:rPr>
          <w:instrText xml:space="preserve"> PAGEREF _Toc104674900 \h </w:instrText>
        </w:r>
        <w:r w:rsidR="00E4645E">
          <w:rPr>
            <w:webHidden/>
          </w:rPr>
        </w:r>
        <w:r w:rsidR="00E4645E">
          <w:rPr>
            <w:webHidden/>
          </w:rPr>
          <w:fldChar w:fldCharType="separate"/>
        </w:r>
        <w:r w:rsidR="00686385">
          <w:rPr>
            <w:webHidden/>
          </w:rPr>
          <w:t>46</w:t>
        </w:r>
        <w:r w:rsidR="00E4645E">
          <w:rPr>
            <w:webHidden/>
          </w:rPr>
          <w:fldChar w:fldCharType="end"/>
        </w:r>
      </w:hyperlink>
    </w:p>
    <w:p w14:paraId="36F639A7" w14:textId="01A10D79" w:rsidR="00E4645E" w:rsidRDefault="00B04888" w:rsidP="00E4645E">
      <w:pPr>
        <w:pStyle w:val="TOC1"/>
        <w:rPr>
          <w:rFonts w:asciiTheme="minorHAnsi" w:eastAsiaTheme="minorEastAsia" w:hAnsiTheme="minorHAnsi"/>
          <w:sz w:val="22"/>
          <w:lang w:val="en-US"/>
        </w:rPr>
      </w:pPr>
      <w:hyperlink w:anchor="_Toc104674901" w:history="1">
        <w:r w:rsidR="00E4645E" w:rsidRPr="000731ED">
          <w:rPr>
            <w:rStyle w:val="Hyperlink"/>
          </w:rPr>
          <w:t>TÀI LIỆU THAM KHẢO</w:t>
        </w:r>
        <w:r w:rsidR="00E4645E">
          <w:rPr>
            <w:webHidden/>
          </w:rPr>
          <w:tab/>
        </w:r>
        <w:r w:rsidR="00E4645E">
          <w:rPr>
            <w:webHidden/>
          </w:rPr>
          <w:fldChar w:fldCharType="begin"/>
        </w:r>
        <w:r w:rsidR="00E4645E">
          <w:rPr>
            <w:webHidden/>
          </w:rPr>
          <w:instrText xml:space="preserve"> PAGEREF _Toc104674901 \h </w:instrText>
        </w:r>
        <w:r w:rsidR="00E4645E">
          <w:rPr>
            <w:webHidden/>
          </w:rPr>
        </w:r>
        <w:r w:rsidR="00E4645E">
          <w:rPr>
            <w:webHidden/>
          </w:rPr>
          <w:fldChar w:fldCharType="separate"/>
        </w:r>
        <w:r w:rsidR="00686385">
          <w:rPr>
            <w:webHidden/>
          </w:rPr>
          <w:t>48</w:t>
        </w:r>
        <w:r w:rsidR="00E4645E">
          <w:rPr>
            <w:webHidden/>
          </w:rPr>
          <w:fldChar w:fldCharType="end"/>
        </w:r>
      </w:hyperlink>
    </w:p>
    <w:p w14:paraId="1F0E98A8" w14:textId="7FCB3440" w:rsidR="00E4645E" w:rsidRDefault="00B04888" w:rsidP="00E4645E">
      <w:pPr>
        <w:pStyle w:val="TOC1"/>
        <w:rPr>
          <w:rFonts w:asciiTheme="minorHAnsi" w:eastAsiaTheme="minorEastAsia" w:hAnsiTheme="minorHAnsi"/>
          <w:sz w:val="22"/>
          <w:lang w:val="en-US"/>
        </w:rPr>
      </w:pPr>
      <w:hyperlink w:anchor="_Toc104674902" w:history="1">
        <w:r w:rsidR="00E4645E" w:rsidRPr="000731ED">
          <w:rPr>
            <w:rStyle w:val="Hyperlink"/>
            <w:rFonts w:cs="Times New Roman"/>
          </w:rPr>
          <w:t>PHỤ LỤC</w:t>
        </w:r>
        <w:r w:rsidR="00E4645E">
          <w:rPr>
            <w:webHidden/>
          </w:rPr>
          <w:tab/>
        </w:r>
        <w:r w:rsidR="00E4645E">
          <w:rPr>
            <w:webHidden/>
          </w:rPr>
          <w:fldChar w:fldCharType="begin"/>
        </w:r>
        <w:r w:rsidR="00E4645E">
          <w:rPr>
            <w:webHidden/>
          </w:rPr>
          <w:instrText xml:space="preserve"> PAGEREF _Toc104674902 \h </w:instrText>
        </w:r>
        <w:r w:rsidR="00E4645E">
          <w:rPr>
            <w:webHidden/>
          </w:rPr>
        </w:r>
        <w:r w:rsidR="00E4645E">
          <w:rPr>
            <w:webHidden/>
          </w:rPr>
          <w:fldChar w:fldCharType="separate"/>
        </w:r>
        <w:r w:rsidR="00686385">
          <w:rPr>
            <w:webHidden/>
          </w:rPr>
          <w:t>49</w:t>
        </w:r>
        <w:r w:rsidR="00E4645E">
          <w:rPr>
            <w:webHidden/>
          </w:rPr>
          <w:fldChar w:fldCharType="end"/>
        </w:r>
      </w:hyperlink>
    </w:p>
    <w:p w14:paraId="0E032878" w14:textId="4ABDF0D4"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903" w:history="1">
        <w:r w:rsidR="00E4645E" w:rsidRPr="000731ED">
          <w:rPr>
            <w:rStyle w:val="Hyperlink"/>
            <w:noProof/>
          </w:rPr>
          <w:t>HƯỚNG DẪN SỬ DỤNG</w:t>
        </w:r>
        <w:r w:rsidR="00E4645E">
          <w:rPr>
            <w:noProof/>
            <w:webHidden/>
          </w:rPr>
          <w:tab/>
        </w:r>
        <w:r w:rsidR="00E4645E">
          <w:rPr>
            <w:noProof/>
            <w:webHidden/>
          </w:rPr>
          <w:fldChar w:fldCharType="begin"/>
        </w:r>
        <w:r w:rsidR="00E4645E">
          <w:rPr>
            <w:noProof/>
            <w:webHidden/>
          </w:rPr>
          <w:instrText xml:space="preserve"> PAGEREF _Toc104674903 \h </w:instrText>
        </w:r>
        <w:r w:rsidR="00E4645E">
          <w:rPr>
            <w:noProof/>
            <w:webHidden/>
          </w:rPr>
        </w:r>
        <w:r w:rsidR="00E4645E">
          <w:rPr>
            <w:noProof/>
            <w:webHidden/>
          </w:rPr>
          <w:fldChar w:fldCharType="separate"/>
        </w:r>
        <w:r w:rsidR="00686385">
          <w:rPr>
            <w:noProof/>
            <w:webHidden/>
          </w:rPr>
          <w:t>49</w:t>
        </w:r>
        <w:r w:rsidR="00E4645E">
          <w:rPr>
            <w:noProof/>
            <w:webHidden/>
          </w:rPr>
          <w:fldChar w:fldCharType="end"/>
        </w:r>
      </w:hyperlink>
    </w:p>
    <w:p w14:paraId="2A34495B" w14:textId="1CBE8EB9" w:rsidR="00E4645E" w:rsidRDefault="00B04888" w:rsidP="00E4645E">
      <w:pPr>
        <w:pStyle w:val="TOC2"/>
        <w:tabs>
          <w:tab w:val="right" w:leader="dot" w:pos="8777"/>
        </w:tabs>
        <w:spacing w:line="360" w:lineRule="auto"/>
        <w:rPr>
          <w:rFonts w:asciiTheme="minorHAnsi" w:eastAsiaTheme="minorEastAsia" w:hAnsiTheme="minorHAnsi"/>
          <w:noProof/>
          <w:sz w:val="22"/>
        </w:rPr>
      </w:pPr>
      <w:hyperlink w:anchor="_Toc104674904" w:history="1">
        <w:r w:rsidR="00686385" w:rsidRPr="000731ED">
          <w:rPr>
            <w:rStyle w:val="Hyperlink"/>
            <w:noProof/>
            <w:lang w:val="vi-VN"/>
          </w:rPr>
          <w:t>CODE CHƯƠNG TRÌNH</w:t>
        </w:r>
        <w:r w:rsidR="00E4645E">
          <w:rPr>
            <w:noProof/>
            <w:webHidden/>
          </w:rPr>
          <w:tab/>
        </w:r>
        <w:r w:rsidR="00E4645E">
          <w:rPr>
            <w:noProof/>
            <w:webHidden/>
          </w:rPr>
          <w:fldChar w:fldCharType="begin"/>
        </w:r>
        <w:r w:rsidR="00E4645E">
          <w:rPr>
            <w:noProof/>
            <w:webHidden/>
          </w:rPr>
          <w:instrText xml:space="preserve"> PAGEREF _Toc104674904 \h </w:instrText>
        </w:r>
        <w:r w:rsidR="00E4645E">
          <w:rPr>
            <w:noProof/>
            <w:webHidden/>
          </w:rPr>
        </w:r>
        <w:r w:rsidR="00E4645E">
          <w:rPr>
            <w:noProof/>
            <w:webHidden/>
          </w:rPr>
          <w:fldChar w:fldCharType="separate"/>
        </w:r>
        <w:r w:rsidR="00686385">
          <w:rPr>
            <w:noProof/>
            <w:webHidden/>
          </w:rPr>
          <w:t>55</w:t>
        </w:r>
        <w:r w:rsidR="00E4645E">
          <w:rPr>
            <w:noProof/>
            <w:webHidden/>
          </w:rPr>
          <w:fldChar w:fldCharType="end"/>
        </w:r>
      </w:hyperlink>
    </w:p>
    <w:p w14:paraId="37DBA341" w14:textId="5CECDA87" w:rsidR="00B1055C" w:rsidRDefault="007E2028" w:rsidP="00E4645E">
      <w:pPr>
        <w:spacing w:line="360" w:lineRule="auto"/>
        <w:rPr>
          <w:rFonts w:ascii="Times New Roman" w:eastAsiaTheme="majorEastAsia" w:hAnsi="Times New Roman" w:cstheme="majorBidi"/>
          <w:b/>
          <w:caps/>
          <w:sz w:val="28"/>
          <w:szCs w:val="32"/>
        </w:rPr>
      </w:pPr>
      <w:r w:rsidRPr="00DD6AC4">
        <w:fldChar w:fldCharType="end"/>
      </w:r>
      <w:r w:rsidR="00B1055C">
        <w:br w:type="page"/>
      </w:r>
    </w:p>
    <w:p w14:paraId="40EFAAB6" w14:textId="77777777" w:rsidR="002C10C2" w:rsidRDefault="002C10C2" w:rsidP="002C10C2">
      <w:pPr>
        <w:pStyle w:val="Heading1"/>
        <w:numPr>
          <w:ilvl w:val="0"/>
          <w:numId w:val="0"/>
        </w:numPr>
      </w:pPr>
      <w:bookmarkStart w:id="4" w:name="_Toc104674827"/>
      <w:bookmarkStart w:id="5" w:name="_Toc103628912"/>
      <w:bookmarkStart w:id="6" w:name="_Toc104154144"/>
      <w:bookmarkStart w:id="7" w:name="_Toc104154449"/>
      <w:bookmarkStart w:id="8" w:name="_Toc103628911"/>
      <w:r>
        <w:lastRenderedPageBreak/>
        <w:t>DANH MỤC TỪ VIẾT TẮT</w:t>
      </w:r>
      <w:bookmarkEnd w:id="4"/>
    </w:p>
    <w:tbl>
      <w:tblPr>
        <w:tblStyle w:val="TableGrid"/>
        <w:tblW w:w="0" w:type="auto"/>
        <w:tblLook w:val="04A0" w:firstRow="1" w:lastRow="0" w:firstColumn="1" w:lastColumn="0" w:noHBand="0" w:noVBand="1"/>
      </w:tblPr>
      <w:tblGrid>
        <w:gridCol w:w="1555"/>
        <w:gridCol w:w="3827"/>
        <w:gridCol w:w="3395"/>
      </w:tblGrid>
      <w:tr w:rsidR="002C10C2" w14:paraId="2A9683BF" w14:textId="77777777" w:rsidTr="002C10C2">
        <w:tc>
          <w:tcPr>
            <w:tcW w:w="1555" w:type="dxa"/>
            <w:vAlign w:val="center"/>
          </w:tcPr>
          <w:p w14:paraId="02BC51DD" w14:textId="77777777" w:rsidR="002C10C2" w:rsidRPr="002C10C2" w:rsidRDefault="002C10C2" w:rsidP="002C10C2">
            <w:pPr>
              <w:spacing w:line="360" w:lineRule="auto"/>
              <w:jc w:val="center"/>
              <w:rPr>
                <w:rFonts w:ascii="Times New Roman" w:hAnsi="Times New Roman" w:cs="Times New Roman"/>
                <w:b/>
                <w:sz w:val="28"/>
                <w:szCs w:val="28"/>
              </w:rPr>
            </w:pPr>
            <w:r w:rsidRPr="002C10C2">
              <w:rPr>
                <w:rFonts w:ascii="Times New Roman" w:hAnsi="Times New Roman" w:cs="Times New Roman"/>
                <w:b/>
                <w:sz w:val="28"/>
                <w:szCs w:val="28"/>
              </w:rPr>
              <w:t>Từ viết tắt</w:t>
            </w:r>
          </w:p>
        </w:tc>
        <w:tc>
          <w:tcPr>
            <w:tcW w:w="3827" w:type="dxa"/>
            <w:vAlign w:val="center"/>
          </w:tcPr>
          <w:p w14:paraId="0D9D3972" w14:textId="77777777" w:rsidR="002C10C2" w:rsidRPr="002C10C2" w:rsidRDefault="002C10C2" w:rsidP="002C10C2">
            <w:pPr>
              <w:spacing w:line="360" w:lineRule="auto"/>
              <w:jc w:val="center"/>
              <w:rPr>
                <w:rFonts w:ascii="Times New Roman" w:hAnsi="Times New Roman" w:cs="Times New Roman"/>
                <w:b/>
                <w:sz w:val="28"/>
                <w:szCs w:val="28"/>
              </w:rPr>
            </w:pPr>
            <w:r w:rsidRPr="002C10C2">
              <w:rPr>
                <w:rFonts w:ascii="Times New Roman" w:hAnsi="Times New Roman" w:cs="Times New Roman"/>
                <w:b/>
                <w:sz w:val="28"/>
                <w:szCs w:val="28"/>
              </w:rPr>
              <w:t>Từ Tiếng Anh</w:t>
            </w:r>
          </w:p>
        </w:tc>
        <w:tc>
          <w:tcPr>
            <w:tcW w:w="3395" w:type="dxa"/>
            <w:vAlign w:val="center"/>
          </w:tcPr>
          <w:p w14:paraId="63B179B2" w14:textId="77777777" w:rsidR="002C10C2" w:rsidRPr="002C10C2" w:rsidRDefault="002C10C2" w:rsidP="002C10C2">
            <w:pPr>
              <w:spacing w:line="360" w:lineRule="auto"/>
              <w:jc w:val="center"/>
              <w:rPr>
                <w:rFonts w:ascii="Times New Roman" w:hAnsi="Times New Roman" w:cs="Times New Roman"/>
                <w:b/>
                <w:sz w:val="28"/>
                <w:szCs w:val="28"/>
              </w:rPr>
            </w:pPr>
            <w:r w:rsidRPr="002C10C2">
              <w:rPr>
                <w:rFonts w:ascii="Times New Roman" w:hAnsi="Times New Roman" w:cs="Times New Roman"/>
                <w:b/>
                <w:sz w:val="28"/>
                <w:szCs w:val="28"/>
              </w:rPr>
              <w:t>Từ Tiếng Việt</w:t>
            </w:r>
          </w:p>
        </w:tc>
      </w:tr>
      <w:tr w:rsidR="002C10C2" w14:paraId="129F748D" w14:textId="77777777" w:rsidTr="002C10C2">
        <w:tc>
          <w:tcPr>
            <w:tcW w:w="1555" w:type="dxa"/>
            <w:vAlign w:val="center"/>
          </w:tcPr>
          <w:p w14:paraId="6B49074F" w14:textId="77777777" w:rsidR="002C10C2" w:rsidRPr="007B5EA2" w:rsidRDefault="002C10C2" w:rsidP="002C10C2">
            <w:pPr>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MQTT</w:t>
            </w:r>
          </w:p>
        </w:tc>
        <w:tc>
          <w:tcPr>
            <w:tcW w:w="3827" w:type="dxa"/>
            <w:vAlign w:val="center"/>
          </w:tcPr>
          <w:p w14:paraId="6BAA4221" w14:textId="77777777" w:rsidR="002C10C2" w:rsidRPr="007B5EA2" w:rsidRDefault="002C10C2" w:rsidP="002C10C2">
            <w:pPr>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Message Queuing Telemetry Transport</w:t>
            </w:r>
          </w:p>
        </w:tc>
        <w:tc>
          <w:tcPr>
            <w:tcW w:w="3395" w:type="dxa"/>
            <w:vAlign w:val="center"/>
          </w:tcPr>
          <w:p w14:paraId="7DB7E37F" w14:textId="77777777" w:rsidR="002C10C2" w:rsidRPr="007B5EA2" w:rsidRDefault="002C10C2"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G</w:t>
            </w:r>
            <w:r w:rsidRPr="007C5960">
              <w:rPr>
                <w:rFonts w:ascii="Times New Roman" w:hAnsi="Times New Roman" w:cs="Times New Roman"/>
                <w:sz w:val="28"/>
                <w:szCs w:val="28"/>
              </w:rPr>
              <w:t>iao thức truyền thông điệp</w:t>
            </w:r>
          </w:p>
        </w:tc>
      </w:tr>
      <w:tr w:rsidR="002C10C2" w14:paraId="07FA70CC" w14:textId="77777777" w:rsidTr="002C10C2">
        <w:tc>
          <w:tcPr>
            <w:tcW w:w="1555" w:type="dxa"/>
            <w:vAlign w:val="center"/>
          </w:tcPr>
          <w:p w14:paraId="0A4710FB" w14:textId="77777777" w:rsidR="002C10C2" w:rsidRPr="007B5EA2" w:rsidRDefault="002C10C2" w:rsidP="002C10C2">
            <w:pPr>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HTTP</w:t>
            </w:r>
          </w:p>
        </w:tc>
        <w:tc>
          <w:tcPr>
            <w:tcW w:w="3827" w:type="dxa"/>
            <w:vAlign w:val="center"/>
          </w:tcPr>
          <w:p w14:paraId="636312CC" w14:textId="77777777" w:rsidR="002C10C2" w:rsidRPr="007B5EA2" w:rsidRDefault="002C10C2" w:rsidP="002C10C2">
            <w:pPr>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Hyper Text Transfer Protocol</w:t>
            </w:r>
          </w:p>
        </w:tc>
        <w:tc>
          <w:tcPr>
            <w:tcW w:w="3395" w:type="dxa"/>
            <w:vAlign w:val="center"/>
          </w:tcPr>
          <w:p w14:paraId="6AD4FCFD" w14:textId="77777777" w:rsidR="002C10C2" w:rsidRPr="007B5EA2" w:rsidRDefault="002C10C2" w:rsidP="002C10C2">
            <w:pPr>
              <w:spacing w:line="360" w:lineRule="auto"/>
              <w:jc w:val="center"/>
              <w:rPr>
                <w:rFonts w:ascii="Times New Roman" w:hAnsi="Times New Roman" w:cs="Times New Roman"/>
                <w:sz w:val="28"/>
                <w:szCs w:val="28"/>
              </w:rPr>
            </w:pPr>
            <w:r w:rsidRPr="007C5960">
              <w:rPr>
                <w:rFonts w:ascii="Times New Roman" w:hAnsi="Times New Roman" w:cs="Times New Roman"/>
                <w:sz w:val="28"/>
                <w:szCs w:val="28"/>
              </w:rPr>
              <w:t>Giao thức truyền tải siêu văn bả</w:t>
            </w:r>
            <w:r>
              <w:rPr>
                <w:rFonts w:ascii="Times New Roman" w:hAnsi="Times New Roman" w:cs="Times New Roman"/>
                <w:sz w:val="28"/>
                <w:szCs w:val="28"/>
              </w:rPr>
              <w:t>n</w:t>
            </w:r>
          </w:p>
        </w:tc>
      </w:tr>
      <w:tr w:rsidR="002C10C2" w14:paraId="1CD8AC2D" w14:textId="77777777" w:rsidTr="002C10C2">
        <w:trPr>
          <w:trHeight w:val="606"/>
        </w:trPr>
        <w:tc>
          <w:tcPr>
            <w:tcW w:w="1555" w:type="dxa"/>
            <w:vAlign w:val="center"/>
          </w:tcPr>
          <w:p w14:paraId="2DC5F164" w14:textId="77777777" w:rsidR="002C10C2" w:rsidRPr="007B5EA2" w:rsidRDefault="002C10C2" w:rsidP="002C10C2">
            <w:pPr>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MCU</w:t>
            </w:r>
          </w:p>
        </w:tc>
        <w:tc>
          <w:tcPr>
            <w:tcW w:w="3827" w:type="dxa"/>
            <w:vAlign w:val="center"/>
          </w:tcPr>
          <w:p w14:paraId="1DCA5469" w14:textId="77777777" w:rsidR="002C10C2" w:rsidRPr="007B5EA2" w:rsidRDefault="002C10C2" w:rsidP="002C10C2">
            <w:pPr>
              <w:spacing w:line="360" w:lineRule="auto"/>
              <w:jc w:val="center"/>
              <w:rPr>
                <w:rFonts w:ascii="Times New Roman" w:hAnsi="Times New Roman" w:cs="Times New Roman"/>
                <w:sz w:val="28"/>
                <w:szCs w:val="28"/>
              </w:rPr>
            </w:pPr>
            <w:r w:rsidRPr="007B5EA2">
              <w:rPr>
                <w:rFonts w:ascii="Times New Roman" w:hAnsi="Times New Roman" w:cs="Times New Roman"/>
                <w:color w:val="202124"/>
                <w:sz w:val="28"/>
                <w:szCs w:val="28"/>
                <w:shd w:val="clear" w:color="auto" w:fill="FFFFFF"/>
              </w:rPr>
              <w:t>Multipoint Control Unit</w:t>
            </w:r>
          </w:p>
        </w:tc>
        <w:tc>
          <w:tcPr>
            <w:tcW w:w="3395" w:type="dxa"/>
            <w:vAlign w:val="center"/>
          </w:tcPr>
          <w:p w14:paraId="7614F3C4" w14:textId="77777777" w:rsidR="002C10C2" w:rsidRPr="007B5EA2" w:rsidRDefault="002C10C2" w:rsidP="002C10C2">
            <w:pPr>
              <w:spacing w:line="360" w:lineRule="auto"/>
              <w:jc w:val="center"/>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T</w:t>
            </w:r>
            <w:r w:rsidRPr="007C5960">
              <w:rPr>
                <w:rFonts w:ascii="Times New Roman" w:hAnsi="Times New Roman" w:cs="Times New Roman"/>
                <w:color w:val="202124"/>
                <w:sz w:val="28"/>
                <w:szCs w:val="28"/>
                <w:shd w:val="clear" w:color="auto" w:fill="FFFFFF"/>
              </w:rPr>
              <w:t>hiết bị điều khiển đa điểm</w:t>
            </w:r>
          </w:p>
        </w:tc>
      </w:tr>
      <w:tr w:rsidR="002C10C2" w14:paraId="1788C905" w14:textId="77777777" w:rsidTr="002C10C2">
        <w:trPr>
          <w:trHeight w:val="558"/>
        </w:trPr>
        <w:tc>
          <w:tcPr>
            <w:tcW w:w="1555" w:type="dxa"/>
            <w:vAlign w:val="center"/>
          </w:tcPr>
          <w:p w14:paraId="3F520B7F" w14:textId="77777777" w:rsidR="002C10C2" w:rsidRPr="007B5EA2" w:rsidRDefault="002C10C2" w:rsidP="002C10C2">
            <w:pPr>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IoT</w:t>
            </w:r>
          </w:p>
        </w:tc>
        <w:tc>
          <w:tcPr>
            <w:tcW w:w="3827" w:type="dxa"/>
            <w:vAlign w:val="center"/>
          </w:tcPr>
          <w:p w14:paraId="498FD61C" w14:textId="77777777" w:rsidR="002C10C2" w:rsidRPr="007B5EA2" w:rsidRDefault="002C10C2" w:rsidP="002C10C2">
            <w:pPr>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Internet of Things</w:t>
            </w:r>
          </w:p>
        </w:tc>
        <w:tc>
          <w:tcPr>
            <w:tcW w:w="3395" w:type="dxa"/>
            <w:vAlign w:val="center"/>
          </w:tcPr>
          <w:p w14:paraId="2E15DB3F" w14:textId="77777777" w:rsidR="002C10C2" w:rsidRPr="007B5EA2" w:rsidRDefault="002C10C2"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Internet vạn vật</w:t>
            </w:r>
          </w:p>
        </w:tc>
      </w:tr>
      <w:tr w:rsidR="002C10C2" w14:paraId="24D20A02" w14:textId="77777777" w:rsidTr="002C10C2">
        <w:tc>
          <w:tcPr>
            <w:tcW w:w="1555" w:type="dxa"/>
            <w:vAlign w:val="center"/>
          </w:tcPr>
          <w:p w14:paraId="75948314" w14:textId="77777777" w:rsidR="002C10C2" w:rsidRPr="007B5EA2" w:rsidRDefault="002C10C2" w:rsidP="002C10C2">
            <w:pPr>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HTML</w:t>
            </w:r>
          </w:p>
        </w:tc>
        <w:tc>
          <w:tcPr>
            <w:tcW w:w="3827" w:type="dxa"/>
            <w:vAlign w:val="center"/>
          </w:tcPr>
          <w:p w14:paraId="5D75944B" w14:textId="77777777" w:rsidR="002C10C2" w:rsidRPr="007B5EA2" w:rsidRDefault="002C10C2" w:rsidP="002C10C2">
            <w:pPr>
              <w:spacing w:line="360" w:lineRule="auto"/>
              <w:jc w:val="center"/>
              <w:rPr>
                <w:rFonts w:ascii="Times New Roman" w:hAnsi="Times New Roman" w:cs="Times New Roman"/>
                <w:sz w:val="28"/>
                <w:szCs w:val="28"/>
              </w:rPr>
            </w:pPr>
            <w:r w:rsidRPr="007B5EA2">
              <w:rPr>
                <w:rFonts w:ascii="Times New Roman" w:hAnsi="Times New Roman" w:cs="Times New Roman"/>
                <w:color w:val="202124"/>
                <w:sz w:val="28"/>
                <w:szCs w:val="28"/>
                <w:shd w:val="clear" w:color="auto" w:fill="FFFFFF"/>
              </w:rPr>
              <w:t>HyperText Markup Language</w:t>
            </w:r>
          </w:p>
        </w:tc>
        <w:tc>
          <w:tcPr>
            <w:tcW w:w="3395" w:type="dxa"/>
            <w:vAlign w:val="center"/>
          </w:tcPr>
          <w:p w14:paraId="02C6EF2C" w14:textId="77777777" w:rsidR="002C10C2" w:rsidRPr="007B5EA2" w:rsidRDefault="002C10C2" w:rsidP="002C10C2">
            <w:pPr>
              <w:spacing w:line="360" w:lineRule="auto"/>
              <w:jc w:val="center"/>
              <w:rPr>
                <w:rFonts w:ascii="Times New Roman" w:hAnsi="Times New Roman" w:cs="Times New Roman"/>
                <w:color w:val="202124"/>
                <w:sz w:val="28"/>
                <w:szCs w:val="28"/>
                <w:shd w:val="clear" w:color="auto" w:fill="FFFFFF"/>
              </w:rPr>
            </w:pPr>
            <w:r w:rsidRPr="007C5960">
              <w:rPr>
                <w:rFonts w:ascii="Times New Roman" w:hAnsi="Times New Roman" w:cs="Times New Roman"/>
                <w:color w:val="202124"/>
                <w:sz w:val="28"/>
                <w:szCs w:val="28"/>
                <w:shd w:val="clear" w:color="auto" w:fill="FFFFFF"/>
              </w:rPr>
              <w:t>Ngôn ngữ Đánh dấu Siêu văn bản</w:t>
            </w:r>
          </w:p>
        </w:tc>
      </w:tr>
      <w:tr w:rsidR="002C10C2" w14:paraId="00CBF7BC" w14:textId="77777777" w:rsidTr="002C10C2">
        <w:trPr>
          <w:trHeight w:val="722"/>
        </w:trPr>
        <w:tc>
          <w:tcPr>
            <w:tcW w:w="1555" w:type="dxa"/>
            <w:vAlign w:val="center"/>
          </w:tcPr>
          <w:p w14:paraId="28D6A9D9" w14:textId="77777777" w:rsidR="002C10C2" w:rsidRPr="007B5EA2" w:rsidRDefault="002C10C2" w:rsidP="002C10C2">
            <w:pPr>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CSS</w:t>
            </w:r>
          </w:p>
        </w:tc>
        <w:tc>
          <w:tcPr>
            <w:tcW w:w="3827" w:type="dxa"/>
            <w:vAlign w:val="center"/>
          </w:tcPr>
          <w:p w14:paraId="4E3EC060" w14:textId="77777777" w:rsidR="002C10C2" w:rsidRPr="007B5EA2" w:rsidRDefault="002C10C2" w:rsidP="002C10C2">
            <w:pPr>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Cascading Style Sheets</w:t>
            </w:r>
          </w:p>
        </w:tc>
        <w:tc>
          <w:tcPr>
            <w:tcW w:w="3395" w:type="dxa"/>
            <w:vAlign w:val="center"/>
          </w:tcPr>
          <w:p w14:paraId="5866F4D8" w14:textId="2880661C" w:rsidR="002C10C2" w:rsidRPr="007B5EA2" w:rsidRDefault="002C10C2"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T</w:t>
            </w:r>
            <w:r w:rsidRPr="007C5960">
              <w:rPr>
                <w:rFonts w:ascii="Times New Roman" w:hAnsi="Times New Roman" w:cs="Times New Roman"/>
                <w:sz w:val="28"/>
                <w:szCs w:val="28"/>
              </w:rPr>
              <w:t>ập tin định dạng theo tầng</w:t>
            </w:r>
          </w:p>
        </w:tc>
      </w:tr>
      <w:tr w:rsidR="002C10C2" w14:paraId="61741965" w14:textId="77777777" w:rsidTr="002C10C2">
        <w:tc>
          <w:tcPr>
            <w:tcW w:w="1555" w:type="dxa"/>
            <w:vAlign w:val="center"/>
          </w:tcPr>
          <w:p w14:paraId="2BEBA50A" w14:textId="77777777" w:rsidR="002C10C2" w:rsidRPr="007B5EA2" w:rsidRDefault="002C10C2" w:rsidP="002C10C2">
            <w:pPr>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JS</w:t>
            </w:r>
          </w:p>
        </w:tc>
        <w:tc>
          <w:tcPr>
            <w:tcW w:w="3827" w:type="dxa"/>
            <w:vAlign w:val="center"/>
          </w:tcPr>
          <w:p w14:paraId="0A273DE3" w14:textId="77777777" w:rsidR="002C10C2" w:rsidRPr="007B5EA2" w:rsidRDefault="002C10C2" w:rsidP="002C10C2">
            <w:pPr>
              <w:tabs>
                <w:tab w:val="left" w:pos="1280"/>
              </w:tabs>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JavaScripts</w:t>
            </w:r>
          </w:p>
        </w:tc>
        <w:tc>
          <w:tcPr>
            <w:tcW w:w="3395" w:type="dxa"/>
            <w:vAlign w:val="center"/>
          </w:tcPr>
          <w:p w14:paraId="1E7DF6DC" w14:textId="77777777" w:rsidR="002C10C2" w:rsidRPr="007B5EA2" w:rsidRDefault="002C10C2" w:rsidP="002C10C2">
            <w:pPr>
              <w:tabs>
                <w:tab w:val="left" w:pos="1280"/>
              </w:tabs>
              <w:spacing w:line="360" w:lineRule="auto"/>
              <w:jc w:val="center"/>
              <w:rPr>
                <w:rFonts w:ascii="Times New Roman" w:hAnsi="Times New Roman" w:cs="Times New Roman"/>
                <w:sz w:val="28"/>
                <w:szCs w:val="28"/>
              </w:rPr>
            </w:pPr>
            <w:r>
              <w:rPr>
                <w:rFonts w:ascii="Times New Roman" w:hAnsi="Times New Roman" w:cs="Times New Roman"/>
                <w:sz w:val="28"/>
                <w:szCs w:val="28"/>
              </w:rPr>
              <w:t>Ngôn ngữ lập trình Java Script</w:t>
            </w:r>
          </w:p>
        </w:tc>
      </w:tr>
      <w:tr w:rsidR="002C10C2" w14:paraId="1F986D62" w14:textId="77777777" w:rsidTr="002C10C2">
        <w:tc>
          <w:tcPr>
            <w:tcW w:w="1555" w:type="dxa"/>
            <w:vAlign w:val="center"/>
          </w:tcPr>
          <w:p w14:paraId="3DFF141E" w14:textId="77777777" w:rsidR="002C10C2" w:rsidRPr="007B5EA2" w:rsidRDefault="002C10C2" w:rsidP="002C10C2">
            <w:pPr>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IDE</w:t>
            </w:r>
          </w:p>
        </w:tc>
        <w:tc>
          <w:tcPr>
            <w:tcW w:w="3827" w:type="dxa"/>
            <w:vAlign w:val="center"/>
          </w:tcPr>
          <w:p w14:paraId="7DB38B93" w14:textId="77777777" w:rsidR="002C10C2" w:rsidRPr="007B5EA2" w:rsidRDefault="002C10C2" w:rsidP="002C10C2">
            <w:pPr>
              <w:spacing w:line="360" w:lineRule="auto"/>
              <w:jc w:val="center"/>
              <w:rPr>
                <w:rFonts w:ascii="Times New Roman" w:hAnsi="Times New Roman" w:cs="Times New Roman"/>
                <w:sz w:val="28"/>
                <w:szCs w:val="28"/>
              </w:rPr>
            </w:pPr>
            <w:r w:rsidRPr="007B5EA2">
              <w:rPr>
                <w:rFonts w:ascii="Times New Roman" w:hAnsi="Times New Roman" w:cs="Times New Roman"/>
                <w:sz w:val="28"/>
                <w:szCs w:val="28"/>
              </w:rPr>
              <w:t>Integrated Development Environment</w:t>
            </w:r>
          </w:p>
        </w:tc>
        <w:tc>
          <w:tcPr>
            <w:tcW w:w="3395" w:type="dxa"/>
            <w:vAlign w:val="center"/>
          </w:tcPr>
          <w:p w14:paraId="6BFE8DF2" w14:textId="77777777" w:rsidR="002C10C2" w:rsidRPr="007B5EA2" w:rsidRDefault="002C10C2"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Môi trường phát triển tích hợp</w:t>
            </w:r>
          </w:p>
        </w:tc>
      </w:tr>
      <w:tr w:rsidR="00E44D96" w14:paraId="5AF07193" w14:textId="77777777" w:rsidTr="002C10C2">
        <w:tc>
          <w:tcPr>
            <w:tcW w:w="1555" w:type="dxa"/>
            <w:vAlign w:val="center"/>
          </w:tcPr>
          <w:p w14:paraId="77C11A81" w14:textId="53E77AE9" w:rsidR="00E44D96" w:rsidRPr="007B5EA2" w:rsidRDefault="00E44D96"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IEEE</w:t>
            </w:r>
          </w:p>
        </w:tc>
        <w:tc>
          <w:tcPr>
            <w:tcW w:w="3827" w:type="dxa"/>
            <w:vAlign w:val="center"/>
          </w:tcPr>
          <w:p w14:paraId="4622CE2F" w14:textId="368801A9" w:rsidR="00E44D96" w:rsidRPr="007B5EA2" w:rsidRDefault="00C46F07" w:rsidP="002C10C2">
            <w:pPr>
              <w:spacing w:line="360" w:lineRule="auto"/>
              <w:jc w:val="center"/>
              <w:rPr>
                <w:rFonts w:ascii="Times New Roman" w:hAnsi="Times New Roman" w:cs="Times New Roman"/>
                <w:sz w:val="28"/>
                <w:szCs w:val="28"/>
              </w:rPr>
            </w:pPr>
            <w:r w:rsidRPr="00C46F07">
              <w:rPr>
                <w:rFonts w:ascii="Times New Roman" w:hAnsi="Times New Roman" w:cs="Times New Roman"/>
                <w:sz w:val="28"/>
                <w:szCs w:val="28"/>
              </w:rPr>
              <w:t>Institute of Electrical and Electronics Engineers</w:t>
            </w:r>
          </w:p>
        </w:tc>
        <w:tc>
          <w:tcPr>
            <w:tcW w:w="3395" w:type="dxa"/>
            <w:vAlign w:val="center"/>
          </w:tcPr>
          <w:p w14:paraId="404CBCB6" w14:textId="2CD914C2" w:rsidR="00E44D96" w:rsidRDefault="00C46F07" w:rsidP="002C10C2">
            <w:pPr>
              <w:spacing w:line="360" w:lineRule="auto"/>
              <w:jc w:val="center"/>
              <w:rPr>
                <w:rFonts w:ascii="Times New Roman" w:hAnsi="Times New Roman" w:cs="Times New Roman"/>
                <w:sz w:val="28"/>
                <w:szCs w:val="28"/>
              </w:rPr>
            </w:pPr>
            <w:r w:rsidRPr="00C46F07">
              <w:rPr>
                <w:rFonts w:ascii="Times New Roman" w:hAnsi="Times New Roman" w:cs="Times New Roman"/>
                <w:sz w:val="28"/>
                <w:szCs w:val="28"/>
              </w:rPr>
              <w:t>Hội Kỹ sư Điện và Điện tử</w:t>
            </w:r>
          </w:p>
        </w:tc>
      </w:tr>
      <w:tr w:rsidR="00E44D96" w14:paraId="6CD67045" w14:textId="77777777" w:rsidTr="002C10C2">
        <w:tc>
          <w:tcPr>
            <w:tcW w:w="1555" w:type="dxa"/>
            <w:vAlign w:val="center"/>
          </w:tcPr>
          <w:p w14:paraId="2FA1FF34" w14:textId="262EA43E" w:rsidR="00E44D96" w:rsidRDefault="00E44D96"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M2M</w:t>
            </w:r>
          </w:p>
        </w:tc>
        <w:tc>
          <w:tcPr>
            <w:tcW w:w="3827" w:type="dxa"/>
            <w:vAlign w:val="center"/>
          </w:tcPr>
          <w:p w14:paraId="74C82AA8" w14:textId="649AB1FA" w:rsidR="00E44D96" w:rsidRPr="007B5EA2" w:rsidRDefault="00C46F07" w:rsidP="002C10C2">
            <w:pPr>
              <w:spacing w:line="360" w:lineRule="auto"/>
              <w:jc w:val="center"/>
              <w:rPr>
                <w:rFonts w:ascii="Times New Roman" w:hAnsi="Times New Roman" w:cs="Times New Roman"/>
                <w:sz w:val="28"/>
                <w:szCs w:val="28"/>
              </w:rPr>
            </w:pPr>
            <w:r w:rsidRPr="00C46F07">
              <w:rPr>
                <w:rFonts w:ascii="Times New Roman" w:hAnsi="Times New Roman" w:cs="Times New Roman"/>
                <w:sz w:val="28"/>
                <w:szCs w:val="28"/>
              </w:rPr>
              <w:t>Machine</w:t>
            </w:r>
            <w:r>
              <w:rPr>
                <w:rFonts w:ascii="Times New Roman" w:hAnsi="Times New Roman" w:cs="Times New Roman"/>
                <w:sz w:val="28"/>
                <w:szCs w:val="28"/>
              </w:rPr>
              <w:t xml:space="preserve"> – </w:t>
            </w:r>
            <w:r w:rsidRPr="00C46F07">
              <w:rPr>
                <w:rFonts w:ascii="Times New Roman" w:hAnsi="Times New Roman" w:cs="Times New Roman"/>
                <w:sz w:val="28"/>
                <w:szCs w:val="28"/>
              </w:rPr>
              <w:t>to</w:t>
            </w:r>
            <w:r>
              <w:rPr>
                <w:rFonts w:ascii="Times New Roman" w:hAnsi="Times New Roman" w:cs="Times New Roman"/>
                <w:sz w:val="28"/>
                <w:szCs w:val="28"/>
              </w:rPr>
              <w:t xml:space="preserve"> </w:t>
            </w:r>
            <w:r w:rsidRPr="00C46F07">
              <w:rPr>
                <w:rFonts w:ascii="Times New Roman" w:hAnsi="Times New Roman" w:cs="Times New Roman"/>
                <w:sz w:val="28"/>
                <w:szCs w:val="28"/>
              </w:rPr>
              <w:t>-</w:t>
            </w:r>
            <w:r>
              <w:rPr>
                <w:rFonts w:ascii="Times New Roman" w:hAnsi="Times New Roman" w:cs="Times New Roman"/>
                <w:sz w:val="28"/>
                <w:szCs w:val="28"/>
              </w:rPr>
              <w:t xml:space="preserve"> </w:t>
            </w:r>
            <w:r w:rsidRPr="00C46F07">
              <w:rPr>
                <w:rFonts w:ascii="Times New Roman" w:hAnsi="Times New Roman" w:cs="Times New Roman"/>
                <w:sz w:val="28"/>
                <w:szCs w:val="28"/>
              </w:rPr>
              <w:t>Machine</w:t>
            </w:r>
          </w:p>
        </w:tc>
        <w:tc>
          <w:tcPr>
            <w:tcW w:w="3395" w:type="dxa"/>
            <w:vAlign w:val="center"/>
          </w:tcPr>
          <w:p w14:paraId="3E1954C9" w14:textId="1F19A9AE" w:rsidR="00E44D96" w:rsidRDefault="00C46F07"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Tương tác giữa máy với máy</w:t>
            </w:r>
          </w:p>
        </w:tc>
      </w:tr>
      <w:tr w:rsidR="00E44D96" w14:paraId="458A8DBB" w14:textId="77777777" w:rsidTr="002C10C2">
        <w:tc>
          <w:tcPr>
            <w:tcW w:w="1555" w:type="dxa"/>
            <w:vAlign w:val="center"/>
          </w:tcPr>
          <w:p w14:paraId="5812CC09" w14:textId="29E53061" w:rsidR="00E44D96" w:rsidRDefault="00A757A6"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TCP</w:t>
            </w:r>
          </w:p>
        </w:tc>
        <w:tc>
          <w:tcPr>
            <w:tcW w:w="3827" w:type="dxa"/>
            <w:vAlign w:val="center"/>
          </w:tcPr>
          <w:p w14:paraId="642A49B6" w14:textId="6FA02FC8" w:rsidR="00E44D96" w:rsidRPr="007B5EA2" w:rsidRDefault="00C46F07" w:rsidP="002C10C2">
            <w:pPr>
              <w:spacing w:line="360" w:lineRule="auto"/>
              <w:jc w:val="center"/>
              <w:rPr>
                <w:rFonts w:ascii="Times New Roman" w:hAnsi="Times New Roman" w:cs="Times New Roman"/>
                <w:sz w:val="28"/>
                <w:szCs w:val="28"/>
              </w:rPr>
            </w:pPr>
            <w:r w:rsidRPr="00C46F07">
              <w:rPr>
                <w:rFonts w:ascii="Times New Roman" w:hAnsi="Times New Roman" w:cs="Times New Roman"/>
                <w:sz w:val="28"/>
                <w:szCs w:val="28"/>
              </w:rPr>
              <w:t>Transmission Control Protocol</w:t>
            </w:r>
          </w:p>
        </w:tc>
        <w:tc>
          <w:tcPr>
            <w:tcW w:w="3395" w:type="dxa"/>
            <w:vAlign w:val="center"/>
          </w:tcPr>
          <w:p w14:paraId="455AC028" w14:textId="370BDDE7" w:rsidR="00E44D96" w:rsidRDefault="00C46F07" w:rsidP="002C10C2">
            <w:pPr>
              <w:spacing w:line="360" w:lineRule="auto"/>
              <w:jc w:val="center"/>
              <w:rPr>
                <w:rFonts w:ascii="Times New Roman" w:hAnsi="Times New Roman" w:cs="Times New Roman"/>
                <w:sz w:val="28"/>
                <w:szCs w:val="28"/>
              </w:rPr>
            </w:pPr>
            <w:r w:rsidRPr="00C46F07">
              <w:rPr>
                <w:rFonts w:ascii="Times New Roman" w:hAnsi="Times New Roman" w:cs="Times New Roman"/>
                <w:sz w:val="28"/>
                <w:szCs w:val="28"/>
              </w:rPr>
              <w:t>Giao thức điều khiển truyền dẫn</w:t>
            </w:r>
          </w:p>
        </w:tc>
      </w:tr>
      <w:tr w:rsidR="00A757A6" w14:paraId="7CF9632B" w14:textId="77777777" w:rsidTr="002C10C2">
        <w:tc>
          <w:tcPr>
            <w:tcW w:w="1555" w:type="dxa"/>
            <w:vAlign w:val="center"/>
          </w:tcPr>
          <w:p w14:paraId="741467AB" w14:textId="7C2B8209" w:rsidR="00A757A6" w:rsidRDefault="00A757A6"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IP</w:t>
            </w:r>
          </w:p>
        </w:tc>
        <w:tc>
          <w:tcPr>
            <w:tcW w:w="3827" w:type="dxa"/>
            <w:vAlign w:val="center"/>
          </w:tcPr>
          <w:p w14:paraId="4DD9F49F" w14:textId="34278322" w:rsidR="00A757A6" w:rsidRPr="007B5EA2" w:rsidRDefault="00C46F07" w:rsidP="002C10C2">
            <w:pPr>
              <w:spacing w:line="360" w:lineRule="auto"/>
              <w:jc w:val="center"/>
              <w:rPr>
                <w:rFonts w:ascii="Times New Roman" w:hAnsi="Times New Roman" w:cs="Times New Roman"/>
                <w:sz w:val="28"/>
                <w:szCs w:val="28"/>
              </w:rPr>
            </w:pPr>
            <w:r w:rsidRPr="00C46F07">
              <w:rPr>
                <w:rFonts w:ascii="Times New Roman" w:hAnsi="Times New Roman" w:cs="Times New Roman"/>
                <w:sz w:val="28"/>
                <w:szCs w:val="28"/>
              </w:rPr>
              <w:t>Internet Protocol</w:t>
            </w:r>
          </w:p>
        </w:tc>
        <w:tc>
          <w:tcPr>
            <w:tcW w:w="3395" w:type="dxa"/>
            <w:vAlign w:val="center"/>
          </w:tcPr>
          <w:p w14:paraId="3D8A4803" w14:textId="1C95AA1C" w:rsidR="00A757A6" w:rsidRDefault="00C46F07"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Giao thức mạng</w:t>
            </w:r>
          </w:p>
        </w:tc>
      </w:tr>
      <w:tr w:rsidR="00AC073D" w14:paraId="468E8029" w14:textId="77777777" w:rsidTr="002C10C2">
        <w:tc>
          <w:tcPr>
            <w:tcW w:w="1555" w:type="dxa"/>
            <w:vAlign w:val="center"/>
          </w:tcPr>
          <w:p w14:paraId="4DCB7888" w14:textId="4DFE1F46" w:rsidR="00AC073D" w:rsidRDefault="00AC073D"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PWM</w:t>
            </w:r>
          </w:p>
        </w:tc>
        <w:tc>
          <w:tcPr>
            <w:tcW w:w="3827" w:type="dxa"/>
            <w:vAlign w:val="center"/>
          </w:tcPr>
          <w:p w14:paraId="11DBC709" w14:textId="1B5E6F33" w:rsidR="00AC073D" w:rsidRPr="007B5EA2" w:rsidRDefault="00C46F07" w:rsidP="002C10C2">
            <w:pPr>
              <w:spacing w:line="360" w:lineRule="auto"/>
              <w:jc w:val="center"/>
              <w:rPr>
                <w:rFonts w:ascii="Times New Roman" w:hAnsi="Times New Roman" w:cs="Times New Roman"/>
                <w:sz w:val="28"/>
                <w:szCs w:val="28"/>
              </w:rPr>
            </w:pPr>
            <w:r w:rsidRPr="00C46F07">
              <w:rPr>
                <w:rFonts w:ascii="Times New Roman" w:hAnsi="Times New Roman" w:cs="Times New Roman"/>
                <w:sz w:val="28"/>
                <w:szCs w:val="28"/>
              </w:rPr>
              <w:t>Pulse Width Modulation</w:t>
            </w:r>
          </w:p>
        </w:tc>
        <w:tc>
          <w:tcPr>
            <w:tcW w:w="3395" w:type="dxa"/>
            <w:vAlign w:val="center"/>
          </w:tcPr>
          <w:p w14:paraId="376F5EA4" w14:textId="3C22558D" w:rsidR="00AC073D" w:rsidRDefault="00C46F07"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Điều chế độ rộng xung</w:t>
            </w:r>
          </w:p>
        </w:tc>
      </w:tr>
      <w:tr w:rsidR="00AC073D" w14:paraId="0913C6DD" w14:textId="77777777" w:rsidTr="002C10C2">
        <w:tc>
          <w:tcPr>
            <w:tcW w:w="1555" w:type="dxa"/>
            <w:vAlign w:val="center"/>
          </w:tcPr>
          <w:p w14:paraId="652EE57A" w14:textId="0094ADBB" w:rsidR="00AC073D" w:rsidRDefault="00AC073D"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UART</w:t>
            </w:r>
          </w:p>
        </w:tc>
        <w:tc>
          <w:tcPr>
            <w:tcW w:w="3827" w:type="dxa"/>
            <w:vAlign w:val="center"/>
          </w:tcPr>
          <w:p w14:paraId="53267015" w14:textId="7E7C4A88" w:rsidR="00AC073D" w:rsidRPr="007B5EA2" w:rsidRDefault="00C46F07" w:rsidP="002C10C2">
            <w:pPr>
              <w:spacing w:line="360" w:lineRule="auto"/>
              <w:jc w:val="center"/>
              <w:rPr>
                <w:rFonts w:ascii="Times New Roman" w:hAnsi="Times New Roman" w:cs="Times New Roman"/>
                <w:sz w:val="28"/>
                <w:szCs w:val="28"/>
              </w:rPr>
            </w:pPr>
            <w:r w:rsidRPr="00C46F07">
              <w:rPr>
                <w:rFonts w:ascii="Times New Roman" w:hAnsi="Times New Roman" w:cs="Times New Roman"/>
                <w:sz w:val="28"/>
                <w:szCs w:val="28"/>
              </w:rPr>
              <w:t>Universal Asynchronous Receiver / Transmitte</w:t>
            </w:r>
          </w:p>
        </w:tc>
        <w:tc>
          <w:tcPr>
            <w:tcW w:w="3395" w:type="dxa"/>
            <w:vAlign w:val="center"/>
          </w:tcPr>
          <w:p w14:paraId="04A6ABA7" w14:textId="552034A0" w:rsidR="00AC073D" w:rsidRDefault="00C46F07" w:rsidP="002C10C2">
            <w:pPr>
              <w:spacing w:line="360" w:lineRule="auto"/>
              <w:jc w:val="center"/>
              <w:rPr>
                <w:rFonts w:ascii="Times New Roman" w:hAnsi="Times New Roman" w:cs="Times New Roman"/>
                <w:sz w:val="28"/>
                <w:szCs w:val="28"/>
              </w:rPr>
            </w:pPr>
            <w:r w:rsidRPr="00C46F07">
              <w:rPr>
                <w:rFonts w:ascii="Times New Roman" w:hAnsi="Times New Roman" w:cs="Times New Roman"/>
                <w:sz w:val="28"/>
                <w:szCs w:val="28"/>
              </w:rPr>
              <w:t>Bộ thu / phát không đồng bộ đa năng</w:t>
            </w:r>
          </w:p>
        </w:tc>
      </w:tr>
      <w:tr w:rsidR="00AC073D" w14:paraId="686ABA24" w14:textId="77777777" w:rsidTr="002C10C2">
        <w:tc>
          <w:tcPr>
            <w:tcW w:w="1555" w:type="dxa"/>
            <w:vAlign w:val="center"/>
          </w:tcPr>
          <w:p w14:paraId="776CB540" w14:textId="34F7A1FB" w:rsidR="00AC073D" w:rsidRDefault="00AC073D"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SPI</w:t>
            </w:r>
          </w:p>
        </w:tc>
        <w:tc>
          <w:tcPr>
            <w:tcW w:w="3827" w:type="dxa"/>
            <w:vAlign w:val="center"/>
          </w:tcPr>
          <w:p w14:paraId="20723FA7" w14:textId="70EBFC5D" w:rsidR="00AC073D" w:rsidRPr="007B5EA2" w:rsidRDefault="00C46F07" w:rsidP="002C10C2">
            <w:pPr>
              <w:spacing w:line="360" w:lineRule="auto"/>
              <w:jc w:val="center"/>
              <w:rPr>
                <w:rFonts w:ascii="Times New Roman" w:hAnsi="Times New Roman" w:cs="Times New Roman"/>
                <w:sz w:val="28"/>
                <w:szCs w:val="28"/>
              </w:rPr>
            </w:pPr>
            <w:r w:rsidRPr="00C46F07">
              <w:rPr>
                <w:rFonts w:ascii="Times New Roman" w:hAnsi="Times New Roman" w:cs="Times New Roman"/>
                <w:sz w:val="28"/>
                <w:szCs w:val="28"/>
              </w:rPr>
              <w:t>Serial Peripheral Interface</w:t>
            </w:r>
          </w:p>
        </w:tc>
        <w:tc>
          <w:tcPr>
            <w:tcW w:w="3395" w:type="dxa"/>
            <w:vAlign w:val="center"/>
          </w:tcPr>
          <w:p w14:paraId="5A00B69E" w14:textId="693C3F28" w:rsidR="00AC073D" w:rsidRDefault="00C46F07"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Giao diện ngoại vi nối tiếp</w:t>
            </w:r>
          </w:p>
        </w:tc>
      </w:tr>
      <w:tr w:rsidR="00AC073D" w14:paraId="3408F391" w14:textId="77777777" w:rsidTr="002C10C2">
        <w:tc>
          <w:tcPr>
            <w:tcW w:w="1555" w:type="dxa"/>
            <w:vAlign w:val="center"/>
          </w:tcPr>
          <w:p w14:paraId="51D1238D" w14:textId="6B907084" w:rsidR="00AC073D" w:rsidRDefault="00AC073D"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IDE</w:t>
            </w:r>
          </w:p>
        </w:tc>
        <w:tc>
          <w:tcPr>
            <w:tcW w:w="3827" w:type="dxa"/>
            <w:vAlign w:val="center"/>
          </w:tcPr>
          <w:p w14:paraId="5F4DB774" w14:textId="742258BE" w:rsidR="00AC073D" w:rsidRPr="007B5EA2" w:rsidRDefault="00C46F07" w:rsidP="002C10C2">
            <w:pPr>
              <w:spacing w:line="360" w:lineRule="auto"/>
              <w:jc w:val="center"/>
              <w:rPr>
                <w:rFonts w:ascii="Times New Roman" w:hAnsi="Times New Roman" w:cs="Times New Roman"/>
                <w:sz w:val="28"/>
                <w:szCs w:val="28"/>
              </w:rPr>
            </w:pPr>
            <w:r w:rsidRPr="00C46F07">
              <w:rPr>
                <w:rFonts w:ascii="Times New Roman" w:hAnsi="Times New Roman" w:cs="Times New Roman"/>
                <w:sz w:val="28"/>
                <w:szCs w:val="28"/>
              </w:rPr>
              <w:t>Integrated Development Environment</w:t>
            </w:r>
          </w:p>
        </w:tc>
        <w:tc>
          <w:tcPr>
            <w:tcW w:w="3395" w:type="dxa"/>
            <w:vAlign w:val="center"/>
          </w:tcPr>
          <w:p w14:paraId="4383D82C" w14:textId="057FF2A0" w:rsidR="00AC073D" w:rsidRDefault="00C46F07"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Môi trường phát triển tích hợp</w:t>
            </w:r>
          </w:p>
        </w:tc>
      </w:tr>
      <w:tr w:rsidR="00C46F07" w14:paraId="0CBD1FF6" w14:textId="77777777" w:rsidTr="002C10C2">
        <w:tc>
          <w:tcPr>
            <w:tcW w:w="1555" w:type="dxa"/>
            <w:vAlign w:val="center"/>
          </w:tcPr>
          <w:p w14:paraId="050E93A2" w14:textId="3590B972" w:rsidR="00C46F07" w:rsidRDefault="00C46F07"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GPIO</w:t>
            </w:r>
          </w:p>
        </w:tc>
        <w:tc>
          <w:tcPr>
            <w:tcW w:w="3827" w:type="dxa"/>
            <w:vAlign w:val="center"/>
          </w:tcPr>
          <w:p w14:paraId="1B424F6C" w14:textId="08023A27" w:rsidR="00C46F07" w:rsidRPr="00C46F07" w:rsidRDefault="00C46F07" w:rsidP="002C10C2">
            <w:pPr>
              <w:spacing w:line="360" w:lineRule="auto"/>
              <w:jc w:val="center"/>
              <w:rPr>
                <w:rFonts w:ascii="Times New Roman" w:hAnsi="Times New Roman" w:cs="Times New Roman"/>
                <w:sz w:val="28"/>
                <w:szCs w:val="28"/>
              </w:rPr>
            </w:pPr>
            <w:r w:rsidRPr="00C46F07">
              <w:rPr>
                <w:rFonts w:ascii="Times New Roman" w:hAnsi="Times New Roman" w:cs="Times New Roman"/>
                <w:sz w:val="28"/>
                <w:szCs w:val="28"/>
              </w:rPr>
              <w:t>General Purpose Input Output</w:t>
            </w:r>
          </w:p>
        </w:tc>
        <w:tc>
          <w:tcPr>
            <w:tcW w:w="3395" w:type="dxa"/>
            <w:vAlign w:val="center"/>
          </w:tcPr>
          <w:p w14:paraId="59EDA418" w14:textId="1265AB1B" w:rsidR="00C46F07" w:rsidRDefault="00C46F07"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Bộ mở rộng cổng</w:t>
            </w:r>
          </w:p>
        </w:tc>
      </w:tr>
      <w:tr w:rsidR="00C46F07" w14:paraId="211E75E9" w14:textId="77777777" w:rsidTr="002C10C2">
        <w:tc>
          <w:tcPr>
            <w:tcW w:w="1555" w:type="dxa"/>
            <w:vAlign w:val="center"/>
          </w:tcPr>
          <w:p w14:paraId="6BC6A178" w14:textId="7865101E" w:rsidR="00C46F07" w:rsidRDefault="00C46F07"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VCC</w:t>
            </w:r>
          </w:p>
        </w:tc>
        <w:tc>
          <w:tcPr>
            <w:tcW w:w="3827" w:type="dxa"/>
            <w:vAlign w:val="center"/>
          </w:tcPr>
          <w:p w14:paraId="3E2D6A69" w14:textId="777E30B2" w:rsidR="00C46F07" w:rsidRPr="00C46F07" w:rsidRDefault="00C46F07"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Common colector</w:t>
            </w:r>
          </w:p>
        </w:tc>
        <w:tc>
          <w:tcPr>
            <w:tcW w:w="3395" w:type="dxa"/>
            <w:vAlign w:val="center"/>
          </w:tcPr>
          <w:p w14:paraId="6F5814AF" w14:textId="6EA2DE16" w:rsidR="00C46F07" w:rsidRDefault="00D424C6"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Điểm nối nguồn</w:t>
            </w:r>
          </w:p>
        </w:tc>
      </w:tr>
      <w:tr w:rsidR="00D424C6" w14:paraId="49ED7ABB" w14:textId="77777777" w:rsidTr="002C10C2">
        <w:tc>
          <w:tcPr>
            <w:tcW w:w="1555" w:type="dxa"/>
            <w:vAlign w:val="center"/>
          </w:tcPr>
          <w:p w14:paraId="7B11CA85" w14:textId="12F55853" w:rsidR="00D424C6" w:rsidRDefault="00D424C6"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GND</w:t>
            </w:r>
          </w:p>
        </w:tc>
        <w:tc>
          <w:tcPr>
            <w:tcW w:w="3827" w:type="dxa"/>
            <w:vAlign w:val="center"/>
          </w:tcPr>
          <w:p w14:paraId="74935C6E" w14:textId="5862511C" w:rsidR="00D424C6" w:rsidRDefault="00D424C6"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Ground</w:t>
            </w:r>
          </w:p>
        </w:tc>
        <w:tc>
          <w:tcPr>
            <w:tcW w:w="3395" w:type="dxa"/>
            <w:vAlign w:val="center"/>
          </w:tcPr>
          <w:p w14:paraId="544DDB93" w14:textId="0ACC5663" w:rsidR="00D424C6" w:rsidRDefault="00D424C6" w:rsidP="002C10C2">
            <w:pPr>
              <w:spacing w:line="360" w:lineRule="auto"/>
              <w:jc w:val="center"/>
              <w:rPr>
                <w:rFonts w:ascii="Times New Roman" w:hAnsi="Times New Roman" w:cs="Times New Roman"/>
                <w:sz w:val="28"/>
                <w:szCs w:val="28"/>
              </w:rPr>
            </w:pPr>
            <w:r>
              <w:rPr>
                <w:rFonts w:ascii="Times New Roman" w:hAnsi="Times New Roman" w:cs="Times New Roman"/>
                <w:sz w:val="28"/>
                <w:szCs w:val="28"/>
              </w:rPr>
              <w:t>Điểm nối đất</w:t>
            </w:r>
          </w:p>
        </w:tc>
      </w:tr>
    </w:tbl>
    <w:p w14:paraId="3CFB590B" w14:textId="52487650" w:rsidR="002C10C2" w:rsidRDefault="002C10C2" w:rsidP="002C10C2">
      <w:pPr>
        <w:pStyle w:val="content"/>
      </w:pPr>
      <w:r>
        <w:br w:type="page"/>
      </w:r>
    </w:p>
    <w:p w14:paraId="6BCAEAB2" w14:textId="77777777" w:rsidR="00CB42B9" w:rsidRPr="00B1055C" w:rsidRDefault="00CB42B9" w:rsidP="00CB42B9">
      <w:pPr>
        <w:pStyle w:val="Heading1"/>
        <w:numPr>
          <w:ilvl w:val="0"/>
          <w:numId w:val="0"/>
        </w:numPr>
      </w:pPr>
      <w:bookmarkStart w:id="9" w:name="_Toc104674828"/>
      <w:bookmarkStart w:id="10" w:name="_Toc104154145"/>
      <w:bookmarkStart w:id="11" w:name="_Toc104154450"/>
      <w:bookmarkEnd w:id="5"/>
      <w:bookmarkEnd w:id="6"/>
      <w:bookmarkEnd w:id="7"/>
      <w:r>
        <w:lastRenderedPageBreak/>
        <w:t>DANH MỤC BẢNG BIỂU</w:t>
      </w:r>
      <w:bookmarkEnd w:id="9"/>
    </w:p>
    <w:p w14:paraId="382BBCB5" w14:textId="6CC837C0" w:rsidR="00B516B7" w:rsidRDefault="00B516B7" w:rsidP="00B516B7">
      <w:pPr>
        <w:pStyle w:val="TableofFigures"/>
        <w:tabs>
          <w:tab w:val="right" w:leader="dot" w:pos="8777"/>
        </w:tabs>
        <w:rPr>
          <w:rFonts w:asciiTheme="minorHAnsi" w:eastAsiaTheme="minorEastAsia" w:hAnsiTheme="minorHAnsi"/>
          <w:noProof/>
          <w:sz w:val="22"/>
        </w:rPr>
      </w:pPr>
      <w:r>
        <w:fldChar w:fldCharType="begin"/>
      </w:r>
      <w:r>
        <w:instrText xml:space="preserve"> TOC \h \z \t "Caption" \c </w:instrText>
      </w:r>
      <w:r>
        <w:fldChar w:fldCharType="separate"/>
      </w:r>
    </w:p>
    <w:p w14:paraId="676E59AA" w14:textId="10AA1739" w:rsidR="00B516B7" w:rsidRDefault="00B516B7">
      <w:pPr>
        <w:pStyle w:val="TableofFigures"/>
        <w:tabs>
          <w:tab w:val="right" w:leader="dot" w:pos="8777"/>
        </w:tabs>
        <w:rPr>
          <w:rFonts w:asciiTheme="minorHAnsi" w:eastAsiaTheme="minorEastAsia" w:hAnsiTheme="minorHAnsi"/>
          <w:noProof/>
          <w:sz w:val="22"/>
        </w:rPr>
      </w:pPr>
    </w:p>
    <w:p w14:paraId="0F72B976" w14:textId="6BAE907B" w:rsidR="00B516B7" w:rsidRDefault="00B04888">
      <w:pPr>
        <w:pStyle w:val="TableofFigures"/>
        <w:tabs>
          <w:tab w:val="right" w:leader="dot" w:pos="8777"/>
        </w:tabs>
        <w:rPr>
          <w:rFonts w:asciiTheme="minorHAnsi" w:eastAsiaTheme="minorEastAsia" w:hAnsiTheme="minorHAnsi"/>
          <w:noProof/>
          <w:sz w:val="22"/>
        </w:rPr>
      </w:pPr>
      <w:hyperlink w:anchor="_Toc104586704" w:history="1">
        <w:r w:rsidR="00B516B7" w:rsidRPr="00C37DA5">
          <w:rPr>
            <w:rStyle w:val="Hyperlink"/>
            <w:noProof/>
          </w:rPr>
          <w:t>Bảng 3.1: Một số thẻ HTML cơ bản</w:t>
        </w:r>
        <w:r w:rsidR="00B516B7">
          <w:rPr>
            <w:noProof/>
            <w:webHidden/>
          </w:rPr>
          <w:tab/>
        </w:r>
        <w:r w:rsidR="00B516B7">
          <w:rPr>
            <w:noProof/>
            <w:webHidden/>
          </w:rPr>
          <w:fldChar w:fldCharType="begin"/>
        </w:r>
        <w:r w:rsidR="00B516B7">
          <w:rPr>
            <w:noProof/>
            <w:webHidden/>
          </w:rPr>
          <w:instrText xml:space="preserve"> PAGEREF _Toc104586704 \h </w:instrText>
        </w:r>
        <w:r w:rsidR="00B516B7">
          <w:rPr>
            <w:noProof/>
            <w:webHidden/>
          </w:rPr>
        </w:r>
        <w:r w:rsidR="00B516B7">
          <w:rPr>
            <w:noProof/>
            <w:webHidden/>
          </w:rPr>
          <w:fldChar w:fldCharType="separate"/>
        </w:r>
        <w:r w:rsidR="00686385">
          <w:rPr>
            <w:noProof/>
            <w:webHidden/>
          </w:rPr>
          <w:t>36</w:t>
        </w:r>
        <w:r w:rsidR="00B516B7">
          <w:rPr>
            <w:noProof/>
            <w:webHidden/>
          </w:rPr>
          <w:fldChar w:fldCharType="end"/>
        </w:r>
      </w:hyperlink>
    </w:p>
    <w:p w14:paraId="07BBB1F2" w14:textId="728F3C69" w:rsidR="00B516B7" w:rsidRDefault="00B04888">
      <w:pPr>
        <w:pStyle w:val="TableofFigures"/>
        <w:tabs>
          <w:tab w:val="right" w:leader="dot" w:pos="8777"/>
        </w:tabs>
        <w:rPr>
          <w:rFonts w:asciiTheme="minorHAnsi" w:eastAsiaTheme="minorEastAsia" w:hAnsiTheme="minorHAnsi"/>
          <w:noProof/>
          <w:sz w:val="22"/>
        </w:rPr>
      </w:pPr>
      <w:hyperlink w:anchor="_Toc104586710" w:history="1">
        <w:r w:rsidR="00B516B7" w:rsidRPr="00C37DA5">
          <w:rPr>
            <w:rStyle w:val="Hyperlink"/>
            <w:noProof/>
          </w:rPr>
          <w:t>Bảng 3.2: Bật / tắt thiết bị bằng nút nhấn (thực nghiệm 1)</w:t>
        </w:r>
        <w:r w:rsidR="00B516B7">
          <w:rPr>
            <w:noProof/>
            <w:webHidden/>
          </w:rPr>
          <w:tab/>
        </w:r>
        <w:r w:rsidR="00B516B7">
          <w:rPr>
            <w:noProof/>
            <w:webHidden/>
          </w:rPr>
          <w:fldChar w:fldCharType="begin"/>
        </w:r>
        <w:r w:rsidR="00B516B7">
          <w:rPr>
            <w:noProof/>
            <w:webHidden/>
          </w:rPr>
          <w:instrText xml:space="preserve"> PAGEREF _Toc104586710 \h </w:instrText>
        </w:r>
        <w:r w:rsidR="00B516B7">
          <w:rPr>
            <w:noProof/>
            <w:webHidden/>
          </w:rPr>
        </w:r>
        <w:r w:rsidR="00B516B7">
          <w:rPr>
            <w:noProof/>
            <w:webHidden/>
          </w:rPr>
          <w:fldChar w:fldCharType="separate"/>
        </w:r>
        <w:r w:rsidR="00686385">
          <w:rPr>
            <w:noProof/>
            <w:webHidden/>
          </w:rPr>
          <w:t>40</w:t>
        </w:r>
        <w:r w:rsidR="00B516B7">
          <w:rPr>
            <w:noProof/>
            <w:webHidden/>
          </w:rPr>
          <w:fldChar w:fldCharType="end"/>
        </w:r>
      </w:hyperlink>
    </w:p>
    <w:p w14:paraId="71449CE6" w14:textId="7AD1E0A0" w:rsidR="00B516B7" w:rsidRDefault="00B04888">
      <w:pPr>
        <w:pStyle w:val="TableofFigures"/>
        <w:tabs>
          <w:tab w:val="right" w:leader="dot" w:pos="8777"/>
        </w:tabs>
        <w:rPr>
          <w:rFonts w:asciiTheme="minorHAnsi" w:eastAsiaTheme="minorEastAsia" w:hAnsiTheme="minorHAnsi"/>
          <w:noProof/>
          <w:sz w:val="22"/>
        </w:rPr>
      </w:pPr>
      <w:hyperlink w:anchor="_Toc104586712" w:history="1">
        <w:r w:rsidR="00B516B7" w:rsidRPr="00C37DA5">
          <w:rPr>
            <w:rStyle w:val="Hyperlink"/>
            <w:noProof/>
          </w:rPr>
          <w:t>Bảng 3.3: Bật / tắt thiết bị bằng Webserver (Thực nghiệm 1)</w:t>
        </w:r>
        <w:r w:rsidR="00B516B7">
          <w:rPr>
            <w:noProof/>
            <w:webHidden/>
          </w:rPr>
          <w:tab/>
        </w:r>
        <w:r w:rsidR="00B516B7">
          <w:rPr>
            <w:noProof/>
            <w:webHidden/>
          </w:rPr>
          <w:fldChar w:fldCharType="begin"/>
        </w:r>
        <w:r w:rsidR="00B516B7">
          <w:rPr>
            <w:noProof/>
            <w:webHidden/>
          </w:rPr>
          <w:instrText xml:space="preserve"> PAGEREF _Toc104586712 \h </w:instrText>
        </w:r>
        <w:r w:rsidR="00B516B7">
          <w:rPr>
            <w:noProof/>
            <w:webHidden/>
          </w:rPr>
        </w:r>
        <w:r w:rsidR="00B516B7">
          <w:rPr>
            <w:noProof/>
            <w:webHidden/>
          </w:rPr>
          <w:fldChar w:fldCharType="separate"/>
        </w:r>
        <w:r w:rsidR="00686385">
          <w:rPr>
            <w:noProof/>
            <w:webHidden/>
          </w:rPr>
          <w:t>40</w:t>
        </w:r>
        <w:r w:rsidR="00B516B7">
          <w:rPr>
            <w:noProof/>
            <w:webHidden/>
          </w:rPr>
          <w:fldChar w:fldCharType="end"/>
        </w:r>
      </w:hyperlink>
    </w:p>
    <w:p w14:paraId="6F6A4388" w14:textId="7A61DC0A" w:rsidR="00B516B7" w:rsidRDefault="00B04888">
      <w:pPr>
        <w:pStyle w:val="TableofFigures"/>
        <w:tabs>
          <w:tab w:val="right" w:leader="dot" w:pos="8777"/>
        </w:tabs>
        <w:rPr>
          <w:rFonts w:asciiTheme="minorHAnsi" w:eastAsiaTheme="minorEastAsia" w:hAnsiTheme="minorHAnsi"/>
          <w:noProof/>
          <w:sz w:val="22"/>
        </w:rPr>
      </w:pPr>
      <w:hyperlink w:anchor="_Toc104586715" w:history="1">
        <w:r w:rsidR="00B516B7" w:rsidRPr="00C37DA5">
          <w:rPr>
            <w:rStyle w:val="Hyperlink"/>
            <w:noProof/>
          </w:rPr>
          <w:t>Bảng 3.4: Bật / tắt thiết bị bằng nút nhấn (Thực nghiẹm 2)</w:t>
        </w:r>
        <w:r w:rsidR="00B516B7">
          <w:rPr>
            <w:noProof/>
            <w:webHidden/>
          </w:rPr>
          <w:tab/>
        </w:r>
        <w:r w:rsidR="00B516B7">
          <w:rPr>
            <w:noProof/>
            <w:webHidden/>
          </w:rPr>
          <w:fldChar w:fldCharType="begin"/>
        </w:r>
        <w:r w:rsidR="00B516B7">
          <w:rPr>
            <w:noProof/>
            <w:webHidden/>
          </w:rPr>
          <w:instrText xml:space="preserve"> PAGEREF _Toc104586715 \h </w:instrText>
        </w:r>
        <w:r w:rsidR="00B516B7">
          <w:rPr>
            <w:noProof/>
            <w:webHidden/>
          </w:rPr>
        </w:r>
        <w:r w:rsidR="00B516B7">
          <w:rPr>
            <w:noProof/>
            <w:webHidden/>
          </w:rPr>
          <w:fldChar w:fldCharType="separate"/>
        </w:r>
        <w:r w:rsidR="00686385">
          <w:rPr>
            <w:noProof/>
            <w:webHidden/>
          </w:rPr>
          <w:t>42</w:t>
        </w:r>
        <w:r w:rsidR="00B516B7">
          <w:rPr>
            <w:noProof/>
            <w:webHidden/>
          </w:rPr>
          <w:fldChar w:fldCharType="end"/>
        </w:r>
      </w:hyperlink>
    </w:p>
    <w:p w14:paraId="524E6FEC" w14:textId="08C2C1F7" w:rsidR="00B516B7" w:rsidRDefault="00B04888">
      <w:pPr>
        <w:pStyle w:val="TableofFigures"/>
        <w:tabs>
          <w:tab w:val="right" w:leader="dot" w:pos="8777"/>
        </w:tabs>
        <w:rPr>
          <w:rFonts w:asciiTheme="minorHAnsi" w:eastAsiaTheme="minorEastAsia" w:hAnsiTheme="minorHAnsi"/>
          <w:noProof/>
          <w:sz w:val="22"/>
        </w:rPr>
      </w:pPr>
      <w:hyperlink w:anchor="_Toc104586717" w:history="1">
        <w:r w:rsidR="00B516B7" w:rsidRPr="00C37DA5">
          <w:rPr>
            <w:rStyle w:val="Hyperlink"/>
            <w:noProof/>
          </w:rPr>
          <w:t>Bảng 3.5: Một số thẻ HTML cơ bản</w:t>
        </w:r>
        <w:r w:rsidR="00B516B7">
          <w:rPr>
            <w:noProof/>
            <w:webHidden/>
          </w:rPr>
          <w:tab/>
        </w:r>
        <w:r w:rsidR="00B516B7">
          <w:rPr>
            <w:noProof/>
            <w:webHidden/>
          </w:rPr>
          <w:fldChar w:fldCharType="begin"/>
        </w:r>
        <w:r w:rsidR="00B516B7">
          <w:rPr>
            <w:noProof/>
            <w:webHidden/>
          </w:rPr>
          <w:instrText xml:space="preserve"> PAGEREF _Toc104586717 \h </w:instrText>
        </w:r>
        <w:r w:rsidR="00B516B7">
          <w:rPr>
            <w:noProof/>
            <w:webHidden/>
          </w:rPr>
        </w:r>
        <w:r w:rsidR="00B516B7">
          <w:rPr>
            <w:noProof/>
            <w:webHidden/>
          </w:rPr>
          <w:fldChar w:fldCharType="separate"/>
        </w:r>
        <w:r w:rsidR="00686385">
          <w:rPr>
            <w:noProof/>
            <w:webHidden/>
          </w:rPr>
          <w:t>43</w:t>
        </w:r>
        <w:r w:rsidR="00B516B7">
          <w:rPr>
            <w:noProof/>
            <w:webHidden/>
          </w:rPr>
          <w:fldChar w:fldCharType="end"/>
        </w:r>
      </w:hyperlink>
    </w:p>
    <w:p w14:paraId="5D3AD021" w14:textId="3DA6B7C5" w:rsidR="00B516B7" w:rsidRDefault="00B516B7" w:rsidP="00B516B7">
      <w:pPr>
        <w:pStyle w:val="TableofFigures"/>
        <w:tabs>
          <w:tab w:val="right" w:leader="dot" w:pos="8777"/>
        </w:tabs>
        <w:rPr>
          <w:rFonts w:asciiTheme="minorHAnsi" w:eastAsiaTheme="minorEastAsia" w:hAnsiTheme="minorHAnsi"/>
          <w:noProof/>
          <w:sz w:val="22"/>
        </w:rPr>
      </w:pPr>
      <w:r>
        <w:fldChar w:fldCharType="end"/>
      </w:r>
      <w:r w:rsidR="00CB42B9">
        <w:fldChar w:fldCharType="begin"/>
      </w:r>
      <w:r w:rsidR="00CB42B9">
        <w:instrText xml:space="preserve"> TOC \h \z \c "Bảng" </w:instrText>
      </w:r>
      <w:r w:rsidR="00CB42B9">
        <w:fldChar w:fldCharType="separate"/>
      </w:r>
    </w:p>
    <w:p w14:paraId="65B32C78" w14:textId="248263EA" w:rsidR="00B516B7" w:rsidRDefault="00B516B7">
      <w:pPr>
        <w:pStyle w:val="TableofFigures"/>
        <w:tabs>
          <w:tab w:val="right" w:leader="dot" w:pos="8777"/>
        </w:tabs>
        <w:rPr>
          <w:rFonts w:asciiTheme="minorHAnsi" w:eastAsiaTheme="minorEastAsia" w:hAnsiTheme="minorHAnsi"/>
          <w:noProof/>
          <w:sz w:val="22"/>
        </w:rPr>
      </w:pPr>
    </w:p>
    <w:p w14:paraId="70359F52" w14:textId="3A72B29C" w:rsidR="00CB42B9" w:rsidRPr="00B1055C" w:rsidRDefault="00CB42B9" w:rsidP="00CB42B9">
      <w:pPr>
        <w:spacing w:line="360" w:lineRule="auto"/>
      </w:pPr>
      <w:r>
        <w:fldChar w:fldCharType="end"/>
      </w:r>
    </w:p>
    <w:p w14:paraId="5BFD6313" w14:textId="542DFB75" w:rsidR="00D80F6D" w:rsidRDefault="00CB42B9" w:rsidP="00CB42B9">
      <w:pPr>
        <w:pStyle w:val="Heading1"/>
        <w:numPr>
          <w:ilvl w:val="0"/>
          <w:numId w:val="0"/>
        </w:numPr>
        <w:spacing w:before="0"/>
      </w:pPr>
      <w:r>
        <w:br w:type="page"/>
      </w:r>
      <w:bookmarkStart w:id="12" w:name="_Toc104674829"/>
      <w:r w:rsidR="00B1055C">
        <w:lastRenderedPageBreak/>
        <w:t>DANH MỤC HÌNH ẢNH</w:t>
      </w:r>
      <w:bookmarkEnd w:id="8"/>
      <w:bookmarkEnd w:id="10"/>
      <w:bookmarkEnd w:id="11"/>
      <w:bookmarkEnd w:id="12"/>
    </w:p>
    <w:p w14:paraId="3D22F3C4" w14:textId="647AACDB" w:rsidR="00E4645E" w:rsidRDefault="00F861D5">
      <w:pPr>
        <w:pStyle w:val="TableofFigures"/>
        <w:tabs>
          <w:tab w:val="right" w:leader="dot" w:pos="8777"/>
        </w:tabs>
        <w:rPr>
          <w:rFonts w:asciiTheme="minorHAnsi" w:eastAsiaTheme="minorEastAsia" w:hAnsiTheme="minorHAnsi"/>
          <w:noProof/>
          <w:sz w:val="22"/>
        </w:rPr>
      </w:pPr>
      <w:r w:rsidRPr="00F861D5">
        <w:rPr>
          <w:rFonts w:cs="Times New Roman"/>
          <w:szCs w:val="28"/>
        </w:rPr>
        <w:fldChar w:fldCharType="begin"/>
      </w:r>
      <w:r w:rsidRPr="00F861D5">
        <w:rPr>
          <w:rFonts w:cs="Times New Roman"/>
          <w:szCs w:val="28"/>
        </w:rPr>
        <w:instrText xml:space="preserve"> TOC \h \z \t "Caption" \c </w:instrText>
      </w:r>
      <w:r w:rsidRPr="00F861D5">
        <w:rPr>
          <w:rFonts w:cs="Times New Roman"/>
          <w:szCs w:val="28"/>
        </w:rPr>
        <w:fldChar w:fldCharType="separate"/>
      </w:r>
      <w:hyperlink w:anchor="_Toc104674905" w:history="1">
        <w:r w:rsidR="00E4645E" w:rsidRPr="005E09BA">
          <w:rPr>
            <w:rStyle w:val="Hyperlink"/>
            <w:noProof/>
          </w:rPr>
          <w:t>Hình 1.1: Hệ thống điều khiển và giám sát điện năng</w:t>
        </w:r>
        <w:r w:rsidR="00E4645E">
          <w:rPr>
            <w:noProof/>
            <w:webHidden/>
          </w:rPr>
          <w:tab/>
        </w:r>
        <w:r w:rsidR="00E4645E">
          <w:rPr>
            <w:noProof/>
            <w:webHidden/>
          </w:rPr>
          <w:fldChar w:fldCharType="begin"/>
        </w:r>
        <w:r w:rsidR="00E4645E">
          <w:rPr>
            <w:noProof/>
            <w:webHidden/>
          </w:rPr>
          <w:instrText xml:space="preserve"> PAGEREF _Toc104674905 \h </w:instrText>
        </w:r>
        <w:r w:rsidR="00E4645E">
          <w:rPr>
            <w:noProof/>
            <w:webHidden/>
          </w:rPr>
        </w:r>
        <w:r w:rsidR="00E4645E">
          <w:rPr>
            <w:noProof/>
            <w:webHidden/>
          </w:rPr>
          <w:fldChar w:fldCharType="separate"/>
        </w:r>
        <w:r w:rsidR="00E4645E">
          <w:rPr>
            <w:noProof/>
            <w:webHidden/>
          </w:rPr>
          <w:t>3</w:t>
        </w:r>
        <w:r w:rsidR="00E4645E">
          <w:rPr>
            <w:noProof/>
            <w:webHidden/>
          </w:rPr>
          <w:fldChar w:fldCharType="end"/>
        </w:r>
      </w:hyperlink>
    </w:p>
    <w:p w14:paraId="00EE70FC" w14:textId="22100E4E" w:rsidR="00E4645E" w:rsidRDefault="00B04888">
      <w:pPr>
        <w:pStyle w:val="TableofFigures"/>
        <w:tabs>
          <w:tab w:val="right" w:leader="dot" w:pos="8777"/>
        </w:tabs>
        <w:rPr>
          <w:rFonts w:asciiTheme="minorHAnsi" w:eastAsiaTheme="minorEastAsia" w:hAnsiTheme="minorHAnsi"/>
          <w:noProof/>
          <w:sz w:val="22"/>
        </w:rPr>
      </w:pPr>
      <w:hyperlink w:anchor="_Toc104674906" w:history="1">
        <w:r w:rsidR="00E4645E" w:rsidRPr="005E09BA">
          <w:rPr>
            <w:rStyle w:val="Hyperlink"/>
            <w:noProof/>
          </w:rPr>
          <w:t>Hình 1.2: Hệ thống điều khiển và giám sát nhà thông minh</w:t>
        </w:r>
        <w:r w:rsidR="00E4645E">
          <w:rPr>
            <w:noProof/>
            <w:webHidden/>
          </w:rPr>
          <w:tab/>
        </w:r>
        <w:r w:rsidR="00E4645E">
          <w:rPr>
            <w:noProof/>
            <w:webHidden/>
          </w:rPr>
          <w:fldChar w:fldCharType="begin"/>
        </w:r>
        <w:r w:rsidR="00E4645E">
          <w:rPr>
            <w:noProof/>
            <w:webHidden/>
          </w:rPr>
          <w:instrText xml:space="preserve"> PAGEREF _Toc104674906 \h </w:instrText>
        </w:r>
        <w:r w:rsidR="00E4645E">
          <w:rPr>
            <w:noProof/>
            <w:webHidden/>
          </w:rPr>
        </w:r>
        <w:r w:rsidR="00E4645E">
          <w:rPr>
            <w:noProof/>
            <w:webHidden/>
          </w:rPr>
          <w:fldChar w:fldCharType="separate"/>
        </w:r>
        <w:r w:rsidR="00E4645E">
          <w:rPr>
            <w:noProof/>
            <w:webHidden/>
          </w:rPr>
          <w:t>4</w:t>
        </w:r>
        <w:r w:rsidR="00E4645E">
          <w:rPr>
            <w:noProof/>
            <w:webHidden/>
          </w:rPr>
          <w:fldChar w:fldCharType="end"/>
        </w:r>
      </w:hyperlink>
    </w:p>
    <w:p w14:paraId="567131A9" w14:textId="5A5DF3A0" w:rsidR="00E4645E" w:rsidRDefault="00B04888">
      <w:pPr>
        <w:pStyle w:val="TableofFigures"/>
        <w:tabs>
          <w:tab w:val="right" w:leader="dot" w:pos="8777"/>
        </w:tabs>
        <w:rPr>
          <w:rFonts w:asciiTheme="minorHAnsi" w:eastAsiaTheme="minorEastAsia" w:hAnsiTheme="minorHAnsi"/>
          <w:noProof/>
          <w:sz w:val="22"/>
        </w:rPr>
      </w:pPr>
      <w:hyperlink r:id="rId9" w:anchor="_Toc104674907" w:history="1">
        <w:r w:rsidR="00E4645E" w:rsidRPr="005E09BA">
          <w:rPr>
            <w:rStyle w:val="Hyperlink"/>
            <w:noProof/>
          </w:rPr>
          <w:t>Hình 1.3: Hệ thống điều khiển và giám sát nhà máy nước</w:t>
        </w:r>
        <w:r w:rsidR="00E4645E">
          <w:rPr>
            <w:noProof/>
            <w:webHidden/>
          </w:rPr>
          <w:tab/>
        </w:r>
        <w:r w:rsidR="00E4645E">
          <w:rPr>
            <w:noProof/>
            <w:webHidden/>
          </w:rPr>
          <w:fldChar w:fldCharType="begin"/>
        </w:r>
        <w:r w:rsidR="00E4645E">
          <w:rPr>
            <w:noProof/>
            <w:webHidden/>
          </w:rPr>
          <w:instrText xml:space="preserve"> PAGEREF _Toc104674907 \h </w:instrText>
        </w:r>
        <w:r w:rsidR="00E4645E">
          <w:rPr>
            <w:noProof/>
            <w:webHidden/>
          </w:rPr>
        </w:r>
        <w:r w:rsidR="00E4645E">
          <w:rPr>
            <w:noProof/>
            <w:webHidden/>
          </w:rPr>
          <w:fldChar w:fldCharType="separate"/>
        </w:r>
        <w:r w:rsidR="00E4645E">
          <w:rPr>
            <w:noProof/>
            <w:webHidden/>
          </w:rPr>
          <w:t>5</w:t>
        </w:r>
        <w:r w:rsidR="00E4645E">
          <w:rPr>
            <w:noProof/>
            <w:webHidden/>
          </w:rPr>
          <w:fldChar w:fldCharType="end"/>
        </w:r>
      </w:hyperlink>
    </w:p>
    <w:p w14:paraId="4F8B107D" w14:textId="74FDE1B2" w:rsidR="00E4645E" w:rsidRDefault="00B04888">
      <w:pPr>
        <w:pStyle w:val="TableofFigures"/>
        <w:tabs>
          <w:tab w:val="right" w:leader="dot" w:pos="8777"/>
        </w:tabs>
        <w:rPr>
          <w:rFonts w:asciiTheme="minorHAnsi" w:eastAsiaTheme="minorEastAsia" w:hAnsiTheme="minorHAnsi"/>
          <w:noProof/>
          <w:sz w:val="22"/>
        </w:rPr>
      </w:pPr>
      <w:hyperlink w:anchor="_Toc104674908" w:history="1">
        <w:r w:rsidR="00E4645E" w:rsidRPr="005E09BA">
          <w:rPr>
            <w:rStyle w:val="Hyperlink"/>
            <w:noProof/>
          </w:rPr>
          <w:t>Hình 2.1: Modem, Router của Wifi</w:t>
        </w:r>
        <w:r w:rsidR="00E4645E">
          <w:rPr>
            <w:noProof/>
            <w:webHidden/>
          </w:rPr>
          <w:tab/>
        </w:r>
        <w:r w:rsidR="00E4645E">
          <w:rPr>
            <w:noProof/>
            <w:webHidden/>
          </w:rPr>
          <w:fldChar w:fldCharType="begin"/>
        </w:r>
        <w:r w:rsidR="00E4645E">
          <w:rPr>
            <w:noProof/>
            <w:webHidden/>
          </w:rPr>
          <w:instrText xml:space="preserve"> PAGEREF _Toc104674908 \h </w:instrText>
        </w:r>
        <w:r w:rsidR="00E4645E">
          <w:rPr>
            <w:noProof/>
            <w:webHidden/>
          </w:rPr>
        </w:r>
        <w:r w:rsidR="00E4645E">
          <w:rPr>
            <w:noProof/>
            <w:webHidden/>
          </w:rPr>
          <w:fldChar w:fldCharType="separate"/>
        </w:r>
        <w:r w:rsidR="00E4645E">
          <w:rPr>
            <w:noProof/>
            <w:webHidden/>
          </w:rPr>
          <w:t>7</w:t>
        </w:r>
        <w:r w:rsidR="00E4645E">
          <w:rPr>
            <w:noProof/>
            <w:webHidden/>
          </w:rPr>
          <w:fldChar w:fldCharType="end"/>
        </w:r>
      </w:hyperlink>
    </w:p>
    <w:p w14:paraId="34DDF7B9" w14:textId="5BE701C4" w:rsidR="00E4645E" w:rsidRDefault="00B04888">
      <w:pPr>
        <w:pStyle w:val="TableofFigures"/>
        <w:tabs>
          <w:tab w:val="right" w:leader="dot" w:pos="8777"/>
        </w:tabs>
        <w:rPr>
          <w:rFonts w:asciiTheme="minorHAnsi" w:eastAsiaTheme="minorEastAsia" w:hAnsiTheme="minorHAnsi"/>
          <w:noProof/>
          <w:sz w:val="22"/>
        </w:rPr>
      </w:pPr>
      <w:hyperlink w:anchor="_Toc104674910" w:history="1">
        <w:r w:rsidR="00E4645E" w:rsidRPr="005E09BA">
          <w:rPr>
            <w:rStyle w:val="Hyperlink"/>
            <w:noProof/>
          </w:rPr>
          <w:t>Hình 2.2: Các giao thức và dịch vụ</w:t>
        </w:r>
        <w:r w:rsidR="00E4645E">
          <w:rPr>
            <w:noProof/>
            <w:webHidden/>
          </w:rPr>
          <w:tab/>
        </w:r>
        <w:r w:rsidR="00E4645E">
          <w:rPr>
            <w:noProof/>
            <w:webHidden/>
          </w:rPr>
          <w:fldChar w:fldCharType="begin"/>
        </w:r>
        <w:r w:rsidR="00E4645E">
          <w:rPr>
            <w:noProof/>
            <w:webHidden/>
          </w:rPr>
          <w:instrText xml:space="preserve"> PAGEREF _Toc104674910 \h </w:instrText>
        </w:r>
        <w:r w:rsidR="00E4645E">
          <w:rPr>
            <w:noProof/>
            <w:webHidden/>
          </w:rPr>
        </w:r>
        <w:r w:rsidR="00E4645E">
          <w:rPr>
            <w:noProof/>
            <w:webHidden/>
          </w:rPr>
          <w:fldChar w:fldCharType="separate"/>
        </w:r>
        <w:r w:rsidR="00E4645E">
          <w:rPr>
            <w:noProof/>
            <w:webHidden/>
          </w:rPr>
          <w:t>9</w:t>
        </w:r>
        <w:r w:rsidR="00E4645E">
          <w:rPr>
            <w:noProof/>
            <w:webHidden/>
          </w:rPr>
          <w:fldChar w:fldCharType="end"/>
        </w:r>
      </w:hyperlink>
    </w:p>
    <w:p w14:paraId="42755444" w14:textId="2A4570C2" w:rsidR="00E4645E" w:rsidRDefault="00B04888">
      <w:pPr>
        <w:pStyle w:val="TableofFigures"/>
        <w:tabs>
          <w:tab w:val="right" w:leader="dot" w:pos="8777"/>
        </w:tabs>
        <w:rPr>
          <w:rFonts w:asciiTheme="minorHAnsi" w:eastAsiaTheme="minorEastAsia" w:hAnsiTheme="minorHAnsi"/>
          <w:noProof/>
          <w:sz w:val="22"/>
        </w:rPr>
      </w:pPr>
      <w:hyperlink w:anchor="_Toc104674911" w:history="1">
        <w:r w:rsidR="00E4645E" w:rsidRPr="005E09BA">
          <w:rPr>
            <w:rStyle w:val="Hyperlink"/>
            <w:noProof/>
          </w:rPr>
          <w:t>Hình 2.3: Giao thức HTTP</w:t>
        </w:r>
        <w:r w:rsidR="00E4645E">
          <w:rPr>
            <w:noProof/>
            <w:webHidden/>
          </w:rPr>
          <w:tab/>
        </w:r>
        <w:r w:rsidR="00E4645E">
          <w:rPr>
            <w:noProof/>
            <w:webHidden/>
          </w:rPr>
          <w:fldChar w:fldCharType="begin"/>
        </w:r>
        <w:r w:rsidR="00E4645E">
          <w:rPr>
            <w:noProof/>
            <w:webHidden/>
          </w:rPr>
          <w:instrText xml:space="preserve"> PAGEREF _Toc104674911 \h </w:instrText>
        </w:r>
        <w:r w:rsidR="00E4645E">
          <w:rPr>
            <w:noProof/>
            <w:webHidden/>
          </w:rPr>
        </w:r>
        <w:r w:rsidR="00E4645E">
          <w:rPr>
            <w:noProof/>
            <w:webHidden/>
          </w:rPr>
          <w:fldChar w:fldCharType="separate"/>
        </w:r>
        <w:r w:rsidR="00E4645E">
          <w:rPr>
            <w:noProof/>
            <w:webHidden/>
          </w:rPr>
          <w:t>9</w:t>
        </w:r>
        <w:r w:rsidR="00E4645E">
          <w:rPr>
            <w:noProof/>
            <w:webHidden/>
          </w:rPr>
          <w:fldChar w:fldCharType="end"/>
        </w:r>
      </w:hyperlink>
    </w:p>
    <w:p w14:paraId="2A2E894C" w14:textId="14C5B82E" w:rsidR="00E4645E" w:rsidRDefault="00B04888">
      <w:pPr>
        <w:pStyle w:val="TableofFigures"/>
        <w:tabs>
          <w:tab w:val="right" w:leader="dot" w:pos="8777"/>
        </w:tabs>
        <w:rPr>
          <w:rFonts w:asciiTheme="minorHAnsi" w:eastAsiaTheme="minorEastAsia" w:hAnsiTheme="minorHAnsi"/>
          <w:noProof/>
          <w:sz w:val="22"/>
        </w:rPr>
      </w:pPr>
      <w:hyperlink r:id="rId10" w:anchor="_Toc104674912" w:history="1">
        <w:r w:rsidR="00E4645E" w:rsidRPr="005E09BA">
          <w:rPr>
            <w:rStyle w:val="Hyperlink"/>
            <w:noProof/>
          </w:rPr>
          <w:t>Hình 2.4: Mô hình MQTT Broker</w:t>
        </w:r>
        <w:r w:rsidR="00E4645E">
          <w:rPr>
            <w:noProof/>
            <w:webHidden/>
          </w:rPr>
          <w:tab/>
        </w:r>
        <w:r w:rsidR="00E4645E">
          <w:rPr>
            <w:noProof/>
            <w:webHidden/>
          </w:rPr>
          <w:fldChar w:fldCharType="begin"/>
        </w:r>
        <w:r w:rsidR="00E4645E">
          <w:rPr>
            <w:noProof/>
            <w:webHidden/>
          </w:rPr>
          <w:instrText xml:space="preserve"> PAGEREF _Toc104674912 \h </w:instrText>
        </w:r>
        <w:r w:rsidR="00E4645E">
          <w:rPr>
            <w:noProof/>
            <w:webHidden/>
          </w:rPr>
        </w:r>
        <w:r w:rsidR="00E4645E">
          <w:rPr>
            <w:noProof/>
            <w:webHidden/>
          </w:rPr>
          <w:fldChar w:fldCharType="separate"/>
        </w:r>
        <w:r w:rsidR="00E4645E">
          <w:rPr>
            <w:noProof/>
            <w:webHidden/>
          </w:rPr>
          <w:t>10</w:t>
        </w:r>
        <w:r w:rsidR="00E4645E">
          <w:rPr>
            <w:noProof/>
            <w:webHidden/>
          </w:rPr>
          <w:fldChar w:fldCharType="end"/>
        </w:r>
      </w:hyperlink>
    </w:p>
    <w:p w14:paraId="56560538" w14:textId="1233E1BF" w:rsidR="00E4645E" w:rsidRDefault="00B04888">
      <w:pPr>
        <w:pStyle w:val="TableofFigures"/>
        <w:tabs>
          <w:tab w:val="right" w:leader="dot" w:pos="8777"/>
        </w:tabs>
        <w:rPr>
          <w:rFonts w:asciiTheme="minorHAnsi" w:eastAsiaTheme="minorEastAsia" w:hAnsiTheme="minorHAnsi"/>
          <w:noProof/>
          <w:sz w:val="22"/>
        </w:rPr>
      </w:pPr>
      <w:hyperlink w:anchor="_Toc104674913" w:history="1">
        <w:r w:rsidR="00E4645E" w:rsidRPr="005E09BA">
          <w:rPr>
            <w:rStyle w:val="Hyperlink"/>
            <w:noProof/>
          </w:rPr>
          <w:t>Hình 2.5: ESP32 DevKit V1</w:t>
        </w:r>
        <w:r w:rsidR="00E4645E">
          <w:rPr>
            <w:noProof/>
            <w:webHidden/>
          </w:rPr>
          <w:tab/>
        </w:r>
        <w:r w:rsidR="00E4645E">
          <w:rPr>
            <w:noProof/>
            <w:webHidden/>
          </w:rPr>
          <w:fldChar w:fldCharType="begin"/>
        </w:r>
        <w:r w:rsidR="00E4645E">
          <w:rPr>
            <w:noProof/>
            <w:webHidden/>
          </w:rPr>
          <w:instrText xml:space="preserve"> PAGEREF _Toc104674913 \h </w:instrText>
        </w:r>
        <w:r w:rsidR="00E4645E">
          <w:rPr>
            <w:noProof/>
            <w:webHidden/>
          </w:rPr>
        </w:r>
        <w:r w:rsidR="00E4645E">
          <w:rPr>
            <w:noProof/>
            <w:webHidden/>
          </w:rPr>
          <w:fldChar w:fldCharType="separate"/>
        </w:r>
        <w:r w:rsidR="00E4645E">
          <w:rPr>
            <w:noProof/>
            <w:webHidden/>
          </w:rPr>
          <w:t>11</w:t>
        </w:r>
        <w:r w:rsidR="00E4645E">
          <w:rPr>
            <w:noProof/>
            <w:webHidden/>
          </w:rPr>
          <w:fldChar w:fldCharType="end"/>
        </w:r>
      </w:hyperlink>
    </w:p>
    <w:p w14:paraId="3D1322AA" w14:textId="3EF8AB02" w:rsidR="00E4645E" w:rsidRDefault="00B04888">
      <w:pPr>
        <w:pStyle w:val="TableofFigures"/>
        <w:tabs>
          <w:tab w:val="right" w:leader="dot" w:pos="8777"/>
        </w:tabs>
        <w:rPr>
          <w:rFonts w:asciiTheme="minorHAnsi" w:eastAsiaTheme="minorEastAsia" w:hAnsiTheme="minorHAnsi"/>
          <w:noProof/>
          <w:sz w:val="22"/>
        </w:rPr>
      </w:pPr>
      <w:hyperlink r:id="rId11" w:anchor="_Toc104674914" w:history="1">
        <w:r w:rsidR="00E4645E" w:rsidRPr="005E09BA">
          <w:rPr>
            <w:rStyle w:val="Hyperlink"/>
            <w:noProof/>
          </w:rPr>
          <w:t>Hình 2.6: Sơ đồ chân và ngoại vi của ESP32 Dev kit</w:t>
        </w:r>
        <w:r w:rsidR="00E4645E">
          <w:rPr>
            <w:noProof/>
            <w:webHidden/>
          </w:rPr>
          <w:tab/>
        </w:r>
        <w:r w:rsidR="00E4645E">
          <w:rPr>
            <w:noProof/>
            <w:webHidden/>
          </w:rPr>
          <w:fldChar w:fldCharType="begin"/>
        </w:r>
        <w:r w:rsidR="00E4645E">
          <w:rPr>
            <w:noProof/>
            <w:webHidden/>
          </w:rPr>
          <w:instrText xml:space="preserve"> PAGEREF _Toc104674914 \h </w:instrText>
        </w:r>
        <w:r w:rsidR="00E4645E">
          <w:rPr>
            <w:noProof/>
            <w:webHidden/>
          </w:rPr>
        </w:r>
        <w:r w:rsidR="00E4645E">
          <w:rPr>
            <w:noProof/>
            <w:webHidden/>
          </w:rPr>
          <w:fldChar w:fldCharType="separate"/>
        </w:r>
        <w:r w:rsidR="00E4645E">
          <w:rPr>
            <w:noProof/>
            <w:webHidden/>
          </w:rPr>
          <w:t>14</w:t>
        </w:r>
        <w:r w:rsidR="00E4645E">
          <w:rPr>
            <w:noProof/>
            <w:webHidden/>
          </w:rPr>
          <w:fldChar w:fldCharType="end"/>
        </w:r>
      </w:hyperlink>
    </w:p>
    <w:p w14:paraId="7CA7B43C" w14:textId="74E2AC2B" w:rsidR="00E4645E" w:rsidRDefault="00B04888">
      <w:pPr>
        <w:pStyle w:val="TableofFigures"/>
        <w:tabs>
          <w:tab w:val="right" w:leader="dot" w:pos="8777"/>
        </w:tabs>
        <w:rPr>
          <w:rFonts w:asciiTheme="minorHAnsi" w:eastAsiaTheme="minorEastAsia" w:hAnsiTheme="minorHAnsi"/>
          <w:noProof/>
          <w:sz w:val="22"/>
        </w:rPr>
      </w:pPr>
      <w:hyperlink w:anchor="_Toc104674917" w:history="1">
        <w:r w:rsidR="00E4645E" w:rsidRPr="005E09BA">
          <w:rPr>
            <w:rStyle w:val="Hyperlink"/>
            <w:noProof/>
          </w:rPr>
          <w:t xml:space="preserve">Hình </w:t>
        </w:r>
        <w:r w:rsidR="00E4645E" w:rsidRPr="005E09BA">
          <w:rPr>
            <w:rStyle w:val="Hyperlink"/>
            <w:noProof/>
            <w:lang w:val="vi-VN"/>
          </w:rPr>
          <w:t>2</w:t>
        </w:r>
        <w:r w:rsidR="00E4645E" w:rsidRPr="005E09BA">
          <w:rPr>
            <w:rStyle w:val="Hyperlink"/>
            <w:noProof/>
          </w:rPr>
          <w:t>.</w:t>
        </w:r>
        <w:r w:rsidR="00E4645E" w:rsidRPr="005E09BA">
          <w:rPr>
            <w:rStyle w:val="Hyperlink"/>
            <w:noProof/>
            <w:lang w:val="vi-VN"/>
          </w:rPr>
          <w:t>7:</w:t>
        </w:r>
        <w:r w:rsidR="00E4645E" w:rsidRPr="005E09BA">
          <w:rPr>
            <w:rStyle w:val="Hyperlink"/>
            <w:noProof/>
          </w:rPr>
          <w:t xml:space="preserve"> </w:t>
        </w:r>
        <w:r w:rsidR="00E4645E" w:rsidRPr="005E09BA">
          <w:rPr>
            <w:rStyle w:val="Hyperlink"/>
            <w:noProof/>
            <w:lang w:val="vi-VN"/>
          </w:rPr>
          <w:t>Rơ le</w:t>
        </w:r>
        <w:r w:rsidR="00E4645E" w:rsidRPr="005E09BA">
          <w:rPr>
            <w:rStyle w:val="Hyperlink"/>
            <w:noProof/>
          </w:rPr>
          <w:t xml:space="preserve"> 5v</w:t>
        </w:r>
        <w:r w:rsidR="00E4645E">
          <w:rPr>
            <w:noProof/>
            <w:webHidden/>
          </w:rPr>
          <w:tab/>
        </w:r>
        <w:r w:rsidR="00E4645E">
          <w:rPr>
            <w:noProof/>
            <w:webHidden/>
          </w:rPr>
          <w:fldChar w:fldCharType="begin"/>
        </w:r>
        <w:r w:rsidR="00E4645E">
          <w:rPr>
            <w:noProof/>
            <w:webHidden/>
          </w:rPr>
          <w:instrText xml:space="preserve"> PAGEREF _Toc104674917 \h </w:instrText>
        </w:r>
        <w:r w:rsidR="00E4645E">
          <w:rPr>
            <w:noProof/>
            <w:webHidden/>
          </w:rPr>
        </w:r>
        <w:r w:rsidR="00E4645E">
          <w:rPr>
            <w:noProof/>
            <w:webHidden/>
          </w:rPr>
          <w:fldChar w:fldCharType="separate"/>
        </w:r>
        <w:r w:rsidR="00E4645E">
          <w:rPr>
            <w:noProof/>
            <w:webHidden/>
          </w:rPr>
          <w:t>16</w:t>
        </w:r>
        <w:r w:rsidR="00E4645E">
          <w:rPr>
            <w:noProof/>
            <w:webHidden/>
          </w:rPr>
          <w:fldChar w:fldCharType="end"/>
        </w:r>
      </w:hyperlink>
    </w:p>
    <w:p w14:paraId="2FF57B44" w14:textId="2BC4895B" w:rsidR="00E4645E" w:rsidRDefault="00B04888">
      <w:pPr>
        <w:pStyle w:val="TableofFigures"/>
        <w:tabs>
          <w:tab w:val="right" w:leader="dot" w:pos="8777"/>
        </w:tabs>
        <w:rPr>
          <w:rFonts w:asciiTheme="minorHAnsi" w:eastAsiaTheme="minorEastAsia" w:hAnsiTheme="minorHAnsi"/>
          <w:noProof/>
          <w:sz w:val="22"/>
        </w:rPr>
      </w:pPr>
      <w:hyperlink r:id="rId12" w:anchor="_Toc104674919" w:history="1">
        <w:r w:rsidR="00E4645E" w:rsidRPr="005E09BA">
          <w:rPr>
            <w:rStyle w:val="Hyperlink"/>
            <w:noProof/>
          </w:rPr>
          <w:t>Hình 2.8: Altium Designer 2022</w:t>
        </w:r>
        <w:r w:rsidR="00E4645E">
          <w:rPr>
            <w:noProof/>
            <w:webHidden/>
          </w:rPr>
          <w:tab/>
        </w:r>
        <w:r w:rsidR="00E4645E">
          <w:rPr>
            <w:noProof/>
            <w:webHidden/>
          </w:rPr>
          <w:fldChar w:fldCharType="begin"/>
        </w:r>
        <w:r w:rsidR="00E4645E">
          <w:rPr>
            <w:noProof/>
            <w:webHidden/>
          </w:rPr>
          <w:instrText xml:space="preserve"> PAGEREF _Toc104674919 \h </w:instrText>
        </w:r>
        <w:r w:rsidR="00E4645E">
          <w:rPr>
            <w:noProof/>
            <w:webHidden/>
          </w:rPr>
        </w:r>
        <w:r w:rsidR="00E4645E">
          <w:rPr>
            <w:noProof/>
            <w:webHidden/>
          </w:rPr>
          <w:fldChar w:fldCharType="separate"/>
        </w:r>
        <w:r w:rsidR="00E4645E">
          <w:rPr>
            <w:noProof/>
            <w:webHidden/>
          </w:rPr>
          <w:t>17</w:t>
        </w:r>
        <w:r w:rsidR="00E4645E">
          <w:rPr>
            <w:noProof/>
            <w:webHidden/>
          </w:rPr>
          <w:fldChar w:fldCharType="end"/>
        </w:r>
      </w:hyperlink>
    </w:p>
    <w:p w14:paraId="7786BBDD" w14:textId="12323293" w:rsidR="00E4645E" w:rsidRDefault="00B04888">
      <w:pPr>
        <w:pStyle w:val="TableofFigures"/>
        <w:tabs>
          <w:tab w:val="right" w:leader="dot" w:pos="8777"/>
        </w:tabs>
        <w:rPr>
          <w:rFonts w:asciiTheme="minorHAnsi" w:eastAsiaTheme="minorEastAsia" w:hAnsiTheme="minorHAnsi"/>
          <w:noProof/>
          <w:sz w:val="22"/>
        </w:rPr>
      </w:pPr>
      <w:hyperlink w:anchor="_Toc104674920" w:history="1">
        <w:r w:rsidR="00E4645E" w:rsidRPr="005E09BA">
          <w:rPr>
            <w:rStyle w:val="Hyperlink"/>
            <w:noProof/>
          </w:rPr>
          <w:t>Hình 2.9: Một cửa sổ của Altium Designer</w:t>
        </w:r>
        <w:r w:rsidR="00E4645E">
          <w:rPr>
            <w:noProof/>
            <w:webHidden/>
          </w:rPr>
          <w:tab/>
        </w:r>
        <w:r w:rsidR="00E4645E">
          <w:rPr>
            <w:noProof/>
            <w:webHidden/>
          </w:rPr>
          <w:fldChar w:fldCharType="begin"/>
        </w:r>
        <w:r w:rsidR="00E4645E">
          <w:rPr>
            <w:noProof/>
            <w:webHidden/>
          </w:rPr>
          <w:instrText xml:space="preserve"> PAGEREF _Toc104674920 \h </w:instrText>
        </w:r>
        <w:r w:rsidR="00E4645E">
          <w:rPr>
            <w:noProof/>
            <w:webHidden/>
          </w:rPr>
        </w:r>
        <w:r w:rsidR="00E4645E">
          <w:rPr>
            <w:noProof/>
            <w:webHidden/>
          </w:rPr>
          <w:fldChar w:fldCharType="separate"/>
        </w:r>
        <w:r w:rsidR="00E4645E">
          <w:rPr>
            <w:noProof/>
            <w:webHidden/>
          </w:rPr>
          <w:t>18</w:t>
        </w:r>
        <w:r w:rsidR="00E4645E">
          <w:rPr>
            <w:noProof/>
            <w:webHidden/>
          </w:rPr>
          <w:fldChar w:fldCharType="end"/>
        </w:r>
      </w:hyperlink>
    </w:p>
    <w:p w14:paraId="06E1F72A" w14:textId="0AD4D58B" w:rsidR="00E4645E" w:rsidRDefault="00B04888">
      <w:pPr>
        <w:pStyle w:val="TableofFigures"/>
        <w:tabs>
          <w:tab w:val="right" w:leader="dot" w:pos="8777"/>
        </w:tabs>
        <w:rPr>
          <w:rFonts w:asciiTheme="minorHAnsi" w:eastAsiaTheme="minorEastAsia" w:hAnsiTheme="minorHAnsi"/>
          <w:noProof/>
          <w:sz w:val="22"/>
        </w:rPr>
      </w:pPr>
      <w:hyperlink r:id="rId13" w:anchor="_Toc104674921" w:history="1">
        <w:r w:rsidR="00E4645E" w:rsidRPr="005E09BA">
          <w:rPr>
            <w:rStyle w:val="Hyperlink"/>
            <w:noProof/>
          </w:rPr>
          <w:t>Hình 2.10: Visual Studio Code</w:t>
        </w:r>
        <w:r w:rsidR="00E4645E">
          <w:rPr>
            <w:noProof/>
            <w:webHidden/>
          </w:rPr>
          <w:tab/>
        </w:r>
        <w:r w:rsidR="00E4645E">
          <w:rPr>
            <w:noProof/>
            <w:webHidden/>
          </w:rPr>
          <w:fldChar w:fldCharType="begin"/>
        </w:r>
        <w:r w:rsidR="00E4645E">
          <w:rPr>
            <w:noProof/>
            <w:webHidden/>
          </w:rPr>
          <w:instrText xml:space="preserve"> PAGEREF _Toc104674921 \h </w:instrText>
        </w:r>
        <w:r w:rsidR="00E4645E">
          <w:rPr>
            <w:noProof/>
            <w:webHidden/>
          </w:rPr>
        </w:r>
        <w:r w:rsidR="00E4645E">
          <w:rPr>
            <w:noProof/>
            <w:webHidden/>
          </w:rPr>
          <w:fldChar w:fldCharType="separate"/>
        </w:r>
        <w:r w:rsidR="00E4645E">
          <w:rPr>
            <w:noProof/>
            <w:webHidden/>
          </w:rPr>
          <w:t>20</w:t>
        </w:r>
        <w:r w:rsidR="00E4645E">
          <w:rPr>
            <w:noProof/>
            <w:webHidden/>
          </w:rPr>
          <w:fldChar w:fldCharType="end"/>
        </w:r>
      </w:hyperlink>
    </w:p>
    <w:p w14:paraId="25D3ACB3" w14:textId="086A2270" w:rsidR="00E4645E" w:rsidRDefault="00B04888">
      <w:pPr>
        <w:pStyle w:val="TableofFigures"/>
        <w:tabs>
          <w:tab w:val="right" w:leader="dot" w:pos="8777"/>
        </w:tabs>
        <w:rPr>
          <w:rFonts w:asciiTheme="minorHAnsi" w:eastAsiaTheme="minorEastAsia" w:hAnsiTheme="minorHAnsi"/>
          <w:noProof/>
          <w:sz w:val="22"/>
        </w:rPr>
      </w:pPr>
      <w:hyperlink r:id="rId14" w:anchor="_Toc104674922" w:history="1">
        <w:r w:rsidR="00E4645E" w:rsidRPr="005E09BA">
          <w:rPr>
            <w:rStyle w:val="Hyperlink"/>
            <w:noProof/>
          </w:rPr>
          <w:t>Hình 2.11: RTOS</w:t>
        </w:r>
        <w:r w:rsidR="00E4645E">
          <w:rPr>
            <w:noProof/>
            <w:webHidden/>
          </w:rPr>
          <w:tab/>
        </w:r>
        <w:r w:rsidR="00E4645E">
          <w:rPr>
            <w:noProof/>
            <w:webHidden/>
          </w:rPr>
          <w:fldChar w:fldCharType="begin"/>
        </w:r>
        <w:r w:rsidR="00E4645E">
          <w:rPr>
            <w:noProof/>
            <w:webHidden/>
          </w:rPr>
          <w:instrText xml:space="preserve"> PAGEREF _Toc104674922 \h </w:instrText>
        </w:r>
        <w:r w:rsidR="00E4645E">
          <w:rPr>
            <w:noProof/>
            <w:webHidden/>
          </w:rPr>
        </w:r>
        <w:r w:rsidR="00E4645E">
          <w:rPr>
            <w:noProof/>
            <w:webHidden/>
          </w:rPr>
          <w:fldChar w:fldCharType="separate"/>
        </w:r>
        <w:r w:rsidR="00E4645E">
          <w:rPr>
            <w:noProof/>
            <w:webHidden/>
          </w:rPr>
          <w:t>22</w:t>
        </w:r>
        <w:r w:rsidR="00E4645E">
          <w:rPr>
            <w:noProof/>
            <w:webHidden/>
          </w:rPr>
          <w:fldChar w:fldCharType="end"/>
        </w:r>
      </w:hyperlink>
    </w:p>
    <w:p w14:paraId="44950979" w14:textId="4DAFE8D7" w:rsidR="00E4645E" w:rsidRDefault="00B04888">
      <w:pPr>
        <w:pStyle w:val="TableofFigures"/>
        <w:tabs>
          <w:tab w:val="right" w:leader="dot" w:pos="8777"/>
        </w:tabs>
        <w:rPr>
          <w:rFonts w:asciiTheme="minorHAnsi" w:eastAsiaTheme="minorEastAsia" w:hAnsiTheme="minorHAnsi"/>
          <w:noProof/>
          <w:sz w:val="22"/>
        </w:rPr>
      </w:pPr>
      <w:hyperlink r:id="rId15" w:anchor="_Toc104674923" w:history="1">
        <w:r w:rsidR="00E4645E" w:rsidRPr="005E09BA">
          <w:rPr>
            <w:rStyle w:val="Hyperlink"/>
            <w:noProof/>
          </w:rPr>
          <w:t>Hình 2.12: Rtos Kernel</w:t>
        </w:r>
        <w:r w:rsidR="00E4645E">
          <w:rPr>
            <w:noProof/>
            <w:webHidden/>
          </w:rPr>
          <w:tab/>
        </w:r>
        <w:r w:rsidR="00E4645E">
          <w:rPr>
            <w:noProof/>
            <w:webHidden/>
          </w:rPr>
          <w:fldChar w:fldCharType="begin"/>
        </w:r>
        <w:r w:rsidR="00E4645E">
          <w:rPr>
            <w:noProof/>
            <w:webHidden/>
          </w:rPr>
          <w:instrText xml:space="preserve"> PAGEREF _Toc104674923 \h </w:instrText>
        </w:r>
        <w:r w:rsidR="00E4645E">
          <w:rPr>
            <w:noProof/>
            <w:webHidden/>
          </w:rPr>
        </w:r>
        <w:r w:rsidR="00E4645E">
          <w:rPr>
            <w:noProof/>
            <w:webHidden/>
          </w:rPr>
          <w:fldChar w:fldCharType="separate"/>
        </w:r>
        <w:r w:rsidR="00E4645E">
          <w:rPr>
            <w:noProof/>
            <w:webHidden/>
          </w:rPr>
          <w:t>23</w:t>
        </w:r>
        <w:r w:rsidR="00E4645E">
          <w:rPr>
            <w:noProof/>
            <w:webHidden/>
          </w:rPr>
          <w:fldChar w:fldCharType="end"/>
        </w:r>
      </w:hyperlink>
    </w:p>
    <w:p w14:paraId="24993483" w14:textId="2240C5AE" w:rsidR="00E4645E" w:rsidRDefault="00B04888">
      <w:pPr>
        <w:pStyle w:val="TableofFigures"/>
        <w:tabs>
          <w:tab w:val="right" w:leader="dot" w:pos="8777"/>
        </w:tabs>
        <w:rPr>
          <w:rFonts w:asciiTheme="minorHAnsi" w:eastAsiaTheme="minorEastAsia" w:hAnsiTheme="minorHAnsi"/>
          <w:noProof/>
          <w:sz w:val="22"/>
        </w:rPr>
      </w:pPr>
      <w:hyperlink r:id="rId16" w:anchor="_Toc104674924" w:history="1">
        <w:r w:rsidR="00E4645E" w:rsidRPr="005E09BA">
          <w:rPr>
            <w:rStyle w:val="Hyperlink"/>
            <w:noProof/>
          </w:rPr>
          <w:t>Hình 3.1: Quá trình bật tắt nút nhấn với thiết bị 1</w:t>
        </w:r>
        <w:r w:rsidR="00E4645E">
          <w:rPr>
            <w:noProof/>
            <w:webHidden/>
          </w:rPr>
          <w:tab/>
        </w:r>
        <w:r w:rsidR="00E4645E">
          <w:rPr>
            <w:noProof/>
            <w:webHidden/>
          </w:rPr>
          <w:fldChar w:fldCharType="begin"/>
        </w:r>
        <w:r w:rsidR="00E4645E">
          <w:rPr>
            <w:noProof/>
            <w:webHidden/>
          </w:rPr>
          <w:instrText xml:space="preserve"> PAGEREF _Toc104674924 \h </w:instrText>
        </w:r>
        <w:r w:rsidR="00E4645E">
          <w:rPr>
            <w:noProof/>
            <w:webHidden/>
          </w:rPr>
        </w:r>
        <w:r w:rsidR="00E4645E">
          <w:rPr>
            <w:noProof/>
            <w:webHidden/>
          </w:rPr>
          <w:fldChar w:fldCharType="separate"/>
        </w:r>
        <w:r w:rsidR="00E4645E">
          <w:rPr>
            <w:noProof/>
            <w:webHidden/>
          </w:rPr>
          <w:t>25</w:t>
        </w:r>
        <w:r w:rsidR="00E4645E">
          <w:rPr>
            <w:noProof/>
            <w:webHidden/>
          </w:rPr>
          <w:fldChar w:fldCharType="end"/>
        </w:r>
      </w:hyperlink>
    </w:p>
    <w:p w14:paraId="248038FE" w14:textId="3064D78D" w:rsidR="00E4645E" w:rsidRDefault="00B04888">
      <w:pPr>
        <w:pStyle w:val="TableofFigures"/>
        <w:tabs>
          <w:tab w:val="right" w:leader="dot" w:pos="8777"/>
        </w:tabs>
        <w:rPr>
          <w:rFonts w:asciiTheme="minorHAnsi" w:eastAsiaTheme="minorEastAsia" w:hAnsiTheme="minorHAnsi"/>
          <w:noProof/>
          <w:sz w:val="22"/>
        </w:rPr>
      </w:pPr>
      <w:hyperlink r:id="rId17" w:anchor="_Toc104674925" w:history="1">
        <w:r w:rsidR="00E4645E" w:rsidRPr="005E09BA">
          <w:rPr>
            <w:rStyle w:val="Hyperlink"/>
            <w:noProof/>
          </w:rPr>
          <w:t>Hình 3.2: Quá trình bật tắt bằng Webserver với thiết bị 1</w:t>
        </w:r>
        <w:r w:rsidR="00E4645E">
          <w:rPr>
            <w:noProof/>
            <w:webHidden/>
          </w:rPr>
          <w:tab/>
        </w:r>
        <w:r w:rsidR="00E4645E">
          <w:rPr>
            <w:noProof/>
            <w:webHidden/>
          </w:rPr>
          <w:fldChar w:fldCharType="begin"/>
        </w:r>
        <w:r w:rsidR="00E4645E">
          <w:rPr>
            <w:noProof/>
            <w:webHidden/>
          </w:rPr>
          <w:instrText xml:space="preserve"> PAGEREF _Toc104674925 \h </w:instrText>
        </w:r>
        <w:r w:rsidR="00E4645E">
          <w:rPr>
            <w:noProof/>
            <w:webHidden/>
          </w:rPr>
        </w:r>
        <w:r w:rsidR="00E4645E">
          <w:rPr>
            <w:noProof/>
            <w:webHidden/>
          </w:rPr>
          <w:fldChar w:fldCharType="separate"/>
        </w:r>
        <w:r w:rsidR="00E4645E">
          <w:rPr>
            <w:noProof/>
            <w:webHidden/>
          </w:rPr>
          <w:t>25</w:t>
        </w:r>
        <w:r w:rsidR="00E4645E">
          <w:rPr>
            <w:noProof/>
            <w:webHidden/>
          </w:rPr>
          <w:fldChar w:fldCharType="end"/>
        </w:r>
      </w:hyperlink>
    </w:p>
    <w:p w14:paraId="661732FA" w14:textId="5820C8C0" w:rsidR="00E4645E" w:rsidRDefault="00B04888">
      <w:pPr>
        <w:pStyle w:val="TableofFigures"/>
        <w:tabs>
          <w:tab w:val="right" w:leader="dot" w:pos="8777"/>
        </w:tabs>
        <w:rPr>
          <w:rFonts w:asciiTheme="minorHAnsi" w:eastAsiaTheme="minorEastAsia" w:hAnsiTheme="minorHAnsi"/>
          <w:noProof/>
          <w:sz w:val="22"/>
        </w:rPr>
      </w:pPr>
      <w:hyperlink r:id="rId18" w:anchor="_Toc104674926" w:history="1">
        <w:r w:rsidR="00E4645E" w:rsidRPr="005E09BA">
          <w:rPr>
            <w:rStyle w:val="Hyperlink"/>
            <w:noProof/>
          </w:rPr>
          <w:t>Hình 3.3: Sơ đồ gửi nhận dữ liệu giữa mạch ESP32 và điện thoại/máy tính</w:t>
        </w:r>
        <w:r w:rsidR="00E4645E">
          <w:rPr>
            <w:noProof/>
            <w:webHidden/>
          </w:rPr>
          <w:tab/>
        </w:r>
        <w:r w:rsidR="00E4645E">
          <w:rPr>
            <w:noProof/>
            <w:webHidden/>
          </w:rPr>
          <w:fldChar w:fldCharType="begin"/>
        </w:r>
        <w:r w:rsidR="00E4645E">
          <w:rPr>
            <w:noProof/>
            <w:webHidden/>
          </w:rPr>
          <w:instrText xml:space="preserve"> PAGEREF _Toc104674926 \h </w:instrText>
        </w:r>
        <w:r w:rsidR="00E4645E">
          <w:rPr>
            <w:noProof/>
            <w:webHidden/>
          </w:rPr>
        </w:r>
        <w:r w:rsidR="00E4645E">
          <w:rPr>
            <w:noProof/>
            <w:webHidden/>
          </w:rPr>
          <w:fldChar w:fldCharType="separate"/>
        </w:r>
        <w:r w:rsidR="00E4645E">
          <w:rPr>
            <w:noProof/>
            <w:webHidden/>
          </w:rPr>
          <w:t>26</w:t>
        </w:r>
        <w:r w:rsidR="00E4645E">
          <w:rPr>
            <w:noProof/>
            <w:webHidden/>
          </w:rPr>
          <w:fldChar w:fldCharType="end"/>
        </w:r>
      </w:hyperlink>
    </w:p>
    <w:p w14:paraId="230B7E55" w14:textId="49316282" w:rsidR="00E4645E" w:rsidRDefault="00B04888">
      <w:pPr>
        <w:pStyle w:val="TableofFigures"/>
        <w:tabs>
          <w:tab w:val="right" w:leader="dot" w:pos="8777"/>
        </w:tabs>
        <w:rPr>
          <w:rFonts w:asciiTheme="minorHAnsi" w:eastAsiaTheme="minorEastAsia" w:hAnsiTheme="minorHAnsi"/>
          <w:noProof/>
          <w:sz w:val="22"/>
        </w:rPr>
      </w:pPr>
      <w:hyperlink r:id="rId19" w:anchor="_Toc104674927" w:history="1">
        <w:r w:rsidR="00E4645E" w:rsidRPr="005E09BA">
          <w:rPr>
            <w:rStyle w:val="Hyperlink"/>
            <w:noProof/>
          </w:rPr>
          <w:t>Hình 3.4: Sơ đồ khối của mạch ESP32</w:t>
        </w:r>
        <w:r w:rsidR="00E4645E">
          <w:rPr>
            <w:noProof/>
            <w:webHidden/>
          </w:rPr>
          <w:tab/>
        </w:r>
        <w:r w:rsidR="00E4645E">
          <w:rPr>
            <w:noProof/>
            <w:webHidden/>
          </w:rPr>
          <w:fldChar w:fldCharType="begin"/>
        </w:r>
        <w:r w:rsidR="00E4645E">
          <w:rPr>
            <w:noProof/>
            <w:webHidden/>
          </w:rPr>
          <w:instrText xml:space="preserve"> PAGEREF _Toc104674927 \h </w:instrText>
        </w:r>
        <w:r w:rsidR="00E4645E">
          <w:rPr>
            <w:noProof/>
            <w:webHidden/>
          </w:rPr>
        </w:r>
        <w:r w:rsidR="00E4645E">
          <w:rPr>
            <w:noProof/>
            <w:webHidden/>
          </w:rPr>
          <w:fldChar w:fldCharType="separate"/>
        </w:r>
        <w:r w:rsidR="00E4645E">
          <w:rPr>
            <w:noProof/>
            <w:webHidden/>
          </w:rPr>
          <w:t>26</w:t>
        </w:r>
        <w:r w:rsidR="00E4645E">
          <w:rPr>
            <w:noProof/>
            <w:webHidden/>
          </w:rPr>
          <w:fldChar w:fldCharType="end"/>
        </w:r>
      </w:hyperlink>
    </w:p>
    <w:p w14:paraId="0AFA50BC" w14:textId="594C5BCA" w:rsidR="00E4645E" w:rsidRDefault="00B04888">
      <w:pPr>
        <w:pStyle w:val="TableofFigures"/>
        <w:tabs>
          <w:tab w:val="right" w:leader="dot" w:pos="8777"/>
        </w:tabs>
        <w:rPr>
          <w:rFonts w:asciiTheme="minorHAnsi" w:eastAsiaTheme="minorEastAsia" w:hAnsiTheme="minorHAnsi"/>
          <w:noProof/>
          <w:sz w:val="22"/>
        </w:rPr>
      </w:pPr>
      <w:hyperlink r:id="rId20" w:anchor="_Toc104674928" w:history="1">
        <w:r w:rsidR="00E4645E" w:rsidRPr="005E09BA">
          <w:rPr>
            <w:rStyle w:val="Hyperlink"/>
            <w:noProof/>
          </w:rPr>
          <w:t>Hình 3.5: Sơ đồ nguyên lý mạch ESP32</w:t>
        </w:r>
        <w:r w:rsidR="00E4645E">
          <w:rPr>
            <w:noProof/>
            <w:webHidden/>
          </w:rPr>
          <w:tab/>
        </w:r>
        <w:r w:rsidR="00E4645E">
          <w:rPr>
            <w:noProof/>
            <w:webHidden/>
          </w:rPr>
          <w:fldChar w:fldCharType="begin"/>
        </w:r>
        <w:r w:rsidR="00E4645E">
          <w:rPr>
            <w:noProof/>
            <w:webHidden/>
          </w:rPr>
          <w:instrText xml:space="preserve"> PAGEREF _Toc104674928 \h </w:instrText>
        </w:r>
        <w:r w:rsidR="00E4645E">
          <w:rPr>
            <w:noProof/>
            <w:webHidden/>
          </w:rPr>
        </w:r>
        <w:r w:rsidR="00E4645E">
          <w:rPr>
            <w:noProof/>
            <w:webHidden/>
          </w:rPr>
          <w:fldChar w:fldCharType="separate"/>
        </w:r>
        <w:r w:rsidR="00E4645E">
          <w:rPr>
            <w:noProof/>
            <w:webHidden/>
          </w:rPr>
          <w:t>28</w:t>
        </w:r>
        <w:r w:rsidR="00E4645E">
          <w:rPr>
            <w:noProof/>
            <w:webHidden/>
          </w:rPr>
          <w:fldChar w:fldCharType="end"/>
        </w:r>
      </w:hyperlink>
    </w:p>
    <w:p w14:paraId="3FF7E535" w14:textId="3F0067AA" w:rsidR="00E4645E" w:rsidRDefault="00B04888">
      <w:pPr>
        <w:pStyle w:val="TableofFigures"/>
        <w:tabs>
          <w:tab w:val="right" w:leader="dot" w:pos="8777"/>
        </w:tabs>
        <w:rPr>
          <w:rFonts w:asciiTheme="minorHAnsi" w:eastAsiaTheme="minorEastAsia" w:hAnsiTheme="minorHAnsi"/>
          <w:noProof/>
          <w:sz w:val="22"/>
        </w:rPr>
      </w:pPr>
      <w:hyperlink r:id="rId21" w:anchor="_Toc104674929" w:history="1">
        <w:r w:rsidR="00E4645E" w:rsidRPr="005E09BA">
          <w:rPr>
            <w:rStyle w:val="Hyperlink"/>
            <w:noProof/>
          </w:rPr>
          <w:t>Hình 3.6: Giao diện phần mềm Altium Designer</w:t>
        </w:r>
        <w:r w:rsidR="00E4645E">
          <w:rPr>
            <w:noProof/>
            <w:webHidden/>
          </w:rPr>
          <w:tab/>
        </w:r>
        <w:r w:rsidR="00E4645E">
          <w:rPr>
            <w:noProof/>
            <w:webHidden/>
          </w:rPr>
          <w:fldChar w:fldCharType="begin"/>
        </w:r>
        <w:r w:rsidR="00E4645E">
          <w:rPr>
            <w:noProof/>
            <w:webHidden/>
          </w:rPr>
          <w:instrText xml:space="preserve"> PAGEREF _Toc104674929 \h </w:instrText>
        </w:r>
        <w:r w:rsidR="00E4645E">
          <w:rPr>
            <w:noProof/>
            <w:webHidden/>
          </w:rPr>
        </w:r>
        <w:r w:rsidR="00E4645E">
          <w:rPr>
            <w:noProof/>
            <w:webHidden/>
          </w:rPr>
          <w:fldChar w:fldCharType="separate"/>
        </w:r>
        <w:r w:rsidR="00E4645E">
          <w:rPr>
            <w:noProof/>
            <w:webHidden/>
          </w:rPr>
          <w:t>29</w:t>
        </w:r>
        <w:r w:rsidR="00E4645E">
          <w:rPr>
            <w:noProof/>
            <w:webHidden/>
          </w:rPr>
          <w:fldChar w:fldCharType="end"/>
        </w:r>
      </w:hyperlink>
    </w:p>
    <w:p w14:paraId="242102D7" w14:textId="0CCA3C48" w:rsidR="00E4645E" w:rsidRDefault="00B04888">
      <w:pPr>
        <w:pStyle w:val="TableofFigures"/>
        <w:tabs>
          <w:tab w:val="right" w:leader="dot" w:pos="8777"/>
        </w:tabs>
        <w:rPr>
          <w:rFonts w:asciiTheme="minorHAnsi" w:eastAsiaTheme="minorEastAsia" w:hAnsiTheme="minorHAnsi"/>
          <w:noProof/>
          <w:sz w:val="22"/>
        </w:rPr>
      </w:pPr>
      <w:hyperlink w:anchor="_Toc104674930" w:history="1">
        <w:r w:rsidR="00E4645E" w:rsidRPr="005E09BA">
          <w:rPr>
            <w:rStyle w:val="Hyperlink"/>
            <w:noProof/>
          </w:rPr>
          <w:t>Hình 3.</w:t>
        </w:r>
        <w:r w:rsidR="00E4645E" w:rsidRPr="005E09BA">
          <w:rPr>
            <w:rStyle w:val="Hyperlink"/>
            <w:noProof/>
            <w:lang w:val="vi-VN"/>
          </w:rPr>
          <w:t>7</w:t>
        </w:r>
        <w:r w:rsidR="00E4645E" w:rsidRPr="005E09BA">
          <w:rPr>
            <w:rStyle w:val="Hyperlink"/>
            <w:noProof/>
          </w:rPr>
          <w:t>: Khối xử lý trung tâm</w:t>
        </w:r>
        <w:r w:rsidR="00E4645E">
          <w:rPr>
            <w:noProof/>
            <w:webHidden/>
          </w:rPr>
          <w:tab/>
        </w:r>
        <w:r w:rsidR="00E4645E">
          <w:rPr>
            <w:noProof/>
            <w:webHidden/>
          </w:rPr>
          <w:fldChar w:fldCharType="begin"/>
        </w:r>
        <w:r w:rsidR="00E4645E">
          <w:rPr>
            <w:noProof/>
            <w:webHidden/>
          </w:rPr>
          <w:instrText xml:space="preserve"> PAGEREF _Toc104674930 \h </w:instrText>
        </w:r>
        <w:r w:rsidR="00E4645E">
          <w:rPr>
            <w:noProof/>
            <w:webHidden/>
          </w:rPr>
        </w:r>
        <w:r w:rsidR="00E4645E">
          <w:rPr>
            <w:noProof/>
            <w:webHidden/>
          </w:rPr>
          <w:fldChar w:fldCharType="separate"/>
        </w:r>
        <w:r w:rsidR="00E4645E">
          <w:rPr>
            <w:noProof/>
            <w:webHidden/>
          </w:rPr>
          <w:t>30</w:t>
        </w:r>
        <w:r w:rsidR="00E4645E">
          <w:rPr>
            <w:noProof/>
            <w:webHidden/>
          </w:rPr>
          <w:fldChar w:fldCharType="end"/>
        </w:r>
      </w:hyperlink>
    </w:p>
    <w:p w14:paraId="2176AAC1" w14:textId="333E3CF9" w:rsidR="00E4645E" w:rsidRDefault="00B04888">
      <w:pPr>
        <w:pStyle w:val="TableofFigures"/>
        <w:tabs>
          <w:tab w:val="right" w:leader="dot" w:pos="8777"/>
        </w:tabs>
        <w:rPr>
          <w:rFonts w:asciiTheme="minorHAnsi" w:eastAsiaTheme="minorEastAsia" w:hAnsiTheme="minorHAnsi"/>
          <w:noProof/>
          <w:sz w:val="22"/>
        </w:rPr>
      </w:pPr>
      <w:hyperlink w:anchor="_Toc104674931" w:history="1">
        <w:r w:rsidR="00E4645E" w:rsidRPr="005E09BA">
          <w:rPr>
            <w:rStyle w:val="Hyperlink"/>
            <w:noProof/>
          </w:rPr>
          <w:t>Hình 3.</w:t>
        </w:r>
        <w:r w:rsidR="00E4645E" w:rsidRPr="005E09BA">
          <w:rPr>
            <w:rStyle w:val="Hyperlink"/>
            <w:noProof/>
            <w:lang w:val="vi-VN"/>
          </w:rPr>
          <w:t>8</w:t>
        </w:r>
        <w:r w:rsidR="00E4645E" w:rsidRPr="005E09BA">
          <w:rPr>
            <w:rStyle w:val="Hyperlink"/>
            <w:noProof/>
          </w:rPr>
          <w:t>: Khối nguồn và ổn áp nguồn</w:t>
        </w:r>
        <w:r w:rsidR="00E4645E">
          <w:rPr>
            <w:noProof/>
            <w:webHidden/>
          </w:rPr>
          <w:tab/>
        </w:r>
        <w:r w:rsidR="00E4645E">
          <w:rPr>
            <w:noProof/>
            <w:webHidden/>
          </w:rPr>
          <w:fldChar w:fldCharType="begin"/>
        </w:r>
        <w:r w:rsidR="00E4645E">
          <w:rPr>
            <w:noProof/>
            <w:webHidden/>
          </w:rPr>
          <w:instrText xml:space="preserve"> PAGEREF _Toc104674931 \h </w:instrText>
        </w:r>
        <w:r w:rsidR="00E4645E">
          <w:rPr>
            <w:noProof/>
            <w:webHidden/>
          </w:rPr>
        </w:r>
        <w:r w:rsidR="00E4645E">
          <w:rPr>
            <w:noProof/>
            <w:webHidden/>
          </w:rPr>
          <w:fldChar w:fldCharType="separate"/>
        </w:r>
        <w:r w:rsidR="00E4645E">
          <w:rPr>
            <w:noProof/>
            <w:webHidden/>
          </w:rPr>
          <w:t>31</w:t>
        </w:r>
        <w:r w:rsidR="00E4645E">
          <w:rPr>
            <w:noProof/>
            <w:webHidden/>
          </w:rPr>
          <w:fldChar w:fldCharType="end"/>
        </w:r>
      </w:hyperlink>
    </w:p>
    <w:p w14:paraId="60816DE0" w14:textId="679154AB" w:rsidR="00E4645E" w:rsidRDefault="00B04888">
      <w:pPr>
        <w:pStyle w:val="TableofFigures"/>
        <w:tabs>
          <w:tab w:val="right" w:leader="dot" w:pos="8777"/>
        </w:tabs>
        <w:rPr>
          <w:rFonts w:asciiTheme="minorHAnsi" w:eastAsiaTheme="minorEastAsia" w:hAnsiTheme="minorHAnsi"/>
          <w:noProof/>
          <w:sz w:val="22"/>
        </w:rPr>
      </w:pPr>
      <w:hyperlink r:id="rId22" w:anchor="_Toc104674932" w:history="1">
        <w:r w:rsidR="00E4645E" w:rsidRPr="005E09BA">
          <w:rPr>
            <w:rStyle w:val="Hyperlink"/>
            <w:noProof/>
          </w:rPr>
          <w:t>Hình 3.9: Khối cách ly nguồn</w:t>
        </w:r>
        <w:r w:rsidR="00E4645E">
          <w:rPr>
            <w:noProof/>
            <w:webHidden/>
          </w:rPr>
          <w:tab/>
        </w:r>
        <w:r w:rsidR="00E4645E">
          <w:rPr>
            <w:noProof/>
            <w:webHidden/>
          </w:rPr>
          <w:fldChar w:fldCharType="begin"/>
        </w:r>
        <w:r w:rsidR="00E4645E">
          <w:rPr>
            <w:noProof/>
            <w:webHidden/>
          </w:rPr>
          <w:instrText xml:space="preserve"> PAGEREF _Toc104674932 \h </w:instrText>
        </w:r>
        <w:r w:rsidR="00E4645E">
          <w:rPr>
            <w:noProof/>
            <w:webHidden/>
          </w:rPr>
        </w:r>
        <w:r w:rsidR="00E4645E">
          <w:rPr>
            <w:noProof/>
            <w:webHidden/>
          </w:rPr>
          <w:fldChar w:fldCharType="separate"/>
        </w:r>
        <w:r w:rsidR="00E4645E">
          <w:rPr>
            <w:noProof/>
            <w:webHidden/>
          </w:rPr>
          <w:t>31</w:t>
        </w:r>
        <w:r w:rsidR="00E4645E">
          <w:rPr>
            <w:noProof/>
            <w:webHidden/>
          </w:rPr>
          <w:fldChar w:fldCharType="end"/>
        </w:r>
      </w:hyperlink>
    </w:p>
    <w:p w14:paraId="60611A51" w14:textId="337EABA0" w:rsidR="00E4645E" w:rsidRDefault="00B04888">
      <w:pPr>
        <w:pStyle w:val="TableofFigures"/>
        <w:tabs>
          <w:tab w:val="right" w:leader="dot" w:pos="8777"/>
        </w:tabs>
        <w:rPr>
          <w:rFonts w:asciiTheme="minorHAnsi" w:eastAsiaTheme="minorEastAsia" w:hAnsiTheme="minorHAnsi"/>
          <w:noProof/>
          <w:sz w:val="22"/>
        </w:rPr>
      </w:pPr>
      <w:hyperlink r:id="rId23" w:anchor="_Toc104674933" w:history="1">
        <w:r w:rsidR="00E4645E" w:rsidRPr="005E09BA">
          <w:rPr>
            <w:rStyle w:val="Hyperlink"/>
            <w:noProof/>
          </w:rPr>
          <w:t>Hình 3.10:Khối nút nhấn</w:t>
        </w:r>
        <w:r w:rsidR="00E4645E">
          <w:rPr>
            <w:noProof/>
            <w:webHidden/>
          </w:rPr>
          <w:tab/>
        </w:r>
        <w:r w:rsidR="00E4645E">
          <w:rPr>
            <w:noProof/>
            <w:webHidden/>
          </w:rPr>
          <w:fldChar w:fldCharType="begin"/>
        </w:r>
        <w:r w:rsidR="00E4645E">
          <w:rPr>
            <w:noProof/>
            <w:webHidden/>
          </w:rPr>
          <w:instrText xml:space="preserve"> PAGEREF _Toc104674933 \h </w:instrText>
        </w:r>
        <w:r w:rsidR="00E4645E">
          <w:rPr>
            <w:noProof/>
            <w:webHidden/>
          </w:rPr>
        </w:r>
        <w:r w:rsidR="00E4645E">
          <w:rPr>
            <w:noProof/>
            <w:webHidden/>
          </w:rPr>
          <w:fldChar w:fldCharType="separate"/>
        </w:r>
        <w:r w:rsidR="00E4645E">
          <w:rPr>
            <w:noProof/>
            <w:webHidden/>
          </w:rPr>
          <w:t>32</w:t>
        </w:r>
        <w:r w:rsidR="00E4645E">
          <w:rPr>
            <w:noProof/>
            <w:webHidden/>
          </w:rPr>
          <w:fldChar w:fldCharType="end"/>
        </w:r>
      </w:hyperlink>
    </w:p>
    <w:p w14:paraId="083B7D81" w14:textId="31E3BD17" w:rsidR="00E4645E" w:rsidRDefault="00B04888">
      <w:pPr>
        <w:pStyle w:val="TableofFigures"/>
        <w:tabs>
          <w:tab w:val="right" w:leader="dot" w:pos="8777"/>
        </w:tabs>
        <w:rPr>
          <w:rFonts w:asciiTheme="minorHAnsi" w:eastAsiaTheme="minorEastAsia" w:hAnsiTheme="minorHAnsi"/>
          <w:noProof/>
          <w:sz w:val="22"/>
        </w:rPr>
      </w:pPr>
      <w:hyperlink w:anchor="_Toc104674934" w:history="1">
        <w:r w:rsidR="00E4645E" w:rsidRPr="005E09BA">
          <w:rPr>
            <w:rStyle w:val="Hyperlink"/>
            <w:noProof/>
          </w:rPr>
          <w:t>Hình 3.11: Khối Relay</w:t>
        </w:r>
        <w:r w:rsidR="00E4645E">
          <w:rPr>
            <w:noProof/>
            <w:webHidden/>
          </w:rPr>
          <w:tab/>
        </w:r>
        <w:r w:rsidR="00E4645E">
          <w:rPr>
            <w:noProof/>
            <w:webHidden/>
          </w:rPr>
          <w:fldChar w:fldCharType="begin"/>
        </w:r>
        <w:r w:rsidR="00E4645E">
          <w:rPr>
            <w:noProof/>
            <w:webHidden/>
          </w:rPr>
          <w:instrText xml:space="preserve"> PAGEREF _Toc104674934 \h </w:instrText>
        </w:r>
        <w:r w:rsidR="00E4645E">
          <w:rPr>
            <w:noProof/>
            <w:webHidden/>
          </w:rPr>
        </w:r>
        <w:r w:rsidR="00E4645E">
          <w:rPr>
            <w:noProof/>
            <w:webHidden/>
          </w:rPr>
          <w:fldChar w:fldCharType="separate"/>
        </w:r>
        <w:r w:rsidR="00E4645E">
          <w:rPr>
            <w:noProof/>
            <w:webHidden/>
          </w:rPr>
          <w:t>32</w:t>
        </w:r>
        <w:r w:rsidR="00E4645E">
          <w:rPr>
            <w:noProof/>
            <w:webHidden/>
          </w:rPr>
          <w:fldChar w:fldCharType="end"/>
        </w:r>
      </w:hyperlink>
    </w:p>
    <w:p w14:paraId="6D4A7CCD" w14:textId="1620C366" w:rsidR="00E4645E" w:rsidRDefault="00B04888">
      <w:pPr>
        <w:pStyle w:val="TableofFigures"/>
        <w:tabs>
          <w:tab w:val="right" w:leader="dot" w:pos="8777"/>
        </w:tabs>
        <w:rPr>
          <w:rFonts w:asciiTheme="minorHAnsi" w:eastAsiaTheme="minorEastAsia" w:hAnsiTheme="minorHAnsi"/>
          <w:noProof/>
          <w:sz w:val="22"/>
        </w:rPr>
      </w:pPr>
      <w:hyperlink r:id="rId24" w:anchor="_Toc104674935" w:history="1">
        <w:r w:rsidR="00E4645E" w:rsidRPr="005E09BA">
          <w:rPr>
            <w:rStyle w:val="Hyperlink"/>
            <w:noProof/>
          </w:rPr>
          <w:t>Hình 3.12: Khối mở rộng</w:t>
        </w:r>
        <w:r w:rsidR="00E4645E">
          <w:rPr>
            <w:noProof/>
            <w:webHidden/>
          </w:rPr>
          <w:tab/>
        </w:r>
        <w:r w:rsidR="00E4645E">
          <w:rPr>
            <w:noProof/>
            <w:webHidden/>
          </w:rPr>
          <w:fldChar w:fldCharType="begin"/>
        </w:r>
        <w:r w:rsidR="00E4645E">
          <w:rPr>
            <w:noProof/>
            <w:webHidden/>
          </w:rPr>
          <w:instrText xml:space="preserve"> PAGEREF _Toc104674935 \h </w:instrText>
        </w:r>
        <w:r w:rsidR="00E4645E">
          <w:rPr>
            <w:noProof/>
            <w:webHidden/>
          </w:rPr>
        </w:r>
        <w:r w:rsidR="00E4645E">
          <w:rPr>
            <w:noProof/>
            <w:webHidden/>
          </w:rPr>
          <w:fldChar w:fldCharType="separate"/>
        </w:r>
        <w:r w:rsidR="00E4645E">
          <w:rPr>
            <w:noProof/>
            <w:webHidden/>
          </w:rPr>
          <w:t>33</w:t>
        </w:r>
        <w:r w:rsidR="00E4645E">
          <w:rPr>
            <w:noProof/>
            <w:webHidden/>
          </w:rPr>
          <w:fldChar w:fldCharType="end"/>
        </w:r>
      </w:hyperlink>
    </w:p>
    <w:p w14:paraId="5DA2B47D" w14:textId="761EBDEF" w:rsidR="00E4645E" w:rsidRDefault="00B04888">
      <w:pPr>
        <w:pStyle w:val="TableofFigures"/>
        <w:tabs>
          <w:tab w:val="right" w:leader="dot" w:pos="8777"/>
        </w:tabs>
        <w:rPr>
          <w:rFonts w:asciiTheme="minorHAnsi" w:eastAsiaTheme="minorEastAsia" w:hAnsiTheme="minorHAnsi"/>
          <w:noProof/>
          <w:sz w:val="22"/>
        </w:rPr>
      </w:pPr>
      <w:hyperlink r:id="rId25" w:anchor="_Toc104674936" w:history="1">
        <w:r w:rsidR="00686385">
          <w:rPr>
            <w:rStyle w:val="Hyperlink"/>
            <w:noProof/>
          </w:rPr>
          <w:t>Hình 3.</w:t>
        </w:r>
        <w:r w:rsidR="00686385">
          <w:rPr>
            <w:rStyle w:val="Hyperlink"/>
            <w:noProof/>
            <w:lang w:val="vi-VN"/>
          </w:rPr>
          <w:t>13</w:t>
        </w:r>
        <w:r w:rsidR="00E4645E" w:rsidRPr="005E09BA">
          <w:rPr>
            <w:rStyle w:val="Hyperlink"/>
            <w:noProof/>
          </w:rPr>
          <w:t>: Sơ đồ mạ</w:t>
        </w:r>
        <w:r w:rsidR="00686385">
          <w:rPr>
            <w:rStyle w:val="Hyperlink"/>
            <w:noProof/>
          </w:rPr>
          <w:t xml:space="preserve">ch in </w:t>
        </w:r>
        <w:r w:rsidR="00686385">
          <w:rPr>
            <w:rStyle w:val="Hyperlink"/>
            <w:noProof/>
            <w:lang w:val="vi-VN"/>
          </w:rPr>
          <w:t>2</w:t>
        </w:r>
        <w:r w:rsidR="00E4645E" w:rsidRPr="005E09BA">
          <w:rPr>
            <w:rStyle w:val="Hyperlink"/>
            <w:noProof/>
          </w:rPr>
          <w:t>D</w:t>
        </w:r>
        <w:r w:rsidR="00E4645E">
          <w:rPr>
            <w:noProof/>
            <w:webHidden/>
          </w:rPr>
          <w:tab/>
        </w:r>
        <w:r w:rsidR="00E4645E">
          <w:rPr>
            <w:noProof/>
            <w:webHidden/>
          </w:rPr>
          <w:fldChar w:fldCharType="begin"/>
        </w:r>
        <w:r w:rsidR="00E4645E">
          <w:rPr>
            <w:noProof/>
            <w:webHidden/>
          </w:rPr>
          <w:instrText xml:space="preserve"> PAGEREF _Toc104674936 \h </w:instrText>
        </w:r>
        <w:r w:rsidR="00E4645E">
          <w:rPr>
            <w:noProof/>
            <w:webHidden/>
          </w:rPr>
        </w:r>
        <w:r w:rsidR="00E4645E">
          <w:rPr>
            <w:noProof/>
            <w:webHidden/>
          </w:rPr>
          <w:fldChar w:fldCharType="separate"/>
        </w:r>
        <w:r w:rsidR="00E4645E">
          <w:rPr>
            <w:noProof/>
            <w:webHidden/>
          </w:rPr>
          <w:t>34</w:t>
        </w:r>
        <w:r w:rsidR="00E4645E">
          <w:rPr>
            <w:noProof/>
            <w:webHidden/>
          </w:rPr>
          <w:fldChar w:fldCharType="end"/>
        </w:r>
      </w:hyperlink>
    </w:p>
    <w:p w14:paraId="45F30E87" w14:textId="575F3EAA" w:rsidR="00E4645E" w:rsidRDefault="00B04888">
      <w:pPr>
        <w:pStyle w:val="TableofFigures"/>
        <w:tabs>
          <w:tab w:val="right" w:leader="dot" w:pos="8777"/>
        </w:tabs>
        <w:rPr>
          <w:rFonts w:asciiTheme="minorHAnsi" w:eastAsiaTheme="minorEastAsia" w:hAnsiTheme="minorHAnsi"/>
          <w:noProof/>
          <w:sz w:val="22"/>
        </w:rPr>
      </w:pPr>
      <w:hyperlink r:id="rId26" w:anchor="_Toc104674937" w:history="1">
        <w:r w:rsidR="00686385">
          <w:rPr>
            <w:rStyle w:val="Hyperlink"/>
            <w:noProof/>
          </w:rPr>
          <w:t>Hình 3.</w:t>
        </w:r>
        <w:r w:rsidR="00686385">
          <w:rPr>
            <w:rStyle w:val="Hyperlink"/>
            <w:noProof/>
            <w:lang w:val="vi-VN"/>
          </w:rPr>
          <w:t>14</w:t>
        </w:r>
        <w:r w:rsidR="00E4645E" w:rsidRPr="005E09BA">
          <w:rPr>
            <w:rStyle w:val="Hyperlink"/>
            <w:noProof/>
          </w:rPr>
          <w:t>: Sơ đồ mạ</w:t>
        </w:r>
        <w:r w:rsidR="00686385">
          <w:rPr>
            <w:rStyle w:val="Hyperlink"/>
            <w:noProof/>
          </w:rPr>
          <w:t xml:space="preserve">ch in </w:t>
        </w:r>
        <w:r w:rsidR="00686385">
          <w:rPr>
            <w:rStyle w:val="Hyperlink"/>
            <w:noProof/>
            <w:lang w:val="vi-VN"/>
          </w:rPr>
          <w:t>3</w:t>
        </w:r>
        <w:r w:rsidR="00E4645E" w:rsidRPr="005E09BA">
          <w:rPr>
            <w:rStyle w:val="Hyperlink"/>
            <w:noProof/>
          </w:rPr>
          <w:t>D</w:t>
        </w:r>
        <w:r w:rsidR="00E4645E">
          <w:rPr>
            <w:noProof/>
            <w:webHidden/>
          </w:rPr>
          <w:tab/>
        </w:r>
        <w:r w:rsidR="00E4645E">
          <w:rPr>
            <w:noProof/>
            <w:webHidden/>
          </w:rPr>
          <w:fldChar w:fldCharType="begin"/>
        </w:r>
        <w:r w:rsidR="00E4645E">
          <w:rPr>
            <w:noProof/>
            <w:webHidden/>
          </w:rPr>
          <w:instrText xml:space="preserve"> PAGEREF _Toc104674937 \h </w:instrText>
        </w:r>
        <w:r w:rsidR="00E4645E">
          <w:rPr>
            <w:noProof/>
            <w:webHidden/>
          </w:rPr>
        </w:r>
        <w:r w:rsidR="00E4645E">
          <w:rPr>
            <w:noProof/>
            <w:webHidden/>
          </w:rPr>
          <w:fldChar w:fldCharType="separate"/>
        </w:r>
        <w:r w:rsidR="00E4645E">
          <w:rPr>
            <w:noProof/>
            <w:webHidden/>
          </w:rPr>
          <w:t>34</w:t>
        </w:r>
        <w:r w:rsidR="00E4645E">
          <w:rPr>
            <w:noProof/>
            <w:webHidden/>
          </w:rPr>
          <w:fldChar w:fldCharType="end"/>
        </w:r>
      </w:hyperlink>
    </w:p>
    <w:p w14:paraId="18813932" w14:textId="4483A0FF" w:rsidR="00E4645E" w:rsidRDefault="00B04888">
      <w:pPr>
        <w:pStyle w:val="TableofFigures"/>
        <w:tabs>
          <w:tab w:val="right" w:leader="dot" w:pos="8777"/>
        </w:tabs>
        <w:rPr>
          <w:rFonts w:asciiTheme="minorHAnsi" w:eastAsiaTheme="minorEastAsia" w:hAnsiTheme="minorHAnsi"/>
          <w:noProof/>
          <w:sz w:val="22"/>
        </w:rPr>
      </w:pPr>
      <w:hyperlink r:id="rId27" w:anchor="_Toc104674938" w:history="1">
        <w:r w:rsidR="00E4645E" w:rsidRPr="005E09BA">
          <w:rPr>
            <w:rStyle w:val="Hyperlink"/>
            <w:noProof/>
          </w:rPr>
          <w:t>Hình 3.15: Lưu đồ thuật toán xử lý sự kiện nút nhấn</w:t>
        </w:r>
        <w:r w:rsidR="00E4645E">
          <w:rPr>
            <w:noProof/>
            <w:webHidden/>
          </w:rPr>
          <w:tab/>
        </w:r>
        <w:r w:rsidR="00E4645E">
          <w:rPr>
            <w:noProof/>
            <w:webHidden/>
          </w:rPr>
          <w:fldChar w:fldCharType="begin"/>
        </w:r>
        <w:r w:rsidR="00E4645E">
          <w:rPr>
            <w:noProof/>
            <w:webHidden/>
          </w:rPr>
          <w:instrText xml:space="preserve"> PAGEREF _Toc104674938 \h </w:instrText>
        </w:r>
        <w:r w:rsidR="00E4645E">
          <w:rPr>
            <w:noProof/>
            <w:webHidden/>
          </w:rPr>
        </w:r>
        <w:r w:rsidR="00E4645E">
          <w:rPr>
            <w:noProof/>
            <w:webHidden/>
          </w:rPr>
          <w:fldChar w:fldCharType="separate"/>
        </w:r>
        <w:r w:rsidR="00E4645E">
          <w:rPr>
            <w:noProof/>
            <w:webHidden/>
          </w:rPr>
          <w:t>35</w:t>
        </w:r>
        <w:r w:rsidR="00E4645E">
          <w:rPr>
            <w:noProof/>
            <w:webHidden/>
          </w:rPr>
          <w:fldChar w:fldCharType="end"/>
        </w:r>
      </w:hyperlink>
    </w:p>
    <w:p w14:paraId="307BF913" w14:textId="653C1BF4" w:rsidR="00E4645E" w:rsidRDefault="00B04888">
      <w:pPr>
        <w:pStyle w:val="TableofFigures"/>
        <w:tabs>
          <w:tab w:val="right" w:leader="dot" w:pos="8777"/>
        </w:tabs>
        <w:rPr>
          <w:rFonts w:asciiTheme="minorHAnsi" w:eastAsiaTheme="minorEastAsia" w:hAnsiTheme="minorHAnsi"/>
          <w:noProof/>
          <w:sz w:val="22"/>
        </w:rPr>
      </w:pPr>
      <w:hyperlink r:id="rId28" w:anchor="_Toc104674939" w:history="1">
        <w:r w:rsidR="00E4645E" w:rsidRPr="005E09BA">
          <w:rPr>
            <w:rStyle w:val="Hyperlink"/>
            <w:noProof/>
          </w:rPr>
          <w:t>Hình 3.16: Lưu đồ thuật toán xử lý sự kiện nhận về từ MQTT Broker</w:t>
        </w:r>
        <w:r w:rsidR="00E4645E">
          <w:rPr>
            <w:noProof/>
            <w:webHidden/>
          </w:rPr>
          <w:tab/>
        </w:r>
        <w:r w:rsidR="00E4645E">
          <w:rPr>
            <w:noProof/>
            <w:webHidden/>
          </w:rPr>
          <w:fldChar w:fldCharType="begin"/>
        </w:r>
        <w:r w:rsidR="00E4645E">
          <w:rPr>
            <w:noProof/>
            <w:webHidden/>
          </w:rPr>
          <w:instrText xml:space="preserve"> PAGEREF _Toc104674939 \h </w:instrText>
        </w:r>
        <w:r w:rsidR="00E4645E">
          <w:rPr>
            <w:noProof/>
            <w:webHidden/>
          </w:rPr>
        </w:r>
        <w:r w:rsidR="00E4645E">
          <w:rPr>
            <w:noProof/>
            <w:webHidden/>
          </w:rPr>
          <w:fldChar w:fldCharType="separate"/>
        </w:r>
        <w:r w:rsidR="00E4645E">
          <w:rPr>
            <w:noProof/>
            <w:webHidden/>
          </w:rPr>
          <w:t>36</w:t>
        </w:r>
        <w:r w:rsidR="00E4645E">
          <w:rPr>
            <w:noProof/>
            <w:webHidden/>
          </w:rPr>
          <w:fldChar w:fldCharType="end"/>
        </w:r>
      </w:hyperlink>
    </w:p>
    <w:p w14:paraId="206978BF" w14:textId="7AD5C464" w:rsidR="00E4645E" w:rsidRDefault="00B04888">
      <w:pPr>
        <w:pStyle w:val="TableofFigures"/>
        <w:tabs>
          <w:tab w:val="right" w:leader="dot" w:pos="8777"/>
        </w:tabs>
        <w:rPr>
          <w:rFonts w:asciiTheme="minorHAnsi" w:eastAsiaTheme="minorEastAsia" w:hAnsiTheme="minorHAnsi"/>
          <w:noProof/>
          <w:sz w:val="22"/>
        </w:rPr>
      </w:pPr>
      <w:hyperlink w:anchor="_Toc104674941" w:history="1">
        <w:r w:rsidR="00E4645E" w:rsidRPr="005E09BA">
          <w:rPr>
            <w:rStyle w:val="Hyperlink"/>
            <w:noProof/>
          </w:rPr>
          <w:t>Hình 3.17: Mạch sau khi lắp ráp linh kiện</w:t>
        </w:r>
        <w:r w:rsidR="00E4645E">
          <w:rPr>
            <w:noProof/>
            <w:webHidden/>
          </w:rPr>
          <w:tab/>
        </w:r>
        <w:r w:rsidR="00E4645E">
          <w:rPr>
            <w:noProof/>
            <w:webHidden/>
          </w:rPr>
          <w:fldChar w:fldCharType="begin"/>
        </w:r>
        <w:r w:rsidR="00E4645E">
          <w:rPr>
            <w:noProof/>
            <w:webHidden/>
          </w:rPr>
          <w:instrText xml:space="preserve"> PAGEREF _Toc104674941 \h </w:instrText>
        </w:r>
        <w:r w:rsidR="00E4645E">
          <w:rPr>
            <w:noProof/>
            <w:webHidden/>
          </w:rPr>
        </w:r>
        <w:r w:rsidR="00E4645E">
          <w:rPr>
            <w:noProof/>
            <w:webHidden/>
          </w:rPr>
          <w:fldChar w:fldCharType="separate"/>
        </w:r>
        <w:r w:rsidR="00E4645E">
          <w:rPr>
            <w:noProof/>
            <w:webHidden/>
          </w:rPr>
          <w:t>38</w:t>
        </w:r>
        <w:r w:rsidR="00E4645E">
          <w:rPr>
            <w:noProof/>
            <w:webHidden/>
          </w:rPr>
          <w:fldChar w:fldCharType="end"/>
        </w:r>
      </w:hyperlink>
    </w:p>
    <w:p w14:paraId="0949EEB0" w14:textId="4A6AB4D4" w:rsidR="00E4645E" w:rsidRDefault="00B04888">
      <w:pPr>
        <w:pStyle w:val="TableofFigures"/>
        <w:tabs>
          <w:tab w:val="right" w:leader="dot" w:pos="8777"/>
        </w:tabs>
        <w:rPr>
          <w:rFonts w:asciiTheme="minorHAnsi" w:eastAsiaTheme="minorEastAsia" w:hAnsiTheme="minorHAnsi"/>
          <w:noProof/>
          <w:sz w:val="22"/>
        </w:rPr>
      </w:pPr>
      <w:hyperlink w:anchor="_Toc104674942" w:history="1">
        <w:r w:rsidR="00E4645E" w:rsidRPr="005E09BA">
          <w:rPr>
            <w:rStyle w:val="Hyperlink"/>
            <w:noProof/>
          </w:rPr>
          <w:t xml:space="preserve">Hình 3.18: Đề tài sau khi hoàn </w:t>
        </w:r>
        <w:r w:rsidR="00E4645E" w:rsidRPr="005E09BA">
          <w:rPr>
            <w:rStyle w:val="Hyperlink"/>
            <w:noProof/>
            <w:lang w:val="vi-VN"/>
          </w:rPr>
          <w:t>thành</w:t>
        </w:r>
        <w:r w:rsidR="00E4645E">
          <w:rPr>
            <w:noProof/>
            <w:webHidden/>
          </w:rPr>
          <w:tab/>
        </w:r>
        <w:r w:rsidR="00E4645E">
          <w:rPr>
            <w:noProof/>
            <w:webHidden/>
          </w:rPr>
          <w:fldChar w:fldCharType="begin"/>
        </w:r>
        <w:r w:rsidR="00E4645E">
          <w:rPr>
            <w:noProof/>
            <w:webHidden/>
          </w:rPr>
          <w:instrText xml:space="preserve"> PAGEREF _Toc104674942 \h </w:instrText>
        </w:r>
        <w:r w:rsidR="00E4645E">
          <w:rPr>
            <w:noProof/>
            <w:webHidden/>
          </w:rPr>
        </w:r>
        <w:r w:rsidR="00E4645E">
          <w:rPr>
            <w:noProof/>
            <w:webHidden/>
          </w:rPr>
          <w:fldChar w:fldCharType="separate"/>
        </w:r>
        <w:r w:rsidR="00E4645E">
          <w:rPr>
            <w:noProof/>
            <w:webHidden/>
          </w:rPr>
          <w:t>39</w:t>
        </w:r>
        <w:r w:rsidR="00E4645E">
          <w:rPr>
            <w:noProof/>
            <w:webHidden/>
          </w:rPr>
          <w:fldChar w:fldCharType="end"/>
        </w:r>
      </w:hyperlink>
    </w:p>
    <w:p w14:paraId="74568B5C" w14:textId="48DEABC2" w:rsidR="00E4645E" w:rsidRDefault="00B04888">
      <w:pPr>
        <w:pStyle w:val="TableofFigures"/>
        <w:tabs>
          <w:tab w:val="right" w:leader="dot" w:pos="8777"/>
        </w:tabs>
        <w:rPr>
          <w:rFonts w:asciiTheme="minorHAnsi" w:eastAsiaTheme="minorEastAsia" w:hAnsiTheme="minorHAnsi"/>
          <w:noProof/>
          <w:sz w:val="22"/>
        </w:rPr>
      </w:pPr>
      <w:hyperlink w:anchor="_Toc104674943" w:history="1">
        <w:r w:rsidR="00E4645E" w:rsidRPr="005E09BA">
          <w:rPr>
            <w:rStyle w:val="Hyperlink"/>
            <w:noProof/>
          </w:rPr>
          <w:t>Hình 3.</w:t>
        </w:r>
        <w:r w:rsidR="00E4645E" w:rsidRPr="005E09BA">
          <w:rPr>
            <w:rStyle w:val="Hyperlink"/>
            <w:noProof/>
            <w:lang w:val="vi-VN"/>
          </w:rPr>
          <w:t>19</w:t>
        </w:r>
        <w:r w:rsidR="00E4645E" w:rsidRPr="005E09BA">
          <w:rPr>
            <w:rStyle w:val="Hyperlink"/>
            <w:noProof/>
          </w:rPr>
          <w:t>: Giao diện điều khiển trên Webserver</w:t>
        </w:r>
        <w:r w:rsidR="00E4645E">
          <w:rPr>
            <w:noProof/>
            <w:webHidden/>
          </w:rPr>
          <w:tab/>
        </w:r>
        <w:r w:rsidR="00E4645E">
          <w:rPr>
            <w:noProof/>
            <w:webHidden/>
          </w:rPr>
          <w:fldChar w:fldCharType="begin"/>
        </w:r>
        <w:r w:rsidR="00E4645E">
          <w:rPr>
            <w:noProof/>
            <w:webHidden/>
          </w:rPr>
          <w:instrText xml:space="preserve"> PAGEREF _Toc104674943 \h </w:instrText>
        </w:r>
        <w:r w:rsidR="00E4645E">
          <w:rPr>
            <w:noProof/>
            <w:webHidden/>
          </w:rPr>
        </w:r>
        <w:r w:rsidR="00E4645E">
          <w:rPr>
            <w:noProof/>
            <w:webHidden/>
          </w:rPr>
          <w:fldChar w:fldCharType="separate"/>
        </w:r>
        <w:r w:rsidR="00E4645E">
          <w:rPr>
            <w:noProof/>
            <w:webHidden/>
          </w:rPr>
          <w:t>39</w:t>
        </w:r>
        <w:r w:rsidR="00E4645E">
          <w:rPr>
            <w:noProof/>
            <w:webHidden/>
          </w:rPr>
          <w:fldChar w:fldCharType="end"/>
        </w:r>
      </w:hyperlink>
    </w:p>
    <w:p w14:paraId="372D35D1" w14:textId="47D0E283" w:rsidR="00E4645E" w:rsidRDefault="00B04888">
      <w:pPr>
        <w:pStyle w:val="TableofFigures"/>
        <w:tabs>
          <w:tab w:val="right" w:leader="dot" w:pos="8777"/>
        </w:tabs>
        <w:rPr>
          <w:rFonts w:asciiTheme="minorHAnsi" w:eastAsiaTheme="minorEastAsia" w:hAnsiTheme="minorHAnsi"/>
          <w:noProof/>
          <w:sz w:val="22"/>
        </w:rPr>
      </w:pPr>
      <w:hyperlink w:anchor="_Toc104674944" w:history="1">
        <w:r w:rsidR="00E4645E" w:rsidRPr="005E09BA">
          <w:rPr>
            <w:rStyle w:val="Hyperlink"/>
            <w:noProof/>
          </w:rPr>
          <w:t>Hình 3.</w:t>
        </w:r>
        <w:r w:rsidR="00E4645E" w:rsidRPr="005E09BA">
          <w:rPr>
            <w:rStyle w:val="Hyperlink"/>
            <w:noProof/>
            <w:lang w:val="vi-VN"/>
          </w:rPr>
          <w:t>20</w:t>
        </w:r>
        <w:r w:rsidR="00E4645E" w:rsidRPr="005E09BA">
          <w:rPr>
            <w:rStyle w:val="Hyperlink"/>
            <w:noProof/>
          </w:rPr>
          <w:t>: Nút nhấn điều khiển chế độ trực tiếp</w:t>
        </w:r>
        <w:r w:rsidR="00E4645E">
          <w:rPr>
            <w:noProof/>
            <w:webHidden/>
          </w:rPr>
          <w:tab/>
        </w:r>
        <w:r w:rsidR="00E4645E">
          <w:rPr>
            <w:noProof/>
            <w:webHidden/>
          </w:rPr>
          <w:fldChar w:fldCharType="begin"/>
        </w:r>
        <w:r w:rsidR="00E4645E">
          <w:rPr>
            <w:noProof/>
            <w:webHidden/>
          </w:rPr>
          <w:instrText xml:space="preserve"> PAGEREF _Toc104674944 \h </w:instrText>
        </w:r>
        <w:r w:rsidR="00E4645E">
          <w:rPr>
            <w:noProof/>
            <w:webHidden/>
          </w:rPr>
        </w:r>
        <w:r w:rsidR="00E4645E">
          <w:rPr>
            <w:noProof/>
            <w:webHidden/>
          </w:rPr>
          <w:fldChar w:fldCharType="separate"/>
        </w:r>
        <w:r w:rsidR="00E4645E">
          <w:rPr>
            <w:noProof/>
            <w:webHidden/>
          </w:rPr>
          <w:t>40</w:t>
        </w:r>
        <w:r w:rsidR="00E4645E">
          <w:rPr>
            <w:noProof/>
            <w:webHidden/>
          </w:rPr>
          <w:fldChar w:fldCharType="end"/>
        </w:r>
      </w:hyperlink>
    </w:p>
    <w:p w14:paraId="5C767442" w14:textId="6C804600" w:rsidR="00E4645E" w:rsidRDefault="00B04888">
      <w:pPr>
        <w:pStyle w:val="TableofFigures"/>
        <w:tabs>
          <w:tab w:val="right" w:leader="dot" w:pos="8777"/>
        </w:tabs>
        <w:rPr>
          <w:rFonts w:asciiTheme="minorHAnsi" w:eastAsiaTheme="minorEastAsia" w:hAnsiTheme="minorHAnsi"/>
          <w:noProof/>
          <w:sz w:val="22"/>
        </w:rPr>
      </w:pPr>
      <w:hyperlink w:anchor="_Toc104674945" w:history="1">
        <w:r w:rsidR="00E4645E" w:rsidRPr="005E09BA">
          <w:rPr>
            <w:rStyle w:val="Hyperlink"/>
            <w:noProof/>
          </w:rPr>
          <w:t>Hình 3.</w:t>
        </w:r>
        <w:r w:rsidR="00E4645E" w:rsidRPr="005E09BA">
          <w:rPr>
            <w:rStyle w:val="Hyperlink"/>
            <w:noProof/>
            <w:lang w:val="vi-VN"/>
          </w:rPr>
          <w:t>21</w:t>
        </w:r>
        <w:r w:rsidR="00E4645E" w:rsidRPr="005E09BA">
          <w:rPr>
            <w:rStyle w:val="Hyperlink"/>
            <w:noProof/>
          </w:rPr>
          <w:t xml:space="preserve">: </w:t>
        </w:r>
        <w:r w:rsidR="00E4645E" w:rsidRPr="005E09BA">
          <w:rPr>
            <w:rStyle w:val="Hyperlink"/>
            <w:noProof/>
            <w:lang w:val="vi-VN"/>
          </w:rPr>
          <w:t>Đèn phòng 3 bật khi nhấn nút lần 1</w:t>
        </w:r>
        <w:r w:rsidR="00E4645E">
          <w:rPr>
            <w:noProof/>
            <w:webHidden/>
          </w:rPr>
          <w:tab/>
        </w:r>
        <w:r w:rsidR="00E4645E">
          <w:rPr>
            <w:noProof/>
            <w:webHidden/>
          </w:rPr>
          <w:fldChar w:fldCharType="begin"/>
        </w:r>
        <w:r w:rsidR="00E4645E">
          <w:rPr>
            <w:noProof/>
            <w:webHidden/>
          </w:rPr>
          <w:instrText xml:space="preserve"> PAGEREF _Toc104674945 \h </w:instrText>
        </w:r>
        <w:r w:rsidR="00E4645E">
          <w:rPr>
            <w:noProof/>
            <w:webHidden/>
          </w:rPr>
        </w:r>
        <w:r w:rsidR="00E4645E">
          <w:rPr>
            <w:noProof/>
            <w:webHidden/>
          </w:rPr>
          <w:fldChar w:fldCharType="separate"/>
        </w:r>
        <w:r w:rsidR="00E4645E">
          <w:rPr>
            <w:noProof/>
            <w:webHidden/>
          </w:rPr>
          <w:t>40</w:t>
        </w:r>
        <w:r w:rsidR="00E4645E">
          <w:rPr>
            <w:noProof/>
            <w:webHidden/>
          </w:rPr>
          <w:fldChar w:fldCharType="end"/>
        </w:r>
      </w:hyperlink>
    </w:p>
    <w:p w14:paraId="6ADA03D4" w14:textId="6E0A2284" w:rsidR="00E4645E" w:rsidRDefault="00B04888">
      <w:pPr>
        <w:pStyle w:val="TableofFigures"/>
        <w:tabs>
          <w:tab w:val="right" w:leader="dot" w:pos="8777"/>
        </w:tabs>
        <w:rPr>
          <w:rFonts w:asciiTheme="minorHAnsi" w:eastAsiaTheme="minorEastAsia" w:hAnsiTheme="minorHAnsi"/>
          <w:noProof/>
          <w:sz w:val="22"/>
        </w:rPr>
      </w:pPr>
      <w:hyperlink w:anchor="_Toc104674947" w:history="1">
        <w:r w:rsidR="00E4645E" w:rsidRPr="005E09BA">
          <w:rPr>
            <w:rStyle w:val="Hyperlink"/>
            <w:noProof/>
          </w:rPr>
          <w:t>Hình 3.</w:t>
        </w:r>
        <w:r w:rsidR="00E4645E" w:rsidRPr="005E09BA">
          <w:rPr>
            <w:rStyle w:val="Hyperlink"/>
            <w:noProof/>
            <w:lang w:val="vi-VN"/>
          </w:rPr>
          <w:t>22</w:t>
        </w:r>
        <w:r w:rsidR="00E4645E" w:rsidRPr="005E09BA">
          <w:rPr>
            <w:rStyle w:val="Hyperlink"/>
            <w:noProof/>
          </w:rPr>
          <w:t>: Giao diện khi điều khiển từ xa qua Webserver</w:t>
        </w:r>
        <w:r w:rsidR="00E4645E">
          <w:rPr>
            <w:noProof/>
            <w:webHidden/>
          </w:rPr>
          <w:tab/>
        </w:r>
        <w:r w:rsidR="00E4645E">
          <w:rPr>
            <w:noProof/>
            <w:webHidden/>
          </w:rPr>
          <w:fldChar w:fldCharType="begin"/>
        </w:r>
        <w:r w:rsidR="00E4645E">
          <w:rPr>
            <w:noProof/>
            <w:webHidden/>
          </w:rPr>
          <w:instrText xml:space="preserve"> PAGEREF _Toc104674947 \h </w:instrText>
        </w:r>
        <w:r w:rsidR="00E4645E">
          <w:rPr>
            <w:noProof/>
            <w:webHidden/>
          </w:rPr>
        </w:r>
        <w:r w:rsidR="00E4645E">
          <w:rPr>
            <w:noProof/>
            <w:webHidden/>
          </w:rPr>
          <w:fldChar w:fldCharType="separate"/>
        </w:r>
        <w:r w:rsidR="00E4645E">
          <w:rPr>
            <w:noProof/>
            <w:webHidden/>
          </w:rPr>
          <w:t>41</w:t>
        </w:r>
        <w:r w:rsidR="00E4645E">
          <w:rPr>
            <w:noProof/>
            <w:webHidden/>
          </w:rPr>
          <w:fldChar w:fldCharType="end"/>
        </w:r>
      </w:hyperlink>
    </w:p>
    <w:p w14:paraId="341A179D" w14:textId="116CDF3A" w:rsidR="00E4645E" w:rsidRDefault="00B04888">
      <w:pPr>
        <w:pStyle w:val="TableofFigures"/>
        <w:tabs>
          <w:tab w:val="right" w:leader="dot" w:pos="8777"/>
        </w:tabs>
        <w:rPr>
          <w:rFonts w:asciiTheme="minorHAnsi" w:eastAsiaTheme="minorEastAsia" w:hAnsiTheme="minorHAnsi"/>
          <w:noProof/>
          <w:sz w:val="22"/>
        </w:rPr>
      </w:pPr>
      <w:hyperlink w:anchor="_Toc104674949" w:history="1">
        <w:r w:rsidR="00E4645E" w:rsidRPr="005E09BA">
          <w:rPr>
            <w:rStyle w:val="Hyperlink"/>
            <w:noProof/>
          </w:rPr>
          <w:t>Hình 3.</w:t>
        </w:r>
        <w:r w:rsidR="00E4645E" w:rsidRPr="005E09BA">
          <w:rPr>
            <w:rStyle w:val="Hyperlink"/>
            <w:noProof/>
            <w:lang w:val="vi-VN"/>
          </w:rPr>
          <w:t>23</w:t>
        </w:r>
        <w:r w:rsidR="00E4645E" w:rsidRPr="005E09BA">
          <w:rPr>
            <w:rStyle w:val="Hyperlink"/>
            <w:noProof/>
          </w:rPr>
          <w:t xml:space="preserve">: Mô hình hoạt động theo chế độ từ xa qua </w:t>
        </w:r>
        <w:r w:rsidR="00E4645E" w:rsidRPr="005E09BA">
          <w:rPr>
            <w:rStyle w:val="Hyperlink"/>
            <w:noProof/>
            <w:lang w:val="vi-VN"/>
          </w:rPr>
          <w:t>Webserver.</w:t>
        </w:r>
        <w:r w:rsidR="00E4645E">
          <w:rPr>
            <w:noProof/>
            <w:webHidden/>
          </w:rPr>
          <w:tab/>
        </w:r>
        <w:r w:rsidR="00E4645E">
          <w:rPr>
            <w:noProof/>
            <w:webHidden/>
          </w:rPr>
          <w:fldChar w:fldCharType="begin"/>
        </w:r>
        <w:r w:rsidR="00E4645E">
          <w:rPr>
            <w:noProof/>
            <w:webHidden/>
          </w:rPr>
          <w:instrText xml:space="preserve"> PAGEREF _Toc104674949 \h </w:instrText>
        </w:r>
        <w:r w:rsidR="00E4645E">
          <w:rPr>
            <w:noProof/>
            <w:webHidden/>
          </w:rPr>
        </w:r>
        <w:r w:rsidR="00E4645E">
          <w:rPr>
            <w:noProof/>
            <w:webHidden/>
          </w:rPr>
          <w:fldChar w:fldCharType="separate"/>
        </w:r>
        <w:r w:rsidR="00E4645E">
          <w:rPr>
            <w:noProof/>
            <w:webHidden/>
          </w:rPr>
          <w:t>42</w:t>
        </w:r>
        <w:r w:rsidR="00E4645E">
          <w:rPr>
            <w:noProof/>
            <w:webHidden/>
          </w:rPr>
          <w:fldChar w:fldCharType="end"/>
        </w:r>
      </w:hyperlink>
    </w:p>
    <w:p w14:paraId="6808B91A" w14:textId="1323EBAE" w:rsidR="00E4645E" w:rsidRDefault="00B04888">
      <w:pPr>
        <w:pStyle w:val="TableofFigures"/>
        <w:tabs>
          <w:tab w:val="right" w:leader="dot" w:pos="8777"/>
        </w:tabs>
        <w:rPr>
          <w:rFonts w:asciiTheme="minorHAnsi" w:eastAsiaTheme="minorEastAsia" w:hAnsiTheme="minorHAnsi"/>
          <w:noProof/>
          <w:sz w:val="22"/>
        </w:rPr>
      </w:pPr>
      <w:hyperlink w:anchor="_Toc104674950" w:history="1">
        <w:r w:rsidR="00E4645E" w:rsidRPr="005E09BA">
          <w:rPr>
            <w:rStyle w:val="Hyperlink"/>
            <w:noProof/>
          </w:rPr>
          <w:t>Hình 3.</w:t>
        </w:r>
        <w:r w:rsidR="00E4645E" w:rsidRPr="005E09BA">
          <w:rPr>
            <w:rStyle w:val="Hyperlink"/>
            <w:noProof/>
            <w:lang w:val="vi-VN"/>
          </w:rPr>
          <w:t>24</w:t>
        </w:r>
        <w:r w:rsidR="00E4645E" w:rsidRPr="005E09BA">
          <w:rPr>
            <w:rStyle w:val="Hyperlink"/>
            <w:noProof/>
          </w:rPr>
          <w:t xml:space="preserve">: Nút nhấn điều </w:t>
        </w:r>
        <w:r w:rsidR="00E4645E" w:rsidRPr="005E09BA">
          <w:rPr>
            <w:rStyle w:val="Hyperlink"/>
            <w:noProof/>
            <w:lang w:val="vi-VN"/>
          </w:rPr>
          <w:t>khiển.</w:t>
        </w:r>
        <w:r w:rsidR="00E4645E">
          <w:rPr>
            <w:noProof/>
            <w:webHidden/>
          </w:rPr>
          <w:tab/>
        </w:r>
        <w:r w:rsidR="00E4645E">
          <w:rPr>
            <w:noProof/>
            <w:webHidden/>
          </w:rPr>
          <w:fldChar w:fldCharType="begin"/>
        </w:r>
        <w:r w:rsidR="00E4645E">
          <w:rPr>
            <w:noProof/>
            <w:webHidden/>
          </w:rPr>
          <w:instrText xml:space="preserve"> PAGEREF _Toc104674950 \h </w:instrText>
        </w:r>
        <w:r w:rsidR="00E4645E">
          <w:rPr>
            <w:noProof/>
            <w:webHidden/>
          </w:rPr>
        </w:r>
        <w:r w:rsidR="00E4645E">
          <w:rPr>
            <w:noProof/>
            <w:webHidden/>
          </w:rPr>
          <w:fldChar w:fldCharType="separate"/>
        </w:r>
        <w:r w:rsidR="00E4645E">
          <w:rPr>
            <w:noProof/>
            <w:webHidden/>
          </w:rPr>
          <w:t>42</w:t>
        </w:r>
        <w:r w:rsidR="00E4645E">
          <w:rPr>
            <w:noProof/>
            <w:webHidden/>
          </w:rPr>
          <w:fldChar w:fldCharType="end"/>
        </w:r>
      </w:hyperlink>
    </w:p>
    <w:p w14:paraId="10B84F7A" w14:textId="5C529916" w:rsidR="00E4645E" w:rsidRDefault="00B04888" w:rsidP="00E4645E">
      <w:pPr>
        <w:pStyle w:val="TableofFigures"/>
        <w:tabs>
          <w:tab w:val="right" w:leader="dot" w:pos="8777"/>
        </w:tabs>
        <w:rPr>
          <w:rFonts w:asciiTheme="minorHAnsi" w:eastAsiaTheme="minorEastAsia" w:hAnsiTheme="minorHAnsi"/>
          <w:noProof/>
          <w:sz w:val="22"/>
        </w:rPr>
      </w:pPr>
      <w:hyperlink w:anchor="_Toc104674952" w:history="1">
        <w:r w:rsidR="00E4645E" w:rsidRPr="005E09BA">
          <w:rPr>
            <w:rStyle w:val="Hyperlink"/>
            <w:noProof/>
          </w:rPr>
          <w:t>Hình 3.</w:t>
        </w:r>
        <w:r w:rsidR="00E4645E" w:rsidRPr="005E09BA">
          <w:rPr>
            <w:rStyle w:val="Hyperlink"/>
            <w:noProof/>
            <w:lang w:val="vi-VN"/>
          </w:rPr>
          <w:t>25</w:t>
        </w:r>
        <w:r w:rsidR="00E4645E" w:rsidRPr="005E09BA">
          <w:rPr>
            <w:rStyle w:val="Hyperlink"/>
            <w:noProof/>
          </w:rPr>
          <w:t xml:space="preserve">: </w:t>
        </w:r>
        <w:r w:rsidR="00E4645E" w:rsidRPr="005E09BA">
          <w:rPr>
            <w:rStyle w:val="Hyperlink"/>
            <w:noProof/>
            <w:lang w:val="vi-VN"/>
          </w:rPr>
          <w:t>Đèn phòng 5 hoạt động trong chế độ 1.</w:t>
        </w:r>
        <w:r w:rsidR="00E4645E">
          <w:rPr>
            <w:noProof/>
            <w:webHidden/>
          </w:rPr>
          <w:tab/>
        </w:r>
        <w:r w:rsidR="00E4645E">
          <w:rPr>
            <w:noProof/>
            <w:webHidden/>
          </w:rPr>
          <w:fldChar w:fldCharType="begin"/>
        </w:r>
        <w:r w:rsidR="00E4645E">
          <w:rPr>
            <w:noProof/>
            <w:webHidden/>
          </w:rPr>
          <w:instrText xml:space="preserve"> PAGEREF _Toc104674952 \h </w:instrText>
        </w:r>
        <w:r w:rsidR="00E4645E">
          <w:rPr>
            <w:noProof/>
            <w:webHidden/>
          </w:rPr>
        </w:r>
        <w:r w:rsidR="00E4645E">
          <w:rPr>
            <w:noProof/>
            <w:webHidden/>
          </w:rPr>
          <w:fldChar w:fldCharType="separate"/>
        </w:r>
        <w:r w:rsidR="00E4645E">
          <w:rPr>
            <w:noProof/>
            <w:webHidden/>
          </w:rPr>
          <w:t>43</w:t>
        </w:r>
        <w:r w:rsidR="00E4645E">
          <w:rPr>
            <w:noProof/>
            <w:webHidden/>
          </w:rPr>
          <w:fldChar w:fldCharType="end"/>
        </w:r>
      </w:hyperlink>
    </w:p>
    <w:p w14:paraId="09CDAFEC" w14:textId="38EFD27E" w:rsidR="00E4645E" w:rsidRDefault="00B04888">
      <w:pPr>
        <w:pStyle w:val="TableofFigures"/>
        <w:tabs>
          <w:tab w:val="right" w:leader="dot" w:pos="8777"/>
        </w:tabs>
        <w:rPr>
          <w:rFonts w:asciiTheme="minorHAnsi" w:eastAsiaTheme="minorEastAsia" w:hAnsiTheme="minorHAnsi"/>
          <w:noProof/>
          <w:sz w:val="22"/>
        </w:rPr>
      </w:pPr>
      <w:hyperlink w:anchor="_Toc104674954" w:history="1">
        <w:r w:rsidR="00E4645E" w:rsidRPr="005E09BA">
          <w:rPr>
            <w:rStyle w:val="Hyperlink"/>
            <w:noProof/>
          </w:rPr>
          <w:t>Hình 3.</w:t>
        </w:r>
        <w:r w:rsidR="00E4645E" w:rsidRPr="005E09BA">
          <w:rPr>
            <w:rStyle w:val="Hyperlink"/>
            <w:noProof/>
            <w:lang w:val="vi-VN"/>
          </w:rPr>
          <w:t>26</w:t>
        </w:r>
        <w:r w:rsidR="00E4645E" w:rsidRPr="005E09BA">
          <w:rPr>
            <w:rStyle w:val="Hyperlink"/>
            <w:noProof/>
          </w:rPr>
          <w:t>: Mô hình hoạt động theo chế độ 2</w:t>
        </w:r>
        <w:r w:rsidR="00E4645E">
          <w:rPr>
            <w:noProof/>
            <w:webHidden/>
          </w:rPr>
          <w:tab/>
        </w:r>
        <w:r w:rsidR="00E4645E">
          <w:rPr>
            <w:noProof/>
            <w:webHidden/>
          </w:rPr>
          <w:fldChar w:fldCharType="begin"/>
        </w:r>
        <w:r w:rsidR="00E4645E">
          <w:rPr>
            <w:noProof/>
            <w:webHidden/>
          </w:rPr>
          <w:instrText xml:space="preserve"> PAGEREF _Toc104674954 \h </w:instrText>
        </w:r>
        <w:r w:rsidR="00E4645E">
          <w:rPr>
            <w:noProof/>
            <w:webHidden/>
          </w:rPr>
        </w:r>
        <w:r w:rsidR="00E4645E">
          <w:rPr>
            <w:noProof/>
            <w:webHidden/>
          </w:rPr>
          <w:fldChar w:fldCharType="separate"/>
        </w:r>
        <w:r w:rsidR="00E4645E">
          <w:rPr>
            <w:noProof/>
            <w:webHidden/>
          </w:rPr>
          <w:t>44</w:t>
        </w:r>
        <w:r w:rsidR="00E4645E">
          <w:rPr>
            <w:noProof/>
            <w:webHidden/>
          </w:rPr>
          <w:fldChar w:fldCharType="end"/>
        </w:r>
      </w:hyperlink>
    </w:p>
    <w:p w14:paraId="31F835E4" w14:textId="682D6684" w:rsidR="00B1055C" w:rsidRPr="005D330F" w:rsidRDefault="00F861D5" w:rsidP="00EC030E">
      <w:pPr>
        <w:spacing w:line="360" w:lineRule="auto"/>
        <w:rPr>
          <w:lang w:val="vi-VN"/>
        </w:rPr>
      </w:pPr>
      <w:r w:rsidRPr="00F861D5">
        <w:rPr>
          <w:rFonts w:ascii="Times New Roman" w:hAnsi="Times New Roman" w:cs="Times New Roman"/>
          <w:sz w:val="28"/>
          <w:szCs w:val="28"/>
        </w:rPr>
        <w:fldChar w:fldCharType="end"/>
      </w:r>
      <w:r w:rsidR="00B1055C">
        <w:br w:type="page"/>
      </w:r>
    </w:p>
    <w:p w14:paraId="2AEC3052" w14:textId="41B5C37F" w:rsidR="00DD5D85" w:rsidRDefault="00DD5D85" w:rsidP="00DD5D85">
      <w:pPr>
        <w:pStyle w:val="Heading1"/>
        <w:numPr>
          <w:ilvl w:val="0"/>
          <w:numId w:val="0"/>
        </w:numPr>
      </w:pPr>
      <w:bookmarkStart w:id="13" w:name="_Toc103628913"/>
      <w:bookmarkStart w:id="14" w:name="_Toc104154146"/>
      <w:bookmarkStart w:id="15" w:name="_Toc104154451"/>
      <w:bookmarkStart w:id="16" w:name="_Toc104674830"/>
      <w:r>
        <w:lastRenderedPageBreak/>
        <w:t>LỜI CẢM ƠN</w:t>
      </w:r>
      <w:bookmarkEnd w:id="13"/>
      <w:bookmarkEnd w:id="14"/>
      <w:bookmarkEnd w:id="15"/>
      <w:bookmarkEnd w:id="16"/>
    </w:p>
    <w:p w14:paraId="42068ED5" w14:textId="225FDC37" w:rsidR="00DD5D85" w:rsidRDefault="00DD5D85" w:rsidP="00DD5D85">
      <w:pPr>
        <w:pStyle w:val="content"/>
      </w:pPr>
      <w:r>
        <w:t xml:space="preserve">Trong thời gian thực hiện đề tài đồ án tốt nghiệp, em đã nhận được nhiều sự giúp đỡ, đóng góp ý kiến và chỉ bảo nhiệt tình của các thầy cô </w:t>
      </w:r>
      <w:r w:rsidR="00EC030E">
        <w:rPr>
          <w:lang w:val="vi-VN"/>
        </w:rPr>
        <w:t>hướng dẫn</w:t>
      </w:r>
      <w:r>
        <w:t xml:space="preserve"> cũng như thầy cô trong khoa Điện Tử trường Đại Học Công Nghiệp Hà Nội. Đồng thời chúng em đã được tiếp cận các trang thiết bị hiện đại của khoa để phục vụ vào mục đích nghiên cứu, học tập.</w:t>
      </w:r>
    </w:p>
    <w:p w14:paraId="10A26171" w14:textId="5473034F" w:rsidR="00DD5D85" w:rsidRDefault="00DD5D85" w:rsidP="00DD5D85">
      <w:pPr>
        <w:pStyle w:val="content"/>
      </w:pPr>
      <w:r>
        <w:t>Em xin gửi lời cảm ơn chân thành đế</w:t>
      </w:r>
      <w:r w:rsidR="00E85449">
        <w:t xml:space="preserve">n </w:t>
      </w:r>
      <w:r w:rsidR="00E85449">
        <w:rPr>
          <w:lang w:val="vi-VN"/>
        </w:rPr>
        <w:t>ThS.</w:t>
      </w:r>
      <w:r>
        <w:t xml:space="preserve"> Trần Xuân Phương, người đã tận tình hướng dẫn, chỉ dạy, giúp đỡ và cung cấp những tài liệu cũng như kinh nghiệm quý báu giúp em hoàn thành các nhiệm vụ được giao trong quá trình thực hiện. </w:t>
      </w:r>
    </w:p>
    <w:p w14:paraId="4080DA48" w14:textId="1A645651" w:rsidR="00DD5D85" w:rsidRDefault="00DD5D85" w:rsidP="00DD5D85">
      <w:pPr>
        <w:pStyle w:val="content"/>
      </w:pPr>
      <w:r>
        <w:t xml:space="preserve">Em cũng xin cảm ơn các thầy cô trong trường Đại học Công nghiệp Hà Nội nói chung, các thầy cô trong khoa Điện tử nói riêng đã chỉ dạy những kiến thức </w:t>
      </w:r>
      <w:r w:rsidR="00465039">
        <w:rPr>
          <w:lang w:val="vi-VN"/>
        </w:rPr>
        <w:t>cần thiết</w:t>
      </w:r>
      <w:r>
        <w:t>, giúp em có được cơ sở lý thuyết vững vàng và tạo điều kiện giúp đỡ em trong suốt quá trình học tập.</w:t>
      </w:r>
    </w:p>
    <w:p w14:paraId="2A42D8C5" w14:textId="545CAB00" w:rsidR="00DD5D85" w:rsidRDefault="00DD5D85" w:rsidP="00DD5D85">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02190F2C" w14:textId="63A26FCD" w:rsidR="008918D5" w:rsidRDefault="008918D5" w:rsidP="008918D5">
      <w:pPr>
        <w:pStyle w:val="content"/>
      </w:pPr>
      <w:r>
        <w:t>Em xin chân thành cả</w:t>
      </w:r>
      <w:r w:rsidR="00052FF7">
        <w:t>m ơn</w:t>
      </w:r>
      <w:r>
        <w:t>!</w:t>
      </w:r>
    </w:p>
    <w:p w14:paraId="6182C486" w14:textId="77777777" w:rsidR="00DD5D85" w:rsidRDefault="00DD5D85" w:rsidP="00DD5D85">
      <w:pPr>
        <w:pStyle w:val="content"/>
        <w:ind w:left="2880"/>
      </w:pPr>
      <w:r>
        <w:tab/>
        <w:t>Hà Nội, Ngày… tháng… năm 2022</w:t>
      </w:r>
    </w:p>
    <w:p w14:paraId="0B403688" w14:textId="2C4D9243" w:rsidR="00166045" w:rsidRDefault="00DD5D85" w:rsidP="008918D5">
      <w:pPr>
        <w:pStyle w:val="content"/>
        <w:ind w:left="3600"/>
        <w:jc w:val="center"/>
      </w:pPr>
      <w:r>
        <w:t>Sinh viên thực hiệ</w:t>
      </w:r>
      <w:r w:rsidR="008918D5">
        <w:t>n</w:t>
      </w:r>
    </w:p>
    <w:p w14:paraId="2FDF3916" w14:textId="77777777" w:rsidR="00DD5D85" w:rsidRDefault="00DD5D85" w:rsidP="00DD5D85">
      <w:pPr>
        <w:pStyle w:val="content"/>
        <w:ind w:left="3600"/>
        <w:jc w:val="center"/>
      </w:pPr>
      <w:r>
        <w:t>Mai Xuân Kiên</w:t>
      </w:r>
    </w:p>
    <w:p w14:paraId="79E5D3AC" w14:textId="77777777" w:rsidR="00905F24" w:rsidRDefault="00DD5D85" w:rsidP="001E29F5">
      <w:pPr>
        <w:pStyle w:val="Heading1"/>
        <w:numPr>
          <w:ilvl w:val="0"/>
          <w:numId w:val="0"/>
        </w:numPr>
        <w:rPr>
          <w:lang w:val="vi-VN"/>
        </w:rPr>
      </w:pPr>
      <w:r>
        <w:br w:type="page"/>
      </w:r>
      <w:bookmarkStart w:id="17" w:name="_Toc104154147"/>
      <w:bookmarkStart w:id="18" w:name="_Toc104154452"/>
      <w:bookmarkStart w:id="19" w:name="_Toc104674831"/>
      <w:bookmarkStart w:id="20" w:name="_Toc103628914"/>
      <w:r w:rsidR="001E29F5">
        <w:rPr>
          <w:lang w:val="vi-VN"/>
        </w:rPr>
        <w:lastRenderedPageBreak/>
        <w:t>LỜI CAM ĐOAN</w:t>
      </w:r>
      <w:bookmarkEnd w:id="17"/>
      <w:bookmarkEnd w:id="18"/>
      <w:bookmarkEnd w:id="19"/>
    </w:p>
    <w:p w14:paraId="60160C61" w14:textId="08AC700A" w:rsidR="00905F24" w:rsidRDefault="00905F24" w:rsidP="00905F24">
      <w:pPr>
        <w:pStyle w:val="content"/>
      </w:pPr>
      <w:r>
        <w:t xml:space="preserve">Em xin cam đoan rằng đồ án tốt nghiệp với đề tài: </w:t>
      </w:r>
      <w:r w:rsidRPr="00905F24">
        <w:t>“</w:t>
      </w:r>
      <w:r w:rsidRPr="00465039">
        <w:rPr>
          <w:b/>
        </w:rPr>
        <w:t>Thiết kế hệ thống điều khiển và giám sát các thiết bị từ xa bằng Wifi sử dụng ESP32</w:t>
      </w:r>
      <w:r w:rsidRPr="00905F24">
        <w:t>”</w:t>
      </w:r>
      <w:r>
        <w:t xml:space="preserve"> là một sản phẩm nghiên cứu của chính bản thân em. Những phần có sử dụng tài liệu tham khảo đều đã được trích dẫn nguồn trong danh mục tài liệu tham khảo. Những số liệu và kết quả được sử dụng đều mang tính chất trung thực, không đạ</w:t>
      </w:r>
      <w:r w:rsidR="006D2376">
        <w:t>o văn</w:t>
      </w:r>
      <w:r>
        <w:t>, sao chép từ những công trình nghiên cứu khác. Nế</w:t>
      </w:r>
      <w:r w:rsidR="006D2376">
        <w:t>u</w:t>
      </w:r>
      <w:r>
        <w:t xml:space="preserve"> sai em xin chịu hoàn toàn trách nhiệm.</w:t>
      </w:r>
    </w:p>
    <w:p w14:paraId="4165E818" w14:textId="35EF2433" w:rsidR="002428C5" w:rsidRDefault="002428C5" w:rsidP="002428C5">
      <w:pPr>
        <w:pStyle w:val="content"/>
        <w:ind w:left="3600"/>
      </w:pPr>
      <w:r>
        <w:t xml:space="preserve">   Hà Nội, Ngày… tháng… năm 2022</w:t>
      </w:r>
    </w:p>
    <w:p w14:paraId="5A52D41F" w14:textId="2BB43F43" w:rsidR="002428C5" w:rsidRDefault="002428C5" w:rsidP="002428C5">
      <w:pPr>
        <w:pStyle w:val="content"/>
        <w:ind w:left="3600"/>
        <w:jc w:val="center"/>
      </w:pPr>
      <w:r>
        <w:t>Sinh viên thực hiện</w:t>
      </w:r>
    </w:p>
    <w:p w14:paraId="644EB79B" w14:textId="1BC785FC" w:rsidR="001E29F5" w:rsidRPr="001E29F5" w:rsidRDefault="002428C5" w:rsidP="002428C5">
      <w:pPr>
        <w:pStyle w:val="content"/>
        <w:ind w:left="5040" w:firstLine="0"/>
        <w:rPr>
          <w:lang w:val="vi-VN"/>
        </w:rPr>
      </w:pPr>
      <w:r>
        <w:t xml:space="preserve">   </w:t>
      </w:r>
      <w:r w:rsidR="00905F24">
        <w:t xml:space="preserve">      Mai Xuân Kiên</w:t>
      </w:r>
      <w:r w:rsidR="00905F24" w:rsidRPr="00905F24">
        <w:t xml:space="preserve"> </w:t>
      </w:r>
      <w:r w:rsidR="001E29F5">
        <w:br w:type="page"/>
      </w:r>
    </w:p>
    <w:p w14:paraId="3BB38016" w14:textId="36B1F69D" w:rsidR="00D6725A" w:rsidRPr="00DB6C3C" w:rsidRDefault="003539D5" w:rsidP="00DD5D85">
      <w:pPr>
        <w:pStyle w:val="Heading1"/>
        <w:numPr>
          <w:ilvl w:val="0"/>
          <w:numId w:val="0"/>
        </w:numPr>
      </w:pPr>
      <w:bookmarkStart w:id="21" w:name="_Toc104154148"/>
      <w:bookmarkStart w:id="22" w:name="_Toc104154453"/>
      <w:bookmarkStart w:id="23" w:name="_Toc104674832"/>
      <w:r>
        <w:lastRenderedPageBreak/>
        <w:t>LỜI MỞ ĐẦU</w:t>
      </w:r>
      <w:bookmarkEnd w:id="20"/>
      <w:bookmarkEnd w:id="21"/>
      <w:bookmarkEnd w:id="22"/>
      <w:bookmarkEnd w:id="23"/>
    </w:p>
    <w:p w14:paraId="40391F4D" w14:textId="77777777" w:rsidR="00D6725A" w:rsidRPr="00DB6C3C" w:rsidRDefault="00D6725A" w:rsidP="00DB6C3C">
      <w:pPr>
        <w:pStyle w:val="content"/>
      </w:pPr>
      <w:r w:rsidRPr="00DB6C3C">
        <w:t>Ngày nay, xã hội ngày càng phát triển, công nghiệp hóa, hiện đại hóa ngày càng được nâng cao để phát triển đất nước và cải thiện cuộc sống của người dân. Vì vậy việc ứng dụng khoa học kỹ thuật ngày càng rộng rãi, phổ biến và mang lại hiệu quả cao trong hầu hết các lĩnh vực.</w:t>
      </w:r>
    </w:p>
    <w:p w14:paraId="4111A45B" w14:textId="64DD90F4" w:rsidR="00574B43" w:rsidRPr="00DB6C3C" w:rsidRDefault="00574B43" w:rsidP="00DB6C3C">
      <w:pPr>
        <w:pStyle w:val="content"/>
      </w:pPr>
      <w:r w:rsidRPr="00DB6C3C">
        <w:t>Với sự bùng nổ của Cuộc cách mạng công nghiệp lần thứ tư đang diễn ra từ những năm 2000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164BC0D3" w14:textId="20C84D5E" w:rsidR="00574B43" w:rsidRPr="00DB6C3C" w:rsidRDefault="00574B43" w:rsidP="00DB6C3C">
      <w:pPr>
        <w:pStyle w:val="content"/>
      </w:pPr>
      <w:r w:rsidRPr="00DB6C3C">
        <w:t xml:space="preserve">Trong </w:t>
      </w:r>
      <w:r w:rsidR="004A579B">
        <w:rPr>
          <w:lang w:val="vi-VN"/>
        </w:rPr>
        <w:t>những</w:t>
      </w:r>
      <w:r w:rsidRPr="00DB6C3C">
        <w:t xml:space="preserve"> công nghệ</w:t>
      </w:r>
      <w:r w:rsidR="004A579B">
        <w:rPr>
          <w:lang w:val="vi-VN"/>
        </w:rPr>
        <w:t xml:space="preserve"> </w:t>
      </w:r>
      <w:r w:rsidRPr="00DB6C3C">
        <w:t xml:space="preserve">của cách mạng 4.0. Với sự phát triển của Internet, công nghệ Internet vạn vật (IoT) đang được phát triển một cách nhanh chóng. Hệ sinh thái </w:t>
      </w:r>
      <w:r w:rsidR="004A579B">
        <w:rPr>
          <w:lang w:val="vi-VN"/>
        </w:rPr>
        <w:t>Io</w:t>
      </w:r>
      <w:r w:rsidRPr="00DB6C3C">
        <w:t>T cho phép các tổ chức có thể kết nối, kiểm soát và sử dụng các </w:t>
      </w:r>
      <w:r w:rsidRPr="00DB6C3C">
        <w:rPr>
          <w:rStyle w:val="Emphasis"/>
          <w:i w:val="0"/>
          <w:iCs w:val="0"/>
        </w:rPr>
        <w:t xml:space="preserve">thiết bị </w:t>
      </w:r>
      <w:r w:rsidR="004A579B">
        <w:rPr>
          <w:rStyle w:val="Emphasis"/>
          <w:i w:val="0"/>
          <w:iCs w:val="0"/>
          <w:lang w:val="vi-VN"/>
        </w:rPr>
        <w:t>Io</w:t>
      </w:r>
      <w:r w:rsidRPr="00DB6C3C">
        <w:rPr>
          <w:rStyle w:val="Emphasis"/>
          <w:i w:val="0"/>
          <w:iCs w:val="0"/>
        </w:rPr>
        <w:t>T</w:t>
      </w:r>
      <w:r w:rsidRPr="00DB6C3C">
        <w:t xml:space="preserve">. Trong hệ sinh thái này, một tổ chức có thể sử dụng các thiết bị như điện thoại thông minh, máy tính </w:t>
      </w:r>
      <w:r w:rsidR="00D55AE9">
        <w:rPr>
          <w:lang w:val="vi-VN"/>
        </w:rPr>
        <w:t>bảng</w:t>
      </w:r>
      <w:r w:rsidRPr="00DB6C3C">
        <w:t xml:space="preserve">, … để gửi đi các hiệu lệnh, hoặc truy cập thông tin từ một mạng lưới các thiết bị </w:t>
      </w:r>
      <w:r w:rsidR="004A579B">
        <w:rPr>
          <w:lang w:val="vi-VN"/>
        </w:rPr>
        <w:t>Io</w:t>
      </w:r>
      <w:r w:rsidRPr="00DB6C3C">
        <w:t>T khác. Trong trường hợp hiệu lệnh, thiết bị nhận lệnh sẽ thực hiện các công việc được thiết kế, thu thập dữ liệu để được truy cập và phân tích nhanh chóng.</w:t>
      </w:r>
    </w:p>
    <w:p w14:paraId="50E23713" w14:textId="0958D01E" w:rsidR="00D6725A" w:rsidRPr="00DB6C3C" w:rsidRDefault="00D6725A" w:rsidP="00DB6C3C">
      <w:pPr>
        <w:pStyle w:val="content"/>
      </w:pPr>
      <w:r w:rsidRPr="00DB6C3C">
        <w:t xml:space="preserve">Hệ thống giám sát điều khiển </w:t>
      </w:r>
      <w:r w:rsidR="00DB6C3C" w:rsidRPr="00DB6C3C">
        <w:t>từ xa</w:t>
      </w:r>
      <w:r w:rsidRPr="00DB6C3C">
        <w:t xml:space="preserve"> là một giải pháp vô cùng thông minh. Đây là thành quả của nền công nghiệp 4.0. Thay vì sử dụng phương thức </w:t>
      </w:r>
      <w:r w:rsidR="00DB6C3C" w:rsidRPr="00DB6C3C">
        <w:t xml:space="preserve">điều khiển và </w:t>
      </w:r>
      <w:r w:rsidRPr="00DB6C3C">
        <w:t>giám sát điều khiển thủ công kém hiệu quả, chính xác. Giờ đây với hệ thống giám</w:t>
      </w:r>
      <w:r w:rsidR="00D55AE9">
        <w:rPr>
          <w:lang w:val="vi-VN"/>
        </w:rPr>
        <w:t xml:space="preserve"> sát</w:t>
      </w:r>
      <w:r w:rsidRPr="00DB6C3C">
        <w:t xml:space="preserve">, </w:t>
      </w:r>
      <w:r w:rsidR="00574B43" w:rsidRPr="00DB6C3C">
        <w:t>người vận hành</w:t>
      </w:r>
      <w:r w:rsidRPr="00DB6C3C">
        <w:t xml:space="preserve"> có thể giám sát từ xa mọi lúc, mọi nơi thông qua các thiết bị thông minh có hỗ trợ kết nối internet: </w:t>
      </w:r>
      <w:r w:rsidR="00D55AE9">
        <w:rPr>
          <w:lang w:val="vi-VN"/>
        </w:rPr>
        <w:t>Đ</w:t>
      </w:r>
      <w:r w:rsidR="00563BB1">
        <w:rPr>
          <w:lang w:val="vi-VN"/>
        </w:rPr>
        <w:t>iện thoại thông minh</w:t>
      </w:r>
      <w:r w:rsidRPr="00DB6C3C">
        <w:t>,</w:t>
      </w:r>
      <w:r w:rsidR="00563BB1">
        <w:rPr>
          <w:lang w:val="vi-VN"/>
        </w:rPr>
        <w:t xml:space="preserve"> máy tính, đồng hồ thông minh, </w:t>
      </w:r>
      <w:r w:rsidRPr="00DB6C3C">
        <w:t>…</w:t>
      </w:r>
    </w:p>
    <w:p w14:paraId="1AFD0BCA" w14:textId="3269CDB8" w:rsidR="00F861C0" w:rsidRDefault="00D6725A" w:rsidP="00F861C0">
      <w:pPr>
        <w:pStyle w:val="content"/>
      </w:pPr>
      <w:r w:rsidRPr="00DB6C3C">
        <w:t>Hệ thống đóng vai trò vô cùng quan trọng. Với chức năng thực hiện thu thập và tích hợp dữ liệu đồng thời phân tích để hoàn thành nhiệm vụ đảm bảo cho một hệ thống hoạt động ổn định mang hiệu quả cao.</w:t>
      </w:r>
      <w:r w:rsidR="00DB6C3C">
        <w:t xml:space="preserve"> </w:t>
      </w:r>
      <w:r w:rsidRPr="00DB6C3C">
        <w:t xml:space="preserve">Đặc biệt </w:t>
      </w:r>
      <w:r w:rsidR="00DB6C3C" w:rsidRPr="00DB6C3C">
        <w:t xml:space="preserve">trong công nghiệp có nhiều </w:t>
      </w:r>
      <w:r w:rsidRPr="00DB6C3C">
        <w:t xml:space="preserve">các hệ thống nhà máy lớn, việc sử dụng hệ thống giám sát từ </w:t>
      </w:r>
      <w:r w:rsidRPr="00DB6C3C">
        <w:lastRenderedPageBreak/>
        <w:t>xa càng quan trọng. Việc giám sát và điều khiển toàn bộ hệ thống được đảm bảo. Hệ thống còn hỗ trợ việc giám sát – điều khiển tập trung các nhà máy phân tán ở bất kỳ vị trí nào.</w:t>
      </w:r>
    </w:p>
    <w:p w14:paraId="0D1CD705" w14:textId="77777777" w:rsidR="00F861C0" w:rsidRDefault="00DB6C3C" w:rsidP="00F861C0">
      <w:pPr>
        <w:pStyle w:val="content"/>
      </w:pPr>
      <w:r w:rsidRPr="00DB6C3C">
        <w:t xml:space="preserve">Để </w:t>
      </w:r>
      <w:r>
        <w:t xml:space="preserve">tìm hiểu </w:t>
      </w:r>
      <w:r w:rsidR="00F861C0">
        <w:t xml:space="preserve">về việc điều khiển và giám sát từ xa, cũng như việc ứng dụng các kiến thức đã học về vi điều khiển, vi xử lý, các môn học về điều khiển và giám sát không dây, em đã quyết định chọn đề tài: </w:t>
      </w:r>
      <w:r w:rsidR="00F861C0" w:rsidRPr="00905F24">
        <w:rPr>
          <w:b/>
        </w:rPr>
        <w:t>“Thiết kế hệ thống điều khiển và giám sát các thiết bị từ xa bằng Wifi sử dụng ESP32”</w:t>
      </w:r>
      <w:r w:rsidR="00F861C0" w:rsidRPr="00F861C0">
        <w:t xml:space="preserve"> </w:t>
      </w:r>
      <w:r w:rsidR="00F861C0" w:rsidRPr="00DB6C3C">
        <w:t>là đề tài đồ án tốt nghiệ</w:t>
      </w:r>
      <w:r w:rsidR="00F861C0">
        <w:t xml:space="preserve">p. </w:t>
      </w:r>
    </w:p>
    <w:p w14:paraId="03F2D7FB" w14:textId="77777777" w:rsidR="00044CCE" w:rsidRPr="001E29F5" w:rsidRDefault="00044CCE" w:rsidP="00781CEC">
      <w:pPr>
        <w:pStyle w:val="level1"/>
        <w:numPr>
          <w:ilvl w:val="0"/>
          <w:numId w:val="24"/>
        </w:numPr>
        <w:rPr>
          <w:lang w:val="pt-BR"/>
        </w:rPr>
      </w:pPr>
      <w:bookmarkStart w:id="24" w:name="_Toc104674833"/>
      <w:r w:rsidRPr="001E29F5">
        <w:rPr>
          <w:lang w:val="pt-BR"/>
        </w:rPr>
        <w:t>Lý do chọn đề tài:</w:t>
      </w:r>
      <w:bookmarkEnd w:id="24"/>
    </w:p>
    <w:p w14:paraId="32C6B8F2" w14:textId="0504074D" w:rsidR="0099136B" w:rsidRPr="0099136B" w:rsidRDefault="00044CCE" w:rsidP="0099136B">
      <w:pPr>
        <w:pStyle w:val="content"/>
        <w:rPr>
          <w:lang w:val="pt-BR"/>
        </w:rPr>
      </w:pPr>
      <w:r w:rsidRPr="00044CCE">
        <w:rPr>
          <w:lang w:val="pt-BR"/>
        </w:rPr>
        <w:t xml:space="preserve">Cuộc cách mạng công nghiệp 4.0 đang bùng nổ và tập trung vào công nghệ kỹ thuật số từ những thập kỷ gần đây lên một cấp độ hoàn toàn </w:t>
      </w:r>
      <w:r w:rsidR="00D55AE9">
        <w:rPr>
          <w:lang w:val="vi-VN"/>
        </w:rPr>
        <w:t>mới.</w:t>
      </w:r>
      <w:r w:rsidR="00D55AE9">
        <w:rPr>
          <w:lang w:val="pt-BR"/>
        </w:rPr>
        <w:t xml:space="preserve"> </w:t>
      </w:r>
      <w:r w:rsidR="00D55AE9">
        <w:rPr>
          <w:lang w:val="vi-VN"/>
        </w:rPr>
        <w:t>V</w:t>
      </w:r>
      <w:r w:rsidRPr="00044CCE">
        <w:rPr>
          <w:lang w:val="pt-BR"/>
        </w:rPr>
        <w:t xml:space="preserve">ới sự trợ giúp của kết nối thông qua Internet vạn vật, truy cập dữ liệu thời gian thực và giới thiệu các hệ thống vật lý không gian mạng. Nó cung cấp một cách tiếp cận liên kết và toàn diện hơn cho sản xuất, đồng thời giúp kết nối vật lý với kỹ thuật số và cho phép cộng tác và truy cập tốt hơn giữa các bộ phận, đối tác, nhà cung cấp, sản phẩm và con người. Điều này cho phép các nhà máy thông minh, sản phẩm thông minh và chuỗi cung ứng cũng thông minh, làm cho các hệ thống sản xuất và dịch vụ trở nên linh hoạt và đáp ứng khách hàng hơn. </w:t>
      </w:r>
    </w:p>
    <w:p w14:paraId="5E0112AD" w14:textId="2B6A828A" w:rsidR="00044CCE" w:rsidRDefault="00044CCE" w:rsidP="00044CCE">
      <w:pPr>
        <w:pStyle w:val="content"/>
        <w:ind w:firstLine="0"/>
        <w:rPr>
          <w:lang w:val="pt-BR"/>
        </w:rPr>
      </w:pPr>
      <w:r>
        <w:rPr>
          <w:lang w:val="pt-BR"/>
        </w:rPr>
        <w:tab/>
      </w:r>
      <w:r w:rsidRPr="00044CCE">
        <w:rPr>
          <w:lang w:val="pt-BR"/>
        </w:rPr>
        <w:t xml:space="preserve">Với mục đích có thể tạo ra một hệ thống ứng dụng IoT trong việc điều khiển và giám sát thiết bị, thân thiện với người dùng, khả năng tùy biến cao và giá thành phải chăng, em xin giới thiệu đề tài: </w:t>
      </w:r>
      <w:r w:rsidRPr="0099136B">
        <w:rPr>
          <w:b/>
          <w:bCs/>
          <w:lang w:val="pt-BR"/>
        </w:rPr>
        <w:t xml:space="preserve">“Thiết kế hệ thống điều khiển và giám sát các thiết bị từ xa bằng WiFi sử dụng ESP32”. </w:t>
      </w:r>
      <w:r w:rsidRPr="00044CCE">
        <w:rPr>
          <w:lang w:val="pt-BR"/>
        </w:rPr>
        <w:t>Với mô hình này, chúng ta có thể phát triển thêm thành một hệ thống hoàn chỉnh, liên kết được các thiết bị lại với nhau, có thể giúp con người dễ dàng sử dụng, vận hành cũng như điều khiể</w:t>
      </w:r>
      <w:r w:rsidR="00D55AE9">
        <w:rPr>
          <w:lang w:val="pt-BR"/>
        </w:rPr>
        <w:t>n các</w:t>
      </w:r>
      <w:r w:rsidRPr="00044CCE">
        <w:rPr>
          <w:lang w:val="pt-BR"/>
        </w:rPr>
        <w:t xml:space="preserve"> thiết bị từ</w:t>
      </w:r>
      <w:r w:rsidR="00D55AE9">
        <w:rPr>
          <w:lang w:val="vi-VN"/>
        </w:rPr>
        <w:t xml:space="preserve"> xa</w:t>
      </w:r>
      <w:r>
        <w:rPr>
          <w:lang w:val="pt-BR"/>
        </w:rPr>
        <w:t>.</w:t>
      </w:r>
    </w:p>
    <w:p w14:paraId="5936DEE4" w14:textId="77777777" w:rsidR="00C22D7A" w:rsidRDefault="00C22D7A">
      <w:pPr>
        <w:rPr>
          <w:rFonts w:ascii="Times New Roman" w:eastAsiaTheme="majorEastAsia" w:hAnsi="Times New Roman" w:cstheme="majorBidi"/>
          <w:b/>
          <w:sz w:val="28"/>
          <w:szCs w:val="26"/>
          <w:lang w:val="pt-BR"/>
        </w:rPr>
      </w:pPr>
      <w:r>
        <w:rPr>
          <w:lang w:val="pt-BR"/>
        </w:rPr>
        <w:br w:type="page"/>
      </w:r>
    </w:p>
    <w:p w14:paraId="711A6344" w14:textId="7B5DD164" w:rsidR="0099136B" w:rsidRPr="001E29F5" w:rsidRDefault="00044CCE" w:rsidP="00781CEC">
      <w:pPr>
        <w:pStyle w:val="level1"/>
        <w:numPr>
          <w:ilvl w:val="0"/>
          <w:numId w:val="24"/>
        </w:numPr>
        <w:rPr>
          <w:lang w:val="pt-BR"/>
        </w:rPr>
      </w:pPr>
      <w:bookmarkStart w:id="25" w:name="_Toc104674834"/>
      <w:r w:rsidRPr="001E29F5">
        <w:rPr>
          <w:lang w:val="pt-BR"/>
        </w:rPr>
        <w:lastRenderedPageBreak/>
        <w:t>Mục tiêu đề tài:</w:t>
      </w:r>
      <w:bookmarkEnd w:id="25"/>
    </w:p>
    <w:p w14:paraId="4F618CF1" w14:textId="77777777" w:rsidR="0099136B" w:rsidRDefault="0099136B" w:rsidP="00044CCE">
      <w:pPr>
        <w:pStyle w:val="content"/>
        <w:ind w:firstLine="0"/>
        <w:rPr>
          <w:lang w:val="pt-BR"/>
        </w:rPr>
      </w:pPr>
      <w:r>
        <w:rPr>
          <w:lang w:val="pt-BR"/>
        </w:rPr>
        <w:tab/>
      </w:r>
      <w:r w:rsidRPr="0099136B">
        <w:rPr>
          <w:lang w:val="pt-BR"/>
        </w:rPr>
        <w:t>Với mục đích có thể tạo ra một hệ thống ứng dụng IoT trong việc</w:t>
      </w:r>
      <w:r>
        <w:rPr>
          <w:lang w:val="pt-BR"/>
        </w:rPr>
        <w:t>:</w:t>
      </w:r>
    </w:p>
    <w:p w14:paraId="102D1267" w14:textId="77777777" w:rsidR="0099136B" w:rsidRDefault="0099136B" w:rsidP="0099136B">
      <w:pPr>
        <w:pStyle w:val="content"/>
        <w:ind w:left="709" w:firstLine="0"/>
        <w:rPr>
          <w:lang w:val="pt-BR"/>
        </w:rPr>
      </w:pPr>
      <w:r>
        <w:rPr>
          <w:lang w:val="pt-BR"/>
        </w:rPr>
        <w:t>- Đ</w:t>
      </w:r>
      <w:r w:rsidRPr="0099136B">
        <w:rPr>
          <w:lang w:val="pt-BR"/>
        </w:rPr>
        <w:t>iều khiển và giám sát thiết bị</w:t>
      </w:r>
      <w:r>
        <w:rPr>
          <w:lang w:val="pt-BR"/>
        </w:rPr>
        <w:t>.</w:t>
      </w:r>
    </w:p>
    <w:p w14:paraId="6829A180" w14:textId="77777777" w:rsidR="0099136B" w:rsidRDefault="0099136B" w:rsidP="0099136B">
      <w:pPr>
        <w:pStyle w:val="content"/>
        <w:ind w:left="709" w:firstLine="0"/>
        <w:rPr>
          <w:lang w:val="pt-BR"/>
        </w:rPr>
      </w:pPr>
      <w:r>
        <w:rPr>
          <w:lang w:val="pt-BR"/>
        </w:rPr>
        <w:t xml:space="preserve">- Sử dụng giao diện </w:t>
      </w:r>
      <w:r w:rsidRPr="0099136B">
        <w:rPr>
          <w:lang w:val="pt-BR"/>
        </w:rPr>
        <w:t>thân thiện với người dùng</w:t>
      </w:r>
      <w:r>
        <w:rPr>
          <w:lang w:val="pt-BR"/>
        </w:rPr>
        <w:t xml:space="preserve">. </w:t>
      </w:r>
    </w:p>
    <w:p w14:paraId="4ACEED34" w14:textId="77777777" w:rsidR="0099136B" w:rsidRDefault="0099136B" w:rsidP="0099136B">
      <w:pPr>
        <w:pStyle w:val="content"/>
        <w:ind w:left="709" w:firstLine="0"/>
        <w:rPr>
          <w:lang w:val="pt-BR"/>
        </w:rPr>
      </w:pPr>
      <w:r>
        <w:rPr>
          <w:lang w:val="pt-BR"/>
        </w:rPr>
        <w:t>- K</w:t>
      </w:r>
      <w:r w:rsidRPr="0099136B">
        <w:rPr>
          <w:lang w:val="pt-BR"/>
        </w:rPr>
        <w:t>hả năng tùy biến cao và giá thành phải chăng.</w:t>
      </w:r>
      <w:r w:rsidRPr="0099136B">
        <w:rPr>
          <w:lang w:val="pt-BR"/>
        </w:rPr>
        <w:tab/>
      </w:r>
    </w:p>
    <w:p w14:paraId="583B1DC6" w14:textId="1AEEA3B8" w:rsidR="0099136B" w:rsidRPr="001E29F5" w:rsidRDefault="0099136B" w:rsidP="00781CEC">
      <w:pPr>
        <w:pStyle w:val="level1"/>
        <w:numPr>
          <w:ilvl w:val="0"/>
          <w:numId w:val="24"/>
        </w:numPr>
        <w:rPr>
          <w:lang w:val="pt-BR"/>
        </w:rPr>
      </w:pPr>
      <w:bookmarkStart w:id="26" w:name="_Toc104674835"/>
      <w:r w:rsidRPr="001E29F5">
        <w:rPr>
          <w:lang w:val="pt-BR"/>
        </w:rPr>
        <w:t>Đối tượng nghiên cứu:</w:t>
      </w:r>
      <w:bookmarkEnd w:id="26"/>
    </w:p>
    <w:p w14:paraId="500B8C87" w14:textId="502083A1" w:rsidR="007D712E" w:rsidRPr="007D712E" w:rsidRDefault="007D712E" w:rsidP="00D55AE9">
      <w:pPr>
        <w:pStyle w:val="content"/>
        <w:jc w:val="right"/>
        <w:rPr>
          <w:b/>
          <w:bCs/>
          <w:lang w:val="vi-VN"/>
        </w:rPr>
      </w:pPr>
      <w:r w:rsidRPr="00D80F6D">
        <w:rPr>
          <w:lang w:val="pt-BR"/>
        </w:rPr>
        <w:t xml:space="preserve">Trong đề tài này, em thực hiện thiết kế một mô hình điều khiển, giám sát từ xa bằng WiFi sử dụng </w:t>
      </w:r>
      <w:r w:rsidR="00CD5E16">
        <w:rPr>
          <w:lang w:val="vi-VN"/>
        </w:rPr>
        <w:t xml:space="preserve">vi điều khiển </w:t>
      </w:r>
      <w:r>
        <w:rPr>
          <w:lang w:val="vi-VN"/>
        </w:rPr>
        <w:t>ESP32</w:t>
      </w:r>
      <w:r w:rsidR="00D55AE9">
        <w:rPr>
          <w:lang w:val="vi-VN"/>
        </w:rPr>
        <w:t xml:space="preserve"> và tìm hiểu về Websever</w:t>
      </w:r>
      <w:r>
        <w:rPr>
          <w:lang w:val="vi-VN"/>
        </w:rPr>
        <w:t>.</w:t>
      </w:r>
    </w:p>
    <w:p w14:paraId="7A84F01F" w14:textId="26DE72FD" w:rsidR="0099136B" w:rsidRPr="001E29F5" w:rsidRDefault="0099136B" w:rsidP="00781CEC">
      <w:pPr>
        <w:pStyle w:val="level1"/>
        <w:numPr>
          <w:ilvl w:val="0"/>
          <w:numId w:val="24"/>
        </w:numPr>
        <w:rPr>
          <w:lang w:val="pt-BR"/>
        </w:rPr>
      </w:pPr>
      <w:bookmarkStart w:id="27" w:name="_Toc104674836"/>
      <w:r w:rsidRPr="001E29F5">
        <w:rPr>
          <w:lang w:val="pt-BR"/>
        </w:rPr>
        <w:t>Phạm vi nghiên cứu:</w:t>
      </w:r>
      <w:bookmarkEnd w:id="27"/>
    </w:p>
    <w:p w14:paraId="3EEE1F37" w14:textId="263B2D92" w:rsidR="007D712E" w:rsidRPr="001E29F5" w:rsidRDefault="007D712E" w:rsidP="001E29F5">
      <w:pPr>
        <w:pStyle w:val="content"/>
        <w:rPr>
          <w:lang w:val="pt-BR"/>
        </w:rPr>
      </w:pPr>
      <w:r w:rsidRPr="00D80F6D">
        <w:rPr>
          <w:lang w:val="pt-BR"/>
        </w:rPr>
        <w:t>Mô hình gồm 2 phần chính là mạch điện tử và phần mềm điều khiển. Đầu vào của mạch điện tử</w:t>
      </w:r>
      <w:r w:rsidR="00C22D7A">
        <w:rPr>
          <w:lang w:val="pt-BR"/>
        </w:rPr>
        <w:t xml:space="preserve"> có 7</w:t>
      </w:r>
      <w:r w:rsidRPr="00D80F6D">
        <w:rPr>
          <w:lang w:val="pt-BR"/>
        </w:rPr>
        <w:t xml:space="preserve"> nút nhấn để điều khiển đầu ra gồ</w:t>
      </w:r>
      <w:r w:rsidR="00C22D7A">
        <w:rPr>
          <w:lang w:val="pt-BR"/>
        </w:rPr>
        <w:t>m 7</w:t>
      </w:r>
      <w:r w:rsidRPr="00D80F6D">
        <w:rPr>
          <w:lang w:val="pt-BR"/>
        </w:rPr>
        <w:t xml:space="preserve"> rơ le. Phần mềm sẽ đồng bộ với nút nhấn trên phần cứng để hiển thị trạng thái </w:t>
      </w:r>
      <w:r w:rsidR="00CD5E16">
        <w:rPr>
          <w:lang w:val="vi-VN"/>
        </w:rPr>
        <w:t xml:space="preserve">bật/ </w:t>
      </w:r>
      <w:r w:rsidRPr="00D80F6D">
        <w:rPr>
          <w:lang w:val="pt-BR"/>
        </w:rPr>
        <w:t>tắt của thiết bị, đồng thời chúng ta có thể bật tắt thiết bị ngay trên phần mềm.</w:t>
      </w:r>
    </w:p>
    <w:p w14:paraId="38C244C0" w14:textId="14AFD410" w:rsidR="0099136B" w:rsidRPr="001E29F5" w:rsidRDefault="0099136B" w:rsidP="00781CEC">
      <w:pPr>
        <w:pStyle w:val="level1"/>
        <w:numPr>
          <w:ilvl w:val="0"/>
          <w:numId w:val="24"/>
        </w:numPr>
        <w:rPr>
          <w:lang w:val="pt-BR"/>
        </w:rPr>
      </w:pPr>
      <w:bookmarkStart w:id="28" w:name="_Toc104674837"/>
      <w:r w:rsidRPr="001E29F5">
        <w:rPr>
          <w:lang w:val="pt-BR"/>
        </w:rPr>
        <w:t>Vai trò và ý nghĩa khoa học, thực tiễn của đề tài:</w:t>
      </w:r>
      <w:bookmarkEnd w:id="28"/>
    </w:p>
    <w:p w14:paraId="4F599667" w14:textId="41C352C2" w:rsidR="0099136B" w:rsidRPr="001E29F5" w:rsidRDefault="001E29F5" w:rsidP="001E29F5">
      <w:pPr>
        <w:pStyle w:val="content"/>
        <w:rPr>
          <w:i/>
          <w:iCs/>
          <w:lang w:val="vi-VN"/>
        </w:rPr>
      </w:pPr>
      <w:r w:rsidRPr="001E29F5">
        <w:rPr>
          <w:i/>
          <w:iCs/>
          <w:lang w:val="vi-VN"/>
        </w:rPr>
        <w:t>-</w:t>
      </w:r>
      <w:r>
        <w:rPr>
          <w:i/>
          <w:iCs/>
          <w:lang w:val="pt-BR"/>
        </w:rPr>
        <w:t xml:space="preserve"> </w:t>
      </w:r>
      <w:r w:rsidR="0099136B" w:rsidRPr="007B2A96">
        <w:rPr>
          <w:i/>
          <w:iCs/>
          <w:lang w:val="pt-BR"/>
        </w:rPr>
        <w:t xml:space="preserve">Vai trò của đề </w:t>
      </w:r>
      <w:r>
        <w:rPr>
          <w:i/>
          <w:iCs/>
          <w:lang w:val="vi-VN"/>
        </w:rPr>
        <w:t>tài:</w:t>
      </w:r>
    </w:p>
    <w:p w14:paraId="3AEBCB9A" w14:textId="77777777" w:rsidR="0099136B" w:rsidRPr="0099136B" w:rsidRDefault="0099136B" w:rsidP="0099136B">
      <w:pPr>
        <w:pStyle w:val="content"/>
        <w:rPr>
          <w:lang w:val="pt-BR"/>
        </w:rPr>
      </w:pPr>
      <w:r w:rsidRPr="0099136B">
        <w:rPr>
          <w:lang w:val="pt-BR"/>
        </w:rPr>
        <w:t xml:space="preserve">Đề tài tập trung vào thiết kế mô hình giám sát trạng thái bật tắt các thiết bị qua đầu ra rơ le thông qua Wifi và Internet. </w:t>
      </w:r>
    </w:p>
    <w:p w14:paraId="02EEB927" w14:textId="77777777" w:rsidR="0099136B" w:rsidRPr="0099136B" w:rsidRDefault="0099136B" w:rsidP="0099136B">
      <w:pPr>
        <w:pStyle w:val="content"/>
        <w:rPr>
          <w:lang w:val="pt-BR"/>
        </w:rPr>
      </w:pPr>
      <w:r w:rsidRPr="0099136B">
        <w:rPr>
          <w:lang w:val="pt-BR"/>
        </w:rPr>
        <w:t xml:space="preserve">Đề tài giúp người dùng và người vận hành có thể giám sát và điều khiển dễ dàng các thiết bị thông qua điện thoại hoặc máy tính có kết nối Internet.  </w:t>
      </w:r>
    </w:p>
    <w:p w14:paraId="1B41B75B" w14:textId="06627E9B" w:rsidR="0099136B" w:rsidRPr="001E29F5" w:rsidRDefault="001E29F5" w:rsidP="001E29F5">
      <w:pPr>
        <w:pStyle w:val="content"/>
        <w:rPr>
          <w:i/>
          <w:iCs/>
          <w:lang w:val="vi-VN"/>
        </w:rPr>
      </w:pPr>
      <w:r w:rsidRPr="001E29F5">
        <w:rPr>
          <w:i/>
          <w:iCs/>
          <w:lang w:val="vi-VN"/>
        </w:rPr>
        <w:t>-</w:t>
      </w:r>
      <w:r>
        <w:rPr>
          <w:i/>
          <w:iCs/>
          <w:lang w:val="pt-BR"/>
        </w:rPr>
        <w:t xml:space="preserve"> </w:t>
      </w:r>
      <w:r w:rsidR="0099136B" w:rsidRPr="007B2A96">
        <w:rPr>
          <w:i/>
          <w:iCs/>
          <w:lang w:val="pt-BR"/>
        </w:rPr>
        <w:t>Ý nghĩa</w:t>
      </w:r>
      <w:r>
        <w:rPr>
          <w:i/>
          <w:iCs/>
          <w:lang w:val="vi-VN"/>
        </w:rPr>
        <w:t xml:space="preserve"> khoa học, thực tiễn</w:t>
      </w:r>
      <w:r w:rsidR="0099136B" w:rsidRPr="007B2A96">
        <w:rPr>
          <w:i/>
          <w:iCs/>
          <w:lang w:val="pt-BR"/>
        </w:rPr>
        <w:t xml:space="preserve"> của đề </w:t>
      </w:r>
      <w:r>
        <w:rPr>
          <w:i/>
          <w:iCs/>
          <w:lang w:val="vi-VN"/>
        </w:rPr>
        <w:t>tài:</w:t>
      </w:r>
    </w:p>
    <w:p w14:paraId="10291E0D" w14:textId="08A0C805" w:rsidR="001E29F5" w:rsidRPr="001E29F5" w:rsidRDefault="001E29F5" w:rsidP="001E29F5">
      <w:pPr>
        <w:pStyle w:val="content"/>
        <w:rPr>
          <w:lang w:val="pt-BR"/>
        </w:rPr>
      </w:pPr>
      <w:r w:rsidRPr="001E29F5">
        <w:rPr>
          <w:lang w:val="pt-BR"/>
        </w:rPr>
        <w:t>Hệ thống điều khiển và giám sát các thiết bị từ xa bằng Wifi giúp việc tìm hiểu và phát triển về các hệ thống điều khiển từ xa trở nên dễ</w:t>
      </w:r>
      <w:r w:rsidR="00E85449">
        <w:rPr>
          <w:lang w:val="pt-BR"/>
        </w:rPr>
        <w:t xml:space="preserve"> dàng hơn</w:t>
      </w:r>
      <w:r w:rsidRPr="001E29F5">
        <w:rPr>
          <w:lang w:val="pt-BR"/>
        </w:rPr>
        <w:t>.</w:t>
      </w:r>
    </w:p>
    <w:p w14:paraId="1472A4ED" w14:textId="77777777" w:rsidR="001E29F5" w:rsidRPr="001E29F5" w:rsidRDefault="001E29F5" w:rsidP="001E29F5">
      <w:pPr>
        <w:pStyle w:val="content"/>
        <w:rPr>
          <w:lang w:val="pt-BR"/>
        </w:rPr>
      </w:pPr>
      <w:r w:rsidRPr="001E29F5">
        <w:rPr>
          <w:lang w:val="pt-BR"/>
        </w:rPr>
        <w:t>Với việc sử dụng một  vi xử lý có tích hợp rất nhiều chức năng điều khiển từ xa và IoT như ESP32, đề tài thúc đẩy việc nghiên cứu về IoT, về điều khiển và tự động hóa các quá trình, các công nghệ không dây đang được phổ biến hiện nay.</w:t>
      </w:r>
    </w:p>
    <w:p w14:paraId="0D2DE786" w14:textId="77777777" w:rsidR="001E29F5" w:rsidRPr="001E29F5" w:rsidRDefault="001E29F5" w:rsidP="001E29F5">
      <w:pPr>
        <w:pStyle w:val="content"/>
        <w:rPr>
          <w:lang w:val="pt-BR"/>
        </w:rPr>
      </w:pPr>
      <w:r w:rsidRPr="001E29F5">
        <w:rPr>
          <w:lang w:val="pt-BR"/>
        </w:rPr>
        <w:lastRenderedPageBreak/>
        <w:t>Đề tài tập trung vào việc khai thác và lập trình các ngoại vi trên vi điều khiển ESP32, giúp việc tạo ra các sản phẩm về IoT linh hoạt và ổn định hơn.</w:t>
      </w:r>
    </w:p>
    <w:p w14:paraId="3517C7D6" w14:textId="77777777" w:rsidR="001E29F5" w:rsidRPr="001E29F5" w:rsidRDefault="001E29F5" w:rsidP="001E29F5">
      <w:pPr>
        <w:pStyle w:val="content"/>
        <w:rPr>
          <w:lang w:val="pt-BR"/>
        </w:rPr>
      </w:pPr>
      <w:r w:rsidRPr="001E29F5">
        <w:rPr>
          <w:lang w:val="pt-BR"/>
        </w:rPr>
        <w:t xml:space="preserve"> Về ứng dụng thực tiễn của đề tài, đề tài có rất nhiều ứng dụng thực tiễn trong việc điều khiển và giám sát không chỉ là các phụ tải nhỏ mà còn kết hợp được với các thiết bị công nghiệp để đóng cắt phụ tải lớn hơn.</w:t>
      </w:r>
    </w:p>
    <w:p w14:paraId="6C5A3382" w14:textId="43A530F4" w:rsidR="001E29F5" w:rsidRPr="001E29F5" w:rsidRDefault="001E29F5" w:rsidP="001E29F5">
      <w:pPr>
        <w:pStyle w:val="content"/>
        <w:rPr>
          <w:lang w:val="pt-BR"/>
        </w:rPr>
      </w:pPr>
      <w:r w:rsidRPr="001E29F5">
        <w:rPr>
          <w:lang w:val="pt-BR"/>
        </w:rPr>
        <w:t xml:space="preserve">Đề tài có ứng dụng rất nhiều trong công nghiệp về việc giám sát, vận hành và lên lịch vận hành cho các thiết bị. Ngoài trong công nghiệp, đề tài còn ứng dụng trong nhà thông minh, trong các khu đô thị thông </w:t>
      </w:r>
      <w:r w:rsidR="00CD5E16">
        <w:rPr>
          <w:lang w:val="vi-VN"/>
        </w:rPr>
        <w:t xml:space="preserve">minh, </w:t>
      </w:r>
      <w:r w:rsidRPr="001E29F5">
        <w:rPr>
          <w:lang w:val="pt-BR"/>
        </w:rPr>
        <w:t>…</w:t>
      </w:r>
    </w:p>
    <w:p w14:paraId="5B76E91A" w14:textId="074C41FA" w:rsidR="001E29F5" w:rsidRPr="001E29F5" w:rsidRDefault="001E29F5" w:rsidP="001E29F5">
      <w:pPr>
        <w:pStyle w:val="content"/>
        <w:rPr>
          <w:lang w:val="vi-VN"/>
        </w:rPr>
      </w:pPr>
      <w:r w:rsidRPr="001E29F5">
        <w:rPr>
          <w:lang w:val="pt-BR"/>
        </w:rPr>
        <w:t xml:space="preserve">Đề tài còn có thể được phát triển theo nhiều hướng khác nhau, theo nhiều yêu cầu đặt ra để điều khiển và giám sát không chỉ là bật tắt mà còn có thể sử dụng cho nhiều các tín hiệu khác nhau tùy từng loại máy móc hoặc yêu cầu cụ </w:t>
      </w:r>
      <w:r>
        <w:rPr>
          <w:lang w:val="vi-VN"/>
        </w:rPr>
        <w:t>thể.</w:t>
      </w:r>
    </w:p>
    <w:p w14:paraId="11AB04A0" w14:textId="112149FB" w:rsidR="00F861C0" w:rsidRPr="0099136B" w:rsidRDefault="00F861C0" w:rsidP="00936715">
      <w:pPr>
        <w:pStyle w:val="content"/>
        <w:ind w:firstLine="0"/>
        <w:rPr>
          <w:lang w:val="pt-BR"/>
        </w:rPr>
      </w:pPr>
      <w:r w:rsidRPr="0099136B">
        <w:rPr>
          <w:lang w:val="pt-BR"/>
        </w:rPr>
        <w:br w:type="page"/>
      </w:r>
    </w:p>
    <w:p w14:paraId="7B9B1DA5" w14:textId="77777777" w:rsidR="00765E7E" w:rsidRDefault="00765E7E" w:rsidP="00C26837">
      <w:pPr>
        <w:pStyle w:val="Heading1"/>
        <w:rPr>
          <w:lang w:val="pt-BR"/>
        </w:rPr>
        <w:sectPr w:rsidR="00765E7E" w:rsidSect="008A1F87">
          <w:headerReference w:type="default" r:id="rId29"/>
          <w:pgSz w:w="11906" w:h="16838" w:code="9"/>
          <w:pgMar w:top="1418" w:right="1134" w:bottom="1134" w:left="1985" w:header="720" w:footer="720" w:gutter="0"/>
          <w:pgNumType w:fmt="upperRoman" w:start="1"/>
          <w:cols w:space="720"/>
          <w:docGrid w:linePitch="360"/>
        </w:sectPr>
      </w:pPr>
      <w:bookmarkStart w:id="29" w:name="_Toc103628915"/>
    </w:p>
    <w:p w14:paraId="03366DDA" w14:textId="61C243C1" w:rsidR="00C26837" w:rsidRPr="00D80F6D" w:rsidRDefault="00F861C0" w:rsidP="000C326D">
      <w:pPr>
        <w:pStyle w:val="Heading1"/>
        <w:rPr>
          <w:lang w:val="pt-BR"/>
        </w:rPr>
      </w:pPr>
      <w:bookmarkStart w:id="30" w:name="_Toc104154149"/>
      <w:bookmarkStart w:id="31" w:name="_Toc104154454"/>
      <w:bookmarkStart w:id="32" w:name="_Toc104674838"/>
      <w:r w:rsidRPr="00D80F6D">
        <w:rPr>
          <w:lang w:val="pt-BR"/>
        </w:rPr>
        <w:lastRenderedPageBreak/>
        <w:t>TỔNG QUAN VỀ</w:t>
      </w:r>
      <w:r w:rsidR="000C326D">
        <w:rPr>
          <w:lang w:val="pt-BR"/>
        </w:rPr>
        <w:t xml:space="preserve"> Đề tài</w:t>
      </w:r>
      <w:r w:rsidRPr="00D80F6D">
        <w:rPr>
          <w:lang w:val="pt-BR"/>
        </w:rPr>
        <w:t xml:space="preserve"> </w:t>
      </w:r>
      <w:r w:rsidR="000C326D">
        <w:rPr>
          <w:lang w:val="pt-BR"/>
        </w:rPr>
        <w:t xml:space="preserve">Thiết kế </w:t>
      </w:r>
      <w:r w:rsidRPr="00D80F6D">
        <w:rPr>
          <w:lang w:val="pt-BR"/>
        </w:rPr>
        <w:t>HỆ THỐNG ĐIỀU KHIỂN VÀ GIÁM SÁT</w:t>
      </w:r>
      <w:r w:rsidR="007C502F" w:rsidRPr="00D80F6D">
        <w:rPr>
          <w:lang w:val="pt-BR"/>
        </w:rPr>
        <w:t xml:space="preserve"> </w:t>
      </w:r>
      <w:r w:rsidR="000C326D">
        <w:rPr>
          <w:lang w:val="pt-BR"/>
        </w:rPr>
        <w:t xml:space="preserve">các thiết bị </w:t>
      </w:r>
      <w:r w:rsidR="007C502F" w:rsidRPr="00D80F6D">
        <w:rPr>
          <w:lang w:val="pt-BR"/>
        </w:rPr>
        <w:t>từ xa</w:t>
      </w:r>
      <w:bookmarkEnd w:id="29"/>
      <w:bookmarkEnd w:id="30"/>
      <w:bookmarkEnd w:id="31"/>
      <w:r w:rsidR="000C326D">
        <w:rPr>
          <w:lang w:val="pt-BR"/>
        </w:rPr>
        <w:t xml:space="preserve"> bằng wifi sử dụng esp32</w:t>
      </w:r>
      <w:bookmarkEnd w:id="32"/>
    </w:p>
    <w:p w14:paraId="2126B0E6" w14:textId="13C60CE4" w:rsidR="007C502F" w:rsidRPr="00D80F6D" w:rsidRDefault="00C74FCB" w:rsidP="007B2A96">
      <w:pPr>
        <w:pStyle w:val="level1"/>
        <w:rPr>
          <w:lang w:val="pt-BR"/>
        </w:rPr>
      </w:pPr>
      <w:bookmarkStart w:id="33" w:name="_Toc104674839"/>
      <w:r w:rsidRPr="00D80F6D">
        <w:rPr>
          <w:lang w:val="pt-BR"/>
        </w:rPr>
        <w:t>Giới thiệu chung về đề tài</w:t>
      </w:r>
      <w:bookmarkEnd w:id="33"/>
    </w:p>
    <w:p w14:paraId="766077E2" w14:textId="7ED27D0B" w:rsidR="00C74FCB" w:rsidRPr="00D80F6D" w:rsidRDefault="00C74FCB" w:rsidP="000C326D">
      <w:pPr>
        <w:pStyle w:val="content"/>
        <w:rPr>
          <w:lang w:val="pt-BR"/>
        </w:rPr>
      </w:pPr>
      <w:r w:rsidRPr="00D80F6D">
        <w:rPr>
          <w:lang w:val="pt-BR"/>
        </w:rPr>
        <w:t>Trong đề tài này, thực hiện thiết kế</w:t>
      </w:r>
      <w:r w:rsidR="00E44D96">
        <w:rPr>
          <w:lang w:val="pt-BR"/>
        </w:rPr>
        <w:t xml:space="preserve"> </w:t>
      </w:r>
      <w:r w:rsidR="0076615A" w:rsidRPr="00D80F6D">
        <w:rPr>
          <w:lang w:val="pt-BR"/>
        </w:rPr>
        <w:t>mô hình điều khiển, giám sát từ xa bằng WiFi sử dụ</w:t>
      </w:r>
      <w:r w:rsidR="00B471BB" w:rsidRPr="00D80F6D">
        <w:rPr>
          <w:lang w:val="pt-BR"/>
        </w:rPr>
        <w:t>ng ESP32</w:t>
      </w:r>
      <w:r w:rsidR="0076615A" w:rsidRPr="00D80F6D">
        <w:rPr>
          <w:lang w:val="pt-BR"/>
        </w:rPr>
        <w:t xml:space="preserve">. Mô hình gồm 2 phần chính là </w:t>
      </w:r>
      <w:r w:rsidRPr="00D80F6D">
        <w:rPr>
          <w:lang w:val="pt-BR"/>
        </w:rPr>
        <w:t>mạch điện tử</w:t>
      </w:r>
      <w:r w:rsidR="0076615A" w:rsidRPr="00D80F6D">
        <w:rPr>
          <w:lang w:val="pt-BR"/>
        </w:rPr>
        <w:t xml:space="preserve"> và phần mềm điều khiển. Đầu vào của mạch điện tử</w:t>
      </w:r>
      <w:r w:rsidR="008D732E">
        <w:rPr>
          <w:lang w:val="pt-BR"/>
        </w:rPr>
        <w:t xml:space="preserve"> có 7</w:t>
      </w:r>
      <w:r w:rsidR="0076615A" w:rsidRPr="00D80F6D">
        <w:rPr>
          <w:lang w:val="pt-BR"/>
        </w:rPr>
        <w:t xml:space="preserve"> nút nhấn để điều khiển đầu ra gồ</w:t>
      </w:r>
      <w:r w:rsidR="008D732E">
        <w:rPr>
          <w:lang w:val="pt-BR"/>
        </w:rPr>
        <w:t>m 7</w:t>
      </w:r>
      <w:r w:rsidR="0076615A" w:rsidRPr="00D80F6D">
        <w:rPr>
          <w:lang w:val="pt-BR"/>
        </w:rPr>
        <w:t xml:space="preserve"> rơ le. Phần mề</w:t>
      </w:r>
      <w:r w:rsidR="00E44D96">
        <w:rPr>
          <w:lang w:val="pt-BR"/>
        </w:rPr>
        <w:t xml:space="preserve">m </w:t>
      </w:r>
      <w:r w:rsidR="0076615A" w:rsidRPr="00D80F6D">
        <w:rPr>
          <w:lang w:val="pt-BR"/>
        </w:rPr>
        <w:t xml:space="preserve">đồng bộ với nút nhấn trên phần cứng để hiển thị trạng thái bật tắt của thiết bị, chúng ta bật tắt thiết bị </w:t>
      </w:r>
      <w:r w:rsidR="00CD5E16">
        <w:rPr>
          <w:lang w:val="vi-VN"/>
        </w:rPr>
        <w:t xml:space="preserve">với nút nhấn vật lý hoặc đồng thời điều khiển </w:t>
      </w:r>
      <w:r w:rsidR="0076615A" w:rsidRPr="00D80F6D">
        <w:rPr>
          <w:lang w:val="pt-BR"/>
        </w:rPr>
        <w:t>ngay trên phần mềm.</w:t>
      </w:r>
    </w:p>
    <w:p w14:paraId="67074AE0" w14:textId="3689AD4C" w:rsidR="00F0124D" w:rsidRPr="00D80F6D" w:rsidRDefault="008C0A32" w:rsidP="00F0124D">
      <w:pPr>
        <w:pStyle w:val="level1"/>
        <w:rPr>
          <w:lang w:val="pt-BR"/>
        </w:rPr>
      </w:pPr>
      <w:bookmarkStart w:id="34" w:name="_Toc104674840"/>
      <w:r w:rsidRPr="00D80F6D">
        <w:rPr>
          <w:lang w:val="pt-BR"/>
        </w:rPr>
        <w:t>C</w:t>
      </w:r>
      <w:r w:rsidR="00767DA5" w:rsidRPr="00D80F6D">
        <w:rPr>
          <w:lang w:val="pt-BR"/>
        </w:rPr>
        <w:t>ông nghệ sử dụng để</w:t>
      </w:r>
      <w:r w:rsidR="00F0124D" w:rsidRPr="00D80F6D">
        <w:rPr>
          <w:lang w:val="pt-BR"/>
        </w:rPr>
        <w:t xml:space="preserve"> điều khiển và giám sát từ xa</w:t>
      </w:r>
      <w:r w:rsidRPr="00D80F6D">
        <w:rPr>
          <w:lang w:val="pt-BR"/>
        </w:rPr>
        <w:t xml:space="preserve"> hiện nay</w:t>
      </w:r>
      <w:bookmarkEnd w:id="34"/>
    </w:p>
    <w:p w14:paraId="6FA339FB" w14:textId="3734B9A2" w:rsidR="00F0124D" w:rsidRPr="00D80F6D" w:rsidRDefault="00F0124D" w:rsidP="00F0124D">
      <w:pPr>
        <w:pStyle w:val="content"/>
        <w:rPr>
          <w:lang w:val="pt-BR"/>
        </w:rPr>
      </w:pPr>
      <w:r w:rsidRPr="00D80F6D">
        <w:rPr>
          <w:lang w:val="pt-BR"/>
        </w:rPr>
        <w:t>Hệ thống giám sát từ xa được điều khiển thông qua các thiết bị có kết nối Internet điển hình như: Điện thoại, máy tính bảng, laptop</w:t>
      </w:r>
      <w:r w:rsidR="008A1F87">
        <w:rPr>
          <w:lang w:val="pt-BR"/>
        </w:rPr>
        <w:t>,</w:t>
      </w:r>
      <w:r w:rsidR="008A1F87" w:rsidRPr="00D80F6D">
        <w:rPr>
          <w:lang w:val="pt-BR"/>
        </w:rPr>
        <w:t xml:space="preserve"> ...</w:t>
      </w:r>
    </w:p>
    <w:p w14:paraId="0B11C70D" w14:textId="4954C8C8" w:rsidR="00F0124D" w:rsidRPr="00E44D96" w:rsidRDefault="00CA10BE" w:rsidP="00E44D96">
      <w:pPr>
        <w:pStyle w:val="content"/>
        <w:rPr>
          <w:lang w:val="pt-BR"/>
        </w:rPr>
      </w:pPr>
      <w:r w:rsidRPr="00D80F6D">
        <w:rPr>
          <w:lang w:val="pt-BR"/>
        </w:rPr>
        <w:t>Công nghệ được sử dụng phổ biến trong việc điều khiển và giám sát từ xa chủ yếu là các chuẩ</w:t>
      </w:r>
      <w:r w:rsidR="00E44D96">
        <w:rPr>
          <w:lang w:val="pt-BR"/>
        </w:rPr>
        <w:t>n tr</w:t>
      </w:r>
      <w:r w:rsidRPr="00D80F6D">
        <w:rPr>
          <w:lang w:val="pt-BR"/>
        </w:rPr>
        <w:t>uyền thông không dây như:</w:t>
      </w:r>
      <w:r w:rsidR="00E44D96">
        <w:rPr>
          <w:lang w:val="pt-BR"/>
        </w:rPr>
        <w:t xml:space="preserve"> Wifi và Internet, </w:t>
      </w:r>
      <w:r w:rsidR="00E44D96" w:rsidRPr="00E44D96">
        <w:rPr>
          <w:lang w:val="pt-BR"/>
        </w:rPr>
        <w:t>Bluetooth và Bluetooth Low Engine</w:t>
      </w:r>
      <w:r w:rsidR="00E44D96">
        <w:rPr>
          <w:lang w:val="pt-BR"/>
        </w:rPr>
        <w:t>, Zigbee, LoRa, ...</w:t>
      </w:r>
    </w:p>
    <w:p w14:paraId="1C728D15" w14:textId="7FE363C9" w:rsidR="00F93BE3" w:rsidRDefault="00CA10BE" w:rsidP="00F93BE3">
      <w:pPr>
        <w:pStyle w:val="level2"/>
      </w:pPr>
      <w:bookmarkStart w:id="35" w:name="_Toc104674841"/>
      <w:r>
        <w:t>Wifi và Internet</w:t>
      </w:r>
      <w:bookmarkEnd w:id="35"/>
    </w:p>
    <w:p w14:paraId="27D7A4D1" w14:textId="6EF003D1" w:rsidR="00CA10BE" w:rsidRPr="00E85449" w:rsidRDefault="00C27112" w:rsidP="002823A4">
      <w:pPr>
        <w:pStyle w:val="content"/>
        <w:rPr>
          <w:lang w:val="vi-VN"/>
        </w:rPr>
      </w:pPr>
      <w:r>
        <w:t>Wifi là viết tắt của Wireless Fidelity là hệ thống truy cập internet không dây. Loại sóng vô tuyến này tương tự như sóng điện thoại, truyền hình và radio. Wifi là công cụ kết nối không thể thiếu trên điện thoại, laptop, máy tính bảng và một số thiết bị t</w:t>
      </w:r>
      <w:r w:rsidR="00B471BB">
        <w:t>hông minh khác như smartwatch</w:t>
      </w:r>
      <w:r w:rsidR="00B471BB">
        <w:rPr>
          <w:lang w:val="vi-VN"/>
        </w:rPr>
        <w:t xml:space="preserve"> </w:t>
      </w:r>
      <w:r w:rsidR="008F68BF">
        <w:t xml:space="preserve">được sử dụng để truyền nhận dữ liệu lớn, đây cũng là công nghệ cốt lõi của công nghệ 4.0 với IoT đang được phát triển mạnh </w:t>
      </w:r>
      <w:r w:rsidR="00E85449">
        <w:rPr>
          <w:lang w:val="vi-VN"/>
        </w:rPr>
        <w:t>mẽ.</w:t>
      </w:r>
    </w:p>
    <w:p w14:paraId="0611D6F6" w14:textId="77777777" w:rsidR="00F93BE3" w:rsidRDefault="00C27112" w:rsidP="00F93BE3">
      <w:pPr>
        <w:pStyle w:val="level2"/>
      </w:pPr>
      <w:bookmarkStart w:id="36" w:name="_Toc104674842"/>
      <w:r>
        <w:t>Bluetooth và Bluetooth Low Engine (BLE)</w:t>
      </w:r>
      <w:bookmarkEnd w:id="36"/>
    </w:p>
    <w:p w14:paraId="63BD61D5" w14:textId="258153D7" w:rsidR="008F68BF" w:rsidRPr="00E85449" w:rsidRDefault="00C27112" w:rsidP="00F934A0">
      <w:pPr>
        <w:pStyle w:val="content"/>
        <w:rPr>
          <w:lang w:val="vi-VN"/>
        </w:rPr>
      </w:pPr>
      <w:r w:rsidRPr="00F934A0">
        <w:t xml:space="preserve">Bluetooth là chuẩn kết nối không dây tầm ngắn, thiết kế cho các kết nối thiết bị cá nhân, trong phạm vi băng tần 2,4Ghz. Công nghệ này có thể được dùng để kết nối hoặc chuyển dữ liệu giữa các thiết bị không dây, chuyển cuộc gọi và dữ liệu như danh bạ, lịch giữa các desktop, notebook. Bluetooth Low </w:t>
      </w:r>
      <w:r w:rsidRPr="00F934A0">
        <w:lastRenderedPageBreak/>
        <w:t>Engine được dựa trên Bluetooth nhưng hoạt động với sự tiêu hao năng lượng thấp</w:t>
      </w:r>
      <w:r w:rsidR="00084886" w:rsidRPr="00F934A0">
        <w:t xml:space="preserve">. Với lợi thế trên Bluetooth Low Engine được sử dụng rất nhiều trong các nhà thông minh, các thiết bị sử dụng pin và yêu cầu thời gian hoạt động </w:t>
      </w:r>
      <w:r w:rsidR="00E85449">
        <w:rPr>
          <w:lang w:val="vi-VN"/>
        </w:rPr>
        <w:t>cao.</w:t>
      </w:r>
    </w:p>
    <w:p w14:paraId="1CD7F3D2" w14:textId="776707AB" w:rsidR="00F93BE3" w:rsidRDefault="00CC36AA" w:rsidP="002E46D7">
      <w:pPr>
        <w:pStyle w:val="level2"/>
      </w:pPr>
      <w:bookmarkStart w:id="37" w:name="_Toc104674843"/>
      <w:r>
        <w:rPr>
          <w:lang w:val="vi-VN"/>
        </w:rPr>
        <w:t>T</w:t>
      </w:r>
      <w:r w:rsidRPr="00084886">
        <w:t xml:space="preserve">iêu chuẩn khu vực mạng lưới cá nhân </w:t>
      </w:r>
      <w:r w:rsidR="00084886" w:rsidRPr="00084886">
        <w:t>Zigbee</w:t>
      </w:r>
      <w:bookmarkEnd w:id="37"/>
      <w:r w:rsidR="00084886" w:rsidRPr="00084886">
        <w:t xml:space="preserve"> </w:t>
      </w:r>
    </w:p>
    <w:p w14:paraId="6FAE301D" w14:textId="60B17FA6" w:rsidR="00084886" w:rsidRDefault="00F93BE3" w:rsidP="00F93BE3">
      <w:pPr>
        <w:pStyle w:val="content"/>
      </w:pPr>
      <w:r>
        <w:t xml:space="preserve">Zigbee </w:t>
      </w:r>
      <w:r w:rsidR="00084886" w:rsidRPr="00084886">
        <w:t>là tiêu chuẩn khu vực mạng lưới cá nhân 802.15.4 của IEEE, đã tồn tại hơn một thập kỷ. Nó được xem là một giải pháp thay thế cho Wi-Fi và Bluetooth của một số ứng dụng bao gồm các thiết bị sử dụng năng lượng thấp mà không cần nhiều băng thông - như các hệ thống cảm biến trong nhà thông minh. Zigbee hỗ trợ kết nối mạng lưới, nên mọ</w:t>
      </w:r>
      <w:r w:rsidR="00E44D96">
        <w:t xml:space="preserve">i thao tác </w:t>
      </w:r>
      <w:r w:rsidR="00084886" w:rsidRPr="00084886">
        <w:t>khi tương tác với các thiết bị sẽ được ổn định hơn, ngay cả khi có một trong những nút phát tín hiệu bị lỗi.</w:t>
      </w:r>
    </w:p>
    <w:p w14:paraId="5A32FDFD" w14:textId="62D77862" w:rsidR="00F93BE3" w:rsidRDefault="00CC36AA" w:rsidP="00F93BE3">
      <w:pPr>
        <w:pStyle w:val="level2"/>
      </w:pPr>
      <w:bookmarkStart w:id="38" w:name="_Toc104674844"/>
      <w:r>
        <w:rPr>
          <w:lang w:val="vi-VN"/>
        </w:rPr>
        <w:t>Công ngh</w:t>
      </w:r>
      <w:r w:rsidRPr="00F2713D">
        <w:t>ệ</w:t>
      </w:r>
      <w:r>
        <w:rPr>
          <w:lang w:val="vi-VN"/>
        </w:rPr>
        <w:t xml:space="preserve"> </w:t>
      </w:r>
      <w:r w:rsidR="00F2713D" w:rsidRPr="00F2713D">
        <w:t>LoRa</w:t>
      </w:r>
      <w:bookmarkEnd w:id="38"/>
      <w:r w:rsidR="00F2713D" w:rsidRPr="00F2713D">
        <w:t xml:space="preserve"> </w:t>
      </w:r>
    </w:p>
    <w:p w14:paraId="2D527692" w14:textId="2B4CA378" w:rsidR="00084886" w:rsidRPr="00F0124D" w:rsidRDefault="00F93BE3" w:rsidP="00F93BE3">
      <w:pPr>
        <w:pStyle w:val="content"/>
      </w:pPr>
      <w:r>
        <w:t xml:space="preserve">LoRa </w:t>
      </w:r>
      <w:r w:rsidR="00F2713D" w:rsidRPr="00F2713D">
        <w:t>là một công nghệ không dây được phát triển để cho phép truyền tốc độ dữ liệu thấp trên một khoảng cách lớn bởi các cảm biến và bộ truyền động cho M2M và IoT cũng như các ứng dụng IoT. LoRa hướng tới các kết nối M2M ở khoảng cách lớn. Nó có thể hỗ trợ liên lạc ở khoảng cách lên tới 15 – 20 km, với hàng triệu node mạ</w:t>
      </w:r>
      <w:r w:rsidR="00B471BB">
        <w:t>ng</w:t>
      </w:r>
      <w:r w:rsidR="00F2713D" w:rsidRPr="00F2713D">
        <w:t>. Nó có thể hoạt động trên băng tần không phải cấp phép, với tốc độ thấp từ 0,3kbps đến khoảng 30kbps. Với đặc tính này, mạng LoRa phù hợp với các thiết bị thông minh trao đổi dữ liệu ở mức thấp nhưng duy trì trong một thời gian dài. Thực tế các thiết bị LoRa có thể duy trì kết nối và chia sẻ dữ liệu trong thời gian lên đến 10 năm chỉ với năng lượng pin</w:t>
      </w:r>
      <w:r w:rsidR="00FF2D7B">
        <w:rPr>
          <w:rFonts w:cs="Times New Roman"/>
          <w:szCs w:val="28"/>
        </w:rPr>
        <w:t xml:space="preserve">. </w:t>
      </w:r>
      <w:r w:rsidR="00FF2D7B" w:rsidRPr="00B253FD">
        <w:rPr>
          <w:rFonts w:cs="Times New Roman"/>
          <w:szCs w:val="28"/>
        </w:rPr>
        <w:t>[</w:t>
      </w:r>
      <w:r w:rsidR="00FF2D7B">
        <w:rPr>
          <w:rFonts w:cs="Times New Roman"/>
          <w:szCs w:val="28"/>
        </w:rPr>
        <w:t>6</w:t>
      </w:r>
      <w:r w:rsidR="00FF2D7B" w:rsidRPr="00B253FD">
        <w:rPr>
          <w:rFonts w:cs="Times New Roman"/>
          <w:szCs w:val="28"/>
        </w:rPr>
        <w:t>]</w:t>
      </w:r>
      <w:r w:rsidR="00FF2D7B">
        <w:rPr>
          <w:rFonts w:cs="Times New Roman"/>
          <w:szCs w:val="28"/>
        </w:rPr>
        <w:t xml:space="preserve"> </w:t>
      </w:r>
    </w:p>
    <w:p w14:paraId="01ED9DBB" w14:textId="19779546" w:rsidR="00140FDD" w:rsidRDefault="00140FDD" w:rsidP="00140FDD">
      <w:pPr>
        <w:pStyle w:val="level1"/>
      </w:pPr>
      <w:bookmarkStart w:id="39" w:name="_Toc104674845"/>
      <w:r>
        <w:t>Các hệ thống điều khiển và giám sát ngoài thị trường</w:t>
      </w:r>
      <w:bookmarkEnd w:id="39"/>
    </w:p>
    <w:p w14:paraId="59874DF3" w14:textId="244A2639" w:rsidR="00C27112" w:rsidRDefault="00E96D49" w:rsidP="00767DA5">
      <w:pPr>
        <w:pStyle w:val="content"/>
      </w:pPr>
      <w:r>
        <w:t>Một số mô hình về hệ thống giám sát và điều khiển trên thị trường:</w:t>
      </w:r>
    </w:p>
    <w:p w14:paraId="2576A74D" w14:textId="52584F22" w:rsidR="00E96D49" w:rsidRDefault="00E96D49" w:rsidP="00E96D49">
      <w:pPr>
        <w:pStyle w:val="level2"/>
      </w:pPr>
      <w:bookmarkStart w:id="40" w:name="_Toc104674846"/>
      <w:r>
        <w:lastRenderedPageBreak/>
        <w:t>Hệ thống điều khiển giám sát điện năng</w:t>
      </w:r>
      <w:r w:rsidR="00916FB1">
        <w:t xml:space="preserve"> [12]</w:t>
      </w:r>
      <w:bookmarkEnd w:id="40"/>
    </w:p>
    <w:p w14:paraId="7894C30A" w14:textId="4EFCE797" w:rsidR="0000583F" w:rsidRDefault="00F460F0" w:rsidP="00F460F0">
      <w:pPr>
        <w:pStyle w:val="content"/>
        <w:keepNext/>
        <w:ind w:firstLine="0"/>
        <w:jc w:val="center"/>
      </w:pPr>
      <w:r>
        <w:rPr>
          <w:noProof/>
        </w:rPr>
        <w:drawing>
          <wp:inline distT="0" distB="0" distL="0" distR="0" wp14:anchorId="45A27FAC" wp14:editId="0CC79C16">
            <wp:extent cx="5440680" cy="32613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0680" cy="3261360"/>
                    </a:xfrm>
                    <a:prstGeom prst="rect">
                      <a:avLst/>
                    </a:prstGeom>
                    <a:noFill/>
                  </pic:spPr>
                </pic:pic>
              </a:graphicData>
            </a:graphic>
          </wp:inline>
        </w:drawing>
      </w:r>
    </w:p>
    <w:p w14:paraId="6FCD8F99" w14:textId="5AFE60A7" w:rsidR="00E96D49" w:rsidRDefault="0000583F" w:rsidP="00E7147E">
      <w:pPr>
        <w:pStyle w:val="Caption"/>
      </w:pPr>
      <w:bookmarkStart w:id="41" w:name="_Toc103628775"/>
      <w:bookmarkStart w:id="42" w:name="_Toc104154455"/>
      <w:bookmarkStart w:id="43" w:name="_Toc104586669"/>
      <w:bookmarkStart w:id="44" w:name="_Toc104674905"/>
      <w:r>
        <w:t xml:space="preserve">Hình </w:t>
      </w:r>
      <w:r w:rsidR="00B04888">
        <w:fldChar w:fldCharType="begin"/>
      </w:r>
      <w:r w:rsidR="00B04888">
        <w:instrText xml:space="preserve"> STYLEREF 1 \</w:instrText>
      </w:r>
      <w:r w:rsidR="00B04888">
        <w:instrText xml:space="preserve">s </w:instrText>
      </w:r>
      <w:r w:rsidR="00B04888">
        <w:fldChar w:fldCharType="separate"/>
      </w:r>
      <w:r w:rsidR="002911A7">
        <w:rPr>
          <w:noProof/>
        </w:rPr>
        <w:t>1</w:t>
      </w:r>
      <w:r w:rsidR="00B04888">
        <w:rPr>
          <w:noProof/>
        </w:rPr>
        <w:fldChar w:fldCharType="end"/>
      </w:r>
      <w:r w:rsidR="007B2A96">
        <w:t>.</w:t>
      </w:r>
      <w:r w:rsidR="00B04888">
        <w:fldChar w:fldCharType="begin"/>
      </w:r>
      <w:r w:rsidR="00B04888">
        <w:instrText xml:space="preserve"> SEQ Hình \* ARABIC \s 1 </w:instrText>
      </w:r>
      <w:r w:rsidR="00B04888">
        <w:fldChar w:fldCharType="separate"/>
      </w:r>
      <w:r w:rsidR="002911A7">
        <w:rPr>
          <w:noProof/>
        </w:rPr>
        <w:t>1</w:t>
      </w:r>
      <w:r w:rsidR="00B04888">
        <w:rPr>
          <w:noProof/>
        </w:rPr>
        <w:fldChar w:fldCharType="end"/>
      </w:r>
      <w:r>
        <w:t>: Hệ thống điều khiển và giám sát điện năng</w:t>
      </w:r>
      <w:bookmarkEnd w:id="41"/>
      <w:bookmarkEnd w:id="42"/>
      <w:bookmarkEnd w:id="43"/>
      <w:bookmarkEnd w:id="44"/>
    </w:p>
    <w:p w14:paraId="33CFB9F2" w14:textId="4E7A8A26" w:rsidR="00F460F0" w:rsidRDefault="00F460F0" w:rsidP="00F460F0">
      <w:pPr>
        <w:pStyle w:val="content"/>
      </w:pPr>
      <w:r>
        <w:t>Hệ thống giám sát điện năng (Power monitoring) là hệ thống bao gồm các thiết bị đo lường đa chức năng có tốc độ lấy mẫu cao, phân tích nhiều thông số, cho phép kết nối thành hệ thống và kết nối truyền thông với hệ máy tính để lưu tr</w:t>
      </w:r>
      <w:r w:rsidR="00E44D96">
        <w:t>ữ</w:t>
      </w:r>
      <w:r>
        <w:t xml:space="preserve"> dữ liệu. Phần mềm chuyên dụng sẽ phân tích dữ liệu phục vụ việc hiển thị đo lường việc tiêu thụ năng lượng, giám sát hoạt động của hệ thống điện theo thời gian thực, điều khiển hệ thống điện từ xa bằng máy tính, lưu trữ, phân </w:t>
      </w:r>
      <w:r w:rsidR="00CD5E16">
        <w:rPr>
          <w:lang w:val="vi-VN"/>
        </w:rPr>
        <w:t>tích</w:t>
      </w:r>
      <w:r>
        <w:t xml:space="preserve"> dữ liệu sử dụng và lập báo cáo tiêu thụ năng lượng của hệ thống điện.</w:t>
      </w:r>
    </w:p>
    <w:p w14:paraId="431D3C20" w14:textId="49AA97D2" w:rsidR="00F460F0" w:rsidRPr="00F460F0" w:rsidRDefault="00F460F0" w:rsidP="00781CEC">
      <w:pPr>
        <w:pStyle w:val="content"/>
        <w:numPr>
          <w:ilvl w:val="0"/>
          <w:numId w:val="25"/>
        </w:numPr>
        <w:ind w:left="284"/>
        <w:jc w:val="left"/>
        <w:rPr>
          <w:b/>
        </w:rPr>
      </w:pPr>
      <w:r w:rsidRPr="00F460F0">
        <w:rPr>
          <w:b/>
        </w:rPr>
        <w:t>Các chức năng chính của hệ thống:</w:t>
      </w:r>
    </w:p>
    <w:p w14:paraId="53986ED7" w14:textId="0ACE0921" w:rsidR="00F460F0" w:rsidRDefault="00F460F0" w:rsidP="00F460F0">
      <w:pPr>
        <w:pStyle w:val="content"/>
        <w:ind w:firstLine="426"/>
        <w:jc w:val="left"/>
      </w:pPr>
      <w:r>
        <w:t>- Lập sơ đồ mô phỏng hệ thống điện.</w:t>
      </w:r>
    </w:p>
    <w:p w14:paraId="19E1186E" w14:textId="2D849243" w:rsidR="00F460F0" w:rsidRDefault="00F460F0" w:rsidP="00F460F0">
      <w:pPr>
        <w:pStyle w:val="content"/>
        <w:ind w:firstLine="426"/>
        <w:jc w:val="left"/>
      </w:pPr>
      <w:r>
        <w:t xml:space="preserve">- Hiển thị các thông số điện, năng lượng theo thời gian </w:t>
      </w:r>
      <w:r w:rsidR="00565818">
        <w:rPr>
          <w:lang w:val="vi-VN"/>
        </w:rPr>
        <w:t>thực</w:t>
      </w:r>
      <w:r>
        <w:t>.</w:t>
      </w:r>
    </w:p>
    <w:p w14:paraId="6B730422" w14:textId="449CB280" w:rsidR="00F460F0" w:rsidRDefault="00F460F0" w:rsidP="00F460F0">
      <w:pPr>
        <w:pStyle w:val="content"/>
        <w:ind w:left="1440" w:hanging="1014"/>
        <w:jc w:val="left"/>
      </w:pPr>
      <w:r>
        <w:t>- Lưu trữ dữ liệu về điện nhằm phục vụ thống kê và phân tích năng lượng.</w:t>
      </w:r>
    </w:p>
    <w:p w14:paraId="367273D4" w14:textId="6444F19D" w:rsidR="00F460F0" w:rsidRDefault="00F460F0" w:rsidP="00F460F0">
      <w:pPr>
        <w:pStyle w:val="content"/>
        <w:ind w:firstLine="426"/>
        <w:jc w:val="left"/>
      </w:pPr>
      <w:r>
        <w:t xml:space="preserve">- Vẽ biểu đồ phụ tải theo thời gian </w:t>
      </w:r>
      <w:r w:rsidR="00565818">
        <w:rPr>
          <w:lang w:val="vi-VN"/>
        </w:rPr>
        <w:t>thực</w:t>
      </w:r>
      <w:r>
        <w:t>.</w:t>
      </w:r>
    </w:p>
    <w:p w14:paraId="5FD26002" w14:textId="47E84867" w:rsidR="00F460F0" w:rsidRDefault="00F460F0" w:rsidP="00F460F0">
      <w:pPr>
        <w:pStyle w:val="content"/>
        <w:ind w:firstLine="426"/>
        <w:jc w:val="left"/>
      </w:pPr>
      <w:r>
        <w:t>- Phân tích chất lượng điện năng.</w:t>
      </w:r>
    </w:p>
    <w:p w14:paraId="24BA1E52" w14:textId="38B4B3EC" w:rsidR="00F460F0" w:rsidRDefault="00F460F0" w:rsidP="00F460F0">
      <w:pPr>
        <w:pStyle w:val="content"/>
        <w:ind w:firstLine="426"/>
        <w:jc w:val="left"/>
      </w:pPr>
      <w:r>
        <w:lastRenderedPageBreak/>
        <w:t>- Cảnh báo sớm sự cố trong hệ thống điện.</w:t>
      </w:r>
    </w:p>
    <w:p w14:paraId="1329F15B" w14:textId="3A985CAB" w:rsidR="00F460F0" w:rsidRDefault="00F460F0" w:rsidP="00F460F0">
      <w:pPr>
        <w:pStyle w:val="content"/>
        <w:ind w:firstLine="426"/>
        <w:jc w:val="left"/>
      </w:pPr>
      <w:r>
        <w:t>- Điều khiển đóng, cắt thiết bị điện từ xa.</w:t>
      </w:r>
    </w:p>
    <w:p w14:paraId="4B1CE110" w14:textId="30B8A733" w:rsidR="00F460F0" w:rsidRDefault="00F460F0" w:rsidP="00F460F0">
      <w:pPr>
        <w:pStyle w:val="content"/>
        <w:ind w:firstLine="426"/>
        <w:jc w:val="left"/>
      </w:pPr>
      <w:r>
        <w:t>- Giám sát tình trạng hoạt động thiết bị tiêu thụ điện.</w:t>
      </w:r>
    </w:p>
    <w:p w14:paraId="50135427" w14:textId="6A0A48FD" w:rsidR="00F460F0" w:rsidRPr="00F460F0" w:rsidRDefault="00F460F0" w:rsidP="00F460F0">
      <w:pPr>
        <w:pStyle w:val="content"/>
        <w:ind w:firstLine="426"/>
        <w:jc w:val="left"/>
      </w:pPr>
      <w:r>
        <w:t>- Lập báo cáo về năng lượng.</w:t>
      </w:r>
    </w:p>
    <w:p w14:paraId="1D93F46A" w14:textId="6BAF5D0C" w:rsidR="00E96D49" w:rsidRDefault="00E96D49" w:rsidP="00E96D49">
      <w:pPr>
        <w:pStyle w:val="level2"/>
      </w:pPr>
      <w:bookmarkStart w:id="45" w:name="_Toc104674847"/>
      <w:r>
        <w:t xml:space="preserve">Hệ thống </w:t>
      </w:r>
      <w:r w:rsidR="00667BC2">
        <w:t>điều khiển và giám sát nhà thông minh</w:t>
      </w:r>
      <w:r w:rsidR="00916FB1">
        <w:t xml:space="preserve"> [13]</w:t>
      </w:r>
      <w:bookmarkEnd w:id="45"/>
    </w:p>
    <w:p w14:paraId="6571FBC3" w14:textId="77777777" w:rsidR="0000583F" w:rsidRDefault="00667BC2" w:rsidP="0000583F">
      <w:pPr>
        <w:pStyle w:val="content"/>
        <w:keepNext/>
        <w:ind w:firstLine="0"/>
      </w:pPr>
      <w:r>
        <w:rPr>
          <w:noProof/>
        </w:rPr>
        <w:drawing>
          <wp:inline distT="0" distB="0" distL="0" distR="0" wp14:anchorId="0A0EA890" wp14:editId="6423ACE0">
            <wp:extent cx="5578442" cy="3733800"/>
            <wp:effectExtent l="0" t="0" r="3810" b="0"/>
            <wp:docPr id="3" name="Picture 3" descr="Mô hình nhà thông minh - Istarhom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nhà thông minh - Istarhome.v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9804" cy="3748098"/>
                    </a:xfrm>
                    <a:prstGeom prst="rect">
                      <a:avLst/>
                    </a:prstGeom>
                    <a:noFill/>
                    <a:ln>
                      <a:noFill/>
                    </a:ln>
                  </pic:spPr>
                </pic:pic>
              </a:graphicData>
            </a:graphic>
          </wp:inline>
        </w:drawing>
      </w:r>
    </w:p>
    <w:p w14:paraId="3945E37C" w14:textId="35EAE8D6" w:rsidR="00E96D49" w:rsidRDefault="0000583F" w:rsidP="00E7147E">
      <w:pPr>
        <w:pStyle w:val="Caption"/>
      </w:pPr>
      <w:bookmarkStart w:id="46" w:name="_Toc103628776"/>
      <w:bookmarkStart w:id="47" w:name="_Toc104154456"/>
      <w:bookmarkStart w:id="48" w:name="_Toc104586670"/>
      <w:bookmarkStart w:id="49" w:name="_Toc104674906"/>
      <w:r>
        <w:t xml:space="preserve">Hình </w:t>
      </w:r>
      <w:r w:rsidR="00B04888">
        <w:fldChar w:fldCharType="begin"/>
      </w:r>
      <w:r w:rsidR="00B04888">
        <w:instrText xml:space="preserve"> STYLEREF 1 \s </w:instrText>
      </w:r>
      <w:r w:rsidR="00B04888">
        <w:fldChar w:fldCharType="separate"/>
      </w:r>
      <w:r w:rsidR="002911A7">
        <w:rPr>
          <w:noProof/>
        </w:rPr>
        <w:t>1</w:t>
      </w:r>
      <w:r w:rsidR="00B04888">
        <w:rPr>
          <w:noProof/>
        </w:rPr>
        <w:fldChar w:fldCharType="end"/>
      </w:r>
      <w:r w:rsidR="007B2A96">
        <w:t>.</w:t>
      </w:r>
      <w:r w:rsidR="00B04888">
        <w:fldChar w:fldCharType="begin"/>
      </w:r>
      <w:r w:rsidR="00B04888">
        <w:instrText xml:space="preserve"> SEQ Hình \* ARABIC \s 1 </w:instrText>
      </w:r>
      <w:r w:rsidR="00B04888">
        <w:fldChar w:fldCharType="separate"/>
      </w:r>
      <w:r w:rsidR="002911A7">
        <w:rPr>
          <w:noProof/>
        </w:rPr>
        <w:t>2</w:t>
      </w:r>
      <w:r w:rsidR="00B04888">
        <w:rPr>
          <w:noProof/>
        </w:rPr>
        <w:fldChar w:fldCharType="end"/>
      </w:r>
      <w:r>
        <w:t>: Hệ thống điều khiển và giám sát nhà thông minh</w:t>
      </w:r>
      <w:bookmarkEnd w:id="46"/>
      <w:bookmarkEnd w:id="47"/>
      <w:bookmarkEnd w:id="48"/>
      <w:bookmarkEnd w:id="49"/>
    </w:p>
    <w:p w14:paraId="32693E44" w14:textId="77777777" w:rsidR="00F460F0" w:rsidRDefault="00F460F0" w:rsidP="00F460F0">
      <w:pPr>
        <w:pStyle w:val="content"/>
        <w:ind w:firstLine="709"/>
      </w:pPr>
      <w:r>
        <w:t>Hệ thống điều khiển và giám sát nhà thông minh có nhiều chức năng và lợi ích khác nhau như:</w:t>
      </w:r>
    </w:p>
    <w:p w14:paraId="0A867ABE" w14:textId="64086E4B" w:rsidR="00F460F0" w:rsidRDefault="00F460F0" w:rsidP="00F460F0">
      <w:pPr>
        <w:pStyle w:val="content"/>
        <w:ind w:left="709" w:firstLine="0"/>
      </w:pPr>
      <w:r w:rsidRPr="00F460F0">
        <w:t>-</w:t>
      </w:r>
      <w:r>
        <w:t xml:space="preserve"> Hệ thống điều khiển đèn tự động tắt/mở: Điều khiển bằng giọng nói, kiểm soát ánh sáng, tiết kiệm điện.</w:t>
      </w:r>
    </w:p>
    <w:p w14:paraId="641F7BCD" w14:textId="2F41836E" w:rsidR="00F460F0" w:rsidRDefault="00F460F0" w:rsidP="00F460F0">
      <w:pPr>
        <w:pStyle w:val="content"/>
        <w:ind w:left="709" w:firstLine="0"/>
      </w:pPr>
      <w:r>
        <w:t xml:space="preserve">- Điều khiển dễ dàng với </w:t>
      </w:r>
      <w:r w:rsidR="00CD5E16">
        <w:rPr>
          <w:lang w:val="vi-VN"/>
        </w:rPr>
        <w:t>điện thoại thông minh</w:t>
      </w:r>
      <w:r>
        <w:t>: Tất cả hệ thống ánh sáng, điệ</w:t>
      </w:r>
      <w:r w:rsidR="00E44D96">
        <w:t>n, tivi</w:t>
      </w:r>
      <w:r>
        <w:t>, điều hoà, camera đều được quản lý trong lòng bàn tay với chiếc điện thoại có kết nối Internet.</w:t>
      </w:r>
    </w:p>
    <w:p w14:paraId="239A5426" w14:textId="27F42BE3" w:rsidR="00F460F0" w:rsidRPr="00F460F0" w:rsidRDefault="00F460F0" w:rsidP="00F460F0">
      <w:pPr>
        <w:pStyle w:val="content"/>
        <w:ind w:left="709" w:firstLine="0"/>
      </w:pPr>
      <w:r>
        <w:lastRenderedPageBreak/>
        <w:t>- Điều hoà không khí/</w:t>
      </w:r>
      <w:r w:rsidR="00CD5E16">
        <w:rPr>
          <w:lang w:val="vi-VN"/>
        </w:rPr>
        <w:t xml:space="preserve"> </w:t>
      </w:r>
      <w:r>
        <w:t>máy nước nóng: Bật tắt điều hoà, máy nước nóng trước, khi về nhà đã có sẵn nước nóng, nhiệt độ thoải mái để nghỉ ngơi.</w:t>
      </w:r>
    </w:p>
    <w:p w14:paraId="768A0674" w14:textId="4F5A945E" w:rsidR="00F2713D" w:rsidRDefault="000C326D" w:rsidP="002B6602">
      <w:pPr>
        <w:pStyle w:val="level2"/>
      </w:pPr>
      <w:bookmarkStart w:id="50" w:name="_Toc104674848"/>
      <w:r>
        <w:rPr>
          <w:noProof/>
        </w:rPr>
        <mc:AlternateContent>
          <mc:Choice Requires="wps">
            <w:drawing>
              <wp:anchor distT="0" distB="0" distL="114300" distR="114300" simplePos="0" relativeHeight="251704320" behindDoc="0" locked="0" layoutInCell="1" allowOverlap="1" wp14:anchorId="1CEC039D" wp14:editId="5EB9AFDA">
                <wp:simplePos x="0" y="0"/>
                <wp:positionH relativeFrom="margin">
                  <wp:align>right</wp:align>
                </wp:positionH>
                <wp:positionV relativeFrom="paragraph">
                  <wp:posOffset>4295775</wp:posOffset>
                </wp:positionV>
                <wp:extent cx="5579745" cy="635"/>
                <wp:effectExtent l="0" t="0" r="1905" b="4445"/>
                <wp:wrapSquare wrapText="bothSides"/>
                <wp:docPr id="2058" name="Text Box 205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4156F3" w14:textId="61444EC0" w:rsidR="00ED6A7D" w:rsidRPr="0038758F" w:rsidRDefault="00ED6A7D" w:rsidP="00E7147E">
                            <w:pPr>
                              <w:pStyle w:val="Caption"/>
                              <w:rPr>
                                <w:rFonts w:eastAsiaTheme="majorEastAsia" w:cstheme="majorBidi"/>
                                <w:b/>
                                <w:noProof/>
                                <w:szCs w:val="24"/>
                              </w:rPr>
                            </w:pPr>
                            <w:bookmarkStart w:id="51" w:name="_Toc103628777"/>
                            <w:bookmarkStart w:id="52" w:name="_Toc104154457"/>
                            <w:bookmarkStart w:id="53" w:name="_Toc104586671"/>
                            <w:bookmarkStart w:id="54" w:name="_Toc104674907"/>
                            <w:r>
                              <w:t xml:space="preserve">Hình </w:t>
                            </w:r>
                            <w:r w:rsidR="00B04888">
                              <w:fldChar w:fldCharType="begin"/>
                            </w:r>
                            <w:r w:rsidR="00B04888">
                              <w:instrText xml:space="preserve"> STYLEREF 1 \s </w:instrText>
                            </w:r>
                            <w:r w:rsidR="00B04888">
                              <w:fldChar w:fldCharType="separate"/>
                            </w:r>
                            <w:r>
                              <w:rPr>
                                <w:noProof/>
                              </w:rPr>
                              <w:t>1</w:t>
                            </w:r>
                            <w:r w:rsidR="00B04888">
                              <w:rPr>
                                <w:noProof/>
                              </w:rPr>
                              <w:fldChar w:fldCharType="end"/>
                            </w:r>
                            <w:r>
                              <w:t>.</w:t>
                            </w:r>
                            <w:r w:rsidR="00B04888">
                              <w:fldChar w:fldCharType="begin"/>
                            </w:r>
                            <w:r w:rsidR="00B04888">
                              <w:instrText xml:space="preserve"> SEQ Hình \* ARABIC \s 1 </w:instrText>
                            </w:r>
                            <w:r w:rsidR="00B04888">
                              <w:fldChar w:fldCharType="separate"/>
                            </w:r>
                            <w:r>
                              <w:rPr>
                                <w:noProof/>
                              </w:rPr>
                              <w:t>3</w:t>
                            </w:r>
                            <w:r w:rsidR="00B04888">
                              <w:rPr>
                                <w:noProof/>
                              </w:rPr>
                              <w:fldChar w:fldCharType="end"/>
                            </w:r>
                            <w:r>
                              <w:t>: Hệ thống điều khiển và giám sát nhà máy nước</w:t>
                            </w:r>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C039D" id="_x0000_t202" coordsize="21600,21600" o:spt="202" path="m,l,21600r21600,l21600,xe">
                <v:stroke joinstyle="miter"/>
                <v:path gradientshapeok="t" o:connecttype="rect"/>
              </v:shapetype>
              <v:shape id="Text Box 2058" o:spid="_x0000_s1026" type="#_x0000_t202" style="position:absolute;left:0;text-align:left;margin-left:388.15pt;margin-top:338.25pt;width:439.35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" stroked="f">
                <v:textbox style="mso-fit-shape-to-text:t" inset="0,0,0,0">
                  <w:txbxContent>
                    <w:p w14:paraId="744156F3" w14:textId="61444EC0" w:rsidR="00ED6A7D" w:rsidRPr="0038758F" w:rsidRDefault="00ED6A7D" w:rsidP="00E7147E">
                      <w:pPr>
                        <w:pStyle w:val="Caption"/>
                        <w:rPr>
                          <w:rFonts w:eastAsiaTheme="majorEastAsia" w:cstheme="majorBidi"/>
                          <w:b/>
                          <w:noProof/>
                          <w:szCs w:val="24"/>
                        </w:rPr>
                      </w:pPr>
                      <w:bookmarkStart w:id="55" w:name="_Toc103628777"/>
                      <w:bookmarkStart w:id="56" w:name="_Toc104154457"/>
                      <w:bookmarkStart w:id="57" w:name="_Toc104586671"/>
                      <w:bookmarkStart w:id="58" w:name="_Toc104674907"/>
                      <w:r>
                        <w:t xml:space="preserve">Hình </w:t>
                      </w:r>
                      <w:r w:rsidR="00B04888">
                        <w:fldChar w:fldCharType="begin"/>
                      </w:r>
                      <w:r w:rsidR="00B04888">
                        <w:instrText xml:space="preserve"> STYLEREF 1 \s </w:instrText>
                      </w:r>
                      <w:r w:rsidR="00B04888">
                        <w:fldChar w:fldCharType="separate"/>
                      </w:r>
                      <w:r>
                        <w:rPr>
                          <w:noProof/>
                        </w:rPr>
                        <w:t>1</w:t>
                      </w:r>
                      <w:r w:rsidR="00B04888">
                        <w:rPr>
                          <w:noProof/>
                        </w:rPr>
                        <w:fldChar w:fldCharType="end"/>
                      </w:r>
                      <w:r>
                        <w:t>.</w:t>
                      </w:r>
                      <w:r w:rsidR="00B04888">
                        <w:fldChar w:fldCharType="begin"/>
                      </w:r>
                      <w:r w:rsidR="00B04888">
                        <w:instrText xml:space="preserve"> SEQ Hình \* ARABIC \s 1 </w:instrText>
                      </w:r>
                      <w:r w:rsidR="00B04888">
                        <w:fldChar w:fldCharType="separate"/>
                      </w:r>
                      <w:r>
                        <w:rPr>
                          <w:noProof/>
                        </w:rPr>
                        <w:t>3</w:t>
                      </w:r>
                      <w:r w:rsidR="00B04888">
                        <w:rPr>
                          <w:noProof/>
                        </w:rPr>
                        <w:fldChar w:fldCharType="end"/>
                      </w:r>
                      <w:r>
                        <w:t>: Hệ thống điều khiển và giám sát nhà máy nước</w:t>
                      </w:r>
                      <w:bookmarkEnd w:id="55"/>
                      <w:bookmarkEnd w:id="56"/>
                      <w:bookmarkEnd w:id="57"/>
                      <w:bookmarkEnd w:id="58"/>
                    </w:p>
                  </w:txbxContent>
                </v:textbox>
                <w10:wrap type="square" anchorx="margin"/>
              </v:shape>
            </w:pict>
          </mc:Fallback>
        </mc:AlternateContent>
      </w:r>
      <w:r w:rsidR="00F460F0">
        <w:rPr>
          <w:noProof/>
        </w:rPr>
        <w:drawing>
          <wp:anchor distT="0" distB="0" distL="114300" distR="114300" simplePos="0" relativeHeight="251672576" behindDoc="0" locked="0" layoutInCell="1" allowOverlap="1" wp14:anchorId="7F10ED84" wp14:editId="149C1929">
            <wp:simplePos x="0" y="0"/>
            <wp:positionH relativeFrom="margin">
              <wp:align>right</wp:align>
            </wp:positionH>
            <wp:positionV relativeFrom="paragraph">
              <wp:posOffset>304800</wp:posOffset>
            </wp:positionV>
            <wp:extent cx="5579110" cy="3802380"/>
            <wp:effectExtent l="0" t="0" r="2540" b="7620"/>
            <wp:wrapSquare wrapText="bothSides"/>
            <wp:docPr id="4" name="Picture 4" descr="Hệ thống SCADA nhà máy nước - Phần mềm điều khiển giám sát từ xa nhà máy  nước tại Vĩnh Phúc - Trường Sơn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ệ thống SCADA nhà máy nước - Phần mềm điều khiển giám sát từ xa nhà máy  nước tại Vĩnh Phúc - Trường Sơn Tec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110" cy="3802380"/>
                    </a:xfrm>
                    <a:prstGeom prst="rect">
                      <a:avLst/>
                    </a:prstGeom>
                    <a:noFill/>
                    <a:ln>
                      <a:noFill/>
                    </a:ln>
                  </pic:spPr>
                </pic:pic>
              </a:graphicData>
            </a:graphic>
            <wp14:sizeRelV relativeFrom="margin">
              <wp14:pctHeight>0</wp14:pctHeight>
            </wp14:sizeRelV>
          </wp:anchor>
        </w:drawing>
      </w:r>
      <w:r w:rsidR="00667BC2">
        <w:t>Hệ thống điều khiển và giám sát nhà máy nước</w:t>
      </w:r>
      <w:r w:rsidR="00916FB1">
        <w:t xml:space="preserve"> [14]</w:t>
      </w:r>
      <w:bookmarkEnd w:id="50"/>
    </w:p>
    <w:p w14:paraId="13A69BFB" w14:textId="625B477A" w:rsidR="00F460F0" w:rsidRDefault="00F460F0" w:rsidP="00F460F0">
      <w:pPr>
        <w:pStyle w:val="content"/>
      </w:pPr>
      <w:r>
        <w:t>Trước đây, toàn bộ hệ thống xử lý nước sạch của nhà máy được quản lý theo phương thức cũ (mô hình SCADA Offline), tất cả được đưa về phòng điều khiển trung tâm và người quản lý chỉ có thể theo dõi được tình hình hệ thống tại đó. Các điểm đo phải thi công mất rất nhiều công đi dây, đưa dây tín hiệu về phòng điều khiển trung tâm. Tuy nhiên với giải pháp điều khiển và giám sát từ xa đã khắc phục những khó khăn tồn đọng của nhà máy. Hoàn toàn có thể theo dõi điều khiển giám sát hệ thống từ xa mà không cần phải đển phòng vận hành. Công việc lắp đặt các trạm bơm</w:t>
      </w:r>
      <w:r w:rsidR="000C326D">
        <w:t>,</w:t>
      </w:r>
      <w:r>
        <w:t xml:space="preserve"> giếng bơm, trạm đo lưu lượng không còn khó khăn như trước nữa, các dữ liệu tại các giếng, các điểm đo được đưa về phòng điều khiển trung tâm thông qua mạng truyền thông không dây. </w:t>
      </w:r>
    </w:p>
    <w:p w14:paraId="160E7435" w14:textId="3A02FF8D" w:rsidR="00F460F0" w:rsidRPr="00F460F0" w:rsidRDefault="00F460F0" w:rsidP="00F460F0">
      <w:pPr>
        <w:pStyle w:val="content"/>
      </w:pPr>
      <w:r>
        <w:lastRenderedPageBreak/>
        <w:t>Các trạng thái hoạt động của nhà máy đều được thể hiện rõ ràng trực quan, trạng thái các thiết bị</w:t>
      </w:r>
      <w:r w:rsidR="000C326D">
        <w:t>, …</w:t>
      </w:r>
      <w:r>
        <w:t xml:space="preserve"> Các thông số bao gồm: Trạ</w:t>
      </w:r>
      <w:r w:rsidR="00BF1615">
        <w:t xml:space="preserve">ng </w:t>
      </w:r>
      <w:r w:rsidR="00BF1615">
        <w:rPr>
          <w:lang w:val="vi-VN"/>
        </w:rPr>
        <w:t>thái</w:t>
      </w:r>
      <w:r>
        <w:t xml:space="preserve"> đóng mở</w:t>
      </w:r>
      <w:r w:rsidR="000C326D">
        <w:t xml:space="preserve"> các bơm, l</w:t>
      </w:r>
      <w:r>
        <w:t>ưu lượng nướ</w:t>
      </w:r>
      <w:r w:rsidR="000C326D">
        <w:t>c, áp</w:t>
      </w:r>
      <w:r>
        <w:t xml:space="preserve"> suất đặt và áp suất toàn hệ thố</w:t>
      </w:r>
      <w:r w:rsidR="000C326D">
        <w:t>ng, l</w:t>
      </w:r>
      <w:r>
        <w:t>ưu lượng nước ở bể lắng đứ</w:t>
      </w:r>
      <w:r w:rsidR="000C326D">
        <w:t>ng, c</w:t>
      </w:r>
      <w:r>
        <w:t>ác thông số của bể lọ</w:t>
      </w:r>
      <w:r w:rsidR="000C326D">
        <w:t>c s</w:t>
      </w:r>
      <w:r>
        <w:t>ắ</w:t>
      </w:r>
      <w:r w:rsidR="000C326D">
        <w:t xml:space="preserve">t, </w:t>
      </w:r>
      <w:r w:rsidR="000C326D">
        <w:rPr>
          <w:lang w:val="vi-VN"/>
        </w:rPr>
        <w:t>manga</w:t>
      </w:r>
      <w:r w:rsidR="000C326D">
        <w:t>n, m</w:t>
      </w:r>
      <w:r>
        <w:t>ức nước của hồ chứa nước.</w:t>
      </w:r>
    </w:p>
    <w:p w14:paraId="0DA1A166" w14:textId="164CA97A" w:rsidR="004023DF" w:rsidRDefault="004023DF" w:rsidP="00F460F0">
      <w:pPr>
        <w:pStyle w:val="level1"/>
      </w:pPr>
      <w:bookmarkStart w:id="59" w:name="_Toc104674849"/>
      <w:r>
        <w:t>Kết luận chương 1</w:t>
      </w:r>
      <w:bookmarkEnd w:id="59"/>
    </w:p>
    <w:p w14:paraId="50AD4553" w14:textId="190315A6" w:rsidR="00CB40A0" w:rsidRDefault="00CB40A0" w:rsidP="00CB40A0">
      <w:pPr>
        <w:pStyle w:val="content"/>
      </w:pPr>
      <w:r w:rsidRPr="00CB40A0">
        <w:t xml:space="preserve">Chương 1 mô tả </w:t>
      </w:r>
      <w:r>
        <w:t>tổng quan về hệ thống điều khiển và giám sát, một số công nghệ sử dụng để điều khiển và giám sát.</w:t>
      </w:r>
      <w:r w:rsidR="00BB7C52">
        <w:t xml:space="preserve"> Đồng thời chương 1 cũng nêu ra được một số vai trò, ý nghĩa của đề tài.</w:t>
      </w:r>
    </w:p>
    <w:p w14:paraId="26623708" w14:textId="1F8E6E98" w:rsidR="00BB7C52" w:rsidRPr="00E85449" w:rsidRDefault="00BB7C52" w:rsidP="00CB40A0">
      <w:pPr>
        <w:pStyle w:val="content"/>
        <w:rPr>
          <w:lang w:val="vi-VN"/>
        </w:rPr>
      </w:pPr>
      <w:r>
        <w:t xml:space="preserve">Chương 1 nêu ra được tổng quan về các hệ thống IoT trong thực tế, ứng dụng của các hệ thống IoT trong các ngành khác nhau để nâng cao được hiệu suất sử dụng của máy móc và sự tiện lợi khi điều khiển và giám sát từ </w:t>
      </w:r>
      <w:r w:rsidR="00E85449">
        <w:rPr>
          <w:lang w:val="vi-VN"/>
        </w:rPr>
        <w:t>xa.</w:t>
      </w:r>
    </w:p>
    <w:p w14:paraId="2AEBA52F" w14:textId="7FE25E7D" w:rsidR="002E46D7" w:rsidRPr="004023DF" w:rsidRDefault="004023DF" w:rsidP="002E7A00">
      <w:pPr>
        <w:pStyle w:val="content"/>
        <w:rPr>
          <w:rFonts w:eastAsiaTheme="majorEastAsia" w:cstheme="majorBidi"/>
          <w:b/>
          <w:szCs w:val="26"/>
        </w:rPr>
      </w:pPr>
      <w:r>
        <w:br w:type="page"/>
      </w:r>
    </w:p>
    <w:p w14:paraId="530CBB0C" w14:textId="04DC3DAE" w:rsidR="002E46D7" w:rsidRDefault="002E46D7" w:rsidP="002E46D7">
      <w:pPr>
        <w:pStyle w:val="Heading1"/>
      </w:pPr>
      <w:bookmarkStart w:id="60" w:name="_Toc103628919"/>
      <w:bookmarkStart w:id="61" w:name="_Toc104154153"/>
      <w:bookmarkStart w:id="62" w:name="_Toc104154458"/>
      <w:bookmarkStart w:id="63" w:name="_Toc104674850"/>
      <w:r>
        <w:lastRenderedPageBreak/>
        <w:t>CƠ SỞ LÝ THUYẾT</w:t>
      </w:r>
      <w:bookmarkEnd w:id="60"/>
      <w:bookmarkEnd w:id="61"/>
      <w:bookmarkEnd w:id="62"/>
      <w:bookmarkEnd w:id="63"/>
    </w:p>
    <w:p w14:paraId="58942FE8" w14:textId="1055355B" w:rsidR="00F34E27" w:rsidRPr="00F34E27" w:rsidRDefault="00F34E27" w:rsidP="00F34E27">
      <w:pPr>
        <w:pStyle w:val="level1"/>
      </w:pPr>
      <w:bookmarkStart w:id="64" w:name="_Toc104674851"/>
      <w:r>
        <w:t>Các giao thức chính</w:t>
      </w:r>
      <w:r w:rsidR="000F74C7">
        <w:t xml:space="preserve"> được sử dụng</w:t>
      </w:r>
      <w:bookmarkEnd w:id="64"/>
    </w:p>
    <w:p w14:paraId="753EEEA1" w14:textId="16CDFA0E" w:rsidR="00F34E27" w:rsidRDefault="00F34E27" w:rsidP="00F34E27">
      <w:pPr>
        <w:pStyle w:val="level2"/>
      </w:pPr>
      <w:bookmarkStart w:id="65" w:name="_Toc104674852"/>
      <w:r>
        <w:t>Giao thức WiFi</w:t>
      </w:r>
      <w:bookmarkEnd w:id="65"/>
      <w:r w:rsidR="00F23695">
        <w:rPr>
          <w:lang w:val="vi-VN"/>
        </w:rPr>
        <w:t xml:space="preserve"> </w:t>
      </w:r>
      <w:r w:rsidR="00F23695" w:rsidRPr="00F23695">
        <w:rPr>
          <w:b w:val="0"/>
        </w:rPr>
        <w:t>[8]</w:t>
      </w:r>
    </w:p>
    <w:p w14:paraId="0B953854" w14:textId="60AAAA61" w:rsidR="00F34E27" w:rsidRDefault="00F34E27" w:rsidP="00F34E27">
      <w:pPr>
        <w:pStyle w:val="content"/>
      </w:pPr>
      <w:r w:rsidRPr="00F34E27">
        <w:t>Wi-Fi là một họ các giao thức mạng không dây, dựa trên các tiêu chuẩn của họ IEEE 802.11, được sử dụng rộng rãi trong cho việc kết nối không dây của thiết bị trong mạng nội bộ và việc kết nối Internet</w:t>
      </w:r>
      <w:r>
        <w:t>. WiFi</w:t>
      </w:r>
      <w:r w:rsidRPr="00F34E27">
        <w:t xml:space="preserve"> cho phép các thiết bị điện tử trong phạm vi ngắn chia sẻ dữ liệu thông qua sóng vô tuyến. Ngày nay, WiFi được sử dụng phổ biến trong các hệ thống mạng máy tính trên thế giới, như trong các hộ gia đình, văn phòng làm việc cho việc kết nối các máy tính bàn, laptop, tablet, điện thoại thông minh, máy </w:t>
      </w:r>
      <w:r w:rsidR="007B2A96" w:rsidRPr="00F34E27">
        <w:t>in, ...</w:t>
      </w:r>
      <w:r w:rsidR="00B471BB">
        <w:rPr>
          <w:lang w:val="vi-VN"/>
        </w:rPr>
        <w:t xml:space="preserve"> </w:t>
      </w:r>
      <w:r w:rsidRPr="00F34E27">
        <w:t xml:space="preserve"> mà không cần đến cáp mạng, cũng như việc kết nối Internet cho các thiết bị này. </w:t>
      </w:r>
    </w:p>
    <w:p w14:paraId="3D8C2641" w14:textId="0F5C80B9" w:rsidR="00F34E27" w:rsidRDefault="00335571" w:rsidP="00335571">
      <w:pPr>
        <w:pStyle w:val="content"/>
      </w:pPr>
      <w:r>
        <w:t>Để tạo được kết nối WiFi nhất thiết phải có Router (bộ thu phát), Router này lấy thông tin từ mạng Internet qua kết nối hữu tuyến rồi chuyển nó sang tín hiệu vô tuyến và gửi đi, bộ chuyển tín hiệ</w:t>
      </w:r>
      <w:r w:rsidR="00A757A6">
        <w:t>u không dây (A</w:t>
      </w:r>
      <w:r>
        <w:t>dapter) trên các thiết bị di động thu nhận tín hiệu này rồi giải mã sang những dữ liệu cần thiết. Quá trình này có thể thực hiện ngược lại, Router nhận tín hiệu vô tuyến từ Adapter và giải mã chúng rồi gửi qua Internet.</w:t>
      </w:r>
    </w:p>
    <w:p w14:paraId="0F564946" w14:textId="77777777" w:rsidR="007A0397" w:rsidRDefault="00335571" w:rsidP="007A0397">
      <w:pPr>
        <w:pStyle w:val="content"/>
        <w:keepNext/>
      </w:pPr>
      <w:r>
        <w:rPr>
          <w:noProof/>
        </w:rPr>
        <w:drawing>
          <wp:inline distT="0" distB="0" distL="0" distR="0" wp14:anchorId="74BE71E0" wp14:editId="437E0100">
            <wp:extent cx="4577080" cy="3124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9794" cy="3132878"/>
                    </a:xfrm>
                    <a:prstGeom prst="rect">
                      <a:avLst/>
                    </a:prstGeom>
                    <a:noFill/>
                  </pic:spPr>
                </pic:pic>
              </a:graphicData>
            </a:graphic>
          </wp:inline>
        </w:drawing>
      </w:r>
    </w:p>
    <w:p w14:paraId="6CB463A3" w14:textId="6353DC58" w:rsidR="007A0397" w:rsidRPr="007A0397" w:rsidRDefault="007A0397" w:rsidP="00E7147E">
      <w:pPr>
        <w:pStyle w:val="Caption"/>
      </w:pPr>
      <w:bookmarkStart w:id="66" w:name="_Toc103628778"/>
      <w:bookmarkStart w:id="67" w:name="_Toc104154459"/>
      <w:bookmarkStart w:id="68" w:name="_Toc104586672"/>
      <w:bookmarkStart w:id="69" w:name="_Toc104674908"/>
      <w:r>
        <w:t xml:space="preserve">Hình </w:t>
      </w:r>
      <w:r w:rsidR="00B04888">
        <w:fldChar w:fldCharType="begin"/>
      </w:r>
      <w:r w:rsidR="00B04888">
        <w:instrText xml:space="preserve"> STYLEREF 1 \s </w:instrText>
      </w:r>
      <w:r w:rsidR="00B04888">
        <w:fldChar w:fldCharType="separate"/>
      </w:r>
      <w:r w:rsidR="002911A7">
        <w:rPr>
          <w:noProof/>
        </w:rPr>
        <w:t>2</w:t>
      </w:r>
      <w:r w:rsidR="00B04888">
        <w:rPr>
          <w:noProof/>
        </w:rPr>
        <w:fldChar w:fldCharType="end"/>
      </w:r>
      <w:r w:rsidR="007B2A96">
        <w:t>.</w:t>
      </w:r>
      <w:r w:rsidR="00B04888">
        <w:fldChar w:fldCharType="begin"/>
      </w:r>
      <w:r w:rsidR="00B04888">
        <w:instrText xml:space="preserve"> SEQ Hình \* ARABIC </w:instrText>
      </w:r>
      <w:r w:rsidR="00B04888">
        <w:instrText xml:space="preserve">\s 1 </w:instrText>
      </w:r>
      <w:r w:rsidR="00B04888">
        <w:fldChar w:fldCharType="separate"/>
      </w:r>
      <w:r w:rsidR="002911A7">
        <w:rPr>
          <w:noProof/>
        </w:rPr>
        <w:t>1</w:t>
      </w:r>
      <w:r w:rsidR="00B04888">
        <w:rPr>
          <w:noProof/>
        </w:rPr>
        <w:fldChar w:fldCharType="end"/>
      </w:r>
      <w:r>
        <w:t>: Modem, Router của Wifi</w:t>
      </w:r>
      <w:bookmarkEnd w:id="66"/>
      <w:bookmarkEnd w:id="67"/>
      <w:bookmarkEnd w:id="68"/>
      <w:bookmarkEnd w:id="69"/>
    </w:p>
    <w:p w14:paraId="080C9F58" w14:textId="6BA5CD17" w:rsidR="00335571" w:rsidRPr="00A757A6" w:rsidRDefault="00335571" w:rsidP="00781CEC">
      <w:pPr>
        <w:pStyle w:val="content"/>
        <w:numPr>
          <w:ilvl w:val="0"/>
          <w:numId w:val="26"/>
        </w:numPr>
        <w:ind w:left="426"/>
        <w:rPr>
          <w:b/>
        </w:rPr>
      </w:pPr>
      <w:r w:rsidRPr="00A757A6">
        <w:rPr>
          <w:b/>
        </w:rPr>
        <w:lastRenderedPageBreak/>
        <w:t>Một số chuẩn WiFi hiện nay:</w:t>
      </w:r>
    </w:p>
    <w:p w14:paraId="06C0D5E3" w14:textId="4B2200EC" w:rsidR="00335571" w:rsidRPr="00335571" w:rsidRDefault="00335571" w:rsidP="00335571">
      <w:pPr>
        <w:pStyle w:val="content"/>
      </w:pPr>
      <w:r w:rsidRPr="00335571">
        <w:t>Có rất nhiều chuẩn WiFi phổ biến hiệ</w:t>
      </w:r>
      <w:r w:rsidR="00B471BB">
        <w:t>n nay (</w:t>
      </w:r>
      <w:r w:rsidR="00914ABB">
        <w:t>bảng 2.1</w:t>
      </w:r>
      <w:r w:rsidR="00B471BB">
        <w:t>)</w:t>
      </w:r>
      <w:r w:rsidRPr="00335571">
        <w:t>. Tất cả các chuẩn WiFi trên Việt Nam đều có sử dụng. Tuy nhiên, hai chuẩn phổ biến nhất hiện nay là 802.11g và 802.11n và được sử dụng nhiều nhất vẫn là 802.11n, hoạt động ở 2 dải tần 2.4GHz và 5GHz.</w:t>
      </w:r>
    </w:p>
    <w:p w14:paraId="52B9D408" w14:textId="2EDA0742" w:rsidR="00335571" w:rsidRPr="00335571" w:rsidRDefault="00335571" w:rsidP="00335571">
      <w:pPr>
        <w:pStyle w:val="content"/>
      </w:pPr>
      <w:r w:rsidRPr="00335571">
        <w:t>Ngày nay một số thiết bị mới được sản xuất ở Việt Nam đã sử dụng các chuẩn 802.11ac, tuy nhiên số lượng này chưa nhiều (mặc dù ở các nước phát triển đã sử dụng rất phổ biến), một phần do chưa phù hợp với hạ tầng mạng còn hạn chế ở nước ta hiện nay.</w:t>
      </w:r>
    </w:p>
    <w:p w14:paraId="39BA8E3E" w14:textId="6200D742" w:rsidR="007A0397" w:rsidRDefault="007A0397" w:rsidP="00C26837">
      <w:pPr>
        <w:pStyle w:val="Caption"/>
        <w:keepNext/>
      </w:pPr>
      <w:bookmarkStart w:id="70" w:name="_Toc103628921"/>
      <w:bookmarkStart w:id="71" w:name="_Toc104154155"/>
      <w:bookmarkStart w:id="72" w:name="_Toc104154460"/>
      <w:bookmarkStart w:id="73" w:name="_Toc104495493"/>
      <w:bookmarkStart w:id="74" w:name="_Toc104497599"/>
      <w:bookmarkStart w:id="75" w:name="_Toc104497974"/>
      <w:bookmarkStart w:id="76" w:name="_Toc104533707"/>
      <w:bookmarkStart w:id="77" w:name="_Toc104586118"/>
      <w:bookmarkStart w:id="78" w:name="_Toc104586594"/>
      <w:bookmarkStart w:id="79" w:name="_Toc104586651"/>
      <w:bookmarkStart w:id="80" w:name="_Toc104586673"/>
      <w:bookmarkStart w:id="81" w:name="_Toc104674909"/>
      <w:r>
        <w:t xml:space="preserve">Bảng </w:t>
      </w:r>
      <w:r w:rsidR="00B04888">
        <w:fldChar w:fldCharType="begin"/>
      </w:r>
      <w:r w:rsidR="00B04888">
        <w:instrText xml:space="preserve"> STYLEREF 1 \s </w:instrText>
      </w:r>
      <w:r w:rsidR="00B04888">
        <w:fldChar w:fldCharType="separate"/>
      </w:r>
      <w:r w:rsidR="002911A7">
        <w:rPr>
          <w:noProof/>
        </w:rPr>
        <w:t>2</w:t>
      </w:r>
      <w:r w:rsidR="00B04888">
        <w:rPr>
          <w:noProof/>
        </w:rPr>
        <w:fldChar w:fldCharType="end"/>
      </w:r>
      <w:r w:rsidR="007B2A96">
        <w:t>.</w:t>
      </w:r>
      <w:r w:rsidR="00B04888">
        <w:fldChar w:fldCharType="begin"/>
      </w:r>
      <w:r w:rsidR="00B04888">
        <w:instrText xml:space="preserve"> SEQ B</w:instrText>
      </w:r>
      <w:r w:rsidR="00B04888">
        <w:instrText>ả</w:instrText>
      </w:r>
      <w:r w:rsidR="00B04888">
        <w:instrText xml:space="preserve">ng \* ARABIC \s 1 </w:instrText>
      </w:r>
      <w:r w:rsidR="00B04888">
        <w:fldChar w:fldCharType="separate"/>
      </w:r>
      <w:r w:rsidR="002911A7">
        <w:rPr>
          <w:noProof/>
        </w:rPr>
        <w:t>1</w:t>
      </w:r>
      <w:r w:rsidR="00B04888">
        <w:rPr>
          <w:noProof/>
        </w:rPr>
        <w:fldChar w:fldCharType="end"/>
      </w:r>
      <w:r>
        <w:t>: Các chuẩn wifi hiện nay</w:t>
      </w:r>
      <w:bookmarkEnd w:id="70"/>
      <w:bookmarkEnd w:id="71"/>
      <w:bookmarkEnd w:id="72"/>
      <w:bookmarkEnd w:id="73"/>
      <w:bookmarkEnd w:id="74"/>
      <w:bookmarkEnd w:id="75"/>
      <w:bookmarkEnd w:id="76"/>
      <w:bookmarkEnd w:id="77"/>
      <w:bookmarkEnd w:id="78"/>
      <w:bookmarkEnd w:id="79"/>
      <w:bookmarkEnd w:id="80"/>
      <w:bookmarkEnd w:id="81"/>
    </w:p>
    <w:tbl>
      <w:tblPr>
        <w:tblStyle w:val="TableGrid"/>
        <w:tblW w:w="8666" w:type="dxa"/>
        <w:tblLook w:val="0420" w:firstRow="1" w:lastRow="0" w:firstColumn="0" w:lastColumn="0" w:noHBand="0" w:noVBand="1"/>
      </w:tblPr>
      <w:tblGrid>
        <w:gridCol w:w="1280"/>
        <w:gridCol w:w="1179"/>
        <w:gridCol w:w="1194"/>
        <w:gridCol w:w="1194"/>
        <w:gridCol w:w="1194"/>
        <w:gridCol w:w="1303"/>
        <w:gridCol w:w="1322"/>
      </w:tblGrid>
      <w:tr w:rsidR="00D73F51" w:rsidRPr="00D73F51" w14:paraId="761FD150" w14:textId="77777777" w:rsidTr="00BB2622">
        <w:trPr>
          <w:trHeight w:val="262"/>
        </w:trPr>
        <w:tc>
          <w:tcPr>
            <w:tcW w:w="8666" w:type="dxa"/>
            <w:gridSpan w:val="7"/>
            <w:hideMark/>
          </w:tcPr>
          <w:p w14:paraId="25C4488B" w14:textId="77777777" w:rsidR="00D73F51" w:rsidRPr="00D73F51" w:rsidRDefault="00D73F51" w:rsidP="00D73F51">
            <w:pPr>
              <w:jc w:val="center"/>
              <w:rPr>
                <w:rFonts w:ascii="Times New Roman" w:hAnsi="Times New Roman" w:cs="Times New Roman"/>
                <w:sz w:val="28"/>
                <w:szCs w:val="28"/>
              </w:rPr>
            </w:pPr>
            <w:r w:rsidRPr="00D73F51">
              <w:rPr>
                <w:rFonts w:ascii="Times New Roman" w:hAnsi="Times New Roman" w:cs="Times New Roman"/>
                <w:sz w:val="28"/>
                <w:szCs w:val="28"/>
              </w:rPr>
              <w:t>CÁC CHUẨN WIFI HIỆN NAY</w:t>
            </w:r>
          </w:p>
        </w:tc>
      </w:tr>
      <w:tr w:rsidR="00D73F51" w:rsidRPr="00D73F51" w14:paraId="1D93BC36" w14:textId="77777777" w:rsidTr="00BB2622">
        <w:trPr>
          <w:trHeight w:val="459"/>
        </w:trPr>
        <w:tc>
          <w:tcPr>
            <w:tcW w:w="1280" w:type="dxa"/>
            <w:hideMark/>
          </w:tcPr>
          <w:p w14:paraId="3DADDB94"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CHUẨN IEEE</w:t>
            </w:r>
          </w:p>
        </w:tc>
        <w:tc>
          <w:tcPr>
            <w:tcW w:w="1179" w:type="dxa"/>
            <w:hideMark/>
          </w:tcPr>
          <w:p w14:paraId="51CD9DCC"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802.11a</w:t>
            </w:r>
          </w:p>
        </w:tc>
        <w:tc>
          <w:tcPr>
            <w:tcW w:w="1194" w:type="dxa"/>
            <w:hideMark/>
          </w:tcPr>
          <w:p w14:paraId="582B7D90"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802.11b</w:t>
            </w:r>
          </w:p>
        </w:tc>
        <w:tc>
          <w:tcPr>
            <w:tcW w:w="1194" w:type="dxa"/>
            <w:hideMark/>
          </w:tcPr>
          <w:p w14:paraId="177CF114"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802.11g</w:t>
            </w:r>
          </w:p>
        </w:tc>
        <w:tc>
          <w:tcPr>
            <w:tcW w:w="1194" w:type="dxa"/>
            <w:hideMark/>
          </w:tcPr>
          <w:p w14:paraId="2F395818"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802.11n</w:t>
            </w:r>
          </w:p>
        </w:tc>
        <w:tc>
          <w:tcPr>
            <w:tcW w:w="1303" w:type="dxa"/>
            <w:hideMark/>
          </w:tcPr>
          <w:p w14:paraId="45F563AA"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802.11ac</w:t>
            </w:r>
          </w:p>
        </w:tc>
        <w:tc>
          <w:tcPr>
            <w:tcW w:w="1322" w:type="dxa"/>
            <w:hideMark/>
          </w:tcPr>
          <w:p w14:paraId="71FD4D84"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802.11ax</w:t>
            </w:r>
          </w:p>
        </w:tc>
      </w:tr>
      <w:tr w:rsidR="00D73F51" w:rsidRPr="00D73F51" w14:paraId="799789E6" w14:textId="77777777" w:rsidTr="00BB2622">
        <w:trPr>
          <w:trHeight w:val="459"/>
        </w:trPr>
        <w:tc>
          <w:tcPr>
            <w:tcW w:w="1280" w:type="dxa"/>
            <w:hideMark/>
          </w:tcPr>
          <w:p w14:paraId="47A835D0"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Năm phát hành</w:t>
            </w:r>
          </w:p>
        </w:tc>
        <w:tc>
          <w:tcPr>
            <w:tcW w:w="1179" w:type="dxa"/>
            <w:hideMark/>
          </w:tcPr>
          <w:p w14:paraId="0C9958DF" w14:textId="77777777" w:rsidR="00BF1615" w:rsidRDefault="00BF1615" w:rsidP="00BF1615">
            <w:pPr>
              <w:jc w:val="center"/>
              <w:rPr>
                <w:rFonts w:ascii="Times New Roman" w:hAnsi="Times New Roman" w:cs="Times New Roman"/>
                <w:sz w:val="28"/>
                <w:szCs w:val="28"/>
              </w:rPr>
            </w:pPr>
          </w:p>
          <w:p w14:paraId="1B25505F" w14:textId="53CA2279"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1999</w:t>
            </w:r>
          </w:p>
        </w:tc>
        <w:tc>
          <w:tcPr>
            <w:tcW w:w="1194" w:type="dxa"/>
            <w:hideMark/>
          </w:tcPr>
          <w:p w14:paraId="68EE0D77" w14:textId="77777777" w:rsidR="00BF1615" w:rsidRDefault="00BF1615" w:rsidP="00BF1615">
            <w:pPr>
              <w:jc w:val="center"/>
              <w:rPr>
                <w:rFonts w:ascii="Times New Roman" w:hAnsi="Times New Roman" w:cs="Times New Roman"/>
                <w:sz w:val="28"/>
                <w:szCs w:val="28"/>
              </w:rPr>
            </w:pPr>
          </w:p>
          <w:p w14:paraId="0188FDE5" w14:textId="497D59E2"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1999</w:t>
            </w:r>
          </w:p>
        </w:tc>
        <w:tc>
          <w:tcPr>
            <w:tcW w:w="1194" w:type="dxa"/>
            <w:hideMark/>
          </w:tcPr>
          <w:p w14:paraId="7B1D8002" w14:textId="77777777" w:rsidR="00BF1615" w:rsidRDefault="00BF1615" w:rsidP="00BF1615">
            <w:pPr>
              <w:jc w:val="center"/>
              <w:rPr>
                <w:rFonts w:ascii="Times New Roman" w:hAnsi="Times New Roman" w:cs="Times New Roman"/>
                <w:sz w:val="28"/>
                <w:szCs w:val="28"/>
              </w:rPr>
            </w:pPr>
          </w:p>
          <w:p w14:paraId="7F80E233" w14:textId="7CCDB81F"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2003</w:t>
            </w:r>
          </w:p>
        </w:tc>
        <w:tc>
          <w:tcPr>
            <w:tcW w:w="1194" w:type="dxa"/>
            <w:hideMark/>
          </w:tcPr>
          <w:p w14:paraId="04713CEB" w14:textId="77777777" w:rsidR="00BF1615" w:rsidRDefault="00BF1615" w:rsidP="00BF1615">
            <w:pPr>
              <w:jc w:val="center"/>
              <w:rPr>
                <w:rFonts w:ascii="Times New Roman" w:hAnsi="Times New Roman" w:cs="Times New Roman"/>
                <w:sz w:val="28"/>
                <w:szCs w:val="28"/>
              </w:rPr>
            </w:pPr>
          </w:p>
          <w:p w14:paraId="0E72BE96" w14:textId="6A70CCE4"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2009</w:t>
            </w:r>
          </w:p>
        </w:tc>
        <w:tc>
          <w:tcPr>
            <w:tcW w:w="1303" w:type="dxa"/>
            <w:hideMark/>
          </w:tcPr>
          <w:p w14:paraId="4F519366" w14:textId="77777777" w:rsidR="00BF1615" w:rsidRDefault="00BF1615" w:rsidP="00BF1615">
            <w:pPr>
              <w:jc w:val="center"/>
              <w:rPr>
                <w:rFonts w:ascii="Times New Roman" w:hAnsi="Times New Roman" w:cs="Times New Roman"/>
                <w:sz w:val="28"/>
                <w:szCs w:val="28"/>
              </w:rPr>
            </w:pPr>
          </w:p>
          <w:p w14:paraId="6306297A" w14:textId="640FDB01"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2014</w:t>
            </w:r>
          </w:p>
        </w:tc>
        <w:tc>
          <w:tcPr>
            <w:tcW w:w="1322" w:type="dxa"/>
            <w:hideMark/>
          </w:tcPr>
          <w:p w14:paraId="51FC1698" w14:textId="77777777" w:rsidR="00BF1615" w:rsidRDefault="00BF1615" w:rsidP="00BF1615">
            <w:pPr>
              <w:jc w:val="center"/>
              <w:rPr>
                <w:rFonts w:ascii="Times New Roman" w:hAnsi="Times New Roman" w:cs="Times New Roman"/>
                <w:sz w:val="28"/>
                <w:szCs w:val="28"/>
              </w:rPr>
            </w:pPr>
          </w:p>
          <w:p w14:paraId="7E7214DE" w14:textId="65D5B134"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2019</w:t>
            </w:r>
          </w:p>
        </w:tc>
      </w:tr>
      <w:tr w:rsidR="00D73F51" w:rsidRPr="00D73F51" w14:paraId="56D2C3C6" w14:textId="77777777" w:rsidTr="00BB2622">
        <w:trPr>
          <w:trHeight w:val="459"/>
        </w:trPr>
        <w:tc>
          <w:tcPr>
            <w:tcW w:w="1280" w:type="dxa"/>
            <w:hideMark/>
          </w:tcPr>
          <w:p w14:paraId="45922322" w14:textId="375F4E54" w:rsidR="00D73F51" w:rsidRPr="00D73F51" w:rsidRDefault="00D73F51" w:rsidP="00BF1615">
            <w:pPr>
              <w:spacing w:before="120"/>
              <w:jc w:val="center"/>
              <w:rPr>
                <w:rFonts w:ascii="Times New Roman" w:hAnsi="Times New Roman" w:cs="Times New Roman"/>
                <w:sz w:val="28"/>
                <w:szCs w:val="28"/>
              </w:rPr>
            </w:pPr>
            <w:r w:rsidRPr="00D73F51">
              <w:rPr>
                <w:rFonts w:ascii="Times New Roman" w:hAnsi="Times New Roman" w:cs="Times New Roman"/>
                <w:sz w:val="28"/>
                <w:szCs w:val="28"/>
              </w:rPr>
              <w:t>Tần số</w:t>
            </w:r>
          </w:p>
        </w:tc>
        <w:tc>
          <w:tcPr>
            <w:tcW w:w="1179" w:type="dxa"/>
            <w:hideMark/>
          </w:tcPr>
          <w:p w14:paraId="125A9C75"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5 GHZ</w:t>
            </w:r>
          </w:p>
        </w:tc>
        <w:tc>
          <w:tcPr>
            <w:tcW w:w="1194" w:type="dxa"/>
            <w:hideMark/>
          </w:tcPr>
          <w:p w14:paraId="3930E475"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2.4 GHZ</w:t>
            </w:r>
          </w:p>
        </w:tc>
        <w:tc>
          <w:tcPr>
            <w:tcW w:w="1194" w:type="dxa"/>
            <w:hideMark/>
          </w:tcPr>
          <w:p w14:paraId="23B93FF0"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2.4 GHZ</w:t>
            </w:r>
          </w:p>
        </w:tc>
        <w:tc>
          <w:tcPr>
            <w:tcW w:w="1194" w:type="dxa"/>
            <w:hideMark/>
          </w:tcPr>
          <w:p w14:paraId="14D68F17"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2.4/5 GHZ</w:t>
            </w:r>
          </w:p>
        </w:tc>
        <w:tc>
          <w:tcPr>
            <w:tcW w:w="1303" w:type="dxa"/>
            <w:hideMark/>
          </w:tcPr>
          <w:p w14:paraId="063C21FA"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5 GHZ</w:t>
            </w:r>
          </w:p>
        </w:tc>
        <w:tc>
          <w:tcPr>
            <w:tcW w:w="1322" w:type="dxa"/>
            <w:hideMark/>
          </w:tcPr>
          <w:p w14:paraId="4BF02546"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6 GHZ</w:t>
            </w:r>
          </w:p>
        </w:tc>
      </w:tr>
      <w:tr w:rsidR="00D73F51" w:rsidRPr="00D73F51" w14:paraId="6F3256DA" w14:textId="77777777" w:rsidTr="00BB2622">
        <w:trPr>
          <w:trHeight w:val="657"/>
        </w:trPr>
        <w:tc>
          <w:tcPr>
            <w:tcW w:w="1280" w:type="dxa"/>
            <w:hideMark/>
          </w:tcPr>
          <w:p w14:paraId="6EAD587F"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Tốc độ tối đa</w:t>
            </w:r>
          </w:p>
        </w:tc>
        <w:tc>
          <w:tcPr>
            <w:tcW w:w="1179" w:type="dxa"/>
            <w:hideMark/>
          </w:tcPr>
          <w:p w14:paraId="0B28EA9D"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54 Mbps</w:t>
            </w:r>
          </w:p>
        </w:tc>
        <w:tc>
          <w:tcPr>
            <w:tcW w:w="1194" w:type="dxa"/>
            <w:hideMark/>
          </w:tcPr>
          <w:p w14:paraId="3BBD40DB"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11 Mbps</w:t>
            </w:r>
          </w:p>
        </w:tc>
        <w:tc>
          <w:tcPr>
            <w:tcW w:w="1194" w:type="dxa"/>
            <w:hideMark/>
          </w:tcPr>
          <w:p w14:paraId="666DF7C2"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54 Mbps</w:t>
            </w:r>
          </w:p>
        </w:tc>
        <w:tc>
          <w:tcPr>
            <w:tcW w:w="1194" w:type="dxa"/>
            <w:hideMark/>
          </w:tcPr>
          <w:p w14:paraId="23C6C464"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600 Mbps</w:t>
            </w:r>
          </w:p>
        </w:tc>
        <w:tc>
          <w:tcPr>
            <w:tcW w:w="1303" w:type="dxa"/>
            <w:hideMark/>
          </w:tcPr>
          <w:p w14:paraId="1B68EDEC"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1 Gbps</w:t>
            </w:r>
          </w:p>
        </w:tc>
        <w:tc>
          <w:tcPr>
            <w:tcW w:w="1322" w:type="dxa"/>
            <w:hideMark/>
          </w:tcPr>
          <w:p w14:paraId="237C360D"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10 Gbps</w:t>
            </w:r>
          </w:p>
        </w:tc>
      </w:tr>
      <w:tr w:rsidR="00D73F51" w:rsidRPr="00D73F51" w14:paraId="1EC43739" w14:textId="77777777" w:rsidTr="00BB2622">
        <w:trPr>
          <w:trHeight w:val="459"/>
        </w:trPr>
        <w:tc>
          <w:tcPr>
            <w:tcW w:w="1280" w:type="dxa"/>
            <w:hideMark/>
          </w:tcPr>
          <w:p w14:paraId="793AE9FE"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Phạm vi trong nhà</w:t>
            </w:r>
          </w:p>
        </w:tc>
        <w:tc>
          <w:tcPr>
            <w:tcW w:w="1179" w:type="dxa"/>
            <w:hideMark/>
          </w:tcPr>
          <w:p w14:paraId="642FBEC4"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30m</w:t>
            </w:r>
          </w:p>
        </w:tc>
        <w:tc>
          <w:tcPr>
            <w:tcW w:w="1194" w:type="dxa"/>
            <w:hideMark/>
          </w:tcPr>
          <w:p w14:paraId="16B64B09"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30m</w:t>
            </w:r>
          </w:p>
        </w:tc>
        <w:tc>
          <w:tcPr>
            <w:tcW w:w="1194" w:type="dxa"/>
            <w:hideMark/>
          </w:tcPr>
          <w:p w14:paraId="6A6945F9"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38m</w:t>
            </w:r>
          </w:p>
        </w:tc>
        <w:tc>
          <w:tcPr>
            <w:tcW w:w="1194" w:type="dxa"/>
            <w:hideMark/>
          </w:tcPr>
          <w:p w14:paraId="63AE5A04"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68m</w:t>
            </w:r>
          </w:p>
        </w:tc>
        <w:tc>
          <w:tcPr>
            <w:tcW w:w="1303" w:type="dxa"/>
            <w:hideMark/>
          </w:tcPr>
          <w:p w14:paraId="32C02F42"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73m</w:t>
            </w:r>
          </w:p>
        </w:tc>
        <w:tc>
          <w:tcPr>
            <w:tcW w:w="1322" w:type="dxa"/>
            <w:hideMark/>
          </w:tcPr>
          <w:p w14:paraId="11E1CEB9"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Chưa công bố</w:t>
            </w:r>
          </w:p>
        </w:tc>
      </w:tr>
      <w:tr w:rsidR="00D73F51" w:rsidRPr="00D73F51" w14:paraId="36AC6590" w14:textId="77777777" w:rsidTr="00BB2622">
        <w:trPr>
          <w:trHeight w:val="162"/>
        </w:trPr>
        <w:tc>
          <w:tcPr>
            <w:tcW w:w="1280" w:type="dxa"/>
            <w:hideMark/>
          </w:tcPr>
          <w:p w14:paraId="68873908"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Phạm vi ngoài trời</w:t>
            </w:r>
          </w:p>
        </w:tc>
        <w:tc>
          <w:tcPr>
            <w:tcW w:w="1179" w:type="dxa"/>
            <w:hideMark/>
          </w:tcPr>
          <w:p w14:paraId="26A3D202"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30m</w:t>
            </w:r>
          </w:p>
        </w:tc>
        <w:tc>
          <w:tcPr>
            <w:tcW w:w="1194" w:type="dxa"/>
            <w:hideMark/>
          </w:tcPr>
          <w:p w14:paraId="75BC51FE"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31m</w:t>
            </w:r>
          </w:p>
        </w:tc>
        <w:tc>
          <w:tcPr>
            <w:tcW w:w="1194" w:type="dxa"/>
            <w:hideMark/>
          </w:tcPr>
          <w:p w14:paraId="54A2711D"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137m</w:t>
            </w:r>
          </w:p>
        </w:tc>
        <w:tc>
          <w:tcPr>
            <w:tcW w:w="1194" w:type="dxa"/>
            <w:hideMark/>
          </w:tcPr>
          <w:p w14:paraId="76DA387A"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250m</w:t>
            </w:r>
          </w:p>
        </w:tc>
        <w:tc>
          <w:tcPr>
            <w:tcW w:w="1303" w:type="dxa"/>
            <w:hideMark/>
          </w:tcPr>
          <w:p w14:paraId="2CB5A372"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300m</w:t>
            </w:r>
          </w:p>
        </w:tc>
        <w:tc>
          <w:tcPr>
            <w:tcW w:w="1322" w:type="dxa"/>
            <w:hideMark/>
          </w:tcPr>
          <w:p w14:paraId="4F4C2175" w14:textId="77777777" w:rsidR="00D73F51" w:rsidRPr="00D73F51" w:rsidRDefault="00D73F51" w:rsidP="00BF1615">
            <w:pPr>
              <w:jc w:val="center"/>
              <w:rPr>
                <w:rFonts w:ascii="Times New Roman" w:hAnsi="Times New Roman" w:cs="Times New Roman"/>
                <w:sz w:val="28"/>
                <w:szCs w:val="28"/>
              </w:rPr>
            </w:pPr>
            <w:r w:rsidRPr="00D73F51">
              <w:rPr>
                <w:rFonts w:ascii="Times New Roman" w:hAnsi="Times New Roman" w:cs="Times New Roman"/>
                <w:sz w:val="28"/>
                <w:szCs w:val="28"/>
              </w:rPr>
              <w:t>Chưa công bố</w:t>
            </w:r>
          </w:p>
        </w:tc>
      </w:tr>
    </w:tbl>
    <w:p w14:paraId="306A68AC" w14:textId="77777777" w:rsidR="00BB2622" w:rsidRDefault="00BB2622" w:rsidP="00BB2622">
      <w:pPr>
        <w:pStyle w:val="content"/>
        <w:ind w:firstLine="0"/>
      </w:pPr>
    </w:p>
    <w:p w14:paraId="2BEAB8A6" w14:textId="592D0D77" w:rsidR="00335571" w:rsidRPr="0093608D" w:rsidRDefault="0093608D" w:rsidP="00BB2622">
      <w:pPr>
        <w:pStyle w:val="content"/>
      </w:pPr>
      <w:r w:rsidRPr="0093608D">
        <w:t xml:space="preserve">WiFi 6 là tiêu chuẩn mới nhất trong WiFi. Phiên bản mới nhất của tiêu chuẩn WiFi là 802.11ax (WiFi-6) và là bản nâng cấp so với tiêu chuẩn trước đó, là 802.11ac (WiFi-5). Tiêu chuẩn nâng cấp này, WiFi 6, chủ yếu dành cho các thiết bị tương thích (như bộ định tuyến) để truyền tín hiệu WiFi hiệu quả hơn. WiFi 6 được xây dựng để đáp ứng với số lượng thiết bị ngày càng tăng trên thế giới và để cải thiện hiệu suất trong mật độ mạng cao như căn hộ có </w:t>
      </w:r>
      <w:r w:rsidRPr="0093608D">
        <w:lastRenderedPageBreak/>
        <w:t>nhiều bộ định tuyến hoặc sân vận động ngoài trời. Thuật ngữ WiFi 6 được liên minh WiFi đặt ra là một chỉ định của ngành và được coi là một tên thân thiện với người tiêu dùng đối với tên tiêu chuẩn công nghiệp của nó là 802.11ax.</w:t>
      </w:r>
    </w:p>
    <w:p w14:paraId="0A558550" w14:textId="65BE8908" w:rsidR="00F34E27" w:rsidRDefault="00F34E27" w:rsidP="00F34E27">
      <w:pPr>
        <w:pStyle w:val="level2"/>
      </w:pPr>
      <w:bookmarkStart w:id="82" w:name="_Toc104674853"/>
      <w:r>
        <w:t>Giao thức HTTP</w:t>
      </w:r>
      <w:bookmarkEnd w:id="82"/>
      <w:r w:rsidR="00F23695">
        <w:rPr>
          <w:lang w:val="vi-VN"/>
        </w:rPr>
        <w:t xml:space="preserve"> </w:t>
      </w:r>
      <w:r w:rsidR="00BD7AC9">
        <w:rPr>
          <w:b w:val="0"/>
        </w:rPr>
        <w:t>[11</w:t>
      </w:r>
      <w:r w:rsidR="00F23695" w:rsidRPr="00F23695">
        <w:rPr>
          <w:b w:val="0"/>
        </w:rPr>
        <w:t>]</w:t>
      </w:r>
    </w:p>
    <w:p w14:paraId="7375F78A" w14:textId="40ABF66A" w:rsidR="0093608D" w:rsidRDefault="00BF1615" w:rsidP="007A0397">
      <w:pPr>
        <w:pStyle w:val="content"/>
      </w:pPr>
      <w:r>
        <w:rPr>
          <w:noProof/>
        </w:rPr>
        <mc:AlternateContent>
          <mc:Choice Requires="wps">
            <w:drawing>
              <wp:anchor distT="0" distB="0" distL="114300" distR="114300" simplePos="0" relativeHeight="251676672" behindDoc="0" locked="0" layoutInCell="1" allowOverlap="1" wp14:anchorId="516A0A33" wp14:editId="53F9454D">
                <wp:simplePos x="0" y="0"/>
                <wp:positionH relativeFrom="column">
                  <wp:posOffset>-41275</wp:posOffset>
                </wp:positionH>
                <wp:positionV relativeFrom="paragraph">
                  <wp:posOffset>1615440</wp:posOffset>
                </wp:positionV>
                <wp:extent cx="1442085" cy="1148080"/>
                <wp:effectExtent l="0" t="0" r="24765" b="13970"/>
                <wp:wrapTopAndBottom/>
                <wp:docPr id="79" name="Rectangle: Rounded Corners 79"/>
                <wp:cNvGraphicFramePr/>
                <a:graphic xmlns:a="http://schemas.openxmlformats.org/drawingml/2006/main">
                  <a:graphicData uri="http://schemas.microsoft.com/office/word/2010/wordprocessingShape">
                    <wps:wsp>
                      <wps:cNvSpPr/>
                      <wps:spPr>
                        <a:xfrm>
                          <a:off x="0" y="0"/>
                          <a:ext cx="1442085" cy="1148080"/>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A579F40"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ứng dụng</w:t>
                            </w:r>
                          </w:p>
                        </w:txbxContent>
                      </wps:txbx>
                      <wps:bodyPr rtlCol="0" anchor="ctr">
                        <a:noAutofit/>
                      </wps:bodyPr>
                    </wps:wsp>
                  </a:graphicData>
                </a:graphic>
                <wp14:sizeRelV relativeFrom="margin">
                  <wp14:pctHeight>0</wp14:pctHeight>
                </wp14:sizeRelV>
              </wp:anchor>
            </w:drawing>
          </mc:Choice>
          <mc:Fallback>
            <w:pict>
              <v:roundrect w14:anchorId="516A0A33" id="Rectangle: Rounded Corners 79" o:spid="_x0000_s1027" style="position:absolute;left:0;text-align:left;margin-left:-3.25pt;margin-top:127.2pt;width:113.55pt;height:90.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" filled="f" strokecolor="black [3200]" strokeweight="1pt">
                <v:textbox>
                  <w:txbxContent>
                    <w:p w14:paraId="6A579F40"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ứng dụng</w:t>
                      </w:r>
                    </w:p>
                  </w:txbxContent>
                </v:textbox>
                <w10:wrap type="topAndBottom"/>
              </v:roundrect>
            </w:pict>
          </mc:Fallback>
        </mc:AlternateContent>
      </w:r>
      <w:r w:rsidR="00A757A6">
        <w:rPr>
          <w:noProof/>
        </w:rPr>
        <mc:AlternateContent>
          <mc:Choice Requires="wps">
            <w:drawing>
              <wp:anchor distT="0" distB="0" distL="114300" distR="114300" simplePos="0" relativeHeight="251679744" behindDoc="0" locked="0" layoutInCell="1" allowOverlap="1" wp14:anchorId="76EB6DE5" wp14:editId="1CE46ED2">
                <wp:simplePos x="0" y="0"/>
                <wp:positionH relativeFrom="column">
                  <wp:posOffset>-10795</wp:posOffset>
                </wp:positionH>
                <wp:positionV relativeFrom="paragraph">
                  <wp:posOffset>3859530</wp:posOffset>
                </wp:positionV>
                <wp:extent cx="1442085" cy="716280"/>
                <wp:effectExtent l="0" t="0" r="24765" b="26670"/>
                <wp:wrapTopAndBottom/>
                <wp:docPr id="82" name="Rectangle: Rounded Corners 82"/>
                <wp:cNvGraphicFramePr/>
                <a:graphic xmlns:a="http://schemas.openxmlformats.org/drawingml/2006/main">
                  <a:graphicData uri="http://schemas.microsoft.com/office/word/2010/wordprocessingShape">
                    <wps:wsp>
                      <wps:cNvSpPr/>
                      <wps:spPr>
                        <a:xfrm>
                          <a:off x="0" y="0"/>
                          <a:ext cx="1442085" cy="716280"/>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B702EC7"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giao tiếp mạng</w:t>
                            </w:r>
                          </w:p>
                        </w:txbxContent>
                      </wps:txbx>
                      <wps:bodyPr rtlCol="0" anchor="ctr">
                        <a:noAutofit/>
                      </wps:bodyPr>
                    </wps:wsp>
                  </a:graphicData>
                </a:graphic>
                <wp14:sizeRelV relativeFrom="margin">
                  <wp14:pctHeight>0</wp14:pctHeight>
                </wp14:sizeRelV>
              </wp:anchor>
            </w:drawing>
          </mc:Choice>
          <mc:Fallback>
            <w:pict>
              <v:roundrect w14:anchorId="76EB6DE5" id="Rectangle: Rounded Corners 82" o:spid="_x0000_s1028" style="position:absolute;left:0;text-align:left;margin-left:-.85pt;margin-top:303.9pt;width:113.55pt;height:56.4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" filled="f" strokecolor="black [3200]" strokeweight="1pt">
                <v:textbox>
                  <w:txbxContent>
                    <w:p w14:paraId="5B702EC7"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giao tiếp mạng</w:t>
                      </w:r>
                    </w:p>
                  </w:txbxContent>
                </v:textbox>
                <w10:wrap type="topAndBottom"/>
              </v:roundrect>
            </w:pict>
          </mc:Fallback>
        </mc:AlternateContent>
      </w:r>
      <w:r w:rsidR="00A757A6">
        <w:rPr>
          <w:noProof/>
        </w:rPr>
        <mc:AlternateContent>
          <mc:Choice Requires="wps">
            <w:drawing>
              <wp:anchor distT="0" distB="0" distL="114300" distR="114300" simplePos="0" relativeHeight="251696128" behindDoc="0" locked="0" layoutInCell="1" allowOverlap="1" wp14:anchorId="023FFFEA" wp14:editId="027C2B96">
                <wp:simplePos x="0" y="0"/>
                <wp:positionH relativeFrom="margin">
                  <wp:align>center</wp:align>
                </wp:positionH>
                <wp:positionV relativeFrom="paragraph">
                  <wp:posOffset>4570095</wp:posOffset>
                </wp:positionV>
                <wp:extent cx="4220102" cy="0"/>
                <wp:effectExtent l="0" t="0" r="9525" b="19050"/>
                <wp:wrapTopAndBottom/>
                <wp:docPr id="2050" name="Straight Connector 2050"/>
                <wp:cNvGraphicFramePr/>
                <a:graphic xmlns:a="http://schemas.openxmlformats.org/drawingml/2006/main">
                  <a:graphicData uri="http://schemas.microsoft.com/office/word/2010/wordprocessingShape">
                    <wps:wsp>
                      <wps:cNvCnPr/>
                      <wps:spPr>
                        <a:xfrm>
                          <a:off x="0" y="0"/>
                          <a:ext cx="4220102"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9C056C" id="Straight Connector 2050" o:spid="_x0000_s1026" style="position:absolute;z-index:251696128;visibility:visible;mso-wrap-style:square;mso-wrap-distance-left:9pt;mso-wrap-distance-top:0;mso-wrap-distance-right:9pt;mso-wrap-distance-bottom:0;mso-position-horizontal:center;mso-position-horizontal-relative:margin;mso-position-vertical:absolute;mso-position-vertical-relative:text" from="0,359.85pt" to="332.3pt,3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" strokecolor="black [3200]" strokeweight=".5pt">
                <v:stroke dashstyle="dash" joinstyle="miter"/>
                <w10:wrap type="topAndBottom" anchorx="margin"/>
              </v:line>
            </w:pict>
          </mc:Fallback>
        </mc:AlternateContent>
      </w:r>
      <w:r w:rsidR="00A757A6">
        <w:rPr>
          <w:noProof/>
        </w:rPr>
        <mc:AlternateContent>
          <mc:Choice Requires="wps">
            <w:drawing>
              <wp:anchor distT="0" distB="0" distL="114300" distR="114300" simplePos="0" relativeHeight="251695104" behindDoc="0" locked="0" layoutInCell="1" allowOverlap="1" wp14:anchorId="1C3A557D" wp14:editId="70A0BCEE">
                <wp:simplePos x="0" y="0"/>
                <wp:positionH relativeFrom="margin">
                  <wp:align>center</wp:align>
                </wp:positionH>
                <wp:positionV relativeFrom="paragraph">
                  <wp:posOffset>3843655</wp:posOffset>
                </wp:positionV>
                <wp:extent cx="4220102" cy="0"/>
                <wp:effectExtent l="0" t="0" r="9525" b="19050"/>
                <wp:wrapTopAndBottom/>
                <wp:docPr id="2049" name="Straight Connector 2049"/>
                <wp:cNvGraphicFramePr/>
                <a:graphic xmlns:a="http://schemas.openxmlformats.org/drawingml/2006/main">
                  <a:graphicData uri="http://schemas.microsoft.com/office/word/2010/wordprocessingShape">
                    <wps:wsp>
                      <wps:cNvCnPr/>
                      <wps:spPr>
                        <a:xfrm>
                          <a:off x="0" y="0"/>
                          <a:ext cx="4220102"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370F30" id="Straight Connector 2049" o:spid="_x0000_s1026" style="position:absolute;z-index:251695104;visibility:visible;mso-wrap-style:square;mso-wrap-distance-left:9pt;mso-wrap-distance-top:0;mso-wrap-distance-right:9pt;mso-wrap-distance-bottom:0;mso-position-horizontal:center;mso-position-horizontal-relative:margin;mso-position-vertical:absolute;mso-position-vertical-relative:text" from="0,302.65pt" to="332.3pt,3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" strokecolor="black [3200]" strokeweight=".5pt">
                <v:stroke dashstyle="dash" joinstyle="miter"/>
                <w10:wrap type="topAndBottom" anchorx="margin"/>
              </v:line>
            </w:pict>
          </mc:Fallback>
        </mc:AlternateContent>
      </w:r>
      <w:r w:rsidR="00A757A6">
        <w:rPr>
          <w:noProof/>
        </w:rPr>
        <mc:AlternateContent>
          <mc:Choice Requires="wps">
            <w:drawing>
              <wp:anchor distT="0" distB="0" distL="114300" distR="114300" simplePos="0" relativeHeight="251694080" behindDoc="0" locked="0" layoutInCell="1" allowOverlap="1" wp14:anchorId="3FC2A21E" wp14:editId="617CF371">
                <wp:simplePos x="0" y="0"/>
                <wp:positionH relativeFrom="column">
                  <wp:posOffset>820420</wp:posOffset>
                </wp:positionH>
                <wp:positionV relativeFrom="paragraph">
                  <wp:posOffset>3393440</wp:posOffset>
                </wp:positionV>
                <wp:extent cx="4220102" cy="0"/>
                <wp:effectExtent l="0" t="0" r="9525" b="19050"/>
                <wp:wrapTopAndBottom/>
                <wp:docPr id="2048" name="Straight Connector 2048"/>
                <wp:cNvGraphicFramePr/>
                <a:graphic xmlns:a="http://schemas.openxmlformats.org/drawingml/2006/main">
                  <a:graphicData uri="http://schemas.microsoft.com/office/word/2010/wordprocessingShape">
                    <wps:wsp>
                      <wps:cNvCnPr/>
                      <wps:spPr>
                        <a:xfrm>
                          <a:off x="0" y="0"/>
                          <a:ext cx="4220102"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B22A55" id="Straight Connector 2048"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4.6pt,267.2pt" to="396.9pt,2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" strokecolor="black [3200]" strokeweight=".5pt">
                <v:stroke dashstyle="dash" joinstyle="miter"/>
                <w10:wrap type="topAndBottom"/>
              </v:line>
            </w:pict>
          </mc:Fallback>
        </mc:AlternateContent>
      </w:r>
      <w:r w:rsidR="00A757A6">
        <w:rPr>
          <w:noProof/>
        </w:rPr>
        <mc:AlternateContent>
          <mc:Choice Requires="wps">
            <w:drawing>
              <wp:anchor distT="0" distB="0" distL="114300" distR="114300" simplePos="0" relativeHeight="251693056" behindDoc="0" locked="0" layoutInCell="1" allowOverlap="1" wp14:anchorId="2267E55E" wp14:editId="11942612">
                <wp:simplePos x="0" y="0"/>
                <wp:positionH relativeFrom="column">
                  <wp:posOffset>762000</wp:posOffset>
                </wp:positionH>
                <wp:positionV relativeFrom="paragraph">
                  <wp:posOffset>3239135</wp:posOffset>
                </wp:positionV>
                <wp:extent cx="4220102" cy="0"/>
                <wp:effectExtent l="0" t="0" r="9525" b="19050"/>
                <wp:wrapTopAndBottom/>
                <wp:docPr id="95" name="Straight Connector 95"/>
                <wp:cNvGraphicFramePr/>
                <a:graphic xmlns:a="http://schemas.openxmlformats.org/drawingml/2006/main">
                  <a:graphicData uri="http://schemas.microsoft.com/office/word/2010/wordprocessingShape">
                    <wps:wsp>
                      <wps:cNvCnPr/>
                      <wps:spPr>
                        <a:xfrm>
                          <a:off x="0" y="0"/>
                          <a:ext cx="4220102"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FFFC85" id="Straight Connector 95"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60pt,255.05pt" to="392.3pt,2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" strokecolor="black [3200]" strokeweight=".5pt">
                <v:stroke dashstyle="dash" joinstyle="miter"/>
                <w10:wrap type="topAndBottom"/>
              </v:line>
            </w:pict>
          </mc:Fallback>
        </mc:AlternateContent>
      </w:r>
      <w:r w:rsidR="00A757A6">
        <w:rPr>
          <w:noProof/>
        </w:rPr>
        <mc:AlternateContent>
          <mc:Choice Requires="wps">
            <w:drawing>
              <wp:anchor distT="0" distB="0" distL="114300" distR="114300" simplePos="0" relativeHeight="251692032" behindDoc="0" locked="0" layoutInCell="1" allowOverlap="1" wp14:anchorId="3C468941" wp14:editId="7B854937">
                <wp:simplePos x="0" y="0"/>
                <wp:positionH relativeFrom="margin">
                  <wp:align>center</wp:align>
                </wp:positionH>
                <wp:positionV relativeFrom="paragraph">
                  <wp:posOffset>2882265</wp:posOffset>
                </wp:positionV>
                <wp:extent cx="4220102" cy="0"/>
                <wp:effectExtent l="0" t="0" r="9525" b="19050"/>
                <wp:wrapTopAndBottom/>
                <wp:docPr id="94" name="Straight Connector 94"/>
                <wp:cNvGraphicFramePr/>
                <a:graphic xmlns:a="http://schemas.openxmlformats.org/drawingml/2006/main">
                  <a:graphicData uri="http://schemas.microsoft.com/office/word/2010/wordprocessingShape">
                    <wps:wsp>
                      <wps:cNvCnPr/>
                      <wps:spPr>
                        <a:xfrm>
                          <a:off x="0" y="0"/>
                          <a:ext cx="4220102"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6AB993" id="Straight Connector 94" o:spid="_x0000_s1026" style="position:absolute;z-index:251692032;visibility:visible;mso-wrap-style:square;mso-wrap-distance-left:9pt;mso-wrap-distance-top:0;mso-wrap-distance-right:9pt;mso-wrap-distance-bottom:0;mso-position-horizontal:center;mso-position-horizontal-relative:margin;mso-position-vertical:absolute;mso-position-vertical-relative:text" from="0,226.95pt" to="332.3pt,2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" strokecolor="black [3200]" strokeweight=".5pt">
                <v:stroke dashstyle="dash" joinstyle="miter"/>
                <w10:wrap type="topAndBottom" anchorx="margin"/>
              </v:line>
            </w:pict>
          </mc:Fallback>
        </mc:AlternateContent>
      </w:r>
      <w:r w:rsidR="00A757A6">
        <w:rPr>
          <w:noProof/>
        </w:rPr>
        <mc:AlternateContent>
          <mc:Choice Requires="wps">
            <w:drawing>
              <wp:anchor distT="0" distB="0" distL="114300" distR="114300" simplePos="0" relativeHeight="251686912" behindDoc="0" locked="0" layoutInCell="1" allowOverlap="1" wp14:anchorId="2DAF3DE0" wp14:editId="4356CA87">
                <wp:simplePos x="0" y="0"/>
                <wp:positionH relativeFrom="column">
                  <wp:posOffset>4180205</wp:posOffset>
                </wp:positionH>
                <wp:positionV relativeFrom="paragraph">
                  <wp:posOffset>2396490</wp:posOffset>
                </wp:positionV>
                <wp:extent cx="1442085" cy="365760"/>
                <wp:effectExtent l="0" t="0" r="24765" b="15240"/>
                <wp:wrapTopAndBottom/>
                <wp:docPr id="89" name="Rectangle: Rounded Corners 89"/>
                <wp:cNvGraphicFramePr/>
                <a:graphic xmlns:a="http://schemas.openxmlformats.org/drawingml/2006/main">
                  <a:graphicData uri="http://schemas.microsoft.com/office/word/2010/wordprocessingShape">
                    <wps:wsp>
                      <wps:cNvSpPr/>
                      <wps:spPr>
                        <a:xfrm>
                          <a:off x="0" y="0"/>
                          <a:ext cx="1442085" cy="365760"/>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5D96C6A"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phiên</w:t>
                            </w:r>
                          </w:p>
                        </w:txbxContent>
                      </wps:txbx>
                      <wps:bodyPr rtlCol="0" anchor="ctr">
                        <a:noAutofit/>
                      </wps:bodyPr>
                    </wps:wsp>
                  </a:graphicData>
                </a:graphic>
                <wp14:sizeRelV relativeFrom="margin">
                  <wp14:pctHeight>0</wp14:pctHeight>
                </wp14:sizeRelV>
              </wp:anchor>
            </w:drawing>
          </mc:Choice>
          <mc:Fallback>
            <w:pict>
              <v:roundrect w14:anchorId="2DAF3DE0" id="Rectangle: Rounded Corners 89" o:spid="_x0000_s1029" style="position:absolute;left:0;text-align:left;margin-left:329.15pt;margin-top:188.7pt;width:113.55pt;height:28.8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" filled="f" strokecolor="black [3200]" strokeweight="1pt">
                <v:textbox>
                  <w:txbxContent>
                    <w:p w14:paraId="45D96C6A"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phiên</w:t>
                      </w:r>
                    </w:p>
                  </w:txbxContent>
                </v:textbox>
                <w10:wrap type="topAndBottom"/>
              </v:roundrect>
            </w:pict>
          </mc:Fallback>
        </mc:AlternateContent>
      </w:r>
      <w:r w:rsidR="00A757A6">
        <w:rPr>
          <w:noProof/>
        </w:rPr>
        <mc:AlternateContent>
          <mc:Choice Requires="wps">
            <w:drawing>
              <wp:anchor distT="0" distB="0" distL="114300" distR="114300" simplePos="0" relativeHeight="251691008" behindDoc="0" locked="0" layoutInCell="1" allowOverlap="1" wp14:anchorId="60884345" wp14:editId="73A46725">
                <wp:simplePos x="0" y="0"/>
                <wp:positionH relativeFrom="margin">
                  <wp:align>center</wp:align>
                </wp:positionH>
                <wp:positionV relativeFrom="paragraph">
                  <wp:posOffset>2756535</wp:posOffset>
                </wp:positionV>
                <wp:extent cx="4220102" cy="0"/>
                <wp:effectExtent l="0" t="0" r="9525" b="19050"/>
                <wp:wrapTopAndBottom/>
                <wp:docPr id="93" name="Straight Connector 93"/>
                <wp:cNvGraphicFramePr/>
                <a:graphic xmlns:a="http://schemas.openxmlformats.org/drawingml/2006/main">
                  <a:graphicData uri="http://schemas.microsoft.com/office/word/2010/wordprocessingShape">
                    <wps:wsp>
                      <wps:cNvCnPr/>
                      <wps:spPr>
                        <a:xfrm>
                          <a:off x="0" y="0"/>
                          <a:ext cx="4220102"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BA678A" id="Straight Connector 93" o:spid="_x0000_s1026" style="position:absolute;z-index:251691008;visibility:visible;mso-wrap-style:square;mso-wrap-distance-left:9pt;mso-wrap-distance-top:0;mso-wrap-distance-right:9pt;mso-wrap-distance-bottom:0;mso-position-horizontal:center;mso-position-horizontal-relative:margin;mso-position-vertical:absolute;mso-position-vertical-relative:text" from="0,217.05pt" to="332.3pt,2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" strokecolor="black [3200]" strokeweight=".5pt">
                <v:stroke dashstyle="dash" joinstyle="miter"/>
                <w10:wrap type="topAndBottom" anchorx="margin"/>
              </v:line>
            </w:pict>
          </mc:Fallback>
        </mc:AlternateContent>
      </w:r>
      <w:r w:rsidR="00A757A6">
        <w:rPr>
          <w:noProof/>
        </w:rPr>
        <mc:AlternateContent>
          <mc:Choice Requires="wps">
            <w:drawing>
              <wp:anchor distT="0" distB="0" distL="114300" distR="114300" simplePos="0" relativeHeight="251682816" behindDoc="0" locked="0" layoutInCell="1" allowOverlap="1" wp14:anchorId="2BABD694" wp14:editId="0515E8F0">
                <wp:simplePos x="0" y="0"/>
                <wp:positionH relativeFrom="column">
                  <wp:posOffset>4180205</wp:posOffset>
                </wp:positionH>
                <wp:positionV relativeFrom="paragraph">
                  <wp:posOffset>3844290</wp:posOffset>
                </wp:positionV>
                <wp:extent cx="1442085" cy="350520"/>
                <wp:effectExtent l="0" t="0" r="24765" b="11430"/>
                <wp:wrapTopAndBottom/>
                <wp:docPr id="85" name="Rectangle: Rounded Corners 85"/>
                <wp:cNvGraphicFramePr/>
                <a:graphic xmlns:a="http://schemas.openxmlformats.org/drawingml/2006/main">
                  <a:graphicData uri="http://schemas.microsoft.com/office/word/2010/wordprocessingShape">
                    <wps:wsp>
                      <wps:cNvSpPr/>
                      <wps:spPr>
                        <a:xfrm>
                          <a:off x="0" y="0"/>
                          <a:ext cx="1442085" cy="350520"/>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0048EDE"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liên kết</w:t>
                            </w:r>
                          </w:p>
                        </w:txbxContent>
                      </wps:txbx>
                      <wps:bodyPr rtlCol="0" anchor="ctr">
                        <a:noAutofit/>
                      </wps:bodyPr>
                    </wps:wsp>
                  </a:graphicData>
                </a:graphic>
                <wp14:sizeRelV relativeFrom="margin">
                  <wp14:pctHeight>0</wp14:pctHeight>
                </wp14:sizeRelV>
              </wp:anchor>
            </w:drawing>
          </mc:Choice>
          <mc:Fallback>
            <w:pict>
              <v:roundrect w14:anchorId="2BABD694" id="Rectangle: Rounded Corners 85" o:spid="_x0000_s1030" style="position:absolute;left:0;text-align:left;margin-left:329.15pt;margin-top:302.7pt;width:113.55pt;height:27.6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" filled="f" strokecolor="black [3200]" strokeweight="1pt">
                <v:textbox>
                  <w:txbxContent>
                    <w:p w14:paraId="70048EDE"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liên kết</w:t>
                      </w:r>
                    </w:p>
                  </w:txbxContent>
                </v:textbox>
                <w10:wrap type="topAndBottom"/>
              </v:roundrect>
            </w:pict>
          </mc:Fallback>
        </mc:AlternateContent>
      </w:r>
      <w:r w:rsidR="00A757A6">
        <w:rPr>
          <w:noProof/>
        </w:rPr>
        <mc:AlternateContent>
          <mc:Choice Requires="wps">
            <w:drawing>
              <wp:anchor distT="0" distB="0" distL="114300" distR="114300" simplePos="0" relativeHeight="251681792" behindDoc="0" locked="0" layoutInCell="1" allowOverlap="1" wp14:anchorId="3722C635" wp14:editId="3495E148">
                <wp:simplePos x="0" y="0"/>
                <wp:positionH relativeFrom="column">
                  <wp:posOffset>4180205</wp:posOffset>
                </wp:positionH>
                <wp:positionV relativeFrom="paragraph">
                  <wp:posOffset>1992630</wp:posOffset>
                </wp:positionV>
                <wp:extent cx="1442085" cy="350520"/>
                <wp:effectExtent l="0" t="0" r="24765" b="11430"/>
                <wp:wrapTopAndBottom/>
                <wp:docPr id="84" name="Rectangle: Rounded Corners 84"/>
                <wp:cNvGraphicFramePr/>
                <a:graphic xmlns:a="http://schemas.openxmlformats.org/drawingml/2006/main">
                  <a:graphicData uri="http://schemas.microsoft.com/office/word/2010/wordprocessingShape">
                    <wps:wsp>
                      <wps:cNvSpPr/>
                      <wps:spPr>
                        <a:xfrm>
                          <a:off x="0" y="0"/>
                          <a:ext cx="1442085" cy="350520"/>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0D2E0FD"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trình bày</w:t>
                            </w:r>
                          </w:p>
                        </w:txbxContent>
                      </wps:txbx>
                      <wps:bodyPr rtlCol="0" anchor="ctr">
                        <a:noAutofit/>
                      </wps:bodyPr>
                    </wps:wsp>
                  </a:graphicData>
                </a:graphic>
                <wp14:sizeRelV relativeFrom="margin">
                  <wp14:pctHeight>0</wp14:pctHeight>
                </wp14:sizeRelV>
              </wp:anchor>
            </w:drawing>
          </mc:Choice>
          <mc:Fallback>
            <w:pict>
              <v:roundrect w14:anchorId="3722C635" id="Rectangle: Rounded Corners 84" o:spid="_x0000_s1031" style="position:absolute;left:0;text-align:left;margin-left:329.15pt;margin-top:156.9pt;width:113.55pt;height:27.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" filled="f" strokecolor="black [3200]" strokeweight="1pt">
                <v:textbox>
                  <w:txbxContent>
                    <w:p w14:paraId="70D2E0FD"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trình bày</w:t>
                      </w:r>
                    </w:p>
                  </w:txbxContent>
                </v:textbox>
                <w10:wrap type="topAndBottom"/>
              </v:roundrect>
            </w:pict>
          </mc:Fallback>
        </mc:AlternateContent>
      </w:r>
      <w:r w:rsidR="00A757A6">
        <w:rPr>
          <w:noProof/>
        </w:rPr>
        <mc:AlternateContent>
          <mc:Choice Requires="wps">
            <w:drawing>
              <wp:anchor distT="0" distB="0" distL="114300" distR="114300" simplePos="0" relativeHeight="251680768" behindDoc="0" locked="0" layoutInCell="1" allowOverlap="1" wp14:anchorId="7156E12F" wp14:editId="74F0536E">
                <wp:simplePos x="0" y="0"/>
                <wp:positionH relativeFrom="column">
                  <wp:posOffset>4180205</wp:posOffset>
                </wp:positionH>
                <wp:positionV relativeFrom="paragraph">
                  <wp:posOffset>1619250</wp:posOffset>
                </wp:positionV>
                <wp:extent cx="1442085" cy="350520"/>
                <wp:effectExtent l="0" t="0" r="24765" b="11430"/>
                <wp:wrapTopAndBottom/>
                <wp:docPr id="83" name="Rectangle: Rounded Corners 83"/>
                <wp:cNvGraphicFramePr/>
                <a:graphic xmlns:a="http://schemas.openxmlformats.org/drawingml/2006/main">
                  <a:graphicData uri="http://schemas.microsoft.com/office/word/2010/wordprocessingShape">
                    <wps:wsp>
                      <wps:cNvSpPr/>
                      <wps:spPr>
                        <a:xfrm>
                          <a:off x="0" y="0"/>
                          <a:ext cx="1442085" cy="350520"/>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085E89B"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ứng dụng</w:t>
                            </w:r>
                          </w:p>
                        </w:txbxContent>
                      </wps:txbx>
                      <wps:bodyPr rtlCol="0" anchor="ctr">
                        <a:noAutofit/>
                      </wps:bodyPr>
                    </wps:wsp>
                  </a:graphicData>
                </a:graphic>
                <wp14:sizeRelV relativeFrom="margin">
                  <wp14:pctHeight>0</wp14:pctHeight>
                </wp14:sizeRelV>
              </wp:anchor>
            </w:drawing>
          </mc:Choice>
          <mc:Fallback>
            <w:pict>
              <v:roundrect w14:anchorId="7156E12F" id="Rectangle: Rounded Corners 83" o:spid="_x0000_s1032" style="position:absolute;left:0;text-align:left;margin-left:329.15pt;margin-top:127.5pt;width:113.55pt;height:27.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" filled="f" strokecolor="black [3200]" strokeweight="1pt">
                <v:textbox>
                  <w:txbxContent>
                    <w:p w14:paraId="4085E89B"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ứng dụng</w:t>
                      </w:r>
                    </w:p>
                  </w:txbxContent>
                </v:textbox>
                <w10:wrap type="topAndBottom"/>
              </v:roundrect>
            </w:pict>
          </mc:Fallback>
        </mc:AlternateContent>
      </w:r>
      <w:r w:rsidR="00A757A6">
        <w:rPr>
          <w:noProof/>
        </w:rPr>
        <mc:AlternateContent>
          <mc:Choice Requires="wps">
            <w:drawing>
              <wp:anchor distT="0" distB="0" distL="114300" distR="114300" simplePos="0" relativeHeight="251684864" behindDoc="0" locked="0" layoutInCell="1" allowOverlap="1" wp14:anchorId="2F3F32C9" wp14:editId="42BD9FB7">
                <wp:simplePos x="0" y="0"/>
                <wp:positionH relativeFrom="column">
                  <wp:posOffset>4180205</wp:posOffset>
                </wp:positionH>
                <wp:positionV relativeFrom="paragraph">
                  <wp:posOffset>4232910</wp:posOffset>
                </wp:positionV>
                <wp:extent cx="1442085" cy="342900"/>
                <wp:effectExtent l="0" t="0" r="24765" b="19050"/>
                <wp:wrapTopAndBottom/>
                <wp:docPr id="87" name="Rectangle: Rounded Corners 87"/>
                <wp:cNvGraphicFramePr/>
                <a:graphic xmlns:a="http://schemas.openxmlformats.org/drawingml/2006/main">
                  <a:graphicData uri="http://schemas.microsoft.com/office/word/2010/wordprocessingShape">
                    <wps:wsp>
                      <wps:cNvSpPr/>
                      <wps:spPr>
                        <a:xfrm>
                          <a:off x="0" y="0"/>
                          <a:ext cx="1442085" cy="342900"/>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1ED2EBE"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vật lý</w:t>
                            </w:r>
                          </w:p>
                        </w:txbxContent>
                      </wps:txbx>
                      <wps:bodyPr rtlCol="0" anchor="ctr">
                        <a:noAutofit/>
                      </wps:bodyPr>
                    </wps:wsp>
                  </a:graphicData>
                </a:graphic>
                <wp14:sizeRelV relativeFrom="margin">
                  <wp14:pctHeight>0</wp14:pctHeight>
                </wp14:sizeRelV>
              </wp:anchor>
            </w:drawing>
          </mc:Choice>
          <mc:Fallback>
            <w:pict>
              <v:roundrect w14:anchorId="2F3F32C9" id="Rectangle: Rounded Corners 87" o:spid="_x0000_s1033" style="position:absolute;left:0;text-align:left;margin-left:329.15pt;margin-top:333.3pt;width:113.55pt;height:27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" filled="f" strokecolor="black [3200]" strokeweight="1pt">
                <v:textbox>
                  <w:txbxContent>
                    <w:p w14:paraId="61ED2EBE"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vật lý</w:t>
                      </w:r>
                    </w:p>
                  </w:txbxContent>
                </v:textbox>
                <w10:wrap type="topAndBottom"/>
              </v:roundrect>
            </w:pict>
          </mc:Fallback>
        </mc:AlternateContent>
      </w:r>
      <w:r w:rsidR="00A757A6">
        <w:rPr>
          <w:noProof/>
        </w:rPr>
        <mc:AlternateContent>
          <mc:Choice Requires="wps">
            <w:drawing>
              <wp:anchor distT="0" distB="0" distL="114300" distR="114300" simplePos="0" relativeHeight="251677696" behindDoc="0" locked="0" layoutInCell="1" allowOverlap="1" wp14:anchorId="3AAC3878" wp14:editId="7FA519F3">
                <wp:simplePos x="0" y="0"/>
                <wp:positionH relativeFrom="column">
                  <wp:posOffset>-41275</wp:posOffset>
                </wp:positionH>
                <wp:positionV relativeFrom="paragraph">
                  <wp:posOffset>2882274</wp:posOffset>
                </wp:positionV>
                <wp:extent cx="1442586" cy="357729"/>
                <wp:effectExtent l="0" t="0" r="24765" b="23495"/>
                <wp:wrapTopAndBottom/>
                <wp:docPr id="80" name="Rectangle: Rounded Corners 80"/>
                <wp:cNvGraphicFramePr/>
                <a:graphic xmlns:a="http://schemas.openxmlformats.org/drawingml/2006/main">
                  <a:graphicData uri="http://schemas.microsoft.com/office/word/2010/wordprocessingShape">
                    <wps:wsp>
                      <wps:cNvSpPr/>
                      <wps:spPr>
                        <a:xfrm>
                          <a:off x="0" y="0"/>
                          <a:ext cx="1442586" cy="357729"/>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9C14A49"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vận chuyển</w:t>
                            </w:r>
                          </w:p>
                        </w:txbxContent>
                      </wps:txbx>
                      <wps:bodyPr rtlCol="0" anchor="ctr"/>
                    </wps:wsp>
                  </a:graphicData>
                </a:graphic>
              </wp:anchor>
            </w:drawing>
          </mc:Choice>
          <mc:Fallback>
            <w:pict>
              <v:roundrect w14:anchorId="3AAC3878" id="Rectangle: Rounded Corners 80" o:spid="_x0000_s1034" style="position:absolute;left:0;text-align:left;margin-left:-3.25pt;margin-top:226.95pt;width:113.6pt;height:28.1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" filled="f" strokecolor="black [3200]" strokeweight="1pt">
                <v:textbox>
                  <w:txbxContent>
                    <w:p w14:paraId="19C14A49"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vận chuyển</w:t>
                      </w:r>
                    </w:p>
                  </w:txbxContent>
                </v:textbox>
                <w10:wrap type="topAndBottom"/>
              </v:roundrect>
            </w:pict>
          </mc:Fallback>
        </mc:AlternateContent>
      </w:r>
      <w:r w:rsidR="00A757A6">
        <w:rPr>
          <w:noProof/>
        </w:rPr>
        <mc:AlternateContent>
          <mc:Choice Requires="wps">
            <w:drawing>
              <wp:anchor distT="0" distB="0" distL="114300" distR="114300" simplePos="0" relativeHeight="251678720" behindDoc="0" locked="0" layoutInCell="1" allowOverlap="1" wp14:anchorId="6DF675CF" wp14:editId="7BE183BF">
                <wp:simplePos x="0" y="0"/>
                <wp:positionH relativeFrom="column">
                  <wp:posOffset>-41275</wp:posOffset>
                </wp:positionH>
                <wp:positionV relativeFrom="paragraph">
                  <wp:posOffset>3403597</wp:posOffset>
                </wp:positionV>
                <wp:extent cx="1442586" cy="357729"/>
                <wp:effectExtent l="0" t="0" r="24765" b="23495"/>
                <wp:wrapTopAndBottom/>
                <wp:docPr id="81" name="Rectangle: Rounded Corners 81"/>
                <wp:cNvGraphicFramePr/>
                <a:graphic xmlns:a="http://schemas.openxmlformats.org/drawingml/2006/main">
                  <a:graphicData uri="http://schemas.microsoft.com/office/word/2010/wordprocessingShape">
                    <wps:wsp>
                      <wps:cNvSpPr/>
                      <wps:spPr>
                        <a:xfrm>
                          <a:off x="0" y="0"/>
                          <a:ext cx="1442586" cy="357729"/>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8FE46B0"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mạng</w:t>
                            </w:r>
                          </w:p>
                        </w:txbxContent>
                      </wps:txbx>
                      <wps:bodyPr rtlCol="0" anchor="ctr"/>
                    </wps:wsp>
                  </a:graphicData>
                </a:graphic>
              </wp:anchor>
            </w:drawing>
          </mc:Choice>
          <mc:Fallback>
            <w:pict>
              <v:roundrect w14:anchorId="6DF675CF" id="Rectangle: Rounded Corners 81" o:spid="_x0000_s1035" style="position:absolute;left:0;text-align:left;margin-left:-3.25pt;margin-top:268pt;width:113.6pt;height:28.1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" filled="f" strokecolor="black [3200]" strokeweight="1pt">
                <v:textbox>
                  <w:txbxContent>
                    <w:p w14:paraId="18FE46B0"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mạng</w:t>
                      </w:r>
                    </w:p>
                  </w:txbxContent>
                </v:textbox>
                <w10:wrap type="topAndBottom"/>
              </v:roundrect>
            </w:pict>
          </mc:Fallback>
        </mc:AlternateContent>
      </w:r>
      <w:r w:rsidR="00A757A6">
        <w:rPr>
          <w:noProof/>
        </w:rPr>
        <mc:AlternateContent>
          <mc:Choice Requires="wps">
            <w:drawing>
              <wp:anchor distT="0" distB="0" distL="114300" distR="114300" simplePos="0" relativeHeight="251683840" behindDoc="0" locked="0" layoutInCell="1" allowOverlap="1" wp14:anchorId="5CB3D93B" wp14:editId="15883BFD">
                <wp:simplePos x="0" y="0"/>
                <wp:positionH relativeFrom="column">
                  <wp:posOffset>4178827</wp:posOffset>
                </wp:positionH>
                <wp:positionV relativeFrom="paragraph">
                  <wp:posOffset>2882273</wp:posOffset>
                </wp:positionV>
                <wp:extent cx="1442586" cy="357729"/>
                <wp:effectExtent l="0" t="0" r="24765" b="23495"/>
                <wp:wrapTopAndBottom/>
                <wp:docPr id="86" name="Rectangle: Rounded Corners 86"/>
                <wp:cNvGraphicFramePr/>
                <a:graphic xmlns:a="http://schemas.openxmlformats.org/drawingml/2006/main">
                  <a:graphicData uri="http://schemas.microsoft.com/office/word/2010/wordprocessingShape">
                    <wps:wsp>
                      <wps:cNvSpPr/>
                      <wps:spPr>
                        <a:xfrm>
                          <a:off x="0" y="0"/>
                          <a:ext cx="1442586" cy="357729"/>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7927C28"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vận chuyển</w:t>
                            </w:r>
                          </w:p>
                        </w:txbxContent>
                      </wps:txbx>
                      <wps:bodyPr rtlCol="0" anchor="ctr"/>
                    </wps:wsp>
                  </a:graphicData>
                </a:graphic>
              </wp:anchor>
            </w:drawing>
          </mc:Choice>
          <mc:Fallback>
            <w:pict>
              <v:roundrect w14:anchorId="5CB3D93B" id="Rectangle: Rounded Corners 86" o:spid="_x0000_s1036" style="position:absolute;left:0;text-align:left;margin-left:329.05pt;margin-top:226.95pt;width:113.6pt;height:28.1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" filled="f" strokecolor="black [3200]" strokeweight="1pt">
                <v:textbox>
                  <w:txbxContent>
                    <w:p w14:paraId="17927C28"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vận chuyển</w:t>
                      </w:r>
                    </w:p>
                  </w:txbxContent>
                </v:textbox>
                <w10:wrap type="topAndBottom"/>
              </v:roundrect>
            </w:pict>
          </mc:Fallback>
        </mc:AlternateContent>
      </w:r>
      <w:r w:rsidR="00A757A6">
        <w:rPr>
          <w:noProof/>
        </w:rPr>
        <mc:AlternateContent>
          <mc:Choice Requires="wps">
            <w:drawing>
              <wp:anchor distT="0" distB="0" distL="114300" distR="114300" simplePos="0" relativeHeight="251685888" behindDoc="0" locked="0" layoutInCell="1" allowOverlap="1" wp14:anchorId="17B22FF6" wp14:editId="2672074B">
                <wp:simplePos x="0" y="0"/>
                <wp:positionH relativeFrom="column">
                  <wp:posOffset>4178827</wp:posOffset>
                </wp:positionH>
                <wp:positionV relativeFrom="paragraph">
                  <wp:posOffset>3403597</wp:posOffset>
                </wp:positionV>
                <wp:extent cx="1442586" cy="357729"/>
                <wp:effectExtent l="0" t="0" r="24765" b="23495"/>
                <wp:wrapTopAndBottom/>
                <wp:docPr id="88" name="Rectangle: Rounded Corners 88"/>
                <wp:cNvGraphicFramePr/>
                <a:graphic xmlns:a="http://schemas.openxmlformats.org/drawingml/2006/main">
                  <a:graphicData uri="http://schemas.microsoft.com/office/word/2010/wordprocessingShape">
                    <wps:wsp>
                      <wps:cNvSpPr/>
                      <wps:spPr>
                        <a:xfrm>
                          <a:off x="0" y="0"/>
                          <a:ext cx="1442586" cy="357729"/>
                        </a:xfrm>
                        <a:prstGeom prst="round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EE4716A"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mạng</w:t>
                            </w:r>
                          </w:p>
                        </w:txbxContent>
                      </wps:txbx>
                      <wps:bodyPr rtlCol="0" anchor="ctr"/>
                    </wps:wsp>
                  </a:graphicData>
                </a:graphic>
              </wp:anchor>
            </w:drawing>
          </mc:Choice>
          <mc:Fallback>
            <w:pict>
              <v:roundrect w14:anchorId="17B22FF6" id="Rectangle: Rounded Corners 88" o:spid="_x0000_s1037" style="position:absolute;left:0;text-align:left;margin-left:329.05pt;margin-top:268pt;width:113.6pt;height:28.1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" filled="f" strokecolor="black [3200]" strokeweight="1pt">
                <v:textbox>
                  <w:txbxContent>
                    <w:p w14:paraId="6EE4716A" w14:textId="77777777" w:rsidR="00ED6A7D" w:rsidRDefault="00ED6A7D" w:rsidP="0000583F">
                      <w:pPr>
                        <w:jc w:val="center"/>
                        <w:rPr>
                          <w:b/>
                          <w:bCs/>
                          <w:color w:val="000000" w:themeColor="dark1"/>
                          <w:kern w:val="24"/>
                          <w:sz w:val="28"/>
                          <w:szCs w:val="28"/>
                        </w:rPr>
                      </w:pPr>
                      <w:r>
                        <w:rPr>
                          <w:b/>
                          <w:bCs/>
                          <w:color w:val="000000" w:themeColor="dark1"/>
                          <w:kern w:val="24"/>
                          <w:sz w:val="28"/>
                          <w:szCs w:val="28"/>
                        </w:rPr>
                        <w:t>Tầng mạng</w:t>
                      </w:r>
                    </w:p>
                  </w:txbxContent>
                </v:textbox>
                <w10:wrap type="topAndBottom"/>
              </v:roundrect>
            </w:pict>
          </mc:Fallback>
        </mc:AlternateContent>
      </w:r>
      <w:r w:rsidR="00A757A6">
        <w:rPr>
          <w:noProof/>
        </w:rPr>
        <mc:AlternateContent>
          <mc:Choice Requires="wps">
            <w:drawing>
              <wp:anchor distT="0" distB="0" distL="114300" distR="114300" simplePos="0" relativeHeight="251687936" behindDoc="0" locked="0" layoutInCell="1" allowOverlap="1" wp14:anchorId="7F709672" wp14:editId="7F8E8C6D">
                <wp:simplePos x="0" y="0"/>
                <wp:positionH relativeFrom="column">
                  <wp:posOffset>12551</wp:posOffset>
                </wp:positionH>
                <wp:positionV relativeFrom="paragraph">
                  <wp:posOffset>1299210</wp:posOffset>
                </wp:positionV>
                <wp:extent cx="1587341" cy="385594"/>
                <wp:effectExtent l="0" t="0" r="0" b="0"/>
                <wp:wrapTopAndBottom/>
                <wp:docPr id="90" name="TextBox 18"/>
                <wp:cNvGraphicFramePr/>
                <a:graphic xmlns:a="http://schemas.openxmlformats.org/drawingml/2006/main">
                  <a:graphicData uri="http://schemas.microsoft.com/office/word/2010/wordprocessingShape">
                    <wps:wsp>
                      <wps:cNvSpPr txBox="1"/>
                      <wps:spPr>
                        <a:xfrm>
                          <a:off x="0" y="0"/>
                          <a:ext cx="1587341" cy="385594"/>
                        </a:xfrm>
                        <a:prstGeom prst="rect">
                          <a:avLst/>
                        </a:prstGeom>
                        <a:noFill/>
                      </wps:spPr>
                      <wps:txbx>
                        <w:txbxContent>
                          <w:p w14:paraId="2B87C19D" w14:textId="77777777" w:rsidR="00ED6A7D" w:rsidRDefault="00ED6A7D" w:rsidP="0000583F">
                            <w:pPr>
                              <w:rPr>
                                <w:b/>
                                <w:bCs/>
                                <w:color w:val="000000" w:themeColor="text1"/>
                                <w:kern w:val="24"/>
                                <w:sz w:val="28"/>
                                <w:szCs w:val="28"/>
                              </w:rPr>
                            </w:pPr>
                            <w:r>
                              <w:rPr>
                                <w:b/>
                                <w:bCs/>
                                <w:color w:val="000000" w:themeColor="text1"/>
                                <w:kern w:val="24"/>
                                <w:sz w:val="28"/>
                                <w:szCs w:val="28"/>
                              </w:rPr>
                              <w:t>Mô hình TCP/IP</w:t>
                            </w:r>
                          </w:p>
                        </w:txbxContent>
                      </wps:txbx>
                      <wps:bodyPr wrap="square" rtlCol="0">
                        <a:noAutofit/>
                      </wps:bodyPr>
                    </wps:wsp>
                  </a:graphicData>
                </a:graphic>
              </wp:anchor>
            </w:drawing>
          </mc:Choice>
          <mc:Fallback>
            <w:pict>
              <v:shape w14:anchorId="7F709672" id="TextBox 18" o:spid="_x0000_s1038" type="#_x0000_t202" style="position:absolute;left:0;text-align:left;margin-left:1pt;margin-top:102.3pt;width:125pt;height:30.3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" filled="f" stroked="f">
                <v:textbox>
                  <w:txbxContent>
                    <w:p w14:paraId="2B87C19D" w14:textId="77777777" w:rsidR="00ED6A7D" w:rsidRDefault="00ED6A7D" w:rsidP="0000583F">
                      <w:pPr>
                        <w:rPr>
                          <w:b/>
                          <w:bCs/>
                          <w:color w:val="000000" w:themeColor="text1"/>
                          <w:kern w:val="24"/>
                          <w:sz w:val="28"/>
                          <w:szCs w:val="28"/>
                        </w:rPr>
                      </w:pPr>
                      <w:r>
                        <w:rPr>
                          <w:b/>
                          <w:bCs/>
                          <w:color w:val="000000" w:themeColor="text1"/>
                          <w:kern w:val="24"/>
                          <w:sz w:val="28"/>
                          <w:szCs w:val="28"/>
                        </w:rPr>
                        <w:t>Mô hình TCP/IP</w:t>
                      </w:r>
                    </w:p>
                  </w:txbxContent>
                </v:textbox>
                <w10:wrap type="topAndBottom"/>
              </v:shape>
            </w:pict>
          </mc:Fallback>
        </mc:AlternateContent>
      </w:r>
      <w:r w:rsidR="00A757A6">
        <w:rPr>
          <w:noProof/>
        </w:rPr>
        <mc:AlternateContent>
          <mc:Choice Requires="wps">
            <w:drawing>
              <wp:anchor distT="0" distB="0" distL="114300" distR="114300" simplePos="0" relativeHeight="251688960" behindDoc="0" locked="0" layoutInCell="1" allowOverlap="1" wp14:anchorId="374419CC" wp14:editId="1AAE3D0B">
                <wp:simplePos x="0" y="0"/>
                <wp:positionH relativeFrom="column">
                  <wp:posOffset>4293084</wp:posOffset>
                </wp:positionH>
                <wp:positionV relativeFrom="paragraph">
                  <wp:posOffset>1348434</wp:posOffset>
                </wp:positionV>
                <wp:extent cx="1334921" cy="385594"/>
                <wp:effectExtent l="0" t="0" r="0" b="0"/>
                <wp:wrapTopAndBottom/>
                <wp:docPr id="91" name="TextBox 19"/>
                <wp:cNvGraphicFramePr/>
                <a:graphic xmlns:a="http://schemas.openxmlformats.org/drawingml/2006/main">
                  <a:graphicData uri="http://schemas.microsoft.com/office/word/2010/wordprocessingShape">
                    <wps:wsp>
                      <wps:cNvSpPr txBox="1"/>
                      <wps:spPr>
                        <a:xfrm>
                          <a:off x="0" y="0"/>
                          <a:ext cx="1334921" cy="385594"/>
                        </a:xfrm>
                        <a:prstGeom prst="rect">
                          <a:avLst/>
                        </a:prstGeom>
                        <a:noFill/>
                      </wps:spPr>
                      <wps:txbx>
                        <w:txbxContent>
                          <w:p w14:paraId="42403CFD" w14:textId="77777777" w:rsidR="00ED6A7D" w:rsidRDefault="00ED6A7D" w:rsidP="0000583F">
                            <w:pPr>
                              <w:rPr>
                                <w:b/>
                                <w:bCs/>
                                <w:color w:val="000000" w:themeColor="text1"/>
                                <w:kern w:val="24"/>
                                <w:sz w:val="28"/>
                                <w:szCs w:val="28"/>
                              </w:rPr>
                            </w:pPr>
                            <w:r>
                              <w:rPr>
                                <w:b/>
                                <w:bCs/>
                                <w:color w:val="000000" w:themeColor="text1"/>
                                <w:kern w:val="24"/>
                                <w:sz w:val="28"/>
                                <w:szCs w:val="28"/>
                              </w:rPr>
                              <w:t>Mô hình OSI</w:t>
                            </w:r>
                          </w:p>
                        </w:txbxContent>
                      </wps:txbx>
                      <wps:bodyPr wrap="square" rtlCol="0">
                        <a:noAutofit/>
                      </wps:bodyPr>
                    </wps:wsp>
                  </a:graphicData>
                </a:graphic>
              </wp:anchor>
            </w:drawing>
          </mc:Choice>
          <mc:Fallback>
            <w:pict>
              <v:shape w14:anchorId="374419CC" id="TextBox 19" o:spid="_x0000_s1039" type="#_x0000_t202" style="position:absolute;left:0;text-align:left;margin-left:338.05pt;margin-top:106.2pt;width:105.1pt;height:30.3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" filled="f" stroked="f">
                <v:textbox>
                  <w:txbxContent>
                    <w:p w14:paraId="42403CFD" w14:textId="77777777" w:rsidR="00ED6A7D" w:rsidRDefault="00ED6A7D" w:rsidP="0000583F">
                      <w:pPr>
                        <w:rPr>
                          <w:b/>
                          <w:bCs/>
                          <w:color w:val="000000" w:themeColor="text1"/>
                          <w:kern w:val="24"/>
                          <w:sz w:val="28"/>
                          <w:szCs w:val="28"/>
                        </w:rPr>
                      </w:pPr>
                      <w:r>
                        <w:rPr>
                          <w:b/>
                          <w:bCs/>
                          <w:color w:val="000000" w:themeColor="text1"/>
                          <w:kern w:val="24"/>
                          <w:sz w:val="28"/>
                          <w:szCs w:val="28"/>
                        </w:rPr>
                        <w:t>Mô hình OSI</w:t>
                      </w:r>
                    </w:p>
                  </w:txbxContent>
                </v:textbox>
                <w10:wrap type="topAndBottom"/>
              </v:shape>
            </w:pict>
          </mc:Fallback>
        </mc:AlternateContent>
      </w:r>
      <w:r w:rsidR="00A757A6">
        <w:rPr>
          <w:noProof/>
        </w:rPr>
        <mc:AlternateContent>
          <mc:Choice Requires="wps">
            <w:drawing>
              <wp:anchor distT="0" distB="0" distL="114300" distR="114300" simplePos="0" relativeHeight="251689984" behindDoc="0" locked="0" layoutInCell="1" allowOverlap="1" wp14:anchorId="30F5059F" wp14:editId="296883D2">
                <wp:simplePos x="0" y="0"/>
                <wp:positionH relativeFrom="column">
                  <wp:posOffset>680018</wp:posOffset>
                </wp:positionH>
                <wp:positionV relativeFrom="paragraph">
                  <wp:posOffset>1617123</wp:posOffset>
                </wp:positionV>
                <wp:extent cx="4220102" cy="0"/>
                <wp:effectExtent l="0" t="0" r="9525" b="19050"/>
                <wp:wrapTopAndBottom/>
                <wp:docPr id="92" name="Straight Connector 92"/>
                <wp:cNvGraphicFramePr/>
                <a:graphic xmlns:a="http://schemas.openxmlformats.org/drawingml/2006/main">
                  <a:graphicData uri="http://schemas.microsoft.com/office/word/2010/wordprocessingShape">
                    <wps:wsp>
                      <wps:cNvCnPr/>
                      <wps:spPr>
                        <a:xfrm>
                          <a:off x="0" y="0"/>
                          <a:ext cx="4220102"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2F5B8E" id="Straight Connector 92"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53.55pt,127.35pt" to="385.85pt,1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" strokecolor="black [3200]" strokeweight=".5pt">
                <v:stroke dashstyle="dash" joinstyle="miter"/>
                <w10:wrap type="topAndBottom"/>
              </v:line>
            </w:pict>
          </mc:Fallback>
        </mc:AlternateContent>
      </w:r>
      <w:r w:rsidR="00A757A6">
        <w:rPr>
          <w:noProof/>
        </w:rPr>
        <mc:AlternateContent>
          <mc:Choice Requires="wps">
            <w:drawing>
              <wp:anchor distT="0" distB="0" distL="114300" distR="114300" simplePos="0" relativeHeight="251697152" behindDoc="0" locked="0" layoutInCell="1" allowOverlap="1" wp14:anchorId="16CBEEFC" wp14:editId="2995EB4D">
                <wp:simplePos x="0" y="0"/>
                <wp:positionH relativeFrom="column">
                  <wp:posOffset>1713949</wp:posOffset>
                </wp:positionH>
                <wp:positionV relativeFrom="paragraph">
                  <wp:posOffset>1341283</wp:posOffset>
                </wp:positionV>
                <wp:extent cx="2464944" cy="385594"/>
                <wp:effectExtent l="0" t="0" r="0" b="0"/>
                <wp:wrapTopAndBottom/>
                <wp:docPr id="2051" name="TextBox 28"/>
                <wp:cNvGraphicFramePr/>
                <a:graphic xmlns:a="http://schemas.openxmlformats.org/drawingml/2006/main">
                  <a:graphicData uri="http://schemas.microsoft.com/office/word/2010/wordprocessingShape">
                    <wps:wsp>
                      <wps:cNvSpPr txBox="1"/>
                      <wps:spPr>
                        <a:xfrm>
                          <a:off x="0" y="0"/>
                          <a:ext cx="2464944" cy="385594"/>
                        </a:xfrm>
                        <a:prstGeom prst="rect">
                          <a:avLst/>
                        </a:prstGeom>
                        <a:noFill/>
                      </wps:spPr>
                      <wps:txbx>
                        <w:txbxContent>
                          <w:p w14:paraId="3AA0A66A" w14:textId="77777777" w:rsidR="00ED6A7D" w:rsidRDefault="00ED6A7D" w:rsidP="0000583F">
                            <w:pPr>
                              <w:rPr>
                                <w:b/>
                                <w:bCs/>
                                <w:color w:val="000000" w:themeColor="text1"/>
                                <w:kern w:val="24"/>
                                <w:sz w:val="28"/>
                                <w:szCs w:val="28"/>
                              </w:rPr>
                            </w:pPr>
                            <w:r>
                              <w:rPr>
                                <w:b/>
                                <w:bCs/>
                                <w:color w:val="000000" w:themeColor="text1"/>
                                <w:kern w:val="24"/>
                                <w:sz w:val="28"/>
                                <w:szCs w:val="28"/>
                              </w:rPr>
                              <w:t>Các giao thức và dịch vụ</w:t>
                            </w:r>
                          </w:p>
                        </w:txbxContent>
                      </wps:txbx>
                      <wps:bodyPr wrap="square" rtlCol="0">
                        <a:noAutofit/>
                      </wps:bodyPr>
                    </wps:wsp>
                  </a:graphicData>
                </a:graphic>
              </wp:anchor>
            </w:drawing>
          </mc:Choice>
          <mc:Fallback>
            <w:pict>
              <v:shape w14:anchorId="16CBEEFC" id="TextBox 28" o:spid="_x0000_s1040" type="#_x0000_t202" style="position:absolute;left:0;text-align:left;margin-left:134.95pt;margin-top:105.6pt;width:194.1pt;height:30.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" filled="f" stroked="f">
                <v:textbox>
                  <w:txbxContent>
                    <w:p w14:paraId="3AA0A66A" w14:textId="77777777" w:rsidR="00ED6A7D" w:rsidRDefault="00ED6A7D" w:rsidP="0000583F">
                      <w:pPr>
                        <w:rPr>
                          <w:b/>
                          <w:bCs/>
                          <w:color w:val="000000" w:themeColor="text1"/>
                          <w:kern w:val="24"/>
                          <w:sz w:val="28"/>
                          <w:szCs w:val="28"/>
                        </w:rPr>
                      </w:pPr>
                      <w:r>
                        <w:rPr>
                          <w:b/>
                          <w:bCs/>
                          <w:color w:val="000000" w:themeColor="text1"/>
                          <w:kern w:val="24"/>
                          <w:sz w:val="28"/>
                          <w:szCs w:val="28"/>
                        </w:rPr>
                        <w:t>Các giao thức và dịch vụ</w:t>
                      </w:r>
                    </w:p>
                  </w:txbxContent>
                </v:textbox>
                <w10:wrap type="topAndBottom"/>
              </v:shape>
            </w:pict>
          </mc:Fallback>
        </mc:AlternateContent>
      </w:r>
      <w:r w:rsidR="00A757A6">
        <w:rPr>
          <w:noProof/>
        </w:rPr>
        <mc:AlternateContent>
          <mc:Choice Requires="wps">
            <w:drawing>
              <wp:anchor distT="0" distB="0" distL="114300" distR="114300" simplePos="0" relativeHeight="251698176" behindDoc="0" locked="0" layoutInCell="1" allowOverlap="1" wp14:anchorId="00DCDF97" wp14:editId="7770C4E8">
                <wp:simplePos x="0" y="0"/>
                <wp:positionH relativeFrom="column">
                  <wp:posOffset>1828333</wp:posOffset>
                </wp:positionH>
                <wp:positionV relativeFrom="paragraph">
                  <wp:posOffset>2004169</wp:posOffset>
                </wp:positionV>
                <wp:extent cx="1923694" cy="717330"/>
                <wp:effectExtent l="0" t="0" r="0" b="0"/>
                <wp:wrapTopAndBottom/>
                <wp:docPr id="2052" name="TextBox 29"/>
                <wp:cNvGraphicFramePr/>
                <a:graphic xmlns:a="http://schemas.openxmlformats.org/drawingml/2006/main">
                  <a:graphicData uri="http://schemas.microsoft.com/office/word/2010/wordprocessingShape">
                    <wps:wsp>
                      <wps:cNvSpPr txBox="1"/>
                      <wps:spPr>
                        <a:xfrm>
                          <a:off x="0" y="0"/>
                          <a:ext cx="1923694" cy="717330"/>
                        </a:xfrm>
                        <a:prstGeom prst="rect">
                          <a:avLst/>
                        </a:prstGeom>
                        <a:noFill/>
                      </wps:spPr>
                      <wps:txbx>
                        <w:txbxContent>
                          <w:p w14:paraId="332BC0A3" w14:textId="77777777" w:rsidR="00ED6A7D" w:rsidRDefault="00ED6A7D" w:rsidP="0000583F">
                            <w:pPr>
                              <w:rPr>
                                <w:b/>
                                <w:bCs/>
                                <w:color w:val="000000" w:themeColor="text1"/>
                                <w:kern w:val="24"/>
                                <w:sz w:val="36"/>
                                <w:szCs w:val="36"/>
                              </w:rPr>
                            </w:pPr>
                            <w:r>
                              <w:rPr>
                                <w:b/>
                                <w:bCs/>
                                <w:color w:val="000000" w:themeColor="text1"/>
                                <w:kern w:val="24"/>
                                <w:sz w:val="36"/>
                                <w:szCs w:val="36"/>
                              </w:rPr>
                              <w:t>HTTP, FTTP, Telnet, NTP, DHCPP, PING</w:t>
                            </w:r>
                          </w:p>
                        </w:txbxContent>
                      </wps:txbx>
                      <wps:bodyPr wrap="square" rtlCol="0">
                        <a:noAutofit/>
                      </wps:bodyPr>
                    </wps:wsp>
                  </a:graphicData>
                </a:graphic>
              </wp:anchor>
            </w:drawing>
          </mc:Choice>
          <mc:Fallback>
            <w:pict>
              <v:shape w14:anchorId="00DCDF97" id="TextBox 29" o:spid="_x0000_s1041" type="#_x0000_t202" style="position:absolute;left:0;text-align:left;margin-left:143.95pt;margin-top:157.8pt;width:151.45pt;height:56.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" filled="f" stroked="f">
                <v:textbox>
                  <w:txbxContent>
                    <w:p w14:paraId="332BC0A3" w14:textId="77777777" w:rsidR="00ED6A7D" w:rsidRDefault="00ED6A7D" w:rsidP="0000583F">
                      <w:pPr>
                        <w:rPr>
                          <w:b/>
                          <w:bCs/>
                          <w:color w:val="000000" w:themeColor="text1"/>
                          <w:kern w:val="24"/>
                          <w:sz w:val="36"/>
                          <w:szCs w:val="36"/>
                        </w:rPr>
                      </w:pPr>
                      <w:r>
                        <w:rPr>
                          <w:b/>
                          <w:bCs/>
                          <w:color w:val="000000" w:themeColor="text1"/>
                          <w:kern w:val="24"/>
                          <w:sz w:val="36"/>
                          <w:szCs w:val="36"/>
                        </w:rPr>
                        <w:t>HTTP, FTTP, Telnet, NTP, DHCPP, PING</w:t>
                      </w:r>
                    </w:p>
                  </w:txbxContent>
                </v:textbox>
                <w10:wrap type="topAndBottom"/>
              </v:shape>
            </w:pict>
          </mc:Fallback>
        </mc:AlternateContent>
      </w:r>
      <w:r w:rsidR="00A757A6">
        <w:rPr>
          <w:noProof/>
        </w:rPr>
        <mc:AlternateContent>
          <mc:Choice Requires="wps">
            <w:drawing>
              <wp:anchor distT="0" distB="0" distL="114300" distR="114300" simplePos="0" relativeHeight="251699200" behindDoc="0" locked="0" layoutInCell="1" allowOverlap="1" wp14:anchorId="5341C959" wp14:editId="3C3EF39D">
                <wp:simplePos x="0" y="0"/>
                <wp:positionH relativeFrom="column">
                  <wp:posOffset>2404961</wp:posOffset>
                </wp:positionH>
                <wp:positionV relativeFrom="paragraph">
                  <wp:posOffset>2923183</wp:posOffset>
                </wp:positionV>
                <wp:extent cx="1010911" cy="445753"/>
                <wp:effectExtent l="0" t="0" r="0" b="0"/>
                <wp:wrapTopAndBottom/>
                <wp:docPr id="2053" name="TextBox 30"/>
                <wp:cNvGraphicFramePr/>
                <a:graphic xmlns:a="http://schemas.openxmlformats.org/drawingml/2006/main">
                  <a:graphicData uri="http://schemas.microsoft.com/office/word/2010/wordprocessingShape">
                    <wps:wsp>
                      <wps:cNvSpPr txBox="1"/>
                      <wps:spPr>
                        <a:xfrm>
                          <a:off x="0" y="0"/>
                          <a:ext cx="1010911" cy="445753"/>
                        </a:xfrm>
                        <a:prstGeom prst="rect">
                          <a:avLst/>
                        </a:prstGeom>
                        <a:noFill/>
                      </wps:spPr>
                      <wps:txbx>
                        <w:txbxContent>
                          <w:p w14:paraId="390423DB" w14:textId="77777777" w:rsidR="00ED6A7D" w:rsidRDefault="00ED6A7D" w:rsidP="0000583F">
                            <w:pPr>
                              <w:rPr>
                                <w:b/>
                                <w:bCs/>
                                <w:color w:val="000000" w:themeColor="text1"/>
                                <w:kern w:val="24"/>
                                <w:sz w:val="36"/>
                                <w:szCs w:val="36"/>
                              </w:rPr>
                            </w:pPr>
                            <w:r>
                              <w:rPr>
                                <w:b/>
                                <w:bCs/>
                                <w:color w:val="000000" w:themeColor="text1"/>
                                <w:kern w:val="24"/>
                                <w:sz w:val="36"/>
                                <w:szCs w:val="36"/>
                              </w:rPr>
                              <w:t>TCP, UDP</w:t>
                            </w:r>
                          </w:p>
                        </w:txbxContent>
                      </wps:txbx>
                      <wps:bodyPr wrap="square" rtlCol="0">
                        <a:noAutofit/>
                      </wps:bodyPr>
                    </wps:wsp>
                  </a:graphicData>
                </a:graphic>
              </wp:anchor>
            </w:drawing>
          </mc:Choice>
          <mc:Fallback>
            <w:pict>
              <v:shape w14:anchorId="5341C959" id="TextBox 30" o:spid="_x0000_s1042" type="#_x0000_t202" style="position:absolute;left:0;text-align:left;margin-left:189.35pt;margin-top:230.15pt;width:79.6pt;height:35.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" filled="f" stroked="f">
                <v:textbox>
                  <w:txbxContent>
                    <w:p w14:paraId="390423DB" w14:textId="77777777" w:rsidR="00ED6A7D" w:rsidRDefault="00ED6A7D" w:rsidP="0000583F">
                      <w:pPr>
                        <w:rPr>
                          <w:b/>
                          <w:bCs/>
                          <w:color w:val="000000" w:themeColor="text1"/>
                          <w:kern w:val="24"/>
                          <w:sz w:val="36"/>
                          <w:szCs w:val="36"/>
                        </w:rPr>
                      </w:pPr>
                      <w:r>
                        <w:rPr>
                          <w:b/>
                          <w:bCs/>
                          <w:color w:val="000000" w:themeColor="text1"/>
                          <w:kern w:val="24"/>
                          <w:sz w:val="36"/>
                          <w:szCs w:val="36"/>
                        </w:rPr>
                        <w:t>TCP, UDP</w:t>
                      </w:r>
                    </w:p>
                  </w:txbxContent>
                </v:textbox>
                <w10:wrap type="topAndBottom"/>
              </v:shape>
            </w:pict>
          </mc:Fallback>
        </mc:AlternateContent>
      </w:r>
      <w:r w:rsidR="00A757A6">
        <w:rPr>
          <w:noProof/>
        </w:rPr>
        <mc:AlternateContent>
          <mc:Choice Requires="wps">
            <w:drawing>
              <wp:anchor distT="0" distB="0" distL="114300" distR="114300" simplePos="0" relativeHeight="251700224" behindDoc="0" locked="0" layoutInCell="1" allowOverlap="1" wp14:anchorId="4227D1E8" wp14:editId="5614A746">
                <wp:simplePos x="0" y="0"/>
                <wp:positionH relativeFrom="column">
                  <wp:posOffset>1865432</wp:posOffset>
                </wp:positionH>
                <wp:positionV relativeFrom="paragraph">
                  <wp:posOffset>3444129</wp:posOffset>
                </wp:positionV>
                <wp:extent cx="2161918" cy="445753"/>
                <wp:effectExtent l="0" t="0" r="0" b="0"/>
                <wp:wrapTopAndBottom/>
                <wp:docPr id="2054" name="TextBox 31"/>
                <wp:cNvGraphicFramePr/>
                <a:graphic xmlns:a="http://schemas.openxmlformats.org/drawingml/2006/main">
                  <a:graphicData uri="http://schemas.microsoft.com/office/word/2010/wordprocessingShape">
                    <wps:wsp>
                      <wps:cNvSpPr txBox="1"/>
                      <wps:spPr>
                        <a:xfrm>
                          <a:off x="0" y="0"/>
                          <a:ext cx="2161918" cy="445753"/>
                        </a:xfrm>
                        <a:prstGeom prst="rect">
                          <a:avLst/>
                        </a:prstGeom>
                        <a:noFill/>
                      </wps:spPr>
                      <wps:txbx>
                        <w:txbxContent>
                          <w:p w14:paraId="2F6E28C6" w14:textId="77777777" w:rsidR="00ED6A7D" w:rsidRDefault="00ED6A7D" w:rsidP="0000583F">
                            <w:pPr>
                              <w:rPr>
                                <w:b/>
                                <w:bCs/>
                                <w:color w:val="000000" w:themeColor="text1"/>
                                <w:kern w:val="24"/>
                                <w:sz w:val="36"/>
                                <w:szCs w:val="36"/>
                              </w:rPr>
                            </w:pPr>
                            <w:r>
                              <w:rPr>
                                <w:b/>
                                <w:bCs/>
                                <w:color w:val="000000" w:themeColor="text1"/>
                                <w:kern w:val="24"/>
                                <w:sz w:val="36"/>
                                <w:szCs w:val="36"/>
                              </w:rPr>
                              <w:t>IP, ARP, ICMP, IGMP</w:t>
                            </w:r>
                          </w:p>
                        </w:txbxContent>
                      </wps:txbx>
                      <wps:bodyPr wrap="square" rtlCol="0">
                        <a:noAutofit/>
                      </wps:bodyPr>
                    </wps:wsp>
                  </a:graphicData>
                </a:graphic>
              </wp:anchor>
            </w:drawing>
          </mc:Choice>
          <mc:Fallback>
            <w:pict>
              <v:shape w14:anchorId="4227D1E8" id="TextBox 31" o:spid="_x0000_s1043" type="#_x0000_t202" style="position:absolute;left:0;text-align:left;margin-left:146.9pt;margin-top:271.2pt;width:170.25pt;height:35.1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" filled="f" stroked="f">
                <v:textbox>
                  <w:txbxContent>
                    <w:p w14:paraId="2F6E28C6" w14:textId="77777777" w:rsidR="00ED6A7D" w:rsidRDefault="00ED6A7D" w:rsidP="0000583F">
                      <w:pPr>
                        <w:rPr>
                          <w:b/>
                          <w:bCs/>
                          <w:color w:val="000000" w:themeColor="text1"/>
                          <w:kern w:val="24"/>
                          <w:sz w:val="36"/>
                          <w:szCs w:val="36"/>
                        </w:rPr>
                      </w:pPr>
                      <w:r>
                        <w:rPr>
                          <w:b/>
                          <w:bCs/>
                          <w:color w:val="000000" w:themeColor="text1"/>
                          <w:kern w:val="24"/>
                          <w:sz w:val="36"/>
                          <w:szCs w:val="36"/>
                        </w:rPr>
                        <w:t>IP, ARP, ICMP, IGMP</w:t>
                      </w:r>
                    </w:p>
                  </w:txbxContent>
                </v:textbox>
                <w10:wrap type="topAndBottom"/>
              </v:shape>
            </w:pict>
          </mc:Fallback>
        </mc:AlternateContent>
      </w:r>
      <w:r w:rsidR="00A757A6">
        <w:rPr>
          <w:noProof/>
        </w:rPr>
        <mc:AlternateContent>
          <mc:Choice Requires="wps">
            <w:drawing>
              <wp:anchor distT="0" distB="0" distL="114300" distR="114300" simplePos="0" relativeHeight="251701248" behindDoc="0" locked="0" layoutInCell="1" allowOverlap="1" wp14:anchorId="26681058" wp14:editId="71620F14">
                <wp:simplePos x="0" y="0"/>
                <wp:positionH relativeFrom="column">
                  <wp:posOffset>2327081</wp:posOffset>
                </wp:positionH>
                <wp:positionV relativeFrom="paragraph">
                  <wp:posOffset>4165617</wp:posOffset>
                </wp:positionV>
                <wp:extent cx="1207786" cy="445753"/>
                <wp:effectExtent l="0" t="0" r="0" b="0"/>
                <wp:wrapTopAndBottom/>
                <wp:docPr id="2055" name="TextBox 32"/>
                <wp:cNvGraphicFramePr/>
                <a:graphic xmlns:a="http://schemas.openxmlformats.org/drawingml/2006/main">
                  <a:graphicData uri="http://schemas.microsoft.com/office/word/2010/wordprocessingShape">
                    <wps:wsp>
                      <wps:cNvSpPr txBox="1"/>
                      <wps:spPr>
                        <a:xfrm>
                          <a:off x="0" y="0"/>
                          <a:ext cx="1207786" cy="445753"/>
                        </a:xfrm>
                        <a:prstGeom prst="rect">
                          <a:avLst/>
                        </a:prstGeom>
                        <a:noFill/>
                      </wps:spPr>
                      <wps:txbx>
                        <w:txbxContent>
                          <w:p w14:paraId="304F2809" w14:textId="77777777" w:rsidR="00ED6A7D" w:rsidRDefault="00ED6A7D" w:rsidP="0000583F">
                            <w:pPr>
                              <w:rPr>
                                <w:b/>
                                <w:bCs/>
                                <w:color w:val="000000" w:themeColor="text1"/>
                                <w:kern w:val="24"/>
                                <w:sz w:val="36"/>
                                <w:szCs w:val="36"/>
                              </w:rPr>
                            </w:pPr>
                            <w:r>
                              <w:rPr>
                                <w:b/>
                                <w:bCs/>
                                <w:color w:val="000000" w:themeColor="text1"/>
                                <w:kern w:val="24"/>
                                <w:sz w:val="36"/>
                                <w:szCs w:val="36"/>
                              </w:rPr>
                              <w:t>Enthernet</w:t>
                            </w:r>
                          </w:p>
                        </w:txbxContent>
                      </wps:txbx>
                      <wps:bodyPr wrap="square" rtlCol="0">
                        <a:noAutofit/>
                      </wps:bodyPr>
                    </wps:wsp>
                  </a:graphicData>
                </a:graphic>
              </wp:anchor>
            </w:drawing>
          </mc:Choice>
          <mc:Fallback>
            <w:pict>
              <v:shape w14:anchorId="26681058" id="TextBox 32" o:spid="_x0000_s1044" type="#_x0000_t202" style="position:absolute;left:0;text-align:left;margin-left:183.25pt;margin-top:328pt;width:95.1pt;height:35.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" filled="f" stroked="f">
                <v:textbox>
                  <w:txbxContent>
                    <w:p w14:paraId="304F2809" w14:textId="77777777" w:rsidR="00ED6A7D" w:rsidRDefault="00ED6A7D" w:rsidP="0000583F">
                      <w:pPr>
                        <w:rPr>
                          <w:b/>
                          <w:bCs/>
                          <w:color w:val="000000" w:themeColor="text1"/>
                          <w:kern w:val="24"/>
                          <w:sz w:val="36"/>
                          <w:szCs w:val="36"/>
                        </w:rPr>
                      </w:pPr>
                      <w:r>
                        <w:rPr>
                          <w:b/>
                          <w:bCs/>
                          <w:color w:val="000000" w:themeColor="text1"/>
                          <w:kern w:val="24"/>
                          <w:sz w:val="36"/>
                          <w:szCs w:val="36"/>
                        </w:rPr>
                        <w:t>Enthernet</w:t>
                      </w:r>
                    </w:p>
                  </w:txbxContent>
                </v:textbox>
                <w10:wrap type="topAndBottom"/>
              </v:shape>
            </w:pict>
          </mc:Fallback>
        </mc:AlternateContent>
      </w:r>
      <w:r w:rsidR="00A757A6">
        <w:rPr>
          <w:noProof/>
        </w:rPr>
        <mc:AlternateContent>
          <mc:Choice Requires="wps">
            <w:drawing>
              <wp:anchor distT="0" distB="0" distL="114300" distR="114300" simplePos="0" relativeHeight="251702272" behindDoc="0" locked="0" layoutInCell="1" allowOverlap="1" wp14:anchorId="316C4F78" wp14:editId="59E96C9F">
                <wp:simplePos x="0" y="0"/>
                <wp:positionH relativeFrom="column">
                  <wp:posOffset>800531</wp:posOffset>
                </wp:positionH>
                <wp:positionV relativeFrom="paragraph">
                  <wp:posOffset>3761325</wp:posOffset>
                </wp:positionV>
                <wp:extent cx="4220102" cy="0"/>
                <wp:effectExtent l="0" t="0" r="9525" b="19050"/>
                <wp:wrapTopAndBottom/>
                <wp:docPr id="2057" name="Straight Connector 2057"/>
                <wp:cNvGraphicFramePr/>
                <a:graphic xmlns:a="http://schemas.openxmlformats.org/drawingml/2006/main">
                  <a:graphicData uri="http://schemas.microsoft.com/office/word/2010/wordprocessingShape">
                    <wps:wsp>
                      <wps:cNvCnPr/>
                      <wps:spPr>
                        <a:xfrm>
                          <a:off x="0" y="0"/>
                          <a:ext cx="4220102"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34F094" id="Straight Connector 2057"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63.05pt,296.15pt" to="395.35pt,2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" strokecolor="black [3200]" strokeweight=".5pt">
                <v:stroke dashstyle="dash" joinstyle="miter"/>
                <w10:wrap type="topAndBottom"/>
              </v:line>
            </w:pict>
          </mc:Fallback>
        </mc:AlternateContent>
      </w:r>
      <w:r w:rsidR="0093608D">
        <w:t>HTTP (HyperText Transfer Protocol – Giao thức truyền tải siêu văn bản) là một trong các giao thức chuẩn về mạng Internet, được dùng để liên hệ thông tin giữa Máy cung cấp dịch vụ (Web server) và Máy sử dụng dịch vụ (Web client), là giao thức Client/Server dùng cho World Wide Web – WWW</w:t>
      </w:r>
      <w:r w:rsidR="00E248AB">
        <w:t xml:space="preserve"> </w:t>
      </w:r>
    </w:p>
    <w:p w14:paraId="2D8ED7B5" w14:textId="4AACF2EA" w:rsidR="003316D3" w:rsidRDefault="003316D3" w:rsidP="00E7147E">
      <w:pPr>
        <w:pStyle w:val="Caption"/>
      </w:pPr>
      <w:bookmarkStart w:id="83" w:name="_Toc104154461"/>
      <w:bookmarkStart w:id="84" w:name="_Toc104586674"/>
      <w:bookmarkStart w:id="85" w:name="_Toc104674910"/>
      <w:r>
        <w:rPr>
          <w:noProof/>
        </w:rPr>
        <w:drawing>
          <wp:anchor distT="0" distB="0" distL="114300" distR="114300" simplePos="0" relativeHeight="251624448" behindDoc="0" locked="0" layoutInCell="1" allowOverlap="1" wp14:anchorId="0BD7EF1B" wp14:editId="6AF9016D">
            <wp:simplePos x="0" y="0"/>
            <wp:positionH relativeFrom="margin">
              <wp:align>right</wp:align>
            </wp:positionH>
            <wp:positionV relativeFrom="paragraph">
              <wp:posOffset>3651250</wp:posOffset>
            </wp:positionV>
            <wp:extent cx="5547360" cy="25222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7360" cy="2522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16D3">
        <w:t>Hình 2.2: Các giao thức và dịch vụ</w:t>
      </w:r>
      <w:bookmarkEnd w:id="83"/>
      <w:bookmarkEnd w:id="84"/>
      <w:bookmarkEnd w:id="85"/>
    </w:p>
    <w:p w14:paraId="2A8EE152" w14:textId="58E04A86" w:rsidR="003316D3" w:rsidRDefault="003316D3" w:rsidP="00E7147E">
      <w:pPr>
        <w:pStyle w:val="Caption"/>
      </w:pPr>
      <w:bookmarkStart w:id="86" w:name="_Toc104154462"/>
      <w:bookmarkStart w:id="87" w:name="_Toc104586675"/>
      <w:bookmarkStart w:id="88" w:name="_Toc104674911"/>
      <w:r w:rsidRPr="003316D3">
        <w:t>Hình 2.3: Giao thức HTTP</w:t>
      </w:r>
      <w:bookmarkEnd w:id="86"/>
      <w:bookmarkEnd w:id="87"/>
      <w:bookmarkEnd w:id="88"/>
    </w:p>
    <w:p w14:paraId="4CD107D8" w14:textId="52BD2350" w:rsidR="0093608D" w:rsidRDefault="0093608D" w:rsidP="0093608D">
      <w:pPr>
        <w:pStyle w:val="content"/>
      </w:pPr>
      <w:r w:rsidRPr="0093608D">
        <w:lastRenderedPageBreak/>
        <w:t xml:space="preserve">Giao thức HTTP hoạt động dựa trên mô hình Client – Server. Thông thường khi các </w:t>
      </w:r>
      <w:r w:rsidR="00565818">
        <w:rPr>
          <w:lang w:val="vi-VN"/>
        </w:rPr>
        <w:t>truy cập trang wed</w:t>
      </w:r>
      <w:r w:rsidRPr="0093608D">
        <w:t>, các máy tính của người dùng sẽ đóng vai trò làm máy khách (Client). Sau một thao tác nào đó của người dùng, các máy khách sẽ gửi yêu cầu đến máy chủ (Server) và chờ đợi câu trả lời từ những máy chủ này.</w:t>
      </w:r>
    </w:p>
    <w:p w14:paraId="706D0592" w14:textId="0269B67C" w:rsidR="0093608D" w:rsidRDefault="00CC78F0" w:rsidP="0093608D">
      <w:pPr>
        <w:pStyle w:val="content"/>
      </w:pPr>
      <w:r w:rsidRPr="00CC78F0">
        <w:t>Ngoài ra, khi các hệ thống trao đổi dữ liệu với nhau, chúng cũng sử dụng giao thức này nhưng 2 bên đều là server.</w:t>
      </w:r>
    </w:p>
    <w:p w14:paraId="0DE7F40E" w14:textId="018DF37E" w:rsidR="00F34E27" w:rsidRDefault="00F34E27" w:rsidP="00F34E27">
      <w:pPr>
        <w:pStyle w:val="level2"/>
      </w:pPr>
      <w:bookmarkStart w:id="89" w:name="_Toc104674854"/>
      <w:r>
        <w:t>Giao thức MQTT</w:t>
      </w:r>
      <w:bookmarkEnd w:id="89"/>
      <w:r w:rsidR="00F23695">
        <w:rPr>
          <w:lang w:val="vi-VN"/>
        </w:rPr>
        <w:t xml:space="preserve"> </w:t>
      </w:r>
    </w:p>
    <w:p w14:paraId="6767C1AF" w14:textId="271FD2E9" w:rsidR="00CC78F0" w:rsidRDefault="00B12394" w:rsidP="007A0397">
      <w:pPr>
        <w:pStyle w:val="content"/>
      </w:pPr>
      <w:r>
        <w:rPr>
          <w:noProof/>
        </w:rPr>
        <mc:AlternateContent>
          <mc:Choice Requires="wps">
            <w:drawing>
              <wp:anchor distT="0" distB="0" distL="114300" distR="114300" simplePos="0" relativeHeight="251710464" behindDoc="0" locked="0" layoutInCell="1" allowOverlap="1" wp14:anchorId="622951E8" wp14:editId="6DB8A17D">
                <wp:simplePos x="0" y="0"/>
                <wp:positionH relativeFrom="column">
                  <wp:posOffset>695325</wp:posOffset>
                </wp:positionH>
                <wp:positionV relativeFrom="paragraph">
                  <wp:posOffset>4332605</wp:posOffset>
                </wp:positionV>
                <wp:extent cx="4432935" cy="635"/>
                <wp:effectExtent l="0" t="0" r="0" b="0"/>
                <wp:wrapTopAndBottom/>
                <wp:docPr id="2061" name="Text Box 2061"/>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0FA30275" w14:textId="2A5796E0" w:rsidR="00ED6A7D" w:rsidRPr="00AA0BB0" w:rsidRDefault="00ED6A7D" w:rsidP="00E7147E">
                            <w:pPr>
                              <w:pStyle w:val="Caption"/>
                              <w:rPr>
                                <w:noProof/>
                              </w:rPr>
                            </w:pPr>
                            <w:bookmarkStart w:id="90" w:name="_Toc103628779"/>
                            <w:bookmarkStart w:id="91" w:name="_Toc104154463"/>
                            <w:bookmarkStart w:id="92" w:name="_Toc104586676"/>
                            <w:bookmarkStart w:id="93" w:name="_Toc104674912"/>
                            <w:r>
                              <w:t xml:space="preserve">Hình </w:t>
                            </w:r>
                            <w:r w:rsidR="00B04888">
                              <w:fldChar w:fldCharType="begin"/>
                            </w:r>
                            <w:r w:rsidR="00B04888">
                              <w:instrText xml:space="preserve"> STYLEREF 1 \s </w:instrText>
                            </w:r>
                            <w:r w:rsidR="00B04888">
                              <w:fldChar w:fldCharType="separate"/>
                            </w:r>
                            <w:r>
                              <w:rPr>
                                <w:noProof/>
                              </w:rPr>
                              <w:t>2</w:t>
                            </w:r>
                            <w:r w:rsidR="00B04888">
                              <w:rPr>
                                <w:noProof/>
                              </w:rPr>
                              <w:fldChar w:fldCharType="end"/>
                            </w:r>
                            <w:r>
                              <w:t>.4: Mô hình MQTT Broker</w:t>
                            </w:r>
                            <w:bookmarkEnd w:id="90"/>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951E8" id="Text Box 2061" o:spid="_x0000_s1045" type="#_x0000_t202" style="position:absolute;left:0;text-align:left;margin-left:54.75pt;margin-top:341.15pt;width:349.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2hGgIAAEAEAAAOAAAAZHJzL2Uyb0RvYy54bWysU8Fu2zAMvQ/YPwi6L07Srl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" stroked="f">
                <v:textbox style="mso-fit-shape-to-text:t" inset="0,0,0,0">
                  <w:txbxContent>
                    <w:p w14:paraId="0FA30275" w14:textId="2A5796E0" w:rsidR="00ED6A7D" w:rsidRPr="00AA0BB0" w:rsidRDefault="00ED6A7D" w:rsidP="00E7147E">
                      <w:pPr>
                        <w:pStyle w:val="Caption"/>
                        <w:rPr>
                          <w:noProof/>
                        </w:rPr>
                      </w:pPr>
                      <w:bookmarkStart w:id="94" w:name="_Toc103628779"/>
                      <w:bookmarkStart w:id="95" w:name="_Toc104154463"/>
                      <w:bookmarkStart w:id="96" w:name="_Toc104586676"/>
                      <w:bookmarkStart w:id="97" w:name="_Toc104674912"/>
                      <w:r>
                        <w:t xml:space="preserve">Hình </w:t>
                      </w:r>
                      <w:r w:rsidR="00B04888">
                        <w:fldChar w:fldCharType="begin"/>
                      </w:r>
                      <w:r w:rsidR="00B04888">
                        <w:instrText xml:space="preserve"> STYLEREF 1 \s </w:instrText>
                      </w:r>
                      <w:r w:rsidR="00B04888">
                        <w:fldChar w:fldCharType="separate"/>
                      </w:r>
                      <w:r>
                        <w:rPr>
                          <w:noProof/>
                        </w:rPr>
                        <w:t>2</w:t>
                      </w:r>
                      <w:r w:rsidR="00B04888">
                        <w:rPr>
                          <w:noProof/>
                        </w:rPr>
                        <w:fldChar w:fldCharType="end"/>
                      </w:r>
                      <w:r>
                        <w:t>.4: Mô hình MQTT Broker</w:t>
                      </w:r>
                      <w:bookmarkEnd w:id="94"/>
                      <w:bookmarkEnd w:id="95"/>
                      <w:bookmarkEnd w:id="96"/>
                      <w:bookmarkEnd w:id="97"/>
                    </w:p>
                  </w:txbxContent>
                </v:textbox>
                <w10:wrap type="topAndBottom"/>
              </v:shape>
            </w:pict>
          </mc:Fallback>
        </mc:AlternateContent>
      </w:r>
      <w:r w:rsidRPr="00E03CD1">
        <w:rPr>
          <w:i/>
          <w:iCs/>
          <w:noProof/>
        </w:rPr>
        <w:drawing>
          <wp:anchor distT="0" distB="0" distL="114300" distR="114300" simplePos="0" relativeHeight="251626496" behindDoc="0" locked="0" layoutInCell="1" allowOverlap="1" wp14:anchorId="25538873" wp14:editId="5F183204">
            <wp:simplePos x="0" y="0"/>
            <wp:positionH relativeFrom="margin">
              <wp:posOffset>695325</wp:posOffset>
            </wp:positionH>
            <wp:positionV relativeFrom="paragraph">
              <wp:posOffset>1772920</wp:posOffset>
            </wp:positionV>
            <wp:extent cx="4432935" cy="2494280"/>
            <wp:effectExtent l="0" t="0" r="5715" b="1270"/>
            <wp:wrapTopAndBottom/>
            <wp:docPr id="22" name="Picture 22" descr="Guide to MQTT - Ced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de to MQTT - Cedal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2935" cy="249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78F0">
        <w:t>MQTT</w:t>
      </w:r>
      <w:r w:rsidR="00CC78F0" w:rsidRPr="00CC78F0">
        <w:t xml:space="preserve"> là một giao thức truyền tải dữ liệu, sử dụng mô hình mạ</w:t>
      </w:r>
      <w:r w:rsidR="00BF1615">
        <w:t xml:space="preserve">ng </w:t>
      </w:r>
      <w:r w:rsidR="00BF1615">
        <w:rPr>
          <w:lang w:val="vi-VN"/>
        </w:rPr>
        <w:t>Publish/</w:t>
      </w:r>
      <w:r w:rsidR="00CC78F0" w:rsidRPr="00CC78F0">
        <w:t xml:space="preserve"> Subscribe nhằm mục đính truyền dữ liệu giữa các thiết bị. Giao thức thường chạy qua TCP / IP. Tuy nhiên, bất kỳ giao thức mạng nào cung cấp các kết nối theo thứ tự, không mất dữ liệu, hai chiều đều có thể hỗ trợ MQTT. Nó được thiết kế cho các kết nối với các vị trí ở xa hoặc băng thông mạng bị hạn chế</w:t>
      </w:r>
      <w:r w:rsidR="003A4BF0">
        <w:t xml:space="preserve">. </w:t>
      </w:r>
      <w:r w:rsidR="003A4BF0" w:rsidRPr="00B253FD">
        <w:rPr>
          <w:rFonts w:cs="Times New Roman"/>
          <w:szCs w:val="28"/>
        </w:rPr>
        <w:t>[1</w:t>
      </w:r>
      <w:r w:rsidR="003A4BF0">
        <w:rPr>
          <w:rFonts w:cs="Times New Roman"/>
          <w:szCs w:val="28"/>
        </w:rPr>
        <w:t>0</w:t>
      </w:r>
      <w:r w:rsidR="003A4BF0" w:rsidRPr="00B253FD">
        <w:rPr>
          <w:rFonts w:cs="Times New Roman"/>
          <w:szCs w:val="28"/>
        </w:rPr>
        <w:t>]</w:t>
      </w:r>
    </w:p>
    <w:p w14:paraId="4C9431E6" w14:textId="79388467" w:rsidR="00010D3A" w:rsidRDefault="00F34E27" w:rsidP="00010D3A">
      <w:pPr>
        <w:pStyle w:val="level1"/>
      </w:pPr>
      <w:bookmarkStart w:id="98" w:name="_Toc104674855"/>
      <w:r>
        <w:t>Linh kiện và phần mềm thiết kế mạch</w:t>
      </w:r>
      <w:bookmarkEnd w:id="98"/>
    </w:p>
    <w:p w14:paraId="371CC94D" w14:textId="2C8FDFC2" w:rsidR="002E46D7" w:rsidRDefault="002E46D7" w:rsidP="002E46D7">
      <w:pPr>
        <w:pStyle w:val="level2"/>
      </w:pPr>
      <w:bookmarkStart w:id="99" w:name="_Toc104674856"/>
      <w:r>
        <w:t>Vi điều khiển ESP32</w:t>
      </w:r>
      <w:bookmarkEnd w:id="99"/>
      <w:r w:rsidR="0081553A">
        <w:t xml:space="preserve"> </w:t>
      </w:r>
      <w:r w:rsidR="0081553A">
        <w:rPr>
          <w:rFonts w:cs="Times New Roman"/>
          <w:szCs w:val="28"/>
        </w:rPr>
        <w:t>[5]</w:t>
      </w:r>
    </w:p>
    <w:p w14:paraId="53DD8260" w14:textId="402C7FA9" w:rsidR="00AD092A" w:rsidRDefault="00B12394" w:rsidP="00AD092A">
      <w:pPr>
        <w:pStyle w:val="content"/>
      </w:pPr>
      <w:r w:rsidRPr="00CC78F0">
        <w:t>ESP</w:t>
      </w:r>
      <w:r w:rsidR="00CC78F0" w:rsidRPr="00CC78F0">
        <w:t xml:space="preserve">32 là một series các vi điều khiển trên một vi mạch giá rẻ, năng lượng thấp có hỗ trợ WiFi và dual-mode Bluetooth (Bluetooth chế độ kép). Dòng ESP32 sử dụng bộ vi xử lý Tensilica Xtensa LX6 ở cả hai biến thể lõi kép và </w:t>
      </w:r>
      <w:r w:rsidR="00CC78F0" w:rsidRPr="00CC78F0">
        <w:lastRenderedPageBreak/>
        <w:t>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w:t>
      </w:r>
      <w:r w:rsidR="00CC78F0">
        <w:t xml:space="preserve">. </w:t>
      </w:r>
      <w:r w:rsidR="00CC78F0" w:rsidRPr="00CC78F0">
        <w:t>ESP32 là sản phẩm kế thừa từ vi điều khiển ESP8266.</w:t>
      </w:r>
    </w:p>
    <w:p w14:paraId="0A3935EF" w14:textId="77777777" w:rsidR="007A0397" w:rsidRDefault="008168C0" w:rsidP="007A0397">
      <w:pPr>
        <w:pStyle w:val="content"/>
        <w:keepNext/>
        <w:jc w:val="center"/>
      </w:pPr>
      <w:r>
        <w:rPr>
          <w:noProof/>
        </w:rPr>
        <w:drawing>
          <wp:inline distT="0" distB="0" distL="0" distR="0" wp14:anchorId="03D365E3" wp14:editId="3E43BC2A">
            <wp:extent cx="4198288" cy="3777396"/>
            <wp:effectExtent l="0" t="0" r="0" b="0"/>
            <wp:docPr id="77" name="Picture 77" descr="ESP-WROOM-32 Testing | First use of ESP32 Devk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P-WROOM-32 Testing | First use of ESP32 Devkit Boar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7746" cy="3785906"/>
                    </a:xfrm>
                    <a:prstGeom prst="rect">
                      <a:avLst/>
                    </a:prstGeom>
                    <a:noFill/>
                    <a:ln>
                      <a:noFill/>
                    </a:ln>
                  </pic:spPr>
                </pic:pic>
              </a:graphicData>
            </a:graphic>
          </wp:inline>
        </w:drawing>
      </w:r>
    </w:p>
    <w:p w14:paraId="0075DFCF" w14:textId="1EB9AAF8" w:rsidR="008168C0" w:rsidRDefault="007A0397" w:rsidP="00E7147E">
      <w:pPr>
        <w:pStyle w:val="Caption"/>
      </w:pPr>
      <w:bookmarkStart w:id="100" w:name="_Toc103628780"/>
      <w:bookmarkStart w:id="101" w:name="_Toc104154464"/>
      <w:bookmarkStart w:id="102" w:name="_Toc104586677"/>
      <w:bookmarkStart w:id="103" w:name="_Toc104674913"/>
      <w:r>
        <w:t xml:space="preserve">Hình </w:t>
      </w:r>
      <w:r w:rsidR="00B04888">
        <w:fldChar w:fldCharType="begin"/>
      </w:r>
      <w:r w:rsidR="00B04888">
        <w:instrText xml:space="preserve"> STYLEREF 1 \s </w:instrText>
      </w:r>
      <w:r w:rsidR="00B04888">
        <w:fldChar w:fldCharType="separate"/>
      </w:r>
      <w:r w:rsidR="002911A7">
        <w:rPr>
          <w:noProof/>
        </w:rPr>
        <w:t>2</w:t>
      </w:r>
      <w:r w:rsidR="00B04888">
        <w:rPr>
          <w:noProof/>
        </w:rPr>
        <w:fldChar w:fldCharType="end"/>
      </w:r>
      <w:r w:rsidR="00B12394">
        <w:t>.</w:t>
      </w:r>
      <w:r w:rsidR="00E7147E">
        <w:t>5</w:t>
      </w:r>
      <w:r>
        <w:t>: ESP32 DevKit V1</w:t>
      </w:r>
      <w:bookmarkEnd w:id="100"/>
      <w:bookmarkEnd w:id="101"/>
      <w:bookmarkEnd w:id="102"/>
      <w:bookmarkEnd w:id="103"/>
    </w:p>
    <w:p w14:paraId="3398684F" w14:textId="77777777" w:rsidR="00D73F51" w:rsidRPr="00A757A6" w:rsidRDefault="00D73F51" w:rsidP="00781CEC">
      <w:pPr>
        <w:pStyle w:val="content"/>
        <w:numPr>
          <w:ilvl w:val="0"/>
          <w:numId w:val="27"/>
        </w:numPr>
        <w:rPr>
          <w:b/>
        </w:rPr>
      </w:pPr>
      <w:r w:rsidRPr="00A757A6">
        <w:rPr>
          <w:b/>
          <w:i/>
          <w:iCs/>
        </w:rPr>
        <w:t>Nguồn sử dụng:</w:t>
      </w:r>
      <w:r w:rsidRPr="00A757A6">
        <w:rPr>
          <w:b/>
        </w:rPr>
        <w:t xml:space="preserve"> </w:t>
      </w:r>
    </w:p>
    <w:p w14:paraId="0B1A6AA0" w14:textId="1D5D26A6" w:rsidR="00D73F51" w:rsidRDefault="00D73F51" w:rsidP="00781CEC">
      <w:pPr>
        <w:pStyle w:val="content"/>
        <w:numPr>
          <w:ilvl w:val="0"/>
          <w:numId w:val="21"/>
        </w:numPr>
      </w:pPr>
      <w:r>
        <w:t xml:space="preserve">3.3V đối với chip </w:t>
      </w:r>
      <w:r w:rsidR="00D30294">
        <w:rPr>
          <w:lang w:val="vi-VN"/>
        </w:rPr>
        <w:t>ESP32.</w:t>
      </w:r>
      <w:r>
        <w:t xml:space="preserve"> </w:t>
      </w:r>
    </w:p>
    <w:p w14:paraId="7F6B000D" w14:textId="5BB9BC50" w:rsidR="00D73F51" w:rsidRPr="00AD092A" w:rsidRDefault="00D73F51" w:rsidP="00781CEC">
      <w:pPr>
        <w:pStyle w:val="content"/>
        <w:numPr>
          <w:ilvl w:val="0"/>
          <w:numId w:val="21"/>
        </w:numPr>
      </w:pPr>
      <w:r>
        <w:t>5V đối vớ</w:t>
      </w:r>
      <w:r w:rsidR="00AC073D">
        <w:t>i k</w:t>
      </w:r>
      <w:r>
        <w:t xml:space="preserve">it ESP32 Dev </w:t>
      </w:r>
      <w:r w:rsidR="00D30294">
        <w:rPr>
          <w:lang w:val="vi-VN"/>
        </w:rPr>
        <w:t>Kit.</w:t>
      </w:r>
    </w:p>
    <w:p w14:paraId="73DF8CBD" w14:textId="77777777" w:rsidR="00AD092A" w:rsidRPr="00A757A6" w:rsidRDefault="00AD092A" w:rsidP="00781CEC">
      <w:pPr>
        <w:pStyle w:val="content"/>
        <w:numPr>
          <w:ilvl w:val="0"/>
          <w:numId w:val="28"/>
        </w:numPr>
        <w:rPr>
          <w:b/>
          <w:i/>
          <w:iCs/>
        </w:rPr>
      </w:pPr>
      <w:r w:rsidRPr="00A757A6">
        <w:rPr>
          <w:b/>
          <w:i/>
          <w:iCs/>
        </w:rPr>
        <w:t>Bộ xử lý:</w:t>
      </w:r>
    </w:p>
    <w:p w14:paraId="62273621" w14:textId="2FD906A4" w:rsidR="00AD092A" w:rsidRPr="00AD092A" w:rsidRDefault="00AD092A" w:rsidP="00C162BE">
      <w:pPr>
        <w:pStyle w:val="content"/>
        <w:numPr>
          <w:ilvl w:val="0"/>
          <w:numId w:val="4"/>
        </w:numPr>
      </w:pPr>
      <w:r w:rsidRPr="00AD092A">
        <w:t>CPU: Bộ vi xử lý Xtensa lõi kép (hoặc lõi đơn) 32-bit LX6, hoạt động ở tần số 240 MHz (160 MHz cho ESP32</w:t>
      </w:r>
      <w:r w:rsidR="00D30294">
        <w:rPr>
          <w:lang w:val="vi-VN"/>
        </w:rPr>
        <w:t xml:space="preserve"> </w:t>
      </w:r>
      <w:r w:rsidRPr="00AD092A">
        <w:t>-</w:t>
      </w:r>
      <w:r w:rsidR="00D30294">
        <w:rPr>
          <w:lang w:val="vi-VN"/>
        </w:rPr>
        <w:t xml:space="preserve"> </w:t>
      </w:r>
      <w:r w:rsidRPr="00AD092A">
        <w:t>S0WD và ESP32</w:t>
      </w:r>
      <w:r w:rsidR="00D30294">
        <w:rPr>
          <w:lang w:val="vi-VN"/>
        </w:rPr>
        <w:t xml:space="preserve"> </w:t>
      </w:r>
      <w:r w:rsidRPr="00AD092A">
        <w:t>-</w:t>
      </w:r>
      <w:r w:rsidR="00D30294">
        <w:rPr>
          <w:lang w:val="vi-VN"/>
        </w:rPr>
        <w:t xml:space="preserve"> </w:t>
      </w:r>
      <w:r w:rsidRPr="00AD092A">
        <w:t>U4WDH</w:t>
      </w:r>
      <w:r>
        <w:t>)</w:t>
      </w:r>
      <w:r w:rsidRPr="00AD092A">
        <w:t xml:space="preserve"> và</w:t>
      </w:r>
      <w:r w:rsidR="00BB2622">
        <w:t xml:space="preserve"> </w:t>
      </w:r>
      <w:r w:rsidRPr="00AD092A">
        <w:t>hoạt động ở tố</w:t>
      </w:r>
      <w:r w:rsidR="00B471BB">
        <w:t>i đa 600</w:t>
      </w:r>
      <w:r w:rsidRPr="00AD092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AD092A">
        <w:t>MIPS (200 MIPS vớ</w:t>
      </w:r>
      <w:r w:rsidR="00E85449">
        <w:t>i ESP32</w:t>
      </w:r>
      <w:r w:rsidR="00D30294">
        <w:rPr>
          <w:lang w:val="vi-VN"/>
        </w:rPr>
        <w:t xml:space="preserve"> </w:t>
      </w:r>
      <w:r w:rsidR="00E85449">
        <w:t>-</w:t>
      </w:r>
      <w:r w:rsidR="00D30294">
        <w:rPr>
          <w:lang w:val="vi-VN"/>
        </w:rPr>
        <w:t xml:space="preserve"> </w:t>
      </w:r>
      <w:r w:rsidR="00E85449">
        <w:t>S0WD/ESP32-U4WDH)</w:t>
      </w:r>
      <w:r w:rsidR="00D30294">
        <w:rPr>
          <w:lang w:val="vi-VN"/>
        </w:rPr>
        <w:t>.</w:t>
      </w:r>
    </w:p>
    <w:p w14:paraId="1554796A" w14:textId="7AA04775" w:rsidR="00AD092A" w:rsidRPr="00AD092A" w:rsidRDefault="00AD092A" w:rsidP="00C162BE">
      <w:pPr>
        <w:pStyle w:val="content"/>
        <w:numPr>
          <w:ilvl w:val="0"/>
          <w:numId w:val="4"/>
        </w:numPr>
      </w:pPr>
      <w:r w:rsidRPr="00AD092A">
        <w:lastRenderedPageBreak/>
        <w:t>Bộ đồng xử lý (co</w:t>
      </w:r>
      <w:r w:rsidR="00D30294">
        <w:rPr>
          <w:lang w:val="vi-VN"/>
        </w:rPr>
        <w:t xml:space="preserve"> </w:t>
      </w:r>
      <w:r w:rsidRPr="00AD092A">
        <w:t>-</w:t>
      </w:r>
      <w:r w:rsidR="00D30294">
        <w:rPr>
          <w:lang w:val="vi-VN"/>
        </w:rPr>
        <w:t xml:space="preserve"> </w:t>
      </w:r>
      <w:r w:rsidRPr="00AD092A">
        <w:t>processor) công suất cực thấp (Ultra low power, viết tắt: ULP)</w:t>
      </w:r>
      <w:r w:rsidR="00D30294">
        <w:rPr>
          <w:lang w:val="vi-VN"/>
        </w:rPr>
        <w:t>.</w:t>
      </w:r>
    </w:p>
    <w:p w14:paraId="64C2A0C9" w14:textId="30BB6F52" w:rsidR="00AD092A" w:rsidRPr="00E85449" w:rsidRDefault="00AD092A" w:rsidP="00781CEC">
      <w:pPr>
        <w:pStyle w:val="content"/>
        <w:numPr>
          <w:ilvl w:val="0"/>
          <w:numId w:val="30"/>
        </w:numPr>
        <w:rPr>
          <w:lang w:val="vi-VN"/>
        </w:rPr>
      </w:pPr>
      <w:r w:rsidRPr="00AC073D">
        <w:rPr>
          <w:rStyle w:val="contentChar"/>
          <w:b/>
          <w:i/>
          <w:iCs/>
        </w:rPr>
        <w:t>Hệ thống xung nhịp:</w:t>
      </w:r>
      <w:r w:rsidRPr="00AC073D">
        <w:rPr>
          <w:b/>
        </w:rPr>
        <w:t xml:space="preserve"> </w:t>
      </w:r>
      <w:r w:rsidRPr="00AD092A">
        <w:t xml:space="preserve">CPU Clock, RTC Clock và Audio PLL </w:t>
      </w:r>
      <w:r w:rsidR="00D30294">
        <w:rPr>
          <w:lang w:val="vi-VN"/>
        </w:rPr>
        <w:t>Clock.</w:t>
      </w:r>
    </w:p>
    <w:p w14:paraId="199F3196" w14:textId="692ACC9B" w:rsidR="00AD092A" w:rsidRPr="00A757A6" w:rsidRDefault="00AD092A" w:rsidP="00781CEC">
      <w:pPr>
        <w:pStyle w:val="content"/>
        <w:numPr>
          <w:ilvl w:val="0"/>
          <w:numId w:val="29"/>
        </w:numPr>
        <w:rPr>
          <w:b/>
          <w:i/>
          <w:iCs/>
        </w:rPr>
      </w:pPr>
      <w:r w:rsidRPr="00A757A6">
        <w:rPr>
          <w:b/>
          <w:i/>
          <w:iCs/>
        </w:rPr>
        <w:t xml:space="preserve">Bộ nhớ nội: </w:t>
      </w:r>
    </w:p>
    <w:p w14:paraId="0B3E16EB" w14:textId="6338F044" w:rsidR="00AD092A" w:rsidRPr="00AD092A" w:rsidRDefault="00AD092A" w:rsidP="00C162BE">
      <w:pPr>
        <w:pStyle w:val="content"/>
        <w:numPr>
          <w:ilvl w:val="0"/>
          <w:numId w:val="5"/>
        </w:numPr>
      </w:pPr>
      <w:r w:rsidRPr="00AD092A">
        <w:t xml:space="preserve">448 KB bộ nhớ </w:t>
      </w:r>
      <w:r w:rsidR="00D30294">
        <w:rPr>
          <w:lang w:val="vi-VN"/>
        </w:rPr>
        <w:t>ROM (bộ nhớ chỉ đọc)</w:t>
      </w:r>
      <w:r w:rsidRPr="00AD092A">
        <w:t xml:space="preserve"> cho việc </w:t>
      </w:r>
      <w:r w:rsidR="00565818">
        <w:rPr>
          <w:lang w:val="vi-VN"/>
        </w:rPr>
        <w:t>khởi động</w:t>
      </w:r>
      <w:r w:rsidRPr="00AD092A">
        <w:t xml:space="preserve"> và các tính năng </w:t>
      </w:r>
      <w:r w:rsidR="00D30294">
        <w:rPr>
          <w:lang w:val="vi-VN"/>
        </w:rPr>
        <w:t>lõi.</w:t>
      </w:r>
    </w:p>
    <w:p w14:paraId="6801FD86" w14:textId="2B382018" w:rsidR="00AD092A" w:rsidRPr="00AD092A" w:rsidRDefault="00AD092A" w:rsidP="00C162BE">
      <w:pPr>
        <w:pStyle w:val="content"/>
        <w:numPr>
          <w:ilvl w:val="0"/>
          <w:numId w:val="5"/>
        </w:numPr>
      </w:pPr>
      <w:r w:rsidRPr="00AD092A">
        <w:t>520 KB bộ nhớ</w:t>
      </w:r>
      <w:r w:rsidR="002D3E29">
        <w:t xml:space="preserve"> </w:t>
      </w:r>
      <w:r w:rsidR="00D30294">
        <w:rPr>
          <w:lang w:val="vi-VN"/>
        </w:rPr>
        <w:t>RAM (</w:t>
      </w:r>
      <w:r w:rsidR="00D30294" w:rsidRPr="00D30294">
        <w:rPr>
          <w:rFonts w:cs="Times New Roman"/>
          <w:color w:val="333333"/>
        </w:rPr>
        <w:t xml:space="preserve">bộ nhớ truy xuất ngẫu </w:t>
      </w:r>
      <w:r w:rsidR="00D30294" w:rsidRPr="00D30294">
        <w:rPr>
          <w:rFonts w:cs="Times New Roman"/>
          <w:color w:val="333333"/>
          <w:lang w:val="vi-VN"/>
        </w:rPr>
        <w:t>nhiên</w:t>
      </w:r>
      <w:r w:rsidR="00D30294">
        <w:rPr>
          <w:rFonts w:ascii="Arial" w:hAnsi="Arial" w:cs="Arial"/>
          <w:color w:val="333333"/>
          <w:lang w:val="vi-VN"/>
        </w:rPr>
        <w:t>)</w:t>
      </w:r>
      <w:r w:rsidRPr="00AD092A">
        <w:t xml:space="preserve"> trên chip cho dữ liệu và tập </w:t>
      </w:r>
      <w:r w:rsidR="00D30294">
        <w:rPr>
          <w:lang w:val="vi-VN"/>
        </w:rPr>
        <w:t>lệnh.</w:t>
      </w:r>
    </w:p>
    <w:p w14:paraId="2F67FAD0" w14:textId="2B45584D" w:rsidR="00AD092A" w:rsidRPr="00AC073D" w:rsidRDefault="00AD092A" w:rsidP="00781CEC">
      <w:pPr>
        <w:pStyle w:val="content"/>
        <w:numPr>
          <w:ilvl w:val="0"/>
          <w:numId w:val="31"/>
        </w:numPr>
        <w:rPr>
          <w:b/>
          <w:i/>
          <w:iCs/>
        </w:rPr>
      </w:pPr>
      <w:r w:rsidRPr="00AC073D">
        <w:rPr>
          <w:b/>
          <w:i/>
          <w:iCs/>
        </w:rPr>
        <w:t>Kết nối không dây:</w:t>
      </w:r>
    </w:p>
    <w:p w14:paraId="7F0B2B78" w14:textId="5ACA444B" w:rsidR="00AD092A" w:rsidRDefault="00AD092A" w:rsidP="00C162BE">
      <w:pPr>
        <w:pStyle w:val="content"/>
        <w:numPr>
          <w:ilvl w:val="0"/>
          <w:numId w:val="7"/>
        </w:numPr>
      </w:pPr>
      <w:r>
        <w:t>Wi-Fi: 802.11 b/g/</w:t>
      </w:r>
      <w:r w:rsidR="00D30294">
        <w:rPr>
          <w:lang w:val="vi-VN"/>
        </w:rPr>
        <w:t>n.</w:t>
      </w:r>
    </w:p>
    <w:p w14:paraId="0FFED2D7" w14:textId="13CB0EB3" w:rsidR="00AD092A" w:rsidRDefault="00AD092A" w:rsidP="00C162BE">
      <w:pPr>
        <w:pStyle w:val="content"/>
        <w:numPr>
          <w:ilvl w:val="0"/>
          <w:numId w:val="7"/>
        </w:numPr>
      </w:pPr>
      <w:r>
        <w:t>Bluetooth: v4.2 BR/EDR và BLE (chia sẻ sóng vô tuyến với Wi-Fi)</w:t>
      </w:r>
      <w:r w:rsidR="00D30294">
        <w:rPr>
          <w:lang w:val="vi-VN"/>
        </w:rPr>
        <w:t>.</w:t>
      </w:r>
    </w:p>
    <w:p w14:paraId="22DBEE4E" w14:textId="38D960AF" w:rsidR="00AD092A" w:rsidRPr="00AC073D" w:rsidRDefault="00AD092A" w:rsidP="00781CEC">
      <w:pPr>
        <w:pStyle w:val="content"/>
        <w:numPr>
          <w:ilvl w:val="0"/>
          <w:numId w:val="34"/>
        </w:numPr>
        <w:rPr>
          <w:b/>
          <w:i/>
          <w:iCs/>
        </w:rPr>
      </w:pPr>
      <w:r w:rsidRPr="00AC073D">
        <w:rPr>
          <w:b/>
          <w:i/>
          <w:iCs/>
        </w:rPr>
        <w:t>34 GPIO vật lý với các ngoại vi</w:t>
      </w:r>
      <w:r w:rsidR="00AC073D">
        <w:rPr>
          <w:b/>
          <w:i/>
          <w:iCs/>
        </w:rPr>
        <w:t>:</w:t>
      </w:r>
      <w:r w:rsidR="00565818">
        <w:rPr>
          <w:b/>
          <w:i/>
          <w:iCs/>
          <w:lang w:val="vi-VN"/>
        </w:rPr>
        <w:t xml:space="preserve"> </w:t>
      </w:r>
    </w:p>
    <w:p w14:paraId="6A51DA55" w14:textId="2DEE418E" w:rsidR="00AD092A" w:rsidRDefault="00AD092A" w:rsidP="00C162BE">
      <w:pPr>
        <w:pStyle w:val="content"/>
        <w:numPr>
          <w:ilvl w:val="0"/>
          <w:numId w:val="6"/>
        </w:numPr>
      </w:pPr>
      <w:r>
        <w:t xml:space="preserve">ADC SAR 12 bit, 18 </w:t>
      </w:r>
      <w:r w:rsidR="00D30294">
        <w:rPr>
          <w:lang w:val="vi-VN"/>
        </w:rPr>
        <w:t>kênh.</w:t>
      </w:r>
    </w:p>
    <w:p w14:paraId="6131F154" w14:textId="6499405D" w:rsidR="00AD092A" w:rsidRDefault="00AD092A" w:rsidP="00C162BE">
      <w:pPr>
        <w:pStyle w:val="content"/>
        <w:numPr>
          <w:ilvl w:val="0"/>
          <w:numId w:val="6"/>
        </w:numPr>
      </w:pPr>
      <w:r>
        <w:t>DAC 2 × 8-</w:t>
      </w:r>
      <w:r w:rsidR="00D30294">
        <w:rPr>
          <w:lang w:val="vi-VN"/>
        </w:rPr>
        <w:t>bit.</w:t>
      </w:r>
    </w:p>
    <w:p w14:paraId="5404066C" w14:textId="3E9F5BB8" w:rsidR="00AD092A" w:rsidRDefault="00AD092A" w:rsidP="00C162BE">
      <w:pPr>
        <w:pStyle w:val="content"/>
        <w:numPr>
          <w:ilvl w:val="0"/>
          <w:numId w:val="6"/>
        </w:numPr>
      </w:pPr>
      <w:r>
        <w:t>10 cảm biến cảm ứng (touch sensor) (GPIO cảm ứng điện dung)</w:t>
      </w:r>
      <w:r w:rsidR="00E85449">
        <w:rPr>
          <w:lang w:val="vi-VN"/>
        </w:rPr>
        <w:t>.</w:t>
      </w:r>
    </w:p>
    <w:p w14:paraId="39772E15" w14:textId="12E53ED5" w:rsidR="00AD092A" w:rsidRDefault="00AD092A" w:rsidP="00C162BE">
      <w:pPr>
        <w:pStyle w:val="content"/>
        <w:numPr>
          <w:ilvl w:val="0"/>
          <w:numId w:val="6"/>
        </w:numPr>
      </w:pPr>
      <w:r>
        <w:t>3 SPI (SPI, HSPI và VSPI) hoạt động ở cả 2 chế độ</w:t>
      </w:r>
      <w:r w:rsidR="00E85449">
        <w:t xml:space="preserve"> master/</w:t>
      </w:r>
      <w:r w:rsidR="00D30294">
        <w:rPr>
          <w:lang w:val="vi-VN"/>
        </w:rPr>
        <w:t>slave.</w:t>
      </w:r>
      <w:r w:rsidR="00E85449">
        <w:rPr>
          <w:lang w:val="vi-VN"/>
        </w:rPr>
        <w:t xml:space="preserve"> </w:t>
      </w:r>
      <w:r>
        <w:t>[8] Module ESP32 hỗ trợ 4 ngoại vi SPI với SPI0 và SPI1 kết nối đến bộ nhớ flash của ESP32 còn SPI2 và SPI3 tương ứng vớ</w:t>
      </w:r>
      <w:r w:rsidR="00E85449">
        <w:t>i HSPI và VSPI</w:t>
      </w:r>
      <w:r w:rsidR="00D30294">
        <w:rPr>
          <w:lang w:val="vi-VN"/>
        </w:rPr>
        <w:t>.</w:t>
      </w:r>
      <w:r w:rsidR="001707AB">
        <w:t xml:space="preserve"> </w:t>
      </w:r>
      <w:r>
        <w:t>[9]</w:t>
      </w:r>
    </w:p>
    <w:p w14:paraId="2C2FB518" w14:textId="0EBBCF65" w:rsidR="00AD092A" w:rsidRDefault="00AD092A" w:rsidP="00C162BE">
      <w:pPr>
        <w:pStyle w:val="content"/>
        <w:numPr>
          <w:ilvl w:val="0"/>
          <w:numId w:val="6"/>
        </w:numPr>
      </w:pPr>
      <w:r>
        <w:t>2 I²</w:t>
      </w:r>
      <w:r w:rsidR="00D30294">
        <w:rPr>
          <w:lang w:val="vi-VN"/>
        </w:rPr>
        <w:t>S.</w:t>
      </w:r>
    </w:p>
    <w:p w14:paraId="3D432EEA" w14:textId="002AD4A8" w:rsidR="00AD092A" w:rsidRPr="00DD5D85" w:rsidRDefault="00AD092A" w:rsidP="00C162BE">
      <w:pPr>
        <w:pStyle w:val="content"/>
        <w:numPr>
          <w:ilvl w:val="0"/>
          <w:numId w:val="6"/>
        </w:numPr>
        <w:rPr>
          <w:lang w:val="vi-VN"/>
        </w:rPr>
      </w:pPr>
      <w:r>
        <w:t>2 I²C, hoạt động được ở cả chế độ master và slave, với chế độ Standard mode (100 Kbit/s) và Fast mode (400 Kbit/s). Hỗ trợ 2 chế độ định địa chỉ là 7</w:t>
      </w:r>
      <w:r w:rsidR="002D3E29">
        <w:t xml:space="preserve"> </w:t>
      </w:r>
      <w:r>
        <w:t>-</w:t>
      </w:r>
      <w:r w:rsidR="002D3E29">
        <w:t xml:space="preserve"> </w:t>
      </w:r>
      <w:r>
        <w:t>bit và 10</w:t>
      </w:r>
      <w:r w:rsidR="002D3E29">
        <w:t xml:space="preserve"> </w:t>
      </w:r>
      <w:r>
        <w:t>-</w:t>
      </w:r>
      <w:r w:rsidR="002D3E29">
        <w:t xml:space="preserve"> </w:t>
      </w:r>
      <w:r>
        <w:t>bit.</w:t>
      </w:r>
      <w:r w:rsidR="00B471BB">
        <w:rPr>
          <w:lang w:val="vi-VN"/>
        </w:rPr>
        <w:t xml:space="preserve"> </w:t>
      </w:r>
      <w:r w:rsidRPr="00DD5D85">
        <w:rPr>
          <w:lang w:val="vi-VN"/>
        </w:rPr>
        <w:t>Các GPIO đều có thể được dùng để triển khai I²</w:t>
      </w:r>
      <w:r w:rsidR="00D30294">
        <w:rPr>
          <w:lang w:val="vi-VN"/>
        </w:rPr>
        <w:t>C.</w:t>
      </w:r>
    </w:p>
    <w:p w14:paraId="556B8EA3" w14:textId="1863C753" w:rsidR="00AD092A" w:rsidRPr="00DD5D85" w:rsidRDefault="00AD092A" w:rsidP="00C162BE">
      <w:pPr>
        <w:pStyle w:val="content"/>
        <w:numPr>
          <w:ilvl w:val="0"/>
          <w:numId w:val="6"/>
        </w:numPr>
        <w:rPr>
          <w:lang w:val="vi-VN"/>
        </w:rPr>
      </w:pPr>
      <w:r w:rsidRPr="00DD5D85">
        <w:rPr>
          <w:lang w:val="vi-VN"/>
        </w:rPr>
        <w:t xml:space="preserve">3 UART (UART0, UART1, UART2) với tốc độ lên đến 5 </w:t>
      </w:r>
      <w:r w:rsidR="00D30294">
        <w:rPr>
          <w:lang w:val="vi-VN"/>
        </w:rPr>
        <w:t>Mbps.</w:t>
      </w:r>
      <w:r w:rsidR="00B471BB">
        <w:rPr>
          <w:lang w:val="vi-VN"/>
        </w:rPr>
        <w:t xml:space="preserve"> </w:t>
      </w:r>
      <w:r w:rsidRPr="00DD5D85">
        <w:rPr>
          <w:lang w:val="vi-VN"/>
        </w:rPr>
        <w:t>[10]</w:t>
      </w:r>
    </w:p>
    <w:p w14:paraId="1A4BF5EF" w14:textId="612EFC79" w:rsidR="00AD092A" w:rsidRDefault="00AD092A" w:rsidP="00C162BE">
      <w:pPr>
        <w:pStyle w:val="content"/>
        <w:numPr>
          <w:ilvl w:val="0"/>
          <w:numId w:val="6"/>
        </w:numPr>
      </w:pPr>
      <w:r>
        <w:lastRenderedPageBreak/>
        <w:t xml:space="preserve">SD/SDIO/CE-ATA/MMC/eMMC host </w:t>
      </w:r>
      <w:r w:rsidR="00D30294">
        <w:rPr>
          <w:lang w:val="vi-VN"/>
        </w:rPr>
        <w:t>controller.</w:t>
      </w:r>
    </w:p>
    <w:p w14:paraId="6F2688D2" w14:textId="6FCC45E7" w:rsidR="00AD092A" w:rsidRDefault="00AD092A" w:rsidP="00C162BE">
      <w:pPr>
        <w:pStyle w:val="content"/>
        <w:numPr>
          <w:ilvl w:val="0"/>
          <w:numId w:val="6"/>
        </w:numPr>
      </w:pPr>
      <w:r>
        <w:t xml:space="preserve">SDIO/SPI slave </w:t>
      </w:r>
      <w:r w:rsidR="00E85449">
        <w:rPr>
          <w:lang w:val="vi-VN"/>
        </w:rPr>
        <w:t>controller.</w:t>
      </w:r>
    </w:p>
    <w:p w14:paraId="345BC691" w14:textId="5F99F961" w:rsidR="00AD092A" w:rsidRDefault="00AD092A" w:rsidP="00C162BE">
      <w:pPr>
        <w:pStyle w:val="content"/>
        <w:numPr>
          <w:ilvl w:val="0"/>
          <w:numId w:val="6"/>
        </w:numPr>
      </w:pPr>
      <w:r>
        <w:t>Ethernet MAC interface cho DMA và IEEE 1588 Precision Time Protocol (tạm dịch: Giao thức thời gian chính xác IEEE 1588)</w:t>
      </w:r>
      <w:r w:rsidR="00D30294">
        <w:rPr>
          <w:lang w:val="vi-VN"/>
        </w:rPr>
        <w:t>.</w:t>
      </w:r>
    </w:p>
    <w:p w14:paraId="3FDD8044" w14:textId="00B9533C" w:rsidR="00AD092A" w:rsidRDefault="00AD092A" w:rsidP="00C162BE">
      <w:pPr>
        <w:pStyle w:val="content"/>
        <w:numPr>
          <w:ilvl w:val="0"/>
          <w:numId w:val="6"/>
        </w:numPr>
      </w:pPr>
      <w:r>
        <w:t>CAN bus 2.</w:t>
      </w:r>
      <w:r w:rsidR="00D30294">
        <w:rPr>
          <w:lang w:val="vi-VN"/>
        </w:rPr>
        <w:t>0.</w:t>
      </w:r>
    </w:p>
    <w:p w14:paraId="2F8E9782" w14:textId="1DED86EA" w:rsidR="00AD092A" w:rsidRDefault="00AD092A" w:rsidP="00C162BE">
      <w:pPr>
        <w:pStyle w:val="content"/>
        <w:numPr>
          <w:ilvl w:val="0"/>
          <w:numId w:val="6"/>
        </w:numPr>
      </w:pPr>
      <w:r>
        <w:t>Bộ điều khiển hồng ngoại từ xa (TX/RX, lên đến 8 kênh)</w:t>
      </w:r>
      <w:r w:rsidR="00D30294">
        <w:rPr>
          <w:lang w:val="vi-VN"/>
        </w:rPr>
        <w:t>.</w:t>
      </w:r>
    </w:p>
    <w:p w14:paraId="0C5711CC" w14:textId="138C6582" w:rsidR="00AD092A" w:rsidRDefault="00AD092A" w:rsidP="00C162BE">
      <w:pPr>
        <w:pStyle w:val="content"/>
        <w:numPr>
          <w:ilvl w:val="0"/>
          <w:numId w:val="6"/>
        </w:numPr>
      </w:pPr>
      <w:r>
        <w:t xml:space="preserve">PWM cho điều khiển động </w:t>
      </w:r>
      <w:r w:rsidR="00D30294">
        <w:rPr>
          <w:lang w:val="vi-VN"/>
        </w:rPr>
        <w:t>cơ.</w:t>
      </w:r>
    </w:p>
    <w:p w14:paraId="03528219" w14:textId="4EA7E7EE" w:rsidR="00AD092A" w:rsidRDefault="00AD092A" w:rsidP="00C162BE">
      <w:pPr>
        <w:pStyle w:val="content"/>
        <w:numPr>
          <w:ilvl w:val="0"/>
          <w:numId w:val="6"/>
        </w:numPr>
      </w:pPr>
      <w:r>
        <w:t>LED PWM (lên đến 16 kênh)</w:t>
      </w:r>
      <w:r w:rsidR="00D30294">
        <w:rPr>
          <w:lang w:val="vi-VN"/>
        </w:rPr>
        <w:t>.</w:t>
      </w:r>
    </w:p>
    <w:p w14:paraId="0F55BB66" w14:textId="75474813" w:rsidR="00AD092A" w:rsidRDefault="00AD092A" w:rsidP="00C162BE">
      <w:pPr>
        <w:pStyle w:val="content"/>
        <w:numPr>
          <w:ilvl w:val="0"/>
          <w:numId w:val="6"/>
        </w:numPr>
      </w:pPr>
      <w:r>
        <w:t xml:space="preserve">Cảm biến hiệu ứng </w:t>
      </w:r>
      <w:r w:rsidR="00D30294">
        <w:rPr>
          <w:lang w:val="vi-VN"/>
        </w:rPr>
        <w:t>Hall.</w:t>
      </w:r>
    </w:p>
    <w:p w14:paraId="3067B512" w14:textId="4CEAE788" w:rsidR="00AD092A" w:rsidRPr="00AD092A" w:rsidRDefault="00AD092A" w:rsidP="00C162BE">
      <w:pPr>
        <w:pStyle w:val="content"/>
        <w:numPr>
          <w:ilvl w:val="0"/>
          <w:numId w:val="6"/>
        </w:numPr>
      </w:pPr>
      <w:r>
        <w:t>Bộ tiền khuếch đại analog công suất cực thấp (Ultra low power analog pre</w:t>
      </w:r>
      <w:r w:rsidR="00D30294">
        <w:rPr>
          <w:lang w:val="vi-VN"/>
        </w:rPr>
        <w:t xml:space="preserve"> </w:t>
      </w:r>
      <w:r>
        <w:t>-</w:t>
      </w:r>
      <w:r w:rsidR="00D30294">
        <w:rPr>
          <w:lang w:val="vi-VN"/>
        </w:rPr>
        <w:t xml:space="preserve"> </w:t>
      </w:r>
      <w:r>
        <w:t>amplifier)</w:t>
      </w:r>
      <w:r w:rsidR="00D30294">
        <w:rPr>
          <w:lang w:val="vi-VN"/>
        </w:rPr>
        <w:t>.</w:t>
      </w:r>
    </w:p>
    <w:p w14:paraId="5A0AA5C1" w14:textId="77777777" w:rsidR="00AD092A" w:rsidRPr="00AC073D" w:rsidRDefault="00AD092A" w:rsidP="00781CEC">
      <w:pPr>
        <w:pStyle w:val="content"/>
        <w:numPr>
          <w:ilvl w:val="0"/>
          <w:numId w:val="32"/>
        </w:numPr>
        <w:rPr>
          <w:b/>
          <w:i/>
          <w:iCs/>
        </w:rPr>
      </w:pPr>
      <w:r w:rsidRPr="00AC073D">
        <w:rPr>
          <w:b/>
          <w:i/>
          <w:iCs/>
        </w:rPr>
        <w:t>Bảo mật:</w:t>
      </w:r>
    </w:p>
    <w:p w14:paraId="6585D61F" w14:textId="5565BFCA" w:rsidR="00AD092A" w:rsidRPr="00AD092A" w:rsidRDefault="00AD092A" w:rsidP="00C162BE">
      <w:pPr>
        <w:pStyle w:val="content"/>
        <w:numPr>
          <w:ilvl w:val="0"/>
          <w:numId w:val="8"/>
        </w:numPr>
      </w:pPr>
      <w:r w:rsidRPr="00AD092A">
        <w:t>Hỗ trợ tất cả các tính năng bảo mật chuẩn IEEE 802.11, bao gồ</w:t>
      </w:r>
      <w:r w:rsidR="00E85449">
        <w:t xml:space="preserve">m WFA, WPA/WPA2 và </w:t>
      </w:r>
      <w:r w:rsidR="00D30294">
        <w:rPr>
          <w:lang w:val="vi-VN"/>
        </w:rPr>
        <w:t>WAPI.</w:t>
      </w:r>
    </w:p>
    <w:p w14:paraId="5A744A83" w14:textId="5AA968FF" w:rsidR="00AD092A" w:rsidRPr="00AD092A" w:rsidRDefault="00AD092A" w:rsidP="00C162BE">
      <w:pPr>
        <w:pStyle w:val="content"/>
        <w:numPr>
          <w:ilvl w:val="0"/>
          <w:numId w:val="8"/>
        </w:numPr>
      </w:pPr>
      <w:r w:rsidRPr="00AD092A">
        <w:t>Secure boot (khởi động an toàn)</w:t>
      </w:r>
      <w:r w:rsidR="00D30294">
        <w:rPr>
          <w:lang w:val="vi-VN"/>
        </w:rPr>
        <w:t>.</w:t>
      </w:r>
    </w:p>
    <w:p w14:paraId="3A5B68F8" w14:textId="66070235" w:rsidR="00AD092A" w:rsidRPr="00AD092A" w:rsidRDefault="00AD092A" w:rsidP="00C162BE">
      <w:pPr>
        <w:pStyle w:val="content"/>
        <w:numPr>
          <w:ilvl w:val="0"/>
          <w:numId w:val="8"/>
        </w:numPr>
      </w:pPr>
      <w:r w:rsidRPr="00AD092A">
        <w:t xml:space="preserve">Mã hóa </w:t>
      </w:r>
      <w:r w:rsidR="00D30294">
        <w:rPr>
          <w:lang w:val="vi-VN"/>
        </w:rPr>
        <w:t>flash.</w:t>
      </w:r>
    </w:p>
    <w:p w14:paraId="4CF8D167" w14:textId="5E5C9C0D" w:rsidR="00AD092A" w:rsidRPr="00AD092A" w:rsidRDefault="00AD092A" w:rsidP="00C162BE">
      <w:pPr>
        <w:pStyle w:val="content"/>
        <w:numPr>
          <w:ilvl w:val="0"/>
          <w:numId w:val="8"/>
        </w:numPr>
      </w:pPr>
      <w:r w:rsidRPr="00AD092A">
        <w:t>Tăng tốc mã hóa phần cứng: </w:t>
      </w:r>
      <w:r w:rsidR="001038EF">
        <w:t>AES</w:t>
      </w:r>
      <w:r w:rsidRPr="00AD092A">
        <w:t>, SHA</w:t>
      </w:r>
      <w:r w:rsidR="00D30294">
        <w:rPr>
          <w:lang w:val="vi-VN"/>
        </w:rPr>
        <w:t xml:space="preserve"> </w:t>
      </w:r>
      <w:r w:rsidRPr="00AD092A">
        <w:t>-</w:t>
      </w:r>
      <w:r w:rsidR="00D30294">
        <w:rPr>
          <w:lang w:val="vi-VN"/>
        </w:rPr>
        <w:t xml:space="preserve"> </w:t>
      </w:r>
      <w:r w:rsidRPr="00AD092A">
        <w:t>2, </w:t>
      </w:r>
      <w:r w:rsidR="001038EF">
        <w:t>RSA,</w:t>
      </w:r>
      <w:r w:rsidRPr="00AD092A">
        <w:t xml:space="preserve"> elliptic curve cryptography (</w:t>
      </w:r>
      <w:r w:rsidR="00D30294">
        <w:rPr>
          <w:lang w:val="vi-VN"/>
        </w:rPr>
        <w:t xml:space="preserve">ECC, </w:t>
      </w:r>
      <w:r w:rsidRPr="00AD092A">
        <w:t>mật mã đường cong ellip), trình tạo số ngẫu nhiên (random number generator)</w:t>
      </w:r>
      <w:r w:rsidR="00E85449">
        <w:rPr>
          <w:lang w:val="vi-VN"/>
        </w:rPr>
        <w:t>.</w:t>
      </w:r>
    </w:p>
    <w:p w14:paraId="00863DFB" w14:textId="0FB2C46B" w:rsidR="00AD092A" w:rsidRPr="00AC073D" w:rsidRDefault="00AD092A" w:rsidP="00781CEC">
      <w:pPr>
        <w:pStyle w:val="content"/>
        <w:numPr>
          <w:ilvl w:val="0"/>
          <w:numId w:val="33"/>
        </w:numPr>
        <w:rPr>
          <w:b/>
          <w:i/>
          <w:iCs/>
        </w:rPr>
      </w:pPr>
      <w:r w:rsidRPr="00AC073D">
        <w:rPr>
          <w:b/>
          <w:i/>
          <w:iCs/>
        </w:rPr>
        <w:t>Quản lý năng lượng</w:t>
      </w:r>
      <w:r w:rsidR="00AC073D">
        <w:rPr>
          <w:b/>
          <w:i/>
          <w:iCs/>
        </w:rPr>
        <w:t>:</w:t>
      </w:r>
    </w:p>
    <w:p w14:paraId="39046654" w14:textId="633E89EB" w:rsidR="00AD092A" w:rsidRPr="00AD092A" w:rsidRDefault="00AD092A" w:rsidP="00C162BE">
      <w:pPr>
        <w:pStyle w:val="content"/>
        <w:numPr>
          <w:ilvl w:val="0"/>
          <w:numId w:val="9"/>
        </w:numPr>
      </w:pPr>
      <w:r w:rsidRPr="00AD092A">
        <w:t>Bộ ổn áp nội với điện áp rơi thấp (internal low-dropout regulator)</w:t>
      </w:r>
      <w:r w:rsidR="00D30294">
        <w:rPr>
          <w:lang w:val="vi-VN"/>
        </w:rPr>
        <w:t>.</w:t>
      </w:r>
    </w:p>
    <w:p w14:paraId="78D67B6E" w14:textId="079E2938" w:rsidR="00AD092A" w:rsidRPr="00AD092A" w:rsidRDefault="00AD092A" w:rsidP="00C162BE">
      <w:pPr>
        <w:pStyle w:val="content"/>
        <w:numPr>
          <w:ilvl w:val="0"/>
          <w:numId w:val="9"/>
        </w:numPr>
      </w:pPr>
      <w:r w:rsidRPr="00AD092A">
        <w:t xml:space="preserve">Miền nguồn riêng (individual power domain) cho </w:t>
      </w:r>
      <w:r w:rsidR="00D30294">
        <w:rPr>
          <w:lang w:val="vi-VN"/>
        </w:rPr>
        <w:t>RTC.</w:t>
      </w:r>
    </w:p>
    <w:p w14:paraId="574A2B3D" w14:textId="3480929D" w:rsidR="00AD092A" w:rsidRPr="00AD092A" w:rsidRDefault="00AD092A" w:rsidP="00C162BE">
      <w:pPr>
        <w:pStyle w:val="content"/>
        <w:numPr>
          <w:ilvl w:val="0"/>
          <w:numId w:val="9"/>
        </w:numPr>
      </w:pPr>
      <w:r w:rsidRPr="00AD092A">
        <w:t xml:space="preserve">Dòng 5 μA cho chế độ deep </w:t>
      </w:r>
      <w:r w:rsidR="00D30294">
        <w:rPr>
          <w:lang w:val="vi-VN"/>
        </w:rPr>
        <w:t>sleep.</w:t>
      </w:r>
    </w:p>
    <w:p w14:paraId="10A42972" w14:textId="5FC83E5C" w:rsidR="008168C0" w:rsidRDefault="00A47490" w:rsidP="00C162BE">
      <w:pPr>
        <w:pStyle w:val="content"/>
        <w:numPr>
          <w:ilvl w:val="0"/>
          <w:numId w:val="9"/>
        </w:numPr>
      </w:pPr>
      <w:r>
        <w:rPr>
          <w:noProof/>
        </w:rPr>
        <w:lastRenderedPageBreak/>
        <mc:AlternateContent>
          <mc:Choice Requires="wps">
            <w:drawing>
              <wp:anchor distT="0" distB="0" distL="114300" distR="114300" simplePos="0" relativeHeight="251712512" behindDoc="0" locked="0" layoutInCell="1" allowOverlap="1" wp14:anchorId="57AFF94E" wp14:editId="479662A3">
                <wp:simplePos x="0" y="0"/>
                <wp:positionH relativeFrom="margin">
                  <wp:align>right</wp:align>
                </wp:positionH>
                <wp:positionV relativeFrom="paragraph">
                  <wp:posOffset>3442251</wp:posOffset>
                </wp:positionV>
                <wp:extent cx="5579745" cy="635"/>
                <wp:effectExtent l="0" t="0" r="1905" b="4445"/>
                <wp:wrapSquare wrapText="bothSides"/>
                <wp:docPr id="2062" name="Text Box 206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8D1A237" w14:textId="2F14EEA6" w:rsidR="00ED6A7D" w:rsidRPr="008806C0" w:rsidRDefault="00ED6A7D" w:rsidP="00E7147E">
                            <w:pPr>
                              <w:pStyle w:val="Caption"/>
                            </w:pPr>
                            <w:bookmarkStart w:id="104" w:name="_Toc103628781"/>
                            <w:bookmarkStart w:id="105" w:name="_Toc104154465"/>
                            <w:bookmarkStart w:id="106" w:name="_Toc104586678"/>
                            <w:bookmarkStart w:id="107" w:name="_Toc104674914"/>
                            <w:r>
                              <w:t xml:space="preserve">Hình </w:t>
                            </w:r>
                            <w:r w:rsidR="00B04888">
                              <w:fldChar w:fldCharType="begin"/>
                            </w:r>
                            <w:r w:rsidR="00B04888">
                              <w:instrText xml:space="preserve"> STYLEREF 1 \s </w:instrText>
                            </w:r>
                            <w:r w:rsidR="00B04888">
                              <w:fldChar w:fldCharType="separate"/>
                            </w:r>
                            <w:r>
                              <w:rPr>
                                <w:noProof/>
                              </w:rPr>
                              <w:t>2</w:t>
                            </w:r>
                            <w:r w:rsidR="00B04888">
                              <w:rPr>
                                <w:noProof/>
                              </w:rPr>
                              <w:fldChar w:fldCharType="end"/>
                            </w:r>
                            <w:r>
                              <w:t>.6: Sơ đồ chân và ngoại vi của ESP32 Dev kit</w:t>
                            </w:r>
                            <w:bookmarkEnd w:id="104"/>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FF94E" id="Text Box 2062" o:spid="_x0000_s1046" type="#_x0000_t202" style="position:absolute;left:0;text-align:left;margin-left:388.15pt;margin-top:271.05pt;width:439.3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ad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" stroked="f">
                <v:textbox style="mso-fit-shape-to-text:t" inset="0,0,0,0">
                  <w:txbxContent>
                    <w:p w14:paraId="68D1A237" w14:textId="2F14EEA6" w:rsidR="00ED6A7D" w:rsidRPr="008806C0" w:rsidRDefault="00ED6A7D" w:rsidP="00E7147E">
                      <w:pPr>
                        <w:pStyle w:val="Caption"/>
                      </w:pPr>
                      <w:bookmarkStart w:id="108" w:name="_Toc103628781"/>
                      <w:bookmarkStart w:id="109" w:name="_Toc104154465"/>
                      <w:bookmarkStart w:id="110" w:name="_Toc104586678"/>
                      <w:bookmarkStart w:id="111" w:name="_Toc104674914"/>
                      <w:r>
                        <w:t xml:space="preserve">Hình </w:t>
                      </w:r>
                      <w:r w:rsidR="00B04888">
                        <w:fldChar w:fldCharType="begin"/>
                      </w:r>
                      <w:r w:rsidR="00B04888">
                        <w:instrText xml:space="preserve"> STYLEREF 1 \s </w:instrText>
                      </w:r>
                      <w:r w:rsidR="00B04888">
                        <w:fldChar w:fldCharType="separate"/>
                      </w:r>
                      <w:r>
                        <w:rPr>
                          <w:noProof/>
                        </w:rPr>
                        <w:t>2</w:t>
                      </w:r>
                      <w:r w:rsidR="00B04888">
                        <w:rPr>
                          <w:noProof/>
                        </w:rPr>
                        <w:fldChar w:fldCharType="end"/>
                      </w:r>
                      <w:r>
                        <w:t>.6: Sơ đồ chân và ngoại vi của ESP32 Dev kit</w:t>
                      </w:r>
                      <w:bookmarkEnd w:id="108"/>
                      <w:bookmarkEnd w:id="109"/>
                      <w:bookmarkEnd w:id="110"/>
                      <w:bookmarkEnd w:id="111"/>
                    </w:p>
                  </w:txbxContent>
                </v:textbox>
                <w10:wrap type="square" anchorx="margin"/>
              </v:shape>
            </w:pict>
          </mc:Fallback>
        </mc:AlternateContent>
      </w:r>
      <w:r w:rsidR="00D803EE" w:rsidRPr="008168C0">
        <w:rPr>
          <w:noProof/>
        </w:rPr>
        <w:drawing>
          <wp:anchor distT="0" distB="0" distL="114300" distR="114300" simplePos="0" relativeHeight="251673600" behindDoc="0" locked="0" layoutInCell="1" allowOverlap="1" wp14:anchorId="10D00FB0" wp14:editId="6F52D6B6">
            <wp:simplePos x="0" y="0"/>
            <wp:positionH relativeFrom="margin">
              <wp:align>left</wp:align>
            </wp:positionH>
            <wp:positionV relativeFrom="paragraph">
              <wp:posOffset>548640</wp:posOffset>
            </wp:positionV>
            <wp:extent cx="5579745" cy="2909570"/>
            <wp:effectExtent l="0" t="0" r="1905" b="5080"/>
            <wp:wrapSquare wrapText="bothSides"/>
            <wp:docPr id="3074" name="Picture 2" descr="Board kit phát triển ESP32 DOIT DevKit V1 | MakerStore.vn">
              <a:extLst xmlns:a="http://schemas.openxmlformats.org/drawingml/2006/main">
                <a:ext uri="{FF2B5EF4-FFF2-40B4-BE49-F238E27FC236}">
                  <a16:creationId xmlns:a16="http://schemas.microsoft.com/office/drawing/2014/main" id="{CB1DE2CD-3E9F-1B17-25C5-368B908C22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Board kit phát triển ESP32 DOIT DevKit V1 | MakerStore.vn">
                      <a:extLst>
                        <a:ext uri="{FF2B5EF4-FFF2-40B4-BE49-F238E27FC236}">
                          <a16:creationId xmlns:a16="http://schemas.microsoft.com/office/drawing/2014/main" id="{CB1DE2CD-3E9F-1B17-25C5-368B908C220B}"/>
                        </a:ext>
                      </a:extLst>
                    </pic:cNvPr>
                    <pic:cNvPicPr>
                      <a:picLocks noChangeAspect="1" noChangeArrowheads="1"/>
                    </pic:cNvPicPr>
                  </pic:nvPicPr>
                  <pic:blipFill rotWithShape="1">
                    <a:blip r:embed="rId37">
                      <a:extLst>
                        <a:ext uri="{28A0092B-C50C-407E-A947-70E740481C1C}">
                          <a14:useLocalDpi xmlns:a14="http://schemas.microsoft.com/office/drawing/2010/main" val="0"/>
                        </a:ext>
                      </a:extLst>
                    </a:blip>
                    <a:srcRect b="8745"/>
                    <a:stretch/>
                  </pic:blipFill>
                  <pic:spPr bwMode="auto">
                    <a:xfrm>
                      <a:off x="0" y="0"/>
                      <a:ext cx="5588258" cy="2914617"/>
                    </a:xfrm>
                    <a:prstGeom prst="rect">
                      <a:avLst/>
                    </a:prstGeom>
                    <a:noFill/>
                  </pic:spPr>
                </pic:pic>
              </a:graphicData>
            </a:graphic>
            <wp14:sizeRelV relativeFrom="margin">
              <wp14:pctHeight>0</wp14:pctHeight>
            </wp14:sizeRelV>
          </wp:anchor>
        </w:drawing>
      </w:r>
      <w:r w:rsidR="00AD092A" w:rsidRPr="00AD092A">
        <w:t xml:space="preserve">Trở lại hoạt động từ ngắt GPIO, timer, đo ADC, ngắt với cảm ứng điện </w:t>
      </w:r>
      <w:r w:rsidR="00D30294">
        <w:rPr>
          <w:lang w:val="vi-VN"/>
        </w:rPr>
        <w:t>dung.</w:t>
      </w:r>
    </w:p>
    <w:p w14:paraId="58DD51B1" w14:textId="0338EA41" w:rsidR="002E46D7" w:rsidRDefault="006B35A3" w:rsidP="002E46D7">
      <w:pPr>
        <w:pStyle w:val="level2"/>
      </w:pPr>
      <w:bookmarkStart w:id="112" w:name="_Toc104674857"/>
      <w:r>
        <w:t>IC cách ly nguồn B5050S</w:t>
      </w:r>
      <w:bookmarkEnd w:id="112"/>
    </w:p>
    <w:p w14:paraId="121B332C" w14:textId="4A7FB6AF" w:rsidR="006C31F3" w:rsidRDefault="00803CB5" w:rsidP="006C31F3">
      <w:pPr>
        <w:pStyle w:val="content"/>
      </w:pPr>
      <w:r>
        <w:t>IC cách ly nguồn B0505S</w:t>
      </w:r>
      <w:r w:rsidRPr="00803CB5">
        <w:t xml:space="preserve"> được thiết kế cho ứng dụng yêu cầu đầu ra cách ly khỏi hệ thống điện</w:t>
      </w:r>
      <w:r w:rsidR="006C31F3">
        <w:t>, giúp giảm tối đa nhiễu từ các nguồn điện khác</w:t>
      </w:r>
      <w:r w:rsidR="00F9537A">
        <w:t xml:space="preserve"> như dòng ngược, điện áp ngược</w:t>
      </w:r>
      <w:r w:rsidR="006C31F3">
        <w:t xml:space="preserve"> gây ra</w:t>
      </w:r>
      <w:r w:rsidR="00F9537A">
        <w:t>.</w:t>
      </w:r>
    </w:p>
    <w:p w14:paraId="2EAE4A1A" w14:textId="28B723BB" w:rsidR="006C31F3" w:rsidRPr="00AC073D" w:rsidRDefault="006C31F3" w:rsidP="00781CEC">
      <w:pPr>
        <w:pStyle w:val="content"/>
        <w:numPr>
          <w:ilvl w:val="0"/>
          <w:numId w:val="35"/>
        </w:numPr>
        <w:rPr>
          <w:b/>
        </w:rPr>
      </w:pPr>
      <w:r w:rsidRPr="00AC073D">
        <w:rPr>
          <w:b/>
        </w:rPr>
        <w:t>Một số đặc điểm chính của B0505S:</w:t>
      </w:r>
    </w:p>
    <w:p w14:paraId="661D83AA" w14:textId="1273BE37" w:rsidR="006C31F3" w:rsidRDefault="006C31F3" w:rsidP="00C162BE">
      <w:pPr>
        <w:pStyle w:val="content"/>
        <w:numPr>
          <w:ilvl w:val="0"/>
          <w:numId w:val="10"/>
        </w:numPr>
      </w:pPr>
      <w:r>
        <w:t>Hiệu quả lên tớ</w:t>
      </w:r>
      <w:r w:rsidR="00D30294">
        <w:t>i 80%</w:t>
      </w:r>
      <w:r w:rsidR="00D30294">
        <w:rPr>
          <w:lang w:val="vi-VN"/>
        </w:rPr>
        <w:t>.</w:t>
      </w:r>
    </w:p>
    <w:p w14:paraId="75BA1B30" w14:textId="50C10020" w:rsidR="006C31F3" w:rsidRDefault="006C31F3" w:rsidP="00C162BE">
      <w:pPr>
        <w:pStyle w:val="content"/>
        <w:numPr>
          <w:ilvl w:val="0"/>
          <w:numId w:val="10"/>
        </w:numPr>
      </w:pPr>
      <w:r>
        <w:t>Sử dụng chuẩ</w:t>
      </w:r>
      <w:r w:rsidR="00D30294">
        <w:t>n đóng gói SIP/DIP</w:t>
      </w:r>
      <w:r w:rsidR="00D30294">
        <w:rPr>
          <w:lang w:val="vi-VN"/>
        </w:rPr>
        <w:t>.</w:t>
      </w:r>
    </w:p>
    <w:p w14:paraId="13089355" w14:textId="378267E2" w:rsidR="006C31F3" w:rsidRDefault="006C31F3" w:rsidP="00C162BE">
      <w:pPr>
        <w:pStyle w:val="content"/>
        <w:numPr>
          <w:ilvl w:val="0"/>
          <w:numId w:val="10"/>
        </w:numPr>
      </w:pPr>
      <w:r>
        <w:t>Nhiệt độ hoạt động:  -40°C ~ +</w:t>
      </w:r>
      <w:r w:rsidR="00EA665B">
        <w:t xml:space="preserve"> </w:t>
      </w:r>
      <w:r>
        <w:t>85°</w:t>
      </w:r>
      <w:r w:rsidR="00D30294">
        <w:rPr>
          <w:lang w:val="vi-VN"/>
        </w:rPr>
        <w:t>C.</w:t>
      </w:r>
    </w:p>
    <w:p w14:paraId="6AAD0A3F" w14:textId="71652DE6" w:rsidR="007A0397" w:rsidRDefault="007A0397" w:rsidP="00B12394">
      <w:pPr>
        <w:pStyle w:val="Caption"/>
        <w:keepNext/>
      </w:pPr>
      <w:bookmarkStart w:id="113" w:name="_Toc103628927"/>
      <w:bookmarkStart w:id="114" w:name="_Toc104154161"/>
      <w:bookmarkStart w:id="115" w:name="_Toc104154466"/>
      <w:bookmarkStart w:id="116" w:name="_Toc104495499"/>
      <w:bookmarkStart w:id="117" w:name="_Toc104497605"/>
      <w:bookmarkStart w:id="118" w:name="_Toc104497980"/>
      <w:bookmarkStart w:id="119" w:name="_Toc104533713"/>
      <w:bookmarkStart w:id="120" w:name="_Toc104586124"/>
      <w:bookmarkStart w:id="121" w:name="_Toc104586600"/>
      <w:bookmarkStart w:id="122" w:name="_Toc104586652"/>
      <w:bookmarkStart w:id="123" w:name="_Toc104586679"/>
      <w:bookmarkStart w:id="124" w:name="_Toc104674915"/>
      <w:r>
        <w:t xml:space="preserve">Bảng </w:t>
      </w:r>
      <w:r w:rsidR="00B04888">
        <w:fldChar w:fldCharType="begin"/>
      </w:r>
      <w:r w:rsidR="00B04888">
        <w:instrText xml:space="preserve"> STYLEREF 1 \s </w:instrText>
      </w:r>
      <w:r w:rsidR="00B04888">
        <w:fldChar w:fldCharType="separate"/>
      </w:r>
      <w:r w:rsidR="002911A7">
        <w:rPr>
          <w:noProof/>
        </w:rPr>
        <w:t>2</w:t>
      </w:r>
      <w:r w:rsidR="00B04888">
        <w:rPr>
          <w:noProof/>
        </w:rPr>
        <w:fldChar w:fldCharType="end"/>
      </w:r>
      <w:r w:rsidR="00B12394">
        <w:t>.</w:t>
      </w:r>
      <w:r w:rsidR="00B04888">
        <w:fldChar w:fldCharType="begin"/>
      </w:r>
      <w:r w:rsidR="00B04888">
        <w:instrText xml:space="preserve"> SEQ B</w:instrText>
      </w:r>
      <w:r w:rsidR="00B04888">
        <w:instrText>ả</w:instrText>
      </w:r>
      <w:r w:rsidR="00B04888">
        <w:instrText xml:space="preserve">ng \* ARABIC \s 1 </w:instrText>
      </w:r>
      <w:r w:rsidR="00B04888">
        <w:fldChar w:fldCharType="separate"/>
      </w:r>
      <w:r w:rsidR="002911A7">
        <w:rPr>
          <w:noProof/>
        </w:rPr>
        <w:t>2</w:t>
      </w:r>
      <w:r w:rsidR="00B04888">
        <w:rPr>
          <w:noProof/>
        </w:rPr>
        <w:fldChar w:fldCharType="end"/>
      </w:r>
      <w:r>
        <w:t>: Các thông số chính của B0505s</w:t>
      </w:r>
      <w:bookmarkEnd w:id="113"/>
      <w:bookmarkEnd w:id="114"/>
      <w:bookmarkEnd w:id="115"/>
      <w:bookmarkEnd w:id="116"/>
      <w:bookmarkEnd w:id="117"/>
      <w:bookmarkEnd w:id="118"/>
      <w:bookmarkEnd w:id="119"/>
      <w:bookmarkEnd w:id="120"/>
      <w:bookmarkEnd w:id="121"/>
      <w:bookmarkEnd w:id="122"/>
      <w:bookmarkEnd w:id="123"/>
      <w:bookmarkEnd w:id="124"/>
    </w:p>
    <w:tbl>
      <w:tblPr>
        <w:tblStyle w:val="TableGrid"/>
        <w:tblW w:w="0" w:type="auto"/>
        <w:jc w:val="center"/>
        <w:tblLook w:val="04A0" w:firstRow="1" w:lastRow="0" w:firstColumn="1" w:lastColumn="0" w:noHBand="0" w:noVBand="1"/>
      </w:tblPr>
      <w:tblGrid>
        <w:gridCol w:w="4389"/>
        <w:gridCol w:w="2269"/>
        <w:gridCol w:w="2119"/>
      </w:tblGrid>
      <w:tr w:rsidR="000A6F0F" w:rsidRPr="00B12394" w14:paraId="10CAF5F3" w14:textId="77777777" w:rsidTr="00BB2622">
        <w:trPr>
          <w:jc w:val="center"/>
        </w:trPr>
        <w:tc>
          <w:tcPr>
            <w:tcW w:w="4389" w:type="dxa"/>
            <w:vAlign w:val="center"/>
          </w:tcPr>
          <w:p w14:paraId="595193BB" w14:textId="77777777" w:rsidR="000A6F0F" w:rsidRPr="00B12394" w:rsidRDefault="000A6F0F" w:rsidP="00BB2622">
            <w:pPr>
              <w:pStyle w:val="Parag"/>
              <w:ind w:firstLine="0"/>
              <w:jc w:val="center"/>
            </w:pPr>
            <w:r w:rsidRPr="00B12394">
              <w:t>Đầu vào</w:t>
            </w:r>
          </w:p>
        </w:tc>
        <w:tc>
          <w:tcPr>
            <w:tcW w:w="4388" w:type="dxa"/>
            <w:gridSpan w:val="2"/>
            <w:vAlign w:val="center"/>
          </w:tcPr>
          <w:p w14:paraId="299D40C8" w14:textId="77777777" w:rsidR="000A6F0F" w:rsidRPr="00B12394" w:rsidRDefault="000A6F0F" w:rsidP="00BB2622">
            <w:pPr>
              <w:pStyle w:val="Parag"/>
              <w:ind w:firstLine="0"/>
              <w:jc w:val="center"/>
            </w:pPr>
            <w:r w:rsidRPr="00B12394">
              <w:t>Đầu ra</w:t>
            </w:r>
          </w:p>
        </w:tc>
      </w:tr>
      <w:tr w:rsidR="000A6F0F" w:rsidRPr="00B12394" w14:paraId="70C80BCC" w14:textId="77777777" w:rsidTr="00565818">
        <w:trPr>
          <w:trHeight w:val="594"/>
          <w:jc w:val="center"/>
        </w:trPr>
        <w:tc>
          <w:tcPr>
            <w:tcW w:w="4389" w:type="dxa"/>
            <w:vMerge w:val="restart"/>
            <w:vAlign w:val="center"/>
          </w:tcPr>
          <w:p w14:paraId="554A3515" w14:textId="77777777" w:rsidR="000A6F0F" w:rsidRPr="00B12394" w:rsidRDefault="000A6F0F" w:rsidP="00D30294">
            <w:pPr>
              <w:pStyle w:val="Parag"/>
              <w:spacing w:before="120"/>
              <w:ind w:firstLine="0"/>
              <w:jc w:val="center"/>
              <w:rPr>
                <w:szCs w:val="28"/>
              </w:rPr>
            </w:pPr>
            <w:r w:rsidRPr="00B12394">
              <w:rPr>
                <w:szCs w:val="28"/>
              </w:rPr>
              <w:t>Điện áp đầu vào</w:t>
            </w:r>
          </w:p>
          <w:p w14:paraId="1AE33D40" w14:textId="77777777" w:rsidR="000A6F0F" w:rsidRPr="00B12394" w:rsidRDefault="000A6F0F" w:rsidP="00BB2622">
            <w:pPr>
              <w:jc w:val="center"/>
              <w:rPr>
                <w:rFonts w:ascii="Times New Roman" w:hAnsi="Times New Roman"/>
                <w:sz w:val="28"/>
                <w:szCs w:val="28"/>
              </w:rPr>
            </w:pPr>
            <w:r w:rsidRPr="00B12394">
              <w:rPr>
                <w:rFonts w:ascii="Times New Roman" w:hAnsi="Times New Roman"/>
                <w:sz w:val="28"/>
                <w:szCs w:val="28"/>
              </w:rPr>
              <w:t>4.5V – 5V</w:t>
            </w:r>
          </w:p>
          <w:p w14:paraId="1AB172D4" w14:textId="77777777" w:rsidR="000A6F0F" w:rsidRPr="00B12394" w:rsidRDefault="000A6F0F" w:rsidP="00BB2622">
            <w:pPr>
              <w:pStyle w:val="Parag"/>
              <w:jc w:val="center"/>
              <w:rPr>
                <w:szCs w:val="28"/>
              </w:rPr>
            </w:pPr>
          </w:p>
        </w:tc>
        <w:tc>
          <w:tcPr>
            <w:tcW w:w="2269" w:type="dxa"/>
            <w:vAlign w:val="center"/>
          </w:tcPr>
          <w:p w14:paraId="248EF9CC" w14:textId="77777777" w:rsidR="000A6F0F" w:rsidRPr="00B12394" w:rsidRDefault="000A6F0F" w:rsidP="00BB2622">
            <w:pPr>
              <w:pStyle w:val="Parag"/>
              <w:ind w:firstLine="0"/>
              <w:jc w:val="center"/>
              <w:rPr>
                <w:szCs w:val="28"/>
              </w:rPr>
            </w:pPr>
            <w:r w:rsidRPr="00B12394">
              <w:rPr>
                <w:szCs w:val="28"/>
              </w:rPr>
              <w:t>Điện áp đầu ra</w:t>
            </w:r>
          </w:p>
        </w:tc>
        <w:tc>
          <w:tcPr>
            <w:tcW w:w="2119" w:type="dxa"/>
            <w:vAlign w:val="center"/>
          </w:tcPr>
          <w:p w14:paraId="1C11C53A" w14:textId="42ACACFA" w:rsidR="000A6F0F" w:rsidRPr="00B12394" w:rsidRDefault="000A6F0F" w:rsidP="00BB2622">
            <w:pPr>
              <w:pStyle w:val="Parag"/>
              <w:ind w:firstLine="0"/>
              <w:jc w:val="center"/>
              <w:rPr>
                <w:szCs w:val="28"/>
              </w:rPr>
            </w:pPr>
            <w:r w:rsidRPr="00B12394">
              <w:rPr>
                <w:szCs w:val="28"/>
              </w:rPr>
              <w:t xml:space="preserve">5.0 </w:t>
            </w:r>
            <w:r w:rsidRPr="00B12394">
              <w:rPr>
                <w:rFonts w:cs="Times New Roman"/>
                <w:szCs w:val="28"/>
              </w:rPr>
              <w:t>±</w:t>
            </w:r>
            <w:r w:rsidR="00565818">
              <w:rPr>
                <w:rFonts w:cs="Times New Roman"/>
                <w:szCs w:val="28"/>
                <w:lang w:val="vi-VN"/>
              </w:rPr>
              <w:t xml:space="preserve"> </w:t>
            </w:r>
            <w:r w:rsidRPr="00B12394">
              <w:rPr>
                <w:szCs w:val="28"/>
              </w:rPr>
              <w:t>0.2V</w:t>
            </w:r>
          </w:p>
        </w:tc>
      </w:tr>
      <w:tr w:rsidR="000A6F0F" w:rsidRPr="00B12394" w14:paraId="5DBF607A" w14:textId="77777777" w:rsidTr="00565818">
        <w:trPr>
          <w:trHeight w:val="655"/>
          <w:jc w:val="center"/>
        </w:trPr>
        <w:tc>
          <w:tcPr>
            <w:tcW w:w="4389" w:type="dxa"/>
            <w:vMerge/>
            <w:vAlign w:val="center"/>
          </w:tcPr>
          <w:p w14:paraId="4579871F" w14:textId="77777777" w:rsidR="000A6F0F" w:rsidRPr="00B12394" w:rsidRDefault="000A6F0F" w:rsidP="00BB2622">
            <w:pPr>
              <w:pStyle w:val="Parag"/>
              <w:ind w:firstLine="0"/>
              <w:jc w:val="center"/>
              <w:rPr>
                <w:szCs w:val="28"/>
              </w:rPr>
            </w:pPr>
          </w:p>
        </w:tc>
        <w:tc>
          <w:tcPr>
            <w:tcW w:w="2269" w:type="dxa"/>
            <w:vAlign w:val="center"/>
          </w:tcPr>
          <w:p w14:paraId="62418D65" w14:textId="77777777" w:rsidR="000A6F0F" w:rsidRPr="00B12394" w:rsidRDefault="000A6F0F" w:rsidP="00BB2622">
            <w:pPr>
              <w:pStyle w:val="Parag"/>
              <w:ind w:firstLine="0"/>
              <w:jc w:val="center"/>
              <w:rPr>
                <w:szCs w:val="28"/>
              </w:rPr>
            </w:pPr>
            <w:r w:rsidRPr="00B12394">
              <w:rPr>
                <w:szCs w:val="28"/>
              </w:rPr>
              <w:t>Dòng điện</w:t>
            </w:r>
          </w:p>
        </w:tc>
        <w:tc>
          <w:tcPr>
            <w:tcW w:w="2119" w:type="dxa"/>
            <w:vAlign w:val="center"/>
          </w:tcPr>
          <w:p w14:paraId="07DA536E" w14:textId="5607D568" w:rsidR="000A6F0F" w:rsidRPr="00B12394" w:rsidRDefault="000A6F0F" w:rsidP="00BB2622">
            <w:pPr>
              <w:pStyle w:val="Parag"/>
              <w:ind w:firstLine="0"/>
              <w:jc w:val="center"/>
              <w:rPr>
                <w:szCs w:val="28"/>
              </w:rPr>
            </w:pPr>
            <w:r w:rsidRPr="00B12394">
              <w:rPr>
                <w:szCs w:val="28"/>
              </w:rPr>
              <w:t>20mV –</w:t>
            </w:r>
            <w:r w:rsidR="00565818">
              <w:rPr>
                <w:szCs w:val="28"/>
                <w:lang w:val="vi-VN"/>
              </w:rPr>
              <w:t xml:space="preserve"> </w:t>
            </w:r>
            <w:r w:rsidRPr="00B12394">
              <w:rPr>
                <w:szCs w:val="28"/>
              </w:rPr>
              <w:t>200mV</w:t>
            </w:r>
          </w:p>
        </w:tc>
      </w:tr>
    </w:tbl>
    <w:p w14:paraId="4526DB83" w14:textId="1A4BA079" w:rsidR="006B35A3" w:rsidRDefault="006B35A3" w:rsidP="002E46D7">
      <w:pPr>
        <w:pStyle w:val="level2"/>
      </w:pPr>
      <w:bookmarkStart w:id="125" w:name="_Toc104674858"/>
      <w:r>
        <w:lastRenderedPageBreak/>
        <w:t>Mạch Buck LM2596</w:t>
      </w:r>
      <w:bookmarkEnd w:id="125"/>
    </w:p>
    <w:p w14:paraId="6258082A" w14:textId="4EB83AB3" w:rsidR="000A6F0F" w:rsidRDefault="000A6F0F" w:rsidP="000A6F0F">
      <w:pPr>
        <w:pStyle w:val="content"/>
      </w:pPr>
      <w:r w:rsidRPr="000A6F0F">
        <w:t>Mạch giảm áp DC</w:t>
      </w:r>
      <w:r w:rsidR="00D30294">
        <w:rPr>
          <w:lang w:val="vi-VN"/>
        </w:rPr>
        <w:t xml:space="preserve"> </w:t>
      </w:r>
      <w:r w:rsidRPr="000A6F0F">
        <w:t>-</w:t>
      </w:r>
      <w:r w:rsidR="00D30294">
        <w:rPr>
          <w:lang w:val="vi-VN"/>
        </w:rPr>
        <w:t xml:space="preserve"> </w:t>
      </w:r>
      <w:r w:rsidRPr="000A6F0F">
        <w:t xml:space="preserve">DC Buck LM2596 3A có kích thước nhỏ gọn có khả năng giảm áp từ 30VDC xuống 1.5VDC mà vẫn đạt hiệu suất cao (92%), thích hợp cho các ứng dụng chia nguồn, hạ áp, cấp cho các thiết bị </w:t>
      </w:r>
      <w:r w:rsidR="00D30294">
        <w:rPr>
          <w:lang w:val="vi-VN"/>
        </w:rPr>
        <w:t xml:space="preserve">cần thiết </w:t>
      </w:r>
      <w:r w:rsidRPr="000A6F0F">
        <w:t xml:space="preserve">như camera, </w:t>
      </w:r>
      <w:r w:rsidR="00D30294">
        <w:t>robot,</w:t>
      </w:r>
      <w:r w:rsidR="00D30294">
        <w:rPr>
          <w:lang w:val="vi-VN"/>
        </w:rPr>
        <w:t xml:space="preserve"> </w:t>
      </w:r>
      <w:r w:rsidR="00B12394" w:rsidRPr="000A6F0F">
        <w:t>...</w:t>
      </w:r>
    </w:p>
    <w:p w14:paraId="378EBAB4" w14:textId="2AA5ED58" w:rsidR="000A6F0F" w:rsidRPr="00AC073D" w:rsidRDefault="000A6F0F" w:rsidP="00781CEC">
      <w:pPr>
        <w:pStyle w:val="content"/>
        <w:numPr>
          <w:ilvl w:val="0"/>
          <w:numId w:val="36"/>
        </w:numPr>
        <w:rPr>
          <w:b/>
        </w:rPr>
      </w:pPr>
      <w:r w:rsidRPr="00AC073D">
        <w:rPr>
          <w:b/>
        </w:rPr>
        <w:t>Thông số kỹ thuật:</w:t>
      </w:r>
    </w:p>
    <w:p w14:paraId="799D4B00" w14:textId="77777777" w:rsidR="000A6F0F" w:rsidRDefault="000A6F0F" w:rsidP="00C162BE">
      <w:pPr>
        <w:pStyle w:val="content"/>
        <w:numPr>
          <w:ilvl w:val="0"/>
          <w:numId w:val="11"/>
        </w:numPr>
      </w:pPr>
      <w:r>
        <w:t>Điện áp đầu vào: Từ 3V đến 30V.</w:t>
      </w:r>
    </w:p>
    <w:p w14:paraId="2253475F" w14:textId="77777777" w:rsidR="000A6F0F" w:rsidRDefault="000A6F0F" w:rsidP="00C162BE">
      <w:pPr>
        <w:pStyle w:val="content"/>
        <w:numPr>
          <w:ilvl w:val="0"/>
          <w:numId w:val="11"/>
        </w:numPr>
      </w:pPr>
      <w:r>
        <w:t>Điện áp đầu ra: Điều chỉnh được trong khoảng 1.5V đến 30V.</w:t>
      </w:r>
    </w:p>
    <w:p w14:paraId="6FE5D177" w14:textId="77777777" w:rsidR="000A6F0F" w:rsidRDefault="000A6F0F" w:rsidP="00C162BE">
      <w:pPr>
        <w:pStyle w:val="content"/>
        <w:numPr>
          <w:ilvl w:val="0"/>
          <w:numId w:val="11"/>
        </w:numPr>
      </w:pPr>
      <w:r>
        <w:t>Dòng đáp ứng tối đa là 3A.</w:t>
      </w:r>
    </w:p>
    <w:p w14:paraId="5EA1A6C8" w14:textId="5E554A36" w:rsidR="000A6F0F" w:rsidRDefault="000A6F0F" w:rsidP="00C162BE">
      <w:pPr>
        <w:pStyle w:val="content"/>
        <w:numPr>
          <w:ilvl w:val="0"/>
          <w:numId w:val="11"/>
        </w:numPr>
      </w:pPr>
      <w:r>
        <w:t>Hiệu suấ</w:t>
      </w:r>
      <w:r w:rsidR="00B471BB">
        <w:t>t</w:t>
      </w:r>
      <w:r>
        <w:t>: 92%</w:t>
      </w:r>
      <w:r w:rsidR="00D30294">
        <w:rPr>
          <w:lang w:val="vi-VN"/>
        </w:rPr>
        <w:t>.</w:t>
      </w:r>
    </w:p>
    <w:p w14:paraId="7A883DDD" w14:textId="239DEC7E" w:rsidR="000A6F0F" w:rsidRDefault="000A6F0F" w:rsidP="00C162BE">
      <w:pPr>
        <w:pStyle w:val="content"/>
        <w:numPr>
          <w:ilvl w:val="0"/>
          <w:numId w:val="11"/>
        </w:numPr>
      </w:pPr>
      <w:r>
        <w:t>Công suấ</w:t>
      </w:r>
      <w:r w:rsidR="00B471BB">
        <w:t>t</w:t>
      </w:r>
      <w:r>
        <w:t xml:space="preserve">: </w:t>
      </w:r>
      <w:r w:rsidR="00D30294">
        <w:rPr>
          <w:lang w:val="vi-VN"/>
        </w:rPr>
        <w:t>15W.</w:t>
      </w:r>
    </w:p>
    <w:p w14:paraId="2FE3422E" w14:textId="01665104" w:rsidR="000A6F0F" w:rsidRDefault="000A6F0F" w:rsidP="00C162BE">
      <w:pPr>
        <w:pStyle w:val="content"/>
        <w:numPr>
          <w:ilvl w:val="0"/>
          <w:numId w:val="11"/>
        </w:numPr>
      </w:pPr>
      <w:r>
        <w:t xml:space="preserve">Kích thước: 45 (dài) * 20 (rộng) * 14 (cao) </w:t>
      </w:r>
      <w:r w:rsidR="00D30294">
        <w:rPr>
          <w:lang w:val="vi-VN"/>
        </w:rPr>
        <w:t>mm.</w:t>
      </w:r>
    </w:p>
    <w:p w14:paraId="07156B0D" w14:textId="6A762C76" w:rsidR="000A6F0F" w:rsidRDefault="006B35A3" w:rsidP="000A6F0F">
      <w:pPr>
        <w:pStyle w:val="level2"/>
      </w:pPr>
      <w:bookmarkStart w:id="126" w:name="_Toc104674859"/>
      <w:r>
        <w:t>Opto quang PC817</w:t>
      </w:r>
      <w:bookmarkEnd w:id="126"/>
    </w:p>
    <w:p w14:paraId="5DB01414" w14:textId="3700F3ED" w:rsidR="008178CE" w:rsidRDefault="008178CE" w:rsidP="00B12394">
      <w:pPr>
        <w:pStyle w:val="Caption"/>
        <w:keepNext/>
      </w:pPr>
      <w:bookmarkStart w:id="127" w:name="_Toc103628929"/>
      <w:bookmarkStart w:id="128" w:name="_Toc104154163"/>
      <w:bookmarkStart w:id="129" w:name="_Toc104154468"/>
      <w:bookmarkStart w:id="130" w:name="_Toc104495501"/>
      <w:bookmarkStart w:id="131" w:name="_Toc104497607"/>
      <w:bookmarkStart w:id="132" w:name="_Toc104497982"/>
      <w:bookmarkStart w:id="133" w:name="_Toc104533715"/>
      <w:bookmarkStart w:id="134" w:name="_Toc104586125"/>
      <w:bookmarkStart w:id="135" w:name="_Toc104586601"/>
      <w:bookmarkStart w:id="136" w:name="_Toc104586680"/>
      <w:bookmarkStart w:id="137" w:name="_Toc104674916"/>
      <w:r>
        <w:t xml:space="preserve">Bảng </w:t>
      </w:r>
      <w:r w:rsidR="00B04888">
        <w:fldChar w:fldCharType="begin"/>
      </w:r>
      <w:r w:rsidR="00B04888">
        <w:instrText xml:space="preserve"> STYLEREF 1 \s </w:instrText>
      </w:r>
      <w:r w:rsidR="00B04888">
        <w:fldChar w:fldCharType="separate"/>
      </w:r>
      <w:r w:rsidR="002911A7">
        <w:rPr>
          <w:noProof/>
        </w:rPr>
        <w:t>2</w:t>
      </w:r>
      <w:r w:rsidR="00B04888">
        <w:rPr>
          <w:noProof/>
        </w:rPr>
        <w:fldChar w:fldCharType="end"/>
      </w:r>
      <w:r w:rsidR="00B12394">
        <w:t>.</w:t>
      </w:r>
      <w:r w:rsidR="002A27F4">
        <w:rPr>
          <w:lang w:val="vi-VN"/>
        </w:rPr>
        <w:t>3</w:t>
      </w:r>
      <w:r>
        <w:t>: Các thông số của Opto quang</w:t>
      </w:r>
      <w:bookmarkEnd w:id="127"/>
      <w:bookmarkEnd w:id="128"/>
      <w:bookmarkEnd w:id="129"/>
      <w:bookmarkEnd w:id="130"/>
      <w:bookmarkEnd w:id="131"/>
      <w:bookmarkEnd w:id="132"/>
      <w:bookmarkEnd w:id="133"/>
      <w:bookmarkEnd w:id="134"/>
      <w:bookmarkEnd w:id="135"/>
      <w:bookmarkEnd w:id="136"/>
      <w:bookmarkEnd w:id="137"/>
    </w:p>
    <w:tbl>
      <w:tblPr>
        <w:tblW w:w="8648" w:type="dxa"/>
        <w:jc w:val="center"/>
        <w:tblCellMar>
          <w:left w:w="0" w:type="dxa"/>
          <w:right w:w="0" w:type="dxa"/>
        </w:tblCellMar>
        <w:tblLook w:val="0600" w:firstRow="0" w:lastRow="0" w:firstColumn="0" w:lastColumn="0" w:noHBand="1" w:noVBand="1"/>
      </w:tblPr>
      <w:tblGrid>
        <w:gridCol w:w="4610"/>
        <w:gridCol w:w="1587"/>
        <w:gridCol w:w="2451"/>
      </w:tblGrid>
      <w:tr w:rsidR="000A6F0F" w:rsidRPr="006310B7" w14:paraId="1158099A" w14:textId="77777777" w:rsidTr="00A47490">
        <w:trPr>
          <w:trHeight w:val="146"/>
          <w:jc w:val="center"/>
        </w:trPr>
        <w:tc>
          <w:tcPr>
            <w:tcW w:w="4610"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0655841" w14:textId="77777777" w:rsidR="000A6F0F" w:rsidRPr="006310B7" w:rsidRDefault="000A6F0F" w:rsidP="00B471BB">
            <w:pPr>
              <w:pStyle w:val="paranofl"/>
              <w:jc w:val="center"/>
            </w:pPr>
            <w:r w:rsidRPr="006310B7">
              <w:t>Thông số</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AF79CB7" w14:textId="77777777" w:rsidR="000A6F0F" w:rsidRPr="006310B7" w:rsidRDefault="000A6F0F" w:rsidP="00B471BB">
            <w:pPr>
              <w:pStyle w:val="paranofl"/>
              <w:jc w:val="center"/>
            </w:pPr>
            <w:r w:rsidRPr="006310B7">
              <w:t>Ký hiệu</w:t>
            </w:r>
          </w:p>
        </w:tc>
        <w:tc>
          <w:tcPr>
            <w:tcW w:w="2451"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843EFEB" w14:textId="77777777" w:rsidR="000A6F0F" w:rsidRPr="006310B7" w:rsidRDefault="000A6F0F" w:rsidP="00B471BB">
            <w:pPr>
              <w:pStyle w:val="paranofl"/>
              <w:jc w:val="center"/>
            </w:pPr>
            <w:r w:rsidRPr="006310B7">
              <w:t>Giá trị</w:t>
            </w:r>
          </w:p>
        </w:tc>
      </w:tr>
      <w:tr w:rsidR="000A6F0F" w:rsidRPr="006310B7" w14:paraId="432B25EA" w14:textId="77777777" w:rsidTr="00A47490">
        <w:trPr>
          <w:trHeight w:val="251"/>
          <w:jc w:val="center"/>
        </w:trPr>
        <w:tc>
          <w:tcPr>
            <w:tcW w:w="4610"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9751CC1" w14:textId="77777777" w:rsidR="000A6F0F" w:rsidRPr="006310B7" w:rsidRDefault="000A6F0F" w:rsidP="00B471BB">
            <w:pPr>
              <w:pStyle w:val="paranofl"/>
              <w:jc w:val="center"/>
            </w:pPr>
            <w:r w:rsidRPr="006310B7">
              <w:t>Điện áp ngược đầu vào lớn nhất</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CDD00B7" w14:textId="77777777" w:rsidR="000A6F0F" w:rsidRPr="006310B7" w:rsidRDefault="000A6F0F" w:rsidP="00B471BB">
            <w:pPr>
              <w:pStyle w:val="paranofl"/>
              <w:jc w:val="center"/>
            </w:pPr>
            <w:r w:rsidRPr="006310B7">
              <w:t>V</w:t>
            </w:r>
            <w:r w:rsidRPr="006310B7">
              <w:rPr>
                <w:vertAlign w:val="subscript"/>
              </w:rPr>
              <w:t>R</w:t>
            </w:r>
          </w:p>
        </w:tc>
        <w:tc>
          <w:tcPr>
            <w:tcW w:w="2451"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57135D5" w14:textId="77777777" w:rsidR="000A6F0F" w:rsidRPr="006310B7" w:rsidRDefault="000A6F0F" w:rsidP="00B471BB">
            <w:pPr>
              <w:pStyle w:val="paranofl"/>
              <w:jc w:val="center"/>
            </w:pPr>
            <w:r w:rsidRPr="006310B7">
              <w:t>6V</w:t>
            </w:r>
          </w:p>
        </w:tc>
      </w:tr>
      <w:tr w:rsidR="000A6F0F" w:rsidRPr="006310B7" w14:paraId="5CB8C780" w14:textId="77777777" w:rsidTr="00A47490">
        <w:trPr>
          <w:trHeight w:val="251"/>
          <w:jc w:val="center"/>
        </w:trPr>
        <w:tc>
          <w:tcPr>
            <w:tcW w:w="4610"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95A4D4F" w14:textId="77777777" w:rsidR="000A6F0F" w:rsidRPr="00DD5D85" w:rsidRDefault="000A6F0F" w:rsidP="00B471BB">
            <w:pPr>
              <w:pStyle w:val="paranofl"/>
              <w:jc w:val="center"/>
              <w:rPr>
                <w:lang w:val="pt-BR"/>
              </w:rPr>
            </w:pPr>
            <w:r w:rsidRPr="00DD5D85">
              <w:rPr>
                <w:lang w:val="pt-BR"/>
              </w:rPr>
              <w:t>Điện áp đầu ra C - E lớn nhất</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854BE98" w14:textId="77777777" w:rsidR="000A6F0F" w:rsidRPr="006310B7" w:rsidRDefault="000A6F0F" w:rsidP="00B471BB">
            <w:pPr>
              <w:pStyle w:val="paranofl"/>
              <w:jc w:val="center"/>
            </w:pPr>
            <w:r w:rsidRPr="006310B7">
              <w:t>V</w:t>
            </w:r>
            <w:r w:rsidRPr="006310B7">
              <w:rPr>
                <w:vertAlign w:val="subscript"/>
              </w:rPr>
              <w:t>CEO</w:t>
            </w:r>
          </w:p>
        </w:tc>
        <w:tc>
          <w:tcPr>
            <w:tcW w:w="2451"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620A076" w14:textId="77777777" w:rsidR="000A6F0F" w:rsidRPr="006310B7" w:rsidRDefault="000A6F0F" w:rsidP="00B471BB">
            <w:pPr>
              <w:pStyle w:val="paranofl"/>
              <w:jc w:val="center"/>
            </w:pPr>
            <w:r w:rsidRPr="006310B7">
              <w:t>35V</w:t>
            </w:r>
          </w:p>
        </w:tc>
      </w:tr>
      <w:tr w:rsidR="000A6F0F" w:rsidRPr="006310B7" w14:paraId="32E94288" w14:textId="77777777" w:rsidTr="00A47490">
        <w:trPr>
          <w:trHeight w:val="146"/>
          <w:jc w:val="center"/>
        </w:trPr>
        <w:tc>
          <w:tcPr>
            <w:tcW w:w="4610"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7CA646C" w14:textId="77777777" w:rsidR="000A6F0F" w:rsidRPr="006310B7" w:rsidRDefault="000A6F0F" w:rsidP="00B471BB">
            <w:pPr>
              <w:pStyle w:val="paranofl"/>
              <w:jc w:val="center"/>
            </w:pPr>
            <w:r w:rsidRPr="006310B7">
              <w:t>Dòng thuận lớn nhất</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A7B64CA" w14:textId="77777777" w:rsidR="000A6F0F" w:rsidRPr="006310B7" w:rsidRDefault="000A6F0F" w:rsidP="00B471BB">
            <w:pPr>
              <w:pStyle w:val="paranofl"/>
              <w:jc w:val="center"/>
            </w:pPr>
            <w:r w:rsidRPr="006310B7">
              <w:t>I</w:t>
            </w:r>
            <w:r w:rsidRPr="006310B7">
              <w:rPr>
                <w:vertAlign w:val="subscript"/>
              </w:rPr>
              <w:t>F</w:t>
            </w:r>
          </w:p>
        </w:tc>
        <w:tc>
          <w:tcPr>
            <w:tcW w:w="2451"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AD68642" w14:textId="77777777" w:rsidR="000A6F0F" w:rsidRPr="006310B7" w:rsidRDefault="000A6F0F" w:rsidP="00B471BB">
            <w:pPr>
              <w:pStyle w:val="paranofl"/>
              <w:jc w:val="center"/>
            </w:pPr>
            <w:r w:rsidRPr="006310B7">
              <w:t>50</w:t>
            </w:r>
          </w:p>
        </w:tc>
      </w:tr>
      <w:tr w:rsidR="000A6F0F" w:rsidRPr="006310B7" w14:paraId="51B6DF02" w14:textId="77777777" w:rsidTr="00A47490">
        <w:trPr>
          <w:trHeight w:val="196"/>
          <w:jc w:val="center"/>
        </w:trPr>
        <w:tc>
          <w:tcPr>
            <w:tcW w:w="4610"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9AA29DB" w14:textId="77777777" w:rsidR="000A6F0F" w:rsidRPr="006310B7" w:rsidRDefault="000A6F0F" w:rsidP="00B471BB">
            <w:pPr>
              <w:pStyle w:val="paranofl"/>
              <w:jc w:val="center"/>
            </w:pPr>
            <w:r w:rsidRPr="006310B7">
              <w:t>Dòng điện Collector lớn nhất</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0149737" w14:textId="77777777" w:rsidR="000A6F0F" w:rsidRPr="006310B7" w:rsidRDefault="000A6F0F" w:rsidP="00B471BB">
            <w:pPr>
              <w:pStyle w:val="paranofl"/>
              <w:jc w:val="center"/>
            </w:pPr>
            <w:r w:rsidRPr="006310B7">
              <w:t>I</w:t>
            </w:r>
            <w:r w:rsidRPr="006310B7">
              <w:rPr>
                <w:vertAlign w:val="subscript"/>
              </w:rPr>
              <w:t>C</w:t>
            </w:r>
          </w:p>
        </w:tc>
        <w:tc>
          <w:tcPr>
            <w:tcW w:w="2451"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F9FEF5" w14:textId="77777777" w:rsidR="000A6F0F" w:rsidRPr="006310B7" w:rsidRDefault="000A6F0F" w:rsidP="00B471BB">
            <w:pPr>
              <w:pStyle w:val="paranofl"/>
              <w:jc w:val="center"/>
            </w:pPr>
            <w:r w:rsidRPr="006310B7">
              <w:t>50</w:t>
            </w:r>
          </w:p>
        </w:tc>
      </w:tr>
    </w:tbl>
    <w:p w14:paraId="044CD806" w14:textId="4BF55724" w:rsidR="00CC36AA" w:rsidRDefault="00CC36AA" w:rsidP="00CC36AA">
      <w:pPr>
        <w:pStyle w:val="level2"/>
      </w:pPr>
      <w:bookmarkStart w:id="138" w:name="_Toc104674860"/>
      <w:r>
        <w:rPr>
          <w:lang w:val="vi-VN"/>
        </w:rPr>
        <w:lastRenderedPageBreak/>
        <w:t>Rơ l</w:t>
      </w:r>
      <w:r w:rsidRPr="00E62EEE">
        <w:t>e</w:t>
      </w:r>
      <w:r w:rsidR="006B35A3">
        <w:t xml:space="preserve"> 5v</w:t>
      </w:r>
      <w:bookmarkEnd w:id="138"/>
    </w:p>
    <w:p w14:paraId="1E1CD26D" w14:textId="1E4C4B31" w:rsidR="00CC36AA" w:rsidRDefault="00CC36AA" w:rsidP="00CC36AA">
      <w:pPr>
        <w:pStyle w:val="content"/>
      </w:pPr>
      <w:r>
        <w:rPr>
          <w:noProof/>
        </w:rPr>
        <w:drawing>
          <wp:inline distT="0" distB="0" distL="0" distR="0" wp14:anchorId="02CFB683" wp14:editId="5803F99B">
            <wp:extent cx="4171950" cy="4181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1950" cy="4181475"/>
                    </a:xfrm>
                    <a:prstGeom prst="rect">
                      <a:avLst/>
                    </a:prstGeom>
                  </pic:spPr>
                </pic:pic>
              </a:graphicData>
            </a:graphic>
          </wp:inline>
        </w:drawing>
      </w:r>
    </w:p>
    <w:p w14:paraId="6FED62C7" w14:textId="03DBEB1F" w:rsidR="00CC36AA" w:rsidRDefault="00CC36AA" w:rsidP="00D55AE9">
      <w:pPr>
        <w:pStyle w:val="Caption"/>
      </w:pPr>
      <w:bookmarkStart w:id="139" w:name="_Toc104586681"/>
      <w:bookmarkStart w:id="140" w:name="_Toc104674917"/>
      <w:r w:rsidRPr="00D55AE9">
        <w:t xml:space="preserve">Hình </w:t>
      </w:r>
      <w:r w:rsidR="00D55AE9">
        <w:rPr>
          <w:lang w:val="vi-VN"/>
        </w:rPr>
        <w:t>2</w:t>
      </w:r>
      <w:r w:rsidRPr="00D55AE9">
        <w:t>.</w:t>
      </w:r>
      <w:r w:rsidR="00D55AE9">
        <w:rPr>
          <w:lang w:val="vi-VN"/>
        </w:rPr>
        <w:t>7:</w:t>
      </w:r>
      <w:r w:rsidR="00D55AE9" w:rsidRPr="00D55AE9">
        <w:t xml:space="preserve"> </w:t>
      </w:r>
      <w:r w:rsidR="00D55AE9">
        <w:rPr>
          <w:lang w:val="vi-VN"/>
        </w:rPr>
        <w:t>Rơ le</w:t>
      </w:r>
      <w:r w:rsidR="00D55AE9" w:rsidRPr="00D55AE9">
        <w:t xml:space="preserve"> 5v</w:t>
      </w:r>
      <w:bookmarkEnd w:id="139"/>
      <w:bookmarkEnd w:id="140"/>
    </w:p>
    <w:p w14:paraId="108239DE" w14:textId="12DB3E93" w:rsidR="008178CE" w:rsidRDefault="008178CE" w:rsidP="00D55AE9">
      <w:pPr>
        <w:pStyle w:val="Caption"/>
      </w:pPr>
      <w:bookmarkStart w:id="141" w:name="_Toc103628931"/>
      <w:bookmarkStart w:id="142" w:name="_Toc104154165"/>
      <w:bookmarkStart w:id="143" w:name="_Toc104154470"/>
      <w:bookmarkStart w:id="144" w:name="_Toc104495503"/>
      <w:bookmarkStart w:id="145" w:name="_Toc104497609"/>
      <w:bookmarkStart w:id="146" w:name="_Toc104533717"/>
      <w:bookmarkStart w:id="147" w:name="_Toc104586127"/>
      <w:bookmarkStart w:id="148" w:name="_Toc104586603"/>
      <w:bookmarkStart w:id="149" w:name="_Toc104586682"/>
      <w:bookmarkStart w:id="150" w:name="_Toc104674918"/>
      <w:r>
        <w:t xml:space="preserve">Bảng </w:t>
      </w:r>
      <w:r w:rsidR="00B04888">
        <w:fldChar w:fldCharType="begin"/>
      </w:r>
      <w:r w:rsidR="00B04888">
        <w:instrText xml:space="preserve"> STYLEREF 1 \s </w:instrText>
      </w:r>
      <w:r w:rsidR="00B04888">
        <w:fldChar w:fldCharType="separate"/>
      </w:r>
      <w:r w:rsidR="002911A7">
        <w:rPr>
          <w:noProof/>
        </w:rPr>
        <w:t>2</w:t>
      </w:r>
      <w:r w:rsidR="00B04888">
        <w:rPr>
          <w:noProof/>
        </w:rPr>
        <w:fldChar w:fldCharType="end"/>
      </w:r>
      <w:r w:rsidR="00B12394">
        <w:t>.</w:t>
      </w:r>
      <w:r w:rsidR="002A27F4">
        <w:rPr>
          <w:lang w:val="vi-VN"/>
        </w:rPr>
        <w:t>4</w:t>
      </w:r>
      <w:r>
        <w:t xml:space="preserve">: Các thông số của </w:t>
      </w:r>
      <w:bookmarkEnd w:id="141"/>
      <w:bookmarkEnd w:id="142"/>
      <w:bookmarkEnd w:id="143"/>
      <w:bookmarkEnd w:id="144"/>
      <w:bookmarkEnd w:id="145"/>
      <w:bookmarkEnd w:id="146"/>
      <w:r w:rsidR="00D55AE9">
        <w:rPr>
          <w:lang w:val="vi-VN"/>
        </w:rPr>
        <w:t>Rơ le</w:t>
      </w:r>
      <w:r w:rsidR="00D55AE9" w:rsidRPr="00D55AE9">
        <w:t xml:space="preserve"> 5v</w:t>
      </w:r>
      <w:bookmarkEnd w:id="147"/>
      <w:bookmarkEnd w:id="148"/>
      <w:bookmarkEnd w:id="149"/>
      <w:bookmarkEnd w:id="150"/>
    </w:p>
    <w:tbl>
      <w:tblPr>
        <w:tblStyle w:val="TableGrid"/>
        <w:tblW w:w="0" w:type="auto"/>
        <w:tblLook w:val="04A0" w:firstRow="1" w:lastRow="0" w:firstColumn="1" w:lastColumn="0" w:noHBand="0" w:noVBand="1"/>
      </w:tblPr>
      <w:tblGrid>
        <w:gridCol w:w="2851"/>
        <w:gridCol w:w="3074"/>
        <w:gridCol w:w="2852"/>
      </w:tblGrid>
      <w:tr w:rsidR="00FC7D2E" w:rsidRPr="00B12394" w14:paraId="27BD3CF7" w14:textId="77777777" w:rsidTr="008178CE">
        <w:trPr>
          <w:trHeight w:val="563"/>
        </w:trPr>
        <w:tc>
          <w:tcPr>
            <w:tcW w:w="2851" w:type="dxa"/>
            <w:vMerge w:val="restart"/>
            <w:vAlign w:val="center"/>
          </w:tcPr>
          <w:p w14:paraId="56A15DCF" w14:textId="77777777" w:rsidR="00FC7D2E" w:rsidRPr="00B12394" w:rsidRDefault="00FC7D2E" w:rsidP="00B471BB">
            <w:pPr>
              <w:pStyle w:val="Parag"/>
              <w:ind w:firstLine="0"/>
              <w:jc w:val="center"/>
            </w:pPr>
            <w:r w:rsidRPr="00B12394">
              <w:t>Cuộn hút</w:t>
            </w:r>
          </w:p>
        </w:tc>
        <w:tc>
          <w:tcPr>
            <w:tcW w:w="3074" w:type="dxa"/>
            <w:vAlign w:val="center"/>
          </w:tcPr>
          <w:p w14:paraId="0798AD5D" w14:textId="77777777" w:rsidR="00FC7D2E" w:rsidRPr="00B12394" w:rsidRDefault="00FC7D2E" w:rsidP="00B471BB">
            <w:pPr>
              <w:pStyle w:val="Parag"/>
              <w:ind w:firstLine="0"/>
              <w:jc w:val="center"/>
            </w:pPr>
            <w:r w:rsidRPr="00B12394">
              <w:t>Điện áp cuộn hút</w:t>
            </w:r>
          </w:p>
        </w:tc>
        <w:tc>
          <w:tcPr>
            <w:tcW w:w="2852" w:type="dxa"/>
            <w:vAlign w:val="center"/>
          </w:tcPr>
          <w:p w14:paraId="073F7020" w14:textId="77777777" w:rsidR="00FC7D2E" w:rsidRPr="00B12394" w:rsidRDefault="00FC7D2E" w:rsidP="00B471BB">
            <w:pPr>
              <w:pStyle w:val="Parag"/>
              <w:ind w:firstLine="0"/>
              <w:jc w:val="center"/>
            </w:pPr>
            <w:r w:rsidRPr="00B12394">
              <w:t>5V</w:t>
            </w:r>
          </w:p>
        </w:tc>
      </w:tr>
      <w:tr w:rsidR="00FC7D2E" w:rsidRPr="00B12394" w14:paraId="5A36DC30" w14:textId="77777777" w:rsidTr="008178CE">
        <w:trPr>
          <w:trHeight w:val="273"/>
        </w:trPr>
        <w:tc>
          <w:tcPr>
            <w:tcW w:w="2851" w:type="dxa"/>
            <w:vMerge/>
            <w:vAlign w:val="center"/>
          </w:tcPr>
          <w:p w14:paraId="21D89232" w14:textId="77777777" w:rsidR="00FC7D2E" w:rsidRPr="00B12394" w:rsidRDefault="00FC7D2E" w:rsidP="00B471BB">
            <w:pPr>
              <w:pStyle w:val="Parag"/>
              <w:ind w:firstLine="0"/>
              <w:jc w:val="center"/>
            </w:pPr>
          </w:p>
        </w:tc>
        <w:tc>
          <w:tcPr>
            <w:tcW w:w="3074" w:type="dxa"/>
            <w:vAlign w:val="center"/>
          </w:tcPr>
          <w:p w14:paraId="0C6D4010" w14:textId="77777777" w:rsidR="00FC7D2E" w:rsidRPr="00B12394" w:rsidRDefault="00FC7D2E" w:rsidP="00B471BB">
            <w:pPr>
              <w:pStyle w:val="Parag"/>
              <w:ind w:firstLine="0"/>
              <w:jc w:val="center"/>
            </w:pPr>
            <w:r w:rsidRPr="00B12394">
              <w:t>Dòng điện qua cuộn hút</w:t>
            </w:r>
          </w:p>
        </w:tc>
        <w:tc>
          <w:tcPr>
            <w:tcW w:w="2852" w:type="dxa"/>
            <w:vAlign w:val="center"/>
          </w:tcPr>
          <w:p w14:paraId="563F6C9E" w14:textId="77777777" w:rsidR="00FC7D2E" w:rsidRPr="00B12394" w:rsidRDefault="00FC7D2E" w:rsidP="00B471BB">
            <w:pPr>
              <w:pStyle w:val="Parag"/>
              <w:ind w:firstLine="0"/>
              <w:jc w:val="center"/>
            </w:pPr>
            <w:r w:rsidRPr="00B12394">
              <w:t>89.3 mA</w:t>
            </w:r>
          </w:p>
        </w:tc>
      </w:tr>
      <w:tr w:rsidR="00FC7D2E" w:rsidRPr="00B12394" w14:paraId="2CEF6460" w14:textId="77777777" w:rsidTr="008178CE">
        <w:trPr>
          <w:trHeight w:val="273"/>
        </w:trPr>
        <w:tc>
          <w:tcPr>
            <w:tcW w:w="2851" w:type="dxa"/>
            <w:vMerge/>
            <w:vAlign w:val="center"/>
          </w:tcPr>
          <w:p w14:paraId="05AA01C5" w14:textId="77777777" w:rsidR="00FC7D2E" w:rsidRPr="00B12394" w:rsidRDefault="00FC7D2E" w:rsidP="00B471BB">
            <w:pPr>
              <w:pStyle w:val="Parag"/>
              <w:ind w:firstLine="0"/>
              <w:jc w:val="center"/>
            </w:pPr>
          </w:p>
        </w:tc>
        <w:tc>
          <w:tcPr>
            <w:tcW w:w="3074" w:type="dxa"/>
            <w:vAlign w:val="center"/>
          </w:tcPr>
          <w:p w14:paraId="66129E5B" w14:textId="77777777" w:rsidR="00FC7D2E" w:rsidRPr="00B12394" w:rsidRDefault="00FC7D2E" w:rsidP="00B471BB">
            <w:pPr>
              <w:pStyle w:val="Parag"/>
              <w:ind w:firstLine="0"/>
              <w:jc w:val="center"/>
            </w:pPr>
            <w:r w:rsidRPr="00B12394">
              <w:t>Điện áp Pull-In</w:t>
            </w:r>
          </w:p>
        </w:tc>
        <w:tc>
          <w:tcPr>
            <w:tcW w:w="2852" w:type="dxa"/>
            <w:vAlign w:val="center"/>
          </w:tcPr>
          <w:p w14:paraId="7352074F" w14:textId="77777777" w:rsidR="00FC7D2E" w:rsidRPr="00B12394" w:rsidRDefault="00FC7D2E" w:rsidP="00B471BB">
            <w:pPr>
              <w:pStyle w:val="Parag"/>
              <w:ind w:firstLine="0"/>
              <w:jc w:val="center"/>
            </w:pPr>
            <w:r w:rsidRPr="00B12394">
              <w:t>75% Max.</w:t>
            </w:r>
          </w:p>
        </w:tc>
      </w:tr>
      <w:tr w:rsidR="00FC7D2E" w:rsidRPr="00B12394" w14:paraId="5348B034" w14:textId="77777777" w:rsidTr="008178CE">
        <w:trPr>
          <w:trHeight w:val="273"/>
        </w:trPr>
        <w:tc>
          <w:tcPr>
            <w:tcW w:w="2851" w:type="dxa"/>
            <w:vMerge/>
            <w:vAlign w:val="center"/>
          </w:tcPr>
          <w:p w14:paraId="76EA8852" w14:textId="77777777" w:rsidR="00FC7D2E" w:rsidRPr="00B12394" w:rsidRDefault="00FC7D2E" w:rsidP="00B471BB">
            <w:pPr>
              <w:pStyle w:val="Parag"/>
              <w:ind w:firstLine="0"/>
              <w:jc w:val="center"/>
            </w:pPr>
          </w:p>
        </w:tc>
        <w:tc>
          <w:tcPr>
            <w:tcW w:w="3074" w:type="dxa"/>
            <w:vAlign w:val="center"/>
          </w:tcPr>
          <w:p w14:paraId="1E7C9CA4" w14:textId="77777777" w:rsidR="00FC7D2E" w:rsidRPr="00B12394" w:rsidRDefault="00FC7D2E" w:rsidP="00B471BB">
            <w:pPr>
              <w:pStyle w:val="Parag"/>
              <w:ind w:firstLine="0"/>
              <w:jc w:val="center"/>
            </w:pPr>
            <w:r w:rsidRPr="00B12394">
              <w:t>Điện áp Drop - Out</w:t>
            </w:r>
          </w:p>
        </w:tc>
        <w:tc>
          <w:tcPr>
            <w:tcW w:w="2852" w:type="dxa"/>
            <w:vAlign w:val="center"/>
          </w:tcPr>
          <w:p w14:paraId="2D91F3F4" w14:textId="77777777" w:rsidR="00FC7D2E" w:rsidRPr="00B12394" w:rsidRDefault="00FC7D2E" w:rsidP="00B471BB">
            <w:pPr>
              <w:pStyle w:val="Parag"/>
              <w:ind w:firstLine="0"/>
              <w:jc w:val="center"/>
            </w:pPr>
            <w:r w:rsidRPr="00B12394">
              <w:t>10% Min.</w:t>
            </w:r>
          </w:p>
        </w:tc>
      </w:tr>
      <w:tr w:rsidR="00FC7D2E" w:rsidRPr="00B12394" w14:paraId="624763D7" w14:textId="77777777" w:rsidTr="008178CE">
        <w:tc>
          <w:tcPr>
            <w:tcW w:w="2851" w:type="dxa"/>
            <w:vMerge w:val="restart"/>
            <w:vAlign w:val="center"/>
          </w:tcPr>
          <w:p w14:paraId="269CAF8E" w14:textId="77777777" w:rsidR="00FC7D2E" w:rsidRPr="00B12394" w:rsidRDefault="00FC7D2E" w:rsidP="00B471BB">
            <w:pPr>
              <w:pStyle w:val="Parag"/>
              <w:ind w:firstLine="0"/>
              <w:jc w:val="center"/>
            </w:pPr>
            <w:r w:rsidRPr="00B12394">
              <w:t>Tiếp điểm</w:t>
            </w:r>
          </w:p>
        </w:tc>
        <w:tc>
          <w:tcPr>
            <w:tcW w:w="3074" w:type="dxa"/>
            <w:vAlign w:val="center"/>
          </w:tcPr>
          <w:p w14:paraId="6407AD4E" w14:textId="77777777" w:rsidR="00FC7D2E" w:rsidRPr="00B12394" w:rsidRDefault="00FC7D2E" w:rsidP="00B471BB">
            <w:pPr>
              <w:pStyle w:val="Parag"/>
              <w:ind w:firstLine="0"/>
              <w:jc w:val="center"/>
            </w:pPr>
            <w:r w:rsidRPr="00B12394">
              <w:t>Dòng điện định mức</w:t>
            </w:r>
          </w:p>
        </w:tc>
        <w:tc>
          <w:tcPr>
            <w:tcW w:w="2852" w:type="dxa"/>
            <w:vAlign w:val="center"/>
          </w:tcPr>
          <w:p w14:paraId="1590778F" w14:textId="77777777" w:rsidR="00FC7D2E" w:rsidRPr="00B12394" w:rsidRDefault="00FC7D2E" w:rsidP="00B471BB">
            <w:pPr>
              <w:pStyle w:val="Parag"/>
              <w:ind w:firstLine="0"/>
              <w:jc w:val="center"/>
            </w:pPr>
            <w:r w:rsidRPr="00B12394">
              <w:t>10A</w:t>
            </w:r>
          </w:p>
        </w:tc>
      </w:tr>
      <w:tr w:rsidR="00FC7D2E" w:rsidRPr="00C26837" w14:paraId="1F19E838" w14:textId="77777777" w:rsidTr="008178CE">
        <w:tc>
          <w:tcPr>
            <w:tcW w:w="2851" w:type="dxa"/>
            <w:vMerge/>
            <w:vAlign w:val="center"/>
          </w:tcPr>
          <w:p w14:paraId="67CE2677" w14:textId="77777777" w:rsidR="00FC7D2E" w:rsidRPr="00B12394" w:rsidRDefault="00FC7D2E" w:rsidP="00B471BB">
            <w:pPr>
              <w:pStyle w:val="Parag"/>
              <w:ind w:firstLine="0"/>
              <w:jc w:val="center"/>
            </w:pPr>
          </w:p>
        </w:tc>
        <w:tc>
          <w:tcPr>
            <w:tcW w:w="3074" w:type="dxa"/>
            <w:vAlign w:val="center"/>
          </w:tcPr>
          <w:p w14:paraId="6AA68AA1" w14:textId="77777777" w:rsidR="00FC7D2E" w:rsidRPr="00B12394" w:rsidRDefault="00FC7D2E" w:rsidP="00B471BB">
            <w:pPr>
              <w:pStyle w:val="Parag"/>
              <w:ind w:firstLine="0"/>
              <w:jc w:val="center"/>
            </w:pPr>
            <w:r w:rsidRPr="00B12394">
              <w:t>Điện áp định mức</w:t>
            </w:r>
          </w:p>
        </w:tc>
        <w:tc>
          <w:tcPr>
            <w:tcW w:w="2852" w:type="dxa"/>
            <w:vAlign w:val="center"/>
          </w:tcPr>
          <w:p w14:paraId="122135CE" w14:textId="77777777" w:rsidR="00FC7D2E" w:rsidRPr="00B12394" w:rsidRDefault="00FC7D2E" w:rsidP="00B471BB">
            <w:pPr>
              <w:pStyle w:val="Parag"/>
              <w:ind w:firstLine="0"/>
              <w:jc w:val="center"/>
            </w:pPr>
            <w:r w:rsidRPr="00B12394">
              <w:t>250V</w:t>
            </w:r>
          </w:p>
        </w:tc>
      </w:tr>
    </w:tbl>
    <w:p w14:paraId="5984CC60" w14:textId="77777777" w:rsidR="00FC7D2E" w:rsidRDefault="00FC7D2E" w:rsidP="00D94090">
      <w:pPr>
        <w:pStyle w:val="content"/>
      </w:pPr>
    </w:p>
    <w:p w14:paraId="477A8B64" w14:textId="085C6D70" w:rsidR="00010D3A" w:rsidRDefault="00010D3A" w:rsidP="00B579AC">
      <w:pPr>
        <w:pStyle w:val="level1"/>
      </w:pPr>
      <w:bookmarkStart w:id="151" w:name="_Toc104674861"/>
      <w:r>
        <w:t xml:space="preserve">Phần mềm thiết kế </w:t>
      </w:r>
      <w:r w:rsidR="002500AE">
        <w:t>A</w:t>
      </w:r>
      <w:r>
        <w:t xml:space="preserve">ltium </w:t>
      </w:r>
      <w:r w:rsidR="002500AE">
        <w:t>D</w:t>
      </w:r>
      <w:r>
        <w:t>esigner</w:t>
      </w:r>
      <w:bookmarkEnd w:id="151"/>
    </w:p>
    <w:p w14:paraId="25128BB6" w14:textId="613CBAFF" w:rsidR="00E7147E" w:rsidRDefault="00E62EEE" w:rsidP="00E7147E">
      <w:pPr>
        <w:pStyle w:val="content"/>
        <w:rPr>
          <w:lang w:val="vi-VN"/>
        </w:rPr>
      </w:pPr>
      <w:r w:rsidRPr="00E62EEE">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w:t>
      </w:r>
      <w:r w:rsidRPr="00E62EEE">
        <w:lastRenderedPageBreak/>
        <w:t xml:space="preserve">sử dụng trong thiết kế mạch điện tử. Nó là một phần mềm mạnh với nhiều tính năng thú vị, tuy nhiên phần mềm này còn được ít người biết đến so với các phần mềm thiết kế mạch khác như </w:t>
      </w:r>
      <w:r>
        <w:t>O</w:t>
      </w:r>
      <w:r w:rsidRPr="00E62EEE">
        <w:t xml:space="preserve">rcad hay </w:t>
      </w:r>
      <w:r w:rsidR="00484054">
        <w:rPr>
          <w:lang w:val="vi-VN"/>
        </w:rPr>
        <w:t>Proteus.</w:t>
      </w:r>
    </w:p>
    <w:p w14:paraId="42BF79A9" w14:textId="71DEBC53" w:rsidR="00E7147E" w:rsidRPr="00484054" w:rsidRDefault="00551C37" w:rsidP="00E7147E">
      <w:pPr>
        <w:pStyle w:val="content"/>
        <w:ind w:firstLine="0"/>
        <w:rPr>
          <w:lang w:val="vi-VN"/>
        </w:rPr>
      </w:pPr>
      <w:r>
        <w:rPr>
          <w:noProof/>
        </w:rPr>
        <mc:AlternateContent>
          <mc:Choice Requires="wps">
            <w:drawing>
              <wp:anchor distT="0" distB="0" distL="114300" distR="114300" simplePos="0" relativeHeight="251782144" behindDoc="0" locked="0" layoutInCell="1" allowOverlap="1" wp14:anchorId="7B0B2D8F" wp14:editId="2B8B81F5">
                <wp:simplePos x="0" y="0"/>
                <wp:positionH relativeFrom="margin">
                  <wp:posOffset>1033568</wp:posOffset>
                </wp:positionH>
                <wp:positionV relativeFrom="paragraph">
                  <wp:posOffset>1963843</wp:posOffset>
                </wp:positionV>
                <wp:extent cx="3064510" cy="262255"/>
                <wp:effectExtent l="0" t="0" r="2540" b="4445"/>
                <wp:wrapTopAndBottom/>
                <wp:docPr id="2065" name="Text Box 2065"/>
                <wp:cNvGraphicFramePr/>
                <a:graphic xmlns:a="http://schemas.openxmlformats.org/drawingml/2006/main">
                  <a:graphicData uri="http://schemas.microsoft.com/office/word/2010/wordprocessingShape">
                    <wps:wsp>
                      <wps:cNvSpPr txBox="1"/>
                      <wps:spPr>
                        <a:xfrm>
                          <a:off x="0" y="0"/>
                          <a:ext cx="3064510" cy="262255"/>
                        </a:xfrm>
                        <a:prstGeom prst="rect">
                          <a:avLst/>
                        </a:prstGeom>
                        <a:solidFill>
                          <a:prstClr val="white"/>
                        </a:solidFill>
                        <a:ln>
                          <a:noFill/>
                        </a:ln>
                      </wps:spPr>
                      <wps:txbx>
                        <w:txbxContent>
                          <w:p w14:paraId="19A63822" w14:textId="59E308EE" w:rsidR="00ED6A7D" w:rsidRPr="006E3C14" w:rsidRDefault="00ED6A7D" w:rsidP="00E7147E">
                            <w:pPr>
                              <w:pStyle w:val="Caption"/>
                              <w:rPr>
                                <w:noProof/>
                              </w:rPr>
                            </w:pPr>
                            <w:bookmarkStart w:id="152" w:name="_Toc103628783"/>
                            <w:bookmarkStart w:id="153" w:name="_Toc104154471"/>
                            <w:bookmarkStart w:id="154" w:name="_Toc104586683"/>
                            <w:bookmarkStart w:id="155" w:name="_Toc104674919"/>
                            <w:r>
                              <w:t xml:space="preserve">Hình </w:t>
                            </w:r>
                            <w:r w:rsidR="00B04888">
                              <w:fldChar w:fldCharType="begin"/>
                            </w:r>
                            <w:r w:rsidR="00B04888">
                              <w:instrText xml:space="preserve"> STYLEREF 1 \s </w:instrText>
                            </w:r>
                            <w:r w:rsidR="00B04888">
                              <w:fldChar w:fldCharType="separate"/>
                            </w:r>
                            <w:r>
                              <w:rPr>
                                <w:noProof/>
                              </w:rPr>
                              <w:t>2</w:t>
                            </w:r>
                            <w:r w:rsidR="00B04888">
                              <w:rPr>
                                <w:noProof/>
                              </w:rPr>
                              <w:fldChar w:fldCharType="end"/>
                            </w:r>
                            <w:r>
                              <w:t>.8: Altium Designer 2022</w:t>
                            </w:r>
                            <w:bookmarkEnd w:id="152"/>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B2D8F" id="Text Box 2065" o:spid="_x0000_s1047" type="#_x0000_t202" style="position:absolute;left:0;text-align:left;margin-left:81.4pt;margin-top:154.65pt;width:241.3pt;height:20.65pt;z-index:251782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" stroked="f">
                <v:textbox inset="0,0,0,0">
                  <w:txbxContent>
                    <w:p w14:paraId="19A63822" w14:textId="59E308EE" w:rsidR="00ED6A7D" w:rsidRPr="006E3C14" w:rsidRDefault="00ED6A7D" w:rsidP="00E7147E">
                      <w:pPr>
                        <w:pStyle w:val="Caption"/>
                        <w:rPr>
                          <w:noProof/>
                        </w:rPr>
                      </w:pPr>
                      <w:bookmarkStart w:id="156" w:name="_Toc103628783"/>
                      <w:bookmarkStart w:id="157" w:name="_Toc104154471"/>
                      <w:bookmarkStart w:id="158" w:name="_Toc104586683"/>
                      <w:bookmarkStart w:id="159" w:name="_Toc104674919"/>
                      <w:r>
                        <w:t xml:space="preserve">Hình </w:t>
                      </w:r>
                      <w:r w:rsidR="00B04888">
                        <w:fldChar w:fldCharType="begin"/>
                      </w:r>
                      <w:r w:rsidR="00B04888">
                        <w:instrText xml:space="preserve"> STYLEREF 1 \s </w:instrText>
                      </w:r>
                      <w:r w:rsidR="00B04888">
                        <w:fldChar w:fldCharType="separate"/>
                      </w:r>
                      <w:r>
                        <w:rPr>
                          <w:noProof/>
                        </w:rPr>
                        <w:t>2</w:t>
                      </w:r>
                      <w:r w:rsidR="00B04888">
                        <w:rPr>
                          <w:noProof/>
                        </w:rPr>
                        <w:fldChar w:fldCharType="end"/>
                      </w:r>
                      <w:r>
                        <w:t>.8: Altium Designer 2022</w:t>
                      </w:r>
                      <w:bookmarkEnd w:id="156"/>
                      <w:bookmarkEnd w:id="157"/>
                      <w:bookmarkEnd w:id="158"/>
                      <w:bookmarkEnd w:id="159"/>
                    </w:p>
                  </w:txbxContent>
                </v:textbox>
                <w10:wrap type="topAndBottom" anchorx="margin"/>
              </v:shape>
            </w:pict>
          </mc:Fallback>
        </mc:AlternateContent>
      </w:r>
      <w:r w:rsidR="00E7147E" w:rsidRPr="00A8033E">
        <w:rPr>
          <w:noProof/>
        </w:rPr>
        <w:drawing>
          <wp:anchor distT="0" distB="0" distL="114300" distR="114300" simplePos="0" relativeHeight="251781120" behindDoc="0" locked="0" layoutInCell="1" allowOverlap="1" wp14:anchorId="39543A08" wp14:editId="220554E5">
            <wp:simplePos x="0" y="0"/>
            <wp:positionH relativeFrom="page">
              <wp:align>center</wp:align>
            </wp:positionH>
            <wp:positionV relativeFrom="paragraph">
              <wp:posOffset>0</wp:posOffset>
            </wp:positionV>
            <wp:extent cx="3064510" cy="1590675"/>
            <wp:effectExtent l="0" t="0" r="2540" b="9525"/>
            <wp:wrapTopAndBottom/>
            <wp:docPr id="1026" name="Picture 2" descr="Altium Designer Price India | Best PCB Design Tool">
              <a:extLst xmlns:a="http://schemas.openxmlformats.org/drawingml/2006/main">
                <a:ext uri="{FF2B5EF4-FFF2-40B4-BE49-F238E27FC236}">
                  <a16:creationId xmlns:a16="http://schemas.microsoft.com/office/drawing/2014/main" id="{EB1F053E-375E-4358-ADAF-66EE7F0B1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ltium Designer Price India | Best PCB Design Tool">
                      <a:extLst>
                        <a:ext uri="{FF2B5EF4-FFF2-40B4-BE49-F238E27FC236}">
                          <a16:creationId xmlns:a16="http://schemas.microsoft.com/office/drawing/2014/main" id="{EB1F053E-375E-4358-ADAF-66EE7F0B17D5}"/>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64510" cy="1590675"/>
                    </a:xfrm>
                    <a:prstGeom prst="rect">
                      <a:avLst/>
                    </a:prstGeom>
                    <a:noFill/>
                  </pic:spPr>
                </pic:pic>
              </a:graphicData>
            </a:graphic>
            <wp14:sizeRelH relativeFrom="margin">
              <wp14:pctWidth>0</wp14:pctWidth>
            </wp14:sizeRelH>
            <wp14:sizeRelV relativeFrom="margin">
              <wp14:pctHeight>0</wp14:pctHeight>
            </wp14:sizeRelV>
          </wp:anchor>
        </w:drawing>
      </w:r>
    </w:p>
    <w:p w14:paraId="33193756" w14:textId="1D42D034" w:rsidR="00E62EEE" w:rsidRPr="00AC073D" w:rsidRDefault="00E62EEE" w:rsidP="00781CEC">
      <w:pPr>
        <w:pStyle w:val="content"/>
        <w:numPr>
          <w:ilvl w:val="0"/>
          <w:numId w:val="37"/>
        </w:numPr>
        <w:rPr>
          <w:b/>
        </w:rPr>
      </w:pPr>
      <w:r w:rsidRPr="00AC073D">
        <w:rPr>
          <w:b/>
        </w:rPr>
        <w:t>Altium Designer có một số đặc trưng sau:</w:t>
      </w:r>
    </w:p>
    <w:p w14:paraId="0746F8B0" w14:textId="1E2F9C5F" w:rsidR="00E62EEE" w:rsidRDefault="00E62EEE" w:rsidP="00781CEC">
      <w:pPr>
        <w:pStyle w:val="content"/>
        <w:numPr>
          <w:ilvl w:val="0"/>
          <w:numId w:val="12"/>
        </w:numPr>
      </w:pPr>
      <w:r>
        <w:t>Giao diện thiết kế, quản lý và chỉnh sửa thân thiện, dễ dàng biên dịch, quản lý file, quản lý phiên bản cho các tài liệu thiết kế.</w:t>
      </w:r>
    </w:p>
    <w:p w14:paraId="6B07FB1F" w14:textId="3F00056C" w:rsidR="00E62EEE" w:rsidRDefault="00E62EEE" w:rsidP="00781CEC">
      <w:pPr>
        <w:pStyle w:val="content"/>
        <w:numPr>
          <w:ilvl w:val="0"/>
          <w:numId w:val="12"/>
        </w:numPr>
      </w:pPr>
      <w: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2C39D4C4" w14:textId="5AB3CE59" w:rsidR="00E62EEE" w:rsidRDefault="00E62EEE" w:rsidP="00781CEC">
      <w:pPr>
        <w:pStyle w:val="content"/>
        <w:numPr>
          <w:ilvl w:val="0"/>
          <w:numId w:val="12"/>
        </w:numPr>
      </w:pPr>
      <w:r>
        <w:t>Mở, xem và in các file thiết kế mạch dễ dàng với đầy đủ các thông tin linh kiện, netlist, dữ liệu bản vẽ, kích thước, số lượng…</w:t>
      </w:r>
    </w:p>
    <w:p w14:paraId="51FDC0BD" w14:textId="7EDCD8F2" w:rsidR="00E62EEE" w:rsidRDefault="00E62EEE" w:rsidP="00781CEC">
      <w:pPr>
        <w:pStyle w:val="content"/>
        <w:numPr>
          <w:ilvl w:val="0"/>
          <w:numId w:val="12"/>
        </w:numPr>
      </w:pPr>
      <w:r>
        <w:t>Hệ thống các thư viện linh kiện phong phú, chi tiết và hoàn chỉnh bao gồm tất cả các linh kiện nhúng, số, tương tự…</w:t>
      </w:r>
    </w:p>
    <w:p w14:paraId="10365288" w14:textId="797BBE83" w:rsidR="00E62EEE" w:rsidRDefault="00E62EEE" w:rsidP="00781CEC">
      <w:pPr>
        <w:pStyle w:val="content"/>
        <w:numPr>
          <w:ilvl w:val="0"/>
          <w:numId w:val="12"/>
        </w:numPr>
      </w:pPr>
      <w:r>
        <w:t>Đặt và sửa đối tượng trên các lớp cơ khí, định nghĩa các luật thiết kế, tùy chỉnh các lớp mạch in, chuyển từ schematic sang PCB, đặt vị trí linh kiện trên PCB.</w:t>
      </w:r>
    </w:p>
    <w:p w14:paraId="64A5BB64" w14:textId="544AE357" w:rsidR="00E62EEE" w:rsidRDefault="00E62EEE" w:rsidP="00781CEC">
      <w:pPr>
        <w:pStyle w:val="content"/>
        <w:numPr>
          <w:ilvl w:val="0"/>
          <w:numId w:val="12"/>
        </w:numPr>
      </w:pPr>
      <w:r>
        <w:t>Mô phỏng mạch PCB 3D, đem lại hình ảnh mạch điện trung thực trong không gian 3 chiều, hỗ trợ MCAD</w:t>
      </w:r>
      <w:r w:rsidR="005512E0">
        <w:rPr>
          <w:lang w:val="vi-VN"/>
        </w:rPr>
        <w:t xml:space="preserve"> </w:t>
      </w:r>
      <w:r>
        <w:t>-</w:t>
      </w:r>
      <w:r w:rsidR="005512E0">
        <w:rPr>
          <w:lang w:val="vi-VN"/>
        </w:rPr>
        <w:t xml:space="preserve"> </w:t>
      </w:r>
      <w:r>
        <w:t>ECAD, liên kết trực tiếp với mô hình STEP, kiểm tra khoảng cách cách điện, cấu hình cho cả 2D và 3D</w:t>
      </w:r>
    </w:p>
    <w:p w14:paraId="3DAAD27B" w14:textId="2D1CA870" w:rsidR="00E62EEE" w:rsidRDefault="00E62EEE" w:rsidP="00781CEC">
      <w:pPr>
        <w:pStyle w:val="content"/>
        <w:numPr>
          <w:ilvl w:val="0"/>
          <w:numId w:val="12"/>
        </w:numPr>
      </w:pPr>
      <w:r>
        <w:lastRenderedPageBreak/>
        <w:t>Hỗ trợ thiết kế PCB sang FPGA và ngược lại.</w:t>
      </w:r>
    </w:p>
    <w:p w14:paraId="4714A27F" w14:textId="0EB8EFA8" w:rsidR="00E62EEE" w:rsidRDefault="00E62EEE" w:rsidP="00E62EEE">
      <w:pPr>
        <w:pStyle w:val="content"/>
      </w:pPr>
      <w:r>
        <w:t>Từ đó, chúng ta thấy Altium Designer có nhiều điểm mạnh so với các phần mề</w:t>
      </w:r>
      <w:r w:rsidR="00B471BB">
        <w:t>m</w:t>
      </w:r>
      <w:r>
        <w:t xml:space="preserve"> khác như đặt luật thiết kế, quản lý đề tài mô phỏng dễ dàng, giao diện thân thiện,</w:t>
      </w:r>
      <w:r w:rsidR="00B471BB">
        <w:rPr>
          <w:lang w:val="vi-VN"/>
        </w:rPr>
        <w:t xml:space="preserve"> </w:t>
      </w:r>
      <w:r>
        <w:t>…</w:t>
      </w:r>
    </w:p>
    <w:p w14:paraId="18120AE2" w14:textId="77777777" w:rsidR="008E643D" w:rsidRDefault="00B553C8" w:rsidP="008E643D">
      <w:pPr>
        <w:pStyle w:val="content"/>
        <w:keepNext/>
        <w:ind w:firstLine="0"/>
        <w:jc w:val="center"/>
      </w:pPr>
      <w:r>
        <w:rPr>
          <w:noProof/>
        </w:rPr>
        <w:drawing>
          <wp:inline distT="0" distB="0" distL="0" distR="0" wp14:anchorId="4779CDBC" wp14:editId="3F6A2C65">
            <wp:extent cx="4958715" cy="2331720"/>
            <wp:effectExtent l="0" t="0" r="0" b="0"/>
            <wp:docPr id="64" name="Picture 64" descr="How to Create a PCB Schematic | Altium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reate a PCB Schematic | Altium Design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68646" cy="2336390"/>
                    </a:xfrm>
                    <a:prstGeom prst="rect">
                      <a:avLst/>
                    </a:prstGeom>
                    <a:noFill/>
                    <a:ln>
                      <a:noFill/>
                    </a:ln>
                  </pic:spPr>
                </pic:pic>
              </a:graphicData>
            </a:graphic>
          </wp:inline>
        </w:drawing>
      </w:r>
    </w:p>
    <w:p w14:paraId="5244DC23" w14:textId="7CDDF297" w:rsidR="00A8033E" w:rsidRDefault="008E643D" w:rsidP="00E7147E">
      <w:pPr>
        <w:pStyle w:val="Caption"/>
      </w:pPr>
      <w:bookmarkStart w:id="160" w:name="_Toc103628784"/>
      <w:bookmarkStart w:id="161" w:name="_Toc104154472"/>
      <w:bookmarkStart w:id="162" w:name="_Toc104586684"/>
      <w:bookmarkStart w:id="163" w:name="_Toc104674920"/>
      <w:r>
        <w:t xml:space="preserve">Hình </w:t>
      </w:r>
      <w:r w:rsidR="00B04888">
        <w:fldChar w:fldCharType="begin"/>
      </w:r>
      <w:r w:rsidR="00B04888">
        <w:instrText xml:space="preserve"> STYLEREF 1 \s </w:instrText>
      </w:r>
      <w:r w:rsidR="00B04888">
        <w:fldChar w:fldCharType="separate"/>
      </w:r>
      <w:r w:rsidR="002911A7">
        <w:rPr>
          <w:noProof/>
        </w:rPr>
        <w:t>2</w:t>
      </w:r>
      <w:r w:rsidR="00B04888">
        <w:rPr>
          <w:noProof/>
        </w:rPr>
        <w:fldChar w:fldCharType="end"/>
      </w:r>
      <w:r w:rsidR="00B12394">
        <w:t>.</w:t>
      </w:r>
      <w:r w:rsidR="00E7147E">
        <w:t>9</w:t>
      </w:r>
      <w:r>
        <w:t>: Một cửa sổ của Altium Designer</w:t>
      </w:r>
      <w:bookmarkEnd w:id="160"/>
      <w:bookmarkEnd w:id="161"/>
      <w:bookmarkEnd w:id="162"/>
      <w:bookmarkEnd w:id="163"/>
    </w:p>
    <w:p w14:paraId="4642F07E" w14:textId="090A6AAC" w:rsidR="00E62EEE" w:rsidRDefault="00E62EEE" w:rsidP="00E62EEE">
      <w:pPr>
        <w:pStyle w:val="content"/>
      </w:pPr>
      <w:r>
        <w:t>Việc thiết kế mạch điện tử trên phần mềm altium designer có thể được tóm tắt gồm các bước như sau:</w:t>
      </w:r>
    </w:p>
    <w:p w14:paraId="52006E23" w14:textId="4BB86EAB" w:rsidR="00E62EEE" w:rsidRDefault="00E62EEE" w:rsidP="00781CEC">
      <w:pPr>
        <w:pStyle w:val="content"/>
        <w:numPr>
          <w:ilvl w:val="0"/>
          <w:numId w:val="13"/>
        </w:numPr>
      </w:pPr>
      <w:r>
        <w:t>Đặt ra các yêu cầu bài toán.</w:t>
      </w:r>
    </w:p>
    <w:p w14:paraId="660AACAB" w14:textId="0BB6FF6B" w:rsidR="00E62EEE" w:rsidRDefault="00E62EEE" w:rsidP="00781CEC">
      <w:pPr>
        <w:pStyle w:val="content"/>
        <w:numPr>
          <w:ilvl w:val="0"/>
          <w:numId w:val="13"/>
        </w:numPr>
      </w:pPr>
      <w:r>
        <w:t>Lựa chọn linh kiện.</w:t>
      </w:r>
    </w:p>
    <w:p w14:paraId="428F1654" w14:textId="36D4C3E8" w:rsidR="00E62EEE" w:rsidRDefault="00E62EEE" w:rsidP="00781CEC">
      <w:pPr>
        <w:pStyle w:val="content"/>
        <w:numPr>
          <w:ilvl w:val="0"/>
          <w:numId w:val="13"/>
        </w:numPr>
      </w:pPr>
      <w:r>
        <w:t>Thiết kế mạch nguyên lý.</w:t>
      </w:r>
    </w:p>
    <w:p w14:paraId="0B06F9CB" w14:textId="2ABC1919" w:rsidR="00E62EEE" w:rsidRDefault="00E62EEE" w:rsidP="00781CEC">
      <w:pPr>
        <w:pStyle w:val="content"/>
        <w:numPr>
          <w:ilvl w:val="0"/>
          <w:numId w:val="13"/>
        </w:numPr>
      </w:pPr>
      <w:r>
        <w:t>Lựa chọn các chân linh kiện để chuyển sang mạch in Update mạch nguyên lý sang mạch in.</w:t>
      </w:r>
    </w:p>
    <w:p w14:paraId="752C85F0" w14:textId="26F05970" w:rsidR="00E62EEE" w:rsidRDefault="00E62EEE" w:rsidP="00781CEC">
      <w:pPr>
        <w:pStyle w:val="content"/>
        <w:numPr>
          <w:ilvl w:val="0"/>
          <w:numId w:val="13"/>
        </w:numPr>
      </w:pPr>
      <w:r>
        <w:t>Lựa chọn kích thước mạch in Sắp sếp các vị trí các loại linh kiệ</w:t>
      </w:r>
      <w:r w:rsidR="00B471BB">
        <w:t xml:space="preserve">n </w:t>
      </w:r>
      <w:r>
        <w:t>như điện trở, tụ điện, IC...</w:t>
      </w:r>
    </w:p>
    <w:p w14:paraId="57733025" w14:textId="517A196C" w:rsidR="00E62EEE" w:rsidRDefault="00E62EEE" w:rsidP="00781CEC">
      <w:pPr>
        <w:pStyle w:val="content"/>
        <w:numPr>
          <w:ilvl w:val="0"/>
          <w:numId w:val="13"/>
        </w:numPr>
      </w:pPr>
      <w:r>
        <w:t>Đặt kích thước các loại dây nối.</w:t>
      </w:r>
    </w:p>
    <w:p w14:paraId="2F51A094" w14:textId="08BA6B47" w:rsidR="00E62EEE" w:rsidRDefault="00E62EEE" w:rsidP="00781CEC">
      <w:pPr>
        <w:pStyle w:val="content"/>
        <w:numPr>
          <w:ilvl w:val="0"/>
          <w:numId w:val="13"/>
        </w:numPr>
      </w:pPr>
      <w:r>
        <w:t>Đi dây trên mạch.</w:t>
      </w:r>
    </w:p>
    <w:p w14:paraId="007AFCDF" w14:textId="436C8F41" w:rsidR="001B5A32" w:rsidRPr="00E62EEE" w:rsidRDefault="00E62EEE" w:rsidP="00781CEC">
      <w:pPr>
        <w:pStyle w:val="content"/>
        <w:numPr>
          <w:ilvl w:val="0"/>
          <w:numId w:val="13"/>
        </w:numPr>
      </w:pPr>
      <w:r>
        <w:t>Kiểm tra toàn mạch.</w:t>
      </w:r>
    </w:p>
    <w:p w14:paraId="0BA7F04C" w14:textId="7880E1E5" w:rsidR="00C00F5D" w:rsidRDefault="00010D3A" w:rsidP="00A8033E">
      <w:pPr>
        <w:pStyle w:val="level1"/>
      </w:pPr>
      <w:bookmarkStart w:id="164" w:name="_Toc104674862"/>
      <w:r>
        <w:lastRenderedPageBreak/>
        <w:t>Phần mềm của hệ thống</w:t>
      </w:r>
      <w:bookmarkEnd w:id="164"/>
    </w:p>
    <w:p w14:paraId="199E3376" w14:textId="44DD78EA" w:rsidR="00E11991" w:rsidRDefault="00B471BB" w:rsidP="00E11991">
      <w:pPr>
        <w:pStyle w:val="level2"/>
      </w:pPr>
      <w:bookmarkStart w:id="165" w:name="_Toc104674863"/>
      <w:r>
        <w:t xml:space="preserve">HTML </w:t>
      </w:r>
      <w:r w:rsidR="00E11991">
        <w:t>(</w:t>
      </w:r>
      <w:r w:rsidR="00E11991" w:rsidRPr="00E11991">
        <w:t>HyperText Markup Language</w:t>
      </w:r>
      <w:r w:rsidR="00E11991">
        <w:t>)</w:t>
      </w:r>
      <w:bookmarkEnd w:id="165"/>
    </w:p>
    <w:p w14:paraId="2E359585" w14:textId="69CEDE88" w:rsidR="001B5A32" w:rsidRDefault="001B5A32" w:rsidP="001B5A32">
      <w:pPr>
        <w:pStyle w:val="content"/>
      </w:pPr>
      <w:r>
        <w:t>HTML là viết tắt của cụm từ Hypertext Markup Language (Ngôn ngữ đánh dấu siêu văn bản). HTML được sử dụng để tạo và cấu trúc các thành phần trong trang web hoặc ứng dụng, phân chia các đoạn văn, heading, titles, blockquotes… và HTML không phải là ngôn ngữ lập trình.</w:t>
      </w:r>
    </w:p>
    <w:p w14:paraId="3C59853B" w14:textId="2B3A3D9D" w:rsidR="00C00F5D" w:rsidRPr="00D94090" w:rsidRDefault="001B5A32" w:rsidP="001B5A32">
      <w:pPr>
        <w:pStyle w:val="content"/>
      </w:pPr>
      <w:r>
        <w:t>Một tài liệu HTML được hình thành bởi các phần tử HTML (HTML Elements) được quy định bằng các cặp thẻ (tag và attributes). Các cặp thẻ này được bao bọc bởi một dấu ngoặc ngọn (ví dụ &lt;html&gt;) và thường là sẽ được khai báo thành một cặp, bao gồm thẻ mở và thẻ đóng. Ví dụ, chúng ta có thể tạo một đoạn văn bằng cách đặt văn bản vào trong cặp tag mở và đóng văn bản &lt;p&gt; và &lt;/p</w:t>
      </w:r>
      <w:r w:rsidR="00564405">
        <w:t>&gt;:</w:t>
      </w:r>
    </w:p>
    <w:p w14:paraId="75E2D3EF" w14:textId="0366FFC9" w:rsidR="00E11991" w:rsidRDefault="00E11991" w:rsidP="00E11991">
      <w:pPr>
        <w:pStyle w:val="level2"/>
      </w:pPr>
      <w:bookmarkStart w:id="166" w:name="_Toc104674864"/>
      <w:r>
        <w:t>CSS (</w:t>
      </w:r>
      <w:r w:rsidRPr="00E11991">
        <w:t>Cascading Style Sheets</w:t>
      </w:r>
      <w:r>
        <w:t>)</w:t>
      </w:r>
      <w:bookmarkEnd w:id="166"/>
    </w:p>
    <w:p w14:paraId="6CC29617" w14:textId="1D6FB324" w:rsidR="001B5A32" w:rsidRDefault="001B5A32" w:rsidP="001B5A32">
      <w:pPr>
        <w:pStyle w:val="content"/>
      </w:pPr>
      <w:r>
        <w:t xml:space="preserve">CSS </w:t>
      </w:r>
      <w:r w:rsidR="005512E0">
        <w:rPr>
          <w:lang w:val="vi-VN"/>
        </w:rPr>
        <w:t>(</w:t>
      </w:r>
      <w:r w:rsidR="005512E0">
        <w:t xml:space="preserve">Cascading Style </w:t>
      </w:r>
      <w:r w:rsidR="005512E0">
        <w:rPr>
          <w:lang w:val="vi-VN"/>
        </w:rPr>
        <w:t>Sheets)</w:t>
      </w:r>
      <w:r>
        <w:t xml:space="preserve">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w:t>
      </w:r>
      <w:r w:rsidR="00B471BB">
        <w:rPr>
          <w:lang w:val="vi-VN"/>
        </w:rPr>
        <w:t xml:space="preserve"> </w:t>
      </w:r>
      <w:r>
        <w:t>…thì CSS sẽ giúp chúng ta có thể thêm style vào các phần tử HTML đó như đổi bố cục, màu sắc trang, đổi màu chữ, font chữ, thay đổi cấu trúc…</w:t>
      </w:r>
    </w:p>
    <w:p w14:paraId="580655B3" w14:textId="67646476" w:rsidR="001B5A32" w:rsidRDefault="001B5A32" w:rsidP="001B5A32">
      <w:pPr>
        <w:pStyle w:val="content"/>
      </w:pPr>
      <w:r>
        <w:t>CSS được phát triển bởi W3C (World Wide Web Consortium) vào năm 1996, vì HTML không được thiết kế để gắn tag để giúp định dạng trang web.</w:t>
      </w:r>
    </w:p>
    <w:p w14:paraId="110FFABA" w14:textId="116EEE05" w:rsidR="001B5A32" w:rsidRDefault="001B5A32" w:rsidP="001B5A32">
      <w:pPr>
        <w:pStyle w:val="content"/>
      </w:pPr>
      <w: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16F8395" w14:textId="2D127A2D" w:rsidR="00A8033E" w:rsidRDefault="001B5A32" w:rsidP="001B5A32">
      <w:pPr>
        <w:pStyle w:val="content"/>
      </w:pPr>
      <w:r>
        <w:t>Mối tương quan giữa HTML và CSS rất mật thiết. HTML là ngôn ngữ markup (nền tảng của site) và CSS định hình phong cách (tất cả những gì tạo nên giao diện website), chúng là không thể tách rời.</w:t>
      </w:r>
    </w:p>
    <w:p w14:paraId="50838CBC" w14:textId="67ADDF8D" w:rsidR="00E11991" w:rsidRDefault="00E11991" w:rsidP="00E11991">
      <w:pPr>
        <w:pStyle w:val="level2"/>
      </w:pPr>
      <w:bookmarkStart w:id="167" w:name="_Toc104674865"/>
      <w:r>
        <w:lastRenderedPageBreak/>
        <w:t>JavaScript</w:t>
      </w:r>
      <w:bookmarkEnd w:id="167"/>
    </w:p>
    <w:p w14:paraId="6B0C63F6" w14:textId="395B765A" w:rsidR="001B5A32" w:rsidRDefault="001B5A32" w:rsidP="001B5A32">
      <w:pPr>
        <w:pStyle w:val="content"/>
      </w:pPr>
      <w:r>
        <w:t>JavaScript là ngôn ngữ lập trình phổ biến nhất trên thế giới trong suốt 20 năm qua. Nó cũng là một trong số 3 ngôn ngữ chính của lập trình web:</w:t>
      </w:r>
    </w:p>
    <w:p w14:paraId="5563BA0B" w14:textId="7077476B" w:rsidR="001B5A32" w:rsidRDefault="0021442A" w:rsidP="00781CEC">
      <w:pPr>
        <w:pStyle w:val="content"/>
        <w:numPr>
          <w:ilvl w:val="0"/>
          <w:numId w:val="18"/>
        </w:numPr>
      </w:pPr>
      <w:r>
        <w:t xml:space="preserve">HTML: Giúp </w:t>
      </w:r>
      <w:r w:rsidR="001B5A32">
        <w:t>thêm nội dung cho trang web.</w:t>
      </w:r>
    </w:p>
    <w:p w14:paraId="6DE52491" w14:textId="77777777" w:rsidR="001B5A32" w:rsidRDefault="001B5A32" w:rsidP="00781CEC">
      <w:pPr>
        <w:pStyle w:val="content"/>
        <w:numPr>
          <w:ilvl w:val="0"/>
          <w:numId w:val="18"/>
        </w:numPr>
      </w:pPr>
      <w:r>
        <w:t>CSS: Định dạng thiết kế, bố cục, phong cách, canh lề của trang web.</w:t>
      </w:r>
    </w:p>
    <w:p w14:paraId="0AB8B016" w14:textId="77777777" w:rsidR="001B5A32" w:rsidRDefault="001B5A32" w:rsidP="00781CEC">
      <w:pPr>
        <w:pStyle w:val="content"/>
        <w:numPr>
          <w:ilvl w:val="0"/>
          <w:numId w:val="18"/>
        </w:numPr>
      </w:pPr>
      <w:r>
        <w:t>JavaScript: Cải thiện cách hoạt động của trang web.</w:t>
      </w:r>
    </w:p>
    <w:p w14:paraId="146604BC" w14:textId="6A47F490" w:rsidR="001B5A32" w:rsidRDefault="001B5A32" w:rsidP="001B5A32">
      <w:pPr>
        <w:pStyle w:val="content"/>
      </w:pPr>
      <w:r>
        <w:t>JavaScript có thể học nhanh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14:paraId="731EC353" w14:textId="008D540A" w:rsidR="002500AE" w:rsidRDefault="002500AE" w:rsidP="002500AE">
      <w:pPr>
        <w:pStyle w:val="level2"/>
      </w:pPr>
      <w:bookmarkStart w:id="168" w:name="_Toc104674866"/>
      <w:r>
        <w:t>Phần mềm Visual Studio code</w:t>
      </w:r>
      <w:bookmarkEnd w:id="168"/>
    </w:p>
    <w:p w14:paraId="48DDA533" w14:textId="027732E0" w:rsidR="00A8033E" w:rsidRDefault="009C3FDA" w:rsidP="00352A75">
      <w:pPr>
        <w:pStyle w:val="content"/>
      </w:pPr>
      <w:bookmarkStart w:id="169" w:name="_Hlk103237812"/>
      <w:r>
        <w:rPr>
          <w:noProof/>
        </w:rPr>
        <w:drawing>
          <wp:anchor distT="0" distB="0" distL="114300" distR="114300" simplePos="0" relativeHeight="251668480" behindDoc="0" locked="0" layoutInCell="1" allowOverlap="1" wp14:anchorId="1AD50FF7" wp14:editId="0D6405FA">
            <wp:simplePos x="0" y="0"/>
            <wp:positionH relativeFrom="margin">
              <wp:posOffset>1216025</wp:posOffset>
            </wp:positionH>
            <wp:positionV relativeFrom="paragraph">
              <wp:posOffset>840740</wp:posOffset>
            </wp:positionV>
            <wp:extent cx="3235325" cy="2278380"/>
            <wp:effectExtent l="0" t="0" r="3175" b="7620"/>
            <wp:wrapTopAndBottom/>
            <wp:docPr id="19" name="Picture 19" descr="Visual Studio Code là gì? Lợi thế từ việc sử dụng Visual Studio Code - Blog  | Got I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là gì? Lợi thế từ việc sử dụng Visual Studio Code - Blog  | Got It AI"/>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5325" cy="2278380"/>
                    </a:xfrm>
                    <a:prstGeom prst="rect">
                      <a:avLst/>
                    </a:prstGeom>
                    <a:noFill/>
                    <a:ln>
                      <a:noFill/>
                    </a:ln>
                  </pic:spPr>
                </pic:pic>
              </a:graphicData>
            </a:graphic>
            <wp14:sizeRelV relativeFrom="margin">
              <wp14:pctHeight>0</wp14:pctHeight>
            </wp14:sizeRelV>
          </wp:anchor>
        </w:drawing>
      </w:r>
      <w:r w:rsidR="00352A75" w:rsidRPr="00352A75">
        <w:t>Là một trình biên tập lập trình code miễn phí dành cho Windows, Linux và macOS, Visual Studio Code được phát triển bởi Microsoft. Nó được xem là một sự kết hợp hoàn hảo giữa IDE và Code Editor.</w:t>
      </w:r>
    </w:p>
    <w:p w14:paraId="0642790C" w14:textId="31E769E8" w:rsidR="00D20165" w:rsidRDefault="009C3FDA" w:rsidP="00D20165">
      <w:pPr>
        <w:pStyle w:val="content"/>
      </w:pPr>
      <w:r>
        <w:rPr>
          <w:noProof/>
        </w:rPr>
        <mc:AlternateContent>
          <mc:Choice Requires="wps">
            <w:drawing>
              <wp:anchor distT="0" distB="0" distL="114300" distR="114300" simplePos="0" relativeHeight="251718656" behindDoc="0" locked="0" layoutInCell="1" allowOverlap="1" wp14:anchorId="5C909176" wp14:editId="3532BE32">
                <wp:simplePos x="0" y="0"/>
                <wp:positionH relativeFrom="column">
                  <wp:posOffset>1320800</wp:posOffset>
                </wp:positionH>
                <wp:positionV relativeFrom="paragraph">
                  <wp:posOffset>2172970</wp:posOffset>
                </wp:positionV>
                <wp:extent cx="3235325" cy="635"/>
                <wp:effectExtent l="0" t="0" r="3175" b="4445"/>
                <wp:wrapTopAndBottom/>
                <wp:docPr id="2066" name="Text Box 2066"/>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7A68D1CD" w14:textId="5911C547" w:rsidR="00ED6A7D" w:rsidRPr="00666F47" w:rsidRDefault="00ED6A7D" w:rsidP="00E7147E">
                            <w:pPr>
                              <w:pStyle w:val="Caption"/>
                              <w:rPr>
                                <w:noProof/>
                              </w:rPr>
                            </w:pPr>
                            <w:bookmarkStart w:id="170" w:name="_Toc103628785"/>
                            <w:bookmarkStart w:id="171" w:name="_Toc104154473"/>
                            <w:bookmarkStart w:id="172" w:name="_Toc104586685"/>
                            <w:bookmarkStart w:id="173" w:name="_Toc104674921"/>
                            <w:r>
                              <w:t xml:space="preserve">Hình </w:t>
                            </w:r>
                            <w:r w:rsidR="00B04888">
                              <w:fldChar w:fldCharType="begin"/>
                            </w:r>
                            <w:r w:rsidR="00B04888">
                              <w:instrText xml:space="preserve"> STYLEREF 1 \s </w:instrText>
                            </w:r>
                            <w:r w:rsidR="00B04888">
                              <w:fldChar w:fldCharType="separate"/>
                            </w:r>
                            <w:r>
                              <w:rPr>
                                <w:noProof/>
                              </w:rPr>
                              <w:t>2</w:t>
                            </w:r>
                            <w:r w:rsidR="00B04888">
                              <w:rPr>
                                <w:noProof/>
                              </w:rPr>
                              <w:fldChar w:fldCharType="end"/>
                            </w:r>
                            <w:r>
                              <w:t>.10: Visual Studio Code</w:t>
                            </w:r>
                            <w:bookmarkEnd w:id="170"/>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09176" id="Text Box 2066" o:spid="_x0000_s1048" type="#_x0000_t202" style="position:absolute;left:0;text-align:left;margin-left:104pt;margin-top:171.1pt;width:254.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" stroked="f">
                <v:textbox style="mso-fit-shape-to-text:t" inset="0,0,0,0">
                  <w:txbxContent>
                    <w:p w14:paraId="7A68D1CD" w14:textId="5911C547" w:rsidR="00ED6A7D" w:rsidRPr="00666F47" w:rsidRDefault="00ED6A7D" w:rsidP="00E7147E">
                      <w:pPr>
                        <w:pStyle w:val="Caption"/>
                        <w:rPr>
                          <w:noProof/>
                        </w:rPr>
                      </w:pPr>
                      <w:bookmarkStart w:id="174" w:name="_Toc103628785"/>
                      <w:bookmarkStart w:id="175" w:name="_Toc104154473"/>
                      <w:bookmarkStart w:id="176" w:name="_Toc104586685"/>
                      <w:bookmarkStart w:id="177" w:name="_Toc104674921"/>
                      <w:r>
                        <w:t xml:space="preserve">Hình </w:t>
                      </w:r>
                      <w:r w:rsidR="00B04888">
                        <w:fldChar w:fldCharType="begin"/>
                      </w:r>
                      <w:r w:rsidR="00B04888">
                        <w:instrText xml:space="preserve"> STYLEREF 1 \s </w:instrText>
                      </w:r>
                      <w:r w:rsidR="00B04888">
                        <w:fldChar w:fldCharType="separate"/>
                      </w:r>
                      <w:r>
                        <w:rPr>
                          <w:noProof/>
                        </w:rPr>
                        <w:t>2</w:t>
                      </w:r>
                      <w:r w:rsidR="00B04888">
                        <w:rPr>
                          <w:noProof/>
                        </w:rPr>
                        <w:fldChar w:fldCharType="end"/>
                      </w:r>
                      <w:r>
                        <w:t>.10: Visual Studio Code</w:t>
                      </w:r>
                      <w:bookmarkEnd w:id="174"/>
                      <w:bookmarkEnd w:id="175"/>
                      <w:bookmarkEnd w:id="176"/>
                      <w:bookmarkEnd w:id="177"/>
                    </w:p>
                  </w:txbxContent>
                </v:textbox>
                <w10:wrap type="topAndBottom"/>
              </v:shape>
            </w:pict>
          </mc:Fallback>
        </mc:AlternateContent>
      </w:r>
      <w:r w:rsidR="00352A75" w:rsidRPr="00352A75">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4B825AB1" w14:textId="6DCE0C56" w:rsidR="00D20165" w:rsidRPr="00AC073D" w:rsidRDefault="00D20165" w:rsidP="00781CEC">
      <w:pPr>
        <w:pStyle w:val="content"/>
        <w:numPr>
          <w:ilvl w:val="0"/>
          <w:numId w:val="38"/>
        </w:numPr>
        <w:rPr>
          <w:b/>
          <w:i/>
          <w:iCs/>
        </w:rPr>
      </w:pPr>
      <w:r w:rsidRPr="00AC073D">
        <w:rPr>
          <w:b/>
          <w:i/>
          <w:iCs/>
        </w:rPr>
        <w:lastRenderedPageBreak/>
        <w:t>Một số tính năng của phần mềm</w:t>
      </w:r>
      <w:r w:rsidR="00AC073D" w:rsidRPr="00AC073D">
        <w:rPr>
          <w:b/>
          <w:i/>
          <w:iCs/>
        </w:rPr>
        <w:t>:</w:t>
      </w:r>
    </w:p>
    <w:p w14:paraId="0091A0FD" w14:textId="312F28AA" w:rsidR="00D20165" w:rsidRDefault="00D20165" w:rsidP="00D20165">
      <w:pPr>
        <w:pStyle w:val="content"/>
      </w:pPr>
      <w:r>
        <w:t>Visual Studio Code hỗ trợ nhiều ngôn ngữ lập trình như C/C++, C#, F#, Visual Basic, HTML, CSS, JavaScript, … Vì vậy, nó dễ dàng phát hiện và đưa ra thông báo nếu chương trình có lỗi.</w:t>
      </w:r>
    </w:p>
    <w:p w14:paraId="485A7925" w14:textId="21DA8986" w:rsidR="00D20165" w:rsidRDefault="00D20165" w:rsidP="00C7364C">
      <w:pPr>
        <w:pStyle w:val="content"/>
      </w:pPr>
      <w:r>
        <w:t>Các trình viết code thông thường chỉ được sử dụng hoặc cho Windows hoặc Linux hoặc Mac Systems. Nhưng Visual Studio Code có thể hoạt động tốt trên cả ba nền tảng trên.</w:t>
      </w:r>
    </w:p>
    <w:p w14:paraId="51E64CCB" w14:textId="06AD8E57" w:rsidR="00D20165" w:rsidRPr="00AC073D" w:rsidRDefault="00D20165" w:rsidP="00781CEC">
      <w:pPr>
        <w:pStyle w:val="content"/>
        <w:numPr>
          <w:ilvl w:val="0"/>
          <w:numId w:val="39"/>
        </w:numPr>
        <w:rPr>
          <w:b/>
          <w:i/>
          <w:iCs/>
        </w:rPr>
      </w:pPr>
      <w:r w:rsidRPr="00AC073D">
        <w:rPr>
          <w:b/>
          <w:i/>
          <w:iCs/>
        </w:rPr>
        <w:t>Cung cấp kho tiện ích mở rộng</w:t>
      </w:r>
      <w:r w:rsidR="00AC073D" w:rsidRPr="00AC073D">
        <w:rPr>
          <w:b/>
          <w:i/>
          <w:iCs/>
        </w:rPr>
        <w:t>:</w:t>
      </w:r>
    </w:p>
    <w:p w14:paraId="338C001D" w14:textId="192EAE0D" w:rsidR="00D20165" w:rsidRPr="00484054" w:rsidRDefault="00D20165" w:rsidP="00D20165">
      <w:pPr>
        <w:pStyle w:val="content"/>
        <w:rPr>
          <w:lang w:val="vi-VN"/>
        </w:rPr>
      </w:pPr>
      <w:r w:rsidRPr="00D20165">
        <w:t xml:space="preserve">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w:t>
      </w:r>
      <w:r w:rsidR="00484054">
        <w:rPr>
          <w:lang w:val="vi-VN"/>
        </w:rPr>
        <w:t>lập.</w:t>
      </w:r>
    </w:p>
    <w:p w14:paraId="30CAE93D" w14:textId="2C0F4A31" w:rsidR="00F81DCC" w:rsidRDefault="00F81DCC" w:rsidP="00F81DCC">
      <w:pPr>
        <w:pStyle w:val="level2"/>
      </w:pPr>
      <w:bookmarkStart w:id="178" w:name="_Toc104674867"/>
      <w:bookmarkEnd w:id="169"/>
      <w:r>
        <w:t>Phần mềm Arduino IDE</w:t>
      </w:r>
      <w:bookmarkEnd w:id="178"/>
      <w:r w:rsidR="0081553A">
        <w:t xml:space="preserve"> [4]</w:t>
      </w:r>
    </w:p>
    <w:p w14:paraId="3620905A" w14:textId="7C8F0492" w:rsidR="00352A75" w:rsidRDefault="00352A75" w:rsidP="00352A75">
      <w:pPr>
        <w:pStyle w:val="content"/>
      </w:pPr>
      <w:r>
        <w:t>Arduino IDE là một phần mềm mã nguồn mở chủ yếu được sử dụng để viết và biên dịch mã vào module Arduino. Đây là một phần mềm Arduino chính thức, giúp cho việc biên dịch mã trở nên dễ dàng mà ngay cả một người bình thường không có kiến thức kỹ thuật cũng có thể làm được.</w:t>
      </w:r>
    </w:p>
    <w:p w14:paraId="46C2F19A" w14:textId="0476E57A" w:rsidR="00352A75" w:rsidRDefault="00352A75" w:rsidP="00352A75">
      <w:pPr>
        <w:pStyle w:val="content"/>
      </w:pPr>
      <w:r>
        <w:t>Nó có các phiên bản cho các hệ điều hành như MAC, Windows, Linux và chạy trên nền tảng Java đi kèm với các chức năng và lệnh có sẵn đóng vai trò quan trọng để gỡ lỗi, chỉnh sửa và biên dịch mã trong môi trường. Có rất nhiều các module Arduino như Arduino Uno, Arduino Mega, Arduino Leonardo, Arduino Micro và nhiều module khác.</w:t>
      </w:r>
    </w:p>
    <w:p w14:paraId="59CF9BCB" w14:textId="18DCFD2A" w:rsidR="00352A75" w:rsidRDefault="00352A75" w:rsidP="00352A75">
      <w:pPr>
        <w:pStyle w:val="content"/>
      </w:pPr>
      <w:r>
        <w:t>Mỗi module chứa một bộ vi điều khiển trên bo mạch được lập trình và chấp nhận thông tin dưới dạng mã. Mã chính, còn được gọi là sketch, được tạo trên nền tảng IDE sẽ tạo ra một file Hex, sau đó được chuyển và tải lên trong bộ điều khiển</w:t>
      </w:r>
      <w:r w:rsidR="0081553A">
        <w:t>.</w:t>
      </w:r>
    </w:p>
    <w:p w14:paraId="29987754" w14:textId="718C558E" w:rsidR="00352A75" w:rsidRDefault="00352A75" w:rsidP="00352A75">
      <w:pPr>
        <w:pStyle w:val="content"/>
      </w:pPr>
      <w:r>
        <w:lastRenderedPageBreak/>
        <w:t>Môi trường IDE chủ yếu chứa hai phần cơ bản: Trình chỉnh sửa và Trình biên dịch, phần đầu sử dụng để viết mã được yêu cầu và phần sau được sử dụng để biên dịch và tải mã lên module Arduino. Môi trường này hỗ trợ cả ngôn ngữ C và C ++.</w:t>
      </w:r>
    </w:p>
    <w:p w14:paraId="32F558D8" w14:textId="597AC4DD" w:rsidR="00F81DCC" w:rsidRDefault="00F81DCC" w:rsidP="00F81DCC">
      <w:pPr>
        <w:pStyle w:val="level2"/>
      </w:pPr>
      <w:bookmarkStart w:id="179" w:name="_Toc104674868"/>
      <w:r>
        <w:t>Hệ điều hành FreeRTOS</w:t>
      </w:r>
      <w:bookmarkEnd w:id="179"/>
    </w:p>
    <w:p w14:paraId="60344F51" w14:textId="7D5372A7" w:rsidR="00352A75" w:rsidRDefault="00551C37" w:rsidP="00352A75">
      <w:pPr>
        <w:pStyle w:val="content"/>
      </w:pPr>
      <w:r>
        <w:rPr>
          <w:noProof/>
        </w:rPr>
        <mc:AlternateContent>
          <mc:Choice Requires="wps">
            <w:drawing>
              <wp:anchor distT="0" distB="0" distL="114300" distR="114300" simplePos="0" relativeHeight="251720704" behindDoc="0" locked="0" layoutInCell="1" allowOverlap="1" wp14:anchorId="2B7BF531" wp14:editId="5DBCBE2A">
                <wp:simplePos x="0" y="0"/>
                <wp:positionH relativeFrom="page">
                  <wp:posOffset>2103755</wp:posOffset>
                </wp:positionH>
                <wp:positionV relativeFrom="paragraph">
                  <wp:posOffset>2567305</wp:posOffset>
                </wp:positionV>
                <wp:extent cx="3195955" cy="635"/>
                <wp:effectExtent l="0" t="0" r="4445" b="4445"/>
                <wp:wrapTopAndBottom/>
                <wp:docPr id="2067" name="Text Box 2067"/>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5533A557" w14:textId="7BD8FDE5" w:rsidR="00ED6A7D" w:rsidRPr="00B77D35" w:rsidRDefault="00ED6A7D" w:rsidP="00E7147E">
                            <w:pPr>
                              <w:pStyle w:val="Caption"/>
                              <w:rPr>
                                <w:noProof/>
                              </w:rPr>
                            </w:pPr>
                            <w:bookmarkStart w:id="180" w:name="_Toc103628786"/>
                            <w:bookmarkStart w:id="181" w:name="_Toc104154474"/>
                            <w:bookmarkStart w:id="182" w:name="_Toc104586686"/>
                            <w:bookmarkStart w:id="183" w:name="_Toc104674922"/>
                            <w:r>
                              <w:t xml:space="preserve">Hình </w:t>
                            </w:r>
                            <w:r w:rsidR="00B04888">
                              <w:fldChar w:fldCharType="begin"/>
                            </w:r>
                            <w:r w:rsidR="00B04888">
                              <w:instrText xml:space="preserve"> STYLEREF 1 \s </w:instrText>
                            </w:r>
                            <w:r w:rsidR="00B04888">
                              <w:fldChar w:fldCharType="separate"/>
                            </w:r>
                            <w:r>
                              <w:rPr>
                                <w:noProof/>
                              </w:rPr>
                              <w:t>2</w:t>
                            </w:r>
                            <w:r w:rsidR="00B04888">
                              <w:rPr>
                                <w:noProof/>
                              </w:rPr>
                              <w:fldChar w:fldCharType="end"/>
                            </w:r>
                            <w:r>
                              <w:t>.11: RTOS</w:t>
                            </w:r>
                            <w:bookmarkEnd w:id="180"/>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BF531" id="Text Box 2067" o:spid="_x0000_s1049" type="#_x0000_t202" style="position:absolute;left:0;text-align:left;margin-left:165.65pt;margin-top:202.15pt;width:251.6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" stroked="f">
                <v:textbox style="mso-fit-shape-to-text:t" inset="0,0,0,0">
                  <w:txbxContent>
                    <w:p w14:paraId="5533A557" w14:textId="7BD8FDE5" w:rsidR="00ED6A7D" w:rsidRPr="00B77D35" w:rsidRDefault="00ED6A7D" w:rsidP="00E7147E">
                      <w:pPr>
                        <w:pStyle w:val="Caption"/>
                        <w:rPr>
                          <w:noProof/>
                        </w:rPr>
                      </w:pPr>
                      <w:bookmarkStart w:id="184" w:name="_Toc103628786"/>
                      <w:bookmarkStart w:id="185" w:name="_Toc104154474"/>
                      <w:bookmarkStart w:id="186" w:name="_Toc104586686"/>
                      <w:bookmarkStart w:id="187" w:name="_Toc104674922"/>
                      <w:r>
                        <w:t xml:space="preserve">Hình </w:t>
                      </w:r>
                      <w:r w:rsidR="00B04888">
                        <w:fldChar w:fldCharType="begin"/>
                      </w:r>
                      <w:r w:rsidR="00B04888">
                        <w:instrText xml:space="preserve"> STYLEREF 1 \s </w:instrText>
                      </w:r>
                      <w:r w:rsidR="00B04888">
                        <w:fldChar w:fldCharType="separate"/>
                      </w:r>
                      <w:r>
                        <w:rPr>
                          <w:noProof/>
                        </w:rPr>
                        <w:t>2</w:t>
                      </w:r>
                      <w:r w:rsidR="00B04888">
                        <w:rPr>
                          <w:noProof/>
                        </w:rPr>
                        <w:fldChar w:fldCharType="end"/>
                      </w:r>
                      <w:r>
                        <w:t>.11: RTOS</w:t>
                      </w:r>
                      <w:bookmarkEnd w:id="184"/>
                      <w:bookmarkEnd w:id="185"/>
                      <w:bookmarkEnd w:id="186"/>
                      <w:bookmarkEnd w:id="187"/>
                    </w:p>
                  </w:txbxContent>
                </v:textbox>
                <w10:wrap type="topAndBottom" anchorx="page"/>
              </v:shape>
            </w:pict>
          </mc:Fallback>
        </mc:AlternateContent>
      </w:r>
      <w:r>
        <w:rPr>
          <w:noProof/>
        </w:rPr>
        <w:drawing>
          <wp:anchor distT="0" distB="0" distL="114300" distR="114300" simplePos="0" relativeHeight="251630592" behindDoc="0" locked="0" layoutInCell="1" allowOverlap="1" wp14:anchorId="5FD13157" wp14:editId="2CD83E21">
            <wp:simplePos x="0" y="0"/>
            <wp:positionH relativeFrom="page">
              <wp:posOffset>1473200</wp:posOffset>
            </wp:positionH>
            <wp:positionV relativeFrom="paragraph">
              <wp:posOffset>936625</wp:posOffset>
            </wp:positionV>
            <wp:extent cx="4690110" cy="1616710"/>
            <wp:effectExtent l="0" t="0" r="0"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90110"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0F5D">
        <w:t>FreeRTOS là một hệ điều hành nhúng thời gian thực (Real Time Operating System) mã nguồn mở được phát triển bởi Real Time Engineers Ltd, sáng lập và sở hữu bởi Richard Barry.</w:t>
      </w:r>
      <w:r w:rsidR="00BB2622">
        <w:t xml:space="preserve"> </w:t>
      </w:r>
      <w:r w:rsidR="00247833">
        <w:t>[3</w:t>
      </w:r>
      <w:r w:rsidR="009241CD">
        <w:t>]</w:t>
      </w:r>
    </w:p>
    <w:p w14:paraId="6B651943" w14:textId="354C33ED" w:rsidR="00C00F5D" w:rsidRDefault="00352A75" w:rsidP="00352A75">
      <w:pPr>
        <w:pStyle w:val="content"/>
        <w:ind w:firstLine="0"/>
      </w:pPr>
      <w:r>
        <w:t>Một số tính năng của FreeRTOS:</w:t>
      </w:r>
    </w:p>
    <w:p w14:paraId="5F68494B" w14:textId="2CB1DF61" w:rsidR="00352A75" w:rsidRDefault="00352A75" w:rsidP="00781CEC">
      <w:pPr>
        <w:pStyle w:val="content"/>
        <w:numPr>
          <w:ilvl w:val="0"/>
          <w:numId w:val="19"/>
        </w:numPr>
      </w:pPr>
      <w:r>
        <w:t>Kích thước bộ nhớ nhỏ, chi phí thấp và thực thi nhanh chóng.</w:t>
      </w:r>
    </w:p>
    <w:p w14:paraId="3ED0B7E2" w14:textId="77777777" w:rsidR="00352A75" w:rsidRDefault="00352A75" w:rsidP="00781CEC">
      <w:pPr>
        <w:pStyle w:val="content"/>
        <w:numPr>
          <w:ilvl w:val="0"/>
          <w:numId w:val="19"/>
        </w:numPr>
      </w:pPr>
      <w:r>
        <w:t>Tùy chọn ít đánh dấu cho các ứng dụng năng lượng thấp.</w:t>
      </w:r>
    </w:p>
    <w:p w14:paraId="682B39AF" w14:textId="252CB917" w:rsidR="00551C37" w:rsidRDefault="00352A75" w:rsidP="00781CEC">
      <w:pPr>
        <w:pStyle w:val="content"/>
        <w:numPr>
          <w:ilvl w:val="0"/>
          <w:numId w:val="19"/>
        </w:numPr>
      </w:pPr>
      <w:r>
        <w:t>Dành cho cả những người có sở thích và các nhà phát triển chuyên nghiệp làm việc trên các sản phẩm thương mại.</w:t>
      </w:r>
    </w:p>
    <w:p w14:paraId="3FC565EC" w14:textId="0A2D5513" w:rsidR="00352A75" w:rsidRPr="00551C37" w:rsidRDefault="005C1F6F" w:rsidP="00781CEC">
      <w:pPr>
        <w:pStyle w:val="ch"/>
        <w:numPr>
          <w:ilvl w:val="0"/>
          <w:numId w:val="19"/>
        </w:numPr>
      </w:pPr>
      <w:r w:rsidRPr="005C1F6F">
        <w:t xml:space="preserve">Bộ lập lịch có thể được cấu hình cho cả đa nhiệm </w:t>
      </w:r>
      <w:r>
        <w:t>với các tác vụ</w:t>
      </w:r>
      <w:r w:rsidR="00AC2EA5">
        <w:t>.</w:t>
      </w:r>
    </w:p>
    <w:p w14:paraId="439D1626" w14:textId="6D5ACBD0" w:rsidR="00C00F5D" w:rsidRDefault="00551C37" w:rsidP="00551C37">
      <w:pPr>
        <w:pStyle w:val="content"/>
        <w:ind w:left="360" w:firstLine="0"/>
      </w:pPr>
      <w:r>
        <w:rPr>
          <w:noProof/>
        </w:rPr>
        <w:lastRenderedPageBreak/>
        <mc:AlternateContent>
          <mc:Choice Requires="wps">
            <w:drawing>
              <wp:anchor distT="0" distB="0" distL="114300" distR="114300" simplePos="0" relativeHeight="251722752" behindDoc="0" locked="0" layoutInCell="1" allowOverlap="1" wp14:anchorId="55FB3416" wp14:editId="7ED44EE7">
                <wp:simplePos x="0" y="0"/>
                <wp:positionH relativeFrom="margin">
                  <wp:align>center</wp:align>
                </wp:positionH>
                <wp:positionV relativeFrom="paragraph">
                  <wp:posOffset>1829012</wp:posOffset>
                </wp:positionV>
                <wp:extent cx="4140200" cy="635"/>
                <wp:effectExtent l="0" t="0" r="0" b="4445"/>
                <wp:wrapTopAndBottom/>
                <wp:docPr id="2068" name="Text Box 2068"/>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49F2F673" w14:textId="3229E115" w:rsidR="00ED6A7D" w:rsidRPr="00D12E95" w:rsidRDefault="00ED6A7D" w:rsidP="00E7147E">
                            <w:pPr>
                              <w:pStyle w:val="Caption"/>
                              <w:rPr>
                                <w:noProof/>
                              </w:rPr>
                            </w:pPr>
                            <w:bookmarkStart w:id="188" w:name="_Toc103628787"/>
                            <w:bookmarkStart w:id="189" w:name="_Toc104154475"/>
                            <w:bookmarkStart w:id="190" w:name="_Toc104586687"/>
                            <w:bookmarkStart w:id="191" w:name="_Toc104674923"/>
                            <w:r>
                              <w:t xml:space="preserve">Hình </w:t>
                            </w:r>
                            <w:r w:rsidR="00B04888">
                              <w:fldChar w:fldCharType="begin"/>
                            </w:r>
                            <w:r w:rsidR="00B04888">
                              <w:instrText xml:space="preserve"> STYLEREF 1 \s </w:instrText>
                            </w:r>
                            <w:r w:rsidR="00B04888">
                              <w:fldChar w:fldCharType="separate"/>
                            </w:r>
                            <w:r>
                              <w:rPr>
                                <w:noProof/>
                              </w:rPr>
                              <w:t>2</w:t>
                            </w:r>
                            <w:r w:rsidR="00B04888">
                              <w:rPr>
                                <w:noProof/>
                              </w:rPr>
                              <w:fldChar w:fldCharType="end"/>
                            </w:r>
                            <w:r>
                              <w:t>.12: Rtos Kernel</w:t>
                            </w:r>
                            <w:bookmarkEnd w:id="188"/>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B3416" id="Text Box 2068" o:spid="_x0000_s1050" type="#_x0000_t202" style="position:absolute;left:0;text-align:left;margin-left:0;margin-top:2in;width:326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r/kGgIAAEAEAAAOAAAAZHJzL2Uyb0RvYy54bWysU8Fu2zAMvQ/YPwi6L06yrB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" stroked="f">
                <v:textbox style="mso-fit-shape-to-text:t" inset="0,0,0,0">
                  <w:txbxContent>
                    <w:p w14:paraId="49F2F673" w14:textId="3229E115" w:rsidR="00ED6A7D" w:rsidRPr="00D12E95" w:rsidRDefault="00ED6A7D" w:rsidP="00E7147E">
                      <w:pPr>
                        <w:pStyle w:val="Caption"/>
                        <w:rPr>
                          <w:noProof/>
                        </w:rPr>
                      </w:pPr>
                      <w:bookmarkStart w:id="192" w:name="_Toc103628787"/>
                      <w:bookmarkStart w:id="193" w:name="_Toc104154475"/>
                      <w:bookmarkStart w:id="194" w:name="_Toc104586687"/>
                      <w:bookmarkStart w:id="195" w:name="_Toc104674923"/>
                      <w:r>
                        <w:t xml:space="preserve">Hình </w:t>
                      </w:r>
                      <w:r w:rsidR="00B04888">
                        <w:fldChar w:fldCharType="begin"/>
                      </w:r>
                      <w:r w:rsidR="00B04888">
                        <w:instrText xml:space="preserve"> STYLEREF 1 \s </w:instrText>
                      </w:r>
                      <w:r w:rsidR="00B04888">
                        <w:fldChar w:fldCharType="separate"/>
                      </w:r>
                      <w:r>
                        <w:rPr>
                          <w:noProof/>
                        </w:rPr>
                        <w:t>2</w:t>
                      </w:r>
                      <w:r w:rsidR="00B04888">
                        <w:rPr>
                          <w:noProof/>
                        </w:rPr>
                        <w:fldChar w:fldCharType="end"/>
                      </w:r>
                      <w:r>
                        <w:t>.12: Rtos Kernel</w:t>
                      </w:r>
                      <w:bookmarkEnd w:id="192"/>
                      <w:bookmarkEnd w:id="193"/>
                      <w:bookmarkEnd w:id="194"/>
                      <w:bookmarkEnd w:id="195"/>
                    </w:p>
                  </w:txbxContent>
                </v:textbox>
                <w10:wrap type="topAndBottom" anchorx="margin"/>
              </v:shape>
            </w:pict>
          </mc:Fallback>
        </mc:AlternateContent>
      </w:r>
      <w:r w:rsidRPr="003B37A4">
        <w:rPr>
          <w:noProof/>
        </w:rPr>
        <mc:AlternateContent>
          <mc:Choice Requires="wpg">
            <w:drawing>
              <wp:anchor distT="0" distB="0" distL="114300" distR="114300" simplePos="0" relativeHeight="251628544" behindDoc="0" locked="0" layoutInCell="1" allowOverlap="1" wp14:anchorId="770934E6" wp14:editId="31E3E8BB">
                <wp:simplePos x="0" y="0"/>
                <wp:positionH relativeFrom="margin">
                  <wp:posOffset>671486</wp:posOffset>
                </wp:positionH>
                <wp:positionV relativeFrom="paragraph">
                  <wp:posOffset>0</wp:posOffset>
                </wp:positionV>
                <wp:extent cx="4140200" cy="1607820"/>
                <wp:effectExtent l="0" t="0" r="0" b="11430"/>
                <wp:wrapTopAndBottom/>
                <wp:docPr id="110" name="Group 5"/>
                <wp:cNvGraphicFramePr/>
                <a:graphic xmlns:a="http://schemas.openxmlformats.org/drawingml/2006/main">
                  <a:graphicData uri="http://schemas.microsoft.com/office/word/2010/wordprocessingGroup">
                    <wpg:wgp>
                      <wpg:cNvGrpSpPr/>
                      <wpg:grpSpPr>
                        <a:xfrm>
                          <a:off x="0" y="0"/>
                          <a:ext cx="4140200" cy="1607820"/>
                          <a:chOff x="0" y="0"/>
                          <a:chExt cx="7718853" cy="4184822"/>
                        </a:xfrm>
                      </wpg:grpSpPr>
                      <wpg:grpSp>
                        <wpg:cNvPr id="111" name="Group 111"/>
                        <wpg:cNvGrpSpPr/>
                        <wpg:grpSpPr>
                          <a:xfrm>
                            <a:off x="246620" y="121661"/>
                            <a:ext cx="7472233" cy="3752287"/>
                            <a:chOff x="246620" y="121661"/>
                            <a:chExt cx="7472233" cy="3752287"/>
                          </a:xfrm>
                        </wpg:grpSpPr>
                        <pic:pic xmlns:pic="http://schemas.openxmlformats.org/drawingml/2006/picture">
                          <pic:nvPicPr>
                            <pic:cNvPr id="112" name="Picture 112" descr="RTOS cơ bản phần 1 | Học AR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46620" y="296820"/>
                              <a:ext cx="3388416" cy="34019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Picture 113" descr="Tổng quan về RTOS"/>
                            <pic:cNvPicPr>
                              <a:picLocks noChangeAspect="1"/>
                            </pic:cNvPicPr>
                          </pic:nvPicPr>
                          <pic:blipFill rotWithShape="1">
                            <a:blip r:embed="rId44">
                              <a:extLst>
                                <a:ext uri="{28A0092B-C50C-407E-A947-70E740481C1C}">
                                  <a14:useLocalDpi xmlns:a14="http://schemas.microsoft.com/office/drawing/2010/main" val="0"/>
                                </a:ext>
                              </a:extLst>
                            </a:blip>
                            <a:srcRect l="18942" t="19377" r="22347"/>
                            <a:stretch/>
                          </pic:blipFill>
                          <pic:spPr bwMode="auto">
                            <a:xfrm>
                              <a:off x="3748216" y="121661"/>
                              <a:ext cx="3970637" cy="3752287"/>
                            </a:xfrm>
                            <a:prstGeom prst="rect">
                              <a:avLst/>
                            </a:prstGeom>
                            <a:noFill/>
                            <a:ln>
                              <a:noFill/>
                            </a:ln>
                            <a:extLst>
                              <a:ext uri="{53640926-AAD7-44D8-BBD7-CCE9431645EC}">
                                <a14:shadowObscured xmlns:a14="http://schemas.microsoft.com/office/drawing/2010/main"/>
                              </a:ext>
                            </a:extLst>
                          </pic:spPr>
                        </pic:pic>
                      </wpg:grpSp>
                      <wps:wsp>
                        <wps:cNvPr id="114" name="Rectangle 114"/>
                        <wps:cNvSpPr/>
                        <wps:spPr>
                          <a:xfrm>
                            <a:off x="0" y="0"/>
                            <a:ext cx="7628238" cy="418482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025136" id="Group 5" o:spid="_x0000_s1026" style="position:absolute;margin-left:52.85pt;margin-top:0;width:326pt;height:126.6pt;z-index:251628544;mso-position-horizontal-relative:margin;mso-width-relative:margin;mso-height-relative:margin" coordsize="77188,418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ZADAAIAAAAUAAAQmJAEAAIAAAAUAAAQrJKRAAIAAAADMTYAAJKS&#10;AAIAAAADMTYAAOocAAcAAAgMAAAIj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Tc6MDY6MjAgMTU6MjY6MzUAMjAx&#10;NzowNjoyMCAxNToyNjozNQAAAGEAYgBjAAAA/+ELFm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ctMDYtMjBUMTU6MjY6MzUuMTU5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mFiYzwvcmRmOmxpPjwvcmRmOlNlcT4N&#10;CgkJCTwvZGM6Y3JlYXRvcj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Dw/&#10;eHBhY2tldCBlbmQ9J3cnPz7/2wBDAAcFBQYFBAcGBQYIBwcIChELCgkJChUPEAwRGBUaGRgVGBcb&#10;HichGx0lHRcYIi4iJSgpKywrGiAvMy8qMicqKyr/2wBDAQcICAoJChQLCxQqHBgcKioqKioqKioq&#10;KioqKioqKioqKioqKioqKioqKioqKioqKioqKioqKioqKioqKioqKir/wAARCAGvAn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">
                <v:group id="Group 111" o:spid="_x0000_s1027" style="position:absolute;left:2466;top:1216;width:74722;height:37523" coordorigin="2466,1216" coordsize="74722,3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 o:spid="_x0000_s1028" type="#_x0000_t75" alt="RTOS cơ bản phần 1 | Học ARM" style="position:absolute;left:2466;top:2968;width:33884;height:3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">
                    <v:imagedata r:id="rId45" o:title="RTOS cơ bản phần 1 | Học ARM"/>
                  </v:shape>
                  <v:shape id="Picture 113" o:spid="_x0000_s1029" type="#_x0000_t75" alt="Tổng quan về RTOS" style="position:absolute;left:37482;top:1216;width:39706;height:37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">
                    <v:imagedata r:id="rId46" o:title="Tổng quan về RTOS" croptop="12699f" cropleft="12414f" cropright="14645f"/>
                    <v:path arrowok="t"/>
                  </v:shape>
                </v:group>
                <v:rect id="Rectangle 114" o:spid="_x0000_s1030" style="position:absolute;width:76282;height:4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" filled="f" strokecolor="black [3200]" strokeweight="1.5pt">
                  <v:stroke joinstyle="round"/>
                </v:rect>
                <w10:wrap type="topAndBottom" anchorx="margin"/>
              </v:group>
            </w:pict>
          </mc:Fallback>
        </mc:AlternateContent>
      </w:r>
    </w:p>
    <w:p w14:paraId="5474886B" w14:textId="28F3DFC1" w:rsidR="00093D9D" w:rsidRDefault="00C00F5D" w:rsidP="008E643D">
      <w:pPr>
        <w:pStyle w:val="content"/>
      </w:pPr>
      <w:r>
        <w:t xml:space="preserve">FreeRTOS được thiết kế phù hợp cho nhiều hệ nhúng nhỏ gọn vì nó chỉ triển khai rất ít các chức năng như: cơ chế quản lý bộ nhớ và tác vụ cơ bản, các hàm API quan trọng cho cơ chế đồng bộ. Nó không cung cấp sẵn các giao tiếp mạng, drivers, hay hệ thống quản lý tệp (file system) như những hệ điều hành nhúng cao cấp khác. </w:t>
      </w:r>
    </w:p>
    <w:p w14:paraId="0CAC8DB8" w14:textId="039DB6A5" w:rsidR="00C00F5D" w:rsidRPr="00093D9D" w:rsidRDefault="00C00F5D" w:rsidP="00093D9D">
      <w:pPr>
        <w:pStyle w:val="content"/>
      </w:pPr>
      <w:r w:rsidRPr="00093D9D">
        <w:t xml:space="preserve">Tuy vậy, FreeRTOS có nhiều ưu điểm, hỗ trợ nhiều kiến trúc vi điều khiển khác nhau, kích thước nhỏ gọn (4.3 Kbytes sau khi biên dịch trên Arduino), được viết bằng ngôn ngữ C và có thể sử dụng, phát triển với nhiều trình biên dịch C khác nhau (GCC, OpenWatcom, Keil, IAR, Eclipse, …), cho phép không giới hạn các tác vụ chạy đồng thời, không hạn chế quyền ưu tiên thực thi, khả năng khai thác phần cứng. </w:t>
      </w:r>
    </w:p>
    <w:p w14:paraId="55DF3D35" w14:textId="52C592BA" w:rsidR="00C00F5D" w:rsidRPr="00093D9D" w:rsidRDefault="00C00F5D" w:rsidP="00093D9D">
      <w:pPr>
        <w:pStyle w:val="content"/>
      </w:pPr>
      <w:r w:rsidRPr="00093D9D">
        <w:t>Ngoài ra, nó cũng cho phép triển khai các cơ chế đồng bộ giữa các tiến trình như: Queues, Counting Semaphore, Mutexes.</w:t>
      </w:r>
    </w:p>
    <w:p w14:paraId="56C4BC32" w14:textId="7C90606D" w:rsidR="00F81DCC" w:rsidRPr="00BB2622" w:rsidRDefault="00F81DCC" w:rsidP="00BB2622">
      <w:pPr>
        <w:pStyle w:val="level1"/>
      </w:pPr>
      <w:bookmarkStart w:id="196" w:name="_Toc104674869"/>
      <w:r>
        <w:t>Kết luận chương 2</w:t>
      </w:r>
      <w:bookmarkEnd w:id="196"/>
    </w:p>
    <w:p w14:paraId="01B67E52" w14:textId="00F6F01F" w:rsidR="00F81DCC" w:rsidRDefault="00AF08AB" w:rsidP="00AF08AB">
      <w:pPr>
        <w:pStyle w:val="content"/>
        <w:rPr>
          <w:rFonts w:eastAsiaTheme="majorEastAsia" w:cstheme="majorBidi"/>
          <w:b/>
          <w:szCs w:val="26"/>
        </w:rPr>
      </w:pPr>
      <w:r w:rsidRPr="00AF08AB">
        <w:t>Chương 2 nói về việc sử dụng các thiết bị, các phần mềm và các công cụ đã dùng trong quá trình hoàn thành sản phẩm và các kiến trúc tổng quan phục vụ cho việc giải bài toán được đặ</w:t>
      </w:r>
      <w:r w:rsidR="00B471BB">
        <w:t xml:space="preserve">t </w:t>
      </w:r>
      <w:r w:rsidR="00B471BB">
        <w:rPr>
          <w:lang w:val="vi-VN"/>
        </w:rPr>
        <w:t>ra</w:t>
      </w:r>
      <w:r w:rsidRPr="00AF08AB">
        <w:t>. Cùng với đó, chương 2 giới thiệu cũng như cách sử dụng các công cụ để lập trình và debug chương trình vi điều khiển ESP32. Ngoài ra chương 2 cũng giới thiệu về các công cụ lập trình bên phí</w:t>
      </w:r>
      <w:r>
        <w:t>a Webserver như HTML, CSS, JavaScript</w:t>
      </w:r>
      <w:r w:rsidR="00AB6494">
        <w:t>.</w:t>
      </w:r>
      <w:r w:rsidR="00F81DCC">
        <w:br w:type="page"/>
      </w:r>
    </w:p>
    <w:p w14:paraId="3BD75E18" w14:textId="7147DBF2" w:rsidR="00F81DCC" w:rsidRDefault="00F81DCC" w:rsidP="00F81DCC">
      <w:pPr>
        <w:pStyle w:val="Heading1"/>
      </w:pPr>
      <w:bookmarkStart w:id="197" w:name="_Toc103628937"/>
      <w:bookmarkStart w:id="198" w:name="_Toc104154171"/>
      <w:bookmarkStart w:id="199" w:name="_Toc104154476"/>
      <w:bookmarkStart w:id="200" w:name="_Toc104674870"/>
      <w:r>
        <w:lastRenderedPageBreak/>
        <w:t>THIẾT KẾ HỆ TH</w:t>
      </w:r>
      <w:r w:rsidR="00513BCD">
        <w:t>ỐNG ĐIỀU KHIỂN VÀ GIÁM SÁT</w:t>
      </w:r>
      <w:bookmarkEnd w:id="197"/>
      <w:bookmarkEnd w:id="198"/>
      <w:bookmarkEnd w:id="199"/>
      <w:bookmarkEnd w:id="200"/>
    </w:p>
    <w:p w14:paraId="697EA2D4" w14:textId="4A8740A6" w:rsidR="005638C4" w:rsidRDefault="00513BCD" w:rsidP="00D476E8">
      <w:pPr>
        <w:pStyle w:val="level1"/>
      </w:pPr>
      <w:bookmarkStart w:id="201" w:name="_Toc104674871"/>
      <w:r>
        <w:t>Thiết kế sơ đồ khối hệ thống điều khiển và giám sát</w:t>
      </w:r>
      <w:bookmarkEnd w:id="201"/>
    </w:p>
    <w:p w14:paraId="148AD13C" w14:textId="6171F878" w:rsidR="00513BCD" w:rsidRDefault="00A47A4E" w:rsidP="00513BCD">
      <w:pPr>
        <w:pStyle w:val="level2"/>
      </w:pPr>
      <w:bookmarkStart w:id="202" w:name="_Toc104674872"/>
      <w:r>
        <w:t>Phân tích y</w:t>
      </w:r>
      <w:r w:rsidR="00513BCD">
        <w:t>êu cầu</w:t>
      </w:r>
      <w:r>
        <w:t xml:space="preserve"> công nghệ</w:t>
      </w:r>
      <w:bookmarkEnd w:id="202"/>
    </w:p>
    <w:p w14:paraId="7963C087" w14:textId="046492DC" w:rsidR="00147285" w:rsidRDefault="00CB13C2" w:rsidP="00CB13C2">
      <w:pPr>
        <w:pStyle w:val="content"/>
      </w:pPr>
      <w:r w:rsidRPr="00CB13C2">
        <w:t xml:space="preserve">Hệ thống hoàn thiện đảm bảo các chức năng bật tắt bằng </w:t>
      </w:r>
      <w:r w:rsidR="005512E0">
        <w:rPr>
          <w:lang w:val="vi-VN"/>
        </w:rPr>
        <w:t xml:space="preserve">7 </w:t>
      </w:r>
      <w:r w:rsidRPr="00CB13C2">
        <w:t>nút nhấn và bật tắt bằng giao diện Webserver. Chức năng bật nút nhấn phải đồng bộ ngay lập tức với giao diện Webserver</w:t>
      </w:r>
      <w:r w:rsidR="00AF2DB9">
        <w:t>.</w:t>
      </w:r>
    </w:p>
    <w:p w14:paraId="186CB81A" w14:textId="77FAE268" w:rsidR="00147285" w:rsidRPr="00147285" w:rsidRDefault="00147285" w:rsidP="00147285">
      <w:pPr>
        <w:pStyle w:val="level2"/>
      </w:pPr>
      <w:bookmarkStart w:id="203" w:name="_Toc104674873"/>
      <w:r>
        <w:t>Mô tả hoạt động</w:t>
      </w:r>
      <w:bookmarkEnd w:id="203"/>
    </w:p>
    <w:p w14:paraId="7860A471" w14:textId="2648D203" w:rsidR="00C7364C" w:rsidRDefault="00BB2622" w:rsidP="00195849">
      <w:pPr>
        <w:pStyle w:val="content"/>
        <w:ind w:firstLine="0"/>
      </w:pPr>
      <w:r w:rsidRPr="00D0156C">
        <w:rPr>
          <w:noProof/>
        </w:rPr>
        <mc:AlternateContent>
          <mc:Choice Requires="wpg">
            <w:drawing>
              <wp:anchor distT="0" distB="0" distL="114300" distR="114300" simplePos="0" relativeHeight="251727872" behindDoc="0" locked="0" layoutInCell="1" allowOverlap="1" wp14:anchorId="1FC6B27D" wp14:editId="0F642EAB">
                <wp:simplePos x="0" y="0"/>
                <wp:positionH relativeFrom="page">
                  <wp:posOffset>1744980</wp:posOffset>
                </wp:positionH>
                <wp:positionV relativeFrom="paragraph">
                  <wp:posOffset>267335</wp:posOffset>
                </wp:positionV>
                <wp:extent cx="4706620" cy="2393315"/>
                <wp:effectExtent l="0" t="0" r="17780" b="26035"/>
                <wp:wrapTopAndBottom/>
                <wp:docPr id="2" name="Group 26"/>
                <wp:cNvGraphicFramePr/>
                <a:graphic xmlns:a="http://schemas.openxmlformats.org/drawingml/2006/main">
                  <a:graphicData uri="http://schemas.microsoft.com/office/word/2010/wordprocessingGroup">
                    <wpg:wgp>
                      <wpg:cNvGrpSpPr/>
                      <wpg:grpSpPr>
                        <a:xfrm>
                          <a:off x="0" y="0"/>
                          <a:ext cx="4706620" cy="2393315"/>
                          <a:chOff x="0" y="0"/>
                          <a:chExt cx="8369300" cy="3378200"/>
                        </a:xfrm>
                      </wpg:grpSpPr>
                      <wpg:grpSp>
                        <wpg:cNvPr id="10" name="Group 10"/>
                        <wpg:cNvGrpSpPr/>
                        <wpg:grpSpPr>
                          <a:xfrm>
                            <a:off x="90868" y="124138"/>
                            <a:ext cx="8222856" cy="3070318"/>
                            <a:chOff x="90868" y="124138"/>
                            <a:chExt cx="8222856" cy="3070318"/>
                          </a:xfrm>
                        </wpg:grpSpPr>
                        <wps:wsp>
                          <wps:cNvPr id="12" name="Rectangle 12"/>
                          <wps:cNvSpPr/>
                          <wps:spPr>
                            <a:xfrm>
                              <a:off x="90868" y="128790"/>
                              <a:ext cx="1622738" cy="772732"/>
                            </a:xfrm>
                            <a:prstGeom prst="rect">
                              <a:avLst/>
                            </a:prstGeom>
                            <a:ln/>
                          </wps:spPr>
                          <wps:style>
                            <a:lnRef idx="2">
                              <a:schemeClr val="dk1"/>
                            </a:lnRef>
                            <a:fillRef idx="1">
                              <a:schemeClr val="lt1"/>
                            </a:fillRef>
                            <a:effectRef idx="0">
                              <a:schemeClr val="dk1"/>
                            </a:effectRef>
                            <a:fontRef idx="minor">
                              <a:schemeClr val="dk1"/>
                            </a:fontRef>
                          </wps:style>
                          <wps:txbx>
                            <w:txbxContent>
                              <w:p w14:paraId="456BC30D" w14:textId="77777777"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Nút nhấn</w:t>
                                </w:r>
                              </w:p>
                            </w:txbxContent>
                          </wps:txbx>
                          <wps:bodyPr rtlCol="0" anchor="ctr"/>
                        </wps:wsp>
                        <wps:wsp>
                          <wps:cNvPr id="13" name="Straight Arrow Connector 13"/>
                          <wps:cNvCnPr>
                            <a:cxnSpLocks/>
                          </wps:cNvCnPr>
                          <wps:spPr>
                            <a:xfrm>
                              <a:off x="1829515" y="511935"/>
                              <a:ext cx="301365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 name="TextBox 10"/>
                          <wps:cNvSpPr txBox="1"/>
                          <wps:spPr>
                            <a:xfrm>
                              <a:off x="2000604" y="561162"/>
                              <a:ext cx="2735956" cy="909827"/>
                            </a:xfrm>
                            <a:prstGeom prst="rect">
                              <a:avLst/>
                            </a:prstGeom>
                            <a:noFill/>
                            <a:ln w="12700">
                              <a:solidFill>
                                <a:schemeClr val="tx1"/>
                              </a:solidFill>
                            </a:ln>
                          </wps:spPr>
                          <wps:txbx>
                            <w:txbxContent>
                              <w:p w14:paraId="5226958D" w14:textId="77777777" w:rsidR="00ED6A7D" w:rsidRPr="00AD0830" w:rsidRDefault="00ED6A7D" w:rsidP="00195849">
                                <w:pP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Tín hiệu mức thấp vào vi điều khiển</w:t>
                                </w:r>
                              </w:p>
                            </w:txbxContent>
                          </wps:txbx>
                          <wps:bodyPr wrap="square" rtlCol="0">
                            <a:noAutofit/>
                          </wps:bodyPr>
                        </wps:wsp>
                        <wps:wsp>
                          <wps:cNvPr id="15" name="Rectangle 15"/>
                          <wps:cNvSpPr/>
                          <wps:spPr>
                            <a:xfrm>
                              <a:off x="4959080" y="125569"/>
                              <a:ext cx="1622738" cy="7727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44152B" w14:textId="77777777"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Vi điều khiển</w:t>
                                </w:r>
                              </w:p>
                            </w:txbxContent>
                          </wps:txbx>
                          <wps:bodyPr rtlCol="0" anchor="ctr"/>
                        </wps:wsp>
                        <wps:wsp>
                          <wps:cNvPr id="23" name="Rectangle 23"/>
                          <wps:cNvSpPr/>
                          <wps:spPr>
                            <a:xfrm>
                              <a:off x="4959080" y="2250583"/>
                              <a:ext cx="1622738" cy="7727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ECEF62" w14:textId="4D24D44D"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MQTT Broker</w:t>
                                </w:r>
                              </w:p>
                            </w:txbxContent>
                          </wps:txbx>
                          <wps:bodyPr rtlCol="0" anchor="ctr"/>
                        </wps:wsp>
                        <wps:wsp>
                          <wps:cNvPr id="26" name="Straight Arrow Connector 26"/>
                          <wps:cNvCnPr>
                            <a:cxnSpLocks/>
                          </wps:cNvCnPr>
                          <wps:spPr>
                            <a:xfrm>
                              <a:off x="5800498" y="1078941"/>
                              <a:ext cx="0" cy="10546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TextBox 17"/>
                          <wps:cNvSpPr txBox="1"/>
                          <wps:spPr>
                            <a:xfrm>
                              <a:off x="6070320" y="1217369"/>
                              <a:ext cx="2108201" cy="653805"/>
                            </a:xfrm>
                            <a:prstGeom prst="rect">
                              <a:avLst/>
                            </a:prstGeom>
                            <a:noFill/>
                            <a:ln w="12700">
                              <a:solidFill>
                                <a:schemeClr val="tx1"/>
                              </a:solidFill>
                            </a:ln>
                          </wps:spPr>
                          <wps:txbx>
                            <w:txbxContent>
                              <w:p w14:paraId="47A8577F" w14:textId="77777777" w:rsidR="00ED6A7D" w:rsidRPr="00AD0830" w:rsidRDefault="00ED6A7D" w:rsidP="007C23FB">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Gửi chuỗi “11” lên MQTT Broker</w:t>
                                </w:r>
                              </w:p>
                            </w:txbxContent>
                          </wps:txbx>
                          <wps:bodyPr wrap="square" rtlCol="0">
                            <a:noAutofit/>
                          </wps:bodyPr>
                        </wps:wsp>
                        <wps:wsp>
                          <wps:cNvPr id="31" name="TextBox 18"/>
                          <wps:cNvSpPr txBox="1"/>
                          <wps:spPr>
                            <a:xfrm>
                              <a:off x="2000602" y="1604926"/>
                              <a:ext cx="2806653" cy="974999"/>
                            </a:xfrm>
                            <a:prstGeom prst="rect">
                              <a:avLst/>
                            </a:prstGeom>
                            <a:noFill/>
                            <a:ln w="12700">
                              <a:solidFill>
                                <a:schemeClr val="tx1"/>
                              </a:solidFill>
                            </a:ln>
                          </wps:spPr>
                          <wps:txbx>
                            <w:txbxContent>
                              <w:p w14:paraId="20317543" w14:textId="77777777" w:rsidR="00ED6A7D" w:rsidRPr="00AD0830" w:rsidRDefault="00ED6A7D" w:rsidP="007C23FB">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Chuyển tiếp chuỗi “11” lên giao diện Web</w:t>
                                </w:r>
                              </w:p>
                            </w:txbxContent>
                          </wps:txbx>
                          <wps:bodyPr wrap="square" rtlCol="0">
                            <a:noAutofit/>
                          </wps:bodyPr>
                        </wps:wsp>
                        <wps:wsp>
                          <wps:cNvPr id="67" name="Straight Arrow Connector 67"/>
                          <wps:cNvCnPr>
                            <a:cxnSpLocks/>
                          </wps:cNvCnPr>
                          <wps:spPr>
                            <a:xfrm flipH="1">
                              <a:off x="1829515" y="2636949"/>
                              <a:ext cx="301365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 name="Rectangle 68"/>
                          <wps:cNvSpPr/>
                          <wps:spPr>
                            <a:xfrm>
                              <a:off x="99274" y="2133602"/>
                              <a:ext cx="1622738" cy="1060854"/>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6C41D1" w14:textId="77777777"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Giao diện web đổi trạng thái</w:t>
                                </w:r>
                              </w:p>
                            </w:txbxContent>
                          </wps:txbx>
                          <wps:bodyPr rtlCol="0" anchor="ctr"/>
                        </wps:wsp>
                        <wps:wsp>
                          <wps:cNvPr id="96" name="Rectangle 96"/>
                          <wps:cNvSpPr/>
                          <wps:spPr>
                            <a:xfrm>
                              <a:off x="7037633" y="124138"/>
                              <a:ext cx="1276091" cy="7727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25A46C" w14:textId="77777777"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Bật Rơ Le 1</w:t>
                                </w:r>
                              </w:p>
                            </w:txbxContent>
                          </wps:txbx>
                          <wps:bodyPr rtlCol="0" anchor="ctr"/>
                        </wps:wsp>
                        <wps:wsp>
                          <wps:cNvPr id="97" name="Straight Arrow Connector 97"/>
                          <wps:cNvCnPr>
                            <a:cxnSpLocks/>
                          </wps:cNvCnPr>
                          <wps:spPr>
                            <a:xfrm>
                              <a:off x="6641762" y="546573"/>
                              <a:ext cx="3530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8" name="Rectangle 98"/>
                        <wps:cNvSpPr/>
                        <wps:spPr>
                          <a:xfrm>
                            <a:off x="0" y="0"/>
                            <a:ext cx="8369300" cy="337820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anchor>
            </w:drawing>
          </mc:Choice>
          <mc:Fallback>
            <w:pict>
              <v:group w14:anchorId="1FC6B27D" id="Group 26" o:spid="_x0000_s1051" style="position:absolute;left:0;text-align:left;margin-left:137.4pt;margin-top:21.05pt;width:370.6pt;height:188.45pt;z-index:251727872;mso-position-horizontal-relative:page" coordsize="83693,33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">
                <v:group id="Group 10" o:spid="_x0000_s1052" style="position:absolute;left:908;top:1241;width:82229;height:30703" coordorigin="908,1241" coordsize="82228,3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2" o:spid="_x0000_s1053" style="position:absolute;left:908;top:1287;width:16228;height: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456BC30D" w14:textId="77777777"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Nút nhấn</w:t>
                          </w:r>
                        </w:p>
                      </w:txbxContent>
                    </v:textbox>
                  </v:rect>
                  <v:shapetype id="_x0000_t32" coordsize="21600,21600" o:spt="32" o:oned="t" path="m,l21600,21600e" filled="f">
                    <v:path arrowok="t" fillok="f" o:connecttype="none"/>
                    <o:lock v:ext="edit" shapetype="t"/>
                  </v:shapetype>
                  <v:shape id="Straight Arrow Connector 13" o:spid="_x0000_s1054" type="#_x0000_t32" style="position:absolute;left:18295;top:5119;width:30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" strokecolor="black [3200]" strokeweight=".5pt">
                    <v:stroke endarrow="block" joinstyle="miter"/>
                    <o:lock v:ext="edit" shapetype="f"/>
                  </v:shape>
                  <v:shape id="TextBox 10" o:spid="_x0000_s1055" type="#_x0000_t202" style="position:absolute;left:20006;top:5611;width:27359;height:9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" filled="f" strokecolor="black [3213]" strokeweight="1pt">
                    <v:textbox>
                      <w:txbxContent>
                        <w:p w14:paraId="5226958D" w14:textId="77777777" w:rsidR="00ED6A7D" w:rsidRPr="00AD0830" w:rsidRDefault="00ED6A7D" w:rsidP="00195849">
                          <w:pP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Tín hiệu mức thấp vào vi điều khiển</w:t>
                          </w:r>
                        </w:p>
                      </w:txbxContent>
                    </v:textbox>
                  </v:shape>
                  <v:rect id="Rectangle 15" o:spid="_x0000_s1056" style="position:absolute;left:49590;top:1255;width:16228;height: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" fillcolor="white [3212]" strokecolor="black [3213]" strokeweight="1pt">
                    <v:textbox>
                      <w:txbxContent>
                        <w:p w14:paraId="2D44152B" w14:textId="77777777"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Vi điều khiển</w:t>
                          </w:r>
                        </w:p>
                      </w:txbxContent>
                    </v:textbox>
                  </v:rect>
                  <v:rect id="Rectangle 23" o:spid="_x0000_s1057" style="position:absolute;left:49590;top:22505;width:16228;height: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" fillcolor="white [3212]" strokecolor="black [3213]" strokeweight="1pt">
                    <v:textbox>
                      <w:txbxContent>
                        <w:p w14:paraId="27ECEF62" w14:textId="4D24D44D"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MQTT Broker</w:t>
                          </w:r>
                        </w:p>
                      </w:txbxContent>
                    </v:textbox>
                  </v:rect>
                  <v:shape id="Straight Arrow Connector 26" o:spid="_x0000_s1058" type="#_x0000_t32" style="position:absolute;left:58004;top:10789;width:0;height:105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" strokecolor="black [3200]" strokeweight=".5pt">
                    <v:stroke endarrow="block" joinstyle="miter"/>
                    <o:lock v:ext="edit" shapetype="f"/>
                  </v:shape>
                  <v:shape id="TextBox 17" o:spid="_x0000_s1059" type="#_x0000_t202" style="position:absolute;left:60703;top:12173;width:21082;height:6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" filled="f" strokecolor="black [3213]" strokeweight="1pt">
                    <v:textbox>
                      <w:txbxContent>
                        <w:p w14:paraId="47A8577F" w14:textId="77777777" w:rsidR="00ED6A7D" w:rsidRPr="00AD0830" w:rsidRDefault="00ED6A7D" w:rsidP="007C23FB">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Gửi chuỗi “11” lên MQTT Broker</w:t>
                          </w:r>
                        </w:p>
                      </w:txbxContent>
                    </v:textbox>
                  </v:shape>
                  <v:shape id="_x0000_s1060" type="#_x0000_t202" style="position:absolute;left:20006;top:16049;width:28066;height:9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" filled="f" strokecolor="black [3213]" strokeweight="1pt">
                    <v:textbox>
                      <w:txbxContent>
                        <w:p w14:paraId="20317543" w14:textId="77777777" w:rsidR="00ED6A7D" w:rsidRPr="00AD0830" w:rsidRDefault="00ED6A7D" w:rsidP="007C23FB">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Chuyển tiếp chuỗi “11” lên giao diện Web</w:t>
                          </w:r>
                        </w:p>
                      </w:txbxContent>
                    </v:textbox>
                  </v:shape>
                  <v:shape id="Straight Arrow Connector 67" o:spid="_x0000_s1061" type="#_x0000_t32" style="position:absolute;left:18295;top:26369;width:301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" strokecolor="black [3200]" strokeweight=".5pt">
                    <v:stroke endarrow="block" joinstyle="miter"/>
                    <o:lock v:ext="edit" shapetype="f"/>
                  </v:shape>
                  <v:rect id="Rectangle 68" o:spid="_x0000_s1062" style="position:absolute;left:992;top:21336;width:16228;height:10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" fillcolor="white [3212]" strokecolor="black [3213]" strokeweight="1pt">
                    <v:textbox>
                      <w:txbxContent>
                        <w:p w14:paraId="246C41D1" w14:textId="77777777"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Giao diện web đổi trạng thái</w:t>
                          </w:r>
                        </w:p>
                      </w:txbxContent>
                    </v:textbox>
                  </v:rect>
                  <v:rect id="Rectangle 96" o:spid="_x0000_s1063" style="position:absolute;left:70376;top:1241;width:12761;height:7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" fillcolor="white [3212]" strokecolor="black [3213]" strokeweight="1pt">
                    <v:textbox>
                      <w:txbxContent>
                        <w:p w14:paraId="6825A46C" w14:textId="77777777"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Bật Rơ Le 1</w:t>
                          </w:r>
                        </w:p>
                      </w:txbxContent>
                    </v:textbox>
                  </v:rect>
                  <v:shape id="Straight Arrow Connector 97" o:spid="_x0000_s1064" type="#_x0000_t32" style="position:absolute;left:66417;top:5465;width:35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" strokecolor="black [3200]" strokeweight=".5pt">
                    <v:stroke endarrow="block" joinstyle="miter"/>
                    <o:lock v:ext="edit" shapetype="f"/>
                  </v:shape>
                </v:group>
                <v:rect id="Rectangle 98" o:spid="_x0000_s1065" style="position:absolute;width:83693;height:33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" filled="f" strokecolor="black [3200]" strokeweight="1.5pt">
                  <v:stroke joinstyle="round"/>
                </v:rect>
                <w10:wrap type="topAndBottom" anchorx="page"/>
              </v:group>
            </w:pict>
          </mc:Fallback>
        </mc:AlternateContent>
      </w:r>
      <w:r w:rsidR="001F08B3">
        <w:rPr>
          <w:noProof/>
        </w:rPr>
        <mc:AlternateContent>
          <mc:Choice Requires="wps">
            <w:drawing>
              <wp:anchor distT="0" distB="0" distL="114300" distR="114300" simplePos="0" relativeHeight="251724800" behindDoc="0" locked="0" layoutInCell="1" allowOverlap="1" wp14:anchorId="3A8DB1D1" wp14:editId="115F1CB5">
                <wp:simplePos x="0" y="0"/>
                <wp:positionH relativeFrom="margin">
                  <wp:posOffset>436880</wp:posOffset>
                </wp:positionH>
                <wp:positionV relativeFrom="paragraph">
                  <wp:posOffset>2689281</wp:posOffset>
                </wp:positionV>
                <wp:extent cx="4706620" cy="635"/>
                <wp:effectExtent l="0" t="0" r="0" b="4445"/>
                <wp:wrapTopAndBottom/>
                <wp:docPr id="2069" name="Text Box 2069"/>
                <wp:cNvGraphicFramePr/>
                <a:graphic xmlns:a="http://schemas.openxmlformats.org/drawingml/2006/main">
                  <a:graphicData uri="http://schemas.microsoft.com/office/word/2010/wordprocessingShape">
                    <wps:wsp>
                      <wps:cNvSpPr txBox="1"/>
                      <wps:spPr>
                        <a:xfrm>
                          <a:off x="0" y="0"/>
                          <a:ext cx="4706620" cy="635"/>
                        </a:xfrm>
                        <a:prstGeom prst="rect">
                          <a:avLst/>
                        </a:prstGeom>
                        <a:solidFill>
                          <a:prstClr val="white"/>
                        </a:solidFill>
                        <a:ln>
                          <a:noFill/>
                        </a:ln>
                      </wps:spPr>
                      <wps:txbx>
                        <w:txbxContent>
                          <w:p w14:paraId="4FF8FC27" w14:textId="6D639077" w:rsidR="00ED6A7D" w:rsidRPr="007F603A" w:rsidRDefault="00ED6A7D" w:rsidP="00E7147E">
                            <w:pPr>
                              <w:pStyle w:val="Caption"/>
                              <w:rPr>
                                <w:noProof/>
                              </w:rPr>
                            </w:pPr>
                            <w:bookmarkStart w:id="204" w:name="_Toc103628788"/>
                            <w:bookmarkStart w:id="205" w:name="_Toc104154477"/>
                            <w:bookmarkStart w:id="206" w:name="_Toc104586688"/>
                            <w:bookmarkStart w:id="207" w:name="_Toc104674924"/>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w:t>
                            </w:r>
                            <w:r w:rsidR="00B04888">
                              <w:fldChar w:fldCharType="begin"/>
                            </w:r>
                            <w:r w:rsidR="00B04888">
                              <w:instrText xml:space="preserve"> SEQ Hình \* ARABIC \s 1 </w:instrText>
                            </w:r>
                            <w:r w:rsidR="00B04888">
                              <w:fldChar w:fldCharType="separate"/>
                            </w:r>
                            <w:r>
                              <w:rPr>
                                <w:noProof/>
                              </w:rPr>
                              <w:t>1</w:t>
                            </w:r>
                            <w:r w:rsidR="00B04888">
                              <w:rPr>
                                <w:noProof/>
                              </w:rPr>
                              <w:fldChar w:fldCharType="end"/>
                            </w:r>
                            <w:r>
                              <w:t>: Quá trình bật tắt nút nhấn với thiết bị 1</w:t>
                            </w:r>
                            <w:bookmarkEnd w:id="204"/>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DB1D1" id="Text Box 2069" o:spid="_x0000_s1066" type="#_x0000_t202" style="position:absolute;left:0;text-align:left;margin-left:34.4pt;margin-top:211.75pt;width:370.6pt;height:.05pt;z-index:251724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4Ua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" stroked="f">
                <v:textbox style="mso-fit-shape-to-text:t" inset="0,0,0,0">
                  <w:txbxContent>
                    <w:p w14:paraId="4FF8FC27" w14:textId="6D639077" w:rsidR="00ED6A7D" w:rsidRPr="007F603A" w:rsidRDefault="00ED6A7D" w:rsidP="00E7147E">
                      <w:pPr>
                        <w:pStyle w:val="Caption"/>
                        <w:rPr>
                          <w:noProof/>
                        </w:rPr>
                      </w:pPr>
                      <w:bookmarkStart w:id="208" w:name="_Toc103628788"/>
                      <w:bookmarkStart w:id="209" w:name="_Toc104154477"/>
                      <w:bookmarkStart w:id="210" w:name="_Toc104586688"/>
                      <w:bookmarkStart w:id="211" w:name="_Toc104674924"/>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w:t>
                      </w:r>
                      <w:r w:rsidR="00B04888">
                        <w:fldChar w:fldCharType="begin"/>
                      </w:r>
                      <w:r w:rsidR="00B04888">
                        <w:instrText xml:space="preserve"> SEQ Hình \* ARABIC \s 1 </w:instrText>
                      </w:r>
                      <w:r w:rsidR="00B04888">
                        <w:fldChar w:fldCharType="separate"/>
                      </w:r>
                      <w:r>
                        <w:rPr>
                          <w:noProof/>
                        </w:rPr>
                        <w:t>1</w:t>
                      </w:r>
                      <w:r w:rsidR="00B04888">
                        <w:rPr>
                          <w:noProof/>
                        </w:rPr>
                        <w:fldChar w:fldCharType="end"/>
                      </w:r>
                      <w:r>
                        <w:t>: Quá trình bật tắt nút nhấn với thiết bị 1</w:t>
                      </w:r>
                      <w:bookmarkEnd w:id="208"/>
                      <w:bookmarkEnd w:id="209"/>
                      <w:bookmarkEnd w:id="210"/>
                      <w:bookmarkEnd w:id="211"/>
                    </w:p>
                  </w:txbxContent>
                </v:textbox>
                <w10:wrap type="topAndBottom" anchorx="margin"/>
              </v:shape>
            </w:pict>
          </mc:Fallback>
        </mc:AlternateContent>
      </w:r>
      <w:r w:rsidR="00195849">
        <w:t>Quá trình bật bằng nút nhấn</w:t>
      </w:r>
      <w:r w:rsidR="00C7364C">
        <w:t xml:space="preserve"> với thiết bị 1</w:t>
      </w:r>
      <w:r>
        <w:t>:</w:t>
      </w:r>
    </w:p>
    <w:p w14:paraId="23B9F1DB" w14:textId="1DA70EE0" w:rsidR="00195849" w:rsidRDefault="00BB2622" w:rsidP="00C7364C">
      <w:pPr>
        <w:pStyle w:val="content"/>
        <w:ind w:firstLine="0"/>
      </w:pPr>
      <w:r w:rsidRPr="00D0156C">
        <w:rPr>
          <w:noProof/>
        </w:rPr>
        <mc:AlternateContent>
          <mc:Choice Requires="wpg">
            <w:drawing>
              <wp:anchor distT="0" distB="0" distL="114300" distR="114300" simplePos="0" relativeHeight="251728896" behindDoc="0" locked="0" layoutInCell="1" allowOverlap="1" wp14:anchorId="12D52894" wp14:editId="08DD0348">
                <wp:simplePos x="0" y="0"/>
                <wp:positionH relativeFrom="page">
                  <wp:posOffset>1828800</wp:posOffset>
                </wp:positionH>
                <wp:positionV relativeFrom="paragraph">
                  <wp:posOffset>3089910</wp:posOffset>
                </wp:positionV>
                <wp:extent cx="4801870" cy="2456815"/>
                <wp:effectExtent l="0" t="0" r="17780" b="19685"/>
                <wp:wrapTopAndBottom/>
                <wp:docPr id="99" name="Group 26"/>
                <wp:cNvGraphicFramePr/>
                <a:graphic xmlns:a="http://schemas.openxmlformats.org/drawingml/2006/main">
                  <a:graphicData uri="http://schemas.microsoft.com/office/word/2010/wordprocessingGroup">
                    <wpg:wgp>
                      <wpg:cNvGrpSpPr/>
                      <wpg:grpSpPr>
                        <a:xfrm>
                          <a:off x="0" y="0"/>
                          <a:ext cx="4801870" cy="2456815"/>
                          <a:chOff x="0" y="0"/>
                          <a:chExt cx="8369300" cy="3378200"/>
                        </a:xfrm>
                      </wpg:grpSpPr>
                      <wpg:grpSp>
                        <wpg:cNvPr id="100" name="Group 100"/>
                        <wpg:cNvGrpSpPr/>
                        <wpg:grpSpPr>
                          <a:xfrm>
                            <a:off x="55433" y="125566"/>
                            <a:ext cx="8138999" cy="3188021"/>
                            <a:chOff x="55433" y="125566"/>
                            <a:chExt cx="8138999" cy="3188021"/>
                          </a:xfrm>
                        </wpg:grpSpPr>
                        <wps:wsp>
                          <wps:cNvPr id="101" name="Straight Arrow Connector 101"/>
                          <wps:cNvCnPr>
                            <a:cxnSpLocks/>
                          </wps:cNvCnPr>
                          <wps:spPr>
                            <a:xfrm>
                              <a:off x="5461010" y="1034556"/>
                              <a:ext cx="0" cy="10769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 name="Rectangle 102"/>
                          <wps:cNvSpPr/>
                          <wps:spPr>
                            <a:xfrm>
                              <a:off x="4952267" y="218665"/>
                              <a:ext cx="2427515" cy="53750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21B79A" w14:textId="77777777"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Vi điều khiển</w:t>
                                </w:r>
                              </w:p>
                            </w:txbxContent>
                          </wps:txbx>
                          <wps:bodyPr rtlCol="0" anchor="ctr"/>
                        </wps:wsp>
                        <wps:wsp>
                          <wps:cNvPr id="103" name="Rectangle 103"/>
                          <wps:cNvSpPr/>
                          <wps:spPr>
                            <a:xfrm>
                              <a:off x="4959078" y="2250582"/>
                              <a:ext cx="2801695" cy="51554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D45CB" w14:textId="03A38026"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MQTT Broker</w:t>
                                </w:r>
                              </w:p>
                            </w:txbxContent>
                          </wps:txbx>
                          <wps:bodyPr rtlCol="0" anchor="ctr"/>
                        </wps:wsp>
                        <wps:wsp>
                          <wps:cNvPr id="104" name="Straight Arrow Connector 104"/>
                          <wps:cNvCnPr>
                            <a:cxnSpLocks/>
                          </wps:cNvCnPr>
                          <wps:spPr>
                            <a:xfrm flipV="1">
                              <a:off x="5803400" y="951121"/>
                              <a:ext cx="0" cy="1160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 name="TextBox 17"/>
                          <wps:cNvSpPr txBox="1"/>
                          <wps:spPr>
                            <a:xfrm>
                              <a:off x="5917591" y="1106656"/>
                              <a:ext cx="2276841" cy="839471"/>
                            </a:xfrm>
                            <a:prstGeom prst="rect">
                              <a:avLst/>
                            </a:prstGeom>
                            <a:noFill/>
                            <a:ln w="12700">
                              <a:solidFill>
                                <a:schemeClr val="tx1"/>
                              </a:solidFill>
                            </a:ln>
                          </wps:spPr>
                          <wps:txbx>
                            <w:txbxContent>
                              <w:p w14:paraId="4DBB5516" w14:textId="77777777" w:rsidR="00ED6A7D" w:rsidRPr="00AD0830" w:rsidRDefault="00ED6A7D" w:rsidP="007C23FB">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Gửi chuỗi “11” về vi điều khiển</w:t>
                                </w:r>
                              </w:p>
                            </w:txbxContent>
                          </wps:txbx>
                          <wps:bodyPr wrap="square" rtlCol="0">
                            <a:noAutofit/>
                          </wps:bodyPr>
                        </wps:wsp>
                        <wps:wsp>
                          <wps:cNvPr id="106" name="TextBox 18"/>
                          <wps:cNvSpPr txBox="1"/>
                          <wps:spPr>
                            <a:xfrm>
                              <a:off x="2200521" y="2641863"/>
                              <a:ext cx="2425701" cy="671724"/>
                            </a:xfrm>
                            <a:prstGeom prst="rect">
                              <a:avLst/>
                            </a:prstGeom>
                            <a:noFill/>
                            <a:ln w="12700">
                              <a:solidFill>
                                <a:schemeClr val="tx1"/>
                              </a:solidFill>
                            </a:ln>
                          </wps:spPr>
                          <wps:txbx>
                            <w:txbxContent>
                              <w:p w14:paraId="26BC0CC1" w14:textId="77777777" w:rsidR="00ED6A7D" w:rsidRPr="00AD0830" w:rsidRDefault="00ED6A7D" w:rsidP="007C23FB">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Chuyển tiếp chuỗi “11” lên MQTT Broker</w:t>
                                </w:r>
                              </w:p>
                            </w:txbxContent>
                          </wps:txbx>
                          <wps:bodyPr wrap="square" rtlCol="0">
                            <a:noAutofit/>
                          </wps:bodyPr>
                        </wps:wsp>
                        <wps:wsp>
                          <wps:cNvPr id="107" name="Straight Arrow Connector 107"/>
                          <wps:cNvCnPr>
                            <a:cxnSpLocks/>
                          </wps:cNvCnPr>
                          <wps:spPr>
                            <a:xfrm>
                              <a:off x="1974958" y="2581737"/>
                              <a:ext cx="268119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 name="Rectangle 108"/>
                          <wps:cNvSpPr/>
                          <wps:spPr>
                            <a:xfrm>
                              <a:off x="99266" y="2011727"/>
                              <a:ext cx="1622738" cy="10491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200D6" w14:textId="77777777"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Giao diện web đổi trạng thái</w:t>
                                </w:r>
                              </w:p>
                            </w:txbxContent>
                          </wps:txbx>
                          <wps:bodyPr rtlCol="0" anchor="ctr"/>
                        </wps:wsp>
                        <wps:wsp>
                          <wps:cNvPr id="109" name="Rectangle 109"/>
                          <wps:cNvSpPr/>
                          <wps:spPr>
                            <a:xfrm>
                              <a:off x="55433" y="125566"/>
                              <a:ext cx="1891626" cy="7727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6D879" w14:textId="77777777"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Bật Rơ Le 1</w:t>
                                </w:r>
                              </w:p>
                            </w:txbxContent>
                          </wps:txbx>
                          <wps:bodyPr rtlCol="0" anchor="ctr"/>
                        </wps:wsp>
                        <wps:wsp>
                          <wps:cNvPr id="115" name="Straight Arrow Connector 115"/>
                          <wps:cNvCnPr>
                            <a:cxnSpLocks/>
                          </wps:cNvCnPr>
                          <wps:spPr>
                            <a:xfrm flipH="1">
                              <a:off x="2032960" y="506747"/>
                              <a:ext cx="268687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 name="TextBox 23"/>
                          <wps:cNvSpPr txBox="1"/>
                          <wps:spPr>
                            <a:xfrm>
                              <a:off x="2200521" y="1002669"/>
                              <a:ext cx="3092554" cy="1019992"/>
                            </a:xfrm>
                            <a:prstGeom prst="rect">
                              <a:avLst/>
                            </a:prstGeom>
                            <a:noFill/>
                            <a:ln w="12700">
                              <a:solidFill>
                                <a:schemeClr val="tx1"/>
                              </a:solidFill>
                            </a:ln>
                          </wps:spPr>
                          <wps:txbx>
                            <w:txbxContent>
                              <w:p w14:paraId="1F4B85C8" w14:textId="77777777" w:rsidR="00ED6A7D" w:rsidRPr="00AD0830" w:rsidRDefault="00ED6A7D" w:rsidP="007C23FB">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Gửi chuỗi “11” lại về MQTT Broker thông báo đã bật</w:t>
                                </w:r>
                              </w:p>
                            </w:txbxContent>
                          </wps:txbx>
                          <wps:bodyPr wrap="square" rtlCol="0">
                            <a:noAutofit/>
                          </wps:bodyPr>
                        </wps:wsp>
                        <wps:wsp>
                          <wps:cNvPr id="117" name="Straight Arrow Connector 117"/>
                          <wps:cNvCnPr>
                            <a:cxnSpLocks/>
                          </wps:cNvCnPr>
                          <wps:spPr>
                            <a:xfrm flipH="1">
                              <a:off x="1975114" y="2385973"/>
                              <a:ext cx="26937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8" name="Rectangle 118"/>
                        <wps:cNvSpPr/>
                        <wps:spPr>
                          <a:xfrm>
                            <a:off x="0" y="0"/>
                            <a:ext cx="8369300" cy="337820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anchor>
            </w:drawing>
          </mc:Choice>
          <mc:Fallback>
            <w:pict>
              <v:group w14:anchorId="12D52894" id="_x0000_s1067" style="position:absolute;left:0;text-align:left;margin-left:2in;margin-top:243.3pt;width:378.1pt;height:193.45pt;z-index:251728896;mso-position-horizontal-relative:page" coordsize="83693,33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">
                <v:group id="Group 100" o:spid="_x0000_s1068" style="position:absolute;left:554;top:1255;width:81390;height:31880" coordorigin="554,1255" coordsize="81389,3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Straight Arrow Connector 101" o:spid="_x0000_s1069" type="#_x0000_t32" style="position:absolute;left:54610;top:10345;width:0;height:107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" strokecolor="black [3200]" strokeweight=".5pt">
                    <v:stroke endarrow="block" joinstyle="miter"/>
                    <o:lock v:ext="edit" shapetype="f"/>
                  </v:shape>
                  <v:rect id="Rectangle 102" o:spid="_x0000_s1070" style="position:absolute;left:49522;top:2186;width:24275;height:5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" fillcolor="white [3212]" strokecolor="black [3213]" strokeweight="1pt">
                    <v:textbox>
                      <w:txbxContent>
                        <w:p w14:paraId="0721B79A" w14:textId="77777777"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Vi điều khiển</w:t>
                          </w:r>
                        </w:p>
                      </w:txbxContent>
                    </v:textbox>
                  </v:rect>
                  <v:rect id="Rectangle 103" o:spid="_x0000_s1071" style="position:absolute;left:49590;top:22505;width:28017;height:5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" fillcolor="white [3212]" strokecolor="black [3213]" strokeweight="1pt">
                    <v:textbox>
                      <w:txbxContent>
                        <w:p w14:paraId="338D45CB" w14:textId="03A38026"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MQTT Broker</w:t>
                          </w:r>
                        </w:p>
                      </w:txbxContent>
                    </v:textbox>
                  </v:rect>
                  <v:shape id="Straight Arrow Connector 104" o:spid="_x0000_s1072" type="#_x0000_t32" style="position:absolute;left:58034;top:9511;width:0;height:116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" strokecolor="black [3200]" strokeweight=".5pt">
                    <v:stroke endarrow="block" joinstyle="miter"/>
                    <o:lock v:ext="edit" shapetype="f"/>
                  </v:shape>
                  <v:shape id="TextBox 17" o:spid="_x0000_s1073" type="#_x0000_t202" style="position:absolute;left:59175;top:11066;width:22769;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" filled="f" strokecolor="black [3213]" strokeweight="1pt">
                    <v:textbox>
                      <w:txbxContent>
                        <w:p w14:paraId="4DBB5516" w14:textId="77777777" w:rsidR="00ED6A7D" w:rsidRPr="00AD0830" w:rsidRDefault="00ED6A7D" w:rsidP="007C23FB">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Gửi chuỗi “11” về vi điều khiển</w:t>
                          </w:r>
                        </w:p>
                      </w:txbxContent>
                    </v:textbox>
                  </v:shape>
                  <v:shape id="_x0000_s1074" type="#_x0000_t202" style="position:absolute;left:22005;top:26418;width:24257;height:6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" filled="f" strokecolor="black [3213]" strokeweight="1pt">
                    <v:textbox>
                      <w:txbxContent>
                        <w:p w14:paraId="26BC0CC1" w14:textId="77777777" w:rsidR="00ED6A7D" w:rsidRPr="00AD0830" w:rsidRDefault="00ED6A7D" w:rsidP="007C23FB">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Chuyển tiếp chuỗi “11” lên MQTT Broker</w:t>
                          </w:r>
                        </w:p>
                      </w:txbxContent>
                    </v:textbox>
                  </v:shape>
                  <v:shape id="Straight Arrow Connector 107" o:spid="_x0000_s1075" type="#_x0000_t32" style="position:absolute;left:19749;top:25817;width:26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" strokecolor="black [3200]" strokeweight=".5pt">
                    <v:stroke endarrow="block" joinstyle="miter"/>
                    <o:lock v:ext="edit" shapetype="f"/>
                  </v:shape>
                  <v:rect id="Rectangle 108" o:spid="_x0000_s1076" style="position:absolute;left:992;top:20117;width:16228;height:10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" fillcolor="white [3212]" strokecolor="black [3213]" strokeweight="1pt">
                    <v:textbox>
                      <w:txbxContent>
                        <w:p w14:paraId="174200D6" w14:textId="77777777"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Giao diện web đổi trạng thái</w:t>
                          </w:r>
                        </w:p>
                      </w:txbxContent>
                    </v:textbox>
                  </v:rect>
                  <v:rect id="Rectangle 109" o:spid="_x0000_s1077" style="position:absolute;left:554;top:1255;width:18916;height:7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" fillcolor="white [3212]" strokecolor="black [3213]" strokeweight="1pt">
                    <v:textbox>
                      <w:txbxContent>
                        <w:p w14:paraId="5A26D879" w14:textId="77777777" w:rsidR="00ED6A7D" w:rsidRPr="00AD0830" w:rsidRDefault="00ED6A7D" w:rsidP="00195849">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Bật Rơ Le 1</w:t>
                          </w:r>
                        </w:p>
                      </w:txbxContent>
                    </v:textbox>
                  </v:rect>
                  <v:shape id="Straight Arrow Connector 115" o:spid="_x0000_s1078" type="#_x0000_t32" style="position:absolute;left:20329;top:5067;width:268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" strokecolor="black [3200]" strokeweight=".5pt">
                    <v:stroke endarrow="block" joinstyle="miter"/>
                    <o:lock v:ext="edit" shapetype="f"/>
                  </v:shape>
                  <v:shape id="TextBox 23" o:spid="_x0000_s1079" type="#_x0000_t202" style="position:absolute;left:22005;top:10026;width:30925;height:10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" filled="f" strokecolor="black [3213]" strokeweight="1pt">
                    <v:textbox>
                      <w:txbxContent>
                        <w:p w14:paraId="1F4B85C8" w14:textId="77777777" w:rsidR="00ED6A7D" w:rsidRPr="00AD0830" w:rsidRDefault="00ED6A7D" w:rsidP="007C23FB">
                          <w:pPr>
                            <w:jc w:val="center"/>
                            <w:rPr>
                              <w:rFonts w:ascii="Times New Roman" w:hAnsi="Times New Roman" w:cs="Times New Roman"/>
                              <w:b/>
                              <w:bCs/>
                              <w:color w:val="000000" w:themeColor="text1"/>
                              <w:kern w:val="24"/>
                              <w:sz w:val="26"/>
                              <w:szCs w:val="26"/>
                            </w:rPr>
                          </w:pPr>
                          <w:r w:rsidRPr="00AD0830">
                            <w:rPr>
                              <w:rFonts w:ascii="Times New Roman" w:hAnsi="Times New Roman" w:cs="Times New Roman"/>
                              <w:b/>
                              <w:bCs/>
                              <w:color w:val="000000" w:themeColor="text1"/>
                              <w:kern w:val="24"/>
                              <w:sz w:val="26"/>
                              <w:szCs w:val="26"/>
                            </w:rPr>
                            <w:t>Gửi chuỗi “11” lại về MQTT Broker thông báo đã bật</w:t>
                          </w:r>
                        </w:p>
                      </w:txbxContent>
                    </v:textbox>
                  </v:shape>
                  <v:shape id="Straight Arrow Connector 117" o:spid="_x0000_s1080" type="#_x0000_t32" style="position:absolute;left:19751;top:23859;width:269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" strokecolor="black [3200]" strokeweight=".5pt">
                    <v:stroke endarrow="block" joinstyle="miter"/>
                    <o:lock v:ext="edit" shapetype="f"/>
                  </v:shape>
                </v:group>
                <v:rect id="Rectangle 118" o:spid="_x0000_s1081" style="position:absolute;width:83693;height:33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" filled="f" strokecolor="black [3200]" strokeweight="1.5pt">
                  <v:stroke joinstyle="round"/>
                </v:rect>
                <w10:wrap type="topAndBottom" anchorx="page"/>
              </v:group>
            </w:pict>
          </mc:Fallback>
        </mc:AlternateContent>
      </w:r>
      <w:r w:rsidR="001F08B3">
        <w:rPr>
          <w:noProof/>
        </w:rPr>
        <mc:AlternateContent>
          <mc:Choice Requires="wps">
            <w:drawing>
              <wp:anchor distT="0" distB="0" distL="114300" distR="114300" simplePos="0" relativeHeight="251726848" behindDoc="0" locked="0" layoutInCell="1" allowOverlap="1" wp14:anchorId="6A5D50B2" wp14:editId="21D38520">
                <wp:simplePos x="0" y="0"/>
                <wp:positionH relativeFrom="margin">
                  <wp:align>center</wp:align>
                </wp:positionH>
                <wp:positionV relativeFrom="paragraph">
                  <wp:posOffset>5806440</wp:posOffset>
                </wp:positionV>
                <wp:extent cx="4801870" cy="635"/>
                <wp:effectExtent l="0" t="0" r="0" b="4445"/>
                <wp:wrapTopAndBottom/>
                <wp:docPr id="2070" name="Text Box 2070"/>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607E22D4" w14:textId="071D5B44" w:rsidR="00ED6A7D" w:rsidRPr="00F72D88" w:rsidRDefault="00ED6A7D" w:rsidP="00E7147E">
                            <w:pPr>
                              <w:pStyle w:val="Caption"/>
                              <w:rPr>
                                <w:noProof/>
                              </w:rPr>
                            </w:pPr>
                            <w:bookmarkStart w:id="212" w:name="_Toc103628789"/>
                            <w:bookmarkStart w:id="213" w:name="_Toc104154478"/>
                            <w:bookmarkStart w:id="214" w:name="_Toc104586689"/>
                            <w:bookmarkStart w:id="215" w:name="_Toc104674925"/>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w:t>
                            </w:r>
                            <w:r w:rsidR="00B04888">
                              <w:fldChar w:fldCharType="begin"/>
                            </w:r>
                            <w:r w:rsidR="00B04888">
                              <w:instrText xml:space="preserve"> SEQ Hình \* ARABIC \s 1 </w:instrText>
                            </w:r>
                            <w:r w:rsidR="00B04888">
                              <w:fldChar w:fldCharType="separate"/>
                            </w:r>
                            <w:r>
                              <w:rPr>
                                <w:noProof/>
                              </w:rPr>
                              <w:t>2</w:t>
                            </w:r>
                            <w:r w:rsidR="00B04888">
                              <w:rPr>
                                <w:noProof/>
                              </w:rPr>
                              <w:fldChar w:fldCharType="end"/>
                            </w:r>
                            <w:r>
                              <w:t>: Quá trình bật tắt bằng Webserver với thiết bị 1</w:t>
                            </w:r>
                            <w:bookmarkEnd w:id="212"/>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D50B2" id="Text Box 2070" o:spid="_x0000_s1082" type="#_x0000_t202" style="position:absolute;left:0;text-align:left;margin-left:0;margin-top:457.2pt;width:378.1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" stroked="f">
                <v:textbox style="mso-fit-shape-to-text:t" inset="0,0,0,0">
                  <w:txbxContent>
                    <w:p w14:paraId="607E22D4" w14:textId="071D5B44" w:rsidR="00ED6A7D" w:rsidRPr="00F72D88" w:rsidRDefault="00ED6A7D" w:rsidP="00E7147E">
                      <w:pPr>
                        <w:pStyle w:val="Caption"/>
                        <w:rPr>
                          <w:noProof/>
                        </w:rPr>
                      </w:pPr>
                      <w:bookmarkStart w:id="216" w:name="_Toc103628789"/>
                      <w:bookmarkStart w:id="217" w:name="_Toc104154478"/>
                      <w:bookmarkStart w:id="218" w:name="_Toc104586689"/>
                      <w:bookmarkStart w:id="219" w:name="_Toc104674925"/>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w:t>
                      </w:r>
                      <w:r w:rsidR="00B04888">
                        <w:fldChar w:fldCharType="begin"/>
                      </w:r>
                      <w:r w:rsidR="00B04888">
                        <w:instrText xml:space="preserve"> SEQ Hình \* ARABIC \s 1 </w:instrText>
                      </w:r>
                      <w:r w:rsidR="00B04888">
                        <w:fldChar w:fldCharType="separate"/>
                      </w:r>
                      <w:r>
                        <w:rPr>
                          <w:noProof/>
                        </w:rPr>
                        <w:t>2</w:t>
                      </w:r>
                      <w:r w:rsidR="00B04888">
                        <w:rPr>
                          <w:noProof/>
                        </w:rPr>
                        <w:fldChar w:fldCharType="end"/>
                      </w:r>
                      <w:r>
                        <w:t>: Quá trình bật tắt bằng Webserver với thiết bị 1</w:t>
                      </w:r>
                      <w:bookmarkEnd w:id="216"/>
                      <w:bookmarkEnd w:id="217"/>
                      <w:bookmarkEnd w:id="218"/>
                      <w:bookmarkEnd w:id="219"/>
                    </w:p>
                  </w:txbxContent>
                </v:textbox>
                <w10:wrap type="topAndBottom" anchorx="margin"/>
              </v:shape>
            </w:pict>
          </mc:Fallback>
        </mc:AlternateContent>
      </w:r>
      <w:r w:rsidR="00195849">
        <w:t xml:space="preserve">Quá trình bật bằng Webserver </w:t>
      </w:r>
      <w:r w:rsidR="00C7364C">
        <w:t>với thiết bị 1</w:t>
      </w:r>
      <w:r>
        <w:t>:</w:t>
      </w:r>
    </w:p>
    <w:p w14:paraId="53DDD6F4" w14:textId="3323A7DD" w:rsidR="00513BCD" w:rsidRDefault="00513BCD" w:rsidP="005E453C">
      <w:pPr>
        <w:pStyle w:val="level2"/>
      </w:pPr>
      <w:bookmarkStart w:id="220" w:name="_Toc104674874"/>
      <w:r>
        <w:lastRenderedPageBreak/>
        <w:t>Sơ đồ khối</w:t>
      </w:r>
      <w:bookmarkEnd w:id="220"/>
    </w:p>
    <w:p w14:paraId="6056131E" w14:textId="3A2C68F3" w:rsidR="005E453C" w:rsidRPr="00B8583C" w:rsidRDefault="003A0FFE" w:rsidP="005E453C">
      <w:pPr>
        <w:pStyle w:val="content"/>
        <w:ind w:firstLine="0"/>
        <w:rPr>
          <w:i/>
          <w:iCs/>
        </w:rPr>
      </w:pPr>
      <w:bookmarkStart w:id="221" w:name="_Hlk103244683"/>
      <w:r>
        <w:rPr>
          <w:noProof/>
        </w:rPr>
        <mc:AlternateContent>
          <mc:Choice Requires="wps">
            <w:drawing>
              <wp:anchor distT="0" distB="0" distL="114300" distR="114300" simplePos="0" relativeHeight="251784192" behindDoc="0" locked="0" layoutInCell="1" allowOverlap="1" wp14:anchorId="46519B82" wp14:editId="4AA6D74B">
                <wp:simplePos x="0" y="0"/>
                <wp:positionH relativeFrom="margin">
                  <wp:align>left</wp:align>
                </wp:positionH>
                <wp:positionV relativeFrom="paragraph">
                  <wp:posOffset>1840865</wp:posOffset>
                </wp:positionV>
                <wp:extent cx="5549265" cy="32385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49265" cy="323850"/>
                        </a:xfrm>
                        <a:prstGeom prst="rect">
                          <a:avLst/>
                        </a:prstGeom>
                        <a:solidFill>
                          <a:prstClr val="white"/>
                        </a:solidFill>
                        <a:ln>
                          <a:noFill/>
                        </a:ln>
                      </wps:spPr>
                      <wps:txbx>
                        <w:txbxContent>
                          <w:p w14:paraId="07E3A416" w14:textId="38403415" w:rsidR="00ED6A7D" w:rsidRPr="00AB4C89" w:rsidRDefault="00ED6A7D" w:rsidP="00E7147E">
                            <w:pPr>
                              <w:pStyle w:val="Caption"/>
                              <w:rPr>
                                <w:noProof/>
                              </w:rPr>
                            </w:pPr>
                            <w:bookmarkStart w:id="222" w:name="_Toc104586690"/>
                            <w:bookmarkStart w:id="223" w:name="_Toc104674926"/>
                            <w:r>
                              <w:t xml:space="preserve">Hình 3.3: </w:t>
                            </w:r>
                            <w:r w:rsidRPr="00B8583C">
                              <w:t>Sơ đồ gửi nhận dữ liệu giữa mạch ESP32 và điện thoại/máy tính</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519B82" id="Text Box 5" o:spid="_x0000_s1083" type="#_x0000_t202" style="position:absolute;left:0;text-align:left;margin-left:0;margin-top:144.95pt;width:436.95pt;height:25.5pt;z-index:251784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" stroked="f">
                <v:textbox inset="0,0,0,0">
                  <w:txbxContent>
                    <w:p w14:paraId="07E3A416" w14:textId="38403415" w:rsidR="00ED6A7D" w:rsidRPr="00AB4C89" w:rsidRDefault="00ED6A7D" w:rsidP="00E7147E">
                      <w:pPr>
                        <w:pStyle w:val="Caption"/>
                        <w:rPr>
                          <w:noProof/>
                        </w:rPr>
                      </w:pPr>
                      <w:bookmarkStart w:id="224" w:name="_Toc104586690"/>
                      <w:bookmarkStart w:id="225" w:name="_Toc104674926"/>
                      <w:r>
                        <w:t xml:space="preserve">Hình 3.3: </w:t>
                      </w:r>
                      <w:r w:rsidRPr="00B8583C">
                        <w:t>Sơ đồ gửi nhận dữ liệu giữa mạch ESP32 và điện thoại/máy tính</w:t>
                      </w:r>
                      <w:bookmarkEnd w:id="224"/>
                      <w:bookmarkEnd w:id="225"/>
                    </w:p>
                  </w:txbxContent>
                </v:textbox>
                <w10:wrap type="topAndBottom" anchorx="margin"/>
              </v:shape>
            </w:pict>
          </mc:Fallback>
        </mc:AlternateContent>
      </w:r>
      <w:r w:rsidRPr="00B8583C">
        <w:rPr>
          <w:i/>
          <w:iCs/>
          <w:noProof/>
        </w:rPr>
        <mc:AlternateContent>
          <mc:Choice Requires="wpg">
            <w:drawing>
              <wp:anchor distT="0" distB="0" distL="114300" distR="114300" simplePos="0" relativeHeight="251660288" behindDoc="0" locked="0" layoutInCell="1" allowOverlap="1" wp14:anchorId="0AFB2F56" wp14:editId="7D9E3AB3">
                <wp:simplePos x="0" y="0"/>
                <wp:positionH relativeFrom="margin">
                  <wp:align>left</wp:align>
                </wp:positionH>
                <wp:positionV relativeFrom="paragraph">
                  <wp:posOffset>402590</wp:posOffset>
                </wp:positionV>
                <wp:extent cx="5549265" cy="1362075"/>
                <wp:effectExtent l="0" t="0" r="13335" b="28575"/>
                <wp:wrapTopAndBottom/>
                <wp:docPr id="1039" name="Group 49"/>
                <wp:cNvGraphicFramePr/>
                <a:graphic xmlns:a="http://schemas.openxmlformats.org/drawingml/2006/main">
                  <a:graphicData uri="http://schemas.microsoft.com/office/word/2010/wordprocessingGroup">
                    <wpg:wgp>
                      <wpg:cNvGrpSpPr/>
                      <wpg:grpSpPr>
                        <a:xfrm>
                          <a:off x="0" y="0"/>
                          <a:ext cx="5549265" cy="1362075"/>
                          <a:chOff x="0" y="0"/>
                          <a:chExt cx="6038850" cy="1055059"/>
                        </a:xfrm>
                      </wpg:grpSpPr>
                      <wpg:grpSp>
                        <wpg:cNvPr id="1043" name="Group 1043"/>
                        <wpg:cNvGrpSpPr/>
                        <wpg:grpSpPr>
                          <a:xfrm>
                            <a:off x="62046" y="77412"/>
                            <a:ext cx="5916721" cy="827593"/>
                            <a:chOff x="62046" y="77412"/>
                            <a:chExt cx="5916721" cy="827593"/>
                          </a:xfrm>
                        </wpg:grpSpPr>
                        <wps:wsp>
                          <wps:cNvPr id="1044" name="Cloud 1044"/>
                          <wps:cNvSpPr/>
                          <wps:spPr>
                            <a:xfrm>
                              <a:off x="2291550" y="77412"/>
                              <a:ext cx="1454950" cy="793325"/>
                            </a:xfrm>
                            <a:prstGeom prst="cloud">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62BDB" w14:textId="77777777" w:rsidR="00ED6A7D" w:rsidRDefault="00ED6A7D" w:rsidP="00B8583C">
                                <w:pPr>
                                  <w:spacing w:line="254" w:lineRule="auto"/>
                                  <w:jc w:val="center"/>
                                  <w:rPr>
                                    <w:rFonts w:eastAsia="Calibri" w:hAnsi="Calibri"/>
                                    <w:b/>
                                    <w:bCs/>
                                    <w:color w:val="FFFFFF"/>
                                    <w:kern w:val="24"/>
                                  </w:rPr>
                                </w:pPr>
                                <w:r>
                                  <w:rPr>
                                    <w:rFonts w:eastAsia="Calibri" w:hAnsi="Calibri"/>
                                    <w:b/>
                                    <w:bCs/>
                                    <w:color w:val="FFFFFF"/>
                                    <w:kern w:val="24"/>
                                  </w:rPr>
                                  <w:t>MQTT Broker</w:t>
                                </w:r>
                              </w:p>
                            </w:txbxContent>
                          </wps:txbx>
                          <wps:bodyPr rtlCol="0" anchor="ctr"/>
                        </wps:wsp>
                        <wps:wsp>
                          <wps:cNvPr id="1046" name="Straight Arrow Connector 1046"/>
                          <wps:cNvCnPr>
                            <a:cxnSpLocks/>
                          </wps:cNvCnPr>
                          <wps:spPr>
                            <a:xfrm>
                              <a:off x="1129609" y="395783"/>
                              <a:ext cx="9208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49" name="Straight Arrow Connector 1049"/>
                          <wps:cNvCnPr>
                            <a:cxnSpLocks/>
                          </wps:cNvCnPr>
                          <wps:spPr>
                            <a:xfrm flipH="1">
                              <a:off x="1129609" y="593856"/>
                              <a:ext cx="879454"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50" name="Rectangle 1050"/>
                          <wps:cNvSpPr/>
                          <wps:spPr>
                            <a:xfrm>
                              <a:off x="62046" y="249641"/>
                              <a:ext cx="925451" cy="48381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5D57BB" w14:textId="77777777" w:rsidR="00ED6A7D" w:rsidRDefault="00ED6A7D" w:rsidP="00B8583C">
                                <w:pPr>
                                  <w:spacing w:line="254" w:lineRule="auto"/>
                                  <w:jc w:val="center"/>
                                  <w:rPr>
                                    <w:rFonts w:eastAsia="Calibri" w:hAnsi="Calibri"/>
                                    <w:b/>
                                    <w:bCs/>
                                    <w:color w:val="000000"/>
                                    <w:kern w:val="24"/>
                                  </w:rPr>
                                </w:pPr>
                                <w:r>
                                  <w:rPr>
                                    <w:rFonts w:eastAsia="Calibri" w:hAnsi="Calibri"/>
                                    <w:b/>
                                    <w:bCs/>
                                    <w:color w:val="000000"/>
                                    <w:kern w:val="24"/>
                                  </w:rPr>
                                  <w:t>Mạch ESP32</w:t>
                                </w:r>
                              </w:p>
                            </w:txbxContent>
                          </wps:txbx>
                          <wps:bodyPr rtlCol="0" anchor="ctr"/>
                        </wps:wsp>
                        <wps:wsp>
                          <wps:cNvPr id="1051" name="Rectangle 1051"/>
                          <wps:cNvSpPr/>
                          <wps:spPr>
                            <a:xfrm>
                              <a:off x="1325974" y="112465"/>
                              <a:ext cx="600906" cy="20581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FBA5C7" w14:textId="77777777" w:rsidR="00ED6A7D" w:rsidRDefault="00ED6A7D" w:rsidP="00B8583C">
                                <w:pPr>
                                  <w:spacing w:line="254" w:lineRule="auto"/>
                                  <w:jc w:val="center"/>
                                  <w:rPr>
                                    <w:rFonts w:eastAsia="Calibri" w:hAnsi="Calibri"/>
                                    <w:b/>
                                    <w:bCs/>
                                    <w:color w:val="000000"/>
                                    <w:kern w:val="24"/>
                                  </w:rPr>
                                </w:pPr>
                                <w:r>
                                  <w:rPr>
                                    <w:rFonts w:eastAsia="Calibri" w:hAnsi="Calibri"/>
                                    <w:b/>
                                    <w:bCs/>
                                    <w:color w:val="000000"/>
                                    <w:kern w:val="24"/>
                                  </w:rPr>
                                  <w:t>Pub</w:t>
                                </w:r>
                              </w:p>
                            </w:txbxContent>
                          </wps:txbx>
                          <wps:bodyPr rtlCol="0" anchor="ctr"/>
                        </wps:wsp>
                        <wps:wsp>
                          <wps:cNvPr id="1052" name="Rectangle 1052"/>
                          <wps:cNvSpPr/>
                          <wps:spPr>
                            <a:xfrm>
                              <a:off x="1325974" y="670666"/>
                              <a:ext cx="600906" cy="2000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13C571" w14:textId="77777777" w:rsidR="00ED6A7D" w:rsidRDefault="00ED6A7D" w:rsidP="00B8583C">
                                <w:pPr>
                                  <w:spacing w:line="254" w:lineRule="auto"/>
                                  <w:jc w:val="center"/>
                                  <w:rPr>
                                    <w:rFonts w:eastAsia="Calibri" w:hAnsi="Calibri"/>
                                    <w:b/>
                                    <w:bCs/>
                                    <w:color w:val="000000"/>
                                    <w:kern w:val="24"/>
                                  </w:rPr>
                                </w:pPr>
                                <w:r>
                                  <w:rPr>
                                    <w:rFonts w:eastAsia="Calibri" w:hAnsi="Calibri"/>
                                    <w:b/>
                                    <w:bCs/>
                                    <w:color w:val="000000"/>
                                    <w:kern w:val="24"/>
                                  </w:rPr>
                                  <w:t>Sub</w:t>
                                </w:r>
                              </w:p>
                            </w:txbxContent>
                          </wps:txbx>
                          <wps:bodyPr rtlCol="0" anchor="ctr"/>
                        </wps:wsp>
                        <wps:wsp>
                          <wps:cNvPr id="1053" name="Straight Arrow Connector 1053"/>
                          <wps:cNvCnPr>
                            <a:cxnSpLocks/>
                          </wps:cNvCnPr>
                          <wps:spPr>
                            <a:xfrm>
                              <a:off x="3882355" y="430052"/>
                              <a:ext cx="920805"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54" name="Straight Arrow Connector 1054"/>
                          <wps:cNvCnPr>
                            <a:cxnSpLocks/>
                          </wps:cNvCnPr>
                          <wps:spPr>
                            <a:xfrm flipH="1">
                              <a:off x="3882355" y="628125"/>
                              <a:ext cx="879454" cy="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wps:wsp>
                          <wps:cNvPr id="1055" name="Rectangle 1055"/>
                          <wps:cNvSpPr/>
                          <wps:spPr>
                            <a:xfrm>
                              <a:off x="4078720" y="146734"/>
                              <a:ext cx="600906" cy="20581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A6D72" w14:textId="77777777" w:rsidR="00ED6A7D" w:rsidRDefault="00ED6A7D" w:rsidP="00B8583C">
                                <w:pPr>
                                  <w:spacing w:line="254" w:lineRule="auto"/>
                                  <w:jc w:val="center"/>
                                  <w:rPr>
                                    <w:rFonts w:eastAsia="Calibri" w:hAnsi="Calibri"/>
                                    <w:b/>
                                    <w:bCs/>
                                    <w:color w:val="000000"/>
                                    <w:kern w:val="24"/>
                                  </w:rPr>
                                </w:pPr>
                                <w:r>
                                  <w:rPr>
                                    <w:rFonts w:eastAsia="Calibri" w:hAnsi="Calibri"/>
                                    <w:b/>
                                    <w:bCs/>
                                    <w:color w:val="000000"/>
                                    <w:kern w:val="24"/>
                                  </w:rPr>
                                  <w:t>Pub</w:t>
                                </w:r>
                              </w:p>
                            </w:txbxContent>
                          </wps:txbx>
                          <wps:bodyPr rtlCol="0" anchor="ctr"/>
                        </wps:wsp>
                        <wps:wsp>
                          <wps:cNvPr id="1056" name="Rectangle 1056"/>
                          <wps:cNvSpPr/>
                          <wps:spPr>
                            <a:xfrm>
                              <a:off x="4078720" y="704935"/>
                              <a:ext cx="600906" cy="2000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958FBF" w14:textId="77777777" w:rsidR="00ED6A7D" w:rsidRDefault="00ED6A7D" w:rsidP="00B8583C">
                                <w:pPr>
                                  <w:spacing w:line="254" w:lineRule="auto"/>
                                  <w:jc w:val="center"/>
                                  <w:rPr>
                                    <w:rFonts w:eastAsia="Calibri" w:hAnsi="Calibri"/>
                                    <w:b/>
                                    <w:bCs/>
                                    <w:color w:val="000000"/>
                                    <w:kern w:val="24"/>
                                  </w:rPr>
                                </w:pPr>
                                <w:r>
                                  <w:rPr>
                                    <w:rFonts w:eastAsia="Calibri" w:hAnsi="Calibri"/>
                                    <w:b/>
                                    <w:bCs/>
                                    <w:color w:val="000000"/>
                                    <w:kern w:val="24"/>
                                  </w:rPr>
                                  <w:t>Sub</w:t>
                                </w:r>
                              </w:p>
                            </w:txbxContent>
                          </wps:txbx>
                          <wps:bodyPr rtlCol="0" anchor="ctr"/>
                        </wps:wsp>
                        <wps:wsp>
                          <wps:cNvPr id="1057" name="Rectangle 1057"/>
                          <wps:cNvSpPr/>
                          <wps:spPr>
                            <a:xfrm>
                              <a:off x="5057962" y="318279"/>
                              <a:ext cx="920805" cy="4507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B86A6F" w14:textId="77777777" w:rsidR="00ED6A7D" w:rsidRDefault="00ED6A7D" w:rsidP="00B8583C">
                                <w:pPr>
                                  <w:spacing w:line="254" w:lineRule="auto"/>
                                  <w:jc w:val="center"/>
                                  <w:rPr>
                                    <w:rFonts w:eastAsia="Calibri" w:hAnsi="Calibri"/>
                                    <w:b/>
                                    <w:bCs/>
                                    <w:color w:val="000000"/>
                                    <w:kern w:val="24"/>
                                  </w:rPr>
                                </w:pPr>
                                <w:r>
                                  <w:rPr>
                                    <w:rFonts w:eastAsia="Calibri" w:hAnsi="Calibri"/>
                                    <w:b/>
                                    <w:bCs/>
                                    <w:color w:val="000000"/>
                                    <w:kern w:val="24"/>
                                  </w:rPr>
                                  <w:t>Máy tính</w:t>
                                </w:r>
                              </w:p>
                              <w:p w14:paraId="3DD7C1D9" w14:textId="77777777" w:rsidR="00ED6A7D" w:rsidRDefault="00ED6A7D" w:rsidP="00B8583C">
                                <w:pPr>
                                  <w:spacing w:line="254" w:lineRule="auto"/>
                                  <w:jc w:val="center"/>
                                  <w:rPr>
                                    <w:rFonts w:eastAsia="Calibri" w:hAnsi="Calibri"/>
                                    <w:b/>
                                    <w:bCs/>
                                    <w:color w:val="000000"/>
                                    <w:kern w:val="24"/>
                                  </w:rPr>
                                </w:pPr>
                                <w:r>
                                  <w:rPr>
                                    <w:rFonts w:eastAsia="Calibri" w:hAnsi="Calibri"/>
                                    <w:b/>
                                    <w:bCs/>
                                    <w:color w:val="000000"/>
                                    <w:kern w:val="24"/>
                                  </w:rPr>
                                  <w:t>Điện thoại</w:t>
                                </w:r>
                              </w:p>
                            </w:txbxContent>
                          </wps:txbx>
                          <wps:bodyPr rtlCol="0" anchor="ctr"/>
                        </wps:wsp>
                      </wpg:grpSp>
                      <wps:wsp>
                        <wps:cNvPr id="1058" name="Rectangle 1058"/>
                        <wps:cNvSpPr/>
                        <wps:spPr>
                          <a:xfrm>
                            <a:off x="0" y="0"/>
                            <a:ext cx="6038850" cy="105505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FB2F56" id="Group 49" o:spid="_x0000_s1084" style="position:absolute;left:0;text-align:left;margin-left:0;margin-top:31.7pt;width:436.95pt;height:107.25pt;z-index:251660288;mso-position-horizontal:left;mso-position-horizontal-relative:margin;mso-width-relative:margin;mso-height-relative:margin" coordsize="60388,1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">
                <v:group id="Group 1043" o:spid="_x0000_s1085" style="position:absolute;left:620;top:774;width:59167;height:8276" coordorigin="620,774" coordsize="59167,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Cloud 1044" o:spid="_x0000_s1086" style="position:absolute;left:22915;top:774;width:14550;height:7933;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ed7d31 [3205]" strokecolor="black [3213]" strokeweight="1pt">
                    <v:stroke joinstyle="miter"/>
                    <v:formulas/>
                    <v:path arrowok="t" o:connecttype="custom" o:connectlocs="158057,480715;72748,466078;233331,640885;196014,647882;554969,717849;532471,685896;970876,638168;961884,673224;1149444,421527;1258936,552573;1407731,281961;1358964,331103;1290729,99643;1293289,122855;979330,72575;1004320,42972;745696,86678;757786,61152;471512,95346;515295,120101;138995,289949;131350,263891" o:connectangles="0,0,0,0,0,0,0,0,0,0,0,0,0,0,0,0,0,0,0,0,0,0" textboxrect="0,0,43200,43200"/>
                    <v:textbox>
                      <w:txbxContent>
                        <w:p w14:paraId="73D62BDB" w14:textId="77777777" w:rsidR="00ED6A7D" w:rsidRDefault="00ED6A7D" w:rsidP="00B8583C">
                          <w:pPr>
                            <w:spacing w:line="254" w:lineRule="auto"/>
                            <w:jc w:val="center"/>
                            <w:rPr>
                              <w:rFonts w:eastAsia="Calibri" w:hAnsi="Calibri"/>
                              <w:b/>
                              <w:bCs/>
                              <w:color w:val="FFFFFF"/>
                              <w:kern w:val="24"/>
                            </w:rPr>
                          </w:pPr>
                          <w:r>
                            <w:rPr>
                              <w:rFonts w:eastAsia="Calibri" w:hAnsi="Calibri"/>
                              <w:b/>
                              <w:bCs/>
                              <w:color w:val="FFFFFF"/>
                              <w:kern w:val="24"/>
                            </w:rPr>
                            <w:t>MQTT Broker</w:t>
                          </w:r>
                        </w:p>
                      </w:txbxContent>
                    </v:textbox>
                  </v:shape>
                  <v:shape id="Straight Arrow Connector 1046" o:spid="_x0000_s1087" type="#_x0000_t32" style="position:absolute;left:11296;top:3957;width:92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" strokecolor="black [3200]" strokeweight="3pt">
                    <v:stroke endarrow="block" joinstyle="miter"/>
                    <o:lock v:ext="edit" shapetype="f"/>
                  </v:shape>
                  <v:shape id="Straight Arrow Connector 1049" o:spid="_x0000_s1088" type="#_x0000_t32" style="position:absolute;left:11296;top:5938;width:879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" strokecolor="black [3200]" strokeweight="3pt">
                    <v:stroke endarrow="block" joinstyle="miter"/>
                    <o:lock v:ext="edit" shapetype="f"/>
                  </v:shape>
                  <v:rect id="Rectangle 1050" o:spid="_x0000_s1089" style="position:absolute;left:620;top:2496;width:9254;height:4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" fillcolor="white [3212]" strokecolor="black [3213]" strokeweight="1pt">
                    <v:textbox>
                      <w:txbxContent>
                        <w:p w14:paraId="7A5D57BB" w14:textId="77777777" w:rsidR="00ED6A7D" w:rsidRDefault="00ED6A7D" w:rsidP="00B8583C">
                          <w:pPr>
                            <w:spacing w:line="254" w:lineRule="auto"/>
                            <w:jc w:val="center"/>
                            <w:rPr>
                              <w:rFonts w:eastAsia="Calibri" w:hAnsi="Calibri"/>
                              <w:b/>
                              <w:bCs/>
                              <w:color w:val="000000"/>
                              <w:kern w:val="24"/>
                            </w:rPr>
                          </w:pPr>
                          <w:r>
                            <w:rPr>
                              <w:rFonts w:eastAsia="Calibri" w:hAnsi="Calibri"/>
                              <w:b/>
                              <w:bCs/>
                              <w:color w:val="000000"/>
                              <w:kern w:val="24"/>
                            </w:rPr>
                            <w:t>Mạch ESP32</w:t>
                          </w:r>
                        </w:p>
                      </w:txbxContent>
                    </v:textbox>
                  </v:rect>
                  <v:rect id="Rectangle 1051" o:spid="_x0000_s1090" style="position:absolute;left:13259;top:1124;width:6009;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" fillcolor="white [3212]" strokecolor="black [3213]" strokeweight="1pt">
                    <v:textbox>
                      <w:txbxContent>
                        <w:p w14:paraId="69FBA5C7" w14:textId="77777777" w:rsidR="00ED6A7D" w:rsidRDefault="00ED6A7D" w:rsidP="00B8583C">
                          <w:pPr>
                            <w:spacing w:line="254" w:lineRule="auto"/>
                            <w:jc w:val="center"/>
                            <w:rPr>
                              <w:rFonts w:eastAsia="Calibri" w:hAnsi="Calibri"/>
                              <w:b/>
                              <w:bCs/>
                              <w:color w:val="000000"/>
                              <w:kern w:val="24"/>
                            </w:rPr>
                          </w:pPr>
                          <w:r>
                            <w:rPr>
                              <w:rFonts w:eastAsia="Calibri" w:hAnsi="Calibri"/>
                              <w:b/>
                              <w:bCs/>
                              <w:color w:val="000000"/>
                              <w:kern w:val="24"/>
                            </w:rPr>
                            <w:t>Pub</w:t>
                          </w:r>
                        </w:p>
                      </w:txbxContent>
                    </v:textbox>
                  </v:rect>
                  <v:rect id="Rectangle 1052" o:spid="_x0000_s1091" style="position:absolute;left:13259;top:6706;width:6009;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" fillcolor="white [3212]" strokecolor="black [3213]" strokeweight="1pt">
                    <v:textbox>
                      <w:txbxContent>
                        <w:p w14:paraId="7613C571" w14:textId="77777777" w:rsidR="00ED6A7D" w:rsidRDefault="00ED6A7D" w:rsidP="00B8583C">
                          <w:pPr>
                            <w:spacing w:line="254" w:lineRule="auto"/>
                            <w:jc w:val="center"/>
                            <w:rPr>
                              <w:rFonts w:eastAsia="Calibri" w:hAnsi="Calibri"/>
                              <w:b/>
                              <w:bCs/>
                              <w:color w:val="000000"/>
                              <w:kern w:val="24"/>
                            </w:rPr>
                          </w:pPr>
                          <w:r>
                            <w:rPr>
                              <w:rFonts w:eastAsia="Calibri" w:hAnsi="Calibri"/>
                              <w:b/>
                              <w:bCs/>
                              <w:color w:val="000000"/>
                              <w:kern w:val="24"/>
                            </w:rPr>
                            <w:t>Sub</w:t>
                          </w:r>
                        </w:p>
                      </w:txbxContent>
                    </v:textbox>
                  </v:rect>
                  <v:shape id="Straight Arrow Connector 1053" o:spid="_x0000_s1092" type="#_x0000_t32" style="position:absolute;left:38823;top:4300;width:92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" strokecolor="black [3200]" strokeweight="3pt">
                    <v:stroke endarrow="block" joinstyle="miter"/>
                    <o:lock v:ext="edit" shapetype="f"/>
                  </v:shape>
                  <v:shape id="Straight Arrow Connector 1054" o:spid="_x0000_s1093" type="#_x0000_t32" style="position:absolute;left:38823;top:6281;width:87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" strokecolor="black [3200]" strokeweight="3pt">
                    <v:stroke endarrow="block" joinstyle="miter"/>
                    <o:lock v:ext="edit" shapetype="f"/>
                  </v:shape>
                  <v:rect id="Rectangle 1055" o:spid="_x0000_s1094" style="position:absolute;left:40787;top:1467;width:6009;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" fillcolor="white [3212]" strokecolor="black [3213]" strokeweight="1pt">
                    <v:textbox>
                      <w:txbxContent>
                        <w:p w14:paraId="6F8A6D72" w14:textId="77777777" w:rsidR="00ED6A7D" w:rsidRDefault="00ED6A7D" w:rsidP="00B8583C">
                          <w:pPr>
                            <w:spacing w:line="254" w:lineRule="auto"/>
                            <w:jc w:val="center"/>
                            <w:rPr>
                              <w:rFonts w:eastAsia="Calibri" w:hAnsi="Calibri"/>
                              <w:b/>
                              <w:bCs/>
                              <w:color w:val="000000"/>
                              <w:kern w:val="24"/>
                            </w:rPr>
                          </w:pPr>
                          <w:r>
                            <w:rPr>
                              <w:rFonts w:eastAsia="Calibri" w:hAnsi="Calibri"/>
                              <w:b/>
                              <w:bCs/>
                              <w:color w:val="000000"/>
                              <w:kern w:val="24"/>
                            </w:rPr>
                            <w:t>Pub</w:t>
                          </w:r>
                        </w:p>
                      </w:txbxContent>
                    </v:textbox>
                  </v:rect>
                  <v:rect id="Rectangle 1056" o:spid="_x0000_s1095" style="position:absolute;left:40787;top:7049;width:6009;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" fillcolor="white [3212]" strokecolor="black [3213]" strokeweight="1pt">
                    <v:textbox>
                      <w:txbxContent>
                        <w:p w14:paraId="2C958FBF" w14:textId="77777777" w:rsidR="00ED6A7D" w:rsidRDefault="00ED6A7D" w:rsidP="00B8583C">
                          <w:pPr>
                            <w:spacing w:line="254" w:lineRule="auto"/>
                            <w:jc w:val="center"/>
                            <w:rPr>
                              <w:rFonts w:eastAsia="Calibri" w:hAnsi="Calibri"/>
                              <w:b/>
                              <w:bCs/>
                              <w:color w:val="000000"/>
                              <w:kern w:val="24"/>
                            </w:rPr>
                          </w:pPr>
                          <w:r>
                            <w:rPr>
                              <w:rFonts w:eastAsia="Calibri" w:hAnsi="Calibri"/>
                              <w:b/>
                              <w:bCs/>
                              <w:color w:val="000000"/>
                              <w:kern w:val="24"/>
                            </w:rPr>
                            <w:t>Sub</w:t>
                          </w:r>
                        </w:p>
                      </w:txbxContent>
                    </v:textbox>
                  </v:rect>
                  <v:rect id="Rectangle 1057" o:spid="_x0000_s1096" style="position:absolute;left:50579;top:3182;width:9208;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" fillcolor="white [3212]" strokecolor="black [3213]" strokeweight="1pt">
                    <v:textbox>
                      <w:txbxContent>
                        <w:p w14:paraId="00B86A6F" w14:textId="77777777" w:rsidR="00ED6A7D" w:rsidRDefault="00ED6A7D" w:rsidP="00B8583C">
                          <w:pPr>
                            <w:spacing w:line="254" w:lineRule="auto"/>
                            <w:jc w:val="center"/>
                            <w:rPr>
                              <w:rFonts w:eastAsia="Calibri" w:hAnsi="Calibri"/>
                              <w:b/>
                              <w:bCs/>
                              <w:color w:val="000000"/>
                              <w:kern w:val="24"/>
                            </w:rPr>
                          </w:pPr>
                          <w:r>
                            <w:rPr>
                              <w:rFonts w:eastAsia="Calibri" w:hAnsi="Calibri"/>
                              <w:b/>
                              <w:bCs/>
                              <w:color w:val="000000"/>
                              <w:kern w:val="24"/>
                            </w:rPr>
                            <w:t>Máy tính</w:t>
                          </w:r>
                        </w:p>
                        <w:p w14:paraId="3DD7C1D9" w14:textId="77777777" w:rsidR="00ED6A7D" w:rsidRDefault="00ED6A7D" w:rsidP="00B8583C">
                          <w:pPr>
                            <w:spacing w:line="254" w:lineRule="auto"/>
                            <w:jc w:val="center"/>
                            <w:rPr>
                              <w:rFonts w:eastAsia="Calibri" w:hAnsi="Calibri"/>
                              <w:b/>
                              <w:bCs/>
                              <w:color w:val="000000"/>
                              <w:kern w:val="24"/>
                            </w:rPr>
                          </w:pPr>
                          <w:r>
                            <w:rPr>
                              <w:rFonts w:eastAsia="Calibri" w:hAnsi="Calibri"/>
                              <w:b/>
                              <w:bCs/>
                              <w:color w:val="000000"/>
                              <w:kern w:val="24"/>
                            </w:rPr>
                            <w:t>Điện thoại</w:t>
                          </w:r>
                        </w:p>
                      </w:txbxContent>
                    </v:textbox>
                  </v:rect>
                </v:group>
                <v:rect id="Rectangle 1058" o:spid="_x0000_s1097" style="position:absolute;width:60388;height:10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" filled="f" strokecolor="black [3213]" strokeweight="1.5pt"/>
                <w10:wrap type="topAndBottom" anchorx="margin"/>
              </v:group>
            </w:pict>
          </mc:Fallback>
        </mc:AlternateContent>
      </w:r>
      <w:r w:rsidR="00B8583C" w:rsidRPr="00B8583C">
        <w:rPr>
          <w:i/>
          <w:iCs/>
        </w:rPr>
        <w:t>Sơ đồ g</w:t>
      </w:r>
      <w:r w:rsidR="005E453C" w:rsidRPr="00B8583C">
        <w:rPr>
          <w:i/>
          <w:iCs/>
        </w:rPr>
        <w:t>ửi nhận dữ liệu giữa mạch ESP32 và điện thoại/máy tính</w:t>
      </w:r>
    </w:p>
    <w:bookmarkEnd w:id="221"/>
    <w:p w14:paraId="6D7B7E04" w14:textId="3DD8F268" w:rsidR="005E453C" w:rsidRDefault="002A09EB" w:rsidP="00B8583C">
      <w:pPr>
        <w:pStyle w:val="content"/>
        <w:ind w:firstLine="360"/>
      </w:pPr>
      <w:r>
        <w:t>MQTT Broker được sử dụng trong đề tài được lấy miễn phí tại trang:</w:t>
      </w:r>
      <w:r w:rsidR="00FF5E42" w:rsidRPr="00FF5E42">
        <w:t xml:space="preserve"> </w:t>
      </w:r>
      <w:hyperlink r:id="rId47" w:history="1">
        <w:r w:rsidR="00FF5E42" w:rsidRPr="001C799D">
          <w:rPr>
            <w:rStyle w:val="Hyperlink"/>
          </w:rPr>
          <w:t>https://www.hivemq.com/public-mqtt-broker/</w:t>
        </w:r>
      </w:hyperlink>
      <w:r w:rsidR="00FF5E42">
        <w:t xml:space="preserve"> với:</w:t>
      </w:r>
    </w:p>
    <w:p w14:paraId="1E465A94" w14:textId="6B2ABCF5" w:rsidR="00FF5E42" w:rsidRDefault="00FF5E42" w:rsidP="00781CEC">
      <w:pPr>
        <w:pStyle w:val="content"/>
        <w:numPr>
          <w:ilvl w:val="0"/>
          <w:numId w:val="14"/>
        </w:numPr>
      </w:pPr>
      <w:r>
        <w:t xml:space="preserve">Tên broker: </w:t>
      </w:r>
      <w:r w:rsidRPr="00FF5E42">
        <w:t>Broker: broker.hivemq.com</w:t>
      </w:r>
    </w:p>
    <w:p w14:paraId="662811A1" w14:textId="36411023" w:rsidR="00FF5E42" w:rsidRDefault="00FF5E42" w:rsidP="00781CEC">
      <w:pPr>
        <w:pStyle w:val="content"/>
        <w:numPr>
          <w:ilvl w:val="0"/>
          <w:numId w:val="14"/>
        </w:numPr>
      </w:pPr>
      <w:r w:rsidRPr="00FF5E42">
        <w:t>TCP Port: 1883</w:t>
      </w:r>
    </w:p>
    <w:p w14:paraId="7CC86E54" w14:textId="1FEE06D5" w:rsidR="00FF5E42" w:rsidRDefault="00FF5E42" w:rsidP="00781CEC">
      <w:pPr>
        <w:pStyle w:val="content"/>
        <w:numPr>
          <w:ilvl w:val="0"/>
          <w:numId w:val="14"/>
        </w:numPr>
      </w:pPr>
      <w:r w:rsidRPr="00FF5E42">
        <w:t>Websocket Port: 8000</w:t>
      </w:r>
    </w:p>
    <w:p w14:paraId="3040D2D0" w14:textId="5F7A646E" w:rsidR="00FF5E42" w:rsidRPr="005112C6" w:rsidRDefault="00FF5E42" w:rsidP="005112C6">
      <w:pPr>
        <w:pStyle w:val="content"/>
      </w:pPr>
      <w:r w:rsidRPr="005112C6">
        <w:t xml:space="preserve">MQTT broker sẽ làm nhiệm vụ trung gian truyền nhận </w:t>
      </w:r>
      <w:r w:rsidR="004E15B2" w:rsidRPr="005112C6">
        <w:t>các tín hiệu nút nhấn tới phần mềm hoặc truyền nhận tín hiệu từ phần mềm tới máy tính với cơ chế Publish và Subscribe như hình</w:t>
      </w:r>
      <w:r w:rsidR="00914ABB">
        <w:t xml:space="preserve"> 3.3</w:t>
      </w:r>
    </w:p>
    <w:p w14:paraId="3E132398" w14:textId="794D1B9E" w:rsidR="00772F29" w:rsidRPr="007C23FB" w:rsidRDefault="007C23FB" w:rsidP="00781CEC">
      <w:pPr>
        <w:pStyle w:val="content"/>
        <w:numPr>
          <w:ilvl w:val="0"/>
          <w:numId w:val="40"/>
        </w:numPr>
        <w:rPr>
          <w:b/>
          <w:i/>
          <w:iCs/>
        </w:rPr>
      </w:pPr>
      <w:r w:rsidRPr="007C23FB">
        <w:rPr>
          <w:b/>
          <w:noProof/>
        </w:rPr>
        <mc:AlternateContent>
          <mc:Choice Requires="wpg">
            <w:drawing>
              <wp:anchor distT="0" distB="0" distL="114300" distR="114300" simplePos="0" relativeHeight="251664384" behindDoc="0" locked="0" layoutInCell="1" allowOverlap="1" wp14:anchorId="1F0EF5F5" wp14:editId="3A3ED8CB">
                <wp:simplePos x="0" y="0"/>
                <wp:positionH relativeFrom="margin">
                  <wp:align>center</wp:align>
                </wp:positionH>
                <wp:positionV relativeFrom="paragraph">
                  <wp:posOffset>342900</wp:posOffset>
                </wp:positionV>
                <wp:extent cx="5024755" cy="2705100"/>
                <wp:effectExtent l="0" t="0" r="23495" b="19050"/>
                <wp:wrapSquare wrapText="bothSides"/>
                <wp:docPr id="1077" name="Group 60"/>
                <wp:cNvGraphicFramePr/>
                <a:graphic xmlns:a="http://schemas.openxmlformats.org/drawingml/2006/main">
                  <a:graphicData uri="http://schemas.microsoft.com/office/word/2010/wordprocessingGroup">
                    <wpg:wgp>
                      <wpg:cNvGrpSpPr/>
                      <wpg:grpSpPr>
                        <a:xfrm>
                          <a:off x="0" y="0"/>
                          <a:ext cx="5024755" cy="2705100"/>
                          <a:chOff x="0" y="0"/>
                          <a:chExt cx="6664411" cy="3454394"/>
                        </a:xfrm>
                      </wpg:grpSpPr>
                      <wps:wsp>
                        <wps:cNvPr id="1078" name="Rectangle 1078"/>
                        <wps:cNvSpPr/>
                        <wps:spPr>
                          <a:xfrm>
                            <a:off x="78751" y="131775"/>
                            <a:ext cx="1043188" cy="1425321"/>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9DCD27" w14:textId="77777777" w:rsidR="00ED6A7D" w:rsidRPr="00E7147E" w:rsidRDefault="00ED6A7D" w:rsidP="00651D5D">
                              <w:pPr>
                                <w:jc w:val="center"/>
                                <w:rPr>
                                  <w:rFonts w:ascii="Times New Roman" w:hAnsi="Times New Roman" w:cs="Times New Roman"/>
                                  <w:bCs/>
                                  <w:color w:val="000000" w:themeColor="text1"/>
                                  <w:kern w:val="24"/>
                                  <w:sz w:val="28"/>
                                  <w:szCs w:val="28"/>
                                </w:rPr>
                              </w:pPr>
                              <w:r w:rsidRPr="00E7147E">
                                <w:rPr>
                                  <w:rFonts w:ascii="Times New Roman" w:hAnsi="Times New Roman" w:cs="Times New Roman"/>
                                  <w:bCs/>
                                  <w:color w:val="000000" w:themeColor="text1"/>
                                  <w:kern w:val="24"/>
                                  <w:sz w:val="28"/>
                                  <w:szCs w:val="28"/>
                                </w:rPr>
                                <w:t>Khối nút nhấn</w:t>
                              </w:r>
                            </w:p>
                          </w:txbxContent>
                        </wps:txbx>
                        <wps:bodyPr rtlCol="0" anchor="ctr"/>
                      </wps:wsp>
                      <wps:wsp>
                        <wps:cNvPr id="1079" name="Rectangle 1079"/>
                        <wps:cNvSpPr/>
                        <wps:spPr>
                          <a:xfrm>
                            <a:off x="78751" y="1945158"/>
                            <a:ext cx="1260241" cy="1071961"/>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D428FC" w14:textId="77777777" w:rsidR="00ED6A7D" w:rsidRPr="00E7147E" w:rsidRDefault="00ED6A7D" w:rsidP="00651D5D">
                              <w:pPr>
                                <w:jc w:val="center"/>
                                <w:rPr>
                                  <w:rFonts w:ascii="Times New Roman" w:hAnsi="Times New Roman" w:cs="Times New Roman"/>
                                  <w:bCs/>
                                  <w:color w:val="000000" w:themeColor="text1"/>
                                  <w:kern w:val="24"/>
                                  <w:sz w:val="28"/>
                                  <w:szCs w:val="28"/>
                                </w:rPr>
                              </w:pPr>
                              <w:r w:rsidRPr="00E7147E">
                                <w:rPr>
                                  <w:rFonts w:ascii="Times New Roman" w:hAnsi="Times New Roman" w:cs="Times New Roman"/>
                                  <w:bCs/>
                                  <w:color w:val="000000" w:themeColor="text1"/>
                                  <w:kern w:val="24"/>
                                  <w:sz w:val="28"/>
                                  <w:szCs w:val="28"/>
                                </w:rPr>
                                <w:t>Khối nguồn và ổn áp 5v</w:t>
                              </w:r>
                            </w:p>
                          </w:txbxContent>
                        </wps:txbx>
                        <wps:bodyPr rtlCol="0" anchor="ctr"/>
                      </wps:wsp>
                      <wps:wsp>
                        <wps:cNvPr id="1080" name="Rectangle 1080"/>
                        <wps:cNvSpPr/>
                        <wps:spPr>
                          <a:xfrm>
                            <a:off x="1444925" y="209621"/>
                            <a:ext cx="1547763" cy="1425321"/>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3BA065" w14:textId="77777777" w:rsidR="00ED6A7D" w:rsidRPr="00E7147E" w:rsidRDefault="00ED6A7D" w:rsidP="00651D5D">
                              <w:pPr>
                                <w:jc w:val="center"/>
                                <w:rPr>
                                  <w:rFonts w:ascii="Times New Roman" w:hAnsi="Times New Roman" w:cs="Times New Roman"/>
                                  <w:bCs/>
                                  <w:color w:val="000000" w:themeColor="text1"/>
                                  <w:kern w:val="24"/>
                                  <w:sz w:val="28"/>
                                  <w:szCs w:val="28"/>
                                </w:rPr>
                              </w:pPr>
                              <w:r w:rsidRPr="00E7147E">
                                <w:rPr>
                                  <w:rFonts w:ascii="Times New Roman" w:hAnsi="Times New Roman" w:cs="Times New Roman"/>
                                  <w:bCs/>
                                  <w:color w:val="000000" w:themeColor="text1"/>
                                  <w:kern w:val="24"/>
                                  <w:sz w:val="28"/>
                                  <w:szCs w:val="28"/>
                                </w:rPr>
                                <w:t>Khối xử lý trung tâm (ESP32)</w:t>
                              </w:r>
                            </w:p>
                          </w:txbxContent>
                        </wps:txbx>
                        <wps:bodyPr rtlCol="0" anchor="ctr"/>
                      </wps:wsp>
                      <wps:wsp>
                        <wps:cNvPr id="1081" name="Rectangle 1081"/>
                        <wps:cNvSpPr/>
                        <wps:spPr>
                          <a:xfrm>
                            <a:off x="1751732" y="2239142"/>
                            <a:ext cx="1460711" cy="777978"/>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22825F" w14:textId="77777777" w:rsidR="00ED6A7D" w:rsidRPr="00E7147E" w:rsidRDefault="00ED6A7D" w:rsidP="00651D5D">
                              <w:pPr>
                                <w:jc w:val="center"/>
                                <w:rPr>
                                  <w:rFonts w:ascii="Times New Roman" w:hAnsi="Times New Roman" w:cs="Times New Roman"/>
                                  <w:bCs/>
                                  <w:color w:val="000000" w:themeColor="text1"/>
                                  <w:kern w:val="24"/>
                                  <w:sz w:val="28"/>
                                  <w:szCs w:val="28"/>
                                </w:rPr>
                              </w:pPr>
                              <w:r w:rsidRPr="00E7147E">
                                <w:rPr>
                                  <w:rFonts w:ascii="Times New Roman" w:hAnsi="Times New Roman" w:cs="Times New Roman"/>
                                  <w:bCs/>
                                  <w:color w:val="000000" w:themeColor="text1"/>
                                  <w:kern w:val="24"/>
                                  <w:sz w:val="28"/>
                                  <w:szCs w:val="28"/>
                                </w:rPr>
                                <w:t>Khối cách ly nguồn</w:t>
                              </w:r>
                            </w:p>
                          </w:txbxContent>
                        </wps:txbx>
                        <wps:bodyPr rtlCol="0" anchor="ctr"/>
                      </wps:wsp>
                      <wps:wsp>
                        <wps:cNvPr id="1082" name="Rectangle 1082"/>
                        <wps:cNvSpPr/>
                        <wps:spPr>
                          <a:xfrm>
                            <a:off x="3625183" y="2239142"/>
                            <a:ext cx="1245832" cy="777979"/>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569746" w14:textId="77777777" w:rsidR="00ED6A7D" w:rsidRPr="00E7147E" w:rsidRDefault="00ED6A7D" w:rsidP="00651D5D">
                              <w:pPr>
                                <w:jc w:val="center"/>
                                <w:rPr>
                                  <w:rFonts w:ascii="Times New Roman" w:hAnsi="Times New Roman" w:cs="Times New Roman"/>
                                  <w:bCs/>
                                  <w:color w:val="000000" w:themeColor="text1"/>
                                  <w:kern w:val="24"/>
                                  <w:sz w:val="28"/>
                                  <w:szCs w:val="28"/>
                                </w:rPr>
                              </w:pPr>
                              <w:r w:rsidRPr="00E7147E">
                                <w:rPr>
                                  <w:rFonts w:ascii="Times New Roman" w:hAnsi="Times New Roman" w:cs="Times New Roman"/>
                                  <w:bCs/>
                                  <w:color w:val="000000" w:themeColor="text1"/>
                                  <w:kern w:val="24"/>
                                  <w:sz w:val="28"/>
                                  <w:szCs w:val="28"/>
                                </w:rPr>
                                <w:t>Khối Relay</w:t>
                              </w:r>
                            </w:p>
                          </w:txbxContent>
                        </wps:txbx>
                        <wps:bodyPr rtlCol="0" anchor="ctr"/>
                      </wps:wsp>
                      <wps:wsp>
                        <wps:cNvPr id="1083" name="Rectangle 1083"/>
                        <wps:cNvSpPr/>
                        <wps:spPr>
                          <a:xfrm>
                            <a:off x="5331945" y="131775"/>
                            <a:ext cx="1214257" cy="2885344"/>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A94423" w14:textId="77777777" w:rsidR="00ED6A7D" w:rsidRPr="00E7147E" w:rsidRDefault="00ED6A7D" w:rsidP="00651D5D">
                              <w:pPr>
                                <w:jc w:val="center"/>
                                <w:rPr>
                                  <w:rFonts w:ascii="Times New Roman" w:hAnsi="Times New Roman" w:cs="Times New Roman"/>
                                  <w:bCs/>
                                  <w:color w:val="000000" w:themeColor="text1"/>
                                  <w:kern w:val="24"/>
                                  <w:sz w:val="28"/>
                                  <w:szCs w:val="28"/>
                                </w:rPr>
                              </w:pPr>
                              <w:r w:rsidRPr="00E7147E">
                                <w:rPr>
                                  <w:rFonts w:ascii="Times New Roman" w:hAnsi="Times New Roman" w:cs="Times New Roman"/>
                                  <w:bCs/>
                                  <w:color w:val="000000" w:themeColor="text1"/>
                                  <w:kern w:val="24"/>
                                  <w:sz w:val="28"/>
                                  <w:szCs w:val="28"/>
                                </w:rPr>
                                <w:t>Khối thiết bị (đèn, quạt)</w:t>
                              </w:r>
                            </w:p>
                          </w:txbxContent>
                        </wps:txbx>
                        <wps:bodyPr rtlCol="0" anchor="ctr"/>
                      </wps:wsp>
                      <wps:wsp>
                        <wps:cNvPr id="1084" name="Rectangle 1084"/>
                        <wps:cNvSpPr/>
                        <wps:spPr>
                          <a:xfrm>
                            <a:off x="3500624" y="213467"/>
                            <a:ext cx="1323384" cy="641019"/>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417191" w14:textId="77777777" w:rsidR="00ED6A7D" w:rsidRPr="00E7147E" w:rsidRDefault="00ED6A7D" w:rsidP="00651D5D">
                              <w:pPr>
                                <w:jc w:val="center"/>
                                <w:rPr>
                                  <w:rFonts w:ascii="Times New Roman" w:hAnsi="Times New Roman" w:cs="Times New Roman"/>
                                  <w:bCs/>
                                  <w:color w:val="000000" w:themeColor="text1"/>
                                  <w:kern w:val="24"/>
                                  <w:sz w:val="28"/>
                                  <w:szCs w:val="28"/>
                                </w:rPr>
                              </w:pPr>
                              <w:r w:rsidRPr="00E7147E">
                                <w:rPr>
                                  <w:rFonts w:ascii="Times New Roman" w:hAnsi="Times New Roman" w:cs="Times New Roman"/>
                                  <w:bCs/>
                                  <w:color w:val="000000" w:themeColor="text1"/>
                                  <w:kern w:val="24"/>
                                  <w:sz w:val="28"/>
                                  <w:szCs w:val="28"/>
                                </w:rPr>
                                <w:t>Cách ly quang</w:t>
                              </w:r>
                            </w:p>
                          </w:txbxContent>
                        </wps:txbx>
                        <wps:bodyPr rtlCol="0" anchor="ctr"/>
                      </wps:wsp>
                      <wps:wsp>
                        <wps:cNvPr id="1085" name="Rectangle 1085"/>
                        <wps:cNvSpPr/>
                        <wps:spPr>
                          <a:xfrm>
                            <a:off x="3500624" y="993923"/>
                            <a:ext cx="1413783" cy="641019"/>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C7BE84" w14:textId="68B418F4" w:rsidR="00ED6A7D" w:rsidRPr="00E7147E" w:rsidRDefault="00ED6A7D" w:rsidP="00651D5D">
                              <w:pPr>
                                <w:rPr>
                                  <w:rFonts w:ascii="Times New Roman" w:hAnsi="Times New Roman" w:cs="Times New Roman"/>
                                  <w:bCs/>
                                  <w:color w:val="000000" w:themeColor="text1"/>
                                  <w:kern w:val="24"/>
                                  <w:sz w:val="28"/>
                                  <w:szCs w:val="28"/>
                                </w:rPr>
                              </w:pPr>
                              <w:r>
                                <w:rPr>
                                  <w:rFonts w:ascii="Times New Roman" w:hAnsi="Times New Roman" w:cs="Times New Roman"/>
                                  <w:bCs/>
                                  <w:color w:val="000000" w:themeColor="text1"/>
                                  <w:kern w:val="24"/>
                                  <w:sz w:val="28"/>
                                  <w:szCs w:val="28"/>
                                </w:rPr>
                                <w:t>Khu</w:t>
                              </w:r>
                              <w:r w:rsidRPr="00E7147E">
                                <w:rPr>
                                  <w:rFonts w:ascii="Times New Roman" w:hAnsi="Times New Roman" w:cs="Times New Roman"/>
                                  <w:bCs/>
                                  <w:color w:val="000000" w:themeColor="text1"/>
                                  <w:kern w:val="24"/>
                                  <w:sz w:val="28"/>
                                  <w:szCs w:val="28"/>
                                </w:rPr>
                                <w:t>ếch đại</w:t>
                              </w:r>
                            </w:p>
                          </w:txbxContent>
                        </wps:txbx>
                        <wps:bodyPr rtlCol="0" anchor="ctr"/>
                      </wps:wsp>
                      <wps:wsp>
                        <wps:cNvPr id="1086" name="Straight Arrow Connector 1086"/>
                        <wps:cNvCnPr>
                          <a:cxnSpLocks/>
                        </wps:cNvCnPr>
                        <wps:spPr>
                          <a:xfrm>
                            <a:off x="1145751" y="993923"/>
                            <a:ext cx="26388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7" name="Straight Arrow Connector 1087"/>
                        <wps:cNvCnPr>
                          <a:cxnSpLocks/>
                        </wps:cNvCnPr>
                        <wps:spPr>
                          <a:xfrm>
                            <a:off x="3084984" y="988780"/>
                            <a:ext cx="26388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8" name="Straight Arrow Connector 1088"/>
                        <wps:cNvCnPr>
                          <a:cxnSpLocks/>
                        </wps:cNvCnPr>
                        <wps:spPr>
                          <a:xfrm>
                            <a:off x="4964963" y="2633867"/>
                            <a:ext cx="26388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9" name="Straight Arrow Connector 1089"/>
                        <wps:cNvCnPr>
                          <a:cxnSpLocks/>
                        </wps:cNvCnPr>
                        <wps:spPr>
                          <a:xfrm flipV="1">
                            <a:off x="2419900" y="1672108"/>
                            <a:ext cx="0" cy="49505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0" name="Straight Arrow Connector 1090"/>
                        <wps:cNvCnPr>
                          <a:cxnSpLocks/>
                        </wps:cNvCnPr>
                        <wps:spPr>
                          <a:xfrm>
                            <a:off x="1409635" y="2633867"/>
                            <a:ext cx="272257"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1" name="Rectangle 1091"/>
                        <wps:cNvSpPr/>
                        <wps:spPr>
                          <a:xfrm>
                            <a:off x="0" y="0"/>
                            <a:ext cx="6664411" cy="345439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1092" name="Straight Connector 1092"/>
                        <wps:cNvCnPr>
                          <a:cxnSpLocks/>
                        </wps:cNvCnPr>
                        <wps:spPr>
                          <a:xfrm flipH="1">
                            <a:off x="708871" y="3017119"/>
                            <a:ext cx="1" cy="2696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3" name="Straight Connector 1093"/>
                        <wps:cNvCnPr>
                          <a:cxnSpLocks/>
                        </wps:cNvCnPr>
                        <wps:spPr>
                          <a:xfrm>
                            <a:off x="708871" y="3286754"/>
                            <a:ext cx="353356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4" name="Straight Arrow Connector 1094"/>
                        <wps:cNvCnPr>
                          <a:cxnSpLocks/>
                        </wps:cNvCnPr>
                        <wps:spPr>
                          <a:xfrm flipV="1">
                            <a:off x="4242440" y="3044820"/>
                            <a:ext cx="0" cy="24193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a:cxnSpLocks/>
                        </wps:cNvCnPr>
                        <wps:spPr>
                          <a:xfrm>
                            <a:off x="4242440" y="1604402"/>
                            <a:ext cx="0" cy="56276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0EF5F5" id="Group 60" o:spid="_x0000_s1098" style="position:absolute;left:0;text-align:left;margin-left:0;margin-top:27pt;width:395.65pt;height:213pt;z-index:251664384;mso-position-horizontal:center;mso-position-horizontal-relative:margin;mso-width-relative:margin;mso-height-relative:margin" coordsize="66644,34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">
                <v:rect id="Rectangle 1078" o:spid="_x0000_s1099" style="position:absolute;left:787;top:1317;width:10432;height:1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" fillcolor="white [3212]" strokecolor="black [3213]" strokeweight="1.5pt">
                  <v:textbox>
                    <w:txbxContent>
                      <w:p w14:paraId="4D9DCD27" w14:textId="77777777" w:rsidR="00ED6A7D" w:rsidRPr="00E7147E" w:rsidRDefault="00ED6A7D" w:rsidP="00651D5D">
                        <w:pPr>
                          <w:jc w:val="center"/>
                          <w:rPr>
                            <w:rFonts w:ascii="Times New Roman" w:hAnsi="Times New Roman" w:cs="Times New Roman"/>
                            <w:bCs/>
                            <w:color w:val="000000" w:themeColor="text1"/>
                            <w:kern w:val="24"/>
                            <w:sz w:val="28"/>
                            <w:szCs w:val="28"/>
                          </w:rPr>
                        </w:pPr>
                        <w:r w:rsidRPr="00E7147E">
                          <w:rPr>
                            <w:rFonts w:ascii="Times New Roman" w:hAnsi="Times New Roman" w:cs="Times New Roman"/>
                            <w:bCs/>
                            <w:color w:val="000000" w:themeColor="text1"/>
                            <w:kern w:val="24"/>
                            <w:sz w:val="28"/>
                            <w:szCs w:val="28"/>
                          </w:rPr>
                          <w:t>Khối nút nhấn</w:t>
                        </w:r>
                      </w:p>
                    </w:txbxContent>
                  </v:textbox>
                </v:rect>
                <v:rect id="Rectangle 1079" o:spid="_x0000_s1100" style="position:absolute;left:787;top:19451;width:12602;height:10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" fillcolor="white [3212]" strokecolor="black [3213]" strokeweight="1.5pt">
                  <v:textbox>
                    <w:txbxContent>
                      <w:p w14:paraId="39D428FC" w14:textId="77777777" w:rsidR="00ED6A7D" w:rsidRPr="00E7147E" w:rsidRDefault="00ED6A7D" w:rsidP="00651D5D">
                        <w:pPr>
                          <w:jc w:val="center"/>
                          <w:rPr>
                            <w:rFonts w:ascii="Times New Roman" w:hAnsi="Times New Roman" w:cs="Times New Roman"/>
                            <w:bCs/>
                            <w:color w:val="000000" w:themeColor="text1"/>
                            <w:kern w:val="24"/>
                            <w:sz w:val="28"/>
                            <w:szCs w:val="28"/>
                          </w:rPr>
                        </w:pPr>
                        <w:r w:rsidRPr="00E7147E">
                          <w:rPr>
                            <w:rFonts w:ascii="Times New Roman" w:hAnsi="Times New Roman" w:cs="Times New Roman"/>
                            <w:bCs/>
                            <w:color w:val="000000" w:themeColor="text1"/>
                            <w:kern w:val="24"/>
                            <w:sz w:val="28"/>
                            <w:szCs w:val="28"/>
                          </w:rPr>
                          <w:t>Khối nguồn và ổn áp 5v</w:t>
                        </w:r>
                      </w:p>
                    </w:txbxContent>
                  </v:textbox>
                </v:rect>
                <v:rect id="Rectangle 1080" o:spid="_x0000_s1101" style="position:absolute;left:14449;top:2096;width:15477;height:1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" fillcolor="white [3212]" strokecolor="black [3213]" strokeweight="1.5pt">
                  <v:textbox>
                    <w:txbxContent>
                      <w:p w14:paraId="603BA065" w14:textId="77777777" w:rsidR="00ED6A7D" w:rsidRPr="00E7147E" w:rsidRDefault="00ED6A7D" w:rsidP="00651D5D">
                        <w:pPr>
                          <w:jc w:val="center"/>
                          <w:rPr>
                            <w:rFonts w:ascii="Times New Roman" w:hAnsi="Times New Roman" w:cs="Times New Roman"/>
                            <w:bCs/>
                            <w:color w:val="000000" w:themeColor="text1"/>
                            <w:kern w:val="24"/>
                            <w:sz w:val="28"/>
                            <w:szCs w:val="28"/>
                          </w:rPr>
                        </w:pPr>
                        <w:r w:rsidRPr="00E7147E">
                          <w:rPr>
                            <w:rFonts w:ascii="Times New Roman" w:hAnsi="Times New Roman" w:cs="Times New Roman"/>
                            <w:bCs/>
                            <w:color w:val="000000" w:themeColor="text1"/>
                            <w:kern w:val="24"/>
                            <w:sz w:val="28"/>
                            <w:szCs w:val="28"/>
                          </w:rPr>
                          <w:t>Khối xử lý trung tâm (ESP32)</w:t>
                        </w:r>
                      </w:p>
                    </w:txbxContent>
                  </v:textbox>
                </v:rect>
                <v:rect id="Rectangle 1081" o:spid="_x0000_s1102" style="position:absolute;left:17517;top:22391;width:14607;height:7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" fillcolor="white [3212]" strokecolor="black [3213]" strokeweight="1.5pt">
                  <v:textbox>
                    <w:txbxContent>
                      <w:p w14:paraId="1222825F" w14:textId="77777777" w:rsidR="00ED6A7D" w:rsidRPr="00E7147E" w:rsidRDefault="00ED6A7D" w:rsidP="00651D5D">
                        <w:pPr>
                          <w:jc w:val="center"/>
                          <w:rPr>
                            <w:rFonts w:ascii="Times New Roman" w:hAnsi="Times New Roman" w:cs="Times New Roman"/>
                            <w:bCs/>
                            <w:color w:val="000000" w:themeColor="text1"/>
                            <w:kern w:val="24"/>
                            <w:sz w:val="28"/>
                            <w:szCs w:val="28"/>
                          </w:rPr>
                        </w:pPr>
                        <w:r w:rsidRPr="00E7147E">
                          <w:rPr>
                            <w:rFonts w:ascii="Times New Roman" w:hAnsi="Times New Roman" w:cs="Times New Roman"/>
                            <w:bCs/>
                            <w:color w:val="000000" w:themeColor="text1"/>
                            <w:kern w:val="24"/>
                            <w:sz w:val="28"/>
                            <w:szCs w:val="28"/>
                          </w:rPr>
                          <w:t>Khối cách ly nguồn</w:t>
                        </w:r>
                      </w:p>
                    </w:txbxContent>
                  </v:textbox>
                </v:rect>
                <v:rect id="Rectangle 1082" o:spid="_x0000_s1103" style="position:absolute;left:36251;top:22391;width:12459;height:7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" fillcolor="white [3212]" strokecolor="black [3213]" strokeweight="1.5pt">
                  <v:textbox>
                    <w:txbxContent>
                      <w:p w14:paraId="29569746" w14:textId="77777777" w:rsidR="00ED6A7D" w:rsidRPr="00E7147E" w:rsidRDefault="00ED6A7D" w:rsidP="00651D5D">
                        <w:pPr>
                          <w:jc w:val="center"/>
                          <w:rPr>
                            <w:rFonts w:ascii="Times New Roman" w:hAnsi="Times New Roman" w:cs="Times New Roman"/>
                            <w:bCs/>
                            <w:color w:val="000000" w:themeColor="text1"/>
                            <w:kern w:val="24"/>
                            <w:sz w:val="28"/>
                            <w:szCs w:val="28"/>
                          </w:rPr>
                        </w:pPr>
                        <w:r w:rsidRPr="00E7147E">
                          <w:rPr>
                            <w:rFonts w:ascii="Times New Roman" w:hAnsi="Times New Roman" w:cs="Times New Roman"/>
                            <w:bCs/>
                            <w:color w:val="000000" w:themeColor="text1"/>
                            <w:kern w:val="24"/>
                            <w:sz w:val="28"/>
                            <w:szCs w:val="28"/>
                          </w:rPr>
                          <w:t>Khối Relay</w:t>
                        </w:r>
                      </w:p>
                    </w:txbxContent>
                  </v:textbox>
                </v:rect>
                <v:rect id="Rectangle 1083" o:spid="_x0000_s1104" style="position:absolute;left:53319;top:1317;width:12143;height:28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" fillcolor="white [3212]" strokecolor="black [3213]" strokeweight="1.5pt">
                  <v:textbox>
                    <w:txbxContent>
                      <w:p w14:paraId="70A94423" w14:textId="77777777" w:rsidR="00ED6A7D" w:rsidRPr="00E7147E" w:rsidRDefault="00ED6A7D" w:rsidP="00651D5D">
                        <w:pPr>
                          <w:jc w:val="center"/>
                          <w:rPr>
                            <w:rFonts w:ascii="Times New Roman" w:hAnsi="Times New Roman" w:cs="Times New Roman"/>
                            <w:bCs/>
                            <w:color w:val="000000" w:themeColor="text1"/>
                            <w:kern w:val="24"/>
                            <w:sz w:val="28"/>
                            <w:szCs w:val="28"/>
                          </w:rPr>
                        </w:pPr>
                        <w:r w:rsidRPr="00E7147E">
                          <w:rPr>
                            <w:rFonts w:ascii="Times New Roman" w:hAnsi="Times New Roman" w:cs="Times New Roman"/>
                            <w:bCs/>
                            <w:color w:val="000000" w:themeColor="text1"/>
                            <w:kern w:val="24"/>
                            <w:sz w:val="28"/>
                            <w:szCs w:val="28"/>
                          </w:rPr>
                          <w:t>Khối thiết bị (đèn, quạt)</w:t>
                        </w:r>
                      </w:p>
                    </w:txbxContent>
                  </v:textbox>
                </v:rect>
                <v:rect id="Rectangle 1084" o:spid="_x0000_s1105" style="position:absolute;left:35006;top:2134;width:13234;height:6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" fillcolor="white [3212]" strokecolor="black [3213]" strokeweight="1.5pt">
                  <v:textbox>
                    <w:txbxContent>
                      <w:p w14:paraId="4E417191" w14:textId="77777777" w:rsidR="00ED6A7D" w:rsidRPr="00E7147E" w:rsidRDefault="00ED6A7D" w:rsidP="00651D5D">
                        <w:pPr>
                          <w:jc w:val="center"/>
                          <w:rPr>
                            <w:rFonts w:ascii="Times New Roman" w:hAnsi="Times New Roman" w:cs="Times New Roman"/>
                            <w:bCs/>
                            <w:color w:val="000000" w:themeColor="text1"/>
                            <w:kern w:val="24"/>
                            <w:sz w:val="28"/>
                            <w:szCs w:val="28"/>
                          </w:rPr>
                        </w:pPr>
                        <w:r w:rsidRPr="00E7147E">
                          <w:rPr>
                            <w:rFonts w:ascii="Times New Roman" w:hAnsi="Times New Roman" w:cs="Times New Roman"/>
                            <w:bCs/>
                            <w:color w:val="000000" w:themeColor="text1"/>
                            <w:kern w:val="24"/>
                            <w:sz w:val="28"/>
                            <w:szCs w:val="28"/>
                          </w:rPr>
                          <w:t>Cách ly quang</w:t>
                        </w:r>
                      </w:p>
                    </w:txbxContent>
                  </v:textbox>
                </v:rect>
                <v:rect id="Rectangle 1085" o:spid="_x0000_s1106" style="position:absolute;left:35006;top:9939;width:14138;height:6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" fillcolor="white [3212]" strokecolor="black [3213]" strokeweight="1.5pt">
                  <v:textbox>
                    <w:txbxContent>
                      <w:p w14:paraId="28C7BE84" w14:textId="68B418F4" w:rsidR="00ED6A7D" w:rsidRPr="00E7147E" w:rsidRDefault="00ED6A7D" w:rsidP="00651D5D">
                        <w:pPr>
                          <w:rPr>
                            <w:rFonts w:ascii="Times New Roman" w:hAnsi="Times New Roman" w:cs="Times New Roman"/>
                            <w:bCs/>
                            <w:color w:val="000000" w:themeColor="text1"/>
                            <w:kern w:val="24"/>
                            <w:sz w:val="28"/>
                            <w:szCs w:val="28"/>
                          </w:rPr>
                        </w:pPr>
                        <w:r>
                          <w:rPr>
                            <w:rFonts w:ascii="Times New Roman" w:hAnsi="Times New Roman" w:cs="Times New Roman"/>
                            <w:bCs/>
                            <w:color w:val="000000" w:themeColor="text1"/>
                            <w:kern w:val="24"/>
                            <w:sz w:val="28"/>
                            <w:szCs w:val="28"/>
                          </w:rPr>
                          <w:t>Khu</w:t>
                        </w:r>
                        <w:r w:rsidRPr="00E7147E">
                          <w:rPr>
                            <w:rFonts w:ascii="Times New Roman" w:hAnsi="Times New Roman" w:cs="Times New Roman"/>
                            <w:bCs/>
                            <w:color w:val="000000" w:themeColor="text1"/>
                            <w:kern w:val="24"/>
                            <w:sz w:val="28"/>
                            <w:szCs w:val="28"/>
                          </w:rPr>
                          <w:t>ếch đại</w:t>
                        </w:r>
                      </w:p>
                    </w:txbxContent>
                  </v:textbox>
                </v:rect>
                <v:shape id="Straight Arrow Connector 1086" o:spid="_x0000_s1107" type="#_x0000_t32" style="position:absolute;left:11457;top:9939;width:2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" strokecolor="black [3213]" strokeweight="1.5pt">
                  <v:stroke endarrow="block" joinstyle="miter"/>
                  <o:lock v:ext="edit" shapetype="f"/>
                </v:shape>
                <v:shape id="Straight Arrow Connector 1087" o:spid="_x0000_s1108" type="#_x0000_t32" style="position:absolute;left:30849;top:9887;width:2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" strokecolor="black [3213]" strokeweight="1.5pt">
                  <v:stroke endarrow="block" joinstyle="miter"/>
                  <o:lock v:ext="edit" shapetype="f"/>
                </v:shape>
                <v:shape id="Straight Arrow Connector 1088" o:spid="_x0000_s1109" type="#_x0000_t32" style="position:absolute;left:49649;top:26338;width:2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" strokecolor="black [3213]" strokeweight="1.5pt">
                  <v:stroke endarrow="block" joinstyle="miter"/>
                  <o:lock v:ext="edit" shapetype="f"/>
                </v:shape>
                <v:shape id="Straight Arrow Connector 1089" o:spid="_x0000_s1110" type="#_x0000_t32" style="position:absolute;left:24199;top:16721;width:0;height:49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" strokecolor="black [3213]" strokeweight="1.5pt">
                  <v:stroke endarrow="block" joinstyle="miter"/>
                  <o:lock v:ext="edit" shapetype="f"/>
                </v:shape>
                <v:shape id="Straight Arrow Connector 1090" o:spid="_x0000_s1111" type="#_x0000_t32" style="position:absolute;left:14096;top:26338;width:27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" strokecolor="black [3213]" strokeweight="1.5pt">
                  <v:stroke endarrow="block" joinstyle="miter"/>
                  <o:lock v:ext="edit" shapetype="f"/>
                </v:shape>
                <v:rect id="Rectangle 1091" o:spid="_x0000_s1112" style="position:absolute;width:66644;height:34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" filled="f" strokecolor="black [3200]" strokeweight="1.5pt">
                  <v:stroke joinstyle="round"/>
                </v:rect>
                <v:line id="Straight Connector 1092" o:spid="_x0000_s1113" style="position:absolute;flip:x;visibility:visible;mso-wrap-style:square" from="7088,30171" to="7088,32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" strokecolor="black [3213]" strokeweight="1.5pt">
                  <v:stroke joinstyle="miter"/>
                  <o:lock v:ext="edit" shapetype="f"/>
                </v:line>
                <v:line id="Straight Connector 1093" o:spid="_x0000_s1114" style="position:absolute;visibility:visible;mso-wrap-style:square" from="7088,32867" to="42424,32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" strokecolor="black [3213]" strokeweight="1.5pt">
                  <v:stroke joinstyle="miter"/>
                  <o:lock v:ext="edit" shapetype="f"/>
                </v:line>
                <v:shape id="Straight Arrow Connector 1094" o:spid="_x0000_s1115" type="#_x0000_t32" style="position:absolute;left:42424;top:30448;width:0;height:24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" strokecolor="black [3213]" strokeweight="1.5pt">
                  <v:stroke endarrow="block" joinstyle="miter"/>
                  <o:lock v:ext="edit" shapetype="f"/>
                </v:shape>
                <v:shape id="Straight Arrow Connector 168" o:spid="_x0000_s1116" type="#_x0000_t32" style="position:absolute;left:42424;top:16044;width:0;height:56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" strokecolor="black [3213]" strokeweight="1.5pt">
                  <v:stroke endarrow="block" joinstyle="miter"/>
                  <o:lock v:ext="edit" shapetype="f"/>
                </v:shape>
                <w10:wrap type="square" anchorx="margin"/>
              </v:group>
            </w:pict>
          </mc:Fallback>
        </mc:AlternateContent>
      </w:r>
      <w:r w:rsidR="003A0FFE" w:rsidRPr="007C23FB">
        <w:rPr>
          <w:b/>
          <w:noProof/>
        </w:rPr>
        <mc:AlternateContent>
          <mc:Choice Requires="wps">
            <w:drawing>
              <wp:anchor distT="0" distB="0" distL="114300" distR="114300" simplePos="0" relativeHeight="251730944" behindDoc="0" locked="0" layoutInCell="1" allowOverlap="1" wp14:anchorId="5FE25621" wp14:editId="180FAFA7">
                <wp:simplePos x="0" y="0"/>
                <wp:positionH relativeFrom="margin">
                  <wp:align>center</wp:align>
                </wp:positionH>
                <wp:positionV relativeFrom="paragraph">
                  <wp:posOffset>3140710</wp:posOffset>
                </wp:positionV>
                <wp:extent cx="5024755" cy="635"/>
                <wp:effectExtent l="0" t="0" r="4445" b="4445"/>
                <wp:wrapSquare wrapText="bothSides"/>
                <wp:docPr id="2071" name="Text Box 2071"/>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wps:spPr>
                      <wps:txbx>
                        <w:txbxContent>
                          <w:p w14:paraId="1537BA7D" w14:textId="7F05028D" w:rsidR="00ED6A7D" w:rsidRPr="00F62EE3" w:rsidRDefault="00ED6A7D" w:rsidP="00966D95">
                            <w:pPr>
                              <w:pStyle w:val="Caption"/>
                              <w:rPr>
                                <w:noProof/>
                              </w:rPr>
                            </w:pPr>
                            <w:bookmarkStart w:id="226" w:name="_Toc103628790"/>
                            <w:bookmarkStart w:id="227" w:name="_Toc104154479"/>
                            <w:bookmarkStart w:id="228" w:name="_Toc104586691"/>
                            <w:bookmarkStart w:id="229" w:name="_Toc104674927"/>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.4: Sơ đồ khối của mạch ESP32</w:t>
                            </w:r>
                            <w:bookmarkEnd w:id="226"/>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25621" id="Text Box 2071" o:spid="_x0000_s1117" type="#_x0000_t202" style="position:absolute;left:0;text-align:left;margin-left:0;margin-top:247.3pt;width:395.6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tKWGwIAAEAEAAAOAAAAZHJzL2Uyb0RvYy54bWysU02P2jAQvVfqf7B8LwFatquIsKKsqCqh&#10;3ZXYas/GcYglx+OODQn99R07BLbbnqpenIlnPB/vvZn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" stroked="f">
                <v:textbox style="mso-fit-shape-to-text:t" inset="0,0,0,0">
                  <w:txbxContent>
                    <w:p w14:paraId="1537BA7D" w14:textId="7F05028D" w:rsidR="00ED6A7D" w:rsidRPr="00F62EE3" w:rsidRDefault="00ED6A7D" w:rsidP="00966D95">
                      <w:pPr>
                        <w:pStyle w:val="Caption"/>
                        <w:rPr>
                          <w:noProof/>
                        </w:rPr>
                      </w:pPr>
                      <w:bookmarkStart w:id="230" w:name="_Toc103628790"/>
                      <w:bookmarkStart w:id="231" w:name="_Toc104154479"/>
                      <w:bookmarkStart w:id="232" w:name="_Toc104586691"/>
                      <w:bookmarkStart w:id="233" w:name="_Toc104674927"/>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.4: Sơ đồ khối của mạch ESP32</w:t>
                      </w:r>
                      <w:bookmarkEnd w:id="230"/>
                      <w:bookmarkEnd w:id="231"/>
                      <w:bookmarkEnd w:id="232"/>
                      <w:bookmarkEnd w:id="233"/>
                    </w:p>
                  </w:txbxContent>
                </v:textbox>
                <w10:wrap type="square" anchorx="margin"/>
              </v:shape>
            </w:pict>
          </mc:Fallback>
        </mc:AlternateContent>
      </w:r>
      <w:r w:rsidR="00B8583C" w:rsidRPr="007C23FB">
        <w:rPr>
          <w:b/>
          <w:i/>
          <w:iCs/>
        </w:rPr>
        <w:t>Sơ đồ khối của mạch ESP32</w:t>
      </w:r>
      <w:bookmarkStart w:id="234" w:name="_Hlk103244861"/>
      <w:r w:rsidR="003A0FFE" w:rsidRPr="007C23FB">
        <w:rPr>
          <w:b/>
          <w:i/>
          <w:iCs/>
        </w:rPr>
        <w:t>:</w:t>
      </w:r>
    </w:p>
    <w:p w14:paraId="4D4825B4" w14:textId="1B475714" w:rsidR="00982E96" w:rsidRPr="007C23FB" w:rsidRDefault="00CB13C2" w:rsidP="00781CEC">
      <w:pPr>
        <w:pStyle w:val="content"/>
        <w:numPr>
          <w:ilvl w:val="0"/>
          <w:numId w:val="41"/>
        </w:numPr>
        <w:ind w:left="426"/>
        <w:rPr>
          <w:b/>
        </w:rPr>
      </w:pPr>
      <w:r w:rsidRPr="007C23FB">
        <w:rPr>
          <w:b/>
        </w:rPr>
        <w:lastRenderedPageBreak/>
        <w:t>Mạch ESP32 điều khiển các thiết bị bao gồm 8 khối:</w:t>
      </w:r>
    </w:p>
    <w:p w14:paraId="242CE1F4" w14:textId="77777777" w:rsidR="00772F29" w:rsidRDefault="00CB13C2" w:rsidP="00781CEC">
      <w:pPr>
        <w:pStyle w:val="content"/>
        <w:numPr>
          <w:ilvl w:val="0"/>
          <w:numId w:val="17"/>
        </w:numPr>
        <w:ind w:left="851"/>
      </w:pPr>
      <w:r>
        <w:t>Khối nút nhấn:</w:t>
      </w:r>
    </w:p>
    <w:p w14:paraId="7FF07189" w14:textId="3852519D" w:rsidR="00CB13C2" w:rsidRDefault="00CB13C2" w:rsidP="007C23FB">
      <w:pPr>
        <w:pStyle w:val="content"/>
        <w:ind w:left="851"/>
      </w:pPr>
      <w:r>
        <w:t xml:space="preserve">Bao gồm </w:t>
      </w:r>
      <w:r w:rsidR="00491A0A">
        <w:t>7</w:t>
      </w:r>
      <w:r>
        <w:t xml:space="preserve"> nút nhấn để bật tắt</w:t>
      </w:r>
      <w:r w:rsidR="00491A0A">
        <w:t xml:space="preserve"> 7</w:t>
      </w:r>
      <w:r>
        <w:t xml:space="preserve"> thiết bị tương ứng</w:t>
      </w:r>
      <w:r w:rsidR="007C23FB">
        <w:t>.</w:t>
      </w:r>
    </w:p>
    <w:p w14:paraId="6BFF0CE6" w14:textId="44B2AA3F" w:rsidR="00772F29" w:rsidRDefault="00CB13C2" w:rsidP="00781CEC">
      <w:pPr>
        <w:pStyle w:val="content"/>
        <w:numPr>
          <w:ilvl w:val="0"/>
          <w:numId w:val="17"/>
        </w:numPr>
        <w:ind w:left="851"/>
      </w:pPr>
      <w:r>
        <w:t>Khối xử lý trung tâm</w:t>
      </w:r>
      <w:r w:rsidR="007C23FB">
        <w:t>:</w:t>
      </w:r>
    </w:p>
    <w:p w14:paraId="5521C519" w14:textId="006D6EE9" w:rsidR="00CB13C2" w:rsidRDefault="00491A0A" w:rsidP="007C23FB">
      <w:pPr>
        <w:pStyle w:val="content"/>
        <w:ind w:left="851" w:firstLine="360"/>
      </w:pPr>
      <w:r>
        <w:t>Chứa vi điều khiể</w:t>
      </w:r>
      <w:r w:rsidR="00B471BB">
        <w:t>n ESP32,</w:t>
      </w:r>
      <w:r w:rsidR="00CB13C2">
        <w:t xml:space="preserve"> </w:t>
      </w:r>
      <w:r>
        <w:t>xử lý các tín hiệu gửi đi, nhận về</w:t>
      </w:r>
      <w:r w:rsidR="007C23FB">
        <w:t>.</w:t>
      </w:r>
    </w:p>
    <w:p w14:paraId="151D2ADD" w14:textId="00489B0D" w:rsidR="00772F29" w:rsidRDefault="00491A0A" w:rsidP="00781CEC">
      <w:pPr>
        <w:pStyle w:val="content"/>
        <w:numPr>
          <w:ilvl w:val="0"/>
          <w:numId w:val="17"/>
        </w:numPr>
        <w:ind w:left="851"/>
      </w:pPr>
      <w:r>
        <w:t>Khối nguồn và ổn áp 5V</w:t>
      </w:r>
      <w:r w:rsidR="007C23FB">
        <w:t>:</w:t>
      </w:r>
    </w:p>
    <w:p w14:paraId="461EBFE5" w14:textId="0C44BDDF" w:rsidR="00491A0A" w:rsidRDefault="00491A0A" w:rsidP="007C23FB">
      <w:pPr>
        <w:pStyle w:val="content"/>
        <w:ind w:left="851" w:firstLine="360"/>
      </w:pPr>
      <w:r>
        <w:t>Mạch được cấp nguồn từ 5 tới 12V, được ổn áp qua mạch ổn áp</w:t>
      </w:r>
      <w:r w:rsidR="007C23FB">
        <w:t>.</w:t>
      </w:r>
      <w:r>
        <w:t xml:space="preserve"> </w:t>
      </w:r>
    </w:p>
    <w:p w14:paraId="44ADDBB3" w14:textId="6F70C938" w:rsidR="00772F29" w:rsidRDefault="00491A0A" w:rsidP="00781CEC">
      <w:pPr>
        <w:pStyle w:val="content"/>
        <w:numPr>
          <w:ilvl w:val="0"/>
          <w:numId w:val="17"/>
        </w:numPr>
        <w:ind w:left="851"/>
      </w:pPr>
      <w:r>
        <w:t>Khối cách ly nguồn</w:t>
      </w:r>
      <w:r w:rsidR="007C23FB">
        <w:t>:</w:t>
      </w:r>
    </w:p>
    <w:p w14:paraId="496A6F98" w14:textId="0751B8A7" w:rsidR="00491A0A" w:rsidRDefault="00491A0A" w:rsidP="007C23FB">
      <w:pPr>
        <w:pStyle w:val="content"/>
        <w:ind w:left="851" w:firstLine="360"/>
      </w:pPr>
      <w:r>
        <w:t>Cách ly</w:t>
      </w:r>
      <w:r w:rsidR="001A293D">
        <w:t xml:space="preserve"> độc lập thành 2 nguồn riêng biệt không chung GND, tránh tất cả mọi nhiễu từ nguồn điều khiển phía relay</w:t>
      </w:r>
      <w:r w:rsidR="007C23FB">
        <w:t>.</w:t>
      </w:r>
    </w:p>
    <w:p w14:paraId="1B22E655" w14:textId="4517F775" w:rsidR="00772F29" w:rsidRDefault="00491A0A" w:rsidP="00781CEC">
      <w:pPr>
        <w:pStyle w:val="content"/>
        <w:numPr>
          <w:ilvl w:val="0"/>
          <w:numId w:val="17"/>
        </w:numPr>
        <w:ind w:left="851"/>
      </w:pPr>
      <w:r>
        <w:t>Khối cách ly quang</w:t>
      </w:r>
      <w:r w:rsidR="007C23FB">
        <w:t>:</w:t>
      </w:r>
    </w:p>
    <w:p w14:paraId="75C14E7D" w14:textId="116E1D81" w:rsidR="00491A0A" w:rsidRDefault="00491A0A" w:rsidP="007C23FB">
      <w:pPr>
        <w:pStyle w:val="content"/>
        <w:ind w:left="851" w:firstLine="360"/>
      </w:pPr>
      <w:r>
        <w:t xml:space="preserve">Cách ly tín hiệu của mạch điều </w:t>
      </w:r>
      <w:r w:rsidR="000677E4">
        <w:rPr>
          <w:lang w:val="vi-VN"/>
        </w:rPr>
        <w:t>khiển</w:t>
      </w:r>
      <w:r>
        <w:t xml:space="preserve"> với relay, tránh bị nhiễu từ relay</w:t>
      </w:r>
      <w:r w:rsidR="007C23FB">
        <w:t>.</w:t>
      </w:r>
    </w:p>
    <w:p w14:paraId="737991D8" w14:textId="246D64F2" w:rsidR="00772F29" w:rsidRDefault="00491A0A" w:rsidP="00781CEC">
      <w:pPr>
        <w:pStyle w:val="content"/>
        <w:numPr>
          <w:ilvl w:val="0"/>
          <w:numId w:val="17"/>
        </w:numPr>
        <w:ind w:left="851"/>
      </w:pPr>
      <w:r>
        <w:t>Khối relay</w:t>
      </w:r>
      <w:r w:rsidR="007C23FB">
        <w:t>:</w:t>
      </w:r>
    </w:p>
    <w:p w14:paraId="613645AB" w14:textId="6CA371A0" w:rsidR="00491A0A" w:rsidRDefault="00484054" w:rsidP="007C23FB">
      <w:pPr>
        <w:pStyle w:val="content"/>
        <w:ind w:left="851" w:firstLine="360"/>
      </w:pPr>
      <w:r>
        <w:rPr>
          <w:lang w:val="vi-VN"/>
        </w:rPr>
        <w:t>Đ</w:t>
      </w:r>
      <w:r w:rsidR="00491A0A">
        <w:t>iều khiển thiết bị 1 chiều hoặc xoay chiều thông qua tiếp đ</w:t>
      </w:r>
      <w:r w:rsidR="001A293D">
        <w:t>iểm</w:t>
      </w:r>
      <w:r w:rsidR="007C23FB">
        <w:t>.</w:t>
      </w:r>
    </w:p>
    <w:p w14:paraId="5E54607C" w14:textId="74D771B4" w:rsidR="00772F29" w:rsidRDefault="001A293D" w:rsidP="00781CEC">
      <w:pPr>
        <w:pStyle w:val="content"/>
        <w:numPr>
          <w:ilvl w:val="0"/>
          <w:numId w:val="17"/>
        </w:numPr>
        <w:ind w:left="851"/>
      </w:pPr>
      <w:r>
        <w:t>Khối thiết bị</w:t>
      </w:r>
      <w:r w:rsidR="007C23FB">
        <w:t>:</w:t>
      </w:r>
    </w:p>
    <w:p w14:paraId="0C8D93A5" w14:textId="6FEFF0C4" w:rsidR="001A293D" w:rsidRDefault="00772F29" w:rsidP="007C23FB">
      <w:pPr>
        <w:pStyle w:val="content"/>
        <w:ind w:left="851" w:firstLine="360"/>
      </w:pPr>
      <w:r>
        <w:t>N</w:t>
      </w:r>
      <w:r w:rsidR="001A293D">
        <w:t>hận tín hiệu từ relay và điều khiển thiết bị</w:t>
      </w:r>
      <w:r w:rsidR="007C23FB">
        <w:t>.</w:t>
      </w:r>
    </w:p>
    <w:p w14:paraId="39E8D375" w14:textId="217CF666" w:rsidR="000148D9" w:rsidRDefault="00B7081A" w:rsidP="000148D9">
      <w:pPr>
        <w:pStyle w:val="level1"/>
      </w:pPr>
      <w:bookmarkStart w:id="235" w:name="_Toc104674875"/>
      <w:bookmarkEnd w:id="234"/>
      <w:r>
        <w:rPr>
          <w:noProof/>
        </w:rPr>
        <w:lastRenderedPageBreak/>
        <mc:AlternateContent>
          <mc:Choice Requires="wps">
            <w:drawing>
              <wp:anchor distT="0" distB="0" distL="114300" distR="114300" simplePos="0" relativeHeight="251732992" behindDoc="0" locked="0" layoutInCell="1" allowOverlap="1" wp14:anchorId="6EBC623A" wp14:editId="2CD24D38">
                <wp:simplePos x="0" y="0"/>
                <wp:positionH relativeFrom="margin">
                  <wp:align>right</wp:align>
                </wp:positionH>
                <wp:positionV relativeFrom="paragraph">
                  <wp:posOffset>8525163</wp:posOffset>
                </wp:positionV>
                <wp:extent cx="5563870" cy="635"/>
                <wp:effectExtent l="0" t="0" r="0" b="4445"/>
                <wp:wrapTopAndBottom/>
                <wp:docPr id="2072" name="Text Box 2072"/>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2396B742" w14:textId="74756376" w:rsidR="00ED6A7D" w:rsidRPr="00351F15" w:rsidRDefault="00ED6A7D" w:rsidP="00966D95">
                            <w:pPr>
                              <w:pStyle w:val="Caption"/>
                              <w:rPr>
                                <w:rFonts w:eastAsiaTheme="majorEastAsia" w:cstheme="majorBidi"/>
                                <w:b/>
                                <w:noProof/>
                                <w:szCs w:val="26"/>
                              </w:rPr>
                            </w:pPr>
                            <w:bookmarkStart w:id="236" w:name="_Toc103628791"/>
                            <w:bookmarkStart w:id="237" w:name="_Toc104154480"/>
                            <w:bookmarkStart w:id="238" w:name="_Toc104586692"/>
                            <w:bookmarkStart w:id="239" w:name="_Toc104674928"/>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.5: Sơ đồ nguyên lý mạch ESP32</w:t>
                            </w:r>
                            <w:bookmarkEnd w:id="236"/>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C623A" id="Text Box 2072" o:spid="_x0000_s1118" type="#_x0000_t202" style="position:absolute;left:0;text-align:left;margin-left:386.9pt;margin-top:671.25pt;width:438.1pt;height:.05pt;z-index:2517329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BuGwIAAEAEAAAOAAAAZHJzL2Uyb0RvYy54bWysU02P2jAQvVfqf7B8L4FdQb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dHZ795Fcknyz22n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" stroked="f">
                <v:textbox style="mso-fit-shape-to-text:t" inset="0,0,0,0">
                  <w:txbxContent>
                    <w:p w14:paraId="2396B742" w14:textId="74756376" w:rsidR="00ED6A7D" w:rsidRPr="00351F15" w:rsidRDefault="00ED6A7D" w:rsidP="00966D95">
                      <w:pPr>
                        <w:pStyle w:val="Caption"/>
                        <w:rPr>
                          <w:rFonts w:eastAsiaTheme="majorEastAsia" w:cstheme="majorBidi"/>
                          <w:b/>
                          <w:noProof/>
                          <w:szCs w:val="26"/>
                        </w:rPr>
                      </w:pPr>
                      <w:bookmarkStart w:id="240" w:name="_Toc103628791"/>
                      <w:bookmarkStart w:id="241" w:name="_Toc104154480"/>
                      <w:bookmarkStart w:id="242" w:name="_Toc104586692"/>
                      <w:bookmarkStart w:id="243" w:name="_Toc104674928"/>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.5: Sơ đồ nguyên lý mạch ESP32</w:t>
                      </w:r>
                      <w:bookmarkEnd w:id="240"/>
                      <w:bookmarkEnd w:id="241"/>
                      <w:bookmarkEnd w:id="242"/>
                      <w:bookmarkEnd w:id="243"/>
                    </w:p>
                  </w:txbxContent>
                </v:textbox>
                <w10:wrap type="topAndBottom" anchorx="margin"/>
              </v:shape>
            </w:pict>
          </mc:Fallback>
        </mc:AlternateContent>
      </w:r>
      <w:r w:rsidR="00650349">
        <w:t>Thiết kế sơ đồ</w:t>
      </w:r>
      <w:r w:rsidR="00982E96">
        <w:t xml:space="preserve"> nguyên lý của mạch điện</w:t>
      </w:r>
      <w:r w:rsidRPr="00B7081A">
        <w:rPr>
          <w:noProof/>
        </w:rPr>
        <w:t xml:space="preserve"> </w:t>
      </w:r>
      <w:r>
        <w:rPr>
          <w:noProof/>
        </w:rPr>
        <w:drawing>
          <wp:inline distT="0" distB="0" distL="0" distR="0" wp14:anchorId="6E5ED7B7" wp14:editId="1AE935FD">
            <wp:extent cx="8088962" cy="5550511"/>
            <wp:effectExtent l="0" t="6985"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rot="16200000">
                      <a:off x="0" y="0"/>
                      <a:ext cx="8124542" cy="5574926"/>
                    </a:xfrm>
                    <a:prstGeom prst="rect">
                      <a:avLst/>
                    </a:prstGeom>
                  </pic:spPr>
                </pic:pic>
              </a:graphicData>
            </a:graphic>
          </wp:inline>
        </w:drawing>
      </w:r>
      <w:bookmarkEnd w:id="235"/>
    </w:p>
    <w:p w14:paraId="2C57E06E" w14:textId="1160E148" w:rsidR="000148D9" w:rsidRDefault="000148D9" w:rsidP="00772F29">
      <w:pPr>
        <w:pStyle w:val="content"/>
        <w:ind w:firstLine="0"/>
      </w:pPr>
      <w:r>
        <w:lastRenderedPageBreak/>
        <w:t>Sử dụng phần mềm Altium Designer 21.2.1 để thiết kế mạch nguyên lý:</w:t>
      </w:r>
    </w:p>
    <w:p w14:paraId="6ED62862" w14:textId="67C5573F" w:rsidR="00982E96" w:rsidRPr="00484054" w:rsidRDefault="00B7081A" w:rsidP="00772F29">
      <w:pPr>
        <w:pStyle w:val="content"/>
        <w:rPr>
          <w:lang w:val="vi-VN"/>
        </w:rPr>
      </w:pPr>
      <w:bookmarkStart w:id="244" w:name="_Toc103628793"/>
      <w:r>
        <w:rPr>
          <w:noProof/>
        </w:rPr>
        <mc:AlternateContent>
          <mc:Choice Requires="wps">
            <w:drawing>
              <wp:anchor distT="0" distB="0" distL="114300" distR="114300" simplePos="0" relativeHeight="251735040" behindDoc="0" locked="0" layoutInCell="1" allowOverlap="1" wp14:anchorId="509A1B2B" wp14:editId="7FC8D9D0">
                <wp:simplePos x="0" y="0"/>
                <wp:positionH relativeFrom="margin">
                  <wp:posOffset>-96520</wp:posOffset>
                </wp:positionH>
                <wp:positionV relativeFrom="paragraph">
                  <wp:posOffset>3697605</wp:posOffset>
                </wp:positionV>
                <wp:extent cx="5306695" cy="635"/>
                <wp:effectExtent l="0" t="0" r="8255" b="4445"/>
                <wp:wrapSquare wrapText="bothSides"/>
                <wp:docPr id="2073" name="Text Box 2073"/>
                <wp:cNvGraphicFramePr/>
                <a:graphic xmlns:a="http://schemas.openxmlformats.org/drawingml/2006/main">
                  <a:graphicData uri="http://schemas.microsoft.com/office/word/2010/wordprocessingShape">
                    <wps:wsp>
                      <wps:cNvSpPr txBox="1"/>
                      <wps:spPr>
                        <a:xfrm>
                          <a:off x="0" y="0"/>
                          <a:ext cx="5306695" cy="635"/>
                        </a:xfrm>
                        <a:prstGeom prst="rect">
                          <a:avLst/>
                        </a:prstGeom>
                        <a:solidFill>
                          <a:prstClr val="white"/>
                        </a:solidFill>
                        <a:ln>
                          <a:noFill/>
                        </a:ln>
                      </wps:spPr>
                      <wps:txbx>
                        <w:txbxContent>
                          <w:p w14:paraId="4F9A2A4D" w14:textId="777FB42B" w:rsidR="00ED6A7D" w:rsidRPr="00840287" w:rsidRDefault="00ED6A7D" w:rsidP="00966D95">
                            <w:pPr>
                              <w:pStyle w:val="Caption"/>
                              <w:rPr>
                                <w:noProof/>
                              </w:rPr>
                            </w:pPr>
                            <w:bookmarkStart w:id="245" w:name="_Toc103628792"/>
                            <w:bookmarkStart w:id="246" w:name="_Toc104154481"/>
                            <w:bookmarkStart w:id="247" w:name="_Toc104586693"/>
                            <w:bookmarkStart w:id="248" w:name="_Toc104674929"/>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.6: Giao diện phần mềm Altium Designer</w:t>
                            </w:r>
                            <w:bookmarkEnd w:id="245"/>
                            <w:bookmarkEnd w:id="246"/>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A1B2B" id="Text Box 2073" o:spid="_x0000_s1119" type="#_x0000_t202" style="position:absolute;left:0;text-align:left;margin-left:-7.6pt;margin-top:291.15pt;width:417.85pt;height:.05pt;z-index:251735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" stroked="f">
                <v:textbox style="mso-fit-shape-to-text:t" inset="0,0,0,0">
                  <w:txbxContent>
                    <w:p w14:paraId="4F9A2A4D" w14:textId="777FB42B" w:rsidR="00ED6A7D" w:rsidRPr="00840287" w:rsidRDefault="00ED6A7D" w:rsidP="00966D95">
                      <w:pPr>
                        <w:pStyle w:val="Caption"/>
                        <w:rPr>
                          <w:noProof/>
                        </w:rPr>
                      </w:pPr>
                      <w:bookmarkStart w:id="249" w:name="_Toc103628792"/>
                      <w:bookmarkStart w:id="250" w:name="_Toc104154481"/>
                      <w:bookmarkStart w:id="251" w:name="_Toc104586693"/>
                      <w:bookmarkStart w:id="252" w:name="_Toc104674929"/>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.6: Giao diện phần mềm Altium Designer</w:t>
                      </w:r>
                      <w:bookmarkEnd w:id="249"/>
                      <w:bookmarkEnd w:id="250"/>
                      <w:bookmarkEnd w:id="251"/>
                      <w:bookmarkEnd w:id="252"/>
                    </w:p>
                  </w:txbxContent>
                </v:textbox>
                <w10:wrap type="square" anchorx="margin"/>
              </v:shape>
            </w:pict>
          </mc:Fallback>
        </mc:AlternateContent>
      </w:r>
      <w:r w:rsidR="00137C36">
        <w:t>Theo sơ đồ</w:t>
      </w:r>
      <w:r w:rsidR="00002577">
        <w:t xml:space="preserve"> nguyên lý hình </w:t>
      </w:r>
      <w:r w:rsidR="00B04888">
        <w:fldChar w:fldCharType="begin"/>
      </w:r>
      <w:r w:rsidR="00B04888">
        <w:instrText xml:space="preserve"> STYLEREF 1 \s </w:instrText>
      </w:r>
      <w:r w:rsidR="00B04888">
        <w:fldChar w:fldCharType="separate"/>
      </w:r>
      <w:r w:rsidR="002911A7">
        <w:rPr>
          <w:noProof/>
        </w:rPr>
        <w:t>3</w:t>
      </w:r>
      <w:r w:rsidR="00B04888">
        <w:rPr>
          <w:noProof/>
        </w:rPr>
        <w:fldChar w:fldCharType="end"/>
      </w:r>
      <w:r w:rsidR="00564405">
        <w:t>.</w:t>
      </w:r>
      <w:r w:rsidR="007C23FB">
        <w:t>5</w:t>
      </w:r>
      <w:r w:rsidR="00137C36">
        <w:t xml:space="preserve">: Nguồn điện sử dụng trong mạch là 12v. </w:t>
      </w:r>
      <w:r w:rsidR="00564405">
        <w:t>N</w:t>
      </w:r>
      <w:r w:rsidR="00137C36">
        <w:t xml:space="preserve">guồn 12V được lấy từ bộ chuyển đổi 220V về 12V cấp cho mạch hạ áp LM2596. Module hạ áp LM2596 sẽ biến đổi 12V về 5V. Sau khi biến đổi, nguồn 5V sẽ được cung cấp cho các tiếp điểm của Relay thông qua mạch khuếch đại dùng C1815. Ngoài ra 5V sẽ đi qua khối cách ly nguồn với IC cách </w:t>
      </w:r>
      <w:r>
        <w:rPr>
          <w:noProof/>
        </w:rPr>
        <w:drawing>
          <wp:anchor distT="0" distB="0" distL="114300" distR="114300" simplePos="0" relativeHeight="251646976" behindDoc="0" locked="0" layoutInCell="1" allowOverlap="1" wp14:anchorId="725E60CB" wp14:editId="5758F586">
            <wp:simplePos x="0" y="0"/>
            <wp:positionH relativeFrom="margin">
              <wp:align>left</wp:align>
            </wp:positionH>
            <wp:positionV relativeFrom="paragraph">
              <wp:posOffset>-346</wp:posOffset>
            </wp:positionV>
            <wp:extent cx="5306695" cy="3679190"/>
            <wp:effectExtent l="0" t="0" r="825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306695" cy="3679190"/>
                    </a:xfrm>
                    <a:prstGeom prst="rect">
                      <a:avLst/>
                    </a:prstGeom>
                  </pic:spPr>
                </pic:pic>
              </a:graphicData>
            </a:graphic>
            <wp14:sizeRelH relativeFrom="margin">
              <wp14:pctWidth>0</wp14:pctWidth>
            </wp14:sizeRelH>
            <wp14:sizeRelV relativeFrom="margin">
              <wp14:pctHeight>0</wp14:pctHeight>
            </wp14:sizeRelV>
          </wp:anchor>
        </w:drawing>
      </w:r>
      <w:r w:rsidR="00137C36">
        <w:t>ly nguồn B0505S. Đầu ra của khối cách ly nguồn được nuôi cho KIT ESP</w:t>
      </w:r>
      <w:r w:rsidR="004023DF">
        <w:t>32</w:t>
      </w:r>
      <w:r w:rsidR="00137C36">
        <w:t xml:space="preserve">. Người dùng truy cập vào trang Web và gửi các yêu cầu lên </w:t>
      </w:r>
      <w:r w:rsidR="004023DF">
        <w:t>MQTT Broker</w:t>
      </w:r>
      <w:r w:rsidR="00137C36">
        <w:t xml:space="preserve">. </w:t>
      </w:r>
      <w:r w:rsidR="004023DF">
        <w:t>MQTT Broker</w:t>
      </w:r>
      <w:r w:rsidR="00137C36">
        <w:t xml:space="preserve"> gửi về cho ESP</w:t>
      </w:r>
      <w:r w:rsidR="004023DF">
        <w:t>32</w:t>
      </w:r>
      <w:r w:rsidR="00137C36">
        <w:t xml:space="preserve"> dữ liệu. ESP</w:t>
      </w:r>
      <w:r w:rsidR="004023DF">
        <w:t>32</w:t>
      </w:r>
      <w:r w:rsidR="007C23FB">
        <w:t xml:space="preserve"> </w:t>
      </w:r>
      <w:r w:rsidR="00137C36">
        <w:t>nhận dữ liệu, xử lý dữ liệu và xuất các tín hiệu điều khiển qua các chân. Khi chân vi điều khiển xuất ra mức cao, Opto quang sẽ dẫn và đưa tín hiệu vào mạch khuếch đại. Mạ</w:t>
      </w:r>
      <w:r w:rsidR="00002577">
        <w:t>ch khu</w:t>
      </w:r>
      <w:r w:rsidR="00137C36">
        <w:t>ếch đại sẽ đưa tín hiệu vào cuộn hút của Relay. Cuộn hút của Relay có điện hút tiếp điểm</w:t>
      </w:r>
      <w:r w:rsidR="004023DF">
        <w:t xml:space="preserve">, thiết bị sẽ bật. </w:t>
      </w:r>
      <w:r w:rsidR="00137C36">
        <w:t>Ngược lại với trường hợp chân</w:t>
      </w:r>
      <w:r w:rsidR="00002577">
        <w:rPr>
          <w:lang w:val="vi-VN"/>
        </w:rPr>
        <w:t xml:space="preserve"> </w:t>
      </w:r>
      <w:r w:rsidR="00137C36">
        <w:t xml:space="preserve">điều khiển xuất ra mức thấp, </w:t>
      </w:r>
      <w:r w:rsidR="004023DF">
        <w:t xml:space="preserve">thiết bị sẽ </w:t>
      </w:r>
      <w:bookmarkEnd w:id="244"/>
      <w:r w:rsidR="00484054">
        <w:rPr>
          <w:lang w:val="vi-VN"/>
        </w:rPr>
        <w:t>tắt.</w:t>
      </w:r>
    </w:p>
    <w:p w14:paraId="72402D73" w14:textId="5DCF2268" w:rsidR="00A8033E" w:rsidRDefault="00CA0AE5" w:rsidP="00761F8D">
      <w:pPr>
        <w:pStyle w:val="level2"/>
      </w:pPr>
      <w:bookmarkStart w:id="253" w:name="_Toc104674876"/>
      <w:r>
        <w:lastRenderedPageBreak/>
        <w:t>Khối xử lý trung tâm</w:t>
      </w:r>
      <w:bookmarkEnd w:id="253"/>
    </w:p>
    <w:p w14:paraId="3C5E80C7" w14:textId="11CD8793" w:rsidR="00772F29" w:rsidRDefault="007C23FB" w:rsidP="000F3F95">
      <w:pPr>
        <w:pStyle w:val="content"/>
        <w:keepNext/>
        <w:ind w:firstLine="0"/>
      </w:pPr>
      <w:r>
        <w:rPr>
          <w:noProof/>
        </w:rPr>
        <w:drawing>
          <wp:inline distT="0" distB="0" distL="0" distR="0" wp14:anchorId="22180F9F" wp14:editId="0AD0045A">
            <wp:extent cx="5528734" cy="509629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4031" cy="5110392"/>
                    </a:xfrm>
                    <a:prstGeom prst="rect">
                      <a:avLst/>
                    </a:prstGeom>
                  </pic:spPr>
                </pic:pic>
              </a:graphicData>
            </a:graphic>
          </wp:inline>
        </w:drawing>
      </w:r>
      <w:r w:rsidRPr="006F7C7D">
        <w:rPr>
          <w:noProof/>
        </w:rPr>
        <w:t xml:space="preserve"> </w:t>
      </w:r>
    </w:p>
    <w:p w14:paraId="72ADE56D" w14:textId="30757EF4" w:rsidR="007F7D81" w:rsidRDefault="00772F29" w:rsidP="00A23498">
      <w:pPr>
        <w:pStyle w:val="Caption"/>
      </w:pPr>
      <w:bookmarkStart w:id="254" w:name="_Toc103628794"/>
      <w:bookmarkStart w:id="255" w:name="_Toc104154482"/>
      <w:bookmarkStart w:id="256" w:name="_Toc104586694"/>
      <w:bookmarkStart w:id="257" w:name="_Toc104674930"/>
      <w:r>
        <w:t xml:space="preserve">Hình </w:t>
      </w:r>
      <w:r w:rsidR="00B04888">
        <w:fldChar w:fldCharType="begin"/>
      </w:r>
      <w:r w:rsidR="00B04888">
        <w:instrText xml:space="preserve"> STYLEREF 1 \s </w:instrText>
      </w:r>
      <w:r w:rsidR="00B04888">
        <w:fldChar w:fldCharType="separate"/>
      </w:r>
      <w:r w:rsidR="002911A7">
        <w:rPr>
          <w:noProof/>
        </w:rPr>
        <w:t>3</w:t>
      </w:r>
      <w:r w:rsidR="00B04888">
        <w:rPr>
          <w:noProof/>
        </w:rPr>
        <w:fldChar w:fldCharType="end"/>
      </w:r>
      <w:r w:rsidR="00564405">
        <w:t>.</w:t>
      </w:r>
      <w:r w:rsidR="00CB42B9">
        <w:rPr>
          <w:lang w:val="vi-VN"/>
        </w:rPr>
        <w:t>7</w:t>
      </w:r>
      <w:r>
        <w:t xml:space="preserve">: Khối </w:t>
      </w:r>
      <w:bookmarkEnd w:id="254"/>
      <w:bookmarkEnd w:id="255"/>
      <w:r w:rsidR="007C23FB">
        <w:t>xử lý trung tâm</w:t>
      </w:r>
      <w:bookmarkEnd w:id="256"/>
      <w:bookmarkEnd w:id="257"/>
    </w:p>
    <w:p w14:paraId="00D952C9" w14:textId="3FB901EC" w:rsidR="006F7C7D" w:rsidRDefault="00AB6494" w:rsidP="00AB6494">
      <w:pPr>
        <w:pStyle w:val="content"/>
      </w:pPr>
      <w:r>
        <w:t>Khối xử</w:t>
      </w:r>
      <w:r w:rsidR="000777F8">
        <w:t xml:space="preserve"> lý trung tâm sử dụng</w:t>
      </w:r>
      <w:r>
        <w:t xml:space="preserve"> vi xử lý chính là ESP32</w:t>
      </w:r>
      <w:r w:rsidR="001246B4">
        <w:t xml:space="preserve">. ESP32 được sử dụng trong mạch ở dạng Kit cắm có tên là ESP32 Devkit V1. </w:t>
      </w:r>
    </w:p>
    <w:p w14:paraId="672BCBFC" w14:textId="09818342" w:rsidR="00AB6494" w:rsidRDefault="001246B4" w:rsidP="00AB6494">
      <w:pPr>
        <w:pStyle w:val="content"/>
      </w:pPr>
      <w:r>
        <w:t>ESP32 xử lý 7 tín hiệu đầu vào từ nút nhấn, 7 tín hiệu đầu ra rơ le. Ngoài ra, ESP32 trên mạch còn có thể xử lý các tín hiệ</w:t>
      </w:r>
      <w:r w:rsidR="00002577">
        <w:t xml:space="preserve">u </w:t>
      </w:r>
      <w:r w:rsidR="00002577">
        <w:rPr>
          <w:lang w:val="vi-VN"/>
        </w:rPr>
        <w:t>nếu</w:t>
      </w:r>
      <w:r>
        <w:t xml:space="preserve"> muốn ghép nối như: ADC, I2C, USART …</w:t>
      </w:r>
    </w:p>
    <w:p w14:paraId="355D93D3" w14:textId="594DEA7D" w:rsidR="001246B4" w:rsidRDefault="0096665E" w:rsidP="00AB6494">
      <w:pPr>
        <w:pStyle w:val="content"/>
      </w:pPr>
      <w:r>
        <w:t>N</w:t>
      </w:r>
      <w:r w:rsidR="001246B4">
        <w:t>goài xử lý các tín hiệu ở tầng vật lý thì còn gửi và nhận tín hiệu thông qua MQTT Broker</w:t>
      </w:r>
      <w:r w:rsidR="00761F8D">
        <w:t xml:space="preserve"> dưới dạng Publish và Subscrice từ máy tính hoặc các thiết bị khác điều khiển tới.</w:t>
      </w:r>
    </w:p>
    <w:p w14:paraId="7BC70883" w14:textId="0D02851C" w:rsidR="00CA0AE5" w:rsidRDefault="00CA0AE5" w:rsidP="00CA0AE5">
      <w:pPr>
        <w:pStyle w:val="level2"/>
      </w:pPr>
      <w:bookmarkStart w:id="258" w:name="_Toc104674877"/>
      <w:r>
        <w:lastRenderedPageBreak/>
        <w:t xml:space="preserve">Khối </w:t>
      </w:r>
      <w:r w:rsidR="00A8033E">
        <w:t>nguồn và ổn áp nguồn</w:t>
      </w:r>
      <w:bookmarkEnd w:id="258"/>
    </w:p>
    <w:p w14:paraId="0FB89812" w14:textId="77777777" w:rsidR="00772F29" w:rsidRDefault="006F7C7D" w:rsidP="00772F29">
      <w:pPr>
        <w:pStyle w:val="content"/>
        <w:keepNext/>
        <w:ind w:firstLine="0"/>
        <w:jc w:val="center"/>
      </w:pPr>
      <w:r w:rsidRPr="006F7C7D">
        <w:rPr>
          <w:noProof/>
        </w:rPr>
        <w:drawing>
          <wp:inline distT="0" distB="0" distL="0" distR="0" wp14:anchorId="251A083C" wp14:editId="6943AF09">
            <wp:extent cx="3522428" cy="2279504"/>
            <wp:effectExtent l="19050" t="19050" r="20955" b="260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27107" cy="2282532"/>
                    </a:xfrm>
                    <a:prstGeom prst="rect">
                      <a:avLst/>
                    </a:prstGeom>
                    <a:noFill/>
                    <a:ln w="12700">
                      <a:solidFill>
                        <a:schemeClr val="tx1"/>
                      </a:solidFill>
                    </a:ln>
                  </pic:spPr>
                </pic:pic>
              </a:graphicData>
            </a:graphic>
          </wp:inline>
        </w:drawing>
      </w:r>
    </w:p>
    <w:p w14:paraId="1D3727CF" w14:textId="5D59FDBA" w:rsidR="00AB6494" w:rsidRDefault="00772F29" w:rsidP="00A23498">
      <w:pPr>
        <w:pStyle w:val="Caption"/>
      </w:pPr>
      <w:bookmarkStart w:id="259" w:name="_Toc103628795"/>
      <w:bookmarkStart w:id="260" w:name="_Toc104154483"/>
      <w:bookmarkStart w:id="261" w:name="_Toc104586695"/>
      <w:bookmarkStart w:id="262" w:name="_Toc104674931"/>
      <w:r>
        <w:t xml:space="preserve">Hình </w:t>
      </w:r>
      <w:r w:rsidR="00B04888">
        <w:fldChar w:fldCharType="begin"/>
      </w:r>
      <w:r w:rsidR="00B04888">
        <w:instrText xml:space="preserve"> STYLEREF 1 \s </w:instrText>
      </w:r>
      <w:r w:rsidR="00B04888">
        <w:fldChar w:fldCharType="separate"/>
      </w:r>
      <w:r w:rsidR="002911A7">
        <w:rPr>
          <w:noProof/>
        </w:rPr>
        <w:t>3</w:t>
      </w:r>
      <w:r w:rsidR="00B04888">
        <w:rPr>
          <w:noProof/>
        </w:rPr>
        <w:fldChar w:fldCharType="end"/>
      </w:r>
      <w:r w:rsidR="00564405">
        <w:t>.</w:t>
      </w:r>
      <w:r w:rsidR="00CB42B9">
        <w:rPr>
          <w:lang w:val="vi-VN"/>
        </w:rPr>
        <w:t>8</w:t>
      </w:r>
      <w:r>
        <w:t>: Khối nguồn và ổn áp nguồn</w:t>
      </w:r>
      <w:bookmarkEnd w:id="259"/>
      <w:bookmarkEnd w:id="260"/>
      <w:bookmarkEnd w:id="261"/>
      <w:bookmarkEnd w:id="262"/>
    </w:p>
    <w:p w14:paraId="4098260C" w14:textId="27E79243" w:rsidR="00A8033E" w:rsidRPr="00484054" w:rsidRDefault="00AB6494" w:rsidP="00343F75">
      <w:pPr>
        <w:pStyle w:val="content"/>
        <w:rPr>
          <w:lang w:val="vi-VN"/>
        </w:rPr>
      </w:pPr>
      <w:r>
        <w:t>Mạch sử dụng nguồn điện 12V cấ</w:t>
      </w:r>
      <w:r w:rsidR="00002577">
        <w:t xml:space="preserve">p </w:t>
      </w:r>
      <w:r w:rsidR="00002577">
        <w:rPr>
          <w:lang w:val="vi-VN"/>
        </w:rPr>
        <w:t>vào</w:t>
      </w:r>
      <w:r>
        <w:t xml:space="preserve"> Module nguồn LM2569. Module nguồn LM2569 có tác dụng biến đổi nguồn cấp 12V về 5V để cấp cho Module </w:t>
      </w:r>
      <w:r w:rsidR="00484054">
        <w:rPr>
          <w:lang w:val="vi-VN"/>
        </w:rPr>
        <w:t>ESP32.</w:t>
      </w:r>
    </w:p>
    <w:p w14:paraId="505BD9AE" w14:textId="33D864A9" w:rsidR="00CA0AE5" w:rsidRDefault="00CA0AE5" w:rsidP="00CA0AE5">
      <w:pPr>
        <w:pStyle w:val="level2"/>
      </w:pPr>
      <w:bookmarkStart w:id="263" w:name="_Toc104674878"/>
      <w:r>
        <w:t>Kh</w:t>
      </w:r>
      <w:r w:rsidR="005638C4">
        <w:t>ối cách ly nguồn</w:t>
      </w:r>
      <w:bookmarkEnd w:id="263"/>
    </w:p>
    <w:p w14:paraId="03E0E00D" w14:textId="55744D6C" w:rsidR="00343F75" w:rsidRPr="00484054" w:rsidRDefault="00343F75" w:rsidP="00343F75">
      <w:pPr>
        <w:pStyle w:val="content"/>
        <w:rPr>
          <w:lang w:val="vi-VN"/>
        </w:rPr>
      </w:pPr>
      <w:r>
        <w:t>IC được sử dụng để cách ly nguồn là B0505s. Các tụ C3 và C4 cũng là các tụ lọc đầu vào và đầu ra của IC B0505S</w:t>
      </w:r>
      <w:r w:rsidR="00484054">
        <w:rPr>
          <w:lang w:val="vi-VN"/>
        </w:rPr>
        <w:t>.</w:t>
      </w:r>
    </w:p>
    <w:p w14:paraId="69B74BC9" w14:textId="38A7DD22" w:rsidR="005638C4" w:rsidRDefault="00A23498" w:rsidP="00343F75">
      <w:pPr>
        <w:pStyle w:val="content"/>
      </w:pPr>
      <w:r w:rsidRPr="006F7C7D">
        <w:rPr>
          <w:noProof/>
        </w:rPr>
        <w:drawing>
          <wp:anchor distT="0" distB="0" distL="114300" distR="114300" simplePos="0" relativeHeight="251670528" behindDoc="0" locked="0" layoutInCell="1" allowOverlap="1" wp14:anchorId="2D9795AF" wp14:editId="649ECAE7">
            <wp:simplePos x="0" y="0"/>
            <wp:positionH relativeFrom="margin">
              <wp:align>center</wp:align>
            </wp:positionH>
            <wp:positionV relativeFrom="paragraph">
              <wp:posOffset>354561</wp:posOffset>
            </wp:positionV>
            <wp:extent cx="3366135" cy="2849880"/>
            <wp:effectExtent l="19050" t="19050" r="24765" b="2667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66135" cy="28498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43F75">
        <w:t>Giá trị của tụ được chọn theo datasheet của nhà sản xuất yêu cầu.</w:t>
      </w:r>
    </w:p>
    <w:p w14:paraId="59F3A748" w14:textId="1ADB34D3" w:rsidR="00650349" w:rsidRDefault="0096665E" w:rsidP="00343F75">
      <w:pPr>
        <w:pStyle w:val="content"/>
      </w:pPr>
      <w:r>
        <w:rPr>
          <w:noProof/>
        </w:rPr>
        <mc:AlternateContent>
          <mc:Choice Requires="wps">
            <w:drawing>
              <wp:anchor distT="0" distB="0" distL="114300" distR="114300" simplePos="0" relativeHeight="251786240" behindDoc="0" locked="0" layoutInCell="1" allowOverlap="1" wp14:anchorId="2D670E6C" wp14:editId="3ADAE991">
                <wp:simplePos x="0" y="0"/>
                <wp:positionH relativeFrom="margin">
                  <wp:posOffset>1818005</wp:posOffset>
                </wp:positionH>
                <wp:positionV relativeFrom="paragraph">
                  <wp:posOffset>2986405</wp:posOffset>
                </wp:positionV>
                <wp:extent cx="2170430" cy="357505"/>
                <wp:effectExtent l="0" t="0" r="1270" b="4445"/>
                <wp:wrapSquare wrapText="bothSides"/>
                <wp:docPr id="2074" name="Text Box 2074"/>
                <wp:cNvGraphicFramePr/>
                <a:graphic xmlns:a="http://schemas.openxmlformats.org/drawingml/2006/main">
                  <a:graphicData uri="http://schemas.microsoft.com/office/word/2010/wordprocessingShape">
                    <wps:wsp>
                      <wps:cNvSpPr txBox="1"/>
                      <wps:spPr>
                        <a:xfrm>
                          <a:off x="0" y="0"/>
                          <a:ext cx="2170430" cy="357505"/>
                        </a:xfrm>
                        <a:prstGeom prst="rect">
                          <a:avLst/>
                        </a:prstGeom>
                        <a:solidFill>
                          <a:prstClr val="white"/>
                        </a:solidFill>
                        <a:ln>
                          <a:noFill/>
                        </a:ln>
                      </wps:spPr>
                      <wps:txbx>
                        <w:txbxContent>
                          <w:p w14:paraId="46AADD3B" w14:textId="3739DEB8" w:rsidR="00ED6A7D" w:rsidRPr="00D51B86" w:rsidRDefault="00ED6A7D" w:rsidP="00A23498">
                            <w:pPr>
                              <w:pStyle w:val="Caption"/>
                              <w:rPr>
                                <w:rFonts w:eastAsiaTheme="majorEastAsia" w:cstheme="majorBidi"/>
                                <w:b/>
                                <w:noProof/>
                                <w:szCs w:val="24"/>
                              </w:rPr>
                            </w:pPr>
                            <w:bookmarkStart w:id="264" w:name="_Toc103628796"/>
                            <w:bookmarkStart w:id="265" w:name="_Toc104154484"/>
                            <w:bookmarkStart w:id="266" w:name="_Toc104586696"/>
                            <w:bookmarkStart w:id="267" w:name="_Toc104674932"/>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.9: Khối cách ly nguồn</w:t>
                            </w:r>
                            <w:bookmarkEnd w:id="264"/>
                            <w:bookmarkEnd w:id="265"/>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70E6C" id="Text Box 2074" o:spid="_x0000_s1120" type="#_x0000_t202" style="position:absolute;left:0;text-align:left;margin-left:143.15pt;margin-top:235.15pt;width:170.9pt;height:28.1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" stroked="f">
                <v:textbox inset="0,0,0,0">
                  <w:txbxContent>
                    <w:p w14:paraId="46AADD3B" w14:textId="3739DEB8" w:rsidR="00ED6A7D" w:rsidRPr="00D51B86" w:rsidRDefault="00ED6A7D" w:rsidP="00A23498">
                      <w:pPr>
                        <w:pStyle w:val="Caption"/>
                        <w:rPr>
                          <w:rFonts w:eastAsiaTheme="majorEastAsia" w:cstheme="majorBidi"/>
                          <w:b/>
                          <w:noProof/>
                          <w:szCs w:val="24"/>
                        </w:rPr>
                      </w:pPr>
                      <w:bookmarkStart w:id="268" w:name="_Toc103628796"/>
                      <w:bookmarkStart w:id="269" w:name="_Toc104154484"/>
                      <w:bookmarkStart w:id="270" w:name="_Toc104586696"/>
                      <w:bookmarkStart w:id="271" w:name="_Toc104674932"/>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.9: Khối cách ly nguồn</w:t>
                      </w:r>
                      <w:bookmarkEnd w:id="268"/>
                      <w:bookmarkEnd w:id="269"/>
                      <w:bookmarkEnd w:id="270"/>
                      <w:bookmarkEnd w:id="271"/>
                    </w:p>
                  </w:txbxContent>
                </v:textbox>
                <w10:wrap type="square" anchorx="margin"/>
              </v:shape>
            </w:pict>
          </mc:Fallback>
        </mc:AlternateContent>
      </w:r>
    </w:p>
    <w:p w14:paraId="4B1BB729" w14:textId="09769152" w:rsidR="005638C4" w:rsidRDefault="005638C4" w:rsidP="005638C4">
      <w:pPr>
        <w:pStyle w:val="level2"/>
      </w:pPr>
      <w:r>
        <w:lastRenderedPageBreak/>
        <w:t xml:space="preserve"> </w:t>
      </w:r>
      <w:bookmarkStart w:id="272" w:name="_Toc104674879"/>
      <w:r>
        <w:t>Khối nút nhấn</w:t>
      </w:r>
      <w:bookmarkEnd w:id="272"/>
    </w:p>
    <w:p w14:paraId="70A75C73" w14:textId="15557188" w:rsidR="007F7D81" w:rsidRDefault="007F7D81" w:rsidP="006F7C7D">
      <w:pPr>
        <w:pStyle w:val="content"/>
        <w:jc w:val="left"/>
      </w:pPr>
      <w:r w:rsidRPr="007F7D81">
        <w:t xml:space="preserve">Khối nút nhấn được gắn một điện trở kéo lên có giá trị 10K, ngoài ra còn có các Led 3mm báo tín hiệu. </w:t>
      </w:r>
    </w:p>
    <w:p w14:paraId="50DB7BA3" w14:textId="63A29EF3" w:rsidR="005638C4" w:rsidRPr="00484054" w:rsidRDefault="00A23498" w:rsidP="006F7C7D">
      <w:pPr>
        <w:pStyle w:val="content"/>
        <w:jc w:val="left"/>
        <w:rPr>
          <w:lang w:val="vi-VN"/>
        </w:rPr>
      </w:pPr>
      <w:r w:rsidRPr="006F7C7D">
        <w:rPr>
          <w:noProof/>
        </w:rPr>
        <w:drawing>
          <wp:anchor distT="0" distB="0" distL="114300" distR="114300" simplePos="0" relativeHeight="251671552" behindDoc="0" locked="0" layoutInCell="1" allowOverlap="1" wp14:anchorId="168028DA" wp14:editId="7B3F3DDB">
            <wp:simplePos x="0" y="0"/>
            <wp:positionH relativeFrom="margin">
              <wp:posOffset>1270000</wp:posOffset>
            </wp:positionH>
            <wp:positionV relativeFrom="paragraph">
              <wp:posOffset>633730</wp:posOffset>
            </wp:positionV>
            <wp:extent cx="2908300" cy="2667000"/>
            <wp:effectExtent l="19050" t="19050" r="25400" b="190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8300" cy="2667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F7D81" w:rsidRPr="007F7D81">
        <w:t xml:space="preserve">Ngoài ra mạch còn được trang bị thêm mạch lọc thông cao RC nhằm tránh việc nút nhấn bị nhiễu khi </w:t>
      </w:r>
      <w:r w:rsidR="00484054">
        <w:rPr>
          <w:lang w:val="vi-VN"/>
        </w:rPr>
        <w:t>nhấn.</w:t>
      </w:r>
    </w:p>
    <w:p w14:paraId="2505F5A7" w14:textId="70B8B102" w:rsidR="0060615A" w:rsidRDefault="003A1C89" w:rsidP="005638C4">
      <w:pPr>
        <w:pStyle w:val="content"/>
        <w:ind w:firstLine="0"/>
      </w:pPr>
      <w:r>
        <w:rPr>
          <w:noProof/>
        </w:rPr>
        <mc:AlternateContent>
          <mc:Choice Requires="wps">
            <w:drawing>
              <wp:anchor distT="0" distB="0" distL="114300" distR="114300" simplePos="0" relativeHeight="251739136" behindDoc="0" locked="0" layoutInCell="1" allowOverlap="1" wp14:anchorId="51D5E04F" wp14:editId="44350720">
                <wp:simplePos x="0" y="0"/>
                <wp:positionH relativeFrom="margin">
                  <wp:align>center</wp:align>
                </wp:positionH>
                <wp:positionV relativeFrom="paragraph">
                  <wp:posOffset>2653550</wp:posOffset>
                </wp:positionV>
                <wp:extent cx="2453640" cy="285750"/>
                <wp:effectExtent l="0" t="0" r="3810" b="0"/>
                <wp:wrapSquare wrapText="bothSides"/>
                <wp:docPr id="2075" name="Text Box 2075"/>
                <wp:cNvGraphicFramePr/>
                <a:graphic xmlns:a="http://schemas.openxmlformats.org/drawingml/2006/main">
                  <a:graphicData uri="http://schemas.microsoft.com/office/word/2010/wordprocessingShape">
                    <wps:wsp>
                      <wps:cNvSpPr txBox="1"/>
                      <wps:spPr>
                        <a:xfrm>
                          <a:off x="0" y="0"/>
                          <a:ext cx="2453640" cy="285750"/>
                        </a:xfrm>
                        <a:prstGeom prst="rect">
                          <a:avLst/>
                        </a:prstGeom>
                        <a:solidFill>
                          <a:prstClr val="white"/>
                        </a:solidFill>
                        <a:ln>
                          <a:noFill/>
                        </a:ln>
                      </wps:spPr>
                      <wps:txbx>
                        <w:txbxContent>
                          <w:p w14:paraId="369BFD46" w14:textId="2E73296C" w:rsidR="00ED6A7D" w:rsidRPr="00686724" w:rsidRDefault="00ED6A7D" w:rsidP="00A23498">
                            <w:pPr>
                              <w:pStyle w:val="Caption"/>
                              <w:rPr>
                                <w:noProof/>
                              </w:rPr>
                            </w:pPr>
                            <w:bookmarkStart w:id="273" w:name="_Toc103628797"/>
                            <w:bookmarkStart w:id="274" w:name="_Toc104154485"/>
                            <w:bookmarkStart w:id="275" w:name="_Toc104586697"/>
                            <w:bookmarkStart w:id="276" w:name="_Toc104674933"/>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.10:Khối nút nhấn</w:t>
                            </w:r>
                            <w:bookmarkEnd w:id="273"/>
                            <w:bookmarkEnd w:id="274"/>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D5E04F" id="Text Box 2075" o:spid="_x0000_s1121" type="#_x0000_t202" style="position:absolute;left:0;text-align:left;margin-left:0;margin-top:208.95pt;width:193.2pt;height:22.5pt;z-index:2517391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kktHw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" stroked="f">
                <v:textbox inset="0,0,0,0">
                  <w:txbxContent>
                    <w:p w14:paraId="369BFD46" w14:textId="2E73296C" w:rsidR="00ED6A7D" w:rsidRPr="00686724" w:rsidRDefault="00ED6A7D" w:rsidP="00A23498">
                      <w:pPr>
                        <w:pStyle w:val="Caption"/>
                        <w:rPr>
                          <w:noProof/>
                        </w:rPr>
                      </w:pPr>
                      <w:bookmarkStart w:id="277" w:name="_Toc103628797"/>
                      <w:bookmarkStart w:id="278" w:name="_Toc104154485"/>
                      <w:bookmarkStart w:id="279" w:name="_Toc104586697"/>
                      <w:bookmarkStart w:id="280" w:name="_Toc104674933"/>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.10:Khối nút nhấn</w:t>
                      </w:r>
                      <w:bookmarkEnd w:id="277"/>
                      <w:bookmarkEnd w:id="278"/>
                      <w:bookmarkEnd w:id="279"/>
                      <w:bookmarkEnd w:id="280"/>
                    </w:p>
                  </w:txbxContent>
                </v:textbox>
                <w10:wrap type="square" anchorx="margin"/>
              </v:shape>
            </w:pict>
          </mc:Fallback>
        </mc:AlternateContent>
      </w:r>
    </w:p>
    <w:p w14:paraId="272D9677" w14:textId="3761DCB3" w:rsidR="00982E96" w:rsidRDefault="00982E96" w:rsidP="009739FE">
      <w:pPr>
        <w:pStyle w:val="level2"/>
      </w:pPr>
      <w:bookmarkStart w:id="281" w:name="_Toc104674880"/>
      <w:r>
        <w:t>Khối Relay</w:t>
      </w:r>
      <w:bookmarkEnd w:id="281"/>
    </w:p>
    <w:p w14:paraId="6E3AE3BF" w14:textId="77777777" w:rsidR="0060615A" w:rsidRDefault="006F7C7D" w:rsidP="0060615A">
      <w:pPr>
        <w:pStyle w:val="content"/>
        <w:keepNext/>
        <w:ind w:firstLine="0"/>
        <w:jc w:val="center"/>
      </w:pPr>
      <w:r w:rsidRPr="006F7C7D">
        <w:rPr>
          <w:noProof/>
        </w:rPr>
        <w:drawing>
          <wp:inline distT="0" distB="0" distL="0" distR="0" wp14:anchorId="6048988B" wp14:editId="415F272C">
            <wp:extent cx="4603253" cy="3395133"/>
            <wp:effectExtent l="19050" t="19050" r="26035" b="152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18311" cy="3406239"/>
                    </a:xfrm>
                    <a:prstGeom prst="rect">
                      <a:avLst/>
                    </a:prstGeom>
                    <a:noFill/>
                    <a:ln w="12700">
                      <a:solidFill>
                        <a:schemeClr val="tx1"/>
                      </a:solidFill>
                    </a:ln>
                  </pic:spPr>
                </pic:pic>
              </a:graphicData>
            </a:graphic>
          </wp:inline>
        </w:drawing>
      </w:r>
    </w:p>
    <w:p w14:paraId="262DF432" w14:textId="512EB142" w:rsidR="00982E96" w:rsidRDefault="0060615A" w:rsidP="00A23498">
      <w:pPr>
        <w:pStyle w:val="Caption"/>
      </w:pPr>
      <w:bookmarkStart w:id="282" w:name="_Toc103628798"/>
      <w:bookmarkStart w:id="283" w:name="_Toc104154486"/>
      <w:bookmarkStart w:id="284" w:name="_Toc104586698"/>
      <w:bookmarkStart w:id="285" w:name="_Toc104674934"/>
      <w:r>
        <w:t xml:space="preserve">Hình </w:t>
      </w:r>
      <w:r w:rsidR="00B04888">
        <w:fldChar w:fldCharType="begin"/>
      </w:r>
      <w:r w:rsidR="00B04888">
        <w:instrText xml:space="preserve"> STYLEREF 1 \s </w:instrText>
      </w:r>
      <w:r w:rsidR="00B04888">
        <w:fldChar w:fldCharType="separate"/>
      </w:r>
      <w:r w:rsidR="002911A7">
        <w:rPr>
          <w:noProof/>
        </w:rPr>
        <w:t>3</w:t>
      </w:r>
      <w:r w:rsidR="00B04888">
        <w:rPr>
          <w:noProof/>
        </w:rPr>
        <w:fldChar w:fldCharType="end"/>
      </w:r>
      <w:r w:rsidR="00564405">
        <w:t>.</w:t>
      </w:r>
      <w:r w:rsidR="00CB42B9">
        <w:t>11</w:t>
      </w:r>
      <w:r>
        <w:t>: Khối Relay</w:t>
      </w:r>
      <w:bookmarkEnd w:id="282"/>
      <w:bookmarkEnd w:id="283"/>
      <w:bookmarkEnd w:id="284"/>
      <w:bookmarkEnd w:id="285"/>
    </w:p>
    <w:p w14:paraId="0159BF28" w14:textId="04ABC606" w:rsidR="00894E40" w:rsidRPr="00484054" w:rsidRDefault="00894E40" w:rsidP="00894E40">
      <w:pPr>
        <w:pStyle w:val="content"/>
        <w:rPr>
          <w:lang w:val="vi-VN"/>
        </w:rPr>
      </w:pPr>
      <w:r>
        <w:lastRenderedPageBreak/>
        <w:t xml:space="preserve">Khối Relay được điều khiển bởi các chân GPIO của vi điều khiển ESP32. Mạch sử dụng 7 relay để điều khiển các phụ </w:t>
      </w:r>
      <w:r w:rsidR="00484054">
        <w:rPr>
          <w:lang w:val="vi-VN"/>
        </w:rPr>
        <w:t>tải.</w:t>
      </w:r>
    </w:p>
    <w:p w14:paraId="6B0721BE" w14:textId="77777777" w:rsidR="00894E40" w:rsidRDefault="00894E40" w:rsidP="00894E40">
      <w:pPr>
        <w:pStyle w:val="content"/>
      </w:pPr>
      <w:r>
        <w:t>Khối Relay được cách ly với vi điều khiển qua Opto quang PC817, đồng thời nguồn điều khiển cuộn hút Relay được lấy trực tiếp từ khối nguồn, trong khi đó nguồn của vi điều khiển được lấy từ khối cách ly nguồn.</w:t>
      </w:r>
    </w:p>
    <w:p w14:paraId="0BA6696B" w14:textId="77777777" w:rsidR="00894E40" w:rsidRDefault="00894E40" w:rsidP="00894E40">
      <w:pPr>
        <w:pStyle w:val="content"/>
      </w:pPr>
      <w:r>
        <w:t>Mục đích dùng Opto quang kết hợp với dùng cách ly nguồn nhằm đảm bảo chống nhiễu tối đa và an toàn cho mạch điều khiển khi có sự cố từ thiết bị mà Relay điều khiển.</w:t>
      </w:r>
    </w:p>
    <w:p w14:paraId="0A26E266" w14:textId="77777777" w:rsidR="00894E40" w:rsidRDefault="00894E40" w:rsidP="00894E40">
      <w:pPr>
        <w:pStyle w:val="content"/>
      </w:pPr>
      <w:r>
        <w:t>Ngoài ra, mạch sử dụng thêm các diode (1N4148) mắc song song và mắc ngược với cuộn hút của Relay. Mục đích của việc làm này nhằm ngăn chặn sự tăng đột biến điện áp lớn phát sinh khi nguồn điện bị ngắt (gọi là điện áp ngược) bảo vệ cho Relay và mạch điều khiển.</w:t>
      </w:r>
    </w:p>
    <w:p w14:paraId="6F9DFB79" w14:textId="4F09FCB1" w:rsidR="0060615A" w:rsidRPr="00484054" w:rsidRDefault="00894E40" w:rsidP="0060615A">
      <w:pPr>
        <w:pStyle w:val="content"/>
        <w:rPr>
          <w:lang w:val="vi-VN"/>
        </w:rPr>
      </w:pPr>
      <w:r w:rsidRPr="00894E40">
        <w:t>Do tín hiệu lấy ra từ vi điều khiển và lấy ra từ Opto quang không đủ, mạch sử dụng thêm các mạ</w:t>
      </w:r>
      <w:r w:rsidR="00002577">
        <w:t>ch khu</w:t>
      </w:r>
      <w:r w:rsidRPr="00894E40">
        <w:t xml:space="preserve">ếch đại với transistor </w:t>
      </w:r>
      <w:r>
        <w:t>C</w:t>
      </w:r>
      <w:r w:rsidRPr="00894E40">
        <w:t xml:space="preserve">1815 mắc phân cực cố định nhằm tăng dòng điều khiển cho cuộn hút của </w:t>
      </w:r>
      <w:r w:rsidR="00484054">
        <w:rPr>
          <w:lang w:val="vi-VN"/>
        </w:rPr>
        <w:t>Relay.</w:t>
      </w:r>
    </w:p>
    <w:p w14:paraId="6D47264C" w14:textId="7826080B" w:rsidR="00025C94" w:rsidRDefault="00982E96" w:rsidP="00650349">
      <w:pPr>
        <w:pStyle w:val="level2"/>
      </w:pPr>
      <w:bookmarkStart w:id="286" w:name="_Toc104674881"/>
      <w:r>
        <w:t xml:space="preserve">Các </w:t>
      </w:r>
      <w:r w:rsidR="009739FE">
        <w:t>header</w:t>
      </w:r>
      <w:r>
        <w:t xml:space="preserve"> mở rộng</w:t>
      </w:r>
      <w:bookmarkEnd w:id="286"/>
    </w:p>
    <w:p w14:paraId="2A5D55EF" w14:textId="102CBDB9" w:rsidR="00D476E8" w:rsidRDefault="003A1C89" w:rsidP="00650349">
      <w:pPr>
        <w:pStyle w:val="content"/>
        <w:ind w:firstLine="0"/>
      </w:pPr>
      <w:r w:rsidRPr="00982E96">
        <w:rPr>
          <w:noProof/>
        </w:rPr>
        <w:drawing>
          <wp:anchor distT="0" distB="0" distL="114300" distR="114300" simplePos="0" relativeHeight="251638784" behindDoc="0" locked="0" layoutInCell="1" allowOverlap="1" wp14:anchorId="310AC178" wp14:editId="7A6EA6EF">
            <wp:simplePos x="0" y="0"/>
            <wp:positionH relativeFrom="margin">
              <wp:posOffset>903605</wp:posOffset>
            </wp:positionH>
            <wp:positionV relativeFrom="paragraph">
              <wp:posOffset>451485</wp:posOffset>
            </wp:positionV>
            <wp:extent cx="4105275" cy="2792095"/>
            <wp:effectExtent l="19050" t="19050" r="28575" b="2730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05275" cy="279209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96665E">
        <w:rPr>
          <w:noProof/>
        </w:rPr>
        <mc:AlternateContent>
          <mc:Choice Requires="wps">
            <w:drawing>
              <wp:anchor distT="0" distB="0" distL="114300" distR="114300" simplePos="0" relativeHeight="251788288" behindDoc="0" locked="0" layoutInCell="1" allowOverlap="1" wp14:anchorId="144EA03A" wp14:editId="02072ADF">
                <wp:simplePos x="0" y="0"/>
                <wp:positionH relativeFrom="column">
                  <wp:posOffset>1453630</wp:posOffset>
                </wp:positionH>
                <wp:positionV relativeFrom="paragraph">
                  <wp:posOffset>3311179</wp:posOffset>
                </wp:positionV>
                <wp:extent cx="3295650" cy="334645"/>
                <wp:effectExtent l="0" t="0" r="0" b="8255"/>
                <wp:wrapTopAndBottom/>
                <wp:docPr id="2076" name="Text Box 2076"/>
                <wp:cNvGraphicFramePr/>
                <a:graphic xmlns:a="http://schemas.openxmlformats.org/drawingml/2006/main">
                  <a:graphicData uri="http://schemas.microsoft.com/office/word/2010/wordprocessingShape">
                    <wps:wsp>
                      <wps:cNvSpPr txBox="1"/>
                      <wps:spPr>
                        <a:xfrm>
                          <a:off x="0" y="0"/>
                          <a:ext cx="3295650" cy="334645"/>
                        </a:xfrm>
                        <a:prstGeom prst="rect">
                          <a:avLst/>
                        </a:prstGeom>
                        <a:solidFill>
                          <a:prstClr val="white"/>
                        </a:solidFill>
                        <a:ln>
                          <a:noFill/>
                        </a:ln>
                      </wps:spPr>
                      <wps:txbx>
                        <w:txbxContent>
                          <w:p w14:paraId="07F6510A" w14:textId="572C7163" w:rsidR="00ED6A7D" w:rsidRPr="0030370E" w:rsidRDefault="00ED6A7D" w:rsidP="00025C94">
                            <w:pPr>
                              <w:pStyle w:val="Caption"/>
                              <w:rPr>
                                <w:noProof/>
                              </w:rPr>
                            </w:pPr>
                            <w:bookmarkStart w:id="287" w:name="_Toc103628799"/>
                            <w:bookmarkStart w:id="288" w:name="_Toc104154487"/>
                            <w:bookmarkStart w:id="289" w:name="_Toc104586699"/>
                            <w:bookmarkStart w:id="290" w:name="_Toc104674935"/>
                            <w:r>
                              <w:t xml:space="preserve">Hình </w:t>
                            </w:r>
                            <w:r w:rsidR="00B04888">
                              <w:fldChar w:fldCharType="begin"/>
                            </w:r>
                            <w:r w:rsidR="00B04888">
                              <w:instrText xml:space="preserve"> STYLERE</w:instrText>
                            </w:r>
                            <w:r w:rsidR="00B04888">
                              <w:instrText xml:space="preserve">F 1 \s </w:instrText>
                            </w:r>
                            <w:r w:rsidR="00B04888">
                              <w:fldChar w:fldCharType="separate"/>
                            </w:r>
                            <w:r>
                              <w:rPr>
                                <w:noProof/>
                              </w:rPr>
                              <w:t>3</w:t>
                            </w:r>
                            <w:r w:rsidR="00B04888">
                              <w:rPr>
                                <w:noProof/>
                              </w:rPr>
                              <w:fldChar w:fldCharType="end"/>
                            </w:r>
                            <w:r>
                              <w:t>.12: Khối mở rộng</w:t>
                            </w:r>
                            <w:bookmarkEnd w:id="287"/>
                            <w:bookmarkEnd w:id="288"/>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EA03A" id="Text Box 2076" o:spid="_x0000_s1122" type="#_x0000_t202" style="position:absolute;left:0;text-align:left;margin-left:114.45pt;margin-top:260.7pt;width:259.5pt;height:26.3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" stroked="f">
                <v:textbox inset="0,0,0,0">
                  <w:txbxContent>
                    <w:p w14:paraId="07F6510A" w14:textId="572C7163" w:rsidR="00ED6A7D" w:rsidRPr="0030370E" w:rsidRDefault="00ED6A7D" w:rsidP="00025C94">
                      <w:pPr>
                        <w:pStyle w:val="Caption"/>
                        <w:rPr>
                          <w:noProof/>
                        </w:rPr>
                      </w:pPr>
                      <w:bookmarkStart w:id="291" w:name="_Toc103628799"/>
                      <w:bookmarkStart w:id="292" w:name="_Toc104154487"/>
                      <w:bookmarkStart w:id="293" w:name="_Toc104586699"/>
                      <w:bookmarkStart w:id="294" w:name="_Toc104674935"/>
                      <w:r>
                        <w:t xml:space="preserve">Hình </w:t>
                      </w:r>
                      <w:r w:rsidR="00B04888">
                        <w:fldChar w:fldCharType="begin"/>
                      </w:r>
                      <w:r w:rsidR="00B04888">
                        <w:instrText xml:space="preserve"> STYLERE</w:instrText>
                      </w:r>
                      <w:r w:rsidR="00B04888">
                        <w:instrText xml:space="preserve">F 1 \s </w:instrText>
                      </w:r>
                      <w:r w:rsidR="00B04888">
                        <w:fldChar w:fldCharType="separate"/>
                      </w:r>
                      <w:r>
                        <w:rPr>
                          <w:noProof/>
                        </w:rPr>
                        <w:t>3</w:t>
                      </w:r>
                      <w:r w:rsidR="00B04888">
                        <w:rPr>
                          <w:noProof/>
                        </w:rPr>
                        <w:fldChar w:fldCharType="end"/>
                      </w:r>
                      <w:r>
                        <w:t>.12: Khối mở rộng</w:t>
                      </w:r>
                      <w:bookmarkEnd w:id="291"/>
                      <w:bookmarkEnd w:id="292"/>
                      <w:bookmarkEnd w:id="293"/>
                      <w:bookmarkEnd w:id="294"/>
                    </w:p>
                  </w:txbxContent>
                </v:textbox>
                <w10:wrap type="topAndBottom"/>
              </v:shape>
            </w:pict>
          </mc:Fallback>
        </mc:AlternateContent>
      </w:r>
      <w:r w:rsidR="007F7D81">
        <w:t>Bao gồm 3 header để mở rộng thêm cho mạch</w:t>
      </w:r>
      <w:r w:rsidR="00820B1C">
        <w:t>:</w:t>
      </w:r>
    </w:p>
    <w:p w14:paraId="5F7D0BDB" w14:textId="25880B8D" w:rsidR="007F7D81" w:rsidRDefault="0021442A" w:rsidP="00781CEC">
      <w:pPr>
        <w:pStyle w:val="content"/>
        <w:numPr>
          <w:ilvl w:val="0"/>
          <w:numId w:val="22"/>
        </w:numPr>
      </w:pPr>
      <w:r>
        <w:lastRenderedPageBreak/>
        <w:t xml:space="preserve">ADC: </w:t>
      </w:r>
      <w:r>
        <w:rPr>
          <w:lang w:val="vi-VN"/>
        </w:rPr>
        <w:t>M</w:t>
      </w:r>
      <w:r w:rsidR="007F7D81">
        <w:t xml:space="preserve">ở rộng ngõ vào ADC giúp mạch đọc các cảm biến, các ngoại vi có trang bị </w:t>
      </w:r>
      <w:r w:rsidR="00484054">
        <w:rPr>
          <w:lang w:val="vi-VN"/>
        </w:rPr>
        <w:t>ADC.</w:t>
      </w:r>
    </w:p>
    <w:p w14:paraId="6DF9E4F9" w14:textId="394811A8" w:rsidR="007F7D81" w:rsidRDefault="007F7D81" w:rsidP="00781CEC">
      <w:pPr>
        <w:pStyle w:val="content"/>
        <w:numPr>
          <w:ilvl w:val="0"/>
          <w:numId w:val="22"/>
        </w:numPr>
      </w:pPr>
      <w:r>
        <w:t>UART: Nhằm giao tiếp giữa các mạch hoặc giữa mạch với các thiết bị</w:t>
      </w:r>
      <w:r w:rsidR="00002577">
        <w:t xml:space="preserve"> </w:t>
      </w:r>
      <w:r w:rsidR="00002577">
        <w:rPr>
          <w:lang w:val="vi-VN"/>
        </w:rPr>
        <w:t>ngoại</w:t>
      </w:r>
      <w:r>
        <w:t xml:space="preserve"> vi khác có </w:t>
      </w:r>
      <w:r w:rsidR="00484054">
        <w:rPr>
          <w:lang w:val="vi-VN"/>
        </w:rPr>
        <w:t>UART.</w:t>
      </w:r>
    </w:p>
    <w:p w14:paraId="76654A3C" w14:textId="7D5F2EEC" w:rsidR="0060615A" w:rsidRDefault="0021442A" w:rsidP="00781CEC">
      <w:pPr>
        <w:pStyle w:val="content"/>
        <w:numPr>
          <w:ilvl w:val="0"/>
          <w:numId w:val="22"/>
        </w:numPr>
      </w:pPr>
      <w:r>
        <w:t xml:space="preserve">I2C: </w:t>
      </w:r>
      <w:r>
        <w:rPr>
          <w:lang w:val="vi-VN"/>
        </w:rPr>
        <w:t>C</w:t>
      </w:r>
      <w:r w:rsidR="007F7D81">
        <w:t xml:space="preserve">hủ yếu để giao tiếp với màn hình LCD </w:t>
      </w:r>
      <w:r w:rsidR="00484054">
        <w:rPr>
          <w:lang w:val="vi-VN"/>
        </w:rPr>
        <w:t>I2C.</w:t>
      </w:r>
    </w:p>
    <w:p w14:paraId="4628A6B2" w14:textId="10680D28" w:rsidR="00527039" w:rsidRDefault="00527039" w:rsidP="00527039">
      <w:pPr>
        <w:pStyle w:val="level1"/>
      </w:pPr>
      <w:bookmarkStart w:id="295" w:name="_Toc104674882"/>
      <w:r>
        <w:t>Thiết kế mạch in (PCB)</w:t>
      </w:r>
      <w:bookmarkEnd w:id="295"/>
    </w:p>
    <w:p w14:paraId="763AF589" w14:textId="7B36EE96" w:rsidR="00025C94" w:rsidRDefault="00686385" w:rsidP="0096665E">
      <w:pPr>
        <w:pStyle w:val="content"/>
      </w:pPr>
      <w:r>
        <w:rPr>
          <w:noProof/>
        </w:rPr>
        <mc:AlternateContent>
          <mc:Choice Requires="wps">
            <w:drawing>
              <wp:anchor distT="0" distB="0" distL="114300" distR="114300" simplePos="0" relativeHeight="251743232" behindDoc="0" locked="0" layoutInCell="1" allowOverlap="1" wp14:anchorId="054A0C14" wp14:editId="58D5736A">
                <wp:simplePos x="0" y="0"/>
                <wp:positionH relativeFrom="margin">
                  <wp:posOffset>685165</wp:posOffset>
                </wp:positionH>
                <wp:positionV relativeFrom="paragraph">
                  <wp:posOffset>6569710</wp:posOffset>
                </wp:positionV>
                <wp:extent cx="4260215" cy="308610"/>
                <wp:effectExtent l="0" t="0" r="6985" b="0"/>
                <wp:wrapTopAndBottom/>
                <wp:docPr id="2077" name="Text Box 2077"/>
                <wp:cNvGraphicFramePr/>
                <a:graphic xmlns:a="http://schemas.openxmlformats.org/drawingml/2006/main">
                  <a:graphicData uri="http://schemas.microsoft.com/office/word/2010/wordprocessingShape">
                    <wps:wsp>
                      <wps:cNvSpPr txBox="1"/>
                      <wps:spPr>
                        <a:xfrm>
                          <a:off x="0" y="0"/>
                          <a:ext cx="4260215" cy="308610"/>
                        </a:xfrm>
                        <a:prstGeom prst="rect">
                          <a:avLst/>
                        </a:prstGeom>
                        <a:solidFill>
                          <a:prstClr val="white"/>
                        </a:solidFill>
                        <a:ln>
                          <a:noFill/>
                        </a:ln>
                      </wps:spPr>
                      <wps:txbx>
                        <w:txbxContent>
                          <w:p w14:paraId="398E63C4" w14:textId="666AA3B8" w:rsidR="00ED6A7D" w:rsidRPr="00B516B7" w:rsidRDefault="00ED6A7D" w:rsidP="00B516B7">
                            <w:pPr>
                              <w:pStyle w:val="Caption"/>
                            </w:pPr>
                            <w:bookmarkStart w:id="296" w:name="_Toc103628800"/>
                            <w:bookmarkStart w:id="297" w:name="_Toc104154488"/>
                            <w:bookmarkStart w:id="298" w:name="_Toc104586701"/>
                            <w:bookmarkStart w:id="299" w:name="_Toc104674937"/>
                            <w:r w:rsidRPr="00B516B7">
                              <w:t xml:space="preserve">Hình </w:t>
                            </w:r>
                            <w:r w:rsidR="00B04888">
                              <w:fldChar w:fldCharType="begin"/>
                            </w:r>
                            <w:r w:rsidR="00B04888">
                              <w:instrText xml:space="preserve"> STYLEREF 1 \s </w:instrText>
                            </w:r>
                            <w:r w:rsidR="00B04888">
                              <w:fldChar w:fldCharType="separate"/>
                            </w:r>
                            <w:r w:rsidRPr="00B516B7">
                              <w:t>3</w:t>
                            </w:r>
                            <w:r w:rsidR="00B04888">
                              <w:fldChar w:fldCharType="end"/>
                            </w:r>
                            <w:r w:rsidRPr="00B516B7">
                              <w:t>.</w:t>
                            </w:r>
                            <w:r w:rsidR="00686385">
                              <w:t>14</w:t>
                            </w:r>
                            <w:r w:rsidRPr="00B516B7">
                              <w:t>: Sơ đồ mạch in</w:t>
                            </w:r>
                            <w:bookmarkEnd w:id="296"/>
                            <w:bookmarkEnd w:id="297"/>
                            <w:r w:rsidR="00686385">
                              <w:t xml:space="preserve"> 3</w:t>
                            </w:r>
                            <w:r w:rsidRPr="00B516B7">
                              <w:t>D</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A0C14" id="Text Box 2077" o:spid="_x0000_s1123" type="#_x0000_t202" style="position:absolute;left:0;text-align:left;margin-left:53.95pt;margin-top:517.3pt;width:335.45pt;height:24.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" stroked="f">
                <v:textbox inset="0,0,0,0">
                  <w:txbxContent>
                    <w:p w14:paraId="398E63C4" w14:textId="666AA3B8" w:rsidR="00ED6A7D" w:rsidRPr="00B516B7" w:rsidRDefault="00ED6A7D" w:rsidP="00B516B7">
                      <w:pPr>
                        <w:pStyle w:val="Caption"/>
                      </w:pPr>
                      <w:bookmarkStart w:id="300" w:name="_Toc103628800"/>
                      <w:bookmarkStart w:id="301" w:name="_Toc104154488"/>
                      <w:bookmarkStart w:id="302" w:name="_Toc104586701"/>
                      <w:bookmarkStart w:id="303" w:name="_Toc104674937"/>
                      <w:r w:rsidRPr="00B516B7">
                        <w:t xml:space="preserve">Hình </w:t>
                      </w:r>
                      <w:r w:rsidR="00B04888">
                        <w:fldChar w:fldCharType="begin"/>
                      </w:r>
                      <w:r w:rsidR="00B04888">
                        <w:instrText xml:space="preserve"> STYLEREF 1 \s </w:instrText>
                      </w:r>
                      <w:r w:rsidR="00B04888">
                        <w:fldChar w:fldCharType="separate"/>
                      </w:r>
                      <w:r w:rsidRPr="00B516B7">
                        <w:t>3</w:t>
                      </w:r>
                      <w:r w:rsidR="00B04888">
                        <w:fldChar w:fldCharType="end"/>
                      </w:r>
                      <w:r w:rsidRPr="00B516B7">
                        <w:t>.</w:t>
                      </w:r>
                      <w:r w:rsidR="00686385">
                        <w:t>14</w:t>
                      </w:r>
                      <w:r w:rsidRPr="00B516B7">
                        <w:t>: Sơ đồ mạch in</w:t>
                      </w:r>
                      <w:bookmarkEnd w:id="300"/>
                      <w:bookmarkEnd w:id="301"/>
                      <w:r w:rsidR="00686385">
                        <w:t xml:space="preserve"> 3</w:t>
                      </w:r>
                      <w:r w:rsidRPr="00B516B7">
                        <w:t>D</w:t>
                      </w:r>
                      <w:bookmarkEnd w:id="302"/>
                      <w:bookmarkEnd w:id="303"/>
                    </w:p>
                  </w:txbxContent>
                </v:textbox>
                <w10:wrap type="topAndBottom" anchorx="margin"/>
              </v:shape>
            </w:pict>
          </mc:Fallback>
        </mc:AlternateContent>
      </w:r>
      <w:r>
        <w:rPr>
          <w:noProof/>
        </w:rPr>
        <mc:AlternateContent>
          <mc:Choice Requires="wps">
            <w:drawing>
              <wp:anchor distT="0" distB="0" distL="114300" distR="114300" simplePos="0" relativeHeight="251820032" behindDoc="0" locked="0" layoutInCell="1" allowOverlap="1" wp14:anchorId="23B5029F" wp14:editId="31C0FF76">
                <wp:simplePos x="0" y="0"/>
                <wp:positionH relativeFrom="margin">
                  <wp:align>right</wp:align>
                </wp:positionH>
                <wp:positionV relativeFrom="paragraph">
                  <wp:posOffset>3712845</wp:posOffset>
                </wp:positionV>
                <wp:extent cx="5390515" cy="308610"/>
                <wp:effectExtent l="0" t="0" r="635" b="0"/>
                <wp:wrapTopAndBottom/>
                <wp:docPr id="56" name="Text Box 56"/>
                <wp:cNvGraphicFramePr/>
                <a:graphic xmlns:a="http://schemas.openxmlformats.org/drawingml/2006/main">
                  <a:graphicData uri="http://schemas.microsoft.com/office/word/2010/wordprocessingShape">
                    <wps:wsp>
                      <wps:cNvSpPr txBox="1"/>
                      <wps:spPr>
                        <a:xfrm>
                          <a:off x="0" y="0"/>
                          <a:ext cx="5390515" cy="308610"/>
                        </a:xfrm>
                        <a:prstGeom prst="rect">
                          <a:avLst/>
                        </a:prstGeom>
                        <a:solidFill>
                          <a:prstClr val="white"/>
                        </a:solidFill>
                        <a:ln>
                          <a:noFill/>
                        </a:ln>
                      </wps:spPr>
                      <wps:txbx>
                        <w:txbxContent>
                          <w:p w14:paraId="66184A16" w14:textId="3AFDC42F" w:rsidR="00ED6A7D" w:rsidRPr="00B516B7" w:rsidRDefault="00ED6A7D" w:rsidP="00B516B7">
                            <w:pPr>
                              <w:pStyle w:val="Caption"/>
                            </w:pPr>
                            <w:bookmarkStart w:id="304" w:name="_Toc104586700"/>
                            <w:bookmarkStart w:id="305" w:name="_Toc104674936"/>
                            <w:r w:rsidRPr="00B516B7">
                              <w:t xml:space="preserve">Hình </w:t>
                            </w:r>
                            <w:r w:rsidR="00B04888">
                              <w:fldChar w:fldCharType="begin"/>
                            </w:r>
                            <w:r w:rsidR="00B04888">
                              <w:instrText xml:space="preserve"> STYLEREF 1 \s </w:instrText>
                            </w:r>
                            <w:r w:rsidR="00B04888">
                              <w:fldChar w:fldCharType="separate"/>
                            </w:r>
                            <w:r w:rsidRPr="00B516B7">
                              <w:t>3</w:t>
                            </w:r>
                            <w:r w:rsidR="00B04888">
                              <w:fldChar w:fldCharType="end"/>
                            </w:r>
                            <w:r w:rsidR="00686385">
                              <w:t>.13</w:t>
                            </w:r>
                            <w:r w:rsidRPr="00B516B7">
                              <w:t>: Sơ đồ mạ</w:t>
                            </w:r>
                            <w:r w:rsidR="00686385">
                              <w:t>ch in 2</w:t>
                            </w:r>
                            <w:r w:rsidRPr="00B516B7">
                              <w:t>D</w:t>
                            </w:r>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5029F" id="Text Box 56" o:spid="_x0000_s1124" type="#_x0000_t202" style="position:absolute;left:0;text-align:left;margin-left:373.25pt;margin-top:292.35pt;width:424.45pt;height:24.3pt;z-index:2518200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" stroked="f">
                <v:textbox inset="0,0,0,0">
                  <w:txbxContent>
                    <w:p w14:paraId="66184A16" w14:textId="3AFDC42F" w:rsidR="00ED6A7D" w:rsidRPr="00B516B7" w:rsidRDefault="00ED6A7D" w:rsidP="00B516B7">
                      <w:pPr>
                        <w:pStyle w:val="Caption"/>
                      </w:pPr>
                      <w:bookmarkStart w:id="306" w:name="_Toc104586700"/>
                      <w:bookmarkStart w:id="307" w:name="_Toc104674936"/>
                      <w:r w:rsidRPr="00B516B7">
                        <w:t xml:space="preserve">Hình </w:t>
                      </w:r>
                      <w:r w:rsidR="00B04888">
                        <w:fldChar w:fldCharType="begin"/>
                      </w:r>
                      <w:r w:rsidR="00B04888">
                        <w:instrText xml:space="preserve"> STYLEREF 1 \s </w:instrText>
                      </w:r>
                      <w:r w:rsidR="00B04888">
                        <w:fldChar w:fldCharType="separate"/>
                      </w:r>
                      <w:r w:rsidRPr="00B516B7">
                        <w:t>3</w:t>
                      </w:r>
                      <w:r w:rsidR="00B04888">
                        <w:fldChar w:fldCharType="end"/>
                      </w:r>
                      <w:r w:rsidR="00686385">
                        <w:t>.13</w:t>
                      </w:r>
                      <w:r w:rsidRPr="00B516B7">
                        <w:t>: Sơ đồ mạ</w:t>
                      </w:r>
                      <w:r w:rsidR="00686385">
                        <w:t>ch in 2</w:t>
                      </w:r>
                      <w:r w:rsidRPr="00B516B7">
                        <w:t>D</w:t>
                      </w:r>
                      <w:bookmarkEnd w:id="306"/>
                      <w:bookmarkEnd w:id="307"/>
                    </w:p>
                  </w:txbxContent>
                </v:textbox>
                <w10:wrap type="topAndBottom" anchorx="margin"/>
              </v:shape>
            </w:pict>
          </mc:Fallback>
        </mc:AlternateContent>
      </w:r>
      <w:r w:rsidR="0021442A">
        <w:rPr>
          <w:noProof/>
        </w:rPr>
        <w:drawing>
          <wp:anchor distT="0" distB="0" distL="114300" distR="114300" simplePos="0" relativeHeight="251656192" behindDoc="0" locked="0" layoutInCell="1" allowOverlap="1" wp14:anchorId="5E6530FF" wp14:editId="4EB34FAB">
            <wp:simplePos x="0" y="0"/>
            <wp:positionH relativeFrom="margin">
              <wp:posOffset>734060</wp:posOffset>
            </wp:positionH>
            <wp:positionV relativeFrom="paragraph">
              <wp:posOffset>756285</wp:posOffset>
            </wp:positionV>
            <wp:extent cx="4159885" cy="2964180"/>
            <wp:effectExtent l="0" t="0" r="0" b="7620"/>
            <wp:wrapTopAndBottom/>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59885" cy="2964180"/>
                    </a:xfrm>
                    <a:prstGeom prst="rect">
                      <a:avLst/>
                    </a:prstGeom>
                  </pic:spPr>
                </pic:pic>
              </a:graphicData>
            </a:graphic>
            <wp14:sizeRelH relativeFrom="margin">
              <wp14:pctWidth>0</wp14:pctWidth>
            </wp14:sizeRelH>
            <wp14:sizeRelV relativeFrom="margin">
              <wp14:pctHeight>0</wp14:pctHeight>
            </wp14:sizeRelV>
          </wp:anchor>
        </w:drawing>
      </w:r>
      <w:r w:rsidR="0021442A">
        <w:rPr>
          <w:noProof/>
        </w:rPr>
        <w:drawing>
          <wp:anchor distT="0" distB="0" distL="114300" distR="114300" simplePos="0" relativeHeight="251789312" behindDoc="0" locked="0" layoutInCell="1" allowOverlap="1" wp14:anchorId="40BDCAAD" wp14:editId="50042937">
            <wp:simplePos x="0" y="0"/>
            <wp:positionH relativeFrom="column">
              <wp:posOffset>675005</wp:posOffset>
            </wp:positionH>
            <wp:positionV relativeFrom="paragraph">
              <wp:posOffset>3926205</wp:posOffset>
            </wp:positionV>
            <wp:extent cx="4287520" cy="261493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D.jpg"/>
                    <pic:cNvPicPr/>
                  </pic:nvPicPr>
                  <pic:blipFill>
                    <a:blip r:embed="rId57">
                      <a:extLst>
                        <a:ext uri="{28A0092B-C50C-407E-A947-70E740481C1C}">
                          <a14:useLocalDpi xmlns:a14="http://schemas.microsoft.com/office/drawing/2010/main" val="0"/>
                        </a:ext>
                      </a:extLst>
                    </a:blip>
                    <a:stretch>
                      <a:fillRect/>
                    </a:stretch>
                  </pic:blipFill>
                  <pic:spPr>
                    <a:xfrm>
                      <a:off x="0" y="0"/>
                      <a:ext cx="4287520" cy="2614930"/>
                    </a:xfrm>
                    <a:prstGeom prst="rect">
                      <a:avLst/>
                    </a:prstGeom>
                  </pic:spPr>
                </pic:pic>
              </a:graphicData>
            </a:graphic>
            <wp14:sizeRelH relativeFrom="margin">
              <wp14:pctWidth>0</wp14:pctWidth>
            </wp14:sizeRelH>
            <wp14:sizeRelV relativeFrom="margin">
              <wp14:pctHeight>0</wp14:pctHeight>
            </wp14:sizeRelV>
          </wp:anchor>
        </w:drawing>
      </w:r>
      <w:r w:rsidR="000148D9">
        <w:t>Sử dụng phần mềm Altium Designer 21.2.1 để thiết kế mạch in (PCB) cho đề tài.</w:t>
      </w:r>
      <w:r w:rsidR="00B516B7" w:rsidRPr="00B516B7">
        <w:rPr>
          <w:noProof/>
        </w:rPr>
        <w:t xml:space="preserve"> </w:t>
      </w:r>
    </w:p>
    <w:p w14:paraId="51F8C2A5" w14:textId="08944565" w:rsidR="00650349" w:rsidRDefault="00650349" w:rsidP="00650349">
      <w:pPr>
        <w:pStyle w:val="level1"/>
      </w:pPr>
      <w:bookmarkStart w:id="308" w:name="_Toc104674883"/>
      <w:r>
        <w:lastRenderedPageBreak/>
        <w:t>Lập trình vi xử lý ESP32</w:t>
      </w:r>
      <w:bookmarkEnd w:id="308"/>
    </w:p>
    <w:p w14:paraId="68455C33" w14:textId="429C4C36" w:rsidR="00516E32" w:rsidRDefault="00516E32" w:rsidP="00516E32">
      <w:pPr>
        <w:pStyle w:val="level2"/>
      </w:pPr>
      <w:bookmarkStart w:id="309" w:name="_Toc104674884"/>
      <w:r>
        <w:t>Các thư viện được sử dụng</w:t>
      </w:r>
      <w:bookmarkEnd w:id="309"/>
    </w:p>
    <w:p w14:paraId="27056C80" w14:textId="384B327D" w:rsidR="00516E32" w:rsidRDefault="00516E32" w:rsidP="00781CEC">
      <w:pPr>
        <w:pStyle w:val="content"/>
        <w:numPr>
          <w:ilvl w:val="0"/>
          <w:numId w:val="15"/>
        </w:numPr>
      </w:pPr>
      <w:r>
        <w:t>Thư viện Arduino.h cung cấp các hàm dạng Arduino cho vi điều khiển ESP32: #include &lt;Arduino.h&gt;</w:t>
      </w:r>
      <w:r w:rsidR="00B76F46">
        <w:t xml:space="preserve"> [5]</w:t>
      </w:r>
      <w:r w:rsidR="007A47DC">
        <w:t>.</w:t>
      </w:r>
    </w:p>
    <w:p w14:paraId="7834A87B" w14:textId="0E752095" w:rsidR="00516E32" w:rsidRDefault="00516E32" w:rsidP="00781CEC">
      <w:pPr>
        <w:pStyle w:val="content"/>
        <w:numPr>
          <w:ilvl w:val="0"/>
          <w:numId w:val="15"/>
        </w:numPr>
      </w:pPr>
      <w:r>
        <w:t>Thư viện PubSubClient cung cấp các hàm về MQTT để nhận về và gửi các dữ liệu lên MQTT Broker: #include &lt;PubSubClient.h&gt;</w:t>
      </w:r>
    </w:p>
    <w:p w14:paraId="18AC06EB" w14:textId="5DE1C1EC" w:rsidR="00516E32" w:rsidRDefault="00516E32" w:rsidP="00781CEC">
      <w:pPr>
        <w:pStyle w:val="content"/>
        <w:numPr>
          <w:ilvl w:val="0"/>
          <w:numId w:val="15"/>
        </w:numPr>
      </w:pPr>
      <w:r>
        <w:t xml:space="preserve">Thư viện Wifi.h cung cấp các hàm về kết nối WiFi cho ESP32:  </w:t>
      </w:r>
      <w:r>
        <w:br/>
        <w:t>#include &lt;WiFi.h&gt;</w:t>
      </w:r>
    </w:p>
    <w:p w14:paraId="531D7794" w14:textId="4BFE7B9C" w:rsidR="00516E32" w:rsidRDefault="00516E32" w:rsidP="00516E32">
      <w:pPr>
        <w:pStyle w:val="level2"/>
      </w:pPr>
      <w:bookmarkStart w:id="310" w:name="_Toc104674885"/>
      <w:r>
        <w:t>Xử lý sự kiện nhấn nút</w:t>
      </w:r>
      <w:bookmarkEnd w:id="310"/>
    </w:p>
    <w:p w14:paraId="601F5756" w14:textId="40430369" w:rsidR="00516E32" w:rsidRDefault="00F861D5" w:rsidP="00781CEC">
      <w:pPr>
        <w:pStyle w:val="content"/>
        <w:numPr>
          <w:ilvl w:val="0"/>
          <w:numId w:val="15"/>
        </w:numPr>
      </w:pPr>
      <w:r>
        <w:rPr>
          <w:noProof/>
        </w:rPr>
        <w:drawing>
          <wp:anchor distT="0" distB="0" distL="114300" distR="114300" simplePos="0" relativeHeight="251748352" behindDoc="0" locked="0" layoutInCell="1" allowOverlap="1" wp14:anchorId="086DE1E2" wp14:editId="4AADF181">
            <wp:simplePos x="0" y="0"/>
            <wp:positionH relativeFrom="margin">
              <wp:align>center</wp:align>
            </wp:positionH>
            <wp:positionV relativeFrom="paragraph">
              <wp:posOffset>435610</wp:posOffset>
            </wp:positionV>
            <wp:extent cx="2783205" cy="394716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83205" cy="3947160"/>
                    </a:xfrm>
                    <a:prstGeom prst="rect">
                      <a:avLst/>
                    </a:prstGeom>
                    <a:noFill/>
                    <a:ln>
                      <a:noFill/>
                    </a:ln>
                  </pic:spPr>
                </pic:pic>
              </a:graphicData>
            </a:graphic>
            <wp14:sizeRelV relativeFrom="margin">
              <wp14:pctHeight>0</wp14:pctHeight>
            </wp14:sizeRelV>
          </wp:anchor>
        </w:drawing>
      </w:r>
      <w:r w:rsidR="007B2273">
        <w:t>Khi nhấn nút:</w:t>
      </w:r>
    </w:p>
    <w:p w14:paraId="5F6AD66F" w14:textId="35884969" w:rsidR="0096665E" w:rsidRDefault="003A1C89" w:rsidP="007B2273">
      <w:pPr>
        <w:pStyle w:val="content"/>
        <w:ind w:firstLine="0"/>
      </w:pPr>
      <w:r>
        <w:rPr>
          <w:noProof/>
        </w:rPr>
        <mc:AlternateContent>
          <mc:Choice Requires="wps">
            <w:drawing>
              <wp:anchor distT="0" distB="0" distL="114300" distR="114300" simplePos="0" relativeHeight="251793408" behindDoc="0" locked="0" layoutInCell="1" allowOverlap="1" wp14:anchorId="5E895659" wp14:editId="0E16C97E">
                <wp:simplePos x="0" y="0"/>
                <wp:positionH relativeFrom="margin">
                  <wp:posOffset>727652</wp:posOffset>
                </wp:positionH>
                <wp:positionV relativeFrom="paragraph">
                  <wp:posOffset>4408516</wp:posOffset>
                </wp:positionV>
                <wp:extent cx="3756025" cy="350520"/>
                <wp:effectExtent l="0" t="0" r="0" b="0"/>
                <wp:wrapTopAndBottom/>
                <wp:docPr id="2078" name="Text Box 2078"/>
                <wp:cNvGraphicFramePr/>
                <a:graphic xmlns:a="http://schemas.openxmlformats.org/drawingml/2006/main">
                  <a:graphicData uri="http://schemas.microsoft.com/office/word/2010/wordprocessingShape">
                    <wps:wsp>
                      <wps:cNvSpPr txBox="1"/>
                      <wps:spPr>
                        <a:xfrm>
                          <a:off x="0" y="0"/>
                          <a:ext cx="3756025" cy="350520"/>
                        </a:xfrm>
                        <a:prstGeom prst="rect">
                          <a:avLst/>
                        </a:prstGeom>
                        <a:solidFill>
                          <a:prstClr val="white"/>
                        </a:solidFill>
                        <a:ln>
                          <a:noFill/>
                        </a:ln>
                      </wps:spPr>
                      <wps:txbx>
                        <w:txbxContent>
                          <w:p w14:paraId="202FFC25" w14:textId="038F700B" w:rsidR="00ED6A7D" w:rsidRPr="009874D1" w:rsidRDefault="00ED6A7D" w:rsidP="00F861D5">
                            <w:pPr>
                              <w:pStyle w:val="Caption"/>
                              <w:rPr>
                                <w:rFonts w:eastAsiaTheme="majorEastAsia" w:cstheme="majorBidi"/>
                                <w:b/>
                                <w:noProof/>
                                <w:szCs w:val="24"/>
                              </w:rPr>
                            </w:pPr>
                            <w:bookmarkStart w:id="311" w:name="_Toc103628801"/>
                            <w:bookmarkStart w:id="312" w:name="_Toc104154489"/>
                            <w:bookmarkStart w:id="313" w:name="_Toc104586702"/>
                            <w:bookmarkStart w:id="314" w:name="_Toc104674938"/>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.15: Lưu đồ thuật toán xử lý sự kiện nút nhấn</w:t>
                            </w:r>
                            <w:bookmarkEnd w:id="311"/>
                            <w:bookmarkEnd w:id="312"/>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95659" id="Text Box 2078" o:spid="_x0000_s1125" type="#_x0000_t202" style="position:absolute;left:0;text-align:left;margin-left:57.3pt;margin-top:347.15pt;width:295.75pt;height:27.6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" stroked="f">
                <v:textbox inset="0,0,0,0">
                  <w:txbxContent>
                    <w:p w14:paraId="202FFC25" w14:textId="038F700B" w:rsidR="00ED6A7D" w:rsidRPr="009874D1" w:rsidRDefault="00ED6A7D" w:rsidP="00F861D5">
                      <w:pPr>
                        <w:pStyle w:val="Caption"/>
                        <w:rPr>
                          <w:rFonts w:eastAsiaTheme="majorEastAsia" w:cstheme="majorBidi"/>
                          <w:b/>
                          <w:noProof/>
                          <w:szCs w:val="24"/>
                        </w:rPr>
                      </w:pPr>
                      <w:bookmarkStart w:id="315" w:name="_Toc103628801"/>
                      <w:bookmarkStart w:id="316" w:name="_Toc104154489"/>
                      <w:bookmarkStart w:id="317" w:name="_Toc104586702"/>
                      <w:bookmarkStart w:id="318" w:name="_Toc104674938"/>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.15: Lưu đồ thuật toán xử lý sự kiện nút nhấn</w:t>
                      </w:r>
                      <w:bookmarkEnd w:id="315"/>
                      <w:bookmarkEnd w:id="316"/>
                      <w:bookmarkEnd w:id="317"/>
                      <w:bookmarkEnd w:id="318"/>
                    </w:p>
                  </w:txbxContent>
                </v:textbox>
                <w10:wrap type="topAndBottom" anchorx="margin"/>
              </v:shape>
            </w:pict>
          </mc:Fallback>
        </mc:AlternateContent>
      </w:r>
    </w:p>
    <w:p w14:paraId="49657BFF" w14:textId="4481A14C" w:rsidR="004E3891" w:rsidRDefault="002567C1" w:rsidP="007B2273">
      <w:pPr>
        <w:pStyle w:val="content"/>
        <w:ind w:firstLine="0"/>
      </w:pPr>
      <w:r>
        <w:t xml:space="preserve">Dựa vào sự thay đổi của biến “btnCount” để bật rơ le hoặc tắt rơ le. </w:t>
      </w:r>
    </w:p>
    <w:p w14:paraId="5B7F7CFC" w14:textId="6A7784E1" w:rsidR="007B2273" w:rsidRDefault="002567C1" w:rsidP="007B2273">
      <w:pPr>
        <w:pStyle w:val="content"/>
        <w:ind w:firstLine="0"/>
      </w:pPr>
      <w:r>
        <w:t xml:space="preserve">Quá trình được mô tả như hình </w:t>
      </w:r>
      <w:r w:rsidR="00181ECD">
        <w:t>3.13</w:t>
      </w:r>
      <w:r w:rsidR="003A1C89">
        <w:t>:</w:t>
      </w:r>
    </w:p>
    <w:p w14:paraId="2C5D5B55" w14:textId="0297C4EF" w:rsidR="002567C1" w:rsidRDefault="002567C1" w:rsidP="00781CEC">
      <w:pPr>
        <w:pStyle w:val="content"/>
        <w:numPr>
          <w:ilvl w:val="0"/>
          <w:numId w:val="16"/>
        </w:numPr>
      </w:pPr>
      <w:r>
        <w:lastRenderedPageBreak/>
        <w:t>Nếu btnCount = 0 thì tắt rơ le</w:t>
      </w:r>
      <w:r w:rsidR="003A1C89">
        <w:t>.</w:t>
      </w:r>
    </w:p>
    <w:p w14:paraId="55D2E48C" w14:textId="6FAFE5B6" w:rsidR="002567C1" w:rsidRDefault="002567C1" w:rsidP="00781CEC">
      <w:pPr>
        <w:pStyle w:val="content"/>
        <w:numPr>
          <w:ilvl w:val="0"/>
          <w:numId w:val="16"/>
        </w:numPr>
      </w:pPr>
      <w:r>
        <w:t>Nếu btnCount = 1 thì bật rơ le</w:t>
      </w:r>
      <w:r w:rsidR="003A1C89">
        <w:t>.</w:t>
      </w:r>
    </w:p>
    <w:p w14:paraId="6CF38E98" w14:textId="79FA5B2F" w:rsidR="007B2273" w:rsidRDefault="002567C1" w:rsidP="00781CEC">
      <w:pPr>
        <w:pStyle w:val="content"/>
        <w:numPr>
          <w:ilvl w:val="0"/>
          <w:numId w:val="16"/>
        </w:numPr>
      </w:pPr>
      <w:r>
        <w:t xml:space="preserve">Nếu btnCount = 2 thì </w:t>
      </w:r>
      <w:r w:rsidR="004E3891">
        <w:t>reset lại trạng thái của btnCount về 0</w:t>
      </w:r>
      <w:r w:rsidR="003A1C89">
        <w:t>.</w:t>
      </w:r>
    </w:p>
    <w:p w14:paraId="1BEB9C84" w14:textId="36ACA8DA" w:rsidR="00F861D5" w:rsidRDefault="00F861D5" w:rsidP="00F861D5">
      <w:pPr>
        <w:pStyle w:val="level2"/>
      </w:pPr>
      <w:bookmarkStart w:id="319" w:name="_Toc104674886"/>
      <w:r>
        <w:rPr>
          <w:noProof/>
        </w:rPr>
        <mc:AlternateContent>
          <mc:Choice Requires="wps">
            <w:drawing>
              <wp:anchor distT="0" distB="0" distL="114300" distR="114300" simplePos="0" relativeHeight="251795456" behindDoc="0" locked="0" layoutInCell="1" allowOverlap="1" wp14:anchorId="4FB2042A" wp14:editId="1B3CA245">
                <wp:simplePos x="0" y="0"/>
                <wp:positionH relativeFrom="margin">
                  <wp:align>left</wp:align>
                </wp:positionH>
                <wp:positionV relativeFrom="paragraph">
                  <wp:posOffset>6407785</wp:posOffset>
                </wp:positionV>
                <wp:extent cx="5545455" cy="337820"/>
                <wp:effectExtent l="0" t="0" r="0" b="5080"/>
                <wp:wrapSquare wrapText="bothSides"/>
                <wp:docPr id="2079" name="Text Box 2079"/>
                <wp:cNvGraphicFramePr/>
                <a:graphic xmlns:a="http://schemas.openxmlformats.org/drawingml/2006/main">
                  <a:graphicData uri="http://schemas.microsoft.com/office/word/2010/wordprocessingShape">
                    <wps:wsp>
                      <wps:cNvSpPr txBox="1"/>
                      <wps:spPr>
                        <a:xfrm>
                          <a:off x="0" y="0"/>
                          <a:ext cx="5545455" cy="337820"/>
                        </a:xfrm>
                        <a:prstGeom prst="rect">
                          <a:avLst/>
                        </a:prstGeom>
                        <a:solidFill>
                          <a:prstClr val="white"/>
                        </a:solidFill>
                        <a:ln>
                          <a:noFill/>
                        </a:ln>
                      </wps:spPr>
                      <wps:txbx>
                        <w:txbxContent>
                          <w:p w14:paraId="1BC49AFB" w14:textId="53E28138" w:rsidR="00ED6A7D" w:rsidRPr="00E7692E" w:rsidRDefault="00ED6A7D" w:rsidP="00F861D5">
                            <w:pPr>
                              <w:pStyle w:val="Caption"/>
                              <w:rPr>
                                <w:noProof/>
                              </w:rPr>
                            </w:pPr>
                            <w:bookmarkStart w:id="320" w:name="_Toc103628802"/>
                            <w:bookmarkStart w:id="321" w:name="_Toc104154490"/>
                            <w:bookmarkStart w:id="322" w:name="_Toc104586703"/>
                            <w:bookmarkStart w:id="323" w:name="_Toc104674939"/>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.16: Lưu đồ thuật toán xử lý sự kiện nhận về từ MQTT Broker</w:t>
                            </w:r>
                            <w:bookmarkEnd w:id="320"/>
                            <w:bookmarkEnd w:id="321"/>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2042A" id="Text Box 2079" o:spid="_x0000_s1126" type="#_x0000_t202" style="position:absolute;left:0;text-align:left;margin-left:0;margin-top:504.55pt;width:436.65pt;height:26.6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" stroked="f">
                <v:textbox inset="0,0,0,0">
                  <w:txbxContent>
                    <w:p w14:paraId="1BC49AFB" w14:textId="53E28138" w:rsidR="00ED6A7D" w:rsidRPr="00E7692E" w:rsidRDefault="00ED6A7D" w:rsidP="00F861D5">
                      <w:pPr>
                        <w:pStyle w:val="Caption"/>
                        <w:rPr>
                          <w:noProof/>
                        </w:rPr>
                      </w:pPr>
                      <w:bookmarkStart w:id="324" w:name="_Toc103628802"/>
                      <w:bookmarkStart w:id="325" w:name="_Toc104154490"/>
                      <w:bookmarkStart w:id="326" w:name="_Toc104586703"/>
                      <w:bookmarkStart w:id="327" w:name="_Toc104674939"/>
                      <w:r>
                        <w:t xml:space="preserve">Hình </w:t>
                      </w:r>
                      <w:r w:rsidR="00B04888">
                        <w:fldChar w:fldCharType="begin"/>
                      </w:r>
                      <w:r w:rsidR="00B04888">
                        <w:instrText xml:space="preserve"> STYLEREF 1 \s </w:instrText>
                      </w:r>
                      <w:r w:rsidR="00B04888">
                        <w:fldChar w:fldCharType="separate"/>
                      </w:r>
                      <w:r>
                        <w:rPr>
                          <w:noProof/>
                        </w:rPr>
                        <w:t>3</w:t>
                      </w:r>
                      <w:r w:rsidR="00B04888">
                        <w:rPr>
                          <w:noProof/>
                        </w:rPr>
                        <w:fldChar w:fldCharType="end"/>
                      </w:r>
                      <w:r>
                        <w:t>.16: Lưu đồ thuật toán xử lý sự kiện nhận về từ MQTT Broker</w:t>
                      </w:r>
                      <w:bookmarkEnd w:id="324"/>
                      <w:bookmarkEnd w:id="325"/>
                      <w:bookmarkEnd w:id="326"/>
                      <w:bookmarkEnd w:id="327"/>
                    </w:p>
                  </w:txbxContent>
                </v:textbox>
                <w10:wrap type="square" anchorx="margin"/>
              </v:shape>
            </w:pict>
          </mc:Fallback>
        </mc:AlternateContent>
      </w:r>
      <w:r>
        <w:rPr>
          <w:noProof/>
        </w:rPr>
        <w:drawing>
          <wp:anchor distT="0" distB="0" distL="114300" distR="114300" simplePos="0" relativeHeight="251749376" behindDoc="0" locked="0" layoutInCell="1" allowOverlap="1" wp14:anchorId="231178E9" wp14:editId="0029ED17">
            <wp:simplePos x="0" y="0"/>
            <wp:positionH relativeFrom="margin">
              <wp:posOffset>1158875</wp:posOffset>
            </wp:positionH>
            <wp:positionV relativeFrom="paragraph">
              <wp:posOffset>314960</wp:posOffset>
            </wp:positionV>
            <wp:extent cx="3260090" cy="603885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0090" cy="603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3891">
        <w:t>Xử lý sự kiện nhận về từ MQTT Broker</w:t>
      </w:r>
      <w:bookmarkEnd w:id="319"/>
    </w:p>
    <w:p w14:paraId="029614C6" w14:textId="292E71ED" w:rsidR="009C3406" w:rsidRDefault="00564405" w:rsidP="009C3406">
      <w:pPr>
        <w:pStyle w:val="content"/>
      </w:pPr>
      <w:r w:rsidRPr="009C3406">
        <w:t>Tín</w:t>
      </w:r>
      <w:r w:rsidR="00026E35" w:rsidRPr="009C3406">
        <w:t xml:space="preserve"> hiệu nhận được sẽ được xử lý thông qua một hàm callback()</w:t>
      </w:r>
      <w:r w:rsidR="00F861D5">
        <w:t xml:space="preserve"> [12]</w:t>
      </w:r>
      <w:r w:rsidR="009C3406">
        <w:t>.</w:t>
      </w:r>
    </w:p>
    <w:p w14:paraId="171DD3C5" w14:textId="0A6CEC24" w:rsidR="009C3406" w:rsidRPr="00484054" w:rsidRDefault="009C3406" w:rsidP="0096665E">
      <w:pPr>
        <w:pStyle w:val="content"/>
        <w:ind w:left="709" w:firstLine="0"/>
        <w:rPr>
          <w:lang w:val="vi-VN"/>
        </w:rPr>
      </w:pPr>
      <w:r>
        <w:t>H</w:t>
      </w:r>
      <w:r w:rsidR="00026E35" w:rsidRPr="009C3406">
        <w:t>àm</w:t>
      </w:r>
      <w:r>
        <w:t xml:space="preserve"> callback()</w:t>
      </w:r>
      <w:r w:rsidR="00026E35" w:rsidRPr="009C3406">
        <w:t xml:space="preserve"> này có chức năng như một ngắt nhận, khi nhận được</w:t>
      </w:r>
      <w:r w:rsidRPr="009C3406">
        <w:t xml:space="preserve"> tín </w:t>
      </w:r>
      <w:r w:rsidR="00484054">
        <w:rPr>
          <w:lang w:val="vi-VN"/>
        </w:rPr>
        <w:t>hiệu.</w:t>
      </w:r>
    </w:p>
    <w:p w14:paraId="75EF285F" w14:textId="4FDAA0C5" w:rsidR="00AB3550" w:rsidRPr="00F861D5" w:rsidRDefault="009C3406" w:rsidP="00F861D5">
      <w:pPr>
        <w:pStyle w:val="content"/>
        <w:rPr>
          <w:lang w:val="vi-VN"/>
        </w:rPr>
      </w:pPr>
      <w:r w:rsidRPr="009C3406">
        <w:lastRenderedPageBreak/>
        <w:t xml:space="preserve">ESP32 sẽ xử lý dữ liệu và bật tắt thiết bị theo dữ liệu nhận về tương </w:t>
      </w:r>
      <w:r w:rsidR="00484054">
        <w:rPr>
          <w:lang w:val="vi-VN"/>
        </w:rPr>
        <w:t>ứng.</w:t>
      </w:r>
    </w:p>
    <w:p w14:paraId="5B16BC7F" w14:textId="2FE523AD" w:rsidR="00D476E8" w:rsidRDefault="00921265" w:rsidP="00921265">
      <w:pPr>
        <w:pStyle w:val="level2"/>
      </w:pPr>
      <w:bookmarkStart w:id="328" w:name="_Toc104674887"/>
      <w:r>
        <w:t>Xây dựng giao diện Web</w:t>
      </w:r>
      <w:bookmarkEnd w:id="328"/>
    </w:p>
    <w:p w14:paraId="46CB3095" w14:textId="68FB170A" w:rsidR="009C3406" w:rsidRDefault="009C3406" w:rsidP="0060615A">
      <w:pPr>
        <w:pStyle w:val="content"/>
        <w:ind w:firstLine="0"/>
      </w:pPr>
      <w:r>
        <w:t>Sử dụng HTML, CSS và JavaScript để lập trình phần Webserver</w:t>
      </w:r>
    </w:p>
    <w:p w14:paraId="2C502CD6" w14:textId="3D2349F3" w:rsidR="00C963B5" w:rsidRPr="0054476C" w:rsidRDefault="009C3406" w:rsidP="009C3406">
      <w:pPr>
        <w:pStyle w:val="content"/>
        <w:ind w:firstLine="0"/>
        <w:rPr>
          <w:i/>
          <w:iCs/>
        </w:rPr>
      </w:pPr>
      <w:r w:rsidRPr="0054476C">
        <w:rPr>
          <w:i/>
          <w:iCs/>
        </w:rPr>
        <w:t xml:space="preserve">Sử dụng HTML dựng </w:t>
      </w:r>
      <w:r w:rsidR="0054476C" w:rsidRPr="0054476C">
        <w:rPr>
          <w:i/>
          <w:iCs/>
        </w:rPr>
        <w:t xml:space="preserve">khung </w:t>
      </w:r>
      <w:r w:rsidRPr="0054476C">
        <w:rPr>
          <w:i/>
          <w:iCs/>
        </w:rPr>
        <w:t xml:space="preserve">giao diện: </w:t>
      </w:r>
    </w:p>
    <w:p w14:paraId="764018B1" w14:textId="7858FA0E" w:rsidR="009C3406" w:rsidRDefault="00C963B5" w:rsidP="009C3406">
      <w:pPr>
        <w:pStyle w:val="content"/>
        <w:ind w:firstLine="0"/>
      </w:pPr>
      <w:r>
        <w:t xml:space="preserve">Tạo một file index.html </w:t>
      </w:r>
      <w:r w:rsidR="008510B9">
        <w:t>và tạo khung chương trình:</w:t>
      </w:r>
    </w:p>
    <w:p w14:paraId="6E0FDCE3" w14:textId="77777777" w:rsidR="008510B9" w:rsidRDefault="008510B9" w:rsidP="008510B9">
      <w:pPr>
        <w:pStyle w:val="content"/>
        <w:ind w:firstLine="0"/>
      </w:pPr>
      <w:r>
        <w:t>&lt;!DOCTYPE html&gt;</w:t>
      </w:r>
    </w:p>
    <w:p w14:paraId="7199E533" w14:textId="77777777" w:rsidR="008510B9" w:rsidRDefault="008510B9" w:rsidP="008510B9">
      <w:pPr>
        <w:pStyle w:val="content"/>
      </w:pPr>
      <w:r>
        <w:t>&lt;html&gt;</w:t>
      </w:r>
    </w:p>
    <w:p w14:paraId="37FAD5BB" w14:textId="77777777" w:rsidR="008510B9" w:rsidRDefault="008510B9" w:rsidP="008510B9">
      <w:pPr>
        <w:pStyle w:val="content"/>
      </w:pPr>
      <w:r>
        <w:t>&lt;head&gt;</w:t>
      </w:r>
    </w:p>
    <w:p w14:paraId="2CE638AF" w14:textId="77777777" w:rsidR="008510B9" w:rsidRDefault="008510B9" w:rsidP="008510B9">
      <w:pPr>
        <w:pStyle w:val="content"/>
      </w:pPr>
      <w:r>
        <w:t>&lt;title&gt;Page Title&lt;/title&gt;</w:t>
      </w:r>
    </w:p>
    <w:p w14:paraId="17194B92" w14:textId="77777777" w:rsidR="008510B9" w:rsidRDefault="008510B9" w:rsidP="008510B9">
      <w:pPr>
        <w:pStyle w:val="content"/>
      </w:pPr>
      <w:r>
        <w:t>&lt;/head&gt;</w:t>
      </w:r>
    </w:p>
    <w:p w14:paraId="60475991" w14:textId="3E92979B" w:rsidR="008510B9" w:rsidRDefault="008510B9" w:rsidP="00C363ED">
      <w:pPr>
        <w:pStyle w:val="content"/>
      </w:pPr>
      <w:r>
        <w:t>&lt;body&gt;</w:t>
      </w:r>
    </w:p>
    <w:p w14:paraId="2C43FE7F" w14:textId="77777777" w:rsidR="008510B9" w:rsidRDefault="008510B9" w:rsidP="008510B9">
      <w:pPr>
        <w:pStyle w:val="content"/>
      </w:pPr>
      <w:r>
        <w:t>&lt;h1&gt;This is a Heading&lt;/h1&gt;</w:t>
      </w:r>
    </w:p>
    <w:p w14:paraId="250D2AE7" w14:textId="23494203" w:rsidR="008510B9" w:rsidRDefault="008510B9" w:rsidP="008510B9">
      <w:pPr>
        <w:pStyle w:val="content"/>
      </w:pPr>
      <w:r>
        <w:t>&lt;p&gt;This is a paragraph.&lt;/p&gt;</w:t>
      </w:r>
    </w:p>
    <w:p w14:paraId="0533A3F5" w14:textId="77777777" w:rsidR="008510B9" w:rsidRDefault="008510B9" w:rsidP="008510B9">
      <w:pPr>
        <w:pStyle w:val="content"/>
      </w:pPr>
      <w:r>
        <w:t>&lt;/body&gt;</w:t>
      </w:r>
    </w:p>
    <w:p w14:paraId="47606C7F" w14:textId="4C764162" w:rsidR="008510B9" w:rsidRDefault="008510B9" w:rsidP="008510B9">
      <w:pPr>
        <w:pStyle w:val="content"/>
        <w:ind w:firstLine="0"/>
      </w:pPr>
      <w:r>
        <w:t>&lt;/html&gt;</w:t>
      </w:r>
    </w:p>
    <w:p w14:paraId="66015F51" w14:textId="5F7D906E" w:rsidR="008510B9" w:rsidRDefault="008510B9" w:rsidP="008510B9">
      <w:pPr>
        <w:pStyle w:val="content"/>
        <w:ind w:firstLine="0"/>
      </w:pPr>
      <w:r>
        <w:t>Sử dụng thêm một số thẻ để tạo các thành phần khác như: nút nhấn, đèn hiển th</w:t>
      </w:r>
      <w:r w:rsidR="00011376">
        <w:t>ị, các thiết bị khác.</w:t>
      </w:r>
    </w:p>
    <w:p w14:paraId="55B5E440" w14:textId="2A613424" w:rsidR="00C363ED" w:rsidRPr="0096665E" w:rsidRDefault="00C363ED" w:rsidP="0096665E">
      <w:pPr>
        <w:pStyle w:val="Caption"/>
      </w:pPr>
      <w:bookmarkStart w:id="329" w:name="_Toc103628952"/>
      <w:bookmarkStart w:id="330" w:name="_Toc104154186"/>
      <w:bookmarkStart w:id="331" w:name="_Toc104154491"/>
      <w:bookmarkStart w:id="332" w:name="_Toc104495525"/>
      <w:bookmarkStart w:id="333" w:name="_Toc104498006"/>
      <w:bookmarkStart w:id="334" w:name="_Toc104533739"/>
      <w:bookmarkStart w:id="335" w:name="_Toc104586149"/>
      <w:bookmarkStart w:id="336" w:name="_Toc104586625"/>
      <w:bookmarkStart w:id="337" w:name="_Toc104586653"/>
      <w:bookmarkStart w:id="338" w:name="_Toc104586704"/>
      <w:bookmarkStart w:id="339" w:name="_Toc104674940"/>
      <w:r>
        <w:t xml:space="preserve">Bảng </w:t>
      </w:r>
      <w:r w:rsidR="00B04888">
        <w:fldChar w:fldCharType="begin"/>
      </w:r>
      <w:r w:rsidR="00B04888">
        <w:instrText xml:space="preserve"> STYLEREF 1 \s </w:instrText>
      </w:r>
      <w:r w:rsidR="00B04888">
        <w:fldChar w:fldCharType="separate"/>
      </w:r>
      <w:r w:rsidR="002911A7">
        <w:rPr>
          <w:noProof/>
        </w:rPr>
        <w:t>3</w:t>
      </w:r>
      <w:r w:rsidR="00B04888">
        <w:rPr>
          <w:noProof/>
        </w:rPr>
        <w:fldChar w:fldCharType="end"/>
      </w:r>
      <w:r w:rsidR="00564405">
        <w:t>.</w:t>
      </w:r>
      <w:r w:rsidR="00B04888">
        <w:fldChar w:fldCharType="begin"/>
      </w:r>
      <w:r w:rsidR="00B04888">
        <w:instrText xml:space="preserve"> SEQ B</w:instrText>
      </w:r>
      <w:r w:rsidR="00B04888">
        <w:instrText>ả</w:instrText>
      </w:r>
      <w:r w:rsidR="00B04888">
        <w:instrText xml:space="preserve">ng \* ARABIC \s 1 </w:instrText>
      </w:r>
      <w:r w:rsidR="00B04888">
        <w:fldChar w:fldCharType="separate"/>
      </w:r>
      <w:r w:rsidR="002911A7">
        <w:rPr>
          <w:noProof/>
        </w:rPr>
        <w:t>1</w:t>
      </w:r>
      <w:r w:rsidR="00B04888">
        <w:rPr>
          <w:noProof/>
        </w:rPr>
        <w:fldChar w:fldCharType="end"/>
      </w:r>
      <w:r>
        <w:t>: Một số thẻ HTML cơ bản</w:t>
      </w:r>
      <w:bookmarkEnd w:id="329"/>
      <w:bookmarkEnd w:id="330"/>
      <w:bookmarkEnd w:id="331"/>
      <w:bookmarkEnd w:id="332"/>
      <w:bookmarkEnd w:id="333"/>
      <w:bookmarkEnd w:id="334"/>
      <w:bookmarkEnd w:id="335"/>
      <w:bookmarkEnd w:id="336"/>
      <w:bookmarkEnd w:id="337"/>
      <w:bookmarkEnd w:id="338"/>
      <w:bookmarkEnd w:id="339"/>
    </w:p>
    <w:tbl>
      <w:tblPr>
        <w:tblStyle w:val="TableGrid"/>
        <w:tblW w:w="0" w:type="auto"/>
        <w:tblLook w:val="04A0" w:firstRow="1" w:lastRow="0" w:firstColumn="1" w:lastColumn="0" w:noHBand="0" w:noVBand="1"/>
      </w:tblPr>
      <w:tblGrid>
        <w:gridCol w:w="4388"/>
        <w:gridCol w:w="4389"/>
      </w:tblGrid>
      <w:tr w:rsidR="008510B9" w14:paraId="3FA3CAB8" w14:textId="77777777" w:rsidTr="008510B9">
        <w:tc>
          <w:tcPr>
            <w:tcW w:w="4388" w:type="dxa"/>
          </w:tcPr>
          <w:p w14:paraId="204B560D" w14:textId="53F32A98" w:rsidR="008510B9" w:rsidRDefault="008510B9" w:rsidP="008510B9">
            <w:pPr>
              <w:pStyle w:val="content"/>
              <w:ind w:firstLine="0"/>
            </w:pPr>
            <w:r>
              <w:t>Tên thẻ</w:t>
            </w:r>
          </w:p>
        </w:tc>
        <w:tc>
          <w:tcPr>
            <w:tcW w:w="4389" w:type="dxa"/>
          </w:tcPr>
          <w:p w14:paraId="0530E3E7" w14:textId="6A9F1441" w:rsidR="008510B9" w:rsidRDefault="00564405" w:rsidP="008510B9">
            <w:pPr>
              <w:pStyle w:val="content"/>
              <w:ind w:firstLine="0"/>
            </w:pPr>
            <w:r>
              <w:t>Chức năng</w:t>
            </w:r>
          </w:p>
        </w:tc>
      </w:tr>
      <w:tr w:rsidR="008510B9" w14:paraId="566BC3DC" w14:textId="77777777" w:rsidTr="008510B9">
        <w:tc>
          <w:tcPr>
            <w:tcW w:w="4388" w:type="dxa"/>
          </w:tcPr>
          <w:p w14:paraId="09A4B85C" w14:textId="0F3236E4" w:rsidR="008510B9" w:rsidRDefault="008510B9" w:rsidP="008510B9">
            <w:pPr>
              <w:pStyle w:val="content"/>
              <w:ind w:firstLine="0"/>
            </w:pPr>
            <w:r w:rsidRPr="008510B9">
              <w:t>&lt;h1</w:t>
            </w:r>
            <w:r w:rsidR="00564405" w:rsidRPr="008510B9">
              <w:t xml:space="preserve">&gt; </w:t>
            </w:r>
            <w:r w:rsidR="00564405">
              <w:t>đến</w:t>
            </w:r>
            <w:r>
              <w:t xml:space="preserve"> </w:t>
            </w:r>
            <w:r w:rsidRPr="008510B9">
              <w:t xml:space="preserve"> &lt;h6&gt;</w:t>
            </w:r>
          </w:p>
        </w:tc>
        <w:tc>
          <w:tcPr>
            <w:tcW w:w="4389" w:type="dxa"/>
          </w:tcPr>
          <w:p w14:paraId="0F4147CA" w14:textId="49D83A8D" w:rsidR="008510B9" w:rsidRDefault="008510B9" w:rsidP="008510B9">
            <w:pPr>
              <w:pStyle w:val="content"/>
              <w:ind w:firstLine="0"/>
            </w:pPr>
            <w:r>
              <w:t>Tạo heading 1</w:t>
            </w:r>
          </w:p>
        </w:tc>
      </w:tr>
      <w:tr w:rsidR="008510B9" w14:paraId="759FEEF8" w14:textId="77777777" w:rsidTr="008510B9">
        <w:tc>
          <w:tcPr>
            <w:tcW w:w="4388" w:type="dxa"/>
          </w:tcPr>
          <w:p w14:paraId="7F45A097" w14:textId="447FCC6E" w:rsidR="008510B9" w:rsidRDefault="008510B9" w:rsidP="008510B9">
            <w:pPr>
              <w:pStyle w:val="content"/>
              <w:ind w:firstLine="0"/>
            </w:pPr>
            <w:r w:rsidRPr="008510B9">
              <w:t>&lt;p&gt;</w:t>
            </w:r>
          </w:p>
        </w:tc>
        <w:tc>
          <w:tcPr>
            <w:tcW w:w="4389" w:type="dxa"/>
          </w:tcPr>
          <w:p w14:paraId="2D2EC09C" w14:textId="58A693B4" w:rsidR="008510B9" w:rsidRDefault="008510B9" w:rsidP="008510B9">
            <w:pPr>
              <w:pStyle w:val="content"/>
              <w:ind w:firstLine="0"/>
            </w:pPr>
            <w:r>
              <w:t>Tạo một đoạn văn bản</w:t>
            </w:r>
          </w:p>
        </w:tc>
      </w:tr>
      <w:tr w:rsidR="008510B9" w14:paraId="401438EF" w14:textId="77777777" w:rsidTr="008510B9">
        <w:tc>
          <w:tcPr>
            <w:tcW w:w="4388" w:type="dxa"/>
          </w:tcPr>
          <w:p w14:paraId="139F992E" w14:textId="7AC8746D" w:rsidR="008510B9" w:rsidRDefault="0054476C" w:rsidP="008510B9">
            <w:pPr>
              <w:pStyle w:val="content"/>
              <w:ind w:firstLine="0"/>
            </w:pPr>
            <w:r w:rsidRPr="0054476C">
              <w:t>&lt;button&gt;</w:t>
            </w:r>
          </w:p>
        </w:tc>
        <w:tc>
          <w:tcPr>
            <w:tcW w:w="4389" w:type="dxa"/>
          </w:tcPr>
          <w:p w14:paraId="6CC44191" w14:textId="4A1805F4" w:rsidR="0054476C" w:rsidRDefault="0054476C" w:rsidP="008510B9">
            <w:pPr>
              <w:pStyle w:val="content"/>
              <w:ind w:firstLine="0"/>
            </w:pPr>
            <w:r>
              <w:t>Tạo một nút nhấn</w:t>
            </w:r>
          </w:p>
        </w:tc>
      </w:tr>
      <w:tr w:rsidR="0054476C" w14:paraId="52FD2AA4" w14:textId="77777777" w:rsidTr="008510B9">
        <w:tc>
          <w:tcPr>
            <w:tcW w:w="4388" w:type="dxa"/>
          </w:tcPr>
          <w:p w14:paraId="792790A5" w14:textId="21397778" w:rsidR="0054476C" w:rsidRPr="0054476C" w:rsidRDefault="0054476C" w:rsidP="008510B9">
            <w:pPr>
              <w:pStyle w:val="content"/>
              <w:ind w:firstLine="0"/>
            </w:pPr>
            <w:r w:rsidRPr="0054476C">
              <w:t>&lt;div&gt;</w:t>
            </w:r>
          </w:p>
        </w:tc>
        <w:tc>
          <w:tcPr>
            <w:tcW w:w="4389" w:type="dxa"/>
          </w:tcPr>
          <w:p w14:paraId="7DE4F0F7" w14:textId="61EF8EF7" w:rsidR="0054476C" w:rsidRDefault="0054476C" w:rsidP="008510B9">
            <w:pPr>
              <w:pStyle w:val="content"/>
              <w:ind w:firstLine="0"/>
            </w:pPr>
            <w:r>
              <w:t>Chia các đoạn HTML</w:t>
            </w:r>
          </w:p>
        </w:tc>
      </w:tr>
    </w:tbl>
    <w:p w14:paraId="181E3185" w14:textId="367C3594" w:rsidR="00AB3550" w:rsidRDefault="00AB3550" w:rsidP="008510B9">
      <w:pPr>
        <w:pStyle w:val="content"/>
        <w:ind w:firstLine="0"/>
      </w:pPr>
    </w:p>
    <w:p w14:paraId="39CD292A" w14:textId="5755C3A9" w:rsidR="008510B9" w:rsidRDefault="0054476C" w:rsidP="009C3406">
      <w:pPr>
        <w:pStyle w:val="content"/>
        <w:ind w:firstLine="0"/>
        <w:rPr>
          <w:i/>
          <w:iCs/>
        </w:rPr>
      </w:pPr>
      <w:r w:rsidRPr="0079775C">
        <w:rPr>
          <w:i/>
          <w:iCs/>
        </w:rPr>
        <w:lastRenderedPageBreak/>
        <w:t xml:space="preserve">Sử dụng CSS để </w:t>
      </w:r>
      <w:r w:rsidR="0079775C" w:rsidRPr="0079775C">
        <w:rPr>
          <w:i/>
          <w:iCs/>
        </w:rPr>
        <w:t>tạo kiểu cho HTML (Tô màu, chỉnh font chữ đậm nhạt</w:t>
      </w:r>
      <w:r w:rsidR="0059463C">
        <w:rPr>
          <w:i/>
          <w:iCs/>
        </w:rPr>
        <w:t>…</w:t>
      </w:r>
      <w:r w:rsidR="0079775C" w:rsidRPr="0079775C">
        <w:rPr>
          <w:i/>
          <w:iCs/>
        </w:rPr>
        <w:t>)</w:t>
      </w:r>
    </w:p>
    <w:p w14:paraId="4AE6C09E" w14:textId="315280C9" w:rsidR="0079775C" w:rsidRDefault="00355CC7" w:rsidP="009C3406">
      <w:pPr>
        <w:pStyle w:val="content"/>
        <w:ind w:firstLine="0"/>
      </w:pPr>
      <w:r>
        <w:t>Vd: thay đổi màu và định dạng chữ thẻ &lt;p&gt;</w:t>
      </w:r>
    </w:p>
    <w:p w14:paraId="12F96A37" w14:textId="77777777" w:rsidR="00355CC7" w:rsidRDefault="00355CC7" w:rsidP="00355CC7">
      <w:pPr>
        <w:pStyle w:val="content"/>
        <w:ind w:firstLine="0"/>
      </w:pPr>
      <w:r>
        <w:t>p {</w:t>
      </w:r>
    </w:p>
    <w:p w14:paraId="056C87B1" w14:textId="77777777" w:rsidR="00355CC7" w:rsidRDefault="00355CC7" w:rsidP="00355CC7">
      <w:pPr>
        <w:pStyle w:val="content"/>
      </w:pPr>
      <w:r>
        <w:t xml:space="preserve">  color: red;</w:t>
      </w:r>
    </w:p>
    <w:p w14:paraId="2F9E3E42" w14:textId="77777777" w:rsidR="00355CC7" w:rsidRDefault="00355CC7" w:rsidP="00355CC7">
      <w:pPr>
        <w:pStyle w:val="content"/>
      </w:pPr>
      <w:r>
        <w:t xml:space="preserve">  text-align: center;</w:t>
      </w:r>
    </w:p>
    <w:p w14:paraId="384724A0" w14:textId="45235EEF" w:rsidR="00355CC7" w:rsidRDefault="00355CC7" w:rsidP="00355CC7">
      <w:pPr>
        <w:pStyle w:val="content"/>
        <w:ind w:firstLine="0"/>
      </w:pPr>
      <w:r>
        <w:t>}</w:t>
      </w:r>
    </w:p>
    <w:p w14:paraId="78FDCE56" w14:textId="0A4488D6" w:rsidR="00355CC7" w:rsidRDefault="00355CC7" w:rsidP="00355CC7">
      <w:pPr>
        <w:pStyle w:val="content"/>
        <w:ind w:firstLine="0"/>
      </w:pPr>
      <w:r>
        <w:t>Thay đổi nền thẻ &lt;body&gt;</w:t>
      </w:r>
    </w:p>
    <w:p w14:paraId="5D6264DA" w14:textId="2EFD23B3" w:rsidR="00355CC7" w:rsidRDefault="00355CC7" w:rsidP="00355CC7">
      <w:pPr>
        <w:pStyle w:val="content"/>
        <w:ind w:firstLine="0"/>
      </w:pPr>
      <w:r>
        <w:t>body {</w:t>
      </w:r>
    </w:p>
    <w:p w14:paraId="22C3DA3C" w14:textId="77777777" w:rsidR="00355CC7" w:rsidRDefault="00355CC7" w:rsidP="00355CC7">
      <w:pPr>
        <w:pStyle w:val="content"/>
      </w:pPr>
      <w:r>
        <w:t xml:space="preserve">  background-color: lightblue;</w:t>
      </w:r>
    </w:p>
    <w:p w14:paraId="083E8DE5" w14:textId="5A2D2B85" w:rsidR="009432C7" w:rsidRDefault="00355CC7" w:rsidP="001B5A32">
      <w:pPr>
        <w:pStyle w:val="content"/>
        <w:ind w:firstLine="0"/>
      </w:pPr>
      <w:r>
        <w:t>}</w:t>
      </w:r>
    </w:p>
    <w:p w14:paraId="11EB867B" w14:textId="74E3AB1C" w:rsidR="001E29F5" w:rsidRPr="009E2149" w:rsidRDefault="009E2149" w:rsidP="001E29F5">
      <w:pPr>
        <w:pStyle w:val="level1"/>
      </w:pPr>
      <w:bookmarkStart w:id="340" w:name="_Toc104674888"/>
      <w:r>
        <w:rPr>
          <w:lang w:val="vi-VN"/>
        </w:rPr>
        <w:t>Kết quả đạt được</w:t>
      </w:r>
      <w:bookmarkEnd w:id="340"/>
    </w:p>
    <w:p w14:paraId="5D28416A" w14:textId="7391354A" w:rsidR="009E2149" w:rsidRPr="009E2149" w:rsidRDefault="009E2149" w:rsidP="009E2149">
      <w:pPr>
        <w:pStyle w:val="level2"/>
      </w:pPr>
      <w:bookmarkStart w:id="341" w:name="_Toc104674889"/>
      <w:r>
        <w:rPr>
          <w:lang w:val="vi-VN"/>
        </w:rPr>
        <w:t>Mạch sau khi lắp ráp</w:t>
      </w:r>
      <w:bookmarkEnd w:id="341"/>
    </w:p>
    <w:p w14:paraId="72DDDFB7" w14:textId="24B65C0F" w:rsidR="009E2149" w:rsidRDefault="003A1C89" w:rsidP="009E2149">
      <w:pPr>
        <w:pStyle w:val="content"/>
      </w:pPr>
      <w:r>
        <w:rPr>
          <w:noProof/>
        </w:rPr>
        <w:drawing>
          <wp:inline distT="0" distB="0" distL="0" distR="0" wp14:anchorId="35BAE7EA" wp14:editId="63792B6C">
            <wp:extent cx="5118959" cy="390652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d4cc236676ba735fe7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18959" cy="3906520"/>
                    </a:xfrm>
                    <a:prstGeom prst="rect">
                      <a:avLst/>
                    </a:prstGeom>
                  </pic:spPr>
                </pic:pic>
              </a:graphicData>
            </a:graphic>
          </wp:inline>
        </w:drawing>
      </w:r>
    </w:p>
    <w:p w14:paraId="3B8C651E" w14:textId="531563A8" w:rsidR="009E2149" w:rsidRPr="009E2149" w:rsidRDefault="00F861D5" w:rsidP="00F861D5">
      <w:pPr>
        <w:pStyle w:val="Caption"/>
      </w:pPr>
      <w:bookmarkStart w:id="342" w:name="_Toc104154492"/>
      <w:bookmarkStart w:id="343" w:name="_Toc104586705"/>
      <w:bookmarkStart w:id="344" w:name="_Toc104674941"/>
      <w:r>
        <w:t>Hình 3.17</w:t>
      </w:r>
      <w:r w:rsidR="009E2149">
        <w:t>: Mạch sau khi lắp ráp linh kiện</w:t>
      </w:r>
      <w:bookmarkEnd w:id="342"/>
      <w:bookmarkEnd w:id="343"/>
      <w:bookmarkEnd w:id="344"/>
    </w:p>
    <w:p w14:paraId="04317C0B" w14:textId="4E6E26F2" w:rsidR="009E2149" w:rsidRDefault="009E2149" w:rsidP="009E2149">
      <w:pPr>
        <w:pStyle w:val="level2"/>
      </w:pPr>
      <w:bookmarkStart w:id="345" w:name="_Toc104674890"/>
      <w:r>
        <w:lastRenderedPageBreak/>
        <w:t>Mô hình sản phẩm</w:t>
      </w:r>
      <w:bookmarkEnd w:id="345"/>
    </w:p>
    <w:p w14:paraId="72D8F2A5" w14:textId="35EC6D0C" w:rsidR="009E2149" w:rsidRDefault="009E2149" w:rsidP="009E2149">
      <w:pPr>
        <w:pStyle w:val="content"/>
      </w:pPr>
      <w:r>
        <w:rPr>
          <w:noProof/>
        </w:rPr>
        <w:drawing>
          <wp:inline distT="0" distB="0" distL="0" distR="0" wp14:anchorId="1DB65864" wp14:editId="3A83C48C">
            <wp:extent cx="4800598" cy="360419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800598" cy="3604198"/>
                    </a:xfrm>
                    <a:prstGeom prst="rect">
                      <a:avLst/>
                    </a:prstGeom>
                    <a:noFill/>
                  </pic:spPr>
                </pic:pic>
              </a:graphicData>
            </a:graphic>
          </wp:inline>
        </w:drawing>
      </w:r>
    </w:p>
    <w:p w14:paraId="5BD372B0" w14:textId="0C9E4720" w:rsidR="009E2149" w:rsidRDefault="00F861D5" w:rsidP="00052D13">
      <w:pPr>
        <w:pStyle w:val="Caption"/>
      </w:pPr>
      <w:bookmarkStart w:id="346" w:name="_Toc104154493"/>
      <w:bookmarkStart w:id="347" w:name="_Toc104586706"/>
      <w:bookmarkStart w:id="348" w:name="_Toc104674942"/>
      <w:r>
        <w:t>Hình 3.18</w:t>
      </w:r>
      <w:r w:rsidR="009E2149">
        <w:t xml:space="preserve">: </w:t>
      </w:r>
      <w:r w:rsidR="009E2149" w:rsidRPr="009E2149">
        <w:t xml:space="preserve">Đề tài sau khi hoàn </w:t>
      </w:r>
      <w:bookmarkEnd w:id="346"/>
      <w:r w:rsidR="00052D13">
        <w:rPr>
          <w:lang w:val="vi-VN"/>
        </w:rPr>
        <w:t>thành</w:t>
      </w:r>
      <w:bookmarkEnd w:id="347"/>
      <w:bookmarkEnd w:id="348"/>
    </w:p>
    <w:p w14:paraId="3C49E308" w14:textId="77777777" w:rsidR="009E2149" w:rsidRDefault="009E2149" w:rsidP="000F3F95">
      <w:pPr>
        <w:pStyle w:val="level1"/>
        <w:spacing w:line="480" w:lineRule="auto"/>
      </w:pPr>
      <w:bookmarkStart w:id="349" w:name="_Toc104674891"/>
      <w:r>
        <w:rPr>
          <w:noProof/>
        </w:rPr>
        <w:drawing>
          <wp:anchor distT="0" distB="0" distL="114300" distR="114300" simplePos="0" relativeHeight="251771904" behindDoc="0" locked="0" layoutInCell="1" allowOverlap="1" wp14:anchorId="4E1D0F61" wp14:editId="6C180FD0">
            <wp:simplePos x="0" y="0"/>
            <wp:positionH relativeFrom="margin">
              <wp:posOffset>432858</wp:posOffset>
            </wp:positionH>
            <wp:positionV relativeFrom="paragraph">
              <wp:posOffset>482600</wp:posOffset>
            </wp:positionV>
            <wp:extent cx="4678680" cy="2468880"/>
            <wp:effectExtent l="19050" t="19050" r="26670" b="2667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8680" cy="24688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Giao diện điều khiển trên Webserver</w:t>
      </w:r>
      <w:bookmarkEnd w:id="349"/>
    </w:p>
    <w:p w14:paraId="7997774E" w14:textId="05FA6EDD" w:rsidR="009E2149" w:rsidRDefault="00F861D5" w:rsidP="000F3F95">
      <w:pPr>
        <w:pStyle w:val="Caption"/>
        <w:spacing w:line="480" w:lineRule="auto"/>
      </w:pPr>
      <w:bookmarkStart w:id="350" w:name="_Toc104154495"/>
      <w:bookmarkStart w:id="351" w:name="_Toc104586707"/>
      <w:bookmarkStart w:id="352" w:name="_Toc104674943"/>
      <w:r>
        <w:t>Hình 3.</w:t>
      </w:r>
      <w:r w:rsidR="002A27F4">
        <w:rPr>
          <w:lang w:val="vi-VN"/>
        </w:rPr>
        <w:t>19</w:t>
      </w:r>
      <w:r w:rsidR="00FD75BC">
        <w:t>: Giao diện điều khiển trên Webserver</w:t>
      </w:r>
      <w:bookmarkEnd w:id="350"/>
      <w:bookmarkEnd w:id="351"/>
      <w:bookmarkEnd w:id="352"/>
    </w:p>
    <w:p w14:paraId="42C8DD87" w14:textId="77777777" w:rsidR="009E2149" w:rsidRDefault="009E2149" w:rsidP="009E2149">
      <w:pPr>
        <w:pStyle w:val="content"/>
        <w:ind w:firstLine="0"/>
      </w:pPr>
      <w:r>
        <w:t>Giao diện bao gồm 7 phòng và 1 chế độ khác:</w:t>
      </w:r>
    </w:p>
    <w:p w14:paraId="2EE756FD" w14:textId="453F3286" w:rsidR="009E2149" w:rsidRDefault="009E2149" w:rsidP="009E2149">
      <w:pPr>
        <w:pStyle w:val="content"/>
        <w:ind w:firstLine="0"/>
      </w:pPr>
      <w:r>
        <w:t>Mỗ</w:t>
      </w:r>
      <w:r w:rsidR="003A1C89">
        <w:t>i phòng có 2</w:t>
      </w:r>
      <w:r>
        <w:t xml:space="preserve"> nút nhấn bật và tắt đèn hoặc quạt.</w:t>
      </w:r>
    </w:p>
    <w:p w14:paraId="7C0104AB" w14:textId="12F99B76" w:rsidR="009E2149" w:rsidRPr="00484054" w:rsidRDefault="009E2149" w:rsidP="009E2149">
      <w:pPr>
        <w:pStyle w:val="content"/>
        <w:ind w:firstLine="0"/>
        <w:rPr>
          <w:lang w:val="vi-VN"/>
        </w:rPr>
      </w:pPr>
      <w:r>
        <w:lastRenderedPageBreak/>
        <w:t xml:space="preserve">Một chế độ khác bao gồm các nút nhấn: Bật tất cả quạt, tắt tất cả quạt, bật tất cả đèn và tắt tất cả </w:t>
      </w:r>
      <w:r w:rsidR="00484054">
        <w:rPr>
          <w:lang w:val="vi-VN"/>
        </w:rPr>
        <w:t>đèn.</w:t>
      </w:r>
    </w:p>
    <w:p w14:paraId="730BF837" w14:textId="621B6F2B" w:rsidR="009E2149" w:rsidRDefault="009E2149" w:rsidP="001E29F5">
      <w:pPr>
        <w:pStyle w:val="level1"/>
      </w:pPr>
      <w:bookmarkStart w:id="353" w:name="_Toc104674892"/>
      <w:r>
        <w:t>Kết quả thực nghiệm</w:t>
      </w:r>
      <w:bookmarkEnd w:id="353"/>
    </w:p>
    <w:p w14:paraId="5184BD8E" w14:textId="68F6F7A3" w:rsidR="00FD75BC" w:rsidRDefault="00FD75BC" w:rsidP="007C46B4">
      <w:pPr>
        <w:pStyle w:val="content"/>
      </w:pPr>
      <w:r>
        <w:t>Mô hình hoạt động theo 2 chế độ: chế độ điều khiển trực tiếp qua nút nhấn, chế độ điều khiển từ xa qua Webserver.</w:t>
      </w:r>
    </w:p>
    <w:p w14:paraId="1699EC69" w14:textId="3B638A48" w:rsidR="009E2149" w:rsidRDefault="009E2149" w:rsidP="009E2149">
      <w:pPr>
        <w:pStyle w:val="level2"/>
      </w:pPr>
      <w:bookmarkStart w:id="354" w:name="_Toc104674893"/>
      <w:r>
        <w:t>Thực nghiệm 1</w:t>
      </w:r>
      <w:bookmarkEnd w:id="354"/>
    </w:p>
    <w:p w14:paraId="58CE101E" w14:textId="3EBB4DAD" w:rsidR="00FD75BC" w:rsidRDefault="00B957F0" w:rsidP="00781CEC">
      <w:pPr>
        <w:pStyle w:val="content"/>
        <w:numPr>
          <w:ilvl w:val="0"/>
          <w:numId w:val="41"/>
        </w:numPr>
      </w:pPr>
      <w:r>
        <w:rPr>
          <w:noProof/>
        </w:rPr>
        <mc:AlternateContent>
          <mc:Choice Requires="wpg">
            <w:drawing>
              <wp:anchor distT="0" distB="0" distL="114300" distR="114300" simplePos="0" relativeHeight="251804672" behindDoc="0" locked="0" layoutInCell="1" allowOverlap="1" wp14:anchorId="329FC994" wp14:editId="7223A069">
                <wp:simplePos x="0" y="0"/>
                <wp:positionH relativeFrom="column">
                  <wp:posOffset>835025</wp:posOffset>
                </wp:positionH>
                <wp:positionV relativeFrom="paragraph">
                  <wp:posOffset>355600</wp:posOffset>
                </wp:positionV>
                <wp:extent cx="3903980" cy="2438400"/>
                <wp:effectExtent l="0" t="0" r="1270" b="0"/>
                <wp:wrapTopAndBottom/>
                <wp:docPr id="46" name="Group 46"/>
                <wp:cNvGraphicFramePr/>
                <a:graphic xmlns:a="http://schemas.openxmlformats.org/drawingml/2006/main">
                  <a:graphicData uri="http://schemas.microsoft.com/office/word/2010/wordprocessingGroup">
                    <wpg:wgp>
                      <wpg:cNvGrpSpPr/>
                      <wpg:grpSpPr>
                        <a:xfrm>
                          <a:off x="0" y="0"/>
                          <a:ext cx="3903980" cy="2438400"/>
                          <a:chOff x="0" y="0"/>
                          <a:chExt cx="3903980" cy="2351405"/>
                        </a:xfrm>
                      </wpg:grpSpPr>
                      <pic:pic xmlns:pic="http://schemas.openxmlformats.org/drawingml/2006/picture">
                        <pic:nvPicPr>
                          <pic:cNvPr id="33" name="Picture 3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903980" cy="2351405"/>
                          </a:xfrm>
                          <a:prstGeom prst="rect">
                            <a:avLst/>
                          </a:prstGeom>
                          <a:noFill/>
                        </pic:spPr>
                      </pic:pic>
                      <wps:wsp>
                        <wps:cNvPr id="43" name="Rectangle 43"/>
                        <wps:cNvSpPr/>
                        <wps:spPr>
                          <a:xfrm>
                            <a:off x="1059180" y="342900"/>
                            <a:ext cx="304800" cy="252000"/>
                          </a:xfrm>
                          <a:prstGeom prst="rect">
                            <a:avLst/>
                          </a:prstGeom>
                          <a:noFill/>
                          <a:ln w="28575">
                            <a:solidFill>
                              <a:srgbClr val="FF0000"/>
                            </a:solidFill>
                          </a:ln>
                          <a:effectLst>
                            <a:reflection stA="45000" endPos="2600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032760" y="792480"/>
                            <a:ext cx="304800" cy="252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3230880" y="1143000"/>
                            <a:ext cx="297180" cy="259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1C34E3D" id="Group 46" o:spid="_x0000_s1026" style="position:absolute;margin-left:65.75pt;margin-top:28pt;width:307.4pt;height:192pt;z-index:251804672;mso-height-relative:margin" coordsize="39039,23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">
                <v:shape id="Picture 33" o:spid="_x0000_s1027" type="#_x0000_t75" style="position:absolute;width:39039;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">
                  <v:imagedata r:id="rId64" o:title=""/>
                  <v:path arrowok="t"/>
                </v:shape>
                <v:rect id="Rectangle 43" o:spid="_x0000_s1028" style="position:absolute;left:10591;top:3429;width:304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" filled="f" strokecolor="red" strokeweight="2.25pt"/>
                <v:rect id="Rectangle 44" o:spid="_x0000_s1029" style="position:absolute;left:30327;top:7924;width:304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" filled="f" strokecolor="red" strokeweight="1.5pt"/>
                <v:rect id="Rectangle 45" o:spid="_x0000_s1030" style="position:absolute;left:32308;top:11430;width:2972;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" filled="f" strokecolor="red" strokeweight="1.5pt"/>
                <w10:wrap type="topAndBottom"/>
              </v:group>
            </w:pict>
          </mc:Fallback>
        </mc:AlternateContent>
      </w:r>
      <w:r w:rsidR="00FD75BC">
        <w:t>Sử dụng chế độ 1: Chế độ điều khiển trực tiếp qua nút nhấ</w:t>
      </w:r>
      <w:r w:rsidR="00052D13">
        <w:t>n.</w:t>
      </w:r>
    </w:p>
    <w:p w14:paraId="72CDD410" w14:textId="1C819952" w:rsidR="00FD75BC" w:rsidRDefault="002A27F4" w:rsidP="000F3F95">
      <w:pPr>
        <w:pStyle w:val="Caption"/>
      </w:pPr>
      <w:bookmarkStart w:id="355" w:name="_Toc104154496"/>
      <w:bookmarkStart w:id="356" w:name="_Toc104586708"/>
      <w:bookmarkStart w:id="357" w:name="_Toc104674944"/>
      <w:r>
        <w:t>Hình 3.</w:t>
      </w:r>
      <w:r>
        <w:rPr>
          <w:lang w:val="vi-VN"/>
        </w:rPr>
        <w:t>20</w:t>
      </w:r>
      <w:r w:rsidR="00FD75BC">
        <w:t>: Nút nhấn điều khiển chế độ trực tiếp</w:t>
      </w:r>
      <w:bookmarkEnd w:id="355"/>
      <w:bookmarkEnd w:id="356"/>
      <w:bookmarkEnd w:id="357"/>
    </w:p>
    <w:p w14:paraId="1E23615C" w14:textId="792929FA" w:rsidR="00FD75BC" w:rsidRDefault="00B957F0" w:rsidP="00BE7BA0">
      <w:pPr>
        <w:jc w:val="center"/>
      </w:pPr>
      <w:r>
        <w:rPr>
          <w:noProof/>
        </w:rPr>
        <w:drawing>
          <wp:inline distT="0" distB="0" distL="0" distR="0" wp14:anchorId="3B3C635E" wp14:editId="5BCDD41A">
            <wp:extent cx="3893820" cy="3208020"/>
            <wp:effectExtent l="0" t="0" r="0" b="0"/>
            <wp:docPr id="47" name="Picture 47" descr="https://f7-zpcloud.zdn.vn/6362233025561643798/1c552f9d9c945cca05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7-zpcloud.zdn.vn/6362233025561643798/1c552f9d9c945cca058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26809" cy="3235199"/>
                    </a:xfrm>
                    <a:prstGeom prst="rect">
                      <a:avLst/>
                    </a:prstGeom>
                    <a:noFill/>
                    <a:ln>
                      <a:noFill/>
                    </a:ln>
                  </pic:spPr>
                </pic:pic>
              </a:graphicData>
            </a:graphic>
          </wp:inline>
        </w:drawing>
      </w:r>
    </w:p>
    <w:p w14:paraId="1029F06A" w14:textId="6E479C01" w:rsidR="00BE7BA0" w:rsidRPr="00B957F0" w:rsidRDefault="002A27F4" w:rsidP="00F861D5">
      <w:pPr>
        <w:pStyle w:val="Caption"/>
        <w:rPr>
          <w:lang w:val="vi-VN"/>
        </w:rPr>
      </w:pPr>
      <w:bookmarkStart w:id="358" w:name="_Toc104154497"/>
      <w:bookmarkStart w:id="359" w:name="_Toc104586154"/>
      <w:bookmarkStart w:id="360" w:name="_Toc104586709"/>
      <w:bookmarkStart w:id="361" w:name="_Toc104674945"/>
      <w:r>
        <w:t>Hình 3.</w:t>
      </w:r>
      <w:r>
        <w:rPr>
          <w:lang w:val="vi-VN"/>
        </w:rPr>
        <w:t>21</w:t>
      </w:r>
      <w:r w:rsidR="00BE7BA0">
        <w:t xml:space="preserve">: </w:t>
      </w:r>
      <w:bookmarkEnd w:id="358"/>
      <w:r w:rsidR="00B957F0">
        <w:rPr>
          <w:lang w:val="vi-VN"/>
        </w:rPr>
        <w:t>Đèn phòng 3 bật khi nhấn nút lần 1</w:t>
      </w:r>
      <w:bookmarkEnd w:id="359"/>
      <w:bookmarkEnd w:id="360"/>
      <w:bookmarkEnd w:id="361"/>
    </w:p>
    <w:p w14:paraId="4643C270" w14:textId="46177047" w:rsidR="007D0FE3" w:rsidRPr="00B516B7" w:rsidRDefault="007D0FE3" w:rsidP="00B516B7">
      <w:pPr>
        <w:pStyle w:val="Caption"/>
      </w:pPr>
      <w:r>
        <w:lastRenderedPageBreak/>
        <w:tab/>
      </w:r>
      <w:bookmarkStart w:id="362" w:name="_Toc104586155"/>
      <w:bookmarkStart w:id="363" w:name="_Toc104586631"/>
      <w:bookmarkStart w:id="364" w:name="_Toc104586710"/>
      <w:bookmarkStart w:id="365" w:name="_Toc104674946"/>
      <w:r w:rsidRPr="00B516B7">
        <w:t xml:space="preserve">Bảng 3.2: Bật / tắt </w:t>
      </w:r>
      <w:r w:rsidR="004C0AA0" w:rsidRPr="00B516B7">
        <w:t>thiế</w:t>
      </w:r>
      <w:r w:rsidRPr="00B516B7">
        <w:t>t bị bằng nút nhấn</w:t>
      </w:r>
      <w:r w:rsidR="004C0AA0" w:rsidRPr="00B516B7">
        <w:t xml:space="preserve"> (thực nghiệm 1)</w:t>
      </w:r>
      <w:bookmarkEnd w:id="362"/>
      <w:bookmarkEnd w:id="363"/>
      <w:bookmarkEnd w:id="364"/>
      <w:bookmarkEnd w:id="365"/>
    </w:p>
    <w:tbl>
      <w:tblPr>
        <w:tblStyle w:val="TableGrid"/>
        <w:tblW w:w="0" w:type="auto"/>
        <w:jc w:val="center"/>
        <w:tblLook w:val="04A0" w:firstRow="1" w:lastRow="0" w:firstColumn="1" w:lastColumn="0" w:noHBand="0" w:noVBand="1"/>
      </w:tblPr>
      <w:tblGrid>
        <w:gridCol w:w="1253"/>
        <w:gridCol w:w="1254"/>
        <w:gridCol w:w="1254"/>
        <w:gridCol w:w="1254"/>
        <w:gridCol w:w="1254"/>
        <w:gridCol w:w="1254"/>
        <w:gridCol w:w="1254"/>
      </w:tblGrid>
      <w:tr w:rsidR="0021442A" w:rsidRPr="00052D13" w14:paraId="7E0BFE78" w14:textId="77777777" w:rsidTr="007D0FE3">
        <w:trPr>
          <w:trHeight w:val="588"/>
          <w:jc w:val="center"/>
        </w:trPr>
        <w:tc>
          <w:tcPr>
            <w:tcW w:w="1253" w:type="dxa"/>
            <w:vAlign w:val="center"/>
          </w:tcPr>
          <w:p w14:paraId="6BAEC1D0" w14:textId="50F15A74" w:rsidR="0021442A" w:rsidRPr="00052D13" w:rsidRDefault="008C06F9" w:rsidP="007D0FE3">
            <w:pPr>
              <w:jc w:val="center"/>
              <w:rPr>
                <w:rFonts w:ascii="Times New Roman" w:hAnsi="Times New Roman" w:cs="Times New Roman"/>
                <w:b/>
                <w:sz w:val="28"/>
                <w:szCs w:val="28"/>
                <w:lang w:val="vi-VN"/>
              </w:rPr>
            </w:pPr>
            <w:r w:rsidRPr="00052D13">
              <w:rPr>
                <w:rFonts w:ascii="Times New Roman" w:hAnsi="Times New Roman" w:cs="Times New Roman"/>
                <w:b/>
                <w:sz w:val="28"/>
                <w:szCs w:val="28"/>
                <w:lang w:val="vi-VN"/>
              </w:rPr>
              <w:t>Số Phòng</w:t>
            </w:r>
          </w:p>
        </w:tc>
        <w:tc>
          <w:tcPr>
            <w:tcW w:w="1254" w:type="dxa"/>
            <w:vAlign w:val="center"/>
          </w:tcPr>
          <w:p w14:paraId="2A4E36DC" w14:textId="16ADAC52" w:rsidR="0021442A" w:rsidRPr="00052D13" w:rsidRDefault="008C06F9" w:rsidP="007D0FE3">
            <w:pPr>
              <w:jc w:val="center"/>
              <w:rPr>
                <w:rFonts w:ascii="Times New Roman" w:hAnsi="Times New Roman" w:cs="Times New Roman"/>
                <w:b/>
                <w:sz w:val="28"/>
                <w:szCs w:val="28"/>
                <w:lang w:val="vi-VN"/>
              </w:rPr>
            </w:pPr>
            <w:r w:rsidRPr="00052D13">
              <w:rPr>
                <w:rFonts w:ascii="Times New Roman" w:hAnsi="Times New Roman" w:cs="Times New Roman"/>
                <w:b/>
                <w:sz w:val="28"/>
                <w:szCs w:val="28"/>
                <w:lang w:val="vi-VN"/>
              </w:rPr>
              <w:t>Phòng 01</w:t>
            </w:r>
          </w:p>
        </w:tc>
        <w:tc>
          <w:tcPr>
            <w:tcW w:w="1254" w:type="dxa"/>
            <w:vAlign w:val="center"/>
          </w:tcPr>
          <w:p w14:paraId="159B57C9" w14:textId="02DD5193" w:rsidR="0021442A" w:rsidRPr="00052D13" w:rsidRDefault="008C06F9" w:rsidP="007D0FE3">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02</w:t>
            </w:r>
          </w:p>
        </w:tc>
        <w:tc>
          <w:tcPr>
            <w:tcW w:w="1254" w:type="dxa"/>
            <w:vAlign w:val="center"/>
          </w:tcPr>
          <w:p w14:paraId="038386E6" w14:textId="3CA5089E" w:rsidR="0021442A" w:rsidRPr="00052D13" w:rsidRDefault="008C06F9" w:rsidP="007D0FE3">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03</w:t>
            </w:r>
          </w:p>
        </w:tc>
        <w:tc>
          <w:tcPr>
            <w:tcW w:w="1254" w:type="dxa"/>
            <w:vAlign w:val="center"/>
          </w:tcPr>
          <w:p w14:paraId="67DAE6F7" w14:textId="1DC8FCCF" w:rsidR="0021442A" w:rsidRPr="00052D13" w:rsidRDefault="008C06F9" w:rsidP="007D0FE3">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04</w:t>
            </w:r>
          </w:p>
        </w:tc>
        <w:tc>
          <w:tcPr>
            <w:tcW w:w="1254" w:type="dxa"/>
            <w:vAlign w:val="center"/>
          </w:tcPr>
          <w:p w14:paraId="53DB8186" w14:textId="7818E4B6" w:rsidR="0021442A" w:rsidRPr="00052D13" w:rsidRDefault="008C06F9" w:rsidP="007D0FE3">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05</w:t>
            </w:r>
          </w:p>
        </w:tc>
        <w:tc>
          <w:tcPr>
            <w:tcW w:w="1254" w:type="dxa"/>
            <w:vAlign w:val="center"/>
          </w:tcPr>
          <w:p w14:paraId="2704CBD2" w14:textId="3800C28B" w:rsidR="0021442A" w:rsidRPr="00052D13" w:rsidRDefault="008C06F9" w:rsidP="007D0FE3">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06</w:t>
            </w:r>
          </w:p>
        </w:tc>
      </w:tr>
      <w:tr w:rsidR="0021442A" w:rsidRPr="00052D13" w14:paraId="1E479EAD" w14:textId="77777777" w:rsidTr="007D0FE3">
        <w:trPr>
          <w:trHeight w:val="554"/>
          <w:jc w:val="center"/>
        </w:trPr>
        <w:tc>
          <w:tcPr>
            <w:tcW w:w="1253" w:type="dxa"/>
            <w:vAlign w:val="center"/>
          </w:tcPr>
          <w:p w14:paraId="2D2E30DD" w14:textId="78AA0D49" w:rsidR="0021442A" w:rsidRPr="00052D13" w:rsidRDefault="008C06F9" w:rsidP="007D0FE3">
            <w:pPr>
              <w:jc w:val="center"/>
              <w:rPr>
                <w:rFonts w:ascii="Times New Roman" w:hAnsi="Times New Roman" w:cs="Times New Roman"/>
                <w:b/>
                <w:sz w:val="28"/>
                <w:szCs w:val="28"/>
                <w:lang w:val="vi-VN"/>
              </w:rPr>
            </w:pPr>
            <w:r w:rsidRPr="00052D13">
              <w:rPr>
                <w:rFonts w:ascii="Times New Roman" w:hAnsi="Times New Roman" w:cs="Times New Roman"/>
                <w:b/>
                <w:sz w:val="28"/>
                <w:szCs w:val="28"/>
                <w:lang w:val="vi-VN"/>
              </w:rPr>
              <w:t>Thiết bị</w:t>
            </w:r>
          </w:p>
        </w:tc>
        <w:tc>
          <w:tcPr>
            <w:tcW w:w="1254" w:type="dxa"/>
            <w:vAlign w:val="center"/>
          </w:tcPr>
          <w:p w14:paraId="60155E15" w14:textId="76E1C450" w:rsidR="0021442A" w:rsidRPr="00052D13" w:rsidRDefault="008C06F9" w:rsidP="007D0FE3">
            <w:pPr>
              <w:jc w:val="center"/>
              <w:rPr>
                <w:rFonts w:ascii="Times New Roman" w:hAnsi="Times New Roman" w:cs="Times New Roman"/>
                <w:sz w:val="28"/>
                <w:szCs w:val="28"/>
              </w:rPr>
            </w:pPr>
            <w:r w:rsidRPr="00052D13">
              <w:rPr>
                <w:rFonts w:ascii="Times New Roman" w:hAnsi="Times New Roman" w:cs="Times New Roman"/>
                <w:sz w:val="28"/>
                <w:szCs w:val="28"/>
                <w:lang w:val="vi-VN"/>
              </w:rPr>
              <w:t>Đèn</w:t>
            </w:r>
          </w:p>
        </w:tc>
        <w:tc>
          <w:tcPr>
            <w:tcW w:w="1254" w:type="dxa"/>
            <w:vAlign w:val="center"/>
          </w:tcPr>
          <w:p w14:paraId="2EC736A1" w14:textId="64FE5FC1" w:rsidR="0021442A" w:rsidRPr="00052D13" w:rsidRDefault="008C06F9" w:rsidP="007D0FE3">
            <w:pPr>
              <w:jc w:val="center"/>
              <w:rPr>
                <w:rFonts w:ascii="Times New Roman" w:hAnsi="Times New Roman" w:cs="Times New Roman"/>
                <w:sz w:val="28"/>
                <w:szCs w:val="28"/>
              </w:rPr>
            </w:pPr>
            <w:r w:rsidRPr="00052D13">
              <w:rPr>
                <w:rFonts w:ascii="Times New Roman" w:hAnsi="Times New Roman" w:cs="Times New Roman"/>
                <w:sz w:val="28"/>
                <w:szCs w:val="28"/>
                <w:lang w:val="vi-VN"/>
              </w:rPr>
              <w:t>Quạt</w:t>
            </w:r>
          </w:p>
        </w:tc>
        <w:tc>
          <w:tcPr>
            <w:tcW w:w="1254" w:type="dxa"/>
            <w:vAlign w:val="center"/>
          </w:tcPr>
          <w:p w14:paraId="2B8780A7" w14:textId="059480A9" w:rsidR="0021442A" w:rsidRPr="00052D13" w:rsidRDefault="008C06F9" w:rsidP="007D0FE3">
            <w:pPr>
              <w:jc w:val="center"/>
              <w:rPr>
                <w:rFonts w:ascii="Times New Roman" w:hAnsi="Times New Roman" w:cs="Times New Roman"/>
                <w:sz w:val="28"/>
                <w:szCs w:val="28"/>
              </w:rPr>
            </w:pPr>
            <w:r w:rsidRPr="00052D13">
              <w:rPr>
                <w:rFonts w:ascii="Times New Roman" w:hAnsi="Times New Roman" w:cs="Times New Roman"/>
                <w:sz w:val="28"/>
                <w:szCs w:val="28"/>
                <w:lang w:val="vi-VN"/>
              </w:rPr>
              <w:t>Đèn</w:t>
            </w:r>
          </w:p>
        </w:tc>
        <w:tc>
          <w:tcPr>
            <w:tcW w:w="1254" w:type="dxa"/>
            <w:vAlign w:val="center"/>
          </w:tcPr>
          <w:p w14:paraId="085F490F" w14:textId="60363C7D" w:rsidR="0021442A" w:rsidRPr="00052D13" w:rsidRDefault="008C06F9" w:rsidP="007D0FE3">
            <w:pPr>
              <w:jc w:val="center"/>
              <w:rPr>
                <w:rFonts w:ascii="Times New Roman" w:hAnsi="Times New Roman" w:cs="Times New Roman"/>
                <w:sz w:val="28"/>
                <w:szCs w:val="28"/>
              </w:rPr>
            </w:pPr>
            <w:r w:rsidRPr="00052D13">
              <w:rPr>
                <w:rFonts w:ascii="Times New Roman" w:hAnsi="Times New Roman" w:cs="Times New Roman"/>
                <w:sz w:val="28"/>
                <w:szCs w:val="28"/>
                <w:lang w:val="vi-VN"/>
              </w:rPr>
              <w:t>Đèn</w:t>
            </w:r>
          </w:p>
        </w:tc>
        <w:tc>
          <w:tcPr>
            <w:tcW w:w="1254" w:type="dxa"/>
            <w:vAlign w:val="center"/>
          </w:tcPr>
          <w:p w14:paraId="4A827561" w14:textId="4751BE4D" w:rsidR="0021442A" w:rsidRPr="00052D13" w:rsidRDefault="008C06F9" w:rsidP="007D0FE3">
            <w:pPr>
              <w:jc w:val="center"/>
              <w:rPr>
                <w:rFonts w:ascii="Times New Roman" w:hAnsi="Times New Roman" w:cs="Times New Roman"/>
                <w:sz w:val="28"/>
                <w:szCs w:val="28"/>
              </w:rPr>
            </w:pPr>
            <w:r w:rsidRPr="00052D13">
              <w:rPr>
                <w:rFonts w:ascii="Times New Roman" w:hAnsi="Times New Roman" w:cs="Times New Roman"/>
                <w:sz w:val="28"/>
                <w:szCs w:val="28"/>
                <w:lang w:val="vi-VN"/>
              </w:rPr>
              <w:t>Đèn</w:t>
            </w:r>
          </w:p>
        </w:tc>
        <w:tc>
          <w:tcPr>
            <w:tcW w:w="1254" w:type="dxa"/>
            <w:vAlign w:val="center"/>
          </w:tcPr>
          <w:p w14:paraId="09DDD52C" w14:textId="0145D375" w:rsidR="0021442A" w:rsidRPr="00052D13" w:rsidRDefault="008C06F9" w:rsidP="007D0FE3">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Đèn, quạt</w:t>
            </w:r>
          </w:p>
        </w:tc>
      </w:tr>
      <w:tr w:rsidR="008C06F9" w:rsidRPr="00052D13" w14:paraId="7505B860" w14:textId="77777777" w:rsidTr="007D0FE3">
        <w:trPr>
          <w:trHeight w:val="704"/>
          <w:jc w:val="center"/>
        </w:trPr>
        <w:tc>
          <w:tcPr>
            <w:tcW w:w="1253" w:type="dxa"/>
            <w:vAlign w:val="center"/>
          </w:tcPr>
          <w:p w14:paraId="2AEC132F" w14:textId="57965A52" w:rsidR="008C06F9" w:rsidRPr="00052D13" w:rsidRDefault="007D0FE3" w:rsidP="007D0FE3">
            <w:pPr>
              <w:jc w:val="center"/>
              <w:rPr>
                <w:rFonts w:ascii="Times New Roman" w:hAnsi="Times New Roman" w:cs="Times New Roman"/>
                <w:b/>
                <w:sz w:val="28"/>
                <w:szCs w:val="28"/>
                <w:lang w:val="vi-VN"/>
              </w:rPr>
            </w:pPr>
            <w:r w:rsidRPr="00052D13">
              <w:rPr>
                <w:rFonts w:ascii="Times New Roman" w:hAnsi="Times New Roman" w:cs="Times New Roman"/>
                <w:b/>
                <w:sz w:val="28"/>
                <w:szCs w:val="28"/>
                <w:lang w:val="vi-VN"/>
              </w:rPr>
              <w:t>Nhấn nút lần 1</w:t>
            </w:r>
          </w:p>
        </w:tc>
        <w:tc>
          <w:tcPr>
            <w:tcW w:w="1254" w:type="dxa"/>
            <w:vAlign w:val="center"/>
          </w:tcPr>
          <w:p w14:paraId="3DA8BF67" w14:textId="620CE6C2" w:rsidR="008C06F9" w:rsidRPr="00052D13" w:rsidRDefault="007D0FE3" w:rsidP="007D0FE3">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0DC39748" w14:textId="3B557834" w:rsidR="008C06F9" w:rsidRPr="00052D13" w:rsidRDefault="007D0FE3" w:rsidP="007D0FE3">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238F55DD" w14:textId="21B848B2" w:rsidR="008C06F9" w:rsidRPr="00052D13" w:rsidRDefault="007D0FE3" w:rsidP="007D0FE3">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4CDDB54F" w14:textId="4861D285" w:rsidR="008C06F9" w:rsidRPr="00052D13" w:rsidRDefault="007D0FE3" w:rsidP="007D0FE3">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7081701D" w14:textId="1310C803" w:rsidR="008C06F9" w:rsidRPr="00052D13" w:rsidRDefault="007D0FE3" w:rsidP="007D0FE3">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30B6EF43" w14:textId="33A0F90C" w:rsidR="008C06F9" w:rsidRPr="00052D13" w:rsidRDefault="007D0FE3" w:rsidP="007D0FE3">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r>
      <w:tr w:rsidR="007D0FE3" w:rsidRPr="00052D13" w14:paraId="2EE29FD6" w14:textId="77777777" w:rsidTr="007D0FE3">
        <w:trPr>
          <w:trHeight w:val="700"/>
          <w:jc w:val="center"/>
        </w:trPr>
        <w:tc>
          <w:tcPr>
            <w:tcW w:w="1253" w:type="dxa"/>
            <w:vAlign w:val="center"/>
          </w:tcPr>
          <w:p w14:paraId="3C9F1456" w14:textId="3F842DF3" w:rsidR="007D0FE3" w:rsidRPr="00052D13" w:rsidRDefault="007D0FE3" w:rsidP="007D0FE3">
            <w:pPr>
              <w:jc w:val="center"/>
              <w:rPr>
                <w:rFonts w:ascii="Times New Roman" w:hAnsi="Times New Roman" w:cs="Times New Roman"/>
                <w:b/>
                <w:sz w:val="28"/>
                <w:szCs w:val="28"/>
              </w:rPr>
            </w:pPr>
            <w:r w:rsidRPr="00052D13">
              <w:rPr>
                <w:rFonts w:ascii="Times New Roman" w:hAnsi="Times New Roman" w:cs="Times New Roman"/>
                <w:b/>
                <w:sz w:val="28"/>
                <w:szCs w:val="28"/>
                <w:lang w:val="vi-VN"/>
              </w:rPr>
              <w:t>Nhấn nút lần 2</w:t>
            </w:r>
          </w:p>
        </w:tc>
        <w:tc>
          <w:tcPr>
            <w:tcW w:w="1254" w:type="dxa"/>
            <w:vAlign w:val="center"/>
          </w:tcPr>
          <w:p w14:paraId="3DDBF7A4" w14:textId="18CA2B89" w:rsidR="007D0FE3" w:rsidRPr="00052D13" w:rsidRDefault="007D0FE3" w:rsidP="007D0FE3">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3AB82499" w14:textId="554AAF2F" w:rsidR="007D0FE3" w:rsidRPr="00052D13" w:rsidRDefault="007D0FE3" w:rsidP="007D0FE3">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4560C923" w14:textId="3A05D9C6" w:rsidR="007D0FE3" w:rsidRPr="00052D13" w:rsidRDefault="007D0FE3" w:rsidP="007D0FE3">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2D112F77" w14:textId="0BB21778" w:rsidR="007D0FE3" w:rsidRPr="00052D13" w:rsidRDefault="007D0FE3" w:rsidP="007D0FE3">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0756A35A" w14:textId="38607BE5" w:rsidR="007D0FE3" w:rsidRPr="00052D13" w:rsidRDefault="007D0FE3" w:rsidP="007D0FE3">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21C5733D" w14:textId="6E983AF5" w:rsidR="007D0FE3" w:rsidRPr="00052D13" w:rsidRDefault="007D0FE3" w:rsidP="007D0FE3">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r>
    </w:tbl>
    <w:p w14:paraId="094A214D" w14:textId="77777777" w:rsidR="000F3F95" w:rsidRDefault="000F3F95" w:rsidP="00B957F0">
      <w:pPr>
        <w:ind w:left="720"/>
        <w:rPr>
          <w:rFonts w:ascii="Times New Roman" w:hAnsi="Times New Roman" w:cs="Times New Roman"/>
          <w:sz w:val="28"/>
          <w:szCs w:val="28"/>
          <w:lang w:val="vi-VN"/>
        </w:rPr>
      </w:pPr>
    </w:p>
    <w:p w14:paraId="16D3464F" w14:textId="4B7CAEC9" w:rsidR="004C0AA0" w:rsidRPr="00B957F0" w:rsidRDefault="004C0AA0" w:rsidP="00B957F0">
      <w:pPr>
        <w:ind w:left="720"/>
        <w:rPr>
          <w:rFonts w:ascii="Times New Roman" w:hAnsi="Times New Roman" w:cs="Times New Roman"/>
          <w:sz w:val="28"/>
          <w:szCs w:val="28"/>
          <w:lang w:val="vi-VN"/>
        </w:rPr>
      </w:pPr>
      <w:r w:rsidRPr="000F3F95">
        <w:rPr>
          <w:rFonts w:ascii="Times New Roman" w:hAnsi="Times New Roman" w:cs="Times New Roman"/>
          <w:b/>
          <w:sz w:val="28"/>
          <w:szCs w:val="28"/>
          <w:lang w:val="vi-VN"/>
        </w:rPr>
        <w:t>Nhận xét:</w:t>
      </w:r>
      <w:r w:rsidRPr="007A6A5B">
        <w:rPr>
          <w:rFonts w:ascii="Times New Roman" w:hAnsi="Times New Roman" w:cs="Times New Roman"/>
          <w:sz w:val="28"/>
          <w:szCs w:val="28"/>
          <w:lang w:val="vi-VN"/>
        </w:rPr>
        <w:t xml:space="preserve"> Khi sử dụng nút nhấn </w:t>
      </w:r>
      <w:r w:rsidR="007A6A5B">
        <w:rPr>
          <w:rFonts w:ascii="Times New Roman" w:hAnsi="Times New Roman" w:cs="Times New Roman"/>
          <w:sz w:val="28"/>
          <w:szCs w:val="28"/>
          <w:lang w:val="vi-VN"/>
        </w:rPr>
        <w:t>để</w:t>
      </w:r>
      <w:r w:rsidRPr="007A6A5B">
        <w:rPr>
          <w:rFonts w:ascii="Times New Roman" w:hAnsi="Times New Roman" w:cs="Times New Roman"/>
          <w:sz w:val="28"/>
          <w:szCs w:val="28"/>
          <w:lang w:val="vi-VN"/>
        </w:rPr>
        <w:t xml:space="preserve"> bật tắt </w:t>
      </w:r>
      <w:r w:rsidR="007A6A5B">
        <w:rPr>
          <w:rFonts w:ascii="Times New Roman" w:hAnsi="Times New Roman" w:cs="Times New Roman"/>
          <w:sz w:val="28"/>
          <w:szCs w:val="28"/>
          <w:lang w:val="vi-VN"/>
        </w:rPr>
        <w:t xml:space="preserve">thiết bị, đèn </w:t>
      </w:r>
      <w:r w:rsidRPr="007A6A5B">
        <w:rPr>
          <w:rFonts w:ascii="Times New Roman" w:hAnsi="Times New Roman" w:cs="Times New Roman"/>
          <w:sz w:val="28"/>
          <w:szCs w:val="28"/>
          <w:lang w:val="vi-VN"/>
        </w:rPr>
        <w:t xml:space="preserve">và quạt hoạt động tốt </w:t>
      </w:r>
      <w:r w:rsidR="007A6A5B">
        <w:rPr>
          <w:rFonts w:ascii="Times New Roman" w:hAnsi="Times New Roman" w:cs="Times New Roman"/>
          <w:sz w:val="28"/>
          <w:szCs w:val="28"/>
          <w:lang w:val="vi-VN"/>
        </w:rPr>
        <w:t>độ</w:t>
      </w:r>
      <w:r w:rsidRPr="007A6A5B">
        <w:rPr>
          <w:rFonts w:ascii="Times New Roman" w:hAnsi="Times New Roman" w:cs="Times New Roman"/>
          <w:sz w:val="28"/>
          <w:szCs w:val="28"/>
          <w:lang w:val="vi-VN"/>
        </w:rPr>
        <w:t xml:space="preserve"> </w:t>
      </w:r>
      <w:r w:rsidR="007A6A5B">
        <w:rPr>
          <w:rFonts w:ascii="Times New Roman" w:hAnsi="Times New Roman" w:cs="Times New Roman"/>
          <w:sz w:val="28"/>
          <w:szCs w:val="28"/>
          <w:lang w:val="vi-VN"/>
        </w:rPr>
        <w:t>trễ</w:t>
      </w:r>
      <w:r w:rsidRPr="007A6A5B">
        <w:rPr>
          <w:rFonts w:ascii="Times New Roman" w:hAnsi="Times New Roman" w:cs="Times New Roman"/>
          <w:sz w:val="28"/>
          <w:szCs w:val="28"/>
          <w:lang w:val="vi-VN"/>
        </w:rPr>
        <w:t xml:space="preserve"> xấp xỉ bằng không.</w:t>
      </w:r>
    </w:p>
    <w:p w14:paraId="43A5F70F" w14:textId="091B540F" w:rsidR="00BE7BA0" w:rsidRDefault="00CD0950" w:rsidP="00781CEC">
      <w:pPr>
        <w:pStyle w:val="content"/>
        <w:numPr>
          <w:ilvl w:val="0"/>
          <w:numId w:val="41"/>
        </w:numPr>
      </w:pPr>
      <w:r>
        <w:rPr>
          <w:noProof/>
        </w:rPr>
        <w:drawing>
          <wp:anchor distT="0" distB="0" distL="114300" distR="114300" simplePos="0" relativeHeight="251821056" behindDoc="0" locked="0" layoutInCell="1" allowOverlap="1" wp14:anchorId="19BF001A" wp14:editId="024EE24F">
            <wp:simplePos x="0" y="0"/>
            <wp:positionH relativeFrom="column">
              <wp:posOffset>80645</wp:posOffset>
            </wp:positionH>
            <wp:positionV relativeFrom="paragraph">
              <wp:posOffset>527050</wp:posOffset>
            </wp:positionV>
            <wp:extent cx="5347970" cy="2545080"/>
            <wp:effectExtent l="0" t="0" r="508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47970" cy="2545080"/>
                    </a:xfrm>
                    <a:prstGeom prst="rect">
                      <a:avLst/>
                    </a:prstGeom>
                  </pic:spPr>
                </pic:pic>
              </a:graphicData>
            </a:graphic>
            <wp14:sizeRelH relativeFrom="margin">
              <wp14:pctWidth>0</wp14:pctWidth>
            </wp14:sizeRelH>
            <wp14:sizeRelV relativeFrom="margin">
              <wp14:pctHeight>0</wp14:pctHeight>
            </wp14:sizeRelV>
          </wp:anchor>
        </w:drawing>
      </w:r>
      <w:r w:rsidR="00BE7BA0">
        <w:t>Sử dụng chế độ 2: Điều khiển từ xa qua Webserver.</w:t>
      </w:r>
    </w:p>
    <w:p w14:paraId="447E9667" w14:textId="0951A71C" w:rsidR="007D0FE3" w:rsidRDefault="00BE7BA0" w:rsidP="000F3F95">
      <w:pPr>
        <w:pStyle w:val="Caption"/>
      </w:pPr>
      <w:bookmarkStart w:id="366" w:name="_Toc104154498"/>
      <w:bookmarkStart w:id="367" w:name="_Toc104586711"/>
      <w:bookmarkStart w:id="368" w:name="_Toc104674947"/>
      <w:r>
        <w:t>Hình 3.</w:t>
      </w:r>
      <w:r w:rsidR="002A27F4">
        <w:rPr>
          <w:lang w:val="vi-VN"/>
        </w:rPr>
        <w:t>22</w:t>
      </w:r>
      <w:r>
        <w:t>: Giao diện khi điều khiển từ xa qua Webserver</w:t>
      </w:r>
      <w:bookmarkEnd w:id="366"/>
      <w:bookmarkEnd w:id="367"/>
      <w:bookmarkEnd w:id="368"/>
    </w:p>
    <w:p w14:paraId="5F118684" w14:textId="386D47CA" w:rsidR="004C0AA0" w:rsidRPr="00B516B7" w:rsidRDefault="004C0AA0" w:rsidP="00B516B7">
      <w:pPr>
        <w:pStyle w:val="Caption"/>
      </w:pPr>
      <w:bookmarkStart w:id="369" w:name="_Toc104586157"/>
      <w:bookmarkStart w:id="370" w:name="_Toc104586633"/>
      <w:bookmarkStart w:id="371" w:name="_Toc104586712"/>
      <w:bookmarkStart w:id="372" w:name="_Toc104674948"/>
      <w:r w:rsidRPr="00B516B7">
        <w:t>Bảng 3.3: Bật / tắt thiết bị bằng Webserver (Thực nghiệm 1)</w:t>
      </w:r>
      <w:bookmarkEnd w:id="369"/>
      <w:bookmarkEnd w:id="370"/>
      <w:bookmarkEnd w:id="371"/>
      <w:bookmarkEnd w:id="372"/>
    </w:p>
    <w:tbl>
      <w:tblPr>
        <w:tblStyle w:val="TableGrid"/>
        <w:tblW w:w="0" w:type="auto"/>
        <w:jc w:val="center"/>
        <w:tblLook w:val="04A0" w:firstRow="1" w:lastRow="0" w:firstColumn="1" w:lastColumn="0" w:noHBand="0" w:noVBand="1"/>
      </w:tblPr>
      <w:tblGrid>
        <w:gridCol w:w="1253"/>
        <w:gridCol w:w="1254"/>
        <w:gridCol w:w="1254"/>
        <w:gridCol w:w="1254"/>
        <w:gridCol w:w="1254"/>
        <w:gridCol w:w="1254"/>
        <w:gridCol w:w="1254"/>
      </w:tblGrid>
      <w:tr w:rsidR="007D0FE3" w:rsidRPr="00052D13" w14:paraId="48A966BF" w14:textId="77777777" w:rsidTr="002A27F4">
        <w:trPr>
          <w:trHeight w:val="588"/>
          <w:jc w:val="center"/>
        </w:trPr>
        <w:tc>
          <w:tcPr>
            <w:tcW w:w="1253" w:type="dxa"/>
            <w:vAlign w:val="center"/>
          </w:tcPr>
          <w:p w14:paraId="4501B3AB" w14:textId="77777777" w:rsidR="007D0FE3" w:rsidRPr="00052D13" w:rsidRDefault="007D0FE3" w:rsidP="002A27F4">
            <w:pPr>
              <w:jc w:val="center"/>
              <w:rPr>
                <w:rFonts w:ascii="Times New Roman" w:hAnsi="Times New Roman" w:cs="Times New Roman"/>
                <w:b/>
                <w:sz w:val="28"/>
                <w:szCs w:val="28"/>
                <w:lang w:val="vi-VN"/>
              </w:rPr>
            </w:pPr>
            <w:r w:rsidRPr="00052D13">
              <w:rPr>
                <w:rFonts w:ascii="Times New Roman" w:hAnsi="Times New Roman" w:cs="Times New Roman"/>
                <w:b/>
                <w:sz w:val="28"/>
                <w:szCs w:val="28"/>
                <w:lang w:val="vi-VN"/>
              </w:rPr>
              <w:t>Số Phòng</w:t>
            </w:r>
          </w:p>
        </w:tc>
        <w:tc>
          <w:tcPr>
            <w:tcW w:w="1254" w:type="dxa"/>
            <w:vAlign w:val="center"/>
          </w:tcPr>
          <w:p w14:paraId="6D5678CA" w14:textId="77777777" w:rsidR="007D0FE3" w:rsidRPr="00052D13" w:rsidRDefault="007D0FE3" w:rsidP="002A27F4">
            <w:pPr>
              <w:jc w:val="center"/>
              <w:rPr>
                <w:rFonts w:ascii="Times New Roman" w:hAnsi="Times New Roman" w:cs="Times New Roman"/>
                <w:b/>
                <w:sz w:val="28"/>
                <w:szCs w:val="28"/>
                <w:lang w:val="vi-VN"/>
              </w:rPr>
            </w:pPr>
            <w:r w:rsidRPr="00052D13">
              <w:rPr>
                <w:rFonts w:ascii="Times New Roman" w:hAnsi="Times New Roman" w:cs="Times New Roman"/>
                <w:b/>
                <w:sz w:val="28"/>
                <w:szCs w:val="28"/>
                <w:lang w:val="vi-VN"/>
              </w:rPr>
              <w:t>Phòng 01</w:t>
            </w:r>
          </w:p>
        </w:tc>
        <w:tc>
          <w:tcPr>
            <w:tcW w:w="1254" w:type="dxa"/>
            <w:vAlign w:val="center"/>
          </w:tcPr>
          <w:p w14:paraId="2964DD23" w14:textId="77777777" w:rsidR="007D0FE3" w:rsidRPr="00052D13" w:rsidRDefault="007D0FE3"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02</w:t>
            </w:r>
          </w:p>
        </w:tc>
        <w:tc>
          <w:tcPr>
            <w:tcW w:w="1254" w:type="dxa"/>
            <w:vAlign w:val="center"/>
          </w:tcPr>
          <w:p w14:paraId="1D845604" w14:textId="77777777" w:rsidR="007D0FE3" w:rsidRPr="00052D13" w:rsidRDefault="007D0FE3"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03</w:t>
            </w:r>
          </w:p>
        </w:tc>
        <w:tc>
          <w:tcPr>
            <w:tcW w:w="1254" w:type="dxa"/>
            <w:vAlign w:val="center"/>
          </w:tcPr>
          <w:p w14:paraId="78E4AA2C" w14:textId="77777777" w:rsidR="007D0FE3" w:rsidRPr="00052D13" w:rsidRDefault="007D0FE3"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04</w:t>
            </w:r>
          </w:p>
        </w:tc>
        <w:tc>
          <w:tcPr>
            <w:tcW w:w="1254" w:type="dxa"/>
            <w:vAlign w:val="center"/>
          </w:tcPr>
          <w:p w14:paraId="77614833" w14:textId="77777777" w:rsidR="007D0FE3" w:rsidRPr="00052D13" w:rsidRDefault="007D0FE3"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05</w:t>
            </w:r>
          </w:p>
        </w:tc>
        <w:tc>
          <w:tcPr>
            <w:tcW w:w="1254" w:type="dxa"/>
            <w:vAlign w:val="center"/>
          </w:tcPr>
          <w:p w14:paraId="6A1BD438" w14:textId="77777777" w:rsidR="007D0FE3" w:rsidRPr="00052D13" w:rsidRDefault="007D0FE3"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06</w:t>
            </w:r>
          </w:p>
        </w:tc>
      </w:tr>
      <w:tr w:rsidR="007D0FE3" w:rsidRPr="00052D13" w14:paraId="714EED1A" w14:textId="77777777" w:rsidTr="002A27F4">
        <w:trPr>
          <w:trHeight w:val="554"/>
          <w:jc w:val="center"/>
        </w:trPr>
        <w:tc>
          <w:tcPr>
            <w:tcW w:w="1253" w:type="dxa"/>
            <w:vAlign w:val="center"/>
          </w:tcPr>
          <w:p w14:paraId="25D797A3" w14:textId="77777777" w:rsidR="007D0FE3" w:rsidRPr="00052D13" w:rsidRDefault="007D0FE3" w:rsidP="002A27F4">
            <w:pPr>
              <w:jc w:val="center"/>
              <w:rPr>
                <w:rFonts w:ascii="Times New Roman" w:hAnsi="Times New Roman" w:cs="Times New Roman"/>
                <w:b/>
                <w:sz w:val="28"/>
                <w:szCs w:val="28"/>
                <w:lang w:val="vi-VN"/>
              </w:rPr>
            </w:pPr>
            <w:r w:rsidRPr="00052D13">
              <w:rPr>
                <w:rFonts w:ascii="Times New Roman" w:hAnsi="Times New Roman" w:cs="Times New Roman"/>
                <w:b/>
                <w:sz w:val="28"/>
                <w:szCs w:val="28"/>
                <w:lang w:val="vi-VN"/>
              </w:rPr>
              <w:t>Thiết bị</w:t>
            </w:r>
          </w:p>
        </w:tc>
        <w:tc>
          <w:tcPr>
            <w:tcW w:w="1254" w:type="dxa"/>
            <w:vAlign w:val="center"/>
          </w:tcPr>
          <w:p w14:paraId="5AE1116B" w14:textId="77777777" w:rsidR="007D0FE3" w:rsidRPr="00052D13" w:rsidRDefault="007D0FE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Đèn</w:t>
            </w:r>
          </w:p>
        </w:tc>
        <w:tc>
          <w:tcPr>
            <w:tcW w:w="1254" w:type="dxa"/>
            <w:vAlign w:val="center"/>
          </w:tcPr>
          <w:p w14:paraId="07662179" w14:textId="77777777" w:rsidR="007D0FE3" w:rsidRPr="00052D13" w:rsidRDefault="007D0FE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Quạt</w:t>
            </w:r>
          </w:p>
        </w:tc>
        <w:tc>
          <w:tcPr>
            <w:tcW w:w="1254" w:type="dxa"/>
            <w:vAlign w:val="center"/>
          </w:tcPr>
          <w:p w14:paraId="741ECC23" w14:textId="77777777" w:rsidR="007D0FE3" w:rsidRPr="00052D13" w:rsidRDefault="007D0FE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Đèn</w:t>
            </w:r>
          </w:p>
        </w:tc>
        <w:tc>
          <w:tcPr>
            <w:tcW w:w="1254" w:type="dxa"/>
            <w:vAlign w:val="center"/>
          </w:tcPr>
          <w:p w14:paraId="5C8A48DC" w14:textId="77777777" w:rsidR="007D0FE3" w:rsidRPr="00052D13" w:rsidRDefault="007D0FE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Đèn</w:t>
            </w:r>
          </w:p>
        </w:tc>
        <w:tc>
          <w:tcPr>
            <w:tcW w:w="1254" w:type="dxa"/>
            <w:vAlign w:val="center"/>
          </w:tcPr>
          <w:p w14:paraId="4019FA5C" w14:textId="77777777" w:rsidR="007D0FE3" w:rsidRPr="00052D13" w:rsidRDefault="007D0FE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Đèn</w:t>
            </w:r>
          </w:p>
        </w:tc>
        <w:tc>
          <w:tcPr>
            <w:tcW w:w="1254" w:type="dxa"/>
            <w:vAlign w:val="center"/>
          </w:tcPr>
          <w:p w14:paraId="3FA67E7A" w14:textId="77777777" w:rsidR="007D0FE3" w:rsidRPr="00052D13" w:rsidRDefault="007D0FE3"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Đèn, quạt</w:t>
            </w:r>
          </w:p>
        </w:tc>
      </w:tr>
      <w:tr w:rsidR="007D0FE3" w:rsidRPr="00052D13" w14:paraId="08C8B725" w14:textId="77777777" w:rsidTr="002A27F4">
        <w:trPr>
          <w:trHeight w:val="704"/>
          <w:jc w:val="center"/>
        </w:trPr>
        <w:tc>
          <w:tcPr>
            <w:tcW w:w="1253" w:type="dxa"/>
            <w:vAlign w:val="center"/>
          </w:tcPr>
          <w:p w14:paraId="7BEAF607" w14:textId="381CBBA8" w:rsidR="007D0FE3" w:rsidRPr="00052D13" w:rsidRDefault="007D0FE3" w:rsidP="007D0FE3">
            <w:pPr>
              <w:jc w:val="center"/>
              <w:rPr>
                <w:rFonts w:ascii="Times New Roman" w:hAnsi="Times New Roman" w:cs="Times New Roman"/>
                <w:b/>
                <w:sz w:val="28"/>
                <w:szCs w:val="28"/>
                <w:lang w:val="vi-VN"/>
              </w:rPr>
            </w:pPr>
            <w:r w:rsidRPr="00052D13">
              <w:rPr>
                <w:rFonts w:ascii="Times New Roman" w:hAnsi="Times New Roman" w:cs="Times New Roman"/>
                <w:b/>
                <w:sz w:val="28"/>
                <w:szCs w:val="28"/>
                <w:lang w:val="vi-VN"/>
              </w:rPr>
              <w:t>Nhấn nút bật</w:t>
            </w:r>
          </w:p>
        </w:tc>
        <w:tc>
          <w:tcPr>
            <w:tcW w:w="1254" w:type="dxa"/>
            <w:vAlign w:val="center"/>
          </w:tcPr>
          <w:p w14:paraId="7FED66D8" w14:textId="77777777" w:rsidR="007D0FE3" w:rsidRPr="00052D13" w:rsidRDefault="007D0FE3"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518F79DC" w14:textId="77777777" w:rsidR="007D0FE3" w:rsidRPr="00052D13" w:rsidRDefault="007D0FE3"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0842BD79" w14:textId="77777777" w:rsidR="007D0FE3" w:rsidRPr="00052D13" w:rsidRDefault="007D0FE3"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036B888D" w14:textId="77777777" w:rsidR="007D0FE3" w:rsidRPr="00052D13" w:rsidRDefault="007D0FE3"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4F624889" w14:textId="77777777" w:rsidR="007D0FE3" w:rsidRPr="00052D13" w:rsidRDefault="007D0FE3"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08859C45" w14:textId="77777777" w:rsidR="007D0FE3" w:rsidRPr="00052D13" w:rsidRDefault="007D0FE3"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r>
      <w:tr w:rsidR="007D0FE3" w:rsidRPr="00052D13" w14:paraId="5C850839" w14:textId="77777777" w:rsidTr="002A27F4">
        <w:trPr>
          <w:trHeight w:val="700"/>
          <w:jc w:val="center"/>
        </w:trPr>
        <w:tc>
          <w:tcPr>
            <w:tcW w:w="1253" w:type="dxa"/>
            <w:vAlign w:val="center"/>
          </w:tcPr>
          <w:p w14:paraId="1726C323" w14:textId="5E45A69A" w:rsidR="007D0FE3" w:rsidRPr="00052D13" w:rsidRDefault="007D0FE3"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Nhấn nút tắt</w:t>
            </w:r>
          </w:p>
        </w:tc>
        <w:tc>
          <w:tcPr>
            <w:tcW w:w="1254" w:type="dxa"/>
            <w:vAlign w:val="center"/>
          </w:tcPr>
          <w:p w14:paraId="4518CE23" w14:textId="77777777" w:rsidR="007D0FE3" w:rsidRPr="00052D13" w:rsidRDefault="007D0FE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63A8E5EF" w14:textId="77777777" w:rsidR="007D0FE3" w:rsidRPr="00052D13" w:rsidRDefault="007D0FE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6189FE21" w14:textId="77777777" w:rsidR="007D0FE3" w:rsidRPr="00052D13" w:rsidRDefault="007D0FE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05E71EF2" w14:textId="77777777" w:rsidR="007D0FE3" w:rsidRPr="00052D13" w:rsidRDefault="007D0FE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0E9ACD0F" w14:textId="77777777" w:rsidR="007D0FE3" w:rsidRPr="00052D13" w:rsidRDefault="007D0FE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63B97331" w14:textId="77777777" w:rsidR="007D0FE3" w:rsidRPr="00052D13" w:rsidRDefault="007D0FE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r>
    </w:tbl>
    <w:p w14:paraId="71CA9CCD" w14:textId="3D9A4A79" w:rsidR="007A6A5B" w:rsidRPr="007A6A5B" w:rsidRDefault="007A6A5B" w:rsidP="00B957F0">
      <w:pPr>
        <w:ind w:left="720"/>
        <w:rPr>
          <w:rFonts w:ascii="Times New Roman" w:hAnsi="Times New Roman" w:cs="Times New Roman"/>
          <w:sz w:val="28"/>
          <w:szCs w:val="28"/>
          <w:lang w:val="vi-VN"/>
        </w:rPr>
      </w:pPr>
      <w:r w:rsidRPr="000F3F95">
        <w:rPr>
          <w:rFonts w:ascii="Times New Roman" w:hAnsi="Times New Roman" w:cs="Times New Roman"/>
          <w:b/>
          <w:sz w:val="28"/>
          <w:szCs w:val="28"/>
          <w:lang w:val="vi-VN"/>
        </w:rPr>
        <w:lastRenderedPageBreak/>
        <w:t>Nhận xét:</w:t>
      </w:r>
      <w:r w:rsidRPr="007A6A5B">
        <w:rPr>
          <w:rFonts w:ascii="Times New Roman" w:hAnsi="Times New Roman" w:cs="Times New Roman"/>
          <w:sz w:val="28"/>
          <w:szCs w:val="28"/>
          <w:lang w:val="vi-VN"/>
        </w:rPr>
        <w:t xml:space="preserve"> Khi sử dụng Webserver </w:t>
      </w:r>
      <w:r>
        <w:rPr>
          <w:rFonts w:ascii="Times New Roman" w:hAnsi="Times New Roman" w:cs="Times New Roman"/>
          <w:sz w:val="28"/>
          <w:szCs w:val="28"/>
          <w:lang w:val="vi-VN"/>
        </w:rPr>
        <w:t>để</w:t>
      </w:r>
      <w:r w:rsidRPr="007A6A5B">
        <w:rPr>
          <w:rFonts w:ascii="Times New Roman" w:hAnsi="Times New Roman" w:cs="Times New Roman"/>
          <w:sz w:val="28"/>
          <w:szCs w:val="28"/>
          <w:lang w:val="vi-VN"/>
        </w:rPr>
        <w:t xml:space="preserve"> bật tắt </w:t>
      </w:r>
      <w:r>
        <w:rPr>
          <w:rFonts w:ascii="Times New Roman" w:hAnsi="Times New Roman" w:cs="Times New Roman"/>
          <w:sz w:val="28"/>
          <w:szCs w:val="28"/>
          <w:lang w:val="vi-VN"/>
        </w:rPr>
        <w:t xml:space="preserve">các thiết bị điện, đèn </w:t>
      </w:r>
      <w:r w:rsidRPr="007A6A5B">
        <w:rPr>
          <w:rFonts w:ascii="Times New Roman" w:hAnsi="Times New Roman" w:cs="Times New Roman"/>
          <w:sz w:val="28"/>
          <w:szCs w:val="28"/>
          <w:lang w:val="vi-VN"/>
        </w:rPr>
        <w:t xml:space="preserve">và quạt hoạt động tốt </w:t>
      </w:r>
      <w:r>
        <w:rPr>
          <w:rFonts w:ascii="Times New Roman" w:hAnsi="Times New Roman" w:cs="Times New Roman"/>
          <w:sz w:val="28"/>
          <w:szCs w:val="28"/>
          <w:lang w:val="vi-VN"/>
        </w:rPr>
        <w:t>độ</w:t>
      </w:r>
      <w:r w:rsidRPr="007A6A5B">
        <w:rPr>
          <w:rFonts w:ascii="Times New Roman" w:hAnsi="Times New Roman" w:cs="Times New Roman"/>
          <w:sz w:val="28"/>
          <w:szCs w:val="28"/>
          <w:lang w:val="vi-VN"/>
        </w:rPr>
        <w:t xml:space="preserve"> </w:t>
      </w:r>
      <w:r>
        <w:rPr>
          <w:rFonts w:ascii="Times New Roman" w:hAnsi="Times New Roman" w:cs="Times New Roman"/>
          <w:sz w:val="28"/>
          <w:szCs w:val="28"/>
          <w:lang w:val="vi-VN"/>
        </w:rPr>
        <w:t>trễ</w:t>
      </w:r>
      <w:r w:rsidRPr="007A6A5B">
        <w:rPr>
          <w:rFonts w:ascii="Times New Roman" w:hAnsi="Times New Roman" w:cs="Times New Roman"/>
          <w:sz w:val="28"/>
          <w:szCs w:val="28"/>
          <w:lang w:val="vi-VN"/>
        </w:rPr>
        <w:t xml:space="preserve"> </w:t>
      </w:r>
      <w:r>
        <w:rPr>
          <w:rFonts w:ascii="Times New Roman" w:hAnsi="Times New Roman" w:cs="Times New Roman"/>
          <w:sz w:val="28"/>
          <w:szCs w:val="28"/>
          <w:lang w:val="vi-VN"/>
        </w:rPr>
        <w:t>khoảng 1- 1,5s</w:t>
      </w:r>
      <w:r w:rsidRPr="007A6A5B">
        <w:rPr>
          <w:rFonts w:ascii="Times New Roman" w:hAnsi="Times New Roman" w:cs="Times New Roman"/>
          <w:sz w:val="28"/>
          <w:szCs w:val="28"/>
          <w:lang w:val="vi-VN"/>
        </w:rPr>
        <w:t>.</w:t>
      </w:r>
    </w:p>
    <w:p w14:paraId="7F059B3F" w14:textId="7011B9B6" w:rsidR="00207C9D" w:rsidRDefault="00B957F0" w:rsidP="00207C9D">
      <w:pPr>
        <w:tabs>
          <w:tab w:val="center" w:pos="4393"/>
        </w:tabs>
      </w:pPr>
      <w:r>
        <w:rPr>
          <w:noProof/>
        </w:rPr>
        <w:drawing>
          <wp:anchor distT="0" distB="0" distL="114300" distR="114300" simplePos="0" relativeHeight="251805696" behindDoc="0" locked="0" layoutInCell="1" allowOverlap="1" wp14:anchorId="64867337" wp14:editId="274CA3A7">
            <wp:simplePos x="0" y="0"/>
            <wp:positionH relativeFrom="column">
              <wp:posOffset>812165</wp:posOffset>
            </wp:positionH>
            <wp:positionV relativeFrom="paragraph">
              <wp:posOffset>0</wp:posOffset>
            </wp:positionV>
            <wp:extent cx="4401820" cy="28600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57f4f93ea4fefaa7b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01820" cy="2860040"/>
                    </a:xfrm>
                    <a:prstGeom prst="rect">
                      <a:avLst/>
                    </a:prstGeom>
                  </pic:spPr>
                </pic:pic>
              </a:graphicData>
            </a:graphic>
            <wp14:sizeRelH relativeFrom="margin">
              <wp14:pctWidth>0</wp14:pctWidth>
            </wp14:sizeRelH>
            <wp14:sizeRelV relativeFrom="margin">
              <wp14:pctHeight>0</wp14:pctHeight>
            </wp14:sizeRelV>
          </wp:anchor>
        </w:drawing>
      </w:r>
      <w:r w:rsidR="00207C9D">
        <w:tab/>
      </w:r>
    </w:p>
    <w:p w14:paraId="6C044C17" w14:textId="4FFCA64C" w:rsidR="00BE7BA0" w:rsidRPr="001A3A76" w:rsidRDefault="007C46B4" w:rsidP="001A3A76">
      <w:pPr>
        <w:pStyle w:val="Caption"/>
        <w:ind w:firstLine="720"/>
        <w:rPr>
          <w:lang w:val="vi-VN"/>
        </w:rPr>
      </w:pPr>
      <w:bookmarkStart w:id="373" w:name="_Toc104154499"/>
      <w:bookmarkStart w:id="374" w:name="_Toc104586713"/>
      <w:bookmarkStart w:id="375" w:name="_Toc104674949"/>
      <w:r w:rsidRPr="007C46B4">
        <w:t>Hình 3.</w:t>
      </w:r>
      <w:r w:rsidR="002A27F4">
        <w:rPr>
          <w:lang w:val="vi-VN"/>
        </w:rPr>
        <w:t>23</w:t>
      </w:r>
      <w:r w:rsidR="00207C9D" w:rsidRPr="007C46B4">
        <w:t xml:space="preserve">: </w:t>
      </w:r>
      <w:r w:rsidRPr="007C46B4">
        <w:t xml:space="preserve">Mô hình hoạt động theo chế độ từ xa qua </w:t>
      </w:r>
      <w:bookmarkEnd w:id="373"/>
      <w:r w:rsidR="001A3A76">
        <w:rPr>
          <w:lang w:val="vi-VN"/>
        </w:rPr>
        <w:t>Webserver.</w:t>
      </w:r>
      <w:bookmarkEnd w:id="374"/>
      <w:bookmarkEnd w:id="375"/>
    </w:p>
    <w:p w14:paraId="61E1FC9D" w14:textId="77777777" w:rsidR="00916FB1" w:rsidRDefault="00916FB1" w:rsidP="00916FB1">
      <w:pPr>
        <w:pStyle w:val="level2"/>
      </w:pPr>
      <w:bookmarkStart w:id="376" w:name="_Toc104674894"/>
      <w:r>
        <w:t>Thực nghiệm 2</w:t>
      </w:r>
      <w:bookmarkEnd w:id="376"/>
    </w:p>
    <w:p w14:paraId="5AEDB1F1" w14:textId="6DB93C4D" w:rsidR="004B6F43" w:rsidRDefault="004B6F43" w:rsidP="004B6F43">
      <w:pPr>
        <w:pStyle w:val="content"/>
      </w:pPr>
      <w:r>
        <w:t>Sử dụng chế độ 1: Chế độ điều khiển trực tiếp qua nút nhấn.</w:t>
      </w:r>
    </w:p>
    <w:p w14:paraId="6BD05AA4" w14:textId="136BCF2E" w:rsidR="004B6F43" w:rsidRDefault="001A3A76" w:rsidP="000F3F95">
      <w:pPr>
        <w:pStyle w:val="content"/>
        <w:ind w:firstLine="284"/>
        <w:jc w:val="center"/>
      </w:pPr>
      <w:r>
        <w:rPr>
          <w:noProof/>
        </w:rPr>
        <mc:AlternateContent>
          <mc:Choice Requires="wpg">
            <w:drawing>
              <wp:anchor distT="0" distB="0" distL="114300" distR="114300" simplePos="0" relativeHeight="251815936" behindDoc="0" locked="0" layoutInCell="1" allowOverlap="1" wp14:anchorId="29F7C651" wp14:editId="422F04ED">
                <wp:simplePos x="0" y="0"/>
                <wp:positionH relativeFrom="column">
                  <wp:posOffset>2145665</wp:posOffset>
                </wp:positionH>
                <wp:positionV relativeFrom="paragraph">
                  <wp:posOffset>756285</wp:posOffset>
                </wp:positionV>
                <wp:extent cx="2255520" cy="1729740"/>
                <wp:effectExtent l="19050" t="19050" r="11430" b="22860"/>
                <wp:wrapNone/>
                <wp:docPr id="53" name="Group 53"/>
                <wp:cNvGraphicFramePr/>
                <a:graphic xmlns:a="http://schemas.openxmlformats.org/drawingml/2006/main">
                  <a:graphicData uri="http://schemas.microsoft.com/office/word/2010/wordprocessingGroup">
                    <wpg:wgp>
                      <wpg:cNvGrpSpPr/>
                      <wpg:grpSpPr>
                        <a:xfrm>
                          <a:off x="0" y="0"/>
                          <a:ext cx="2255520" cy="1729740"/>
                          <a:chOff x="0" y="0"/>
                          <a:chExt cx="2255520" cy="1729740"/>
                        </a:xfrm>
                      </wpg:grpSpPr>
                      <wps:wsp>
                        <wps:cNvPr id="48" name="Rectangle 48"/>
                        <wps:cNvSpPr/>
                        <wps:spPr>
                          <a:xfrm>
                            <a:off x="129540" y="0"/>
                            <a:ext cx="259080" cy="2667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790700" y="129540"/>
                            <a:ext cx="259080" cy="266700"/>
                          </a:xfrm>
                          <a:prstGeom prst="rect">
                            <a:avLst/>
                          </a:prstGeom>
                          <a:noFill/>
                          <a:ln w="28575"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059180" y="388620"/>
                            <a:ext cx="259080" cy="2667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0" y="647700"/>
                            <a:ext cx="388620" cy="35814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2011680" y="1478280"/>
                            <a:ext cx="243840" cy="2514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B34F80" id="Group 53" o:spid="_x0000_s1026" style="position:absolute;margin-left:168.95pt;margin-top:59.55pt;width:177.6pt;height:136.2pt;z-index:251815936" coordsize="22555,17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">
                <v:rect id="Rectangle 48" o:spid="_x0000_s1027" style="position:absolute;left:1295;width:259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" filled="f" strokecolor="#c00000" strokeweight="2.25pt"/>
                <v:rect id="Rectangle 49" o:spid="_x0000_s1028" style="position:absolute;left:17907;top:1295;width:259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" filled="f" strokecolor="#c00000" strokeweight="2.25pt"/>
                <v:rect id="Rectangle 50" o:spid="_x0000_s1029" style="position:absolute;left:10591;top:3886;width:259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" filled="f" strokecolor="#c00000" strokeweight="2.25pt"/>
                <v:rect id="Rectangle 51" o:spid="_x0000_s1030" style="position:absolute;top:6477;width:3886;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" filled="f" strokecolor="#c00000" strokeweight="2.25pt"/>
                <v:rect id="Rectangle 52" o:spid="_x0000_s1031" style="position:absolute;left:20116;top:14782;width:243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" filled="f" strokecolor="#c00000" strokeweight="2.25pt"/>
              </v:group>
            </w:pict>
          </mc:Fallback>
        </mc:AlternateContent>
      </w:r>
      <w:r w:rsidR="004B6F43">
        <w:rPr>
          <w:noProof/>
        </w:rPr>
        <w:drawing>
          <wp:inline distT="0" distB="0" distL="0" distR="0" wp14:anchorId="3A6AB9B3" wp14:editId="20DCDEFA">
            <wp:extent cx="4919133" cy="3683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39856" cy="3698515"/>
                    </a:xfrm>
                    <a:prstGeom prst="rect">
                      <a:avLst/>
                    </a:prstGeom>
                  </pic:spPr>
                </pic:pic>
              </a:graphicData>
            </a:graphic>
          </wp:inline>
        </w:drawing>
      </w:r>
    </w:p>
    <w:p w14:paraId="33323B97" w14:textId="63E0B43A" w:rsidR="004B6F43" w:rsidRPr="001A3A76" w:rsidRDefault="002A27F4" w:rsidP="004B6F43">
      <w:pPr>
        <w:pStyle w:val="Caption"/>
        <w:rPr>
          <w:lang w:val="vi-VN"/>
        </w:rPr>
      </w:pPr>
      <w:bookmarkStart w:id="377" w:name="_Toc104586714"/>
      <w:bookmarkStart w:id="378" w:name="_Toc104674950"/>
      <w:r>
        <w:t>Hình 3.</w:t>
      </w:r>
      <w:r>
        <w:rPr>
          <w:lang w:val="vi-VN"/>
        </w:rPr>
        <w:t>24</w:t>
      </w:r>
      <w:r w:rsidR="004B6F43">
        <w:t xml:space="preserve">: Nút nhấn điều </w:t>
      </w:r>
      <w:r w:rsidR="001A3A76">
        <w:rPr>
          <w:lang w:val="vi-VN"/>
        </w:rPr>
        <w:t>khiển.</w:t>
      </w:r>
      <w:bookmarkEnd w:id="377"/>
      <w:bookmarkEnd w:id="378"/>
    </w:p>
    <w:p w14:paraId="4B24BCA1" w14:textId="77777777" w:rsidR="007A6A5B" w:rsidRPr="007A6A5B" w:rsidRDefault="007A6A5B" w:rsidP="007A6A5B">
      <w:pPr>
        <w:ind w:firstLine="720"/>
        <w:rPr>
          <w:rFonts w:ascii="Times New Roman" w:hAnsi="Times New Roman" w:cs="Times New Roman"/>
          <w:sz w:val="28"/>
          <w:szCs w:val="28"/>
          <w:lang w:val="vi-VN"/>
        </w:rPr>
      </w:pPr>
      <w:r w:rsidRPr="000F3F95">
        <w:rPr>
          <w:rFonts w:ascii="Times New Roman" w:hAnsi="Times New Roman" w:cs="Times New Roman"/>
          <w:b/>
          <w:sz w:val="28"/>
          <w:szCs w:val="28"/>
          <w:lang w:val="vi-VN"/>
        </w:rPr>
        <w:lastRenderedPageBreak/>
        <w:t>Nhận xét:</w:t>
      </w:r>
      <w:r w:rsidRPr="007A6A5B">
        <w:rPr>
          <w:rFonts w:ascii="Times New Roman" w:hAnsi="Times New Roman" w:cs="Times New Roman"/>
          <w:sz w:val="28"/>
          <w:szCs w:val="28"/>
          <w:lang w:val="vi-VN"/>
        </w:rPr>
        <w:t xml:space="preserve"> Khi sử dụng nút nhấn </w:t>
      </w:r>
      <w:r>
        <w:rPr>
          <w:rFonts w:ascii="Times New Roman" w:hAnsi="Times New Roman" w:cs="Times New Roman"/>
          <w:sz w:val="28"/>
          <w:szCs w:val="28"/>
          <w:lang w:val="vi-VN"/>
        </w:rPr>
        <w:t>để</w:t>
      </w:r>
      <w:r w:rsidRPr="007A6A5B">
        <w:rPr>
          <w:rFonts w:ascii="Times New Roman" w:hAnsi="Times New Roman" w:cs="Times New Roman"/>
          <w:sz w:val="28"/>
          <w:szCs w:val="28"/>
          <w:lang w:val="vi-VN"/>
        </w:rPr>
        <w:t xml:space="preserve"> bật tắt </w:t>
      </w:r>
      <w:r>
        <w:rPr>
          <w:rFonts w:ascii="Times New Roman" w:hAnsi="Times New Roman" w:cs="Times New Roman"/>
          <w:sz w:val="28"/>
          <w:szCs w:val="28"/>
          <w:lang w:val="vi-VN"/>
        </w:rPr>
        <w:t xml:space="preserve">thiết bị, đèn </w:t>
      </w:r>
      <w:r w:rsidRPr="007A6A5B">
        <w:rPr>
          <w:rFonts w:ascii="Times New Roman" w:hAnsi="Times New Roman" w:cs="Times New Roman"/>
          <w:sz w:val="28"/>
          <w:szCs w:val="28"/>
          <w:lang w:val="vi-VN"/>
        </w:rPr>
        <w:t xml:space="preserve">và quạt hoạt động tốt </w:t>
      </w:r>
      <w:r>
        <w:rPr>
          <w:rFonts w:ascii="Times New Roman" w:hAnsi="Times New Roman" w:cs="Times New Roman"/>
          <w:sz w:val="28"/>
          <w:szCs w:val="28"/>
          <w:lang w:val="vi-VN"/>
        </w:rPr>
        <w:t>độ</w:t>
      </w:r>
      <w:r w:rsidRPr="007A6A5B">
        <w:rPr>
          <w:rFonts w:ascii="Times New Roman" w:hAnsi="Times New Roman" w:cs="Times New Roman"/>
          <w:sz w:val="28"/>
          <w:szCs w:val="28"/>
          <w:lang w:val="vi-VN"/>
        </w:rPr>
        <w:t xml:space="preserve"> </w:t>
      </w:r>
      <w:r>
        <w:rPr>
          <w:rFonts w:ascii="Times New Roman" w:hAnsi="Times New Roman" w:cs="Times New Roman"/>
          <w:sz w:val="28"/>
          <w:szCs w:val="28"/>
          <w:lang w:val="vi-VN"/>
        </w:rPr>
        <w:t>trễ</w:t>
      </w:r>
      <w:r w:rsidRPr="007A6A5B">
        <w:rPr>
          <w:rFonts w:ascii="Times New Roman" w:hAnsi="Times New Roman" w:cs="Times New Roman"/>
          <w:sz w:val="28"/>
          <w:szCs w:val="28"/>
          <w:lang w:val="vi-VN"/>
        </w:rPr>
        <w:t xml:space="preserve"> xấp xỉ bằng không.</w:t>
      </w:r>
    </w:p>
    <w:p w14:paraId="6C922A29" w14:textId="77777777" w:rsidR="007A6A5B" w:rsidRPr="007A6A5B" w:rsidRDefault="007A6A5B" w:rsidP="007A6A5B"/>
    <w:p w14:paraId="1842AF37" w14:textId="296CECB2" w:rsidR="004C0AA0" w:rsidRPr="00B516B7" w:rsidRDefault="004C0AA0" w:rsidP="00B516B7">
      <w:pPr>
        <w:pStyle w:val="Caption"/>
      </w:pPr>
      <w:bookmarkStart w:id="379" w:name="_Toc104586160"/>
      <w:bookmarkStart w:id="380" w:name="_Toc104586636"/>
      <w:bookmarkStart w:id="381" w:name="_Toc104586715"/>
      <w:bookmarkStart w:id="382" w:name="_Toc104674951"/>
      <w:r w:rsidRPr="00B516B7">
        <w:t>Bảng 3.4: Bật / tắt thiết bị bằng nút nhấn (Thực nghiẹm 2)</w:t>
      </w:r>
      <w:bookmarkEnd w:id="379"/>
      <w:bookmarkEnd w:id="380"/>
      <w:bookmarkEnd w:id="381"/>
      <w:bookmarkEnd w:id="382"/>
    </w:p>
    <w:tbl>
      <w:tblPr>
        <w:tblStyle w:val="TableGrid"/>
        <w:tblW w:w="0" w:type="auto"/>
        <w:jc w:val="center"/>
        <w:tblLook w:val="04A0" w:firstRow="1" w:lastRow="0" w:firstColumn="1" w:lastColumn="0" w:noHBand="0" w:noVBand="1"/>
      </w:tblPr>
      <w:tblGrid>
        <w:gridCol w:w="1253"/>
        <w:gridCol w:w="1254"/>
        <w:gridCol w:w="1254"/>
        <w:gridCol w:w="1254"/>
        <w:gridCol w:w="1254"/>
        <w:gridCol w:w="1254"/>
        <w:gridCol w:w="1254"/>
      </w:tblGrid>
      <w:tr w:rsidR="004C0AA0" w:rsidRPr="00052D13" w14:paraId="50506636" w14:textId="77777777" w:rsidTr="002A27F4">
        <w:trPr>
          <w:trHeight w:val="588"/>
          <w:jc w:val="center"/>
        </w:trPr>
        <w:tc>
          <w:tcPr>
            <w:tcW w:w="1253" w:type="dxa"/>
            <w:vAlign w:val="center"/>
          </w:tcPr>
          <w:p w14:paraId="3BE43F46" w14:textId="77777777" w:rsidR="004C0AA0" w:rsidRPr="00052D13" w:rsidRDefault="004C0AA0" w:rsidP="002A27F4">
            <w:pPr>
              <w:jc w:val="center"/>
              <w:rPr>
                <w:rFonts w:ascii="Times New Roman" w:hAnsi="Times New Roman" w:cs="Times New Roman"/>
                <w:b/>
                <w:sz w:val="28"/>
                <w:szCs w:val="28"/>
                <w:lang w:val="vi-VN"/>
              </w:rPr>
            </w:pPr>
            <w:r w:rsidRPr="00052D13">
              <w:rPr>
                <w:rFonts w:ascii="Times New Roman" w:hAnsi="Times New Roman" w:cs="Times New Roman"/>
                <w:b/>
                <w:sz w:val="28"/>
                <w:szCs w:val="28"/>
                <w:lang w:val="vi-VN"/>
              </w:rPr>
              <w:t>Số Phòng</w:t>
            </w:r>
          </w:p>
        </w:tc>
        <w:tc>
          <w:tcPr>
            <w:tcW w:w="1254" w:type="dxa"/>
            <w:vAlign w:val="center"/>
          </w:tcPr>
          <w:p w14:paraId="3E5C40B7" w14:textId="77777777" w:rsidR="004C0AA0" w:rsidRPr="00052D13" w:rsidRDefault="004C0AA0" w:rsidP="002A27F4">
            <w:pPr>
              <w:jc w:val="center"/>
              <w:rPr>
                <w:rFonts w:ascii="Times New Roman" w:hAnsi="Times New Roman" w:cs="Times New Roman"/>
                <w:b/>
                <w:sz w:val="28"/>
                <w:szCs w:val="28"/>
                <w:lang w:val="vi-VN"/>
              </w:rPr>
            </w:pPr>
            <w:r w:rsidRPr="00052D13">
              <w:rPr>
                <w:rFonts w:ascii="Times New Roman" w:hAnsi="Times New Roman" w:cs="Times New Roman"/>
                <w:b/>
                <w:sz w:val="28"/>
                <w:szCs w:val="28"/>
                <w:lang w:val="vi-VN"/>
              </w:rPr>
              <w:t>Phòng 01</w:t>
            </w:r>
          </w:p>
        </w:tc>
        <w:tc>
          <w:tcPr>
            <w:tcW w:w="1254" w:type="dxa"/>
            <w:vAlign w:val="center"/>
          </w:tcPr>
          <w:p w14:paraId="742B6F9D" w14:textId="77777777" w:rsidR="004C0AA0" w:rsidRPr="00052D13" w:rsidRDefault="004C0AA0"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02</w:t>
            </w:r>
          </w:p>
        </w:tc>
        <w:tc>
          <w:tcPr>
            <w:tcW w:w="1254" w:type="dxa"/>
            <w:vAlign w:val="center"/>
          </w:tcPr>
          <w:p w14:paraId="4165D0A6" w14:textId="77777777" w:rsidR="004C0AA0" w:rsidRPr="00052D13" w:rsidRDefault="004C0AA0"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03</w:t>
            </w:r>
          </w:p>
        </w:tc>
        <w:tc>
          <w:tcPr>
            <w:tcW w:w="1254" w:type="dxa"/>
            <w:vAlign w:val="center"/>
          </w:tcPr>
          <w:p w14:paraId="7A023875" w14:textId="77777777" w:rsidR="004C0AA0" w:rsidRPr="00052D13" w:rsidRDefault="004C0AA0"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04</w:t>
            </w:r>
          </w:p>
        </w:tc>
        <w:tc>
          <w:tcPr>
            <w:tcW w:w="1254" w:type="dxa"/>
            <w:vAlign w:val="center"/>
          </w:tcPr>
          <w:p w14:paraId="423CDDA2" w14:textId="77777777" w:rsidR="004C0AA0" w:rsidRPr="00052D13" w:rsidRDefault="004C0AA0"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05</w:t>
            </w:r>
          </w:p>
        </w:tc>
        <w:tc>
          <w:tcPr>
            <w:tcW w:w="1254" w:type="dxa"/>
            <w:vAlign w:val="center"/>
          </w:tcPr>
          <w:p w14:paraId="340F76E1" w14:textId="77777777" w:rsidR="004C0AA0" w:rsidRPr="00052D13" w:rsidRDefault="004C0AA0"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06</w:t>
            </w:r>
          </w:p>
        </w:tc>
      </w:tr>
      <w:tr w:rsidR="004C0AA0" w:rsidRPr="00052D13" w14:paraId="0E2405AB" w14:textId="77777777" w:rsidTr="002A27F4">
        <w:trPr>
          <w:trHeight w:val="554"/>
          <w:jc w:val="center"/>
        </w:trPr>
        <w:tc>
          <w:tcPr>
            <w:tcW w:w="1253" w:type="dxa"/>
            <w:vAlign w:val="center"/>
          </w:tcPr>
          <w:p w14:paraId="376E029B" w14:textId="77777777" w:rsidR="004C0AA0" w:rsidRPr="00052D13" w:rsidRDefault="004C0AA0" w:rsidP="002A27F4">
            <w:pPr>
              <w:jc w:val="center"/>
              <w:rPr>
                <w:rFonts w:ascii="Times New Roman" w:hAnsi="Times New Roman" w:cs="Times New Roman"/>
                <w:b/>
                <w:sz w:val="28"/>
                <w:szCs w:val="28"/>
                <w:lang w:val="vi-VN"/>
              </w:rPr>
            </w:pPr>
            <w:r w:rsidRPr="00052D13">
              <w:rPr>
                <w:rFonts w:ascii="Times New Roman" w:hAnsi="Times New Roman" w:cs="Times New Roman"/>
                <w:b/>
                <w:sz w:val="28"/>
                <w:szCs w:val="28"/>
                <w:lang w:val="vi-VN"/>
              </w:rPr>
              <w:t>Thiết bị</w:t>
            </w:r>
          </w:p>
        </w:tc>
        <w:tc>
          <w:tcPr>
            <w:tcW w:w="1254" w:type="dxa"/>
            <w:vAlign w:val="center"/>
          </w:tcPr>
          <w:p w14:paraId="1266B7BF" w14:textId="77777777" w:rsidR="004C0AA0" w:rsidRPr="00052D13" w:rsidRDefault="004C0AA0"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Đèn</w:t>
            </w:r>
          </w:p>
        </w:tc>
        <w:tc>
          <w:tcPr>
            <w:tcW w:w="1254" w:type="dxa"/>
            <w:vAlign w:val="center"/>
          </w:tcPr>
          <w:p w14:paraId="09A3E026" w14:textId="77777777" w:rsidR="004C0AA0" w:rsidRPr="00052D13" w:rsidRDefault="004C0AA0"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Quạt</w:t>
            </w:r>
          </w:p>
        </w:tc>
        <w:tc>
          <w:tcPr>
            <w:tcW w:w="1254" w:type="dxa"/>
            <w:vAlign w:val="center"/>
          </w:tcPr>
          <w:p w14:paraId="6EDAC966" w14:textId="77777777" w:rsidR="004C0AA0" w:rsidRPr="00052D13" w:rsidRDefault="004C0AA0"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Đèn</w:t>
            </w:r>
          </w:p>
        </w:tc>
        <w:tc>
          <w:tcPr>
            <w:tcW w:w="1254" w:type="dxa"/>
            <w:vAlign w:val="center"/>
          </w:tcPr>
          <w:p w14:paraId="5A6D45B7" w14:textId="77777777" w:rsidR="004C0AA0" w:rsidRPr="00052D13" w:rsidRDefault="004C0AA0"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Đèn</w:t>
            </w:r>
          </w:p>
        </w:tc>
        <w:tc>
          <w:tcPr>
            <w:tcW w:w="1254" w:type="dxa"/>
            <w:vAlign w:val="center"/>
          </w:tcPr>
          <w:p w14:paraId="2D185A78" w14:textId="77777777" w:rsidR="004C0AA0" w:rsidRPr="00052D13" w:rsidRDefault="004C0AA0"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Đèn</w:t>
            </w:r>
          </w:p>
        </w:tc>
        <w:tc>
          <w:tcPr>
            <w:tcW w:w="1254" w:type="dxa"/>
            <w:vAlign w:val="center"/>
          </w:tcPr>
          <w:p w14:paraId="1A537108" w14:textId="77777777" w:rsidR="004C0AA0" w:rsidRPr="00052D13" w:rsidRDefault="004C0AA0"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Đèn, quạt</w:t>
            </w:r>
          </w:p>
        </w:tc>
      </w:tr>
      <w:tr w:rsidR="004C0AA0" w:rsidRPr="00052D13" w14:paraId="5B9E8BBA" w14:textId="77777777" w:rsidTr="002A27F4">
        <w:trPr>
          <w:trHeight w:val="704"/>
          <w:jc w:val="center"/>
        </w:trPr>
        <w:tc>
          <w:tcPr>
            <w:tcW w:w="1253" w:type="dxa"/>
            <w:vAlign w:val="center"/>
          </w:tcPr>
          <w:p w14:paraId="16FA28B9" w14:textId="77777777" w:rsidR="004C0AA0" w:rsidRPr="00052D13" w:rsidRDefault="004C0AA0" w:rsidP="002A27F4">
            <w:pPr>
              <w:jc w:val="center"/>
              <w:rPr>
                <w:rFonts w:ascii="Times New Roman" w:hAnsi="Times New Roman" w:cs="Times New Roman"/>
                <w:b/>
                <w:sz w:val="28"/>
                <w:szCs w:val="28"/>
                <w:lang w:val="vi-VN"/>
              </w:rPr>
            </w:pPr>
            <w:r w:rsidRPr="00052D13">
              <w:rPr>
                <w:rFonts w:ascii="Times New Roman" w:hAnsi="Times New Roman" w:cs="Times New Roman"/>
                <w:b/>
                <w:sz w:val="28"/>
                <w:szCs w:val="28"/>
                <w:lang w:val="vi-VN"/>
              </w:rPr>
              <w:t>Nhấn nút lần 1</w:t>
            </w:r>
          </w:p>
        </w:tc>
        <w:tc>
          <w:tcPr>
            <w:tcW w:w="1254" w:type="dxa"/>
            <w:vAlign w:val="center"/>
          </w:tcPr>
          <w:p w14:paraId="15F8EC25" w14:textId="77777777" w:rsidR="004C0AA0" w:rsidRPr="00052D13" w:rsidRDefault="004C0AA0"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0987FDFE" w14:textId="77777777" w:rsidR="004C0AA0" w:rsidRPr="00052D13" w:rsidRDefault="004C0AA0"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4127B5BE" w14:textId="77777777" w:rsidR="004C0AA0" w:rsidRPr="00052D13" w:rsidRDefault="004C0AA0"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2B7403E8" w14:textId="77777777" w:rsidR="004C0AA0" w:rsidRPr="00052D13" w:rsidRDefault="004C0AA0"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1CC69282" w14:textId="77777777" w:rsidR="004C0AA0" w:rsidRPr="00052D13" w:rsidRDefault="004C0AA0"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08EF33B0" w14:textId="77777777" w:rsidR="004C0AA0" w:rsidRPr="00052D13" w:rsidRDefault="004C0AA0"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r>
      <w:tr w:rsidR="004C0AA0" w:rsidRPr="00052D13" w14:paraId="0533A3B3" w14:textId="77777777" w:rsidTr="002A27F4">
        <w:trPr>
          <w:trHeight w:val="700"/>
          <w:jc w:val="center"/>
        </w:trPr>
        <w:tc>
          <w:tcPr>
            <w:tcW w:w="1253" w:type="dxa"/>
            <w:vAlign w:val="center"/>
          </w:tcPr>
          <w:p w14:paraId="6C633F86" w14:textId="77777777" w:rsidR="004C0AA0" w:rsidRPr="00052D13" w:rsidRDefault="004C0AA0"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Nhấn nút lần 2</w:t>
            </w:r>
          </w:p>
        </w:tc>
        <w:tc>
          <w:tcPr>
            <w:tcW w:w="1254" w:type="dxa"/>
            <w:vAlign w:val="center"/>
          </w:tcPr>
          <w:p w14:paraId="3688F988" w14:textId="77777777" w:rsidR="004C0AA0" w:rsidRPr="00052D13" w:rsidRDefault="004C0AA0"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3FD9A801" w14:textId="77777777" w:rsidR="004C0AA0" w:rsidRPr="00052D13" w:rsidRDefault="004C0AA0"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1C0F00C9" w14:textId="77777777" w:rsidR="004C0AA0" w:rsidRPr="00052D13" w:rsidRDefault="004C0AA0"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069DF15F" w14:textId="77777777" w:rsidR="004C0AA0" w:rsidRPr="00052D13" w:rsidRDefault="004C0AA0"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74416E86" w14:textId="77777777" w:rsidR="004C0AA0" w:rsidRPr="00052D13" w:rsidRDefault="004C0AA0"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0D3A008C" w14:textId="77777777" w:rsidR="004C0AA0" w:rsidRPr="00052D13" w:rsidRDefault="004C0AA0"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r>
    </w:tbl>
    <w:p w14:paraId="2924ECFE" w14:textId="44BBD49B" w:rsidR="004B6F43" w:rsidRDefault="00CD0950" w:rsidP="00CD0950">
      <w:r>
        <w:rPr>
          <w:noProof/>
        </w:rPr>
        <w:drawing>
          <wp:anchor distT="0" distB="0" distL="114300" distR="114300" simplePos="0" relativeHeight="251822080" behindDoc="0" locked="0" layoutInCell="1" allowOverlap="1" wp14:anchorId="39CA07D4" wp14:editId="5462DF5B">
            <wp:simplePos x="0" y="0"/>
            <wp:positionH relativeFrom="column">
              <wp:posOffset>499745</wp:posOffset>
            </wp:positionH>
            <wp:positionV relativeFrom="paragraph">
              <wp:posOffset>287655</wp:posOffset>
            </wp:positionV>
            <wp:extent cx="4625340" cy="4945380"/>
            <wp:effectExtent l="0" t="0" r="3810" b="762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7c6ab2d3629f677af3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25340" cy="4945380"/>
                    </a:xfrm>
                    <a:prstGeom prst="rect">
                      <a:avLst/>
                    </a:prstGeom>
                  </pic:spPr>
                </pic:pic>
              </a:graphicData>
            </a:graphic>
            <wp14:sizeRelH relativeFrom="margin">
              <wp14:pctWidth>0</wp14:pctWidth>
            </wp14:sizeRelH>
            <wp14:sizeRelV relativeFrom="margin">
              <wp14:pctHeight>0</wp14:pctHeight>
            </wp14:sizeRelV>
          </wp:anchor>
        </w:drawing>
      </w:r>
    </w:p>
    <w:p w14:paraId="08A49DA6" w14:textId="3F70ABA2" w:rsidR="004B6F43" w:rsidRPr="001A3A76" w:rsidRDefault="002A27F4" w:rsidP="004B6F43">
      <w:pPr>
        <w:pStyle w:val="Caption"/>
        <w:rPr>
          <w:lang w:val="vi-VN"/>
        </w:rPr>
      </w:pPr>
      <w:bookmarkStart w:id="383" w:name="_Toc104586716"/>
      <w:bookmarkStart w:id="384" w:name="_Toc104674952"/>
      <w:r>
        <w:t>Hình 3.</w:t>
      </w:r>
      <w:r>
        <w:rPr>
          <w:lang w:val="vi-VN"/>
        </w:rPr>
        <w:t>25</w:t>
      </w:r>
      <w:r w:rsidR="004B6F43">
        <w:t xml:space="preserve">: </w:t>
      </w:r>
      <w:r w:rsidR="001A3A76">
        <w:rPr>
          <w:lang w:val="vi-VN"/>
        </w:rPr>
        <w:t>Đèn phòng 5 hoạt động trong chế độ 1.</w:t>
      </w:r>
      <w:bookmarkEnd w:id="383"/>
      <w:bookmarkEnd w:id="384"/>
    </w:p>
    <w:p w14:paraId="08B95BC3" w14:textId="5C261BFF" w:rsidR="00052D13" w:rsidRPr="00B516B7" w:rsidRDefault="00052D13" w:rsidP="00B516B7">
      <w:pPr>
        <w:pStyle w:val="Caption"/>
      </w:pPr>
      <w:bookmarkStart w:id="385" w:name="_Toc104586162"/>
      <w:bookmarkStart w:id="386" w:name="_Toc104586638"/>
      <w:bookmarkStart w:id="387" w:name="_Toc104586717"/>
      <w:bookmarkStart w:id="388" w:name="_Toc104674953"/>
      <w:r w:rsidRPr="00B516B7">
        <w:lastRenderedPageBreak/>
        <w:t xml:space="preserve">Bảng </w:t>
      </w:r>
      <w:r w:rsidR="00B04888">
        <w:fldChar w:fldCharType="begin"/>
      </w:r>
      <w:r w:rsidR="00B04888">
        <w:instrText xml:space="preserve"> STYLEREF 1 \s </w:instrText>
      </w:r>
      <w:r w:rsidR="00B04888">
        <w:fldChar w:fldCharType="separate"/>
      </w:r>
      <w:r w:rsidRPr="00B516B7">
        <w:t>3</w:t>
      </w:r>
      <w:r w:rsidR="00B04888">
        <w:fldChar w:fldCharType="end"/>
      </w:r>
      <w:r w:rsidRPr="00B516B7">
        <w:t>.5: Một số thẻ HTML cơ bản</w:t>
      </w:r>
      <w:bookmarkEnd w:id="385"/>
      <w:bookmarkEnd w:id="386"/>
      <w:bookmarkEnd w:id="387"/>
      <w:bookmarkEnd w:id="388"/>
    </w:p>
    <w:tbl>
      <w:tblPr>
        <w:tblStyle w:val="TableGrid"/>
        <w:tblW w:w="0" w:type="auto"/>
        <w:jc w:val="center"/>
        <w:tblLook w:val="04A0" w:firstRow="1" w:lastRow="0" w:firstColumn="1" w:lastColumn="0" w:noHBand="0" w:noVBand="1"/>
      </w:tblPr>
      <w:tblGrid>
        <w:gridCol w:w="1253"/>
        <w:gridCol w:w="1254"/>
        <w:gridCol w:w="1254"/>
        <w:gridCol w:w="1254"/>
        <w:gridCol w:w="1254"/>
        <w:gridCol w:w="1254"/>
        <w:gridCol w:w="1119"/>
      </w:tblGrid>
      <w:tr w:rsidR="00052D13" w:rsidRPr="00052D13" w14:paraId="00704D1F" w14:textId="77777777" w:rsidTr="001A3A76">
        <w:trPr>
          <w:trHeight w:val="588"/>
          <w:jc w:val="center"/>
        </w:trPr>
        <w:tc>
          <w:tcPr>
            <w:tcW w:w="1253" w:type="dxa"/>
            <w:vAlign w:val="center"/>
          </w:tcPr>
          <w:p w14:paraId="5BF3D0CF" w14:textId="77777777" w:rsidR="00052D13" w:rsidRPr="00052D13" w:rsidRDefault="00052D13" w:rsidP="002A27F4">
            <w:pPr>
              <w:jc w:val="center"/>
              <w:rPr>
                <w:rFonts w:ascii="Times New Roman" w:hAnsi="Times New Roman" w:cs="Times New Roman"/>
                <w:b/>
                <w:sz w:val="28"/>
                <w:szCs w:val="28"/>
                <w:lang w:val="vi-VN"/>
              </w:rPr>
            </w:pPr>
            <w:r w:rsidRPr="00052D13">
              <w:rPr>
                <w:rFonts w:ascii="Times New Roman" w:hAnsi="Times New Roman" w:cs="Times New Roman"/>
                <w:b/>
                <w:sz w:val="28"/>
                <w:szCs w:val="28"/>
                <w:lang w:val="vi-VN"/>
              </w:rPr>
              <w:t>Số Phòng</w:t>
            </w:r>
          </w:p>
        </w:tc>
        <w:tc>
          <w:tcPr>
            <w:tcW w:w="1254" w:type="dxa"/>
            <w:vAlign w:val="center"/>
          </w:tcPr>
          <w:p w14:paraId="339E7542" w14:textId="77777777" w:rsidR="00052D13" w:rsidRPr="00052D13" w:rsidRDefault="00052D13" w:rsidP="002A27F4">
            <w:pPr>
              <w:jc w:val="center"/>
              <w:rPr>
                <w:rFonts w:ascii="Times New Roman" w:hAnsi="Times New Roman" w:cs="Times New Roman"/>
                <w:b/>
                <w:sz w:val="28"/>
                <w:szCs w:val="28"/>
                <w:lang w:val="vi-VN"/>
              </w:rPr>
            </w:pPr>
            <w:r w:rsidRPr="00052D13">
              <w:rPr>
                <w:rFonts w:ascii="Times New Roman" w:hAnsi="Times New Roman" w:cs="Times New Roman"/>
                <w:b/>
                <w:sz w:val="28"/>
                <w:szCs w:val="28"/>
                <w:lang w:val="vi-VN"/>
              </w:rPr>
              <w:t>Phòng 01</w:t>
            </w:r>
          </w:p>
        </w:tc>
        <w:tc>
          <w:tcPr>
            <w:tcW w:w="1254" w:type="dxa"/>
            <w:vAlign w:val="center"/>
          </w:tcPr>
          <w:p w14:paraId="61053992" w14:textId="77777777" w:rsidR="00052D13" w:rsidRPr="00052D13" w:rsidRDefault="00052D13"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02</w:t>
            </w:r>
          </w:p>
        </w:tc>
        <w:tc>
          <w:tcPr>
            <w:tcW w:w="1254" w:type="dxa"/>
            <w:vAlign w:val="center"/>
          </w:tcPr>
          <w:p w14:paraId="207E72A7" w14:textId="77777777" w:rsidR="00052D13" w:rsidRPr="00052D13" w:rsidRDefault="00052D13"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03</w:t>
            </w:r>
          </w:p>
        </w:tc>
        <w:tc>
          <w:tcPr>
            <w:tcW w:w="1254" w:type="dxa"/>
            <w:vAlign w:val="center"/>
          </w:tcPr>
          <w:p w14:paraId="2E0137A0" w14:textId="77777777" w:rsidR="00052D13" w:rsidRPr="00052D13" w:rsidRDefault="00052D13"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04</w:t>
            </w:r>
          </w:p>
        </w:tc>
        <w:tc>
          <w:tcPr>
            <w:tcW w:w="1254" w:type="dxa"/>
            <w:vAlign w:val="center"/>
          </w:tcPr>
          <w:p w14:paraId="7FBFCF7C" w14:textId="77777777" w:rsidR="00052D13" w:rsidRPr="00052D13" w:rsidRDefault="00052D13"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05</w:t>
            </w:r>
          </w:p>
        </w:tc>
        <w:tc>
          <w:tcPr>
            <w:tcW w:w="1119" w:type="dxa"/>
            <w:vAlign w:val="center"/>
          </w:tcPr>
          <w:p w14:paraId="7C87CA7E" w14:textId="77777777" w:rsidR="00052D13" w:rsidRPr="00052D13" w:rsidRDefault="00052D13"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Phòng 06</w:t>
            </w:r>
          </w:p>
        </w:tc>
      </w:tr>
      <w:tr w:rsidR="00052D13" w:rsidRPr="00052D13" w14:paraId="4AC3E480" w14:textId="77777777" w:rsidTr="001A3A76">
        <w:trPr>
          <w:trHeight w:val="554"/>
          <w:jc w:val="center"/>
        </w:trPr>
        <w:tc>
          <w:tcPr>
            <w:tcW w:w="1253" w:type="dxa"/>
            <w:vAlign w:val="center"/>
          </w:tcPr>
          <w:p w14:paraId="6F4B4FC9" w14:textId="77777777" w:rsidR="00052D13" w:rsidRPr="00052D13" w:rsidRDefault="00052D13" w:rsidP="002A27F4">
            <w:pPr>
              <w:jc w:val="center"/>
              <w:rPr>
                <w:rFonts w:ascii="Times New Roman" w:hAnsi="Times New Roman" w:cs="Times New Roman"/>
                <w:b/>
                <w:sz w:val="28"/>
                <w:szCs w:val="28"/>
                <w:lang w:val="vi-VN"/>
              </w:rPr>
            </w:pPr>
            <w:r w:rsidRPr="00052D13">
              <w:rPr>
                <w:rFonts w:ascii="Times New Roman" w:hAnsi="Times New Roman" w:cs="Times New Roman"/>
                <w:b/>
                <w:sz w:val="28"/>
                <w:szCs w:val="28"/>
                <w:lang w:val="vi-VN"/>
              </w:rPr>
              <w:t>Thiết bị</w:t>
            </w:r>
          </w:p>
        </w:tc>
        <w:tc>
          <w:tcPr>
            <w:tcW w:w="1254" w:type="dxa"/>
            <w:vAlign w:val="center"/>
          </w:tcPr>
          <w:p w14:paraId="3740D4B2" w14:textId="77777777" w:rsidR="00052D13" w:rsidRPr="00052D13" w:rsidRDefault="00052D1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Đèn</w:t>
            </w:r>
          </w:p>
        </w:tc>
        <w:tc>
          <w:tcPr>
            <w:tcW w:w="1254" w:type="dxa"/>
            <w:vAlign w:val="center"/>
          </w:tcPr>
          <w:p w14:paraId="4D2C8DA6" w14:textId="77777777" w:rsidR="00052D13" w:rsidRPr="00052D13" w:rsidRDefault="00052D1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Quạt</w:t>
            </w:r>
          </w:p>
        </w:tc>
        <w:tc>
          <w:tcPr>
            <w:tcW w:w="1254" w:type="dxa"/>
            <w:vAlign w:val="center"/>
          </w:tcPr>
          <w:p w14:paraId="4143031B" w14:textId="77777777" w:rsidR="00052D13" w:rsidRPr="00052D13" w:rsidRDefault="00052D1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Đèn</w:t>
            </w:r>
          </w:p>
        </w:tc>
        <w:tc>
          <w:tcPr>
            <w:tcW w:w="1254" w:type="dxa"/>
            <w:vAlign w:val="center"/>
          </w:tcPr>
          <w:p w14:paraId="42DAE891" w14:textId="77777777" w:rsidR="00052D13" w:rsidRPr="00052D13" w:rsidRDefault="00052D1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Đèn</w:t>
            </w:r>
          </w:p>
        </w:tc>
        <w:tc>
          <w:tcPr>
            <w:tcW w:w="1254" w:type="dxa"/>
            <w:vAlign w:val="center"/>
          </w:tcPr>
          <w:p w14:paraId="6318E0A2" w14:textId="77777777" w:rsidR="00052D13" w:rsidRPr="00052D13" w:rsidRDefault="00052D1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Đèn</w:t>
            </w:r>
          </w:p>
        </w:tc>
        <w:tc>
          <w:tcPr>
            <w:tcW w:w="1119" w:type="dxa"/>
            <w:vAlign w:val="center"/>
          </w:tcPr>
          <w:p w14:paraId="4C6E9E83" w14:textId="77777777" w:rsidR="00052D13" w:rsidRPr="00052D13" w:rsidRDefault="00052D13"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Đèn, quạt</w:t>
            </w:r>
          </w:p>
        </w:tc>
      </w:tr>
      <w:tr w:rsidR="00052D13" w:rsidRPr="00052D13" w14:paraId="518F2850" w14:textId="77777777" w:rsidTr="001A3A76">
        <w:trPr>
          <w:trHeight w:val="704"/>
          <w:jc w:val="center"/>
        </w:trPr>
        <w:tc>
          <w:tcPr>
            <w:tcW w:w="1253" w:type="dxa"/>
            <w:vAlign w:val="center"/>
          </w:tcPr>
          <w:p w14:paraId="5821E554" w14:textId="77777777" w:rsidR="00052D13" w:rsidRPr="00052D13" w:rsidRDefault="00052D13" w:rsidP="002A27F4">
            <w:pPr>
              <w:jc w:val="center"/>
              <w:rPr>
                <w:rFonts w:ascii="Times New Roman" w:hAnsi="Times New Roman" w:cs="Times New Roman"/>
                <w:b/>
                <w:sz w:val="28"/>
                <w:szCs w:val="28"/>
                <w:lang w:val="vi-VN"/>
              </w:rPr>
            </w:pPr>
            <w:r w:rsidRPr="00052D13">
              <w:rPr>
                <w:rFonts w:ascii="Times New Roman" w:hAnsi="Times New Roman" w:cs="Times New Roman"/>
                <w:b/>
                <w:sz w:val="28"/>
                <w:szCs w:val="28"/>
                <w:lang w:val="vi-VN"/>
              </w:rPr>
              <w:t>Nhấn nút bật</w:t>
            </w:r>
          </w:p>
        </w:tc>
        <w:tc>
          <w:tcPr>
            <w:tcW w:w="1254" w:type="dxa"/>
            <w:vAlign w:val="center"/>
          </w:tcPr>
          <w:p w14:paraId="2767B7C3" w14:textId="77777777" w:rsidR="00052D13" w:rsidRPr="00052D13" w:rsidRDefault="00052D13"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51016B10" w14:textId="77777777" w:rsidR="00052D13" w:rsidRPr="00052D13" w:rsidRDefault="00052D13"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3E7519A2" w14:textId="77777777" w:rsidR="00052D13" w:rsidRPr="00052D13" w:rsidRDefault="00052D13"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2D652702" w14:textId="77777777" w:rsidR="00052D13" w:rsidRPr="00052D13" w:rsidRDefault="00052D13"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254" w:type="dxa"/>
            <w:vAlign w:val="center"/>
          </w:tcPr>
          <w:p w14:paraId="1C963253" w14:textId="77777777" w:rsidR="00052D13" w:rsidRPr="00052D13" w:rsidRDefault="00052D13"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c>
          <w:tcPr>
            <w:tcW w:w="1119" w:type="dxa"/>
            <w:vAlign w:val="center"/>
          </w:tcPr>
          <w:p w14:paraId="49154F47" w14:textId="77777777" w:rsidR="00052D13" w:rsidRPr="00052D13" w:rsidRDefault="00052D13" w:rsidP="002A27F4">
            <w:pPr>
              <w:jc w:val="center"/>
              <w:rPr>
                <w:rFonts w:ascii="Times New Roman" w:hAnsi="Times New Roman" w:cs="Times New Roman"/>
                <w:sz w:val="28"/>
                <w:szCs w:val="28"/>
                <w:lang w:val="vi-VN"/>
              </w:rPr>
            </w:pPr>
            <w:r w:rsidRPr="00052D13">
              <w:rPr>
                <w:rFonts w:ascii="Times New Roman" w:hAnsi="Times New Roman" w:cs="Times New Roman"/>
                <w:sz w:val="28"/>
                <w:szCs w:val="28"/>
                <w:lang w:val="vi-VN"/>
              </w:rPr>
              <w:t>Bật</w:t>
            </w:r>
          </w:p>
        </w:tc>
      </w:tr>
      <w:tr w:rsidR="00052D13" w:rsidRPr="00052D13" w14:paraId="10F7ECA4" w14:textId="77777777" w:rsidTr="001A3A76">
        <w:trPr>
          <w:trHeight w:val="700"/>
          <w:jc w:val="center"/>
        </w:trPr>
        <w:tc>
          <w:tcPr>
            <w:tcW w:w="1253" w:type="dxa"/>
            <w:vAlign w:val="center"/>
          </w:tcPr>
          <w:p w14:paraId="7C0A76E0" w14:textId="77777777" w:rsidR="00052D13" w:rsidRPr="00052D13" w:rsidRDefault="00052D13" w:rsidP="002A27F4">
            <w:pPr>
              <w:jc w:val="center"/>
              <w:rPr>
                <w:rFonts w:ascii="Times New Roman" w:hAnsi="Times New Roman" w:cs="Times New Roman"/>
                <w:b/>
                <w:sz w:val="28"/>
                <w:szCs w:val="28"/>
              </w:rPr>
            </w:pPr>
            <w:r w:rsidRPr="00052D13">
              <w:rPr>
                <w:rFonts w:ascii="Times New Roman" w:hAnsi="Times New Roman" w:cs="Times New Roman"/>
                <w:b/>
                <w:sz w:val="28"/>
                <w:szCs w:val="28"/>
                <w:lang w:val="vi-VN"/>
              </w:rPr>
              <w:t>Nhấn nút tắt</w:t>
            </w:r>
          </w:p>
        </w:tc>
        <w:tc>
          <w:tcPr>
            <w:tcW w:w="1254" w:type="dxa"/>
            <w:vAlign w:val="center"/>
          </w:tcPr>
          <w:p w14:paraId="387F6C35" w14:textId="77777777" w:rsidR="00052D13" w:rsidRPr="00052D13" w:rsidRDefault="00052D1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0B66F869" w14:textId="77777777" w:rsidR="00052D13" w:rsidRPr="00052D13" w:rsidRDefault="00052D1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08548EBE" w14:textId="77777777" w:rsidR="00052D13" w:rsidRPr="00052D13" w:rsidRDefault="00052D1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2EF4C426" w14:textId="77777777" w:rsidR="00052D13" w:rsidRPr="00052D13" w:rsidRDefault="00052D1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254" w:type="dxa"/>
            <w:vAlign w:val="center"/>
          </w:tcPr>
          <w:p w14:paraId="7F15B753" w14:textId="77777777" w:rsidR="00052D13" w:rsidRPr="00052D13" w:rsidRDefault="00052D1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c>
          <w:tcPr>
            <w:tcW w:w="1119" w:type="dxa"/>
            <w:vAlign w:val="center"/>
          </w:tcPr>
          <w:p w14:paraId="7F26DCF7" w14:textId="77777777" w:rsidR="00052D13" w:rsidRPr="00052D13" w:rsidRDefault="00052D13" w:rsidP="002A27F4">
            <w:pPr>
              <w:jc w:val="center"/>
              <w:rPr>
                <w:rFonts w:ascii="Times New Roman" w:hAnsi="Times New Roman" w:cs="Times New Roman"/>
                <w:sz w:val="28"/>
                <w:szCs w:val="28"/>
              </w:rPr>
            </w:pPr>
            <w:r w:rsidRPr="00052D13">
              <w:rPr>
                <w:rFonts w:ascii="Times New Roman" w:hAnsi="Times New Roman" w:cs="Times New Roman"/>
                <w:sz w:val="28"/>
                <w:szCs w:val="28"/>
                <w:lang w:val="vi-VN"/>
              </w:rPr>
              <w:t>Tắt</w:t>
            </w:r>
          </w:p>
        </w:tc>
      </w:tr>
    </w:tbl>
    <w:p w14:paraId="524E0829" w14:textId="77777777" w:rsidR="00052D13" w:rsidRPr="00052D13" w:rsidRDefault="00052D13" w:rsidP="00052D13"/>
    <w:p w14:paraId="2E40A6D2" w14:textId="77777777" w:rsidR="004B6F43" w:rsidRDefault="004B6F43" w:rsidP="001A3A76">
      <w:pPr>
        <w:pStyle w:val="content"/>
        <w:ind w:left="720" w:firstLine="0"/>
      </w:pPr>
      <w:r w:rsidRPr="000F3F95">
        <w:rPr>
          <w:b/>
        </w:rPr>
        <w:t>Nhận xét:</w:t>
      </w:r>
      <w:r>
        <w:t xml:space="preserve"> Sử dụng trực tiếp nút nhấn, thiết bị được bật nhanh chóng, ổn định, độ trễ thấp.</w:t>
      </w:r>
    </w:p>
    <w:p w14:paraId="17598CF7" w14:textId="082B51C7" w:rsidR="004B6F43" w:rsidRDefault="00CD0950" w:rsidP="00CD0950">
      <w:pPr>
        <w:pStyle w:val="content"/>
      </w:pPr>
      <w:r>
        <w:rPr>
          <w:noProof/>
        </w:rPr>
        <w:drawing>
          <wp:anchor distT="0" distB="0" distL="114300" distR="114300" simplePos="0" relativeHeight="251823104" behindDoc="0" locked="0" layoutInCell="1" allowOverlap="1" wp14:anchorId="44E4EE07" wp14:editId="701F8B49">
            <wp:simplePos x="0" y="0"/>
            <wp:positionH relativeFrom="column">
              <wp:posOffset>255905</wp:posOffset>
            </wp:positionH>
            <wp:positionV relativeFrom="paragraph">
              <wp:posOffset>404495</wp:posOffset>
            </wp:positionV>
            <wp:extent cx="4991100" cy="377952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991100" cy="3779520"/>
                    </a:xfrm>
                    <a:prstGeom prst="rect">
                      <a:avLst/>
                    </a:prstGeom>
                    <a:noFill/>
                  </pic:spPr>
                </pic:pic>
              </a:graphicData>
            </a:graphic>
            <wp14:sizeRelH relativeFrom="margin">
              <wp14:pctWidth>0</wp14:pctWidth>
            </wp14:sizeRelH>
            <wp14:sizeRelV relativeFrom="margin">
              <wp14:pctHeight>0</wp14:pctHeight>
            </wp14:sizeRelV>
          </wp:anchor>
        </w:drawing>
      </w:r>
      <w:r w:rsidR="004B6F43">
        <w:t>Sử dụng chế độ 2: Điều khiển từ xa qua Webserver.</w:t>
      </w:r>
    </w:p>
    <w:p w14:paraId="270179A9" w14:textId="1D4BAA4C" w:rsidR="00052D13" w:rsidRPr="00052D13" w:rsidRDefault="002A27F4" w:rsidP="001A3A76">
      <w:pPr>
        <w:pStyle w:val="Caption"/>
      </w:pPr>
      <w:bookmarkStart w:id="389" w:name="_Toc104586718"/>
      <w:bookmarkStart w:id="390" w:name="_Toc104674954"/>
      <w:r>
        <w:t>Hình 3.</w:t>
      </w:r>
      <w:r>
        <w:rPr>
          <w:lang w:val="vi-VN"/>
        </w:rPr>
        <w:t>26</w:t>
      </w:r>
      <w:r w:rsidR="004B6F43">
        <w:t>: Mô hình hoạt động theo chế độ 2</w:t>
      </w:r>
      <w:bookmarkEnd w:id="389"/>
      <w:bookmarkEnd w:id="390"/>
    </w:p>
    <w:p w14:paraId="148B28AC" w14:textId="78B89621" w:rsidR="00916FB1" w:rsidRPr="007C46B4" w:rsidRDefault="004B6F43" w:rsidP="004B6F43">
      <w:pPr>
        <w:pStyle w:val="content"/>
      </w:pPr>
      <w:r w:rsidRPr="000F3F95">
        <w:rPr>
          <w:b/>
        </w:rPr>
        <w:t>Nhận xét:</w:t>
      </w:r>
      <w:r>
        <w:t xml:space="preserve"> Sử dụng điều khiển từ xa qua Webserver hoạt động độ trễ bật tắt thiết bị với độ trễ thấp do đã thay đổi mạng khi kết nối trực tiếp với module wifi.</w:t>
      </w:r>
    </w:p>
    <w:p w14:paraId="23311CA8" w14:textId="74CE2F50" w:rsidR="009E2149" w:rsidRDefault="009E2149" w:rsidP="009E2149">
      <w:pPr>
        <w:pStyle w:val="level1"/>
      </w:pPr>
      <w:bookmarkStart w:id="391" w:name="_Toc104674895"/>
      <w:r>
        <w:lastRenderedPageBreak/>
        <w:t>Nhận xét, đánh giá</w:t>
      </w:r>
      <w:bookmarkEnd w:id="391"/>
    </w:p>
    <w:p w14:paraId="24FA10F1" w14:textId="44235691" w:rsidR="009E2149" w:rsidRDefault="00FD75BC" w:rsidP="00FD75BC">
      <w:pPr>
        <w:pStyle w:val="level2"/>
      </w:pPr>
      <w:bookmarkStart w:id="392" w:name="_Toc104674896"/>
      <w:r>
        <w:t>Phân tích, giải thích kết quả thực nghiệm</w:t>
      </w:r>
      <w:bookmarkEnd w:id="392"/>
    </w:p>
    <w:p w14:paraId="1ABCCC60" w14:textId="2F6E51DA" w:rsidR="00233125" w:rsidRDefault="002C10C2" w:rsidP="00233125">
      <w:pPr>
        <w:pStyle w:val="content"/>
      </w:pPr>
      <w:r w:rsidRPr="002C10C2">
        <w:t>Mạch chạy ổn định vớ</w:t>
      </w:r>
      <w:r w:rsidR="00D34EFC">
        <w:t xml:space="preserve">i </w:t>
      </w:r>
      <w:r w:rsidR="001A3A76">
        <w:rPr>
          <w:lang w:val="vi-VN"/>
        </w:rPr>
        <w:t>5</w:t>
      </w:r>
      <w:r w:rsidRPr="002C10C2">
        <w:t xml:space="preserve"> nút nhấn điều khiể</w:t>
      </w:r>
      <w:r w:rsidR="003A1C89">
        <w:t>n 5</w:t>
      </w:r>
      <w:r w:rsidRPr="002C10C2">
        <w:t xml:space="preserve"> đèn led và 2 nút nhấn điều khiển quạt. Khi nhấn nút nhấn vật lý thì trạng thái ở trên webserver cũng sẽ thay đổi theo bật tắt của bóng đèn hoặc quạt. Có thể nhấn liên tục nhiều nút nhấn một lúc để bật tắt nhiều đèn một lúc mà không ảnh hưởng tới chức năng của sản phẩm. Độ trễ khi nhấn nút trên web và nút nhấn vật lý là không đáng kể, hầu như là ngay lập tức. Thử nghiệm với việc bật tắt liên tục thì trạng thái không bị sai, không bị đổi lệch ở trên web</w:t>
      </w:r>
      <w:r>
        <w:t>.</w:t>
      </w:r>
    </w:p>
    <w:p w14:paraId="1695B0E4" w14:textId="09A6D26B" w:rsidR="00FD75BC" w:rsidRDefault="00FD75BC" w:rsidP="00FD75BC">
      <w:pPr>
        <w:pStyle w:val="level2"/>
      </w:pPr>
      <w:bookmarkStart w:id="393" w:name="_Toc104674897"/>
      <w:r>
        <w:t>T</w:t>
      </w:r>
      <w:r w:rsidRPr="00FD75BC">
        <w:t>ính năng và hiệu quả sử dụng của sản phẩm thiết kế</w:t>
      </w:r>
      <w:bookmarkEnd w:id="393"/>
    </w:p>
    <w:p w14:paraId="4B701D25" w14:textId="5C64B610" w:rsidR="00FD75BC" w:rsidRDefault="00FD75BC" w:rsidP="00781CEC">
      <w:pPr>
        <w:pStyle w:val="content"/>
        <w:numPr>
          <w:ilvl w:val="0"/>
          <w:numId w:val="16"/>
        </w:numPr>
      </w:pPr>
      <w:r>
        <w:t>Đề tài có tính năng điều khiển bật tắt và giám sát các thiết bị từ xa chỉ cần 1 thiết bị có kết nối internet.</w:t>
      </w:r>
    </w:p>
    <w:p w14:paraId="271AE6CA" w14:textId="3EBA10CF" w:rsidR="00FD75BC" w:rsidRDefault="00FD75BC" w:rsidP="00781CEC">
      <w:pPr>
        <w:pStyle w:val="content"/>
        <w:numPr>
          <w:ilvl w:val="0"/>
          <w:numId w:val="16"/>
        </w:numPr>
      </w:pPr>
      <w:r>
        <w:t>Mạch điện có 7 đầu vào và 7 đầu ra cho phép điều khiển 7 thiết bị vớ</w:t>
      </w:r>
      <w:r w:rsidR="00833613">
        <w:t>i 7 n</w:t>
      </w:r>
      <w:r>
        <w:t>út nhấn khác nhau.</w:t>
      </w:r>
    </w:p>
    <w:p w14:paraId="4E149EC3" w14:textId="343992A5" w:rsidR="00FD75BC" w:rsidRDefault="00FD75BC" w:rsidP="00781CEC">
      <w:pPr>
        <w:pStyle w:val="content"/>
        <w:numPr>
          <w:ilvl w:val="0"/>
          <w:numId w:val="16"/>
        </w:numPr>
      </w:pPr>
      <w:r>
        <w:t>Giao diện web điều khiển dễ dàng cài đặt và và thân thiện với người dùng.</w:t>
      </w:r>
    </w:p>
    <w:p w14:paraId="5FE3029A" w14:textId="702D0AAC" w:rsidR="00FD75BC" w:rsidRDefault="00FD75BC" w:rsidP="00781CEC">
      <w:pPr>
        <w:pStyle w:val="content"/>
        <w:numPr>
          <w:ilvl w:val="0"/>
          <w:numId w:val="16"/>
        </w:numPr>
      </w:pPr>
      <w:r>
        <w:t>Đề tài có tính ứng dụng cao ngay cả trong nhà máy và trong các khu đô thị thông minh, các ngôi nhà thông minh.</w:t>
      </w:r>
    </w:p>
    <w:p w14:paraId="01FC58DE" w14:textId="2F0AFA9D" w:rsidR="00FD75BC" w:rsidRDefault="00FD75BC" w:rsidP="00FD75BC">
      <w:pPr>
        <w:pStyle w:val="level2"/>
      </w:pPr>
      <w:bookmarkStart w:id="394" w:name="_Toc104674898"/>
      <w:r>
        <w:t>T</w:t>
      </w:r>
      <w:r w:rsidRPr="00FD75BC">
        <w:t>ính ứng dụng, mức độ an toàn và tác động của sản phẩm thiết kế tới môi trường, kinh tế và xã hội</w:t>
      </w:r>
      <w:bookmarkEnd w:id="394"/>
    </w:p>
    <w:p w14:paraId="230CC54A" w14:textId="55A89D83" w:rsidR="00FD75BC" w:rsidRDefault="00FD75BC" w:rsidP="00781CEC">
      <w:pPr>
        <w:pStyle w:val="content"/>
        <w:numPr>
          <w:ilvl w:val="0"/>
          <w:numId w:val="16"/>
        </w:numPr>
      </w:pPr>
      <w:r>
        <w:t>Mạch điều khiển có cách ly, chống nhiễu nhiều tầng, vì vậy, mạch hạn chế tối đa việc cháy nổ hoặc chạm chập từ các thiết bị bên ngoài ảnh hưởng tới mạch điều khiển.</w:t>
      </w:r>
    </w:p>
    <w:p w14:paraId="1222766A" w14:textId="6073EFD8" w:rsidR="00FD75BC" w:rsidRDefault="00FD75BC" w:rsidP="00781CEC">
      <w:pPr>
        <w:pStyle w:val="content"/>
        <w:numPr>
          <w:ilvl w:val="0"/>
          <w:numId w:val="16"/>
        </w:numPr>
      </w:pPr>
      <w:r>
        <w:t>Hệ sử dụng để điều khiển từ xa chỉ với một thiết bị có Internet, vì vậy hệ thống giúp giảm thiểu việc đi lại và chi phí giám sát ở nhiều công đoạn khác nhau với những khoảng cách về địa lý khác nhau.</w:t>
      </w:r>
    </w:p>
    <w:p w14:paraId="4F256A18" w14:textId="74F1A735" w:rsidR="00FD75BC" w:rsidRDefault="00FD75BC" w:rsidP="00781CEC">
      <w:pPr>
        <w:pStyle w:val="content"/>
        <w:numPr>
          <w:ilvl w:val="0"/>
          <w:numId w:val="16"/>
        </w:numPr>
      </w:pPr>
      <w:r>
        <w:lastRenderedPageBreak/>
        <w:t xml:space="preserve">Đối tượng nghiên cứu: nghiên cứu về các ngoại vi của </w:t>
      </w:r>
      <w:r w:rsidRPr="00FD75BC">
        <w:t>ESP32</w:t>
      </w:r>
      <w:r>
        <w:t xml:space="preserve"> và lập trình ESP32 sử dụng arduino IDE.</w:t>
      </w:r>
    </w:p>
    <w:p w14:paraId="6963ED4A" w14:textId="2C6190DD" w:rsidR="00FD75BC" w:rsidRDefault="00FD75BC" w:rsidP="00781CEC">
      <w:pPr>
        <w:pStyle w:val="content"/>
        <w:numPr>
          <w:ilvl w:val="0"/>
          <w:numId w:val="16"/>
        </w:numPr>
      </w:pPr>
      <w:r>
        <w:t>Nghiên cứu về IoT và ứng dụng của IoT trong công nghiệp cũng như trong dân dụng.</w:t>
      </w:r>
    </w:p>
    <w:p w14:paraId="533D2742" w14:textId="048BB4A5" w:rsidR="00FD75BC" w:rsidRDefault="00FD75BC" w:rsidP="00781CEC">
      <w:pPr>
        <w:pStyle w:val="content"/>
        <w:numPr>
          <w:ilvl w:val="0"/>
          <w:numId w:val="16"/>
        </w:numPr>
      </w:pPr>
      <w:r>
        <w:t>Nghiên cứu về giao thức MQTT để truyền nhận dữ liệu từ web tới vi điều khiển ESP32.</w:t>
      </w:r>
    </w:p>
    <w:p w14:paraId="1479820E" w14:textId="7F6BAEF7" w:rsidR="0013317F" w:rsidRDefault="0013317F" w:rsidP="00D476E8">
      <w:pPr>
        <w:pStyle w:val="level1"/>
      </w:pPr>
      <w:bookmarkStart w:id="395" w:name="_Toc104674899"/>
      <w:r>
        <w:t>Kết luận chương 3</w:t>
      </w:r>
      <w:bookmarkEnd w:id="395"/>
    </w:p>
    <w:p w14:paraId="61243117" w14:textId="675407D8" w:rsidR="00921265" w:rsidRDefault="00921265" w:rsidP="00EA6EC4">
      <w:pPr>
        <w:pStyle w:val="content"/>
        <w:ind w:firstLine="0"/>
      </w:pPr>
      <w:r>
        <w:t>Chương 3 nói về thiết kế hệ thống điều khiển và giám sát:</w:t>
      </w:r>
    </w:p>
    <w:p w14:paraId="3626637E" w14:textId="20B0AF6F" w:rsidR="00921265" w:rsidRDefault="00921265" w:rsidP="00921265">
      <w:pPr>
        <w:pStyle w:val="ch"/>
        <w:ind w:firstLine="0"/>
        <w:rPr>
          <w:lang w:val="en-GB"/>
        </w:rPr>
      </w:pPr>
      <w:r>
        <w:rPr>
          <w:lang w:val="en-GB"/>
        </w:rPr>
        <w:t>Kết thúc chương, em đã rút ra nhiều kết luận:</w:t>
      </w:r>
    </w:p>
    <w:p w14:paraId="79C3A4AC" w14:textId="77777777" w:rsidR="00921265" w:rsidRDefault="00921265" w:rsidP="00781CEC">
      <w:pPr>
        <w:pStyle w:val="ch"/>
        <w:numPr>
          <w:ilvl w:val="0"/>
          <w:numId w:val="20"/>
        </w:numPr>
        <w:rPr>
          <w:lang w:val="en-GB"/>
        </w:rPr>
      </w:pPr>
      <w:r>
        <w:rPr>
          <w:lang w:val="en-GB"/>
        </w:rPr>
        <w:t>Tìm hiểu các bước thực hiện và giải quyết một bài toán ứng dụng cụ thể.</w:t>
      </w:r>
    </w:p>
    <w:p w14:paraId="61915AC3" w14:textId="77777777" w:rsidR="00921265" w:rsidRPr="005A3500" w:rsidRDefault="00921265" w:rsidP="00781CEC">
      <w:pPr>
        <w:pStyle w:val="ch"/>
        <w:numPr>
          <w:ilvl w:val="0"/>
          <w:numId w:val="20"/>
        </w:numPr>
        <w:rPr>
          <w:lang w:val="en-GB"/>
        </w:rPr>
      </w:pPr>
      <w:r>
        <w:rPr>
          <w:lang w:val="en-GB"/>
        </w:rPr>
        <w:t>Thiết kế mạch và lập trình ứng dụng vào mạch thực tế.</w:t>
      </w:r>
    </w:p>
    <w:p w14:paraId="2053C37B" w14:textId="77777777" w:rsidR="00921265" w:rsidRDefault="00921265" w:rsidP="00781CEC">
      <w:pPr>
        <w:pStyle w:val="ch"/>
        <w:numPr>
          <w:ilvl w:val="0"/>
          <w:numId w:val="20"/>
        </w:numPr>
        <w:rPr>
          <w:lang w:val="en-GB"/>
        </w:rPr>
      </w:pPr>
      <w:r>
        <w:rPr>
          <w:lang w:val="en-GB"/>
        </w:rPr>
        <w:t>Khắc phục lỗi, sự cố của sản phẩm.</w:t>
      </w:r>
    </w:p>
    <w:p w14:paraId="51AAB233" w14:textId="64A09CDE" w:rsidR="003539D5" w:rsidRPr="002F2E80" w:rsidRDefault="00921265" w:rsidP="00781CEC">
      <w:pPr>
        <w:pStyle w:val="ch"/>
        <w:numPr>
          <w:ilvl w:val="0"/>
          <w:numId w:val="20"/>
        </w:numPr>
        <w:rPr>
          <w:lang w:val="en-GB"/>
        </w:rPr>
      </w:pPr>
      <w:r>
        <w:rPr>
          <w:lang w:val="en-GB"/>
        </w:rPr>
        <w:t xml:space="preserve">Thử nghiệm và đánh giá kết quả sản </w:t>
      </w:r>
      <w:r w:rsidR="002F2E80">
        <w:rPr>
          <w:lang w:val="vi-VN"/>
        </w:rPr>
        <w:t>phẩm.</w:t>
      </w:r>
      <w:r w:rsidR="00E0110F">
        <w:br w:type="page"/>
      </w:r>
    </w:p>
    <w:p w14:paraId="223A4E40" w14:textId="2AD2B891" w:rsidR="00D476E8" w:rsidRPr="00F81DCC" w:rsidRDefault="003539D5" w:rsidP="0096665E">
      <w:pPr>
        <w:pStyle w:val="Heading1"/>
        <w:numPr>
          <w:ilvl w:val="0"/>
          <w:numId w:val="0"/>
        </w:numPr>
      </w:pPr>
      <w:bookmarkStart w:id="396" w:name="_Toc103628961"/>
      <w:bookmarkStart w:id="397" w:name="_Toc104154200"/>
      <w:bookmarkStart w:id="398" w:name="_Toc104154505"/>
      <w:bookmarkStart w:id="399" w:name="_Toc104674900"/>
      <w:r>
        <w:lastRenderedPageBreak/>
        <w:t>KẾT LUẬN</w:t>
      </w:r>
      <w:bookmarkEnd w:id="396"/>
      <w:r w:rsidR="007C46B4">
        <w:t xml:space="preserve"> VÀ HƯỚNG PHÁT TRIỂN</w:t>
      </w:r>
      <w:bookmarkEnd w:id="397"/>
      <w:bookmarkEnd w:id="398"/>
      <w:bookmarkEnd w:id="399"/>
    </w:p>
    <w:p w14:paraId="1CC25C4D" w14:textId="6F372CE7" w:rsidR="001C1A35" w:rsidRDefault="001C1A35" w:rsidP="001C1A35">
      <w:pPr>
        <w:pStyle w:val="content"/>
      </w:pPr>
      <w:r>
        <w:t xml:space="preserve">Qua quá trình thực hiện làm đồ án, em đã trình bày các cơ sở lý thuyết liên quan và chạy thành công hệ thống </w:t>
      </w:r>
      <w:r w:rsidRPr="00B76F46">
        <w:rPr>
          <w:b/>
          <w:bCs/>
        </w:rPr>
        <w:t>“Thiết kế hệ thống điều khiển và giám sát các thiết bị từ xa bằng WiFi sử dụng ESP32”.</w:t>
      </w:r>
      <w:r>
        <w:t xml:space="preserve"> Tuy thời gian làm đồ án thực sự không quá dài nhưng được sự giúp đỡ tận tình của </w:t>
      </w:r>
      <w:r w:rsidR="00C01632">
        <w:rPr>
          <w:lang w:val="vi-VN"/>
        </w:rPr>
        <w:t>ThS.</w:t>
      </w:r>
      <w:r>
        <w:t xml:space="preserve"> </w:t>
      </w:r>
      <w:r w:rsidR="005E6B52">
        <w:t>Trần Xuân Phương</w:t>
      </w:r>
      <w:r>
        <w:t xml:space="preserve"> cùng với sự nỗ lực và cố gắng của bản thân, sự chỉ bảo của các Thầy Cô trong khoa Điện tử em đã hoàn thành đề tài theo yêu cầu và đúng thời gian quy định với những nội dung sau:</w:t>
      </w:r>
    </w:p>
    <w:p w14:paraId="58DCB59C" w14:textId="1CAC5AE7" w:rsidR="005E6B52" w:rsidRDefault="001C1A35" w:rsidP="00C162BE">
      <w:pPr>
        <w:pStyle w:val="content"/>
        <w:numPr>
          <w:ilvl w:val="0"/>
          <w:numId w:val="2"/>
        </w:numPr>
      </w:pPr>
      <w:r>
        <w:t xml:space="preserve">Nghiên cứu và tìm hiểu về </w:t>
      </w:r>
      <w:r w:rsidR="005E6B52">
        <w:t xml:space="preserve">các hệ thống điều khiển và giám sát trên thực </w:t>
      </w:r>
      <w:r w:rsidR="002F2E80">
        <w:rPr>
          <w:lang w:val="vi-VN"/>
        </w:rPr>
        <w:t>tế.</w:t>
      </w:r>
    </w:p>
    <w:p w14:paraId="442CBF2E" w14:textId="6B712812" w:rsidR="001C1A35" w:rsidRDefault="001C1A35" w:rsidP="00C162BE">
      <w:pPr>
        <w:pStyle w:val="content"/>
        <w:numPr>
          <w:ilvl w:val="0"/>
          <w:numId w:val="2"/>
        </w:numPr>
      </w:pPr>
      <w:r>
        <w:t>Nghiên cứu và tìm hiểu về vi điều khiển ESP32, các ngoại vi và lậ</w:t>
      </w:r>
      <w:r w:rsidR="002F2E80">
        <w:t xml:space="preserve">p trình </w:t>
      </w:r>
      <w:r w:rsidR="002F2E80">
        <w:rPr>
          <w:lang w:val="vi-VN"/>
        </w:rPr>
        <w:t>ESP32.</w:t>
      </w:r>
    </w:p>
    <w:p w14:paraId="03AF20E1" w14:textId="68E2AE62" w:rsidR="001C1A35" w:rsidRDefault="005E6B52" w:rsidP="00C162BE">
      <w:pPr>
        <w:pStyle w:val="content"/>
        <w:numPr>
          <w:ilvl w:val="0"/>
          <w:numId w:val="2"/>
        </w:numPr>
      </w:pPr>
      <w:r>
        <w:t>T</w:t>
      </w:r>
      <w:r w:rsidR="001C1A35">
        <w:t>ìm hiểu về chuẩn truyền thông không d</w:t>
      </w:r>
      <w:r>
        <w:t>ây Wi</w:t>
      </w:r>
      <w:r w:rsidR="004F33D9">
        <w:t>F</w:t>
      </w:r>
      <w:r>
        <w:t>i</w:t>
      </w:r>
      <w:r w:rsidR="004F33D9">
        <w:t>, ứng dụ</w:t>
      </w:r>
      <w:r w:rsidR="00F541F1">
        <w:t>ng vào</w:t>
      </w:r>
      <w:r w:rsidR="004F33D9">
        <w:t xml:space="preserve"> việc điều khiển, truyền nhận tín hiệu và giám </w:t>
      </w:r>
      <w:r w:rsidR="002F2E80">
        <w:rPr>
          <w:lang w:val="vi-VN"/>
        </w:rPr>
        <w:t>sát.</w:t>
      </w:r>
    </w:p>
    <w:p w14:paraId="40E44D80" w14:textId="70B22FFA" w:rsidR="00845C69" w:rsidRDefault="00845C69" w:rsidP="00C162BE">
      <w:pPr>
        <w:pStyle w:val="content"/>
        <w:numPr>
          <w:ilvl w:val="0"/>
          <w:numId w:val="2"/>
        </w:numPr>
      </w:pPr>
      <w:r>
        <w:t>Nắm được các hệ thống điều khiển và giám sát từ</w:t>
      </w:r>
      <w:r w:rsidR="00F541F1">
        <w:t xml:space="preserve"> </w:t>
      </w:r>
      <w:r w:rsidR="002F2E80">
        <w:rPr>
          <w:lang w:val="vi-VN"/>
        </w:rPr>
        <w:t>xa.</w:t>
      </w:r>
    </w:p>
    <w:p w14:paraId="76AA0715" w14:textId="64566CC8" w:rsidR="00845C69" w:rsidRDefault="00845C69" w:rsidP="00C162BE">
      <w:pPr>
        <w:pStyle w:val="content"/>
        <w:numPr>
          <w:ilvl w:val="0"/>
          <w:numId w:val="2"/>
        </w:numPr>
      </w:pPr>
      <w:r>
        <w:t xml:space="preserve">Xây dựng được giao diện điều khiển và giám </w:t>
      </w:r>
      <w:r w:rsidR="002F2E80">
        <w:rPr>
          <w:lang w:val="vi-VN"/>
        </w:rPr>
        <w:t>sát.</w:t>
      </w:r>
    </w:p>
    <w:p w14:paraId="495AE2A2" w14:textId="223F20DB" w:rsidR="004F33D9" w:rsidRDefault="004F33D9" w:rsidP="00C162BE">
      <w:pPr>
        <w:pStyle w:val="content"/>
        <w:numPr>
          <w:ilvl w:val="0"/>
          <w:numId w:val="2"/>
        </w:numPr>
      </w:pPr>
      <w:r>
        <w:t>Thiết kế và vận hành thành công mạch giám sát và điều khiển thiết bị qua Wi</w:t>
      </w:r>
      <w:r w:rsidR="00845C69">
        <w:t>F</w:t>
      </w:r>
      <w:r>
        <w:t xml:space="preserve">i sử dụng vi điều khiển </w:t>
      </w:r>
      <w:r w:rsidR="002F2E80">
        <w:rPr>
          <w:lang w:val="vi-VN"/>
        </w:rPr>
        <w:t>ESP32.</w:t>
      </w:r>
    </w:p>
    <w:p w14:paraId="698E90B3" w14:textId="32F18A00" w:rsidR="007C46B4" w:rsidRDefault="007C46B4" w:rsidP="00781CEC">
      <w:pPr>
        <w:pStyle w:val="content"/>
        <w:numPr>
          <w:ilvl w:val="0"/>
          <w:numId w:val="41"/>
        </w:numPr>
        <w:ind w:hanging="294"/>
        <w:rPr>
          <w:b/>
        </w:rPr>
      </w:pPr>
      <w:r w:rsidRPr="007C46B4">
        <w:rPr>
          <w:b/>
        </w:rPr>
        <w:t>Ưu điểm:</w:t>
      </w:r>
    </w:p>
    <w:p w14:paraId="7747FB03" w14:textId="31CF8CC3" w:rsidR="007C46B4" w:rsidRDefault="007C46B4" w:rsidP="002F2E80">
      <w:pPr>
        <w:pStyle w:val="content"/>
        <w:ind w:firstLine="273"/>
      </w:pPr>
      <w:r w:rsidRPr="007C46B4">
        <w:rPr>
          <w:b/>
        </w:rPr>
        <w:t>-</w:t>
      </w:r>
      <w:r>
        <w:rPr>
          <w:b/>
        </w:rPr>
        <w:t xml:space="preserve"> </w:t>
      </w:r>
      <w:r w:rsidR="00233125" w:rsidRPr="00233125">
        <w:t xml:space="preserve">Hệ thống </w:t>
      </w:r>
      <w:r w:rsidR="00233125">
        <w:t xml:space="preserve">hoạt động </w:t>
      </w:r>
      <w:r w:rsidR="00233125" w:rsidRPr="00233125">
        <w:t>ổn định</w:t>
      </w:r>
      <w:r w:rsidR="00233125">
        <w:t>, giao diện điều khiển dễ sử dụng.</w:t>
      </w:r>
    </w:p>
    <w:p w14:paraId="0257E1DF" w14:textId="0A2D9D02" w:rsidR="00233125" w:rsidRPr="002F2E80" w:rsidRDefault="00233125" w:rsidP="002F2E80">
      <w:pPr>
        <w:pStyle w:val="content"/>
        <w:ind w:firstLine="273"/>
        <w:rPr>
          <w:lang w:val="vi-VN"/>
        </w:rPr>
      </w:pPr>
      <w:r>
        <w:t xml:space="preserve">- Chi phí </w:t>
      </w:r>
      <w:r w:rsidR="002F2E80">
        <w:rPr>
          <w:lang w:val="vi-VN"/>
        </w:rPr>
        <w:t>thấp.</w:t>
      </w:r>
    </w:p>
    <w:p w14:paraId="27DB6B34" w14:textId="79FD9951" w:rsidR="00233125" w:rsidRPr="007C46B4" w:rsidRDefault="00233125" w:rsidP="002F2E80">
      <w:pPr>
        <w:pStyle w:val="content"/>
        <w:ind w:firstLine="273"/>
        <w:rPr>
          <w:b/>
        </w:rPr>
      </w:pPr>
      <w:r>
        <w:t>- Sử dụng đồng thời 2 chế độ vận hành: nút nhấn vật lý và Webserver.</w:t>
      </w:r>
    </w:p>
    <w:p w14:paraId="7DB51B7C" w14:textId="49D20660" w:rsidR="007C46B4" w:rsidRDefault="007C46B4" w:rsidP="00781CEC">
      <w:pPr>
        <w:pStyle w:val="content"/>
        <w:numPr>
          <w:ilvl w:val="0"/>
          <w:numId w:val="41"/>
        </w:numPr>
        <w:rPr>
          <w:b/>
        </w:rPr>
      </w:pPr>
      <w:r w:rsidRPr="007C46B4">
        <w:rPr>
          <w:b/>
        </w:rPr>
        <w:t xml:space="preserve">Nhược điểm: </w:t>
      </w:r>
    </w:p>
    <w:p w14:paraId="194B6493" w14:textId="0317416A" w:rsidR="00233125" w:rsidRPr="00233125" w:rsidRDefault="00233125" w:rsidP="002F2E80">
      <w:pPr>
        <w:pStyle w:val="content"/>
        <w:ind w:firstLine="284"/>
      </w:pPr>
      <w:r w:rsidRPr="00233125">
        <w:t>- Mô hình với kích thước chưa tối ưu.</w:t>
      </w:r>
    </w:p>
    <w:p w14:paraId="2E351F94" w14:textId="6156EEB6" w:rsidR="00233125" w:rsidRPr="00233125" w:rsidRDefault="00233125" w:rsidP="002F2E80">
      <w:pPr>
        <w:pStyle w:val="content"/>
        <w:ind w:firstLine="284"/>
      </w:pPr>
      <w:r w:rsidRPr="00233125">
        <w:lastRenderedPageBreak/>
        <w:t>- Điều khiển còn được ít thiết bị, trạng thái điều khiển còn đơn giản chỉ bật và tắt.</w:t>
      </w:r>
    </w:p>
    <w:p w14:paraId="209E441E" w14:textId="0E0F222D" w:rsidR="00233125" w:rsidRPr="00233125" w:rsidRDefault="00233125" w:rsidP="002F2E80">
      <w:pPr>
        <w:pStyle w:val="content"/>
        <w:ind w:firstLine="284"/>
      </w:pPr>
      <w:r w:rsidRPr="00233125">
        <w:t>- Điều khiển thông qua Webserver đôi khi chưa ổn định do tốc độ truyền phụ thuộc vào mạng.</w:t>
      </w:r>
    </w:p>
    <w:p w14:paraId="708D110E" w14:textId="202D423B" w:rsidR="001C1A35" w:rsidRPr="007C46B4" w:rsidRDefault="001C1A35" w:rsidP="00781CEC">
      <w:pPr>
        <w:pStyle w:val="content"/>
        <w:numPr>
          <w:ilvl w:val="0"/>
          <w:numId w:val="41"/>
        </w:numPr>
        <w:rPr>
          <w:b/>
        </w:rPr>
      </w:pPr>
      <w:r w:rsidRPr="007C46B4">
        <w:rPr>
          <w:b/>
        </w:rPr>
        <w:t xml:space="preserve">Hướng phát triển đề tài: </w:t>
      </w:r>
    </w:p>
    <w:p w14:paraId="60573987" w14:textId="5C74958A" w:rsidR="001C1A35" w:rsidRDefault="005E6B52" w:rsidP="00C162BE">
      <w:pPr>
        <w:pStyle w:val="content"/>
        <w:numPr>
          <w:ilvl w:val="0"/>
          <w:numId w:val="3"/>
        </w:numPr>
      </w:pPr>
      <w:r>
        <w:t>Giám sát và điều khiển các thiết bị không chỉ ON/OFF mà cả các tín hiệu nhiều dạng khác nhau</w:t>
      </w:r>
      <w:r w:rsidR="007C46B4">
        <w:t>.</w:t>
      </w:r>
    </w:p>
    <w:p w14:paraId="027F35C9" w14:textId="510765F5" w:rsidR="007C46B4" w:rsidRDefault="007C46B4" w:rsidP="00C162BE">
      <w:pPr>
        <w:pStyle w:val="content"/>
        <w:numPr>
          <w:ilvl w:val="0"/>
          <w:numId w:val="3"/>
        </w:numPr>
      </w:pPr>
      <w:r>
        <w:t>Phát triển đa nền tảng: đề tài không chỉ giới hạn ở Web mà còn có thể phát triển để phù hợp với điện thoại Android và IOS.</w:t>
      </w:r>
    </w:p>
    <w:p w14:paraId="653F05B5" w14:textId="1C2D12F2" w:rsidR="007C46B4" w:rsidRDefault="007C46B4" w:rsidP="00C162BE">
      <w:pPr>
        <w:pStyle w:val="content"/>
        <w:numPr>
          <w:ilvl w:val="0"/>
          <w:numId w:val="3"/>
        </w:numPr>
      </w:pPr>
      <w:r>
        <w:t>Phát triển các chức năng cấu hình ngay trên điện thoại.</w:t>
      </w:r>
    </w:p>
    <w:p w14:paraId="3DCAD89B" w14:textId="16CFF04B" w:rsidR="007C46B4" w:rsidRDefault="007C46B4" w:rsidP="00C162BE">
      <w:pPr>
        <w:pStyle w:val="content"/>
        <w:numPr>
          <w:ilvl w:val="0"/>
          <w:numId w:val="3"/>
        </w:numPr>
      </w:pPr>
      <w:r>
        <w:t>Phát triển nhiều giao thức hơn nữa thay vì chỉ sử dụng MQTT để trong tất cả các trường hợp đều có thể bật tắt các thiết bị.</w:t>
      </w:r>
    </w:p>
    <w:p w14:paraId="3ED865A7" w14:textId="61DFAE48" w:rsidR="007C46B4" w:rsidRDefault="007C46B4" w:rsidP="00C162BE">
      <w:pPr>
        <w:pStyle w:val="content"/>
        <w:numPr>
          <w:ilvl w:val="0"/>
          <w:numId w:val="3"/>
        </w:numPr>
      </w:pPr>
      <w:r>
        <w:t xml:space="preserve">Phát triển không chỉ điều khiển các thiết bị bật hoặc tắt mà còn có thể điều khiển nhiều tín hiệu khác nữa. </w:t>
      </w:r>
    </w:p>
    <w:p w14:paraId="72621640" w14:textId="5B497A82" w:rsidR="001C1A35" w:rsidRDefault="001C1A35" w:rsidP="00C162BE">
      <w:pPr>
        <w:pStyle w:val="content"/>
        <w:numPr>
          <w:ilvl w:val="0"/>
          <w:numId w:val="3"/>
        </w:numPr>
      </w:pPr>
      <w:r>
        <w:t>Điều khiển và giám sát thêm các thiết bị khác</w:t>
      </w:r>
      <w:r w:rsidR="005E6B52">
        <w:t xml:space="preserve">, các loại thiết bị có công suất </w:t>
      </w:r>
      <w:r w:rsidR="00484054">
        <w:rPr>
          <w:lang w:val="vi-VN"/>
        </w:rPr>
        <w:t>lớn.</w:t>
      </w:r>
    </w:p>
    <w:p w14:paraId="19C16377" w14:textId="77777777" w:rsidR="00F541F1" w:rsidRDefault="00F541F1">
      <w:pPr>
        <w:rPr>
          <w:rFonts w:ascii="Times New Roman" w:eastAsiaTheme="majorEastAsia" w:hAnsi="Times New Roman" w:cstheme="majorBidi"/>
          <w:b/>
          <w:caps/>
          <w:sz w:val="28"/>
          <w:szCs w:val="32"/>
        </w:rPr>
      </w:pPr>
      <w:bookmarkStart w:id="400" w:name="_Toc103628962"/>
      <w:bookmarkStart w:id="401" w:name="_Toc104154201"/>
      <w:bookmarkStart w:id="402" w:name="_Toc104154506"/>
      <w:r>
        <w:br w:type="page"/>
      </w:r>
    </w:p>
    <w:p w14:paraId="368236DC" w14:textId="381D4782" w:rsidR="00301E99" w:rsidRPr="00233125" w:rsidRDefault="00301E99" w:rsidP="00233125">
      <w:pPr>
        <w:pStyle w:val="Heading1"/>
        <w:numPr>
          <w:ilvl w:val="0"/>
          <w:numId w:val="0"/>
        </w:numPr>
      </w:pPr>
      <w:bookmarkStart w:id="403" w:name="_Toc104674901"/>
      <w:r>
        <w:lastRenderedPageBreak/>
        <w:t>TÀI LIỆU THAM KHẢO</w:t>
      </w:r>
      <w:bookmarkEnd w:id="400"/>
      <w:bookmarkEnd w:id="401"/>
      <w:bookmarkEnd w:id="402"/>
      <w:bookmarkEnd w:id="403"/>
    </w:p>
    <w:p w14:paraId="5AD118A6" w14:textId="32C29207" w:rsidR="00B253FD" w:rsidRPr="00B253FD" w:rsidRDefault="00B253FD" w:rsidP="00D80F6D">
      <w:pPr>
        <w:spacing w:line="360" w:lineRule="auto"/>
        <w:ind w:left="720" w:hanging="720"/>
        <w:rPr>
          <w:rFonts w:ascii="Times New Roman" w:hAnsi="Times New Roman" w:cs="Times New Roman"/>
          <w:sz w:val="28"/>
          <w:szCs w:val="28"/>
        </w:rPr>
      </w:pPr>
      <w:r w:rsidRPr="00B253FD">
        <w:rPr>
          <w:rFonts w:ascii="Times New Roman" w:hAnsi="Times New Roman" w:cs="Times New Roman"/>
          <w:noProof/>
          <w:sz w:val="28"/>
          <w:szCs w:val="28"/>
        </w:rPr>
        <w:t>[1]</w:t>
      </w:r>
      <w:r w:rsidR="00C01632">
        <w:rPr>
          <w:rFonts w:ascii="Times New Roman" w:hAnsi="Times New Roman" w:cs="Times New Roman"/>
          <w:noProof/>
          <w:sz w:val="28"/>
          <w:szCs w:val="28"/>
        </w:rPr>
        <w:tab/>
      </w:r>
      <w:r w:rsidRPr="00B253FD">
        <w:rPr>
          <w:rFonts w:ascii="Times New Roman" w:hAnsi="Times New Roman" w:cs="Times New Roman"/>
          <w:noProof/>
          <w:sz w:val="28"/>
          <w:szCs w:val="28"/>
        </w:rPr>
        <w:t xml:space="preserve"> PhạmQuangHuy, LêCảnhTrung(2016), </w:t>
      </w:r>
      <w:r w:rsidRPr="00B253FD">
        <w:rPr>
          <w:rFonts w:ascii="Times New Roman" w:hAnsi="Times New Roman" w:cs="Times New Roman"/>
          <w:i/>
          <w:iCs/>
          <w:noProof/>
          <w:sz w:val="28"/>
          <w:szCs w:val="28"/>
        </w:rPr>
        <w:t>Lập trình điều khiển với Arduino</w:t>
      </w:r>
      <w:r w:rsidRPr="00B253FD">
        <w:rPr>
          <w:rFonts w:ascii="Times New Roman" w:hAnsi="Times New Roman" w:cs="Times New Roman"/>
          <w:noProof/>
          <w:sz w:val="28"/>
          <w:szCs w:val="28"/>
        </w:rPr>
        <w:t>, NXB Khoa học &amp; Kỹ thuật.</w:t>
      </w:r>
    </w:p>
    <w:p w14:paraId="14D45906" w14:textId="6D68F6F9" w:rsidR="00B253FD" w:rsidRPr="00B253FD" w:rsidRDefault="00B253FD" w:rsidP="00D80F6D">
      <w:pPr>
        <w:spacing w:line="360" w:lineRule="auto"/>
        <w:ind w:left="720" w:hanging="720"/>
        <w:rPr>
          <w:rFonts w:ascii="Times New Roman" w:hAnsi="Times New Roman" w:cs="Times New Roman"/>
          <w:sz w:val="28"/>
          <w:szCs w:val="28"/>
        </w:rPr>
      </w:pPr>
      <w:r w:rsidRPr="00B253FD">
        <w:rPr>
          <w:rFonts w:ascii="Times New Roman" w:hAnsi="Times New Roman" w:cs="Times New Roman"/>
          <w:noProof/>
          <w:sz w:val="28"/>
          <w:szCs w:val="28"/>
        </w:rPr>
        <w:t>[2]</w:t>
      </w:r>
      <w:r w:rsidR="00C01632">
        <w:rPr>
          <w:rFonts w:ascii="Times New Roman" w:hAnsi="Times New Roman" w:cs="Times New Roman"/>
          <w:noProof/>
          <w:sz w:val="28"/>
          <w:szCs w:val="28"/>
        </w:rPr>
        <w:tab/>
      </w:r>
      <w:r w:rsidRPr="00B253FD">
        <w:rPr>
          <w:rFonts w:ascii="Times New Roman" w:hAnsi="Times New Roman" w:cs="Times New Roman"/>
          <w:noProof/>
          <w:sz w:val="28"/>
          <w:szCs w:val="28"/>
        </w:rPr>
        <w:t xml:space="preserve"> BùiVănVinh(2020), </w:t>
      </w:r>
      <w:r w:rsidRPr="00B253FD">
        <w:rPr>
          <w:rFonts w:ascii="Times New Roman" w:hAnsi="Times New Roman" w:cs="Times New Roman"/>
          <w:i/>
          <w:iCs/>
          <w:noProof/>
          <w:sz w:val="28"/>
          <w:szCs w:val="28"/>
        </w:rPr>
        <w:t>Mô đun: Lập trình vi điều khiển</w:t>
      </w:r>
      <w:r w:rsidRPr="00B253FD">
        <w:rPr>
          <w:rFonts w:ascii="Times New Roman" w:hAnsi="Times New Roman" w:cs="Times New Roman"/>
          <w:noProof/>
          <w:sz w:val="28"/>
          <w:szCs w:val="28"/>
        </w:rPr>
        <w:t>, Trường Cao đẳng Kỹ thuật Công Nghệ, Vũng Tàu.</w:t>
      </w:r>
    </w:p>
    <w:p w14:paraId="49292FF2" w14:textId="56506A2D" w:rsidR="00B253FD" w:rsidRPr="00B253FD" w:rsidRDefault="00B253FD" w:rsidP="00D80F6D">
      <w:pPr>
        <w:spacing w:line="360" w:lineRule="auto"/>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3</w:t>
      </w:r>
      <w:r w:rsidRPr="00B253FD">
        <w:rPr>
          <w:rFonts w:ascii="Times New Roman" w:hAnsi="Times New Roman" w:cs="Times New Roman"/>
          <w:sz w:val="28"/>
          <w:szCs w:val="28"/>
        </w:rPr>
        <w:t>]</w:t>
      </w:r>
      <w:r w:rsidRPr="00B253FD">
        <w:rPr>
          <w:rFonts w:ascii="Times New Roman" w:hAnsi="Times New Roman" w:cs="Times New Roman"/>
          <w:sz w:val="28"/>
          <w:szCs w:val="28"/>
        </w:rPr>
        <w:tab/>
      </w:r>
      <w:r w:rsidR="00247833" w:rsidRPr="00247833">
        <w:rPr>
          <w:rFonts w:ascii="Times New Roman" w:hAnsi="Times New Roman" w:cs="Times New Roman"/>
          <w:sz w:val="28"/>
          <w:szCs w:val="28"/>
        </w:rPr>
        <w:t>https://www.freertos.org/RTOS.html</w:t>
      </w:r>
    </w:p>
    <w:p w14:paraId="7D20173F" w14:textId="78E9AB45" w:rsidR="00B253FD" w:rsidRPr="00B253FD" w:rsidRDefault="00B253FD" w:rsidP="00D80F6D">
      <w:pPr>
        <w:spacing w:line="360" w:lineRule="auto"/>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4</w:t>
      </w:r>
      <w:r w:rsidRPr="00B253FD">
        <w:rPr>
          <w:rFonts w:ascii="Times New Roman" w:hAnsi="Times New Roman" w:cs="Times New Roman"/>
          <w:sz w:val="28"/>
          <w:szCs w:val="28"/>
        </w:rPr>
        <w:t>]</w:t>
      </w:r>
      <w:r w:rsidRPr="00B253FD">
        <w:rPr>
          <w:rFonts w:ascii="Times New Roman" w:hAnsi="Times New Roman" w:cs="Times New Roman"/>
          <w:sz w:val="28"/>
          <w:szCs w:val="28"/>
        </w:rPr>
        <w:tab/>
      </w:r>
      <w:r w:rsidR="0081553A" w:rsidRPr="0081553A">
        <w:rPr>
          <w:rFonts w:ascii="Times New Roman" w:hAnsi="Times New Roman" w:cs="Times New Roman"/>
          <w:color w:val="FF0000"/>
          <w:sz w:val="28"/>
          <w:szCs w:val="28"/>
        </w:rPr>
        <w:t>https://vn.got-it.ai/blog/phan-mem-arduino-ide-la-gi-chi-tiet-nhat</w:t>
      </w:r>
    </w:p>
    <w:p w14:paraId="04E8133A" w14:textId="129CB0DB" w:rsidR="00B253FD" w:rsidRPr="00B253FD" w:rsidRDefault="00430A20" w:rsidP="00D80F6D">
      <w:pPr>
        <w:spacing w:line="360" w:lineRule="auto"/>
        <w:rPr>
          <w:rFonts w:ascii="Times New Roman" w:hAnsi="Times New Roman" w:cs="Times New Roman"/>
          <w:sz w:val="28"/>
          <w:szCs w:val="28"/>
        </w:rPr>
      </w:pPr>
      <w:r>
        <w:rPr>
          <w:rFonts w:ascii="Times New Roman" w:hAnsi="Times New Roman" w:cs="Times New Roman"/>
          <w:sz w:val="28"/>
          <w:szCs w:val="28"/>
        </w:rPr>
        <w:t>[5]</w:t>
      </w:r>
      <w:r w:rsidRPr="00430A20">
        <w:rPr>
          <w:rFonts w:ascii="Times New Roman" w:hAnsi="Times New Roman" w:cs="Times New Roman"/>
          <w:color w:val="FF0000"/>
          <w:sz w:val="28"/>
          <w:szCs w:val="28"/>
        </w:rPr>
        <w:t>https://www.espressif.com/sites/default/files/documentation/esp32_datasheet_en.pdf</w:t>
      </w:r>
    </w:p>
    <w:p w14:paraId="4A33E0F9" w14:textId="7C48E59C" w:rsidR="00B253FD" w:rsidRPr="00B253FD" w:rsidRDefault="00B253FD" w:rsidP="00D80F6D">
      <w:pPr>
        <w:spacing w:line="360" w:lineRule="auto"/>
        <w:ind w:left="720" w:hanging="720"/>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6</w:t>
      </w:r>
      <w:r w:rsidRPr="00B253FD">
        <w:rPr>
          <w:rFonts w:ascii="Times New Roman" w:hAnsi="Times New Roman" w:cs="Times New Roman"/>
          <w:sz w:val="28"/>
          <w:szCs w:val="28"/>
        </w:rPr>
        <w:t>]</w:t>
      </w:r>
      <w:r w:rsidRPr="00B253FD">
        <w:rPr>
          <w:rFonts w:ascii="Times New Roman" w:hAnsi="Times New Roman" w:cs="Times New Roman"/>
          <w:sz w:val="28"/>
          <w:szCs w:val="28"/>
        </w:rPr>
        <w:tab/>
        <w:t>LoRa Alliance. White Paper: A Technical Overview of Lora and Lorawan; The LoRa Alliance: San Ramon, CA, USA, 2015</w:t>
      </w:r>
    </w:p>
    <w:p w14:paraId="434A9190" w14:textId="1BD8B3D1" w:rsidR="00B253FD" w:rsidRPr="00B253FD" w:rsidRDefault="00B253FD" w:rsidP="00D80F6D">
      <w:pPr>
        <w:spacing w:line="360" w:lineRule="auto"/>
        <w:ind w:left="720" w:hanging="720"/>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7</w:t>
      </w:r>
      <w:r w:rsidRPr="00B253FD">
        <w:rPr>
          <w:rFonts w:ascii="Times New Roman" w:hAnsi="Times New Roman" w:cs="Times New Roman"/>
          <w:sz w:val="28"/>
          <w:szCs w:val="28"/>
        </w:rPr>
        <w:t>]</w:t>
      </w:r>
      <w:r w:rsidRPr="00B253FD">
        <w:rPr>
          <w:rFonts w:ascii="Times New Roman" w:hAnsi="Times New Roman" w:cs="Times New Roman"/>
          <w:sz w:val="28"/>
          <w:szCs w:val="28"/>
        </w:rPr>
        <w:tab/>
        <w:t>Evans, D. The Internet of Things: How the Next Evolution of the Internet is Changing Everything; Cisco Internet Business Solutions Group: San Jose, CA, USA, 2011</w:t>
      </w:r>
    </w:p>
    <w:p w14:paraId="6BDF1386" w14:textId="6DD806E6" w:rsidR="00B253FD" w:rsidRPr="00B253FD" w:rsidRDefault="00B253FD" w:rsidP="00D80F6D">
      <w:pPr>
        <w:spacing w:line="360" w:lineRule="auto"/>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8</w:t>
      </w:r>
      <w:r w:rsidRPr="00B253FD">
        <w:rPr>
          <w:rFonts w:ascii="Times New Roman" w:hAnsi="Times New Roman" w:cs="Times New Roman"/>
          <w:sz w:val="28"/>
          <w:szCs w:val="28"/>
        </w:rPr>
        <w:t>]</w:t>
      </w:r>
      <w:r w:rsidRPr="00B253FD">
        <w:rPr>
          <w:rFonts w:ascii="Times New Roman" w:hAnsi="Times New Roman" w:cs="Times New Roman"/>
          <w:sz w:val="28"/>
          <w:szCs w:val="28"/>
        </w:rPr>
        <w:tab/>
        <w:t>IoTvietnam.com - Cộng đồng đam mê Internet of Thing.</w:t>
      </w:r>
    </w:p>
    <w:p w14:paraId="10DCD727" w14:textId="5E864B41" w:rsidR="00B253FD" w:rsidRPr="00B253FD" w:rsidRDefault="00B253FD" w:rsidP="00D80F6D">
      <w:pPr>
        <w:spacing w:line="360" w:lineRule="auto"/>
        <w:rPr>
          <w:rFonts w:ascii="Times New Roman" w:hAnsi="Times New Roman" w:cs="Times New Roman"/>
          <w:sz w:val="28"/>
          <w:szCs w:val="28"/>
        </w:rPr>
      </w:pPr>
      <w:r w:rsidRPr="00B253FD">
        <w:rPr>
          <w:rFonts w:ascii="Times New Roman" w:hAnsi="Times New Roman" w:cs="Times New Roman"/>
          <w:sz w:val="28"/>
          <w:szCs w:val="28"/>
        </w:rPr>
        <w:t>[</w:t>
      </w:r>
      <w:r w:rsidR="009241CD">
        <w:rPr>
          <w:rFonts w:ascii="Times New Roman" w:hAnsi="Times New Roman" w:cs="Times New Roman"/>
          <w:sz w:val="28"/>
          <w:szCs w:val="28"/>
        </w:rPr>
        <w:t>9</w:t>
      </w:r>
      <w:r w:rsidRPr="00B253FD">
        <w:rPr>
          <w:rFonts w:ascii="Times New Roman" w:hAnsi="Times New Roman" w:cs="Times New Roman"/>
          <w:sz w:val="28"/>
          <w:szCs w:val="28"/>
        </w:rPr>
        <w:t>]</w:t>
      </w:r>
      <w:r w:rsidRPr="00B253FD">
        <w:rPr>
          <w:rFonts w:ascii="Times New Roman" w:hAnsi="Times New Roman" w:cs="Times New Roman"/>
          <w:sz w:val="28"/>
          <w:szCs w:val="28"/>
        </w:rPr>
        <w:tab/>
      </w:r>
      <w:r w:rsidR="009A7871" w:rsidRPr="009A7871">
        <w:rPr>
          <w:rFonts w:ascii="Times New Roman" w:hAnsi="Times New Roman" w:cs="Times New Roman"/>
          <w:color w:val="FF0000"/>
          <w:sz w:val="28"/>
          <w:szCs w:val="28"/>
        </w:rPr>
        <w:t>http://www.steves-internet-guide.com/mqtt-works/</w:t>
      </w:r>
    </w:p>
    <w:p w14:paraId="4CB2E195" w14:textId="6E906727" w:rsidR="009241CD" w:rsidRDefault="00B253FD" w:rsidP="00D80F6D">
      <w:pPr>
        <w:spacing w:line="360" w:lineRule="auto"/>
        <w:ind w:left="720" w:hanging="720"/>
        <w:rPr>
          <w:rFonts w:ascii="Times New Roman" w:hAnsi="Times New Roman" w:cs="Times New Roman"/>
          <w:sz w:val="28"/>
          <w:szCs w:val="28"/>
        </w:rPr>
      </w:pPr>
      <w:r w:rsidRPr="00B253FD">
        <w:rPr>
          <w:rFonts w:ascii="Times New Roman" w:hAnsi="Times New Roman" w:cs="Times New Roman"/>
          <w:sz w:val="28"/>
          <w:szCs w:val="28"/>
        </w:rPr>
        <w:t>[1</w:t>
      </w:r>
      <w:r w:rsidR="009241CD">
        <w:rPr>
          <w:rFonts w:ascii="Times New Roman" w:hAnsi="Times New Roman" w:cs="Times New Roman"/>
          <w:sz w:val="28"/>
          <w:szCs w:val="28"/>
        </w:rPr>
        <w:t>0</w:t>
      </w:r>
      <w:r w:rsidRPr="00B253FD">
        <w:rPr>
          <w:rFonts w:ascii="Times New Roman" w:hAnsi="Times New Roman" w:cs="Times New Roman"/>
          <w:sz w:val="28"/>
          <w:szCs w:val="28"/>
        </w:rPr>
        <w:t>]</w:t>
      </w:r>
      <w:r w:rsidRPr="00B253FD">
        <w:rPr>
          <w:rFonts w:ascii="Times New Roman" w:hAnsi="Times New Roman" w:cs="Times New Roman"/>
          <w:sz w:val="28"/>
          <w:szCs w:val="28"/>
        </w:rPr>
        <w:tab/>
      </w:r>
      <w:r w:rsidR="00C01632" w:rsidRPr="00B6735A">
        <w:rPr>
          <w:rStyle w:val="Hyperlink"/>
          <w:rFonts w:ascii="Times New Roman" w:hAnsi="Times New Roman" w:cs="Times New Roman"/>
          <w:sz w:val="28"/>
          <w:szCs w:val="28"/>
        </w:rPr>
        <w:t>https://viblo.asia/p/mqtt-la-gi-vai-tro-cua-mqtt-trong-iot-</w:t>
      </w:r>
      <w:r w:rsidRPr="00B6735A">
        <w:rPr>
          <w:rStyle w:val="Hyperlink"/>
          <w:rFonts w:ascii="Times New Roman" w:hAnsi="Times New Roman" w:cs="Times New Roman"/>
          <w:sz w:val="28"/>
          <w:szCs w:val="28"/>
        </w:rPr>
        <w:t>V3m5WL3bKO7</w:t>
      </w:r>
    </w:p>
    <w:p w14:paraId="1E860D8C" w14:textId="793510F3" w:rsidR="00916FB1" w:rsidRDefault="009241CD" w:rsidP="00D80F6D">
      <w:pPr>
        <w:spacing w:line="360" w:lineRule="auto"/>
        <w:rPr>
          <w:rFonts w:ascii="Times New Roman" w:hAnsi="Times New Roman" w:cs="Times New Roman"/>
          <w:sz w:val="28"/>
          <w:szCs w:val="28"/>
        </w:rPr>
      </w:pPr>
      <w:r w:rsidRPr="009241CD">
        <w:rPr>
          <w:rFonts w:ascii="Times New Roman" w:hAnsi="Times New Roman" w:cs="Times New Roman"/>
          <w:sz w:val="28"/>
          <w:szCs w:val="28"/>
        </w:rPr>
        <w:t xml:space="preserve">[11] </w:t>
      </w:r>
      <w:r w:rsidR="00C01632">
        <w:rPr>
          <w:rFonts w:ascii="Times New Roman" w:hAnsi="Times New Roman" w:cs="Times New Roman"/>
          <w:sz w:val="28"/>
          <w:szCs w:val="28"/>
        </w:rPr>
        <w:tab/>
      </w:r>
      <w:hyperlink r:id="rId71" w:history="1">
        <w:r w:rsidR="00916FB1" w:rsidRPr="00241044">
          <w:rPr>
            <w:rStyle w:val="Hyperlink"/>
            <w:rFonts w:ascii="Times New Roman" w:hAnsi="Times New Roman" w:cs="Times New Roman"/>
            <w:sz w:val="28"/>
            <w:szCs w:val="28"/>
          </w:rPr>
          <w:t>https://developer.mozilla.org/en-US/docs/Web/HTTP</w:t>
        </w:r>
      </w:hyperlink>
    </w:p>
    <w:p w14:paraId="0240BE21" w14:textId="7DFEB7CB" w:rsidR="00916FB1" w:rsidRDefault="00916FB1" w:rsidP="00916FB1">
      <w:pPr>
        <w:pStyle w:val="content"/>
        <w:ind w:firstLine="0"/>
      </w:pPr>
      <w:r>
        <w:t xml:space="preserve">[12]  </w:t>
      </w:r>
      <w:r>
        <w:tab/>
        <w:t>https://e-tranle.vn/giai-phap-giam-sat-dien-nang-power-monitoring/</w:t>
      </w:r>
    </w:p>
    <w:p w14:paraId="08CAB80E" w14:textId="0286C839" w:rsidR="00916FB1" w:rsidRDefault="00916FB1" w:rsidP="00916FB1">
      <w:pPr>
        <w:pStyle w:val="content"/>
        <w:ind w:firstLine="0"/>
      </w:pPr>
      <w:r>
        <w:t xml:space="preserve">[13] </w:t>
      </w:r>
      <w:r>
        <w:tab/>
        <w:t>https://happysmarthome.vn/goi-lap-dat/</w:t>
      </w:r>
    </w:p>
    <w:p w14:paraId="2C039CD1" w14:textId="5CAB931B" w:rsidR="00301E99" w:rsidRPr="00B253FD" w:rsidRDefault="00916FB1" w:rsidP="00916FB1">
      <w:pPr>
        <w:pStyle w:val="content"/>
        <w:ind w:firstLine="0"/>
      </w:pPr>
      <w:r>
        <w:t xml:space="preserve">[14] </w:t>
      </w:r>
      <w:r>
        <w:tab/>
        <w:t>https://truongsontech.vn/cong-trinh/he-thong-scada-nha-may-nuoc-phan-mem-dieu-khien-giam-sat-tu-xa-nha-may-nuoc-tai-vinh-phuc/</w:t>
      </w:r>
      <w:r w:rsidR="00301E99">
        <w:br w:type="page"/>
      </w:r>
    </w:p>
    <w:p w14:paraId="093410FD" w14:textId="6610E61F" w:rsidR="00AF108A" w:rsidRPr="00AF108A" w:rsidRDefault="00301E99" w:rsidP="00AF108A">
      <w:pPr>
        <w:pStyle w:val="Heading1"/>
        <w:numPr>
          <w:ilvl w:val="0"/>
          <w:numId w:val="0"/>
        </w:numPr>
        <w:rPr>
          <w:rFonts w:cs="Times New Roman"/>
          <w:caps w:val="0"/>
          <w:szCs w:val="28"/>
        </w:rPr>
      </w:pPr>
      <w:bookmarkStart w:id="404" w:name="_Toc103628963"/>
      <w:bookmarkStart w:id="405" w:name="_Toc104154202"/>
      <w:bookmarkStart w:id="406" w:name="_Toc104154507"/>
      <w:bookmarkStart w:id="407" w:name="_Toc104674902"/>
      <w:r w:rsidRPr="00B76F46">
        <w:rPr>
          <w:rFonts w:cs="Times New Roman"/>
          <w:caps w:val="0"/>
          <w:szCs w:val="28"/>
        </w:rPr>
        <w:lastRenderedPageBreak/>
        <w:t>PHỤ LỤC</w:t>
      </w:r>
      <w:bookmarkEnd w:id="404"/>
      <w:bookmarkEnd w:id="405"/>
      <w:bookmarkEnd w:id="406"/>
      <w:bookmarkEnd w:id="407"/>
    </w:p>
    <w:p w14:paraId="36240F9F" w14:textId="2194C1FF" w:rsidR="00611B88" w:rsidRDefault="00611B88" w:rsidP="00E4645E">
      <w:pPr>
        <w:pStyle w:val="level1"/>
        <w:numPr>
          <w:ilvl w:val="0"/>
          <w:numId w:val="0"/>
        </w:numPr>
        <w:rPr>
          <w:lang w:val="vi-VN"/>
        </w:rPr>
      </w:pPr>
      <w:bookmarkStart w:id="408" w:name="_Toc104674903"/>
      <w:r>
        <w:t>HƯỚNG DẪN SỬ DỤNG</w:t>
      </w:r>
      <w:r>
        <w:rPr>
          <w:lang w:val="vi-VN"/>
        </w:rPr>
        <w:t xml:space="preserve"> </w:t>
      </w:r>
      <w:r w:rsidR="00AF108A">
        <w:rPr>
          <w:lang w:val="vi-VN"/>
        </w:rPr>
        <w:t xml:space="preserve">MÔ HÌNH </w:t>
      </w:r>
      <w:r w:rsidR="00AF108A" w:rsidRPr="00AF108A">
        <w:rPr>
          <w:lang w:val="vi-VN"/>
        </w:rPr>
        <w:t>HỆ THỐNG ĐIỀU KHIỂN VÀ GIÁM SÁT CÁC THIẾT BỊ TỪ XA BẰNG WIFI SỬ DỤNG ESP32</w:t>
      </w:r>
      <w:bookmarkEnd w:id="408"/>
    </w:p>
    <w:p w14:paraId="21CDA185" w14:textId="77777777" w:rsidR="00AF108A" w:rsidRPr="00E4645E" w:rsidRDefault="00AF108A" w:rsidP="00E4645E">
      <w:pPr>
        <w:pStyle w:val="content"/>
        <w:ind w:firstLine="0"/>
        <w:rPr>
          <w:b/>
        </w:rPr>
      </w:pPr>
      <w:r w:rsidRPr="00E4645E">
        <w:rPr>
          <w:rFonts w:eastAsiaTheme="majorEastAsia" w:cstheme="majorBidi"/>
          <w:b/>
          <w:szCs w:val="24"/>
          <w:lang w:val="vi-VN"/>
        </w:rPr>
        <w:t>1.</w:t>
      </w:r>
      <w:r w:rsidRPr="00E4645E">
        <w:rPr>
          <w:b/>
          <w:lang w:val="vi-VN"/>
        </w:rPr>
        <w:t xml:space="preserve"> </w:t>
      </w:r>
      <w:bookmarkStart w:id="409" w:name="_Toc104414562"/>
      <w:r w:rsidRPr="00E4645E">
        <w:rPr>
          <w:b/>
        </w:rPr>
        <w:t>Cảnh báo về an toàn</w:t>
      </w:r>
      <w:bookmarkEnd w:id="409"/>
    </w:p>
    <w:p w14:paraId="68BA1DE4" w14:textId="77777777" w:rsidR="00AF108A" w:rsidRPr="00AF108A" w:rsidRDefault="00AF108A" w:rsidP="00AF108A">
      <w:pPr>
        <w:spacing w:after="0" w:line="360" w:lineRule="auto"/>
        <w:jc w:val="both"/>
        <w:rPr>
          <w:rFonts w:ascii="Times New Roman" w:eastAsia="Calibri" w:hAnsi="Times New Roman" w:cs="Times New Roman"/>
          <w:sz w:val="28"/>
          <w:szCs w:val="28"/>
        </w:rPr>
      </w:pPr>
      <w:r w:rsidRPr="00AF108A">
        <w:rPr>
          <w:rFonts w:ascii="Times New Roman" w:eastAsia="Calibri" w:hAnsi="Times New Roman" w:cs="Times New Roman"/>
          <w:sz w:val="28"/>
          <w:szCs w:val="28"/>
        </w:rPr>
        <w:t>Bạn phải đọc các cảnh báo này. Việc lơ là các cảnh báo này có thể gây thương vong cho bạn và người thân.</w:t>
      </w:r>
    </w:p>
    <w:p w14:paraId="4719A4F8" w14:textId="77777777" w:rsidR="00AF108A" w:rsidRPr="00AF108A" w:rsidRDefault="00AF108A" w:rsidP="00AF108A">
      <w:pPr>
        <w:spacing w:after="0" w:line="360" w:lineRule="auto"/>
        <w:jc w:val="both"/>
        <w:rPr>
          <w:rFonts w:ascii="Times New Roman" w:eastAsia="Calibri" w:hAnsi="Times New Roman" w:cs="Times New Roman"/>
          <w:b/>
          <w:sz w:val="28"/>
          <w:szCs w:val="28"/>
        </w:rPr>
      </w:pPr>
      <w:r w:rsidRPr="00AF108A">
        <w:rPr>
          <w:rFonts w:ascii="Times New Roman" w:eastAsia="Calibri" w:hAnsi="Times New Roman" w:cs="Times New Roman"/>
          <w:b/>
          <w:sz w:val="28"/>
          <w:szCs w:val="28"/>
        </w:rPr>
        <w:t xml:space="preserve">Nguy cơ điện giật!                                                                                                           </w:t>
      </w:r>
    </w:p>
    <w:p w14:paraId="3DDAA293" w14:textId="77777777" w:rsidR="00AF108A" w:rsidRPr="00AF108A" w:rsidRDefault="00AF108A" w:rsidP="00AF108A">
      <w:pPr>
        <w:spacing w:after="0" w:line="360" w:lineRule="auto"/>
        <w:jc w:val="both"/>
        <w:rPr>
          <w:rFonts w:ascii="Calibri" w:eastAsia="Calibri" w:hAnsi="Calibri" w:cs="Times New Roman"/>
        </w:rPr>
      </w:pPr>
      <w:r w:rsidRPr="00AF108A">
        <w:rPr>
          <w:rFonts w:ascii="Calibri" w:eastAsia="Calibri" w:hAnsi="Calibri" w:cs="Times New Roman"/>
          <w:noProof/>
        </w:rPr>
        <w:t xml:space="preserve"> </w:t>
      </w:r>
      <w:r w:rsidRPr="00AF108A">
        <w:rPr>
          <w:rFonts w:ascii="Calibri" w:eastAsia="Calibri" w:hAnsi="Calibri" w:cs="Times New Roman"/>
          <w:noProof/>
        </w:rPr>
        <w:drawing>
          <wp:inline distT="0" distB="0" distL="0" distR="0" wp14:anchorId="7D10580B" wp14:editId="052F5893">
            <wp:extent cx="1343025" cy="600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43025" cy="600075"/>
                    </a:xfrm>
                    <a:prstGeom prst="rect">
                      <a:avLst/>
                    </a:prstGeom>
                  </pic:spPr>
                </pic:pic>
              </a:graphicData>
            </a:graphic>
          </wp:inline>
        </w:drawing>
      </w:r>
    </w:p>
    <w:p w14:paraId="079BAB23" w14:textId="77777777" w:rsidR="00AF108A" w:rsidRPr="00AF108A" w:rsidRDefault="00AF108A" w:rsidP="00781CEC">
      <w:pPr>
        <w:numPr>
          <w:ilvl w:val="0"/>
          <w:numId w:val="43"/>
        </w:numPr>
        <w:spacing w:after="0" w:line="360" w:lineRule="auto"/>
        <w:contextualSpacing/>
        <w:jc w:val="both"/>
        <w:rPr>
          <w:rFonts w:ascii="Times New Roman" w:eastAsia="Calibri" w:hAnsi="Times New Roman" w:cs="Times New Roman"/>
          <w:sz w:val="28"/>
        </w:rPr>
      </w:pPr>
      <w:r w:rsidRPr="00AF108A">
        <w:rPr>
          <w:rFonts w:ascii="Times New Roman" w:eastAsia="Calibri" w:hAnsi="Times New Roman" w:cs="Times New Roman"/>
          <w:sz w:val="28"/>
        </w:rPr>
        <w:t xml:space="preserve">Không sử dụng ổ cắm nhiều lỗ hoặc dây nối dài                                                                </w:t>
      </w:r>
    </w:p>
    <w:p w14:paraId="7A0106FF" w14:textId="77777777" w:rsidR="00AF108A" w:rsidRPr="00AF108A" w:rsidRDefault="00AF108A" w:rsidP="00AF108A">
      <w:pPr>
        <w:spacing w:after="0" w:line="360" w:lineRule="auto"/>
        <w:jc w:val="both"/>
        <w:rPr>
          <w:rFonts w:ascii="Calibri" w:eastAsia="Calibri" w:hAnsi="Calibri" w:cs="Times New Roman"/>
        </w:rPr>
      </w:pPr>
      <w:r w:rsidRPr="00AF108A">
        <w:rPr>
          <w:rFonts w:ascii="Calibri" w:eastAsia="Calibri" w:hAnsi="Calibri" w:cs="Times New Roman"/>
        </w:rPr>
        <w:t xml:space="preserve">    </w:t>
      </w:r>
      <w:r w:rsidRPr="00AF108A">
        <w:rPr>
          <w:rFonts w:ascii="Calibri" w:eastAsia="Calibri" w:hAnsi="Calibri" w:cs="Times New Roman"/>
          <w:noProof/>
        </w:rPr>
        <w:drawing>
          <wp:inline distT="0" distB="0" distL="0" distR="0" wp14:anchorId="03EF5DB3" wp14:editId="0465A5FF">
            <wp:extent cx="1114425" cy="1076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14425" cy="1076325"/>
                    </a:xfrm>
                    <a:prstGeom prst="rect">
                      <a:avLst/>
                    </a:prstGeom>
                  </pic:spPr>
                </pic:pic>
              </a:graphicData>
            </a:graphic>
          </wp:inline>
        </w:drawing>
      </w:r>
    </w:p>
    <w:p w14:paraId="14766810" w14:textId="77777777" w:rsidR="00AF108A" w:rsidRPr="00AF108A" w:rsidRDefault="00AF108A" w:rsidP="00781CEC">
      <w:pPr>
        <w:numPr>
          <w:ilvl w:val="0"/>
          <w:numId w:val="42"/>
        </w:numPr>
        <w:spacing w:after="0" w:line="360" w:lineRule="auto"/>
        <w:contextualSpacing/>
        <w:jc w:val="both"/>
        <w:rPr>
          <w:rFonts w:ascii="Times New Roman" w:eastAsia="Calibri" w:hAnsi="Times New Roman" w:cs="Times New Roman"/>
          <w:sz w:val="28"/>
        </w:rPr>
      </w:pPr>
      <w:r w:rsidRPr="00AF108A">
        <w:rPr>
          <w:rFonts w:ascii="Times New Roman" w:eastAsia="Calibri" w:hAnsi="Times New Roman" w:cs="Times New Roman"/>
          <w:sz w:val="28"/>
        </w:rPr>
        <w:t xml:space="preserve">Không cắm vào ổ cắm bị hỏng hoặc ổ cắm có dây bị hở       </w:t>
      </w:r>
    </w:p>
    <w:p w14:paraId="1D82F85E" w14:textId="77777777" w:rsidR="00AF108A" w:rsidRPr="00AF108A" w:rsidRDefault="00AF108A" w:rsidP="00781CEC">
      <w:pPr>
        <w:numPr>
          <w:ilvl w:val="0"/>
          <w:numId w:val="42"/>
        </w:numPr>
        <w:spacing w:after="0" w:line="360" w:lineRule="auto"/>
        <w:contextualSpacing/>
        <w:jc w:val="both"/>
        <w:rPr>
          <w:rFonts w:ascii="Times New Roman" w:eastAsia="Calibri" w:hAnsi="Times New Roman" w:cs="Times New Roman"/>
          <w:sz w:val="28"/>
        </w:rPr>
      </w:pPr>
      <w:r w:rsidRPr="00AF108A">
        <w:rPr>
          <w:rFonts w:ascii="Times New Roman" w:eastAsia="Calibri" w:hAnsi="Times New Roman" w:cs="Times New Roman"/>
          <w:sz w:val="28"/>
        </w:rPr>
        <w:t>Không cắm hoặc rút phích cắm ra khỏi ổ cắm điện bằng tay ướt để ngăn điện giật</w:t>
      </w:r>
    </w:p>
    <w:p w14:paraId="447EFDB9" w14:textId="77777777" w:rsidR="00AF108A" w:rsidRPr="00AF108A" w:rsidRDefault="00AF108A" w:rsidP="00781CEC">
      <w:pPr>
        <w:numPr>
          <w:ilvl w:val="0"/>
          <w:numId w:val="42"/>
        </w:numPr>
        <w:spacing w:after="0" w:line="360" w:lineRule="auto"/>
        <w:contextualSpacing/>
        <w:jc w:val="both"/>
        <w:rPr>
          <w:rFonts w:ascii="Times New Roman" w:eastAsia="Calibri" w:hAnsi="Times New Roman" w:cs="Times New Roman"/>
          <w:sz w:val="28"/>
        </w:rPr>
      </w:pPr>
      <w:r w:rsidRPr="00AF108A">
        <w:rPr>
          <w:rFonts w:ascii="Times New Roman" w:eastAsia="Calibri" w:hAnsi="Times New Roman" w:cs="Times New Roman"/>
          <w:sz w:val="28"/>
        </w:rPr>
        <w:t>Tuyệt đối không chạm vào mạch sản phẩm bằng tay hoặc chân ướt hoặc ẩm</w:t>
      </w:r>
    </w:p>
    <w:p w14:paraId="56D8784C" w14:textId="77777777" w:rsidR="00AF108A" w:rsidRPr="00AF108A" w:rsidRDefault="00AF108A" w:rsidP="00AF108A">
      <w:pPr>
        <w:spacing w:after="0" w:line="360" w:lineRule="auto"/>
        <w:jc w:val="both"/>
        <w:rPr>
          <w:rFonts w:ascii="Calibri" w:eastAsia="Calibri" w:hAnsi="Calibri" w:cs="Times New Roman"/>
        </w:rPr>
      </w:pPr>
      <w:r w:rsidRPr="00AF108A">
        <w:rPr>
          <w:rFonts w:ascii="Calibri" w:eastAsia="Calibri" w:hAnsi="Calibri" w:cs="Times New Roman"/>
        </w:rPr>
        <w:t xml:space="preserve">   </w:t>
      </w:r>
    </w:p>
    <w:p w14:paraId="498BF07F" w14:textId="77777777" w:rsidR="00AF108A" w:rsidRPr="00AF108A" w:rsidRDefault="00AF108A" w:rsidP="00AF108A">
      <w:pPr>
        <w:spacing w:after="0" w:line="360" w:lineRule="auto"/>
        <w:jc w:val="both"/>
        <w:rPr>
          <w:rFonts w:ascii="Calibri" w:eastAsia="Calibri" w:hAnsi="Calibri" w:cs="Times New Roman"/>
        </w:rPr>
      </w:pPr>
      <w:r w:rsidRPr="00AF108A">
        <w:rPr>
          <w:rFonts w:ascii="Calibri" w:eastAsia="Calibri" w:hAnsi="Calibri" w:cs="Times New Roman"/>
        </w:rPr>
        <w:t xml:space="preserve">    </w:t>
      </w:r>
      <w:r w:rsidRPr="00AF108A">
        <w:rPr>
          <w:rFonts w:ascii="Calibri" w:eastAsia="Calibri" w:hAnsi="Calibri" w:cs="Times New Roman"/>
          <w:noProof/>
        </w:rPr>
        <w:drawing>
          <wp:inline distT="0" distB="0" distL="0" distR="0" wp14:anchorId="06E4E5F4" wp14:editId="4A9DC9A7">
            <wp:extent cx="1070975" cy="1000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71340" cy="1000466"/>
                    </a:xfrm>
                    <a:prstGeom prst="rect">
                      <a:avLst/>
                    </a:prstGeom>
                  </pic:spPr>
                </pic:pic>
              </a:graphicData>
            </a:graphic>
          </wp:inline>
        </w:drawing>
      </w:r>
    </w:p>
    <w:p w14:paraId="18961FC4" w14:textId="77777777" w:rsidR="00AF108A" w:rsidRPr="00AF108A" w:rsidRDefault="00AF108A" w:rsidP="00781CEC">
      <w:pPr>
        <w:numPr>
          <w:ilvl w:val="0"/>
          <w:numId w:val="44"/>
        </w:numPr>
        <w:spacing w:after="0" w:line="360" w:lineRule="auto"/>
        <w:contextualSpacing/>
        <w:jc w:val="both"/>
        <w:rPr>
          <w:rFonts w:ascii="Times New Roman" w:eastAsia="Calibri" w:hAnsi="Times New Roman" w:cs="Times New Roman"/>
          <w:sz w:val="28"/>
          <w:szCs w:val="28"/>
        </w:rPr>
      </w:pPr>
      <w:r w:rsidRPr="00AF108A">
        <w:rPr>
          <w:rFonts w:ascii="Times New Roman" w:eastAsia="Calibri" w:hAnsi="Times New Roman" w:cs="Times New Roman"/>
          <w:sz w:val="28"/>
          <w:szCs w:val="28"/>
        </w:rPr>
        <w:t xml:space="preserve">Tuyệt đối không kéo dây khi rút phích cắm, nắm phích cắm khi rút phích cắm   </w:t>
      </w:r>
    </w:p>
    <w:p w14:paraId="524D5DB2" w14:textId="77777777" w:rsidR="00AF108A" w:rsidRPr="00AF108A" w:rsidRDefault="00AF108A" w:rsidP="00AF108A">
      <w:pPr>
        <w:spacing w:after="0" w:line="360" w:lineRule="auto"/>
        <w:jc w:val="both"/>
        <w:rPr>
          <w:rFonts w:ascii="Calibri" w:eastAsia="Calibri" w:hAnsi="Calibri" w:cs="Times New Roman"/>
        </w:rPr>
      </w:pPr>
      <w:r w:rsidRPr="00AF108A">
        <w:rPr>
          <w:rFonts w:ascii="Calibri" w:eastAsia="Calibri" w:hAnsi="Calibri" w:cs="Times New Roman"/>
        </w:rPr>
        <w:t xml:space="preserve">       </w:t>
      </w:r>
      <w:r w:rsidRPr="00AF108A">
        <w:rPr>
          <w:rFonts w:ascii="Calibri" w:eastAsia="Calibri" w:hAnsi="Calibri" w:cs="Times New Roman"/>
          <w:noProof/>
        </w:rPr>
        <w:drawing>
          <wp:inline distT="0" distB="0" distL="0" distR="0" wp14:anchorId="0F927DA8" wp14:editId="224DF758">
            <wp:extent cx="962025" cy="981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2025" cy="981075"/>
                    </a:xfrm>
                    <a:prstGeom prst="rect">
                      <a:avLst/>
                    </a:prstGeom>
                  </pic:spPr>
                </pic:pic>
              </a:graphicData>
            </a:graphic>
          </wp:inline>
        </w:drawing>
      </w:r>
    </w:p>
    <w:p w14:paraId="3B8FD595" w14:textId="77139E69" w:rsidR="00AF108A" w:rsidRPr="00E4645E" w:rsidRDefault="00E4645E" w:rsidP="00E4645E">
      <w:pPr>
        <w:pStyle w:val="content"/>
        <w:ind w:firstLine="0"/>
        <w:rPr>
          <w:b/>
        </w:rPr>
      </w:pPr>
      <w:bookmarkStart w:id="410" w:name="_Toc104414563"/>
      <w:r>
        <w:rPr>
          <w:b/>
        </w:rPr>
        <w:lastRenderedPageBreak/>
        <w:t xml:space="preserve">2. </w:t>
      </w:r>
      <w:r w:rsidR="00AF108A" w:rsidRPr="00E4645E">
        <w:rPr>
          <w:b/>
          <w:lang w:val="vi-VN"/>
        </w:rPr>
        <w:t>T</w:t>
      </w:r>
      <w:r w:rsidR="00AF108A" w:rsidRPr="00E4645E">
        <w:rPr>
          <w:b/>
        </w:rPr>
        <w:t>ổng quan về thiết bị</w:t>
      </w:r>
      <w:bookmarkEnd w:id="410"/>
    </w:p>
    <w:p w14:paraId="0FFEA473" w14:textId="0AD1F934" w:rsidR="00AF108A" w:rsidRPr="003F03AC" w:rsidRDefault="00AF108A" w:rsidP="00781CEC">
      <w:pPr>
        <w:pStyle w:val="ListParagraph"/>
        <w:numPr>
          <w:ilvl w:val="0"/>
          <w:numId w:val="44"/>
        </w:numPr>
        <w:spacing w:after="0" w:line="360" w:lineRule="auto"/>
        <w:jc w:val="both"/>
        <w:rPr>
          <w:rFonts w:ascii="Times New Roman" w:eastAsia="Calibri" w:hAnsi="Times New Roman" w:cs="Times New Roman"/>
          <w:b/>
          <w:sz w:val="28"/>
          <w:szCs w:val="28"/>
        </w:rPr>
      </w:pPr>
      <w:r w:rsidRPr="003F03AC">
        <w:rPr>
          <w:rFonts w:ascii="Times New Roman" w:eastAsia="Calibri" w:hAnsi="Times New Roman" w:cs="Times New Roman"/>
          <w:b/>
          <w:sz w:val="28"/>
          <w:szCs w:val="28"/>
        </w:rPr>
        <w:t xml:space="preserve">Hình thức tổng thể </w:t>
      </w:r>
    </w:p>
    <w:p w14:paraId="36F78055" w14:textId="47EF1617" w:rsidR="00AF108A" w:rsidRPr="00AF108A" w:rsidRDefault="00335BA3" w:rsidP="00AF108A">
      <w:pPr>
        <w:spacing w:after="0" w:line="360" w:lineRule="auto"/>
        <w:jc w:val="both"/>
        <w:rPr>
          <w:rFonts w:ascii="Calibri" w:eastAsia="Calibri" w:hAnsi="Calibri" w:cs="Times New Roman"/>
        </w:rPr>
      </w:pPr>
      <w:r>
        <w:rPr>
          <w:rFonts w:ascii="Calibri" w:eastAsia="Calibri" w:hAnsi="Calibri" w:cs="Times New Roman"/>
          <w:noProof/>
        </w:rPr>
        <mc:AlternateContent>
          <mc:Choice Requires="wpg">
            <w:drawing>
              <wp:anchor distT="0" distB="0" distL="114300" distR="114300" simplePos="0" relativeHeight="251891712" behindDoc="0" locked="0" layoutInCell="1" allowOverlap="1" wp14:anchorId="3A2F40FB" wp14:editId="2DBC37D0">
                <wp:simplePos x="0" y="0"/>
                <wp:positionH relativeFrom="column">
                  <wp:posOffset>169740</wp:posOffset>
                </wp:positionH>
                <wp:positionV relativeFrom="paragraph">
                  <wp:posOffset>253414</wp:posOffset>
                </wp:positionV>
                <wp:extent cx="4551338" cy="4600819"/>
                <wp:effectExtent l="38100" t="0" r="78105" b="66675"/>
                <wp:wrapNone/>
                <wp:docPr id="1074" name="Group 1074"/>
                <wp:cNvGraphicFramePr/>
                <a:graphic xmlns:a="http://schemas.openxmlformats.org/drawingml/2006/main">
                  <a:graphicData uri="http://schemas.microsoft.com/office/word/2010/wordprocessingGroup">
                    <wpg:wgp>
                      <wpg:cNvGrpSpPr/>
                      <wpg:grpSpPr>
                        <a:xfrm>
                          <a:off x="0" y="0"/>
                          <a:ext cx="4551338" cy="4600819"/>
                          <a:chOff x="0" y="0"/>
                          <a:chExt cx="4551338" cy="4600819"/>
                        </a:xfrm>
                      </wpg:grpSpPr>
                      <wps:wsp>
                        <wps:cNvPr id="30" name="Text Box 30"/>
                        <wps:cNvSpPr txBox="1"/>
                        <wps:spPr>
                          <a:xfrm>
                            <a:off x="0" y="17584"/>
                            <a:ext cx="975360" cy="759460"/>
                          </a:xfrm>
                          <a:prstGeom prst="rect">
                            <a:avLst/>
                          </a:prstGeom>
                          <a:solidFill>
                            <a:sysClr val="window" lastClr="FFFFFF"/>
                          </a:solidFill>
                          <a:ln w="6350">
                            <a:solidFill>
                              <a:prstClr val="black"/>
                            </a:solidFill>
                          </a:ln>
                          <a:effectLst/>
                        </wps:spPr>
                        <wps:txbx>
                          <w:txbxContent>
                            <w:p w14:paraId="0DB7A01E" w14:textId="6622200E" w:rsidR="00ED6A7D" w:rsidRPr="00F806E0" w:rsidRDefault="00ED6A7D" w:rsidP="00ED6A7D">
                              <w:pPr>
                                <w:spacing w:line="360" w:lineRule="auto"/>
                                <w:jc w:val="center"/>
                                <w:rPr>
                                  <w:rFonts w:ascii="Times New Roman" w:hAnsi="Times New Roman" w:cs="Times New Roman"/>
                                  <w:sz w:val="28"/>
                                  <w:szCs w:val="28"/>
                                </w:rPr>
                              </w:pPr>
                              <w:r w:rsidRPr="00F806E0">
                                <w:rPr>
                                  <w:rFonts w:ascii="Times New Roman" w:hAnsi="Times New Roman" w:cs="Times New Roman"/>
                                  <w:sz w:val="28"/>
                                  <w:szCs w:val="28"/>
                                </w:rPr>
                                <w:t>Jack cắm nguồn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1125416" y="5861"/>
                            <a:ext cx="887095" cy="759714"/>
                          </a:xfrm>
                          <a:prstGeom prst="rect">
                            <a:avLst/>
                          </a:prstGeom>
                          <a:solidFill>
                            <a:sysClr val="window" lastClr="FFFFFF"/>
                          </a:solidFill>
                          <a:ln w="6350">
                            <a:solidFill>
                              <a:prstClr val="black"/>
                            </a:solidFill>
                          </a:ln>
                          <a:effectLst/>
                        </wps:spPr>
                        <wps:txbx>
                          <w:txbxContent>
                            <w:p w14:paraId="24F1CB54" w14:textId="7F04A6DD" w:rsidR="00ED6A7D" w:rsidRPr="00F806E0" w:rsidRDefault="00ED6A7D" w:rsidP="00ED6A7D">
                              <w:pPr>
                                <w:spacing w:line="360" w:lineRule="auto"/>
                                <w:jc w:val="center"/>
                                <w:rPr>
                                  <w:rFonts w:ascii="Times New Roman" w:hAnsi="Times New Roman" w:cs="Times New Roman"/>
                                  <w:sz w:val="28"/>
                                  <w:szCs w:val="28"/>
                                </w:rPr>
                              </w:pPr>
                              <w:r w:rsidRPr="00F806E0">
                                <w:rPr>
                                  <w:rFonts w:ascii="Times New Roman" w:hAnsi="Times New Roman" w:cs="Times New Roman"/>
                                  <w:sz w:val="28"/>
                                  <w:szCs w:val="28"/>
                                </w:rPr>
                                <w:t xml:space="preserve">Nút nhấn </w:t>
                              </w:r>
                              <w:r>
                                <w:rPr>
                                  <w:rFonts w:ascii="Times New Roman" w:hAnsi="Times New Roman" w:cs="Times New Roman"/>
                                  <w:sz w:val="28"/>
                                  <w:szCs w:val="28"/>
                                </w:rPr>
                                <w:t>phòng 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2297723" y="11723"/>
                            <a:ext cx="995045" cy="766233"/>
                          </a:xfrm>
                          <a:prstGeom prst="rect">
                            <a:avLst/>
                          </a:prstGeom>
                          <a:solidFill>
                            <a:sysClr val="window" lastClr="FFFFFF"/>
                          </a:solidFill>
                          <a:ln w="6350">
                            <a:solidFill>
                              <a:prstClr val="black"/>
                            </a:solidFill>
                          </a:ln>
                          <a:effectLst/>
                        </wps:spPr>
                        <wps:txbx>
                          <w:txbxContent>
                            <w:p w14:paraId="34499C17" w14:textId="6398913F" w:rsidR="00ED6A7D" w:rsidRPr="00CB7AF5" w:rsidRDefault="00ED6A7D" w:rsidP="00CB7AF5">
                              <w:pPr>
                                <w:jc w:val="center"/>
                                <w:rPr>
                                  <w:rFonts w:ascii="Times New Roman" w:hAnsi="Times New Roman" w:cs="Times New Roman"/>
                                  <w:sz w:val="28"/>
                                  <w:szCs w:val="28"/>
                                </w:rPr>
                              </w:pPr>
                              <w:r w:rsidRPr="00F806E0">
                                <w:rPr>
                                  <w:rFonts w:ascii="Times New Roman" w:hAnsi="Times New Roman" w:cs="Times New Roman"/>
                                  <w:sz w:val="28"/>
                                  <w:szCs w:val="28"/>
                                </w:rPr>
                                <w:t>Nút nhấn</w:t>
                              </w:r>
                              <w:r>
                                <w:rPr>
                                  <w:rFonts w:ascii="Times New Roman" w:hAnsi="Times New Roman" w:cs="Times New Roman"/>
                                  <w:sz w:val="28"/>
                                  <w:szCs w:val="28"/>
                                </w:rPr>
                                <w:t xml:space="preserve"> và đèn</w:t>
                              </w:r>
                              <w:r w:rsidRPr="00F806E0">
                                <w:rPr>
                                  <w:rFonts w:ascii="Times New Roman" w:hAnsi="Times New Roman" w:cs="Times New Roman"/>
                                  <w:sz w:val="28"/>
                                  <w:szCs w:val="28"/>
                                </w:rPr>
                                <w:t xml:space="preserve"> </w:t>
                              </w:r>
                              <w:r>
                                <w:rPr>
                                  <w:rFonts w:ascii="Times New Roman" w:hAnsi="Times New Roman" w:cs="Times New Roman"/>
                                  <w:sz w:val="28"/>
                                  <w:szCs w:val="28"/>
                                </w:rPr>
                                <w:t>phòng 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2" name="Group 1072"/>
                        <wpg:cNvGrpSpPr/>
                        <wpg:grpSpPr>
                          <a:xfrm>
                            <a:off x="35170" y="0"/>
                            <a:ext cx="4516168" cy="4600819"/>
                            <a:chOff x="0" y="0"/>
                            <a:chExt cx="4516168" cy="4600819"/>
                          </a:xfrm>
                        </wpg:grpSpPr>
                        <wps:wsp>
                          <wps:cNvPr id="125" name="Straight Arrow Connector 125"/>
                          <wps:cNvCnPr/>
                          <wps:spPr>
                            <a:xfrm>
                              <a:off x="4437184" y="2573215"/>
                              <a:ext cx="58940" cy="1953202"/>
                            </a:xfrm>
                            <a:prstGeom prst="straightConnector1">
                              <a:avLst/>
                            </a:prstGeom>
                            <a:noFill/>
                            <a:ln w="19050" cap="flat" cmpd="sng" algn="ctr">
                              <a:solidFill>
                                <a:srgbClr val="FF0000"/>
                              </a:solidFill>
                              <a:prstDash val="dashDot"/>
                              <a:miter lim="800000"/>
                              <a:tailEnd type="triangle"/>
                            </a:ln>
                            <a:effectLst/>
                          </wps:spPr>
                          <wps:bodyPr/>
                        </wps:wsp>
                        <wps:wsp>
                          <wps:cNvPr id="25" name="Text Box 25"/>
                          <wps:cNvSpPr txBox="1"/>
                          <wps:spPr>
                            <a:xfrm>
                              <a:off x="3557953" y="0"/>
                              <a:ext cx="958215" cy="774192"/>
                            </a:xfrm>
                            <a:prstGeom prst="rect">
                              <a:avLst/>
                            </a:prstGeom>
                            <a:solidFill>
                              <a:sysClr val="window" lastClr="FFFFFF"/>
                            </a:solidFill>
                            <a:ln w="6350">
                              <a:solidFill>
                                <a:prstClr val="black"/>
                              </a:solidFill>
                            </a:ln>
                            <a:effectLst/>
                          </wps:spPr>
                          <wps:txbx>
                            <w:txbxContent>
                              <w:p w14:paraId="308FF177" w14:textId="1C65CE1F" w:rsidR="00ED6A7D" w:rsidRPr="00CB7AF5" w:rsidRDefault="00ED6A7D" w:rsidP="00E550F8">
                                <w:pPr>
                                  <w:jc w:val="center"/>
                                  <w:rPr>
                                    <w:rFonts w:ascii="Times New Roman" w:hAnsi="Times New Roman" w:cs="Times New Roman"/>
                                    <w:sz w:val="28"/>
                                    <w:szCs w:val="28"/>
                                  </w:rPr>
                                </w:pPr>
                                <w:r w:rsidRPr="00F806E0">
                                  <w:rPr>
                                    <w:rFonts w:ascii="Times New Roman" w:hAnsi="Times New Roman" w:cs="Times New Roman"/>
                                    <w:sz w:val="28"/>
                                    <w:szCs w:val="28"/>
                                  </w:rPr>
                                  <w:t>Nút nhấn</w:t>
                                </w:r>
                                <w:r>
                                  <w:rPr>
                                    <w:rFonts w:ascii="Times New Roman" w:hAnsi="Times New Roman" w:cs="Times New Roman"/>
                                    <w:sz w:val="28"/>
                                    <w:szCs w:val="28"/>
                                  </w:rPr>
                                  <w:t xml:space="preserve"> và quạt</w:t>
                                </w:r>
                                <w:r w:rsidRPr="00F806E0">
                                  <w:rPr>
                                    <w:rFonts w:ascii="Times New Roman" w:hAnsi="Times New Roman" w:cs="Times New Roman"/>
                                    <w:sz w:val="28"/>
                                    <w:szCs w:val="28"/>
                                  </w:rPr>
                                  <w:t xml:space="preserve"> </w:t>
                                </w:r>
                                <w:r>
                                  <w:rPr>
                                    <w:rFonts w:ascii="Times New Roman" w:hAnsi="Times New Roman" w:cs="Times New Roman"/>
                                    <w:sz w:val="28"/>
                                    <w:szCs w:val="28"/>
                                  </w:rPr>
                                  <w:t>phòng 06</w:t>
                                </w:r>
                              </w:p>
                              <w:p w14:paraId="32EC7A32" w14:textId="1C70DB0B" w:rsidR="00ED6A7D" w:rsidRPr="00F806E0" w:rsidRDefault="00ED6A7D" w:rsidP="00F806E0">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 name="Straight Connector 1036"/>
                          <wps:cNvCnPr/>
                          <wps:spPr>
                            <a:xfrm flipH="1">
                              <a:off x="2784230" y="1688123"/>
                              <a:ext cx="470487" cy="5862"/>
                            </a:xfrm>
                            <a:prstGeom prst="line">
                              <a:avLst/>
                            </a:prstGeom>
                            <a:noFill/>
                            <a:ln w="19050" cap="flat" cmpd="sng" algn="ctr">
                              <a:solidFill>
                                <a:srgbClr val="FF0000"/>
                              </a:solidFill>
                              <a:prstDash val="dash"/>
                              <a:miter lim="800000"/>
                            </a:ln>
                            <a:effectLst/>
                          </wps:spPr>
                          <wps:bodyPr/>
                        </wps:wsp>
                        <wps:wsp>
                          <wps:cNvPr id="1038" name="Rectangle 1038"/>
                          <wps:cNvSpPr/>
                          <wps:spPr>
                            <a:xfrm>
                              <a:off x="1459523" y="1617784"/>
                              <a:ext cx="325582" cy="304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Rectangle 1040"/>
                          <wps:cNvSpPr/>
                          <wps:spPr>
                            <a:xfrm>
                              <a:off x="3270738" y="1582615"/>
                              <a:ext cx="304338" cy="651163"/>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Rectangle 1041"/>
                          <wps:cNvSpPr/>
                          <wps:spPr>
                            <a:xfrm>
                              <a:off x="3727938" y="1553308"/>
                              <a:ext cx="658033" cy="727363"/>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Rectangle 1042"/>
                          <wps:cNvSpPr/>
                          <wps:spPr>
                            <a:xfrm>
                              <a:off x="480646" y="1922584"/>
                              <a:ext cx="602672" cy="366568"/>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Rectangle 1048"/>
                          <wps:cNvSpPr/>
                          <wps:spPr>
                            <a:xfrm>
                              <a:off x="1019907" y="3411415"/>
                              <a:ext cx="325582" cy="200891"/>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Rectangle 1059"/>
                          <wps:cNvSpPr/>
                          <wps:spPr>
                            <a:xfrm>
                              <a:off x="1817077" y="2350477"/>
                              <a:ext cx="325582" cy="360218"/>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Rectangle 1060"/>
                          <wps:cNvSpPr/>
                          <wps:spPr>
                            <a:xfrm>
                              <a:off x="1705707" y="3364523"/>
                              <a:ext cx="1149523" cy="235527"/>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Rectangle 1061"/>
                          <wps:cNvSpPr/>
                          <wps:spPr>
                            <a:xfrm>
                              <a:off x="3364523" y="3411415"/>
                              <a:ext cx="920750" cy="235527"/>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Rectangle 1062"/>
                          <wps:cNvSpPr/>
                          <wps:spPr>
                            <a:xfrm>
                              <a:off x="4126523" y="2497015"/>
                              <a:ext cx="325582" cy="3048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Straight Arrow Connector 1034"/>
                          <wps:cNvCnPr/>
                          <wps:spPr>
                            <a:xfrm flipH="1" flipV="1">
                              <a:off x="2784230" y="791308"/>
                              <a:ext cx="3810" cy="911225"/>
                            </a:xfrm>
                            <a:prstGeom prst="straightConnector1">
                              <a:avLst/>
                            </a:prstGeom>
                            <a:ln w="19050">
                              <a:solidFill>
                                <a:srgbClr val="FF0000"/>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1037" name="Straight Arrow Connector 1037"/>
                          <wps:cNvCnPr/>
                          <wps:spPr>
                            <a:xfrm flipH="1" flipV="1">
                              <a:off x="1588477" y="779584"/>
                              <a:ext cx="8792" cy="841130"/>
                            </a:xfrm>
                            <a:prstGeom prst="straightConnector1">
                              <a:avLst/>
                            </a:prstGeom>
                            <a:ln w="19050">
                              <a:solidFill>
                                <a:srgbClr val="FF0000"/>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1064" name="Straight Arrow Connector 1064"/>
                          <wps:cNvCnPr/>
                          <wps:spPr>
                            <a:xfrm flipH="1" flipV="1">
                              <a:off x="468923" y="773723"/>
                              <a:ext cx="8793" cy="1151401"/>
                            </a:xfrm>
                            <a:prstGeom prst="straightConnector1">
                              <a:avLst/>
                            </a:prstGeom>
                            <a:ln w="19050">
                              <a:solidFill>
                                <a:srgbClr val="FF0000"/>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1065" name="Straight Arrow Connector 1065"/>
                          <wps:cNvCnPr/>
                          <wps:spPr>
                            <a:xfrm flipH="1" flipV="1">
                              <a:off x="4026877" y="797169"/>
                              <a:ext cx="12032" cy="762000"/>
                            </a:xfrm>
                            <a:prstGeom prst="straightConnector1">
                              <a:avLst/>
                            </a:prstGeom>
                            <a:ln w="19050">
                              <a:solidFill>
                                <a:srgbClr val="FF0000"/>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1066" name="Straight Arrow Connector 1066"/>
                          <wps:cNvCnPr/>
                          <wps:spPr>
                            <a:xfrm>
                              <a:off x="0" y="3118338"/>
                              <a:ext cx="5080" cy="1431290"/>
                            </a:xfrm>
                            <a:prstGeom prst="straightConnector1">
                              <a:avLst/>
                            </a:prstGeom>
                            <a:ln w="19050">
                              <a:solidFill>
                                <a:srgbClr val="C00000"/>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1068" name="Straight Arrow Connector 1068"/>
                          <wps:cNvCnPr/>
                          <wps:spPr>
                            <a:xfrm>
                              <a:off x="814753" y="3434861"/>
                              <a:ext cx="0" cy="1131277"/>
                            </a:xfrm>
                            <a:prstGeom prst="straightConnector1">
                              <a:avLst/>
                            </a:prstGeom>
                            <a:ln w="19050">
                              <a:solidFill>
                                <a:srgbClr val="FF0000"/>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1069" name="Straight Arrow Connector 1069"/>
                          <wps:cNvCnPr/>
                          <wps:spPr>
                            <a:xfrm>
                              <a:off x="2602523" y="3598984"/>
                              <a:ext cx="11723" cy="1001835"/>
                            </a:xfrm>
                            <a:prstGeom prst="straightConnector1">
                              <a:avLst/>
                            </a:prstGeom>
                            <a:ln w="19050">
                              <a:solidFill>
                                <a:srgbClr val="FF0000"/>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1070" name="Straight Arrow Connector 1070"/>
                          <wps:cNvCnPr/>
                          <wps:spPr>
                            <a:xfrm>
                              <a:off x="3675184" y="3645877"/>
                              <a:ext cx="5862" cy="937358"/>
                            </a:xfrm>
                            <a:prstGeom prst="straightConnector1">
                              <a:avLst/>
                            </a:prstGeom>
                            <a:ln w="12700">
                              <a:solidFill>
                                <a:srgbClr val="FF0000"/>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1071" name="Elbow Connector 1071"/>
                          <wps:cNvCnPr/>
                          <wps:spPr>
                            <a:xfrm flipH="1">
                              <a:off x="1512277" y="2485292"/>
                              <a:ext cx="292882" cy="2064336"/>
                            </a:xfrm>
                            <a:prstGeom prst="bentConnector3">
                              <a:avLst>
                                <a:gd name="adj1" fmla="val 99351"/>
                              </a:avLst>
                            </a:prstGeom>
                            <a:ln w="12700">
                              <a:solidFill>
                                <a:srgbClr val="FF0000"/>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A2F40FB" id="Group 1074" o:spid="_x0000_s1127" style="position:absolute;left:0;text-align:left;margin-left:13.35pt;margin-top:19.95pt;width:358.35pt;height:362.25pt;z-index:251891712" coordsize="45513,4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">
                <v:shape id="Text Box 30" o:spid="_x0000_s1128" type="#_x0000_t202" style="position:absolute;top:175;width:9753;height:7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" fillcolor="window" strokeweight=".5pt">
                  <v:textbox>
                    <w:txbxContent>
                      <w:p w14:paraId="0DB7A01E" w14:textId="6622200E" w:rsidR="00ED6A7D" w:rsidRPr="00F806E0" w:rsidRDefault="00ED6A7D" w:rsidP="00ED6A7D">
                        <w:pPr>
                          <w:spacing w:line="360" w:lineRule="auto"/>
                          <w:jc w:val="center"/>
                          <w:rPr>
                            <w:rFonts w:ascii="Times New Roman" w:hAnsi="Times New Roman" w:cs="Times New Roman"/>
                            <w:sz w:val="28"/>
                            <w:szCs w:val="28"/>
                          </w:rPr>
                        </w:pPr>
                        <w:r w:rsidRPr="00F806E0">
                          <w:rPr>
                            <w:rFonts w:ascii="Times New Roman" w:hAnsi="Times New Roman" w:cs="Times New Roman"/>
                            <w:sz w:val="28"/>
                            <w:szCs w:val="28"/>
                          </w:rPr>
                          <w:t>Jack cắm nguồn</w:t>
                        </w:r>
                      </w:p>
                    </w:txbxContent>
                  </v:textbox>
                </v:shape>
                <v:shape id="Text Box 34" o:spid="_x0000_s1129" type="#_x0000_t202" style="position:absolute;left:11254;top:58;width:8871;height:7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" fillcolor="window" strokeweight=".5pt">
                  <v:textbox>
                    <w:txbxContent>
                      <w:p w14:paraId="24F1CB54" w14:textId="7F04A6DD" w:rsidR="00ED6A7D" w:rsidRPr="00F806E0" w:rsidRDefault="00ED6A7D" w:rsidP="00ED6A7D">
                        <w:pPr>
                          <w:spacing w:line="360" w:lineRule="auto"/>
                          <w:jc w:val="center"/>
                          <w:rPr>
                            <w:rFonts w:ascii="Times New Roman" w:hAnsi="Times New Roman" w:cs="Times New Roman"/>
                            <w:sz w:val="28"/>
                            <w:szCs w:val="28"/>
                          </w:rPr>
                        </w:pPr>
                        <w:r w:rsidRPr="00F806E0">
                          <w:rPr>
                            <w:rFonts w:ascii="Times New Roman" w:hAnsi="Times New Roman" w:cs="Times New Roman"/>
                            <w:sz w:val="28"/>
                            <w:szCs w:val="28"/>
                          </w:rPr>
                          <w:t xml:space="preserve">Nút nhấn </w:t>
                        </w:r>
                        <w:r>
                          <w:rPr>
                            <w:rFonts w:ascii="Times New Roman" w:hAnsi="Times New Roman" w:cs="Times New Roman"/>
                            <w:sz w:val="28"/>
                            <w:szCs w:val="28"/>
                          </w:rPr>
                          <w:t>phòng 01</w:t>
                        </w:r>
                      </w:p>
                    </w:txbxContent>
                  </v:textbox>
                </v:shape>
                <v:shape id="Text Box 32" o:spid="_x0000_s1130" type="#_x0000_t202" style="position:absolute;left:22977;top:117;width:9950;height:7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" fillcolor="window" strokeweight=".5pt">
                  <v:textbox>
                    <w:txbxContent>
                      <w:p w14:paraId="34499C17" w14:textId="6398913F" w:rsidR="00ED6A7D" w:rsidRPr="00CB7AF5" w:rsidRDefault="00ED6A7D" w:rsidP="00CB7AF5">
                        <w:pPr>
                          <w:jc w:val="center"/>
                          <w:rPr>
                            <w:rFonts w:ascii="Times New Roman" w:hAnsi="Times New Roman" w:cs="Times New Roman"/>
                            <w:sz w:val="28"/>
                            <w:szCs w:val="28"/>
                          </w:rPr>
                        </w:pPr>
                        <w:r w:rsidRPr="00F806E0">
                          <w:rPr>
                            <w:rFonts w:ascii="Times New Roman" w:hAnsi="Times New Roman" w:cs="Times New Roman"/>
                            <w:sz w:val="28"/>
                            <w:szCs w:val="28"/>
                          </w:rPr>
                          <w:t>Nút nhấn</w:t>
                        </w:r>
                        <w:r>
                          <w:rPr>
                            <w:rFonts w:ascii="Times New Roman" w:hAnsi="Times New Roman" w:cs="Times New Roman"/>
                            <w:sz w:val="28"/>
                            <w:szCs w:val="28"/>
                          </w:rPr>
                          <w:t xml:space="preserve"> và đèn</w:t>
                        </w:r>
                        <w:r w:rsidRPr="00F806E0">
                          <w:rPr>
                            <w:rFonts w:ascii="Times New Roman" w:hAnsi="Times New Roman" w:cs="Times New Roman"/>
                            <w:sz w:val="28"/>
                            <w:szCs w:val="28"/>
                          </w:rPr>
                          <w:t xml:space="preserve"> </w:t>
                        </w:r>
                        <w:r>
                          <w:rPr>
                            <w:rFonts w:ascii="Times New Roman" w:hAnsi="Times New Roman" w:cs="Times New Roman"/>
                            <w:sz w:val="28"/>
                            <w:szCs w:val="28"/>
                          </w:rPr>
                          <w:t>phòng 06</w:t>
                        </w:r>
                      </w:p>
                    </w:txbxContent>
                  </v:textbox>
                </v:shape>
                <v:group id="Group 1072" o:spid="_x0000_s1131" style="position:absolute;left:351;width:45162;height:46008" coordsize="45161,46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">
                  <v:shape id="Straight Arrow Connector 125" o:spid="_x0000_s1132" type="#_x0000_t32" style="position:absolute;left:44371;top:25732;width:590;height:195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" strokecolor="red" strokeweight="1.5pt">
                    <v:stroke dashstyle="dashDot" endarrow="block" joinstyle="miter"/>
                  </v:shape>
                  <v:shape id="Text Box 25" o:spid="_x0000_s1133" type="#_x0000_t202" style="position:absolute;left:35579;width:9582;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" fillcolor="window" strokeweight=".5pt">
                    <v:textbox>
                      <w:txbxContent>
                        <w:p w14:paraId="308FF177" w14:textId="1C65CE1F" w:rsidR="00ED6A7D" w:rsidRPr="00CB7AF5" w:rsidRDefault="00ED6A7D" w:rsidP="00E550F8">
                          <w:pPr>
                            <w:jc w:val="center"/>
                            <w:rPr>
                              <w:rFonts w:ascii="Times New Roman" w:hAnsi="Times New Roman" w:cs="Times New Roman"/>
                              <w:sz w:val="28"/>
                              <w:szCs w:val="28"/>
                            </w:rPr>
                          </w:pPr>
                          <w:r w:rsidRPr="00F806E0">
                            <w:rPr>
                              <w:rFonts w:ascii="Times New Roman" w:hAnsi="Times New Roman" w:cs="Times New Roman"/>
                              <w:sz w:val="28"/>
                              <w:szCs w:val="28"/>
                            </w:rPr>
                            <w:t>Nút nhấn</w:t>
                          </w:r>
                          <w:r>
                            <w:rPr>
                              <w:rFonts w:ascii="Times New Roman" w:hAnsi="Times New Roman" w:cs="Times New Roman"/>
                              <w:sz w:val="28"/>
                              <w:szCs w:val="28"/>
                            </w:rPr>
                            <w:t xml:space="preserve"> và quạt</w:t>
                          </w:r>
                          <w:r w:rsidRPr="00F806E0">
                            <w:rPr>
                              <w:rFonts w:ascii="Times New Roman" w:hAnsi="Times New Roman" w:cs="Times New Roman"/>
                              <w:sz w:val="28"/>
                              <w:szCs w:val="28"/>
                            </w:rPr>
                            <w:t xml:space="preserve"> </w:t>
                          </w:r>
                          <w:r>
                            <w:rPr>
                              <w:rFonts w:ascii="Times New Roman" w:hAnsi="Times New Roman" w:cs="Times New Roman"/>
                              <w:sz w:val="28"/>
                              <w:szCs w:val="28"/>
                            </w:rPr>
                            <w:t>phòng 06</w:t>
                          </w:r>
                        </w:p>
                        <w:p w14:paraId="32EC7A32" w14:textId="1C70DB0B" w:rsidR="00ED6A7D" w:rsidRPr="00F806E0" w:rsidRDefault="00ED6A7D" w:rsidP="00F806E0">
                          <w:pPr>
                            <w:jc w:val="center"/>
                            <w:rPr>
                              <w:rFonts w:ascii="Times New Roman" w:hAnsi="Times New Roman" w:cs="Times New Roman"/>
                              <w:sz w:val="28"/>
                              <w:szCs w:val="28"/>
                            </w:rPr>
                          </w:pPr>
                        </w:p>
                      </w:txbxContent>
                    </v:textbox>
                  </v:shape>
                  <v:line id="Straight Connector 1036" o:spid="_x0000_s1134" style="position:absolute;flip:x;visibility:visible;mso-wrap-style:square" from="27842,16881" to="32547,16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" strokecolor="red" strokeweight="1.5pt">
                    <v:stroke dashstyle="dash" joinstyle="miter"/>
                  </v:line>
                  <v:rect id="Rectangle 1038" o:spid="_x0000_s1135" style="position:absolute;left:14595;top:16177;width:325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" filled="f" strokecolor="red" strokeweight="1.5pt"/>
                  <v:rect id="Rectangle 1040" o:spid="_x0000_s1136" style="position:absolute;left:32707;top:15826;width:3043;height:6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" filled="f" strokecolor="red" strokeweight="1.5pt"/>
                  <v:rect id="Rectangle 1041" o:spid="_x0000_s1137" style="position:absolute;left:37279;top:15533;width:6580;height:7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" filled="f" strokecolor="red" strokeweight="1.5pt"/>
                  <v:rect id="Rectangle 1042" o:spid="_x0000_s1138" style="position:absolute;left:4806;top:19225;width:6027;height:3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" filled="f" strokecolor="red" strokeweight="1.5pt"/>
                  <v:rect id="Rectangle 1048" o:spid="_x0000_s1139" style="position:absolute;left:10199;top:34114;width:3255;height:2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" filled="f" strokecolor="red" strokeweight="1.5pt"/>
                  <v:rect id="Rectangle 1059" o:spid="_x0000_s1140" style="position:absolute;left:18170;top:23504;width:3256;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" filled="f" strokecolor="red" strokeweight="1.5pt"/>
                  <v:rect id="Rectangle 1060" o:spid="_x0000_s1141" style="position:absolute;left:17057;top:33645;width:11495;height:2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" filled="f" strokecolor="red" strokeweight="1.5pt"/>
                  <v:rect id="Rectangle 1061" o:spid="_x0000_s1142" style="position:absolute;left:33645;top:34114;width:9207;height:2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" filled="f" strokecolor="red" strokeweight="1.5pt"/>
                  <v:rect id="Rectangle 1062" o:spid="_x0000_s1143" style="position:absolute;left:41265;top:24970;width:325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" filled="f" strokecolor="red" strokeweight="1.5pt"/>
                  <v:shape id="Straight Arrow Connector 1034" o:spid="_x0000_s1144" type="#_x0000_t32" style="position:absolute;left:27842;top:7913;width:38;height:9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" strokecolor="red" strokeweight="1.5pt">
                    <v:stroke dashstyle="dashDot" endarrow="block" joinstyle="miter"/>
                  </v:shape>
                  <v:shape id="Straight Arrow Connector 1037" o:spid="_x0000_s1145" type="#_x0000_t32" style="position:absolute;left:15884;top:7795;width:88;height:84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" strokecolor="red" strokeweight="1.5pt">
                    <v:stroke dashstyle="dashDot" endarrow="block" joinstyle="miter"/>
                  </v:shape>
                  <v:shape id="Straight Arrow Connector 1064" o:spid="_x0000_s1146" type="#_x0000_t32" style="position:absolute;left:4689;top:7737;width:88;height:115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" strokecolor="red" strokeweight="1.5pt">
                    <v:stroke dashstyle="dashDot" endarrow="block" joinstyle="miter"/>
                  </v:shape>
                  <v:shape id="Straight Arrow Connector 1065" o:spid="_x0000_s1147" type="#_x0000_t32" style="position:absolute;left:40268;top:7971;width:121;height:76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" strokecolor="red" strokeweight="1.5pt">
                    <v:stroke dashstyle="dashDot" endarrow="block" joinstyle="miter"/>
                  </v:shape>
                  <v:shape id="Straight Arrow Connector 1066" o:spid="_x0000_s1148" type="#_x0000_t32" style="position:absolute;top:31183;width:50;height:143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" strokecolor="#c00000" strokeweight="1.5pt">
                    <v:stroke dashstyle="dashDot" endarrow="block" joinstyle="miter"/>
                  </v:shape>
                  <v:shape id="Straight Arrow Connector 1068" o:spid="_x0000_s1149" type="#_x0000_t32" style="position:absolute;left:8147;top:34348;width:0;height:113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" strokecolor="red" strokeweight="1.5pt">
                    <v:stroke dashstyle="dashDot" endarrow="block" joinstyle="miter"/>
                  </v:shape>
                  <v:shape id="Straight Arrow Connector 1069" o:spid="_x0000_s1150" type="#_x0000_t32" style="position:absolute;left:26025;top:35989;width:117;height:10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" strokecolor="red" strokeweight="1.5pt">
                    <v:stroke dashstyle="dashDot" endarrow="block" joinstyle="miter"/>
                  </v:shape>
                  <v:shape id="Straight Arrow Connector 1070" o:spid="_x0000_s1151" type="#_x0000_t32" style="position:absolute;left:36751;top:36458;width:59;height:93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" strokecolor="red" strokeweight="1pt">
                    <v:stroke dashstyle="dashDot"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1" o:spid="_x0000_s1152" type="#_x0000_t34" style="position:absolute;left:15122;top:24852;width:2929;height:2064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" adj="21460" strokecolor="red" strokeweight="1pt">
                    <v:stroke dashstyle="dashDot" endarrow="block"/>
                  </v:shape>
                </v:group>
              </v:group>
            </w:pict>
          </mc:Fallback>
        </mc:AlternateContent>
      </w:r>
    </w:p>
    <w:p w14:paraId="50030B54" w14:textId="43C0215C" w:rsidR="00AF108A" w:rsidRPr="00AF108A" w:rsidRDefault="00AF108A" w:rsidP="00AF108A">
      <w:pPr>
        <w:spacing w:after="0" w:line="360" w:lineRule="auto"/>
        <w:jc w:val="both"/>
        <w:rPr>
          <w:rFonts w:ascii="Calibri" w:eastAsia="Calibri" w:hAnsi="Calibri" w:cs="Times New Roman"/>
        </w:rPr>
      </w:pPr>
    </w:p>
    <w:p w14:paraId="1FD6762D" w14:textId="62DE6881" w:rsidR="00AF108A" w:rsidRPr="00AF108A" w:rsidRDefault="00AF108A" w:rsidP="00AF108A">
      <w:pPr>
        <w:spacing w:after="0" w:line="360" w:lineRule="auto"/>
        <w:jc w:val="both"/>
        <w:rPr>
          <w:rFonts w:ascii="Calibri" w:eastAsia="Calibri" w:hAnsi="Calibri" w:cs="Times New Roman"/>
        </w:rPr>
      </w:pPr>
    </w:p>
    <w:p w14:paraId="01805BF7" w14:textId="59CC2514" w:rsidR="00AF108A" w:rsidRPr="00AF108A" w:rsidRDefault="00AF108A" w:rsidP="00AF108A">
      <w:pPr>
        <w:spacing w:after="0" w:line="360" w:lineRule="auto"/>
        <w:jc w:val="both"/>
        <w:rPr>
          <w:rFonts w:ascii="Calibri" w:eastAsia="Calibri" w:hAnsi="Calibri" w:cs="Times New Roman"/>
        </w:rPr>
      </w:pPr>
    </w:p>
    <w:p w14:paraId="3454CE60" w14:textId="15ABA6F2" w:rsidR="00AF108A" w:rsidRPr="00AF108A" w:rsidRDefault="00AF108A" w:rsidP="00AF108A">
      <w:pPr>
        <w:spacing w:after="0" w:line="360" w:lineRule="auto"/>
        <w:jc w:val="both"/>
        <w:rPr>
          <w:rFonts w:ascii="Calibri" w:eastAsia="Calibri" w:hAnsi="Calibri" w:cs="Times New Roman"/>
        </w:rPr>
      </w:pPr>
    </w:p>
    <w:p w14:paraId="347E02D5" w14:textId="25A8B112" w:rsidR="00AF108A" w:rsidRPr="00AF108A" w:rsidRDefault="00E550F8" w:rsidP="00AF108A">
      <w:pPr>
        <w:spacing w:after="0" w:line="360" w:lineRule="auto"/>
        <w:jc w:val="both"/>
        <w:rPr>
          <w:rFonts w:ascii="Calibri" w:eastAsia="Calibri" w:hAnsi="Calibri" w:cs="Times New Roman"/>
        </w:rPr>
      </w:pPr>
      <w:r w:rsidRPr="00AF108A">
        <w:rPr>
          <w:rFonts w:ascii="Calibri" w:eastAsia="Calibri" w:hAnsi="Calibri" w:cs="Times New Roman"/>
          <w:noProof/>
        </w:rPr>
        <mc:AlternateContent>
          <mc:Choice Requires="wps">
            <w:drawing>
              <wp:anchor distT="0" distB="0" distL="114300" distR="114300" simplePos="0" relativeHeight="251858944" behindDoc="0" locked="0" layoutInCell="1" allowOverlap="1" wp14:anchorId="6B3C2590" wp14:editId="12E32BED">
                <wp:simplePos x="0" y="0"/>
                <wp:positionH relativeFrom="column">
                  <wp:posOffset>1017058</wp:posOffset>
                </wp:positionH>
                <wp:positionV relativeFrom="paragraph">
                  <wp:posOffset>2387389</wp:posOffset>
                </wp:positionV>
                <wp:extent cx="341630" cy="12700"/>
                <wp:effectExtent l="0" t="0" r="20320" b="25400"/>
                <wp:wrapNone/>
                <wp:docPr id="1035" name="Straight Connector 1035"/>
                <wp:cNvGraphicFramePr/>
                <a:graphic xmlns:a="http://schemas.openxmlformats.org/drawingml/2006/main">
                  <a:graphicData uri="http://schemas.microsoft.com/office/word/2010/wordprocessingShape">
                    <wps:wsp>
                      <wps:cNvCnPr/>
                      <wps:spPr>
                        <a:xfrm flipH="1">
                          <a:off x="0" y="0"/>
                          <a:ext cx="341630" cy="12700"/>
                        </a:xfrm>
                        <a:prstGeom prst="line">
                          <a:avLst/>
                        </a:prstGeom>
                        <a:noFill/>
                        <a:ln w="19050" cap="flat" cmpd="sng" algn="ctr">
                          <a:solidFill>
                            <a:srgbClr val="FF0000"/>
                          </a:solidFill>
                          <a:prstDash val="dash"/>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0345AE3" id="Straight Connector 1035"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1pt,188pt" to="107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" strokecolor="red" strokeweight="1.5pt">
                <v:stroke dashstyle="dash" joinstyle="miter"/>
              </v:line>
            </w:pict>
          </mc:Fallback>
        </mc:AlternateContent>
      </w:r>
      <w:r w:rsidR="00A0776B">
        <w:rPr>
          <w:rFonts w:ascii="Calibri" w:eastAsia="Calibri" w:hAnsi="Calibri" w:cs="Times New Roman"/>
          <w:noProof/>
        </w:rPr>
        <mc:AlternateContent>
          <mc:Choice Requires="wps">
            <w:drawing>
              <wp:anchor distT="0" distB="0" distL="114300" distR="114300" simplePos="0" relativeHeight="251870208" behindDoc="0" locked="0" layoutInCell="1" allowOverlap="1" wp14:anchorId="51BC8F89" wp14:editId="3018D766">
                <wp:simplePos x="0" y="0"/>
                <wp:positionH relativeFrom="column">
                  <wp:posOffset>1060161</wp:posOffset>
                </wp:positionH>
                <wp:positionV relativeFrom="paragraph">
                  <wp:posOffset>1812059</wp:posOffset>
                </wp:positionV>
                <wp:extent cx="554182" cy="422564"/>
                <wp:effectExtent l="0" t="0" r="17780" b="15875"/>
                <wp:wrapNone/>
                <wp:docPr id="1047" name="Rectangle 1047"/>
                <wp:cNvGraphicFramePr/>
                <a:graphic xmlns:a="http://schemas.openxmlformats.org/drawingml/2006/main">
                  <a:graphicData uri="http://schemas.microsoft.com/office/word/2010/wordprocessingShape">
                    <wps:wsp>
                      <wps:cNvSpPr/>
                      <wps:spPr>
                        <a:xfrm>
                          <a:off x="0" y="0"/>
                          <a:ext cx="554182" cy="4225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C50D2" id="Rectangle 1047" o:spid="_x0000_s1026" style="position:absolute;margin-left:83.5pt;margin-top:142.7pt;width:43.65pt;height:33.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" filled="f" strokecolor="red" strokeweight="1.5pt"/>
            </w:pict>
          </mc:Fallback>
        </mc:AlternateContent>
      </w:r>
      <w:r w:rsidR="00CB7AF5" w:rsidRPr="00AF108A">
        <w:rPr>
          <w:rFonts w:ascii="Calibri" w:eastAsia="Calibri" w:hAnsi="Calibri" w:cs="Times New Roman"/>
          <w:noProof/>
        </w:rPr>
        <mc:AlternateContent>
          <mc:Choice Requires="wps">
            <w:drawing>
              <wp:anchor distT="0" distB="0" distL="114300" distR="114300" simplePos="0" relativeHeight="251854848" behindDoc="0" locked="0" layoutInCell="1" allowOverlap="1" wp14:anchorId="6E718365" wp14:editId="440C35A7">
                <wp:simplePos x="0" y="0"/>
                <wp:positionH relativeFrom="column">
                  <wp:posOffset>194251</wp:posOffset>
                </wp:positionH>
                <wp:positionV relativeFrom="paragraph">
                  <wp:posOffset>2103004</wp:posOffset>
                </wp:positionV>
                <wp:extent cx="782782" cy="6927"/>
                <wp:effectExtent l="0" t="0" r="17780" b="31750"/>
                <wp:wrapNone/>
                <wp:docPr id="61" name="Straight Connector 61"/>
                <wp:cNvGraphicFramePr/>
                <a:graphic xmlns:a="http://schemas.openxmlformats.org/drawingml/2006/main">
                  <a:graphicData uri="http://schemas.microsoft.com/office/word/2010/wordprocessingShape">
                    <wps:wsp>
                      <wps:cNvCnPr/>
                      <wps:spPr>
                        <a:xfrm flipH="1" flipV="1">
                          <a:off x="0" y="0"/>
                          <a:ext cx="782782" cy="6927"/>
                        </a:xfrm>
                        <a:prstGeom prst="line">
                          <a:avLst/>
                        </a:prstGeom>
                        <a:noFill/>
                        <a:ln w="19050" cap="flat" cmpd="sng" algn="ctr">
                          <a:solidFill>
                            <a:srgbClr val="FF0000"/>
                          </a:solidFill>
                          <a:prstDash val="dash"/>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7EB8503" id="Straight Connector 61" o:spid="_x0000_s1026" style="position:absolute;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pt,165.6pt" to="76.95pt,1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" strokecolor="red" strokeweight="1.5pt">
                <v:stroke dashstyle="dash" joinstyle="miter"/>
              </v:line>
            </w:pict>
          </mc:Fallback>
        </mc:AlternateContent>
      </w:r>
      <w:r w:rsidR="00AF108A" w:rsidRPr="00AF108A">
        <w:rPr>
          <w:rFonts w:ascii="Calibri" w:eastAsia="Calibri" w:hAnsi="Calibri" w:cs="Times New Roman"/>
          <w:noProof/>
        </w:rPr>
        <w:drawing>
          <wp:inline distT="0" distB="0" distL="0" distR="0" wp14:anchorId="06AC5938" wp14:editId="23731A17">
            <wp:extent cx="5288280" cy="3191339"/>
            <wp:effectExtent l="0" t="0" r="7620" b="952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p.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88280" cy="3191339"/>
                    </a:xfrm>
                    <a:prstGeom prst="rect">
                      <a:avLst/>
                    </a:prstGeom>
                  </pic:spPr>
                </pic:pic>
              </a:graphicData>
            </a:graphic>
          </wp:inline>
        </w:drawing>
      </w:r>
    </w:p>
    <w:p w14:paraId="613F6F12" w14:textId="29D0BD43" w:rsidR="00AF108A" w:rsidRPr="00AF108A" w:rsidRDefault="00335BA3" w:rsidP="00AF108A">
      <w:pPr>
        <w:spacing w:after="0" w:line="360" w:lineRule="auto"/>
        <w:jc w:val="both"/>
        <w:rPr>
          <w:rFonts w:ascii="Calibri" w:eastAsia="Calibri" w:hAnsi="Calibri" w:cs="Times New Roman"/>
        </w:rPr>
      </w:pPr>
      <w:r>
        <w:rPr>
          <w:rFonts w:ascii="Calibri" w:eastAsia="Calibri" w:hAnsi="Calibri" w:cs="Times New Roman"/>
          <w:noProof/>
        </w:rPr>
        <mc:AlternateContent>
          <mc:Choice Requires="wpg">
            <w:drawing>
              <wp:anchor distT="0" distB="0" distL="114300" distR="114300" simplePos="0" relativeHeight="251853824" behindDoc="0" locked="0" layoutInCell="1" allowOverlap="1" wp14:anchorId="47F97580" wp14:editId="11BCB6B4">
                <wp:simplePos x="0" y="0"/>
                <wp:positionH relativeFrom="column">
                  <wp:posOffset>-70583</wp:posOffset>
                </wp:positionH>
                <wp:positionV relativeFrom="paragraph">
                  <wp:posOffset>255172</wp:posOffset>
                </wp:positionV>
                <wp:extent cx="5269850" cy="960471"/>
                <wp:effectExtent l="0" t="0" r="26670" b="11430"/>
                <wp:wrapNone/>
                <wp:docPr id="1073" name="Group 1073"/>
                <wp:cNvGraphicFramePr/>
                <a:graphic xmlns:a="http://schemas.openxmlformats.org/drawingml/2006/main">
                  <a:graphicData uri="http://schemas.microsoft.com/office/word/2010/wordprocessingGroup">
                    <wpg:wgp>
                      <wpg:cNvGrpSpPr/>
                      <wpg:grpSpPr>
                        <a:xfrm>
                          <a:off x="0" y="0"/>
                          <a:ext cx="5269850" cy="960471"/>
                          <a:chOff x="0" y="0"/>
                          <a:chExt cx="5269850" cy="960471"/>
                        </a:xfrm>
                      </wpg:grpSpPr>
                      <wps:wsp>
                        <wps:cNvPr id="63" name="Text Box 63"/>
                        <wps:cNvSpPr txBox="1"/>
                        <wps:spPr>
                          <a:xfrm>
                            <a:off x="0" y="0"/>
                            <a:ext cx="646719" cy="955387"/>
                          </a:xfrm>
                          <a:prstGeom prst="rect">
                            <a:avLst/>
                          </a:prstGeom>
                          <a:solidFill>
                            <a:sysClr val="window" lastClr="FFFFFF"/>
                          </a:solidFill>
                          <a:ln w="6350">
                            <a:solidFill>
                              <a:prstClr val="black"/>
                            </a:solidFill>
                          </a:ln>
                          <a:effectLst/>
                        </wps:spPr>
                        <wps:txbx>
                          <w:txbxContent>
                            <w:p w14:paraId="330BAF1A" w14:textId="064A8CA7" w:rsidR="00ED6A7D" w:rsidRPr="00E550F8" w:rsidRDefault="00ED6A7D" w:rsidP="00E550F8">
                              <w:pPr>
                                <w:jc w:val="center"/>
                                <w:rPr>
                                  <w:rFonts w:ascii="Times New Roman" w:hAnsi="Times New Roman" w:cs="Times New Roman"/>
                                  <w:sz w:val="28"/>
                                  <w:szCs w:val="28"/>
                                </w:rPr>
                              </w:pPr>
                              <w:r w:rsidRPr="00E550F8">
                                <w:rPr>
                                  <w:rFonts w:ascii="Times New Roman" w:hAnsi="Times New Roman" w:cs="Times New Roman"/>
                                  <w:sz w:val="28"/>
                                  <w:szCs w:val="28"/>
                                </w:rPr>
                                <w:t>Quạt phòng 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685800" y="0"/>
                            <a:ext cx="865909" cy="955675"/>
                          </a:xfrm>
                          <a:prstGeom prst="rect">
                            <a:avLst/>
                          </a:prstGeom>
                          <a:solidFill>
                            <a:sysClr val="window" lastClr="FFFFFF"/>
                          </a:solidFill>
                          <a:ln w="6350">
                            <a:solidFill>
                              <a:prstClr val="black"/>
                            </a:solidFill>
                          </a:ln>
                          <a:effectLst/>
                        </wps:spPr>
                        <wps:txbx>
                          <w:txbxContent>
                            <w:p w14:paraId="328D44B1" w14:textId="4E2232E4" w:rsidR="00ED6A7D" w:rsidRPr="00A0776B" w:rsidRDefault="00ED6A7D" w:rsidP="00E550F8">
                              <w:pPr>
                                <w:jc w:val="center"/>
                                <w:rPr>
                                  <w:rFonts w:ascii="Times New Roman" w:hAnsi="Times New Roman" w:cs="Times New Roman"/>
                                  <w:sz w:val="28"/>
                                  <w:szCs w:val="28"/>
                                </w:rPr>
                              </w:pPr>
                              <w:r w:rsidRPr="00A0776B">
                                <w:rPr>
                                  <w:rFonts w:ascii="Times New Roman" w:hAnsi="Times New Roman" w:cs="Times New Roman"/>
                                  <w:sz w:val="28"/>
                                  <w:szCs w:val="28"/>
                                </w:rPr>
                                <w:t>Nút nhấn quạt phòng 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1623646" y="11723"/>
                            <a:ext cx="893445" cy="948748"/>
                          </a:xfrm>
                          <a:prstGeom prst="rect">
                            <a:avLst/>
                          </a:prstGeom>
                          <a:solidFill>
                            <a:sysClr val="window" lastClr="FFFFFF"/>
                          </a:solidFill>
                          <a:ln w="6350">
                            <a:solidFill>
                              <a:prstClr val="black"/>
                            </a:solidFill>
                          </a:ln>
                          <a:effectLst/>
                        </wps:spPr>
                        <wps:txbx>
                          <w:txbxContent>
                            <w:p w14:paraId="780971F3" w14:textId="2F410F92" w:rsidR="00ED6A7D" w:rsidRPr="00CB7AF5" w:rsidRDefault="00ED6A7D" w:rsidP="00A0776B">
                              <w:pPr>
                                <w:jc w:val="center"/>
                                <w:rPr>
                                  <w:rFonts w:ascii="Times New Roman" w:hAnsi="Times New Roman" w:cs="Times New Roman"/>
                                  <w:sz w:val="28"/>
                                  <w:szCs w:val="28"/>
                                </w:rPr>
                              </w:pPr>
                              <w:r w:rsidRPr="00F806E0">
                                <w:rPr>
                                  <w:rFonts w:ascii="Times New Roman" w:hAnsi="Times New Roman" w:cs="Times New Roman"/>
                                  <w:sz w:val="28"/>
                                  <w:szCs w:val="28"/>
                                </w:rPr>
                                <w:t>Nút nhấn</w:t>
                              </w:r>
                              <w:r>
                                <w:rPr>
                                  <w:rFonts w:ascii="Times New Roman" w:hAnsi="Times New Roman" w:cs="Times New Roman"/>
                                  <w:sz w:val="28"/>
                                  <w:szCs w:val="28"/>
                                </w:rPr>
                                <w:t>, đèn</w:t>
                              </w:r>
                              <w:r w:rsidRPr="00F806E0">
                                <w:rPr>
                                  <w:rFonts w:ascii="Times New Roman" w:hAnsi="Times New Roman" w:cs="Times New Roman"/>
                                  <w:sz w:val="28"/>
                                  <w:szCs w:val="28"/>
                                </w:rPr>
                                <w:t xml:space="preserve"> </w:t>
                              </w:r>
                              <w:r>
                                <w:rPr>
                                  <w:rFonts w:ascii="Times New Roman" w:hAnsi="Times New Roman" w:cs="Times New Roman"/>
                                  <w:sz w:val="28"/>
                                  <w:szCs w:val="28"/>
                                </w:rPr>
                                <w:t>phòng 04</w:t>
                              </w:r>
                            </w:p>
                            <w:p w14:paraId="6642CAB5" w14:textId="12057FED" w:rsidR="00ED6A7D" w:rsidRDefault="00ED6A7D" w:rsidP="00AF10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 Box 74"/>
                        <wps:cNvSpPr txBox="1"/>
                        <wps:spPr>
                          <a:xfrm>
                            <a:off x="2573216" y="11723"/>
                            <a:ext cx="851535" cy="948748"/>
                          </a:xfrm>
                          <a:prstGeom prst="rect">
                            <a:avLst/>
                          </a:prstGeom>
                          <a:solidFill>
                            <a:sysClr val="window" lastClr="FFFFFF"/>
                          </a:solidFill>
                          <a:ln w="6350">
                            <a:solidFill>
                              <a:prstClr val="black"/>
                            </a:solidFill>
                          </a:ln>
                          <a:effectLst/>
                        </wps:spPr>
                        <wps:txbx>
                          <w:txbxContent>
                            <w:p w14:paraId="669DAFF0" w14:textId="14144A6C" w:rsidR="00ED6A7D" w:rsidRPr="00CB7AF5" w:rsidRDefault="00ED6A7D" w:rsidP="00A0776B">
                              <w:pPr>
                                <w:jc w:val="center"/>
                                <w:rPr>
                                  <w:rFonts w:ascii="Times New Roman" w:hAnsi="Times New Roman" w:cs="Times New Roman"/>
                                  <w:sz w:val="28"/>
                                  <w:szCs w:val="28"/>
                                </w:rPr>
                              </w:pPr>
                              <w:r w:rsidRPr="00F806E0">
                                <w:rPr>
                                  <w:rFonts w:ascii="Times New Roman" w:hAnsi="Times New Roman" w:cs="Times New Roman"/>
                                  <w:sz w:val="28"/>
                                  <w:szCs w:val="28"/>
                                </w:rPr>
                                <w:t>Nút nhấn</w:t>
                              </w:r>
                              <w:r>
                                <w:rPr>
                                  <w:rFonts w:ascii="Times New Roman" w:hAnsi="Times New Roman" w:cs="Times New Roman"/>
                                  <w:sz w:val="28"/>
                                  <w:szCs w:val="28"/>
                                </w:rPr>
                                <w:t xml:space="preserve"> và đèn</w:t>
                              </w:r>
                              <w:r w:rsidRPr="00F806E0">
                                <w:rPr>
                                  <w:rFonts w:ascii="Times New Roman" w:hAnsi="Times New Roman" w:cs="Times New Roman"/>
                                  <w:sz w:val="28"/>
                                  <w:szCs w:val="28"/>
                                </w:rPr>
                                <w:t xml:space="preserve"> </w:t>
                              </w:r>
                              <w:r>
                                <w:rPr>
                                  <w:rFonts w:ascii="Times New Roman" w:hAnsi="Times New Roman" w:cs="Times New Roman"/>
                                  <w:sz w:val="28"/>
                                  <w:szCs w:val="28"/>
                                </w:rPr>
                                <w:t>phòng 03</w:t>
                              </w:r>
                            </w:p>
                            <w:p w14:paraId="67FE4256" w14:textId="64C14C6C" w:rsidR="00ED6A7D" w:rsidRDefault="00ED6A7D" w:rsidP="00AF10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4402016" y="23446"/>
                            <a:ext cx="867834" cy="932603"/>
                          </a:xfrm>
                          <a:prstGeom prst="rect">
                            <a:avLst/>
                          </a:prstGeom>
                          <a:solidFill>
                            <a:sysClr val="window" lastClr="FFFFFF"/>
                          </a:solidFill>
                          <a:ln w="6350">
                            <a:solidFill>
                              <a:prstClr val="black"/>
                            </a:solidFill>
                          </a:ln>
                          <a:effectLst/>
                        </wps:spPr>
                        <wps:txbx>
                          <w:txbxContent>
                            <w:p w14:paraId="184D81A0" w14:textId="6827032C" w:rsidR="00ED6A7D" w:rsidRPr="00CB7AF5" w:rsidRDefault="00ED6A7D" w:rsidP="00ED6A7D">
                              <w:pPr>
                                <w:spacing w:line="276" w:lineRule="auto"/>
                                <w:jc w:val="center"/>
                                <w:rPr>
                                  <w:rFonts w:ascii="Times New Roman" w:hAnsi="Times New Roman" w:cs="Times New Roman"/>
                                  <w:sz w:val="28"/>
                                  <w:szCs w:val="28"/>
                                </w:rPr>
                              </w:pPr>
                              <w:r w:rsidRPr="00F806E0">
                                <w:rPr>
                                  <w:rFonts w:ascii="Times New Roman" w:hAnsi="Times New Roman" w:cs="Times New Roman"/>
                                  <w:sz w:val="28"/>
                                  <w:szCs w:val="28"/>
                                </w:rPr>
                                <w:t>Nút nhấn</w:t>
                              </w:r>
                              <w:r>
                                <w:rPr>
                                  <w:rFonts w:ascii="Times New Roman" w:hAnsi="Times New Roman" w:cs="Times New Roman"/>
                                  <w:sz w:val="28"/>
                                  <w:szCs w:val="28"/>
                                </w:rPr>
                                <w:t xml:space="preserve"> </w:t>
                              </w:r>
                              <w:r>
                                <w:rPr>
                                  <w:rFonts w:ascii="Times New Roman" w:hAnsi="Times New Roman" w:cs="Times New Roman"/>
                                  <w:sz w:val="28"/>
                                  <w:szCs w:val="28"/>
                                  <w:lang w:val="vi-VN"/>
                                </w:rPr>
                                <w:t xml:space="preserve">đèn </w:t>
                              </w:r>
                              <w:r>
                                <w:rPr>
                                  <w:rFonts w:ascii="Times New Roman" w:hAnsi="Times New Roman" w:cs="Times New Roman"/>
                                  <w:sz w:val="28"/>
                                  <w:szCs w:val="28"/>
                                </w:rPr>
                                <w:t>phòng 05</w:t>
                              </w:r>
                            </w:p>
                            <w:p w14:paraId="075A0ACA" w14:textId="6C0F0C08" w:rsidR="00ED6A7D" w:rsidRDefault="00ED6A7D" w:rsidP="00AF10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F97580" id="Group 1073" o:spid="_x0000_s1153" style="position:absolute;left:0;text-align:left;margin-left:-5.55pt;margin-top:20.1pt;width:414.95pt;height:75.65pt;z-index:251853824" coordsize="52698,9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">
                <v:shape id="Text Box 63" o:spid="_x0000_s1154" type="#_x0000_t202" style="position:absolute;width:6467;height:9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" fillcolor="window" strokeweight=".5pt">
                  <v:textbox>
                    <w:txbxContent>
                      <w:p w14:paraId="330BAF1A" w14:textId="064A8CA7" w:rsidR="00ED6A7D" w:rsidRPr="00E550F8" w:rsidRDefault="00ED6A7D" w:rsidP="00E550F8">
                        <w:pPr>
                          <w:jc w:val="center"/>
                          <w:rPr>
                            <w:rFonts w:ascii="Times New Roman" w:hAnsi="Times New Roman" w:cs="Times New Roman"/>
                            <w:sz w:val="28"/>
                            <w:szCs w:val="28"/>
                          </w:rPr>
                        </w:pPr>
                        <w:r w:rsidRPr="00E550F8">
                          <w:rPr>
                            <w:rFonts w:ascii="Times New Roman" w:hAnsi="Times New Roman" w:cs="Times New Roman"/>
                            <w:sz w:val="28"/>
                            <w:szCs w:val="28"/>
                          </w:rPr>
                          <w:t>Quạt phòng 02</w:t>
                        </w:r>
                      </w:p>
                    </w:txbxContent>
                  </v:textbox>
                </v:shape>
                <v:shape id="Text Box 65" o:spid="_x0000_s1155" type="#_x0000_t202" style="position:absolute;left:6858;width:8659;height:9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" fillcolor="window" strokeweight=".5pt">
                  <v:textbox>
                    <w:txbxContent>
                      <w:p w14:paraId="328D44B1" w14:textId="4E2232E4" w:rsidR="00ED6A7D" w:rsidRPr="00A0776B" w:rsidRDefault="00ED6A7D" w:rsidP="00E550F8">
                        <w:pPr>
                          <w:jc w:val="center"/>
                          <w:rPr>
                            <w:rFonts w:ascii="Times New Roman" w:hAnsi="Times New Roman" w:cs="Times New Roman"/>
                            <w:sz w:val="28"/>
                            <w:szCs w:val="28"/>
                          </w:rPr>
                        </w:pPr>
                        <w:r w:rsidRPr="00A0776B">
                          <w:rPr>
                            <w:rFonts w:ascii="Times New Roman" w:hAnsi="Times New Roman" w:cs="Times New Roman"/>
                            <w:sz w:val="28"/>
                            <w:szCs w:val="28"/>
                          </w:rPr>
                          <w:t>Nút nhấn quạt phòng 02</w:t>
                        </w:r>
                      </w:p>
                    </w:txbxContent>
                  </v:textbox>
                </v:shape>
                <v:shape id="Text Box 78" o:spid="_x0000_s1156" type="#_x0000_t202" style="position:absolute;left:16236;top:117;width:8934;height:9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" fillcolor="window" strokeweight=".5pt">
                  <v:textbox>
                    <w:txbxContent>
                      <w:p w14:paraId="780971F3" w14:textId="2F410F92" w:rsidR="00ED6A7D" w:rsidRPr="00CB7AF5" w:rsidRDefault="00ED6A7D" w:rsidP="00A0776B">
                        <w:pPr>
                          <w:jc w:val="center"/>
                          <w:rPr>
                            <w:rFonts w:ascii="Times New Roman" w:hAnsi="Times New Roman" w:cs="Times New Roman"/>
                            <w:sz w:val="28"/>
                            <w:szCs w:val="28"/>
                          </w:rPr>
                        </w:pPr>
                        <w:r w:rsidRPr="00F806E0">
                          <w:rPr>
                            <w:rFonts w:ascii="Times New Roman" w:hAnsi="Times New Roman" w:cs="Times New Roman"/>
                            <w:sz w:val="28"/>
                            <w:szCs w:val="28"/>
                          </w:rPr>
                          <w:t>Nút nhấn</w:t>
                        </w:r>
                        <w:r>
                          <w:rPr>
                            <w:rFonts w:ascii="Times New Roman" w:hAnsi="Times New Roman" w:cs="Times New Roman"/>
                            <w:sz w:val="28"/>
                            <w:szCs w:val="28"/>
                          </w:rPr>
                          <w:t>, đèn</w:t>
                        </w:r>
                        <w:r w:rsidRPr="00F806E0">
                          <w:rPr>
                            <w:rFonts w:ascii="Times New Roman" w:hAnsi="Times New Roman" w:cs="Times New Roman"/>
                            <w:sz w:val="28"/>
                            <w:szCs w:val="28"/>
                          </w:rPr>
                          <w:t xml:space="preserve"> </w:t>
                        </w:r>
                        <w:r>
                          <w:rPr>
                            <w:rFonts w:ascii="Times New Roman" w:hAnsi="Times New Roman" w:cs="Times New Roman"/>
                            <w:sz w:val="28"/>
                            <w:szCs w:val="28"/>
                          </w:rPr>
                          <w:t>phòng 04</w:t>
                        </w:r>
                      </w:p>
                      <w:p w14:paraId="6642CAB5" w14:textId="12057FED" w:rsidR="00ED6A7D" w:rsidRDefault="00ED6A7D" w:rsidP="00AF108A"/>
                    </w:txbxContent>
                  </v:textbox>
                </v:shape>
                <v:shape id="Text Box 74" o:spid="_x0000_s1157" type="#_x0000_t202" style="position:absolute;left:25732;top:117;width:8515;height:9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" fillcolor="window" strokeweight=".5pt">
                  <v:textbox>
                    <w:txbxContent>
                      <w:p w14:paraId="669DAFF0" w14:textId="14144A6C" w:rsidR="00ED6A7D" w:rsidRPr="00CB7AF5" w:rsidRDefault="00ED6A7D" w:rsidP="00A0776B">
                        <w:pPr>
                          <w:jc w:val="center"/>
                          <w:rPr>
                            <w:rFonts w:ascii="Times New Roman" w:hAnsi="Times New Roman" w:cs="Times New Roman"/>
                            <w:sz w:val="28"/>
                            <w:szCs w:val="28"/>
                          </w:rPr>
                        </w:pPr>
                        <w:r w:rsidRPr="00F806E0">
                          <w:rPr>
                            <w:rFonts w:ascii="Times New Roman" w:hAnsi="Times New Roman" w:cs="Times New Roman"/>
                            <w:sz w:val="28"/>
                            <w:szCs w:val="28"/>
                          </w:rPr>
                          <w:t>Nút nhấn</w:t>
                        </w:r>
                        <w:r>
                          <w:rPr>
                            <w:rFonts w:ascii="Times New Roman" w:hAnsi="Times New Roman" w:cs="Times New Roman"/>
                            <w:sz w:val="28"/>
                            <w:szCs w:val="28"/>
                          </w:rPr>
                          <w:t xml:space="preserve"> và đèn</w:t>
                        </w:r>
                        <w:r w:rsidRPr="00F806E0">
                          <w:rPr>
                            <w:rFonts w:ascii="Times New Roman" w:hAnsi="Times New Roman" w:cs="Times New Roman"/>
                            <w:sz w:val="28"/>
                            <w:szCs w:val="28"/>
                          </w:rPr>
                          <w:t xml:space="preserve"> </w:t>
                        </w:r>
                        <w:r>
                          <w:rPr>
                            <w:rFonts w:ascii="Times New Roman" w:hAnsi="Times New Roman" w:cs="Times New Roman"/>
                            <w:sz w:val="28"/>
                            <w:szCs w:val="28"/>
                          </w:rPr>
                          <w:t>phòng 03</w:t>
                        </w:r>
                      </w:p>
                      <w:p w14:paraId="67FE4256" w14:textId="64C14C6C" w:rsidR="00ED6A7D" w:rsidRDefault="00ED6A7D" w:rsidP="00AF108A"/>
                    </w:txbxContent>
                  </v:textbox>
                </v:shape>
                <v:shape id="Text Box 66" o:spid="_x0000_s1158" type="#_x0000_t202" style="position:absolute;left:44020;top:234;width:8678;height:9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" fillcolor="window" strokeweight=".5pt">
                  <v:textbox>
                    <w:txbxContent>
                      <w:p w14:paraId="184D81A0" w14:textId="6827032C" w:rsidR="00ED6A7D" w:rsidRPr="00CB7AF5" w:rsidRDefault="00ED6A7D" w:rsidP="00ED6A7D">
                        <w:pPr>
                          <w:spacing w:line="276" w:lineRule="auto"/>
                          <w:jc w:val="center"/>
                          <w:rPr>
                            <w:rFonts w:ascii="Times New Roman" w:hAnsi="Times New Roman" w:cs="Times New Roman"/>
                            <w:sz w:val="28"/>
                            <w:szCs w:val="28"/>
                          </w:rPr>
                        </w:pPr>
                        <w:r w:rsidRPr="00F806E0">
                          <w:rPr>
                            <w:rFonts w:ascii="Times New Roman" w:hAnsi="Times New Roman" w:cs="Times New Roman"/>
                            <w:sz w:val="28"/>
                            <w:szCs w:val="28"/>
                          </w:rPr>
                          <w:t>Nút nhấn</w:t>
                        </w:r>
                        <w:r>
                          <w:rPr>
                            <w:rFonts w:ascii="Times New Roman" w:hAnsi="Times New Roman" w:cs="Times New Roman"/>
                            <w:sz w:val="28"/>
                            <w:szCs w:val="28"/>
                          </w:rPr>
                          <w:t xml:space="preserve"> </w:t>
                        </w:r>
                        <w:r>
                          <w:rPr>
                            <w:rFonts w:ascii="Times New Roman" w:hAnsi="Times New Roman" w:cs="Times New Roman"/>
                            <w:sz w:val="28"/>
                            <w:szCs w:val="28"/>
                            <w:lang w:val="vi-VN"/>
                          </w:rPr>
                          <w:t xml:space="preserve">đèn </w:t>
                        </w:r>
                        <w:r>
                          <w:rPr>
                            <w:rFonts w:ascii="Times New Roman" w:hAnsi="Times New Roman" w:cs="Times New Roman"/>
                            <w:sz w:val="28"/>
                            <w:szCs w:val="28"/>
                          </w:rPr>
                          <w:t>phòng 05</w:t>
                        </w:r>
                      </w:p>
                      <w:p w14:paraId="075A0ACA" w14:textId="6C0F0C08" w:rsidR="00ED6A7D" w:rsidRDefault="00ED6A7D" w:rsidP="00AF108A"/>
                    </w:txbxContent>
                  </v:textbox>
                </v:shape>
              </v:group>
            </w:pict>
          </mc:Fallback>
        </mc:AlternateContent>
      </w:r>
      <w:r w:rsidR="00E550F8" w:rsidRPr="00AF108A">
        <w:rPr>
          <w:rFonts w:ascii="Calibri" w:eastAsia="Calibri" w:hAnsi="Calibri" w:cs="Times New Roman"/>
          <w:noProof/>
        </w:rPr>
        <mc:AlternateContent>
          <mc:Choice Requires="wps">
            <w:drawing>
              <wp:anchor distT="0" distB="0" distL="114300" distR="114300" simplePos="0" relativeHeight="251851776" behindDoc="0" locked="0" layoutInCell="1" allowOverlap="1" wp14:anchorId="7151CB59" wp14:editId="0FB9E2C6">
                <wp:simplePos x="0" y="0"/>
                <wp:positionH relativeFrom="leftMargin">
                  <wp:posOffset>4662055</wp:posOffset>
                </wp:positionH>
                <wp:positionV relativeFrom="paragraph">
                  <wp:posOffset>271838</wp:posOffset>
                </wp:positionV>
                <wp:extent cx="886690" cy="941416"/>
                <wp:effectExtent l="0" t="0" r="27940" b="11430"/>
                <wp:wrapNone/>
                <wp:docPr id="73" name="Text Box 73"/>
                <wp:cNvGraphicFramePr/>
                <a:graphic xmlns:a="http://schemas.openxmlformats.org/drawingml/2006/main">
                  <a:graphicData uri="http://schemas.microsoft.com/office/word/2010/wordprocessingShape">
                    <wps:wsp>
                      <wps:cNvSpPr txBox="1"/>
                      <wps:spPr>
                        <a:xfrm>
                          <a:off x="0" y="0"/>
                          <a:ext cx="886690" cy="941416"/>
                        </a:xfrm>
                        <a:prstGeom prst="rect">
                          <a:avLst/>
                        </a:prstGeom>
                        <a:solidFill>
                          <a:sysClr val="window" lastClr="FFFFFF"/>
                        </a:solidFill>
                        <a:ln w="6350">
                          <a:solidFill>
                            <a:prstClr val="black"/>
                          </a:solidFill>
                        </a:ln>
                        <a:effectLst/>
                      </wps:spPr>
                      <wps:txbx>
                        <w:txbxContent>
                          <w:p w14:paraId="50FD0566" w14:textId="6DFC78B5" w:rsidR="00ED6A7D" w:rsidRPr="00CB7AF5" w:rsidRDefault="00ED6A7D" w:rsidP="00ED6A7D">
                            <w:pPr>
                              <w:spacing w:line="360" w:lineRule="auto"/>
                              <w:jc w:val="center"/>
                              <w:rPr>
                                <w:rFonts w:ascii="Times New Roman" w:hAnsi="Times New Roman" w:cs="Times New Roman"/>
                                <w:sz w:val="28"/>
                                <w:szCs w:val="28"/>
                              </w:rPr>
                            </w:pPr>
                            <w:r>
                              <w:rPr>
                                <w:rFonts w:ascii="Times New Roman" w:hAnsi="Times New Roman" w:cs="Times New Roman"/>
                                <w:sz w:val="28"/>
                                <w:szCs w:val="28"/>
                              </w:rPr>
                              <w:t>Đèn</w:t>
                            </w:r>
                            <w:r w:rsidRPr="00F806E0">
                              <w:rPr>
                                <w:rFonts w:ascii="Times New Roman" w:hAnsi="Times New Roman" w:cs="Times New Roman"/>
                                <w:sz w:val="28"/>
                                <w:szCs w:val="28"/>
                              </w:rPr>
                              <w:t xml:space="preserve"> </w:t>
                            </w:r>
                            <w:r>
                              <w:rPr>
                                <w:rFonts w:ascii="Times New Roman" w:hAnsi="Times New Roman" w:cs="Times New Roman"/>
                                <w:sz w:val="28"/>
                                <w:szCs w:val="28"/>
                              </w:rPr>
                              <w:t>phòng 05</w:t>
                            </w:r>
                          </w:p>
                          <w:p w14:paraId="1179A6E8" w14:textId="34B64EE2" w:rsidR="00ED6A7D" w:rsidRPr="00F806E0" w:rsidRDefault="00ED6A7D" w:rsidP="00F806E0">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1CB59" id="Text Box 73" o:spid="_x0000_s1159" type="#_x0000_t202" style="position:absolute;left:0;text-align:left;margin-left:367.1pt;margin-top:21.4pt;width:69.8pt;height:74.15pt;z-index:251851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" fillcolor="window" strokeweight=".5pt">
                <v:textbox>
                  <w:txbxContent>
                    <w:p w14:paraId="50FD0566" w14:textId="6DFC78B5" w:rsidR="00ED6A7D" w:rsidRPr="00CB7AF5" w:rsidRDefault="00ED6A7D" w:rsidP="00ED6A7D">
                      <w:pPr>
                        <w:spacing w:line="360" w:lineRule="auto"/>
                        <w:jc w:val="center"/>
                        <w:rPr>
                          <w:rFonts w:ascii="Times New Roman" w:hAnsi="Times New Roman" w:cs="Times New Roman"/>
                          <w:sz w:val="28"/>
                          <w:szCs w:val="28"/>
                        </w:rPr>
                      </w:pPr>
                      <w:r>
                        <w:rPr>
                          <w:rFonts w:ascii="Times New Roman" w:hAnsi="Times New Roman" w:cs="Times New Roman"/>
                          <w:sz w:val="28"/>
                          <w:szCs w:val="28"/>
                        </w:rPr>
                        <w:t>Đèn</w:t>
                      </w:r>
                      <w:r w:rsidRPr="00F806E0">
                        <w:rPr>
                          <w:rFonts w:ascii="Times New Roman" w:hAnsi="Times New Roman" w:cs="Times New Roman"/>
                          <w:sz w:val="28"/>
                          <w:szCs w:val="28"/>
                        </w:rPr>
                        <w:t xml:space="preserve"> </w:t>
                      </w:r>
                      <w:r>
                        <w:rPr>
                          <w:rFonts w:ascii="Times New Roman" w:hAnsi="Times New Roman" w:cs="Times New Roman"/>
                          <w:sz w:val="28"/>
                          <w:szCs w:val="28"/>
                        </w:rPr>
                        <w:t>phòng 05</w:t>
                      </w:r>
                    </w:p>
                    <w:p w14:paraId="1179A6E8" w14:textId="34B64EE2" w:rsidR="00ED6A7D" w:rsidRPr="00F806E0" w:rsidRDefault="00ED6A7D" w:rsidP="00F806E0">
                      <w:pPr>
                        <w:jc w:val="center"/>
                        <w:rPr>
                          <w:rFonts w:ascii="Times New Roman" w:hAnsi="Times New Roman" w:cs="Times New Roman"/>
                          <w:sz w:val="28"/>
                          <w:szCs w:val="28"/>
                        </w:rPr>
                      </w:pPr>
                    </w:p>
                  </w:txbxContent>
                </v:textbox>
                <w10:wrap anchorx="margin"/>
              </v:shape>
            </w:pict>
          </mc:Fallback>
        </mc:AlternateContent>
      </w:r>
      <w:r w:rsidR="00AF108A" w:rsidRPr="00AF108A">
        <w:rPr>
          <w:rFonts w:ascii="Calibri" w:eastAsia="Calibri" w:hAnsi="Calibri" w:cs="Times New Roman"/>
        </w:rPr>
        <w:br w:type="page"/>
      </w:r>
    </w:p>
    <w:p w14:paraId="5994E4E2" w14:textId="0E4D4ECB" w:rsidR="00AF108A" w:rsidRPr="003F03AC" w:rsidRDefault="00AF108A" w:rsidP="00781CEC">
      <w:pPr>
        <w:pStyle w:val="ListParagraph"/>
        <w:numPr>
          <w:ilvl w:val="0"/>
          <w:numId w:val="44"/>
        </w:numPr>
        <w:spacing w:after="0" w:line="360" w:lineRule="auto"/>
        <w:jc w:val="both"/>
        <w:rPr>
          <w:rFonts w:ascii="Times New Roman" w:eastAsia="Calibri" w:hAnsi="Times New Roman" w:cs="Times New Roman"/>
          <w:b/>
          <w:sz w:val="28"/>
          <w:szCs w:val="28"/>
        </w:rPr>
      </w:pPr>
      <w:r w:rsidRPr="003F03AC">
        <w:rPr>
          <w:rFonts w:ascii="Times New Roman" w:eastAsia="Calibri" w:hAnsi="Times New Roman" w:cs="Times New Roman"/>
          <w:b/>
          <w:sz w:val="28"/>
          <w:szCs w:val="28"/>
        </w:rPr>
        <w:lastRenderedPageBreak/>
        <w:t>Chức năng của mô hình hệ thố</w:t>
      </w:r>
      <w:r w:rsidR="003F03AC" w:rsidRPr="003F03AC">
        <w:rPr>
          <w:rFonts w:ascii="Times New Roman" w:eastAsia="Calibri" w:hAnsi="Times New Roman" w:cs="Times New Roman"/>
          <w:b/>
          <w:sz w:val="28"/>
          <w:szCs w:val="28"/>
        </w:rPr>
        <w:t>ng:</w:t>
      </w:r>
    </w:p>
    <w:p w14:paraId="401DA471" w14:textId="690B562E" w:rsidR="00AF108A" w:rsidRPr="00AF108A" w:rsidRDefault="00AF108A" w:rsidP="003F03AC">
      <w:pPr>
        <w:spacing w:after="0" w:line="360" w:lineRule="auto"/>
        <w:ind w:firstLine="360"/>
        <w:jc w:val="both"/>
        <w:rPr>
          <w:rFonts w:ascii="Times New Roman" w:eastAsia="Calibri" w:hAnsi="Times New Roman" w:cs="Times New Roman"/>
          <w:sz w:val="28"/>
          <w:szCs w:val="28"/>
        </w:rPr>
      </w:pPr>
      <w:r w:rsidRPr="00AF108A">
        <w:rPr>
          <w:rFonts w:ascii="Times New Roman" w:eastAsia="Calibri" w:hAnsi="Times New Roman" w:cs="Times New Roman"/>
          <w:sz w:val="28"/>
          <w:szCs w:val="28"/>
        </w:rPr>
        <w:t>Sản phẩm “</w:t>
      </w:r>
      <w:r w:rsidR="008348B7" w:rsidRPr="008348B7">
        <w:rPr>
          <w:rFonts w:ascii="Times New Roman" w:hAnsi="Times New Roman" w:cs="Times New Roman"/>
          <w:bCs/>
          <w:sz w:val="28"/>
          <w:szCs w:val="28"/>
          <w:lang w:val="pt-BR"/>
        </w:rPr>
        <w:t>Thiết kế hệ thống điều khiển và giám sát các thiết bị từ xa bằng WiFi sử dụng ESP32</w:t>
      </w:r>
      <w:r w:rsidRPr="00AF108A">
        <w:rPr>
          <w:rFonts w:ascii="Times New Roman" w:eastAsia="Calibri" w:hAnsi="Times New Roman" w:cs="Times New Roman"/>
          <w:sz w:val="28"/>
          <w:szCs w:val="28"/>
        </w:rPr>
        <w:t>” được thiết kế với một số</w:t>
      </w:r>
      <w:r w:rsidR="008348B7">
        <w:rPr>
          <w:rFonts w:ascii="Times New Roman" w:eastAsia="Calibri" w:hAnsi="Times New Roman" w:cs="Times New Roman"/>
          <w:sz w:val="28"/>
          <w:szCs w:val="28"/>
        </w:rPr>
        <w:t xml:space="preserve"> tính năng như sau</w:t>
      </w:r>
      <w:r w:rsidRPr="00AF108A">
        <w:rPr>
          <w:rFonts w:ascii="Times New Roman" w:eastAsia="Calibri" w:hAnsi="Times New Roman" w:cs="Times New Roman"/>
          <w:sz w:val="28"/>
          <w:szCs w:val="28"/>
        </w:rPr>
        <w:t xml:space="preserve">: </w:t>
      </w:r>
    </w:p>
    <w:p w14:paraId="28E050A0" w14:textId="73879C09" w:rsidR="003F03AC" w:rsidRDefault="003F03AC" w:rsidP="00781CEC">
      <w:pPr>
        <w:pStyle w:val="content"/>
        <w:numPr>
          <w:ilvl w:val="0"/>
          <w:numId w:val="45"/>
        </w:numPr>
      </w:pPr>
      <w:r>
        <w:t>Mạch điện có 7 đầu vào và 7 đầu ra cho phép điều khiển bậ</w:t>
      </w:r>
      <w:r w:rsidR="00335BA3">
        <w:t>t/</w:t>
      </w:r>
      <w:r w:rsidR="00335BA3">
        <w:rPr>
          <w:lang w:val="vi-VN"/>
        </w:rPr>
        <w:t xml:space="preserve"> </w:t>
      </w:r>
      <w:r>
        <w:t>tắt 7 thiết bị với 7 nút nhấn khác nhau.</w:t>
      </w:r>
    </w:p>
    <w:p w14:paraId="62E30BFB" w14:textId="6577CE55" w:rsidR="00AF108A" w:rsidRPr="003F03AC" w:rsidRDefault="003F03AC" w:rsidP="00781CEC">
      <w:pPr>
        <w:numPr>
          <w:ilvl w:val="0"/>
          <w:numId w:val="45"/>
        </w:numPr>
        <w:spacing w:after="0" w:line="360" w:lineRule="auto"/>
        <w:contextualSpacing/>
        <w:jc w:val="both"/>
        <w:rPr>
          <w:rFonts w:ascii="Times New Roman" w:eastAsia="Calibri" w:hAnsi="Times New Roman" w:cs="Times New Roman"/>
          <w:sz w:val="28"/>
          <w:szCs w:val="28"/>
        </w:rPr>
      </w:pPr>
      <w:r w:rsidRPr="003F03AC">
        <w:rPr>
          <w:rFonts w:ascii="Times New Roman" w:eastAsia="Calibri" w:hAnsi="Times New Roman" w:cs="Times New Roman"/>
          <w:sz w:val="28"/>
          <w:szCs w:val="28"/>
        </w:rPr>
        <w:t xml:space="preserve">Điều khiển và giám sát các thiết bị qua </w:t>
      </w:r>
      <w:r w:rsidRPr="003F03AC">
        <w:rPr>
          <w:rFonts w:ascii="Times New Roman" w:hAnsi="Times New Roman" w:cs="Times New Roman"/>
          <w:sz w:val="28"/>
          <w:szCs w:val="28"/>
        </w:rPr>
        <w:t>Giao diệ</w:t>
      </w:r>
      <w:r>
        <w:rPr>
          <w:rFonts w:ascii="Times New Roman" w:hAnsi="Times New Roman" w:cs="Times New Roman"/>
          <w:sz w:val="28"/>
          <w:szCs w:val="28"/>
        </w:rPr>
        <w:t>n web.</w:t>
      </w:r>
    </w:p>
    <w:p w14:paraId="70D1CD7F" w14:textId="2A7C8C06" w:rsidR="00AF108A" w:rsidRPr="00E4645E" w:rsidRDefault="00792C4B" w:rsidP="00E4645E">
      <w:pPr>
        <w:pStyle w:val="ch"/>
        <w:ind w:firstLine="0"/>
        <w:rPr>
          <w:b/>
          <w:lang w:val="vi-VN"/>
        </w:rPr>
      </w:pPr>
      <w:r w:rsidRPr="00E4645E">
        <w:rPr>
          <w:b/>
          <w:lang w:val="vi-VN"/>
        </w:rPr>
        <w:t>3. Thao</w:t>
      </w:r>
      <w:r w:rsidR="00AF108A" w:rsidRPr="00E4645E">
        <w:rPr>
          <w:b/>
          <w:lang w:val="vi-VN"/>
        </w:rPr>
        <w:t xml:space="preserve"> </w:t>
      </w:r>
      <w:r w:rsidRPr="00E4645E">
        <w:rPr>
          <w:b/>
          <w:lang w:val="vi-VN"/>
        </w:rPr>
        <w:t>tác</w:t>
      </w:r>
      <w:r w:rsidR="00AF108A" w:rsidRPr="00E4645E">
        <w:rPr>
          <w:b/>
          <w:lang w:val="vi-VN"/>
        </w:rPr>
        <w:t xml:space="preserve"> </w:t>
      </w:r>
      <w:r w:rsidRPr="00E4645E">
        <w:rPr>
          <w:b/>
          <w:lang w:val="vi-VN"/>
        </w:rPr>
        <w:t>thực</w:t>
      </w:r>
      <w:r w:rsidR="00AF108A" w:rsidRPr="00E4645E">
        <w:rPr>
          <w:b/>
          <w:lang w:val="vi-VN"/>
        </w:rPr>
        <w:t xml:space="preserve"> </w:t>
      </w:r>
      <w:r w:rsidRPr="00E4645E">
        <w:rPr>
          <w:b/>
          <w:lang w:val="vi-VN"/>
        </w:rPr>
        <w:t>hiện</w:t>
      </w:r>
    </w:p>
    <w:p w14:paraId="20780FF8" w14:textId="77777777" w:rsidR="00611B88" w:rsidRDefault="00611B88" w:rsidP="00611B88">
      <w:pPr>
        <w:pStyle w:val="content"/>
        <w:ind w:firstLine="0"/>
      </w:pPr>
      <w:r>
        <w:t>Bước 1: Dùng thiết bị phát wifi phát wifi với các thông tin như sau:</w:t>
      </w:r>
    </w:p>
    <w:p w14:paraId="39096254" w14:textId="79FE3528" w:rsidR="00611B88" w:rsidRDefault="00611B88" w:rsidP="00781CEC">
      <w:pPr>
        <w:pStyle w:val="content"/>
        <w:numPr>
          <w:ilvl w:val="0"/>
          <w:numId w:val="23"/>
        </w:numPr>
      </w:pPr>
      <w:r>
        <w:t>Tên wifi: “maixuankien”</w:t>
      </w:r>
      <w:r w:rsidR="00335BA3">
        <w:rPr>
          <w:lang w:val="vi-VN"/>
        </w:rPr>
        <w:t>.</w:t>
      </w:r>
    </w:p>
    <w:p w14:paraId="07810CD4" w14:textId="6D695EBD" w:rsidR="00335BA3" w:rsidRDefault="00611B88" w:rsidP="00335BA3">
      <w:pPr>
        <w:pStyle w:val="content"/>
        <w:numPr>
          <w:ilvl w:val="0"/>
          <w:numId w:val="23"/>
        </w:numPr>
      </w:pPr>
      <w:r>
        <w:t>Mật khẩu: “12345678”</w:t>
      </w:r>
      <w:r w:rsidR="00335BA3">
        <w:rPr>
          <w:lang w:val="vi-VN"/>
        </w:rPr>
        <w:t>.</w:t>
      </w:r>
    </w:p>
    <w:p w14:paraId="084A1E83" w14:textId="7E7E2BC6" w:rsidR="00611B88" w:rsidRPr="00335BA3" w:rsidRDefault="00335BA3" w:rsidP="00335BA3">
      <w:pPr>
        <w:pStyle w:val="content"/>
        <w:numPr>
          <w:ilvl w:val="0"/>
          <w:numId w:val="23"/>
        </w:numPr>
        <w:rPr>
          <w:lang w:val="vi-VN"/>
        </w:rPr>
      </w:pPr>
      <w:r>
        <w:rPr>
          <w:noProof/>
        </w:rPr>
        <w:drawing>
          <wp:anchor distT="0" distB="0" distL="114300" distR="114300" simplePos="0" relativeHeight="251825152" behindDoc="0" locked="0" layoutInCell="1" allowOverlap="1" wp14:anchorId="46D48C39" wp14:editId="01454441">
            <wp:simplePos x="0" y="0"/>
            <wp:positionH relativeFrom="margin">
              <wp:posOffset>1635125</wp:posOffset>
            </wp:positionH>
            <wp:positionV relativeFrom="paragraph">
              <wp:posOffset>422910</wp:posOffset>
            </wp:positionV>
            <wp:extent cx="2296160" cy="4770755"/>
            <wp:effectExtent l="0" t="0" r="889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8225" b="27098"/>
                    <a:stretch/>
                  </pic:blipFill>
                  <pic:spPr bwMode="auto">
                    <a:xfrm>
                      <a:off x="0" y="0"/>
                      <a:ext cx="2296160" cy="477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7200" behindDoc="0" locked="0" layoutInCell="1" allowOverlap="1" wp14:anchorId="193F8094" wp14:editId="1073983B">
                <wp:simplePos x="0" y="0"/>
                <wp:positionH relativeFrom="margin">
                  <wp:align>center</wp:align>
                </wp:positionH>
                <wp:positionV relativeFrom="paragraph">
                  <wp:posOffset>5251597</wp:posOffset>
                </wp:positionV>
                <wp:extent cx="2296160" cy="228600"/>
                <wp:effectExtent l="0" t="0" r="8890" b="0"/>
                <wp:wrapSquare wrapText="bothSides"/>
                <wp:docPr id="1027" name="Text Box 1027"/>
                <wp:cNvGraphicFramePr/>
                <a:graphic xmlns:a="http://schemas.openxmlformats.org/drawingml/2006/main">
                  <a:graphicData uri="http://schemas.microsoft.com/office/word/2010/wordprocessingShape">
                    <wps:wsp>
                      <wps:cNvSpPr txBox="1"/>
                      <wps:spPr>
                        <a:xfrm>
                          <a:off x="0" y="0"/>
                          <a:ext cx="2296160" cy="228600"/>
                        </a:xfrm>
                        <a:prstGeom prst="rect">
                          <a:avLst/>
                        </a:prstGeom>
                        <a:solidFill>
                          <a:prstClr val="white"/>
                        </a:solidFill>
                        <a:ln>
                          <a:noFill/>
                        </a:ln>
                      </wps:spPr>
                      <wps:txbx>
                        <w:txbxContent>
                          <w:p w14:paraId="3AA03DEF" w14:textId="6FE7BC0D" w:rsidR="00ED6A7D" w:rsidRPr="00611B88" w:rsidRDefault="00ED6A7D" w:rsidP="00611B88">
                            <w:pPr>
                              <w:pStyle w:val="Caption"/>
                              <w:rPr>
                                <w:lang w:val="vi-VN"/>
                              </w:rPr>
                            </w:pPr>
                            <w:bookmarkStart w:id="411" w:name="_Toc103628805"/>
                            <w:bookmarkStart w:id="412" w:name="_Toc104154500"/>
                            <w:bookmarkStart w:id="413" w:name="_Toc104586719"/>
                            <w:bookmarkStart w:id="414" w:name="_Toc104674955"/>
                            <w:r>
                              <w:t>Hình 1</w:t>
                            </w:r>
                            <w:r w:rsidRPr="00C00372">
                              <w:t>: Giao diện phát wifi</w:t>
                            </w:r>
                            <w:bookmarkEnd w:id="411"/>
                            <w:bookmarkEnd w:id="412"/>
                            <w:bookmarkEnd w:id="413"/>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3F8094" id="Text Box 1027" o:spid="_x0000_s1160" type="#_x0000_t202" style="position:absolute;left:0;text-align:left;margin-left:0;margin-top:413.5pt;width:180.8pt;height:18pt;z-index:251827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" stroked="f">
                <v:textbox inset="0,0,0,0">
                  <w:txbxContent>
                    <w:p w14:paraId="3AA03DEF" w14:textId="6FE7BC0D" w:rsidR="00ED6A7D" w:rsidRPr="00611B88" w:rsidRDefault="00ED6A7D" w:rsidP="00611B88">
                      <w:pPr>
                        <w:pStyle w:val="Caption"/>
                        <w:rPr>
                          <w:lang w:val="vi-VN"/>
                        </w:rPr>
                      </w:pPr>
                      <w:bookmarkStart w:id="415" w:name="_Toc103628805"/>
                      <w:bookmarkStart w:id="416" w:name="_Toc104154500"/>
                      <w:bookmarkStart w:id="417" w:name="_Toc104586719"/>
                      <w:bookmarkStart w:id="418" w:name="_Toc104674955"/>
                      <w:r>
                        <w:t>Hình 1</w:t>
                      </w:r>
                      <w:r w:rsidRPr="00C00372">
                        <w:t>: Giao diện phát wifi</w:t>
                      </w:r>
                      <w:bookmarkEnd w:id="415"/>
                      <w:bookmarkEnd w:id="416"/>
                      <w:bookmarkEnd w:id="417"/>
                      <w:bookmarkEnd w:id="418"/>
                    </w:p>
                  </w:txbxContent>
                </v:textbox>
                <w10:wrap type="square" anchorx="margin"/>
              </v:shape>
            </w:pict>
          </mc:Fallback>
        </mc:AlternateContent>
      </w:r>
      <w:r>
        <w:rPr>
          <w:lang w:val="vi-VN"/>
        </w:rPr>
        <w:t xml:space="preserve">Khi mô hình khởi đọng sẽ tự động kết nối với </w:t>
      </w:r>
      <w:r w:rsidR="00F52607">
        <w:rPr>
          <w:lang w:val="vi-VN"/>
        </w:rPr>
        <w:t>wifi đã cài đặt như trên.</w:t>
      </w:r>
    </w:p>
    <w:p w14:paraId="1E813659" w14:textId="62E40F98" w:rsidR="00611B88" w:rsidRPr="00611B88" w:rsidRDefault="00F52607" w:rsidP="00611B88">
      <w:pPr>
        <w:pStyle w:val="content"/>
        <w:ind w:firstLine="0"/>
        <w:rPr>
          <w:lang w:val="vi-VN"/>
        </w:rPr>
      </w:pPr>
      <w:r>
        <w:rPr>
          <w:noProof/>
        </w:rPr>
        <w:lastRenderedPageBreak/>
        <mc:AlternateContent>
          <mc:Choice Requires="wpg">
            <w:drawing>
              <wp:anchor distT="0" distB="0" distL="114300" distR="114300" simplePos="0" relativeHeight="251830272" behindDoc="0" locked="0" layoutInCell="1" allowOverlap="1" wp14:anchorId="5C2F4EE8" wp14:editId="4DFB0821">
                <wp:simplePos x="0" y="0"/>
                <wp:positionH relativeFrom="column">
                  <wp:posOffset>521335</wp:posOffset>
                </wp:positionH>
                <wp:positionV relativeFrom="paragraph">
                  <wp:posOffset>424180</wp:posOffset>
                </wp:positionV>
                <wp:extent cx="4384040" cy="3206115"/>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4384040" cy="3206115"/>
                          <a:chOff x="0" y="0"/>
                          <a:chExt cx="3741420" cy="2857500"/>
                        </a:xfrm>
                      </wpg:grpSpPr>
                      <pic:pic xmlns:pic="http://schemas.openxmlformats.org/drawingml/2006/picture">
                        <pic:nvPicPr>
                          <pic:cNvPr id="24" name="Picture 2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41420" cy="2857500"/>
                          </a:xfrm>
                          <a:prstGeom prst="rect">
                            <a:avLst/>
                          </a:prstGeom>
                        </pic:spPr>
                      </pic:pic>
                      <wps:wsp>
                        <wps:cNvPr id="54" name="Rectangle 54"/>
                        <wps:cNvSpPr/>
                        <wps:spPr>
                          <a:xfrm>
                            <a:off x="2339340" y="1196340"/>
                            <a:ext cx="586740" cy="54102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CB34E" id="Group 55" o:spid="_x0000_s1026" style="position:absolute;margin-left:41.05pt;margin-top:33.4pt;width:345.2pt;height:252.45pt;z-index:251830272;mso-width-relative:margin;mso-height-relative:margin" coordsize="37414,28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">
                <v:shape id="Picture 24" o:spid="_x0000_s1027" type="#_x0000_t75" style="position:absolute;width:37414;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">
                  <v:imagedata r:id="rId81" o:title=""/>
                  <v:path arrowok="t"/>
                </v:shape>
                <v:rect id="Rectangle 54" o:spid="_x0000_s1028" style="position:absolute;left:23393;top:11963;width:5867;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" filled="f" strokecolor="#c00000" strokeweight="2.25pt"/>
                <w10:wrap type="topAndBottom"/>
              </v:group>
            </w:pict>
          </mc:Fallback>
        </mc:AlternateContent>
      </w:r>
      <w:r>
        <w:rPr>
          <w:noProof/>
        </w:rPr>
        <mc:AlternateContent>
          <mc:Choice Requires="wps">
            <w:drawing>
              <wp:anchor distT="0" distB="0" distL="114300" distR="114300" simplePos="0" relativeHeight="251828224" behindDoc="0" locked="0" layoutInCell="1" allowOverlap="1" wp14:anchorId="0BC0041F" wp14:editId="279C4831">
                <wp:simplePos x="0" y="0"/>
                <wp:positionH relativeFrom="margin">
                  <wp:align>center</wp:align>
                </wp:positionH>
                <wp:positionV relativeFrom="paragraph">
                  <wp:posOffset>3700536</wp:posOffset>
                </wp:positionV>
                <wp:extent cx="2735580" cy="321945"/>
                <wp:effectExtent l="0" t="0" r="7620" b="1905"/>
                <wp:wrapTopAndBottom/>
                <wp:docPr id="1028" name="Text Box 1028"/>
                <wp:cNvGraphicFramePr/>
                <a:graphic xmlns:a="http://schemas.openxmlformats.org/drawingml/2006/main">
                  <a:graphicData uri="http://schemas.microsoft.com/office/word/2010/wordprocessingShape">
                    <wps:wsp>
                      <wps:cNvSpPr txBox="1"/>
                      <wps:spPr>
                        <a:xfrm>
                          <a:off x="0" y="0"/>
                          <a:ext cx="2735580" cy="321945"/>
                        </a:xfrm>
                        <a:prstGeom prst="rect">
                          <a:avLst/>
                        </a:prstGeom>
                        <a:solidFill>
                          <a:prstClr val="white"/>
                        </a:solidFill>
                        <a:ln>
                          <a:noFill/>
                        </a:ln>
                      </wps:spPr>
                      <wps:txbx>
                        <w:txbxContent>
                          <w:p w14:paraId="3074DA55" w14:textId="62C0B9D2" w:rsidR="00ED6A7D" w:rsidRPr="00C57E64" w:rsidRDefault="00ED6A7D" w:rsidP="00611B88">
                            <w:pPr>
                              <w:pStyle w:val="Caption"/>
                            </w:pPr>
                            <w:bookmarkStart w:id="419" w:name="_Toc103628806"/>
                            <w:bookmarkStart w:id="420" w:name="_Toc104154501"/>
                            <w:bookmarkStart w:id="421" w:name="_Toc104586720"/>
                            <w:bookmarkStart w:id="422" w:name="_Toc104674956"/>
                            <w:r>
                              <w:t>Hình 2: Vị trí cấp nguồ</w:t>
                            </w:r>
                            <w:r w:rsidR="00F52607">
                              <w:t xml:space="preserve">n </w:t>
                            </w:r>
                            <w:r w:rsidR="00F52607">
                              <w:rPr>
                                <w:lang w:val="vi-VN"/>
                              </w:rPr>
                              <w:t>1</w:t>
                            </w:r>
                            <w:r w:rsidR="00F52607">
                              <w:t>2</w:t>
                            </w:r>
                            <w:r>
                              <w:t>v</w:t>
                            </w:r>
                            <w:bookmarkEnd w:id="419"/>
                            <w:bookmarkEnd w:id="420"/>
                            <w:bookmarkEnd w:id="421"/>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C0041F" id="Text Box 1028" o:spid="_x0000_s1161" type="#_x0000_t202" style="position:absolute;left:0;text-align:left;margin-left:0;margin-top:291.4pt;width:215.4pt;height:25.35pt;z-index:251828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" stroked="f">
                <v:textbox inset="0,0,0,0">
                  <w:txbxContent>
                    <w:p w14:paraId="3074DA55" w14:textId="62C0B9D2" w:rsidR="00ED6A7D" w:rsidRPr="00C57E64" w:rsidRDefault="00ED6A7D" w:rsidP="00611B88">
                      <w:pPr>
                        <w:pStyle w:val="Caption"/>
                      </w:pPr>
                      <w:bookmarkStart w:id="423" w:name="_Toc103628806"/>
                      <w:bookmarkStart w:id="424" w:name="_Toc104154501"/>
                      <w:bookmarkStart w:id="425" w:name="_Toc104586720"/>
                      <w:bookmarkStart w:id="426" w:name="_Toc104674956"/>
                      <w:r>
                        <w:t>Hình 2: Vị trí cấp nguồ</w:t>
                      </w:r>
                      <w:r w:rsidR="00F52607">
                        <w:t xml:space="preserve">n </w:t>
                      </w:r>
                      <w:r w:rsidR="00F52607">
                        <w:rPr>
                          <w:lang w:val="vi-VN"/>
                        </w:rPr>
                        <w:t>1</w:t>
                      </w:r>
                      <w:r w:rsidR="00F52607">
                        <w:t>2</w:t>
                      </w:r>
                      <w:r>
                        <w:t>v</w:t>
                      </w:r>
                      <w:bookmarkEnd w:id="423"/>
                      <w:bookmarkEnd w:id="424"/>
                      <w:bookmarkEnd w:id="425"/>
                      <w:bookmarkEnd w:id="426"/>
                    </w:p>
                  </w:txbxContent>
                </v:textbox>
                <w10:wrap type="topAndBottom" anchorx="margin"/>
              </v:shape>
            </w:pict>
          </mc:Fallback>
        </mc:AlternateContent>
      </w:r>
      <w:r w:rsidR="00611B88" w:rsidRPr="00CB42B9">
        <w:t>Bước 2: Cấp nguồ</w:t>
      </w:r>
      <w:r>
        <w:t xml:space="preserve">n </w:t>
      </w:r>
      <w:r>
        <w:rPr>
          <w:lang w:val="vi-VN"/>
        </w:rPr>
        <w:t>12</w:t>
      </w:r>
      <w:r w:rsidR="00611B88" w:rsidRPr="00CB42B9">
        <w:t xml:space="preserve">V qua Jack Dc 5.5 cho hệ </w:t>
      </w:r>
      <w:r w:rsidR="00611B88">
        <w:rPr>
          <w:lang w:val="vi-VN"/>
        </w:rPr>
        <w:t>thống.</w:t>
      </w:r>
    </w:p>
    <w:p w14:paraId="5E0EB4FE" w14:textId="1CBCFCFD" w:rsidR="00611B88" w:rsidRDefault="00611B88" w:rsidP="00611B88">
      <w:pPr>
        <w:pStyle w:val="content"/>
        <w:ind w:firstLine="0"/>
      </w:pPr>
    </w:p>
    <w:p w14:paraId="75426B1B" w14:textId="36F532D8" w:rsidR="00611B88" w:rsidRDefault="00F52607" w:rsidP="00611B88">
      <w:pPr>
        <w:pStyle w:val="content"/>
        <w:ind w:firstLine="0"/>
        <w:rPr>
          <w:lang w:val="vi-VN"/>
        </w:rPr>
      </w:pPr>
      <w:r>
        <w:rPr>
          <w:noProof/>
        </w:rPr>
        <mc:AlternateContent>
          <mc:Choice Requires="wps">
            <w:drawing>
              <wp:anchor distT="0" distB="0" distL="114300" distR="114300" simplePos="0" relativeHeight="251829248" behindDoc="0" locked="0" layoutInCell="1" allowOverlap="1" wp14:anchorId="7A06F9CE" wp14:editId="26E2ADF0">
                <wp:simplePos x="0" y="0"/>
                <wp:positionH relativeFrom="margin">
                  <wp:align>center</wp:align>
                </wp:positionH>
                <wp:positionV relativeFrom="paragraph">
                  <wp:posOffset>3273864</wp:posOffset>
                </wp:positionV>
                <wp:extent cx="4891405" cy="635"/>
                <wp:effectExtent l="0" t="0" r="4445" b="4445"/>
                <wp:wrapTopAndBottom/>
                <wp:docPr id="1029" name="Text Box 1029"/>
                <wp:cNvGraphicFramePr/>
                <a:graphic xmlns:a="http://schemas.openxmlformats.org/drawingml/2006/main">
                  <a:graphicData uri="http://schemas.microsoft.com/office/word/2010/wordprocessingShape">
                    <wps:wsp>
                      <wps:cNvSpPr txBox="1"/>
                      <wps:spPr>
                        <a:xfrm>
                          <a:off x="0" y="0"/>
                          <a:ext cx="4891405" cy="635"/>
                        </a:xfrm>
                        <a:prstGeom prst="rect">
                          <a:avLst/>
                        </a:prstGeom>
                        <a:solidFill>
                          <a:prstClr val="white"/>
                        </a:solidFill>
                        <a:ln>
                          <a:noFill/>
                        </a:ln>
                      </wps:spPr>
                      <wps:txbx>
                        <w:txbxContent>
                          <w:p w14:paraId="0DE8C6EC" w14:textId="1209ADA5" w:rsidR="00ED6A7D" w:rsidRPr="001127B3" w:rsidRDefault="00ED6A7D" w:rsidP="00611B88">
                            <w:pPr>
                              <w:pStyle w:val="Caption"/>
                            </w:pPr>
                            <w:bookmarkStart w:id="427" w:name="_Toc103628807"/>
                            <w:bookmarkStart w:id="428" w:name="_Toc104154502"/>
                            <w:bookmarkStart w:id="429" w:name="_Toc104586721"/>
                            <w:bookmarkStart w:id="430" w:name="_Toc104674957"/>
                            <w:r>
                              <w:t>Hình 3: Loại nút nhấn và vị trí nút nhấn trên mô hình</w:t>
                            </w:r>
                            <w:bookmarkEnd w:id="427"/>
                            <w:bookmarkEnd w:id="428"/>
                            <w:bookmarkEnd w:id="429"/>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6F9CE" id="Text Box 1029" o:spid="_x0000_s1162" type="#_x0000_t202" style="position:absolute;left:0;text-align:left;margin-left:0;margin-top:257.8pt;width:385.15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OFYGgIAAEAEAAAOAAAAZHJzL2Uyb0RvYy54bWysU8Fu2zAMvQ/YPwi6L066t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" stroked="f">
                <v:textbox style="mso-fit-shape-to-text:t" inset="0,0,0,0">
                  <w:txbxContent>
                    <w:p w14:paraId="0DE8C6EC" w14:textId="1209ADA5" w:rsidR="00ED6A7D" w:rsidRPr="001127B3" w:rsidRDefault="00ED6A7D" w:rsidP="00611B88">
                      <w:pPr>
                        <w:pStyle w:val="Caption"/>
                      </w:pPr>
                      <w:bookmarkStart w:id="431" w:name="_Toc103628807"/>
                      <w:bookmarkStart w:id="432" w:name="_Toc104154502"/>
                      <w:bookmarkStart w:id="433" w:name="_Toc104586721"/>
                      <w:bookmarkStart w:id="434" w:name="_Toc104674957"/>
                      <w:r>
                        <w:t>Hình 3: Loại nút nhấn và vị trí nút nhấn trên mô hình</w:t>
                      </w:r>
                      <w:bookmarkEnd w:id="431"/>
                      <w:bookmarkEnd w:id="432"/>
                      <w:bookmarkEnd w:id="433"/>
                      <w:bookmarkEnd w:id="434"/>
                    </w:p>
                  </w:txbxContent>
                </v:textbox>
                <w10:wrap type="topAndBottom" anchorx="margin"/>
              </v:shape>
            </w:pict>
          </mc:Fallback>
        </mc:AlternateContent>
      </w:r>
      <w:r w:rsidRPr="003B51E8">
        <w:rPr>
          <w:noProof/>
        </w:rPr>
        <mc:AlternateContent>
          <mc:Choice Requires="wpg">
            <w:drawing>
              <wp:anchor distT="0" distB="0" distL="114300" distR="114300" simplePos="0" relativeHeight="251826176" behindDoc="0" locked="0" layoutInCell="1" allowOverlap="1" wp14:anchorId="3A442B59" wp14:editId="7C789FCE">
                <wp:simplePos x="0" y="0"/>
                <wp:positionH relativeFrom="margin">
                  <wp:posOffset>204470</wp:posOffset>
                </wp:positionH>
                <wp:positionV relativeFrom="paragraph">
                  <wp:posOffset>294005</wp:posOffset>
                </wp:positionV>
                <wp:extent cx="4891405" cy="2889250"/>
                <wp:effectExtent l="0" t="0" r="4445" b="6350"/>
                <wp:wrapTopAndBottom/>
                <wp:docPr id="75" name="Group 5"/>
                <wp:cNvGraphicFramePr/>
                <a:graphic xmlns:a="http://schemas.openxmlformats.org/drawingml/2006/main">
                  <a:graphicData uri="http://schemas.microsoft.com/office/word/2010/wordprocessingGroup">
                    <wpg:wgp>
                      <wpg:cNvGrpSpPr/>
                      <wpg:grpSpPr>
                        <a:xfrm>
                          <a:off x="0" y="0"/>
                          <a:ext cx="4891405" cy="2889250"/>
                          <a:chOff x="0" y="0"/>
                          <a:chExt cx="8082212" cy="3058758"/>
                        </a:xfrm>
                      </wpg:grpSpPr>
                      <wpg:grpSp>
                        <wpg:cNvPr id="76" name="Group 76"/>
                        <wpg:cNvGrpSpPr/>
                        <wpg:grpSpPr>
                          <a:xfrm>
                            <a:off x="0" y="0"/>
                            <a:ext cx="4031716" cy="2908632"/>
                            <a:chOff x="0" y="0"/>
                            <a:chExt cx="4031716" cy="2908632"/>
                          </a:xfrm>
                        </wpg:grpSpPr>
                        <pic:pic xmlns:pic="http://schemas.openxmlformats.org/drawingml/2006/picture">
                          <pic:nvPicPr>
                            <pic:cNvPr id="120" name="Picture 120"/>
                            <pic:cNvPicPr>
                              <a:picLocks noChangeAspect="1"/>
                            </pic:cNvPicPr>
                          </pic:nvPicPr>
                          <pic:blipFill rotWithShape="1">
                            <a:blip r:embed="rId82">
                              <a:extLst>
                                <a:ext uri="{28A0092B-C50C-407E-A947-70E740481C1C}">
                                  <a14:useLocalDpi xmlns:a14="http://schemas.microsoft.com/office/drawing/2010/main" val="0"/>
                                </a:ext>
                              </a:extLst>
                            </a:blip>
                            <a:srcRect t="40862" r="65111" b="25607"/>
                            <a:stretch/>
                          </pic:blipFill>
                          <pic:spPr bwMode="auto">
                            <a:xfrm>
                              <a:off x="0" y="0"/>
                              <a:ext cx="4031716" cy="2908632"/>
                            </a:xfrm>
                            <a:prstGeom prst="ellipse">
                              <a:avLst/>
                            </a:prstGeom>
                            <a:ln>
                              <a:noFill/>
                            </a:ln>
                            <a:effectLst>
                              <a:softEdge rad="112500"/>
                            </a:effectLst>
                            <a:extLst>
                              <a:ext uri="{53640926-AAD7-44D8-BBD7-CCE9431645EC}">
                                <a14:shadowObscured xmlns:a14="http://schemas.microsoft.com/office/drawing/2010/main"/>
                              </a:ext>
                            </a:extLst>
                          </pic:spPr>
                        </pic:pic>
                        <wps:wsp>
                          <wps:cNvPr id="122" name="Rectangle 122"/>
                          <wps:cNvSpPr/>
                          <wps:spPr>
                            <a:xfrm>
                              <a:off x="2986122" y="724990"/>
                              <a:ext cx="946245" cy="95534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26" name="Picture 126" descr="Nút Nhấn Nhả - Nút Reset 10mm DS-314 | Shopee Việt Nam"/>
                          <pic:cNvPicPr>
                            <a:picLocks noChangeAspect="1"/>
                          </pic:cNvPicPr>
                        </pic:nvPicPr>
                        <pic:blipFill rotWithShape="1">
                          <a:blip r:embed="rId83" cstate="print">
                            <a:extLst>
                              <a:ext uri="{28A0092B-C50C-407E-A947-70E740481C1C}">
                                <a14:useLocalDpi xmlns:a14="http://schemas.microsoft.com/office/drawing/2010/main" val="0"/>
                              </a:ext>
                            </a:extLst>
                          </a:blip>
                          <a:srcRect t="20109"/>
                          <a:stretch/>
                        </pic:blipFill>
                        <pic:spPr bwMode="auto">
                          <a:xfrm>
                            <a:off x="4253048" y="0"/>
                            <a:ext cx="3829164" cy="3058758"/>
                          </a:xfrm>
                          <a:prstGeom prst="ellipse">
                            <a:avLst/>
                          </a:prstGeom>
                          <a:ln>
                            <a:noFill/>
                          </a:ln>
                          <a:effectLst>
                            <a:softEdge rad="112500"/>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1EA4BE4" id="Group 5" o:spid="_x0000_s1026" style="position:absolute;margin-left:16.1pt;margin-top:23.15pt;width:385.15pt;height:227.5pt;z-index:251826176;mso-position-horizontal-relative:margin;mso-width-relative:margin;mso-height-relative:margin" coordsize="80822,305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">
                <v:group id="Group 76" o:spid="_x0000_s1027" style="position:absolute;width:40317;height:29086" coordsize="40317,2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Picture 120" o:spid="_x0000_s1028" type="#_x0000_t75" style="position:absolute;width:40317;height:29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">
                    <v:imagedata r:id="rId84" o:title="" croptop="26779f" cropbottom="16782f" cropright="42671f"/>
                    <v:path arrowok="t"/>
                  </v:shape>
                  <v:rect id="Rectangle 122" o:spid="_x0000_s1029" style="position:absolute;left:29861;top:7249;width:9462;height:9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" filled="f" strokecolor="red" strokeweight="3pt"/>
                </v:group>
                <v:shape id="Picture 126" o:spid="_x0000_s1030" type="#_x0000_t75" alt="Nút Nhấn Nhả - Nút Reset 10mm DS-314 | Shopee Việt Nam" style="position:absolute;left:42530;width:38292;height:30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">
                  <v:imagedata r:id="rId85" o:title="Nút Nhấn Nhả - Nút Reset 10mm DS-314 | Shopee Việt Nam" croptop="13179f"/>
                  <v:path arrowok="t"/>
                </v:shape>
                <w10:wrap type="topAndBottom" anchorx="margin"/>
              </v:group>
            </w:pict>
          </mc:Fallback>
        </mc:AlternateContent>
      </w:r>
      <w:r w:rsidR="00611B88">
        <w:t xml:space="preserve">Bước 3: Bật tắt các thiết bị bằng các nút nhấn trên mô </w:t>
      </w:r>
      <w:r w:rsidR="00611B88">
        <w:rPr>
          <w:lang w:val="vi-VN"/>
        </w:rPr>
        <w:t>hình.</w:t>
      </w:r>
    </w:p>
    <w:p w14:paraId="3179ACFF" w14:textId="2E3E1549" w:rsidR="00335BA3" w:rsidRPr="00611B88" w:rsidRDefault="00335BA3" w:rsidP="00F52607">
      <w:pPr>
        <w:pStyle w:val="content"/>
        <w:ind w:left="360" w:firstLine="360"/>
        <w:rPr>
          <w:lang w:val="vi-VN"/>
        </w:rPr>
      </w:pPr>
      <w:r>
        <w:rPr>
          <w:lang w:val="vi-VN"/>
        </w:rPr>
        <w:t>Nhấn và tắt thiết bị được tích hợp trên một nút nhấn.</w:t>
      </w:r>
      <w:r w:rsidR="00F52607">
        <w:rPr>
          <w:lang w:val="vi-VN"/>
        </w:rPr>
        <w:t xml:space="preserve"> Nhấn nút trên tùng phòng để điều khiển các thiết bị bên trong.</w:t>
      </w:r>
    </w:p>
    <w:p w14:paraId="1013EE29" w14:textId="77777777" w:rsidR="00611B88" w:rsidRPr="00611B88" w:rsidRDefault="00611B88" w:rsidP="00611B88">
      <w:pPr>
        <w:pStyle w:val="content"/>
        <w:ind w:firstLine="0"/>
        <w:rPr>
          <w:lang w:val="vi-VN"/>
        </w:rPr>
      </w:pPr>
      <w:r>
        <w:lastRenderedPageBreak/>
        <w:t xml:space="preserve">Bước 4: Mở file index.html, giao diện điều khiển sẽ hiện lên bằng các trình duyệt mà máy tính đã </w:t>
      </w:r>
      <w:r>
        <w:rPr>
          <w:lang w:val="vi-VN"/>
        </w:rPr>
        <w:t>cài.</w:t>
      </w:r>
    </w:p>
    <w:p w14:paraId="67A45E67" w14:textId="77777777" w:rsidR="00611B88" w:rsidRDefault="00611B88" w:rsidP="00611B88">
      <w:pPr>
        <w:pStyle w:val="content"/>
        <w:keepNext/>
        <w:ind w:firstLine="0"/>
        <w:jc w:val="center"/>
      </w:pPr>
      <w:r>
        <w:rPr>
          <w:noProof/>
        </w:rPr>
        <w:drawing>
          <wp:inline distT="0" distB="0" distL="0" distR="0" wp14:anchorId="7D5DAF47" wp14:editId="069FD0D2">
            <wp:extent cx="4794870" cy="3048000"/>
            <wp:effectExtent l="0" t="0" r="635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4498" cy="3149472"/>
                    </a:xfrm>
                    <a:prstGeom prst="rect">
                      <a:avLst/>
                    </a:prstGeom>
                  </pic:spPr>
                </pic:pic>
              </a:graphicData>
            </a:graphic>
          </wp:inline>
        </w:drawing>
      </w:r>
    </w:p>
    <w:p w14:paraId="27C68882" w14:textId="5CBC9EE7" w:rsidR="00611B88" w:rsidRDefault="00611B88" w:rsidP="00611B88">
      <w:pPr>
        <w:pStyle w:val="Caption"/>
      </w:pPr>
      <w:bookmarkStart w:id="435" w:name="_Toc103628808"/>
      <w:bookmarkStart w:id="436" w:name="_Toc104154503"/>
      <w:bookmarkStart w:id="437" w:name="_Toc104586722"/>
      <w:bookmarkStart w:id="438" w:name="_Toc104674958"/>
      <w:r>
        <w:t xml:space="preserve">Hình </w:t>
      </w:r>
      <w:r w:rsidR="00745C4E">
        <w:t>4</w:t>
      </w:r>
      <w:r>
        <w:t>: File index.html</w:t>
      </w:r>
      <w:bookmarkEnd w:id="435"/>
      <w:bookmarkEnd w:id="436"/>
      <w:bookmarkEnd w:id="437"/>
      <w:bookmarkEnd w:id="438"/>
    </w:p>
    <w:p w14:paraId="07B506DA" w14:textId="0FF6C9AE" w:rsidR="00611B88" w:rsidRDefault="00F52607" w:rsidP="00833613">
      <w:pPr>
        <w:pStyle w:val="content"/>
        <w:ind w:firstLine="0"/>
      </w:pPr>
      <w:r>
        <w:rPr>
          <w:noProof/>
        </w:rPr>
        <w:drawing>
          <wp:anchor distT="0" distB="0" distL="114300" distR="114300" simplePos="0" relativeHeight="251831296" behindDoc="0" locked="0" layoutInCell="1" allowOverlap="1" wp14:anchorId="1B9D8A57" wp14:editId="3E70E18E">
            <wp:simplePos x="0" y="0"/>
            <wp:positionH relativeFrom="margin">
              <wp:align>right</wp:align>
            </wp:positionH>
            <wp:positionV relativeFrom="paragraph">
              <wp:posOffset>601345</wp:posOffset>
            </wp:positionV>
            <wp:extent cx="5570855" cy="3498850"/>
            <wp:effectExtent l="0" t="0" r="0" b="6350"/>
            <wp:wrapTopAndBottom/>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70855" cy="349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1B88">
        <w:t>Bước 5: Giao diện hiện lên trên màn hình máy tính, thao tác bật tắt các thiết bị bằng cách bật tắt các nút nhấn trên giao diện.</w:t>
      </w:r>
    </w:p>
    <w:p w14:paraId="3A43BDC4" w14:textId="77777777" w:rsidR="00F52607" w:rsidRDefault="00F52607" w:rsidP="00E4645E">
      <w:pPr>
        <w:pStyle w:val="ch"/>
        <w:ind w:firstLine="0"/>
        <w:rPr>
          <w:b/>
        </w:rPr>
      </w:pPr>
      <w:bookmarkStart w:id="439" w:name="_Toc104414565"/>
    </w:p>
    <w:p w14:paraId="63CEC00D" w14:textId="0F1EFEDE" w:rsidR="00F52607" w:rsidRPr="00F52607" w:rsidRDefault="00F52607" w:rsidP="00F52607">
      <w:pPr>
        <w:pStyle w:val="content"/>
        <w:ind w:firstLine="0"/>
        <w:jc w:val="center"/>
        <w:rPr>
          <w:lang w:val="vi-VN"/>
        </w:rPr>
      </w:pPr>
      <w:r>
        <w:t>Hình 5: Giao diện Webserver</w:t>
      </w:r>
    </w:p>
    <w:p w14:paraId="4810883F" w14:textId="2F90DF2E" w:rsidR="00AF108A" w:rsidRPr="00E4645E" w:rsidRDefault="00E4645E" w:rsidP="00E4645E">
      <w:pPr>
        <w:pStyle w:val="ch"/>
        <w:ind w:firstLine="0"/>
        <w:rPr>
          <w:b/>
        </w:rPr>
      </w:pPr>
      <w:r w:rsidRPr="00E4645E">
        <w:rPr>
          <w:b/>
        </w:rPr>
        <w:lastRenderedPageBreak/>
        <w:t xml:space="preserve">4. </w:t>
      </w:r>
      <w:r w:rsidR="00AF108A" w:rsidRPr="00E4645E">
        <w:rPr>
          <w:b/>
        </w:rPr>
        <w:t>Các chỉ dẫn tình huống và các bước thực hiện</w:t>
      </w:r>
      <w:bookmarkEnd w:id="439"/>
    </w:p>
    <w:p w14:paraId="3D47BF9D" w14:textId="7F6A4969" w:rsidR="00AF108A" w:rsidRPr="00AF108A" w:rsidRDefault="00792C4B" w:rsidP="00792C4B">
      <w:pPr>
        <w:spacing w:after="0" w:line="360" w:lineRule="auto"/>
        <w:jc w:val="both"/>
        <w:rPr>
          <w:rFonts w:ascii="Times New Roman" w:eastAsia="Calibri" w:hAnsi="Times New Roman" w:cs="Times New Roman"/>
          <w:b/>
          <w:sz w:val="28"/>
          <w:szCs w:val="28"/>
        </w:rPr>
      </w:pPr>
      <w:r w:rsidRPr="00792C4B">
        <w:rPr>
          <w:rFonts w:ascii="Times New Roman" w:eastAsia="Calibri" w:hAnsi="Times New Roman" w:cs="Times New Roman"/>
          <w:b/>
          <w:sz w:val="28"/>
          <w:szCs w:val="28"/>
        </w:rPr>
        <w:t>Bảng x</w:t>
      </w:r>
      <w:r w:rsidR="00AF108A" w:rsidRPr="00AF108A">
        <w:rPr>
          <w:rFonts w:ascii="Times New Roman" w:eastAsia="Calibri" w:hAnsi="Times New Roman" w:cs="Times New Roman"/>
          <w:b/>
          <w:sz w:val="28"/>
          <w:szCs w:val="28"/>
        </w:rPr>
        <w:t>ử lý sự cố</w:t>
      </w:r>
      <w:r>
        <w:rPr>
          <w:rFonts w:ascii="Times New Roman" w:eastAsia="Calibri" w:hAnsi="Times New Roman" w:cs="Times New Roman"/>
          <w:b/>
          <w:sz w:val="28"/>
          <w:szCs w:val="28"/>
        </w:rPr>
        <w:t>:</w:t>
      </w:r>
    </w:p>
    <w:tbl>
      <w:tblPr>
        <w:tblStyle w:val="TableGrid"/>
        <w:tblW w:w="0" w:type="auto"/>
        <w:jc w:val="center"/>
        <w:tblLook w:val="04A0" w:firstRow="1" w:lastRow="0" w:firstColumn="1" w:lastColumn="0" w:noHBand="0" w:noVBand="1"/>
      </w:tblPr>
      <w:tblGrid>
        <w:gridCol w:w="2830"/>
        <w:gridCol w:w="3014"/>
        <w:gridCol w:w="2933"/>
      </w:tblGrid>
      <w:tr w:rsidR="00AF108A" w:rsidRPr="003F03AC" w14:paraId="689CC2C6" w14:textId="77777777" w:rsidTr="00E4645E">
        <w:trPr>
          <w:jc w:val="center"/>
        </w:trPr>
        <w:tc>
          <w:tcPr>
            <w:tcW w:w="2830" w:type="dxa"/>
            <w:vAlign w:val="center"/>
          </w:tcPr>
          <w:p w14:paraId="22D4CAC1" w14:textId="0587DB2F" w:rsidR="00AF108A" w:rsidRPr="003F03AC" w:rsidRDefault="00AF108A" w:rsidP="00E4645E">
            <w:pPr>
              <w:spacing w:line="360" w:lineRule="auto"/>
              <w:jc w:val="center"/>
              <w:rPr>
                <w:rFonts w:ascii="Times New Roman" w:hAnsi="Times New Roman" w:cs="Times New Roman"/>
                <w:b/>
                <w:sz w:val="28"/>
                <w:szCs w:val="28"/>
              </w:rPr>
            </w:pPr>
            <w:r w:rsidRPr="003F03AC">
              <w:rPr>
                <w:rFonts w:ascii="Times New Roman" w:hAnsi="Times New Roman" w:cs="Times New Roman"/>
                <w:b/>
                <w:sz w:val="28"/>
                <w:szCs w:val="28"/>
              </w:rPr>
              <w:t>Lỗi</w:t>
            </w:r>
          </w:p>
        </w:tc>
        <w:tc>
          <w:tcPr>
            <w:tcW w:w="3014" w:type="dxa"/>
            <w:vAlign w:val="center"/>
          </w:tcPr>
          <w:p w14:paraId="5873020A" w14:textId="77777777" w:rsidR="00AF108A" w:rsidRPr="003F03AC" w:rsidRDefault="00AF108A" w:rsidP="00E4645E">
            <w:pPr>
              <w:spacing w:line="360" w:lineRule="auto"/>
              <w:jc w:val="center"/>
              <w:rPr>
                <w:rFonts w:ascii="Times New Roman" w:hAnsi="Times New Roman" w:cs="Times New Roman"/>
                <w:b/>
                <w:sz w:val="28"/>
                <w:szCs w:val="28"/>
              </w:rPr>
            </w:pPr>
            <w:r w:rsidRPr="003F03AC">
              <w:rPr>
                <w:rFonts w:ascii="Times New Roman" w:hAnsi="Times New Roman" w:cs="Times New Roman"/>
                <w:b/>
                <w:sz w:val="28"/>
                <w:szCs w:val="28"/>
              </w:rPr>
              <w:t>Nguyên nhân có thể xảy ra</w:t>
            </w:r>
          </w:p>
        </w:tc>
        <w:tc>
          <w:tcPr>
            <w:tcW w:w="2933" w:type="dxa"/>
            <w:vAlign w:val="center"/>
          </w:tcPr>
          <w:p w14:paraId="4F220EC0" w14:textId="77777777" w:rsidR="00AF108A" w:rsidRPr="003F03AC" w:rsidRDefault="00AF108A" w:rsidP="00E4645E">
            <w:pPr>
              <w:spacing w:line="360" w:lineRule="auto"/>
              <w:jc w:val="center"/>
              <w:rPr>
                <w:rFonts w:ascii="Times New Roman" w:hAnsi="Times New Roman" w:cs="Times New Roman"/>
                <w:b/>
                <w:sz w:val="28"/>
                <w:szCs w:val="28"/>
              </w:rPr>
            </w:pPr>
            <w:r w:rsidRPr="003F03AC">
              <w:rPr>
                <w:rFonts w:ascii="Times New Roman" w:hAnsi="Times New Roman" w:cs="Times New Roman"/>
                <w:b/>
                <w:sz w:val="28"/>
                <w:szCs w:val="28"/>
              </w:rPr>
              <w:t>Phương pháp giải quyết</w:t>
            </w:r>
          </w:p>
        </w:tc>
      </w:tr>
      <w:tr w:rsidR="00AF108A" w:rsidRPr="003F03AC" w14:paraId="00628F2E" w14:textId="77777777" w:rsidTr="00E4645E">
        <w:trPr>
          <w:trHeight w:val="1628"/>
          <w:jc w:val="center"/>
        </w:trPr>
        <w:tc>
          <w:tcPr>
            <w:tcW w:w="2830" w:type="dxa"/>
            <w:vAlign w:val="center"/>
          </w:tcPr>
          <w:p w14:paraId="60E91CC4" w14:textId="7A887AF4" w:rsidR="00AF108A" w:rsidRPr="003F03AC" w:rsidRDefault="003F03AC" w:rsidP="00E4645E">
            <w:pPr>
              <w:spacing w:line="360" w:lineRule="auto"/>
              <w:jc w:val="center"/>
              <w:rPr>
                <w:rFonts w:ascii="Times New Roman" w:hAnsi="Times New Roman" w:cs="Times New Roman"/>
                <w:sz w:val="28"/>
                <w:szCs w:val="28"/>
              </w:rPr>
            </w:pPr>
            <w:r w:rsidRPr="003F03AC">
              <w:rPr>
                <w:rFonts w:ascii="Times New Roman" w:hAnsi="Times New Roman" w:cs="Times New Roman"/>
                <w:sz w:val="28"/>
                <w:szCs w:val="28"/>
              </w:rPr>
              <w:t>Điều khiển qua wed nhưng mô hình không hoạt động hoặc trễ</w:t>
            </w:r>
          </w:p>
        </w:tc>
        <w:tc>
          <w:tcPr>
            <w:tcW w:w="3014" w:type="dxa"/>
            <w:vAlign w:val="center"/>
          </w:tcPr>
          <w:p w14:paraId="5306E33C" w14:textId="7E6CD4A3" w:rsidR="00AF108A" w:rsidRPr="003F03AC" w:rsidRDefault="003F03AC" w:rsidP="00781CEC">
            <w:pPr>
              <w:pStyle w:val="ListParagraph"/>
              <w:numPr>
                <w:ilvl w:val="0"/>
                <w:numId w:val="46"/>
              </w:numPr>
              <w:ind w:left="0"/>
              <w:jc w:val="center"/>
              <w:rPr>
                <w:rFonts w:ascii="Times New Roman" w:hAnsi="Times New Roman" w:cs="Times New Roman"/>
                <w:sz w:val="28"/>
                <w:szCs w:val="28"/>
              </w:rPr>
            </w:pPr>
            <w:r w:rsidRPr="003F03AC">
              <w:rPr>
                <w:rFonts w:ascii="Times New Roman" w:hAnsi="Times New Roman" w:cs="Times New Roman"/>
                <w:sz w:val="28"/>
                <w:szCs w:val="28"/>
              </w:rPr>
              <w:t>Mạng kết nối không ổn định hoặc mất mạ</w:t>
            </w:r>
            <w:r w:rsidR="00E4645E">
              <w:rPr>
                <w:rFonts w:ascii="Times New Roman" w:hAnsi="Times New Roman" w:cs="Times New Roman"/>
                <w:sz w:val="28"/>
                <w:szCs w:val="28"/>
              </w:rPr>
              <w:t>ng</w:t>
            </w:r>
          </w:p>
        </w:tc>
        <w:tc>
          <w:tcPr>
            <w:tcW w:w="2933" w:type="dxa"/>
            <w:vAlign w:val="center"/>
          </w:tcPr>
          <w:p w14:paraId="1B264FE8" w14:textId="4FE4AE8C" w:rsidR="00AF108A" w:rsidRPr="003F03AC" w:rsidRDefault="003F03AC" w:rsidP="00781CEC">
            <w:pPr>
              <w:pStyle w:val="ListParagraph"/>
              <w:numPr>
                <w:ilvl w:val="0"/>
                <w:numId w:val="46"/>
              </w:numPr>
              <w:ind w:left="0"/>
              <w:jc w:val="center"/>
              <w:rPr>
                <w:rFonts w:ascii="Times New Roman" w:hAnsi="Times New Roman" w:cs="Times New Roman"/>
                <w:sz w:val="28"/>
                <w:szCs w:val="28"/>
              </w:rPr>
            </w:pPr>
            <w:r w:rsidRPr="003F03AC">
              <w:rPr>
                <w:rFonts w:ascii="Times New Roman" w:hAnsi="Times New Roman" w:cs="Times New Roman"/>
                <w:sz w:val="28"/>
                <w:szCs w:val="28"/>
              </w:rPr>
              <w:t>-</w:t>
            </w:r>
            <w:r w:rsidR="00E4645E">
              <w:rPr>
                <w:rFonts w:ascii="Times New Roman" w:hAnsi="Times New Roman" w:cs="Times New Roman"/>
                <w:sz w:val="28"/>
                <w:szCs w:val="28"/>
              </w:rPr>
              <w:t xml:space="preserve"> </w:t>
            </w:r>
            <w:r w:rsidRPr="003F03AC">
              <w:rPr>
                <w:rFonts w:ascii="Times New Roman" w:hAnsi="Times New Roman" w:cs="Times New Roman"/>
                <w:sz w:val="28"/>
                <w:szCs w:val="28"/>
              </w:rPr>
              <w:t>Kiểm tra modem WiFi</w:t>
            </w:r>
          </w:p>
          <w:p w14:paraId="55BAF555" w14:textId="33024AF2" w:rsidR="003F03AC" w:rsidRPr="00E4645E" w:rsidRDefault="003F03AC" w:rsidP="00E4645E">
            <w:pPr>
              <w:ind w:left="-5"/>
              <w:jc w:val="center"/>
              <w:rPr>
                <w:rFonts w:ascii="Times New Roman" w:hAnsi="Times New Roman" w:cs="Times New Roman"/>
                <w:sz w:val="28"/>
                <w:szCs w:val="28"/>
              </w:rPr>
            </w:pPr>
            <w:r w:rsidRPr="00E4645E">
              <w:rPr>
                <w:rFonts w:ascii="Times New Roman" w:hAnsi="Times New Roman" w:cs="Times New Roman"/>
                <w:sz w:val="28"/>
                <w:szCs w:val="28"/>
              </w:rPr>
              <w:t>-</w:t>
            </w:r>
            <w:r w:rsidR="00E4645E" w:rsidRPr="00E4645E">
              <w:rPr>
                <w:rFonts w:ascii="Times New Roman" w:hAnsi="Times New Roman" w:cs="Times New Roman"/>
                <w:sz w:val="28"/>
                <w:szCs w:val="28"/>
              </w:rPr>
              <w:t xml:space="preserve"> </w:t>
            </w:r>
            <w:r w:rsidRPr="00E4645E">
              <w:rPr>
                <w:rFonts w:ascii="Times New Roman" w:hAnsi="Times New Roman" w:cs="Times New Roman"/>
                <w:sz w:val="28"/>
                <w:szCs w:val="28"/>
              </w:rPr>
              <w:t>Thay đổi mạng kết nố</w:t>
            </w:r>
            <w:r w:rsidR="00E4645E">
              <w:rPr>
                <w:rFonts w:ascii="Times New Roman" w:hAnsi="Times New Roman" w:cs="Times New Roman"/>
                <w:sz w:val="28"/>
                <w:szCs w:val="28"/>
              </w:rPr>
              <w:t>i</w:t>
            </w:r>
          </w:p>
        </w:tc>
      </w:tr>
      <w:tr w:rsidR="00AF108A" w:rsidRPr="003F03AC" w14:paraId="3D653305" w14:textId="77777777" w:rsidTr="00E4645E">
        <w:trPr>
          <w:trHeight w:val="1437"/>
          <w:jc w:val="center"/>
        </w:trPr>
        <w:tc>
          <w:tcPr>
            <w:tcW w:w="2830" w:type="dxa"/>
            <w:vAlign w:val="center"/>
          </w:tcPr>
          <w:p w14:paraId="601B8E42" w14:textId="097B8DE0" w:rsidR="00AF108A" w:rsidRPr="003F03AC" w:rsidRDefault="003F03AC" w:rsidP="00E4645E">
            <w:pPr>
              <w:spacing w:line="360" w:lineRule="auto"/>
              <w:jc w:val="center"/>
              <w:rPr>
                <w:rFonts w:ascii="Times New Roman" w:hAnsi="Times New Roman" w:cs="Times New Roman"/>
                <w:sz w:val="28"/>
                <w:szCs w:val="28"/>
              </w:rPr>
            </w:pPr>
            <w:r w:rsidRPr="003F03AC">
              <w:rPr>
                <w:rFonts w:ascii="Times New Roman" w:hAnsi="Times New Roman" w:cs="Times New Roman"/>
                <w:sz w:val="28"/>
                <w:szCs w:val="28"/>
              </w:rPr>
              <w:t>Không lên nguồn trong mạch</w:t>
            </w:r>
          </w:p>
        </w:tc>
        <w:tc>
          <w:tcPr>
            <w:tcW w:w="3014" w:type="dxa"/>
            <w:vAlign w:val="center"/>
          </w:tcPr>
          <w:p w14:paraId="1C2D5CD0" w14:textId="1D1EFE74" w:rsidR="00AF108A" w:rsidRPr="003F03AC" w:rsidRDefault="003F03AC" w:rsidP="00E4645E">
            <w:pPr>
              <w:pStyle w:val="ListParagraph"/>
              <w:ind w:left="0"/>
              <w:jc w:val="center"/>
              <w:rPr>
                <w:rFonts w:ascii="Times New Roman" w:hAnsi="Times New Roman" w:cs="Times New Roman"/>
                <w:sz w:val="28"/>
                <w:szCs w:val="28"/>
              </w:rPr>
            </w:pPr>
            <w:r w:rsidRPr="003F03AC">
              <w:rPr>
                <w:rFonts w:ascii="Times New Roman" w:hAnsi="Times New Roman" w:cs="Times New Roman"/>
                <w:sz w:val="28"/>
                <w:szCs w:val="28"/>
              </w:rPr>
              <w:t>Lỗi adapter</w:t>
            </w:r>
          </w:p>
        </w:tc>
        <w:tc>
          <w:tcPr>
            <w:tcW w:w="2933" w:type="dxa"/>
            <w:vAlign w:val="center"/>
          </w:tcPr>
          <w:p w14:paraId="134E4978" w14:textId="66847273" w:rsidR="00AF108A" w:rsidRPr="003F03AC" w:rsidRDefault="003F03AC" w:rsidP="00E4645E">
            <w:pPr>
              <w:pStyle w:val="ListParagraph"/>
              <w:ind w:left="0"/>
              <w:jc w:val="center"/>
              <w:rPr>
                <w:rFonts w:ascii="Times New Roman" w:hAnsi="Times New Roman" w:cs="Times New Roman"/>
                <w:sz w:val="28"/>
                <w:szCs w:val="28"/>
              </w:rPr>
            </w:pPr>
            <w:r w:rsidRPr="003F03AC">
              <w:rPr>
                <w:rFonts w:ascii="Times New Roman" w:hAnsi="Times New Roman" w:cs="Times New Roman"/>
                <w:sz w:val="28"/>
                <w:szCs w:val="28"/>
              </w:rPr>
              <w:t>Thay adapter mới</w:t>
            </w:r>
          </w:p>
        </w:tc>
      </w:tr>
    </w:tbl>
    <w:p w14:paraId="761739D0" w14:textId="43312931" w:rsidR="00AF108A" w:rsidRPr="00E4645E" w:rsidRDefault="00E4645E" w:rsidP="00E4645E">
      <w:pPr>
        <w:pStyle w:val="ch"/>
        <w:ind w:firstLine="0"/>
        <w:rPr>
          <w:b/>
          <w:szCs w:val="32"/>
        </w:rPr>
      </w:pPr>
      <w:bookmarkStart w:id="440" w:name="_Toc104414566"/>
      <w:r w:rsidRPr="00E4645E">
        <w:rPr>
          <w:b/>
        </w:rPr>
        <w:t xml:space="preserve">5. </w:t>
      </w:r>
      <w:r w:rsidR="00AF108A" w:rsidRPr="00E4645E">
        <w:rPr>
          <w:b/>
        </w:rPr>
        <w:t>Các lỗi khuyến cáo và cảnh báo</w:t>
      </w:r>
      <w:bookmarkEnd w:id="440"/>
    </w:p>
    <w:p w14:paraId="6A00125E" w14:textId="3EF92628" w:rsidR="00AF108A" w:rsidRDefault="00AF108A" w:rsidP="00781CEC">
      <w:pPr>
        <w:numPr>
          <w:ilvl w:val="0"/>
          <w:numId w:val="47"/>
        </w:numPr>
        <w:spacing w:after="0" w:line="360" w:lineRule="auto"/>
        <w:contextualSpacing/>
        <w:jc w:val="both"/>
        <w:rPr>
          <w:rFonts w:ascii="Times New Roman" w:eastAsia="Calibri" w:hAnsi="Times New Roman" w:cs="Times New Roman"/>
          <w:sz w:val="28"/>
        </w:rPr>
      </w:pPr>
      <w:r w:rsidRPr="00AF108A">
        <w:rPr>
          <w:rFonts w:ascii="Times New Roman" w:eastAsia="Calibri" w:hAnsi="Times New Roman" w:cs="Times New Roman"/>
          <w:sz w:val="28"/>
        </w:rPr>
        <w:t>Cảnh báo cháy nổ nếu cấp nguồn quá lớ</w:t>
      </w:r>
      <w:r w:rsidR="00833613">
        <w:rPr>
          <w:rFonts w:ascii="Times New Roman" w:eastAsia="Calibri" w:hAnsi="Times New Roman" w:cs="Times New Roman"/>
          <w:sz w:val="28"/>
        </w:rPr>
        <w:t>n cho mô hình.</w:t>
      </w:r>
    </w:p>
    <w:p w14:paraId="7739A219" w14:textId="26CA45C2" w:rsidR="00833613" w:rsidRPr="00AF108A" w:rsidRDefault="00833613" w:rsidP="00781CEC">
      <w:pPr>
        <w:numPr>
          <w:ilvl w:val="0"/>
          <w:numId w:val="47"/>
        </w:numPr>
        <w:spacing w:after="0" w:line="360" w:lineRule="auto"/>
        <w:contextualSpacing/>
        <w:jc w:val="both"/>
        <w:rPr>
          <w:rFonts w:ascii="Times New Roman" w:eastAsia="Calibri" w:hAnsi="Times New Roman" w:cs="Times New Roman"/>
          <w:sz w:val="28"/>
        </w:rPr>
      </w:pPr>
      <w:r>
        <w:rPr>
          <w:rFonts w:ascii="Times New Roman" w:eastAsia="Calibri" w:hAnsi="Times New Roman" w:cs="Times New Roman"/>
          <w:sz w:val="28"/>
        </w:rPr>
        <w:t>Mô hình không có tính năng chống nước, tránh tiếp xúc trực tiếp ánh sáng mặt trời, nơi có độ ẩm cao.</w:t>
      </w:r>
    </w:p>
    <w:p w14:paraId="1FCD9929" w14:textId="4D0F48AC" w:rsidR="00AF108A" w:rsidRPr="00E4645E" w:rsidRDefault="00E4645E" w:rsidP="00E4645E">
      <w:pPr>
        <w:pStyle w:val="ch"/>
        <w:ind w:firstLine="0"/>
        <w:rPr>
          <w:b/>
          <w:szCs w:val="32"/>
        </w:rPr>
      </w:pPr>
      <w:bookmarkStart w:id="441" w:name="_Toc104414567"/>
      <w:r w:rsidRPr="00E4645E">
        <w:rPr>
          <w:b/>
        </w:rPr>
        <w:t xml:space="preserve">6. </w:t>
      </w:r>
      <w:r w:rsidR="00AF108A" w:rsidRPr="00E4645E">
        <w:rPr>
          <w:b/>
        </w:rPr>
        <w:t>Thông tin liên hệ hỗ trợ</w:t>
      </w:r>
      <w:bookmarkEnd w:id="441"/>
      <w:r w:rsidR="00AF108A" w:rsidRPr="00E4645E">
        <w:rPr>
          <w:b/>
          <w:szCs w:val="32"/>
        </w:rPr>
        <w:t xml:space="preserve"> </w:t>
      </w:r>
    </w:p>
    <w:p w14:paraId="2D797AC9" w14:textId="31EA7835" w:rsidR="00AF108A" w:rsidRPr="00AF108A" w:rsidRDefault="00AF108A" w:rsidP="00781CEC">
      <w:pPr>
        <w:numPr>
          <w:ilvl w:val="0"/>
          <w:numId w:val="48"/>
        </w:numPr>
        <w:spacing w:after="0" w:line="360" w:lineRule="auto"/>
        <w:contextualSpacing/>
        <w:jc w:val="both"/>
        <w:rPr>
          <w:rFonts w:ascii="Times New Roman" w:eastAsia="Calibri" w:hAnsi="Times New Roman" w:cs="Times New Roman"/>
          <w:sz w:val="28"/>
        </w:rPr>
      </w:pPr>
      <w:r w:rsidRPr="00AF108A">
        <w:rPr>
          <w:rFonts w:ascii="Times New Roman" w:eastAsia="Calibri" w:hAnsi="Times New Roman" w:cs="Times New Roman"/>
          <w:sz w:val="28"/>
        </w:rPr>
        <w:t>Họ</w:t>
      </w:r>
      <w:r w:rsidR="00833613">
        <w:rPr>
          <w:rFonts w:ascii="Times New Roman" w:eastAsia="Calibri" w:hAnsi="Times New Roman" w:cs="Times New Roman"/>
          <w:sz w:val="28"/>
        </w:rPr>
        <w:t xml:space="preserve"> và tên</w:t>
      </w:r>
      <w:r w:rsidRPr="00AF108A">
        <w:rPr>
          <w:rFonts w:ascii="Times New Roman" w:eastAsia="Calibri" w:hAnsi="Times New Roman" w:cs="Times New Roman"/>
          <w:sz w:val="28"/>
        </w:rPr>
        <w:t xml:space="preserve">: </w:t>
      </w:r>
      <w:r w:rsidR="00833613">
        <w:rPr>
          <w:rFonts w:ascii="Times New Roman" w:eastAsia="Calibri" w:hAnsi="Times New Roman" w:cs="Times New Roman"/>
          <w:sz w:val="28"/>
        </w:rPr>
        <w:t>Mai Xuân Kiên</w:t>
      </w:r>
    </w:p>
    <w:p w14:paraId="28683009" w14:textId="649A1A76" w:rsidR="00AF108A" w:rsidRPr="00833613" w:rsidRDefault="00833613" w:rsidP="00781CEC">
      <w:pPr>
        <w:pStyle w:val="ListParagraph"/>
        <w:numPr>
          <w:ilvl w:val="0"/>
          <w:numId w:val="48"/>
        </w:numPr>
        <w:shd w:val="clear" w:color="auto" w:fill="FFFFFF"/>
        <w:spacing w:after="0" w:line="360" w:lineRule="auto"/>
        <w:rPr>
          <w:rFonts w:ascii="Times New Roman" w:eastAsia="Times New Roman" w:hAnsi="Times New Roman" w:cs="Times New Roman"/>
          <w:color w:val="202124"/>
          <w:spacing w:val="1"/>
          <w:sz w:val="28"/>
          <w:szCs w:val="28"/>
        </w:rPr>
      </w:pPr>
      <w:r>
        <w:rPr>
          <w:rFonts w:ascii="Times New Roman" w:eastAsia="Calibri" w:hAnsi="Times New Roman" w:cs="Times New Roman"/>
          <w:sz w:val="28"/>
          <w:szCs w:val="28"/>
        </w:rPr>
        <w:t>Email</w:t>
      </w:r>
      <w:r w:rsidR="00AF108A" w:rsidRPr="00833613">
        <w:rPr>
          <w:rFonts w:ascii="Times New Roman" w:eastAsia="Calibri" w:hAnsi="Times New Roman" w:cs="Times New Roman"/>
          <w:sz w:val="28"/>
          <w:szCs w:val="28"/>
        </w:rPr>
        <w:t xml:space="preserve">: </w:t>
      </w:r>
      <w:hyperlink r:id="rId87" w:history="1">
        <w:r w:rsidR="00792C4B" w:rsidRPr="00490F1F">
          <w:rPr>
            <w:rStyle w:val="Hyperlink"/>
            <w:rFonts w:ascii="Times New Roman" w:eastAsia="Calibri" w:hAnsi="Times New Roman" w:cs="Times New Roman"/>
            <w:sz w:val="28"/>
            <w:szCs w:val="28"/>
          </w:rPr>
          <w:t>maixuankien1234@gmail.com</w:t>
        </w:r>
      </w:hyperlink>
    </w:p>
    <w:p w14:paraId="400799E5" w14:textId="77777777" w:rsidR="00AF108A" w:rsidRPr="00AF108A" w:rsidRDefault="00AF108A" w:rsidP="00781CEC">
      <w:pPr>
        <w:numPr>
          <w:ilvl w:val="0"/>
          <w:numId w:val="48"/>
        </w:numPr>
        <w:spacing w:after="0" w:line="360" w:lineRule="auto"/>
        <w:contextualSpacing/>
        <w:jc w:val="both"/>
        <w:rPr>
          <w:rFonts w:ascii="Times New Roman" w:eastAsia="Calibri" w:hAnsi="Times New Roman" w:cs="Times New Roman"/>
          <w:sz w:val="28"/>
        </w:rPr>
      </w:pPr>
      <w:r w:rsidRPr="00AF108A">
        <w:rPr>
          <w:rFonts w:ascii="Times New Roman" w:eastAsia="Calibri" w:hAnsi="Times New Roman" w:cs="Times New Roman"/>
          <w:sz w:val="28"/>
        </w:rPr>
        <w:t>Sđt: 0987394335</w:t>
      </w:r>
    </w:p>
    <w:p w14:paraId="21541BF8" w14:textId="6903FB4D" w:rsidR="00611B88" w:rsidRDefault="00611B88" w:rsidP="00792C4B">
      <w:pPr>
        <w:spacing w:line="360" w:lineRule="auto"/>
      </w:pPr>
      <w:r>
        <w:br w:type="page"/>
      </w:r>
    </w:p>
    <w:p w14:paraId="58CC95E2" w14:textId="097DF713" w:rsidR="00611B88" w:rsidRDefault="00611B88" w:rsidP="00E4645E">
      <w:pPr>
        <w:pStyle w:val="level1"/>
        <w:numPr>
          <w:ilvl w:val="0"/>
          <w:numId w:val="0"/>
        </w:numPr>
        <w:rPr>
          <w:lang w:val="vi-VN"/>
        </w:rPr>
      </w:pPr>
      <w:bookmarkStart w:id="442" w:name="_Toc104674904"/>
      <w:r w:rsidRPr="00611B88">
        <w:rPr>
          <w:lang w:val="vi-VN"/>
        </w:rPr>
        <w:lastRenderedPageBreak/>
        <w:t>Code chương trình</w:t>
      </w:r>
      <w:bookmarkEnd w:id="442"/>
    </w:p>
    <w:p w14:paraId="7FD70D82" w14:textId="77777777" w:rsidR="00611B88" w:rsidRPr="00611B88" w:rsidRDefault="00611B88" w:rsidP="00611B88">
      <w:pPr>
        <w:pStyle w:val="content"/>
        <w:ind w:firstLine="0"/>
        <w:rPr>
          <w:lang w:val="vi-VN"/>
        </w:rPr>
      </w:pPr>
      <w:r w:rsidRPr="00611B88">
        <w:rPr>
          <w:lang w:val="vi-VN"/>
        </w:rPr>
        <w:t>#include &lt;Arduino.h&gt;</w:t>
      </w:r>
    </w:p>
    <w:p w14:paraId="782E322E" w14:textId="77777777" w:rsidR="00611B88" w:rsidRPr="00611B88" w:rsidRDefault="00611B88" w:rsidP="00611B88">
      <w:pPr>
        <w:pStyle w:val="content"/>
        <w:ind w:firstLine="0"/>
        <w:rPr>
          <w:lang w:val="vi-VN"/>
        </w:rPr>
      </w:pPr>
      <w:r w:rsidRPr="00611B88">
        <w:rPr>
          <w:lang w:val="vi-VN"/>
        </w:rPr>
        <w:t>#include &lt;PubSubClient.h&gt;</w:t>
      </w:r>
    </w:p>
    <w:p w14:paraId="1F47F597" w14:textId="77777777" w:rsidR="00611B88" w:rsidRPr="00611B88" w:rsidRDefault="00611B88" w:rsidP="00611B88">
      <w:pPr>
        <w:pStyle w:val="content"/>
        <w:ind w:firstLine="0"/>
        <w:rPr>
          <w:lang w:val="vi-VN"/>
        </w:rPr>
      </w:pPr>
      <w:r w:rsidRPr="00611B88">
        <w:rPr>
          <w:lang w:val="vi-VN"/>
        </w:rPr>
        <w:t>#include &lt;WiFi.h&gt;</w:t>
      </w:r>
    </w:p>
    <w:p w14:paraId="26A56478" w14:textId="77777777" w:rsidR="00611B88" w:rsidRPr="00611B88" w:rsidRDefault="00611B88" w:rsidP="00611B88">
      <w:pPr>
        <w:pStyle w:val="content"/>
        <w:ind w:firstLine="0"/>
        <w:rPr>
          <w:lang w:val="vi-VN"/>
        </w:rPr>
      </w:pPr>
      <w:r w:rsidRPr="00611B88">
        <w:rPr>
          <w:lang w:val="vi-VN"/>
        </w:rPr>
        <w:t>//ota update</w:t>
      </w:r>
    </w:p>
    <w:p w14:paraId="320C156E" w14:textId="77777777" w:rsidR="00611B88" w:rsidRPr="00611B88" w:rsidRDefault="00611B88" w:rsidP="00611B88">
      <w:pPr>
        <w:pStyle w:val="content"/>
        <w:ind w:firstLine="0"/>
        <w:rPr>
          <w:lang w:val="vi-VN"/>
        </w:rPr>
      </w:pPr>
      <w:r w:rsidRPr="00611B88">
        <w:rPr>
          <w:lang w:val="vi-VN"/>
        </w:rPr>
        <w:t>#include &lt;AsyncTCP.h&gt;</w:t>
      </w:r>
    </w:p>
    <w:p w14:paraId="149EDB87" w14:textId="77777777" w:rsidR="00611B88" w:rsidRPr="00611B88" w:rsidRDefault="00611B88" w:rsidP="00611B88">
      <w:pPr>
        <w:pStyle w:val="content"/>
        <w:ind w:firstLine="0"/>
        <w:rPr>
          <w:lang w:val="vi-VN"/>
        </w:rPr>
      </w:pPr>
      <w:r w:rsidRPr="00611B88">
        <w:rPr>
          <w:lang w:val="vi-VN"/>
        </w:rPr>
        <w:t>#include &lt;ESPAsyncWebServer.h&gt;</w:t>
      </w:r>
    </w:p>
    <w:p w14:paraId="2D589738" w14:textId="77777777" w:rsidR="00611B88" w:rsidRPr="00611B88" w:rsidRDefault="00611B88" w:rsidP="00611B88">
      <w:pPr>
        <w:pStyle w:val="content"/>
        <w:ind w:firstLine="0"/>
        <w:rPr>
          <w:lang w:val="vi-VN"/>
        </w:rPr>
      </w:pPr>
      <w:r w:rsidRPr="00611B88">
        <w:rPr>
          <w:lang w:val="vi-VN"/>
        </w:rPr>
        <w:t>#include &lt;AsyncElegantOTA.h&gt;</w:t>
      </w:r>
    </w:p>
    <w:p w14:paraId="3AAE1CA1" w14:textId="77777777" w:rsidR="00611B88" w:rsidRPr="00611B88" w:rsidRDefault="00611B88" w:rsidP="00611B88">
      <w:pPr>
        <w:pStyle w:val="content"/>
        <w:ind w:firstLine="0"/>
        <w:rPr>
          <w:lang w:val="vi-VN"/>
        </w:rPr>
      </w:pPr>
      <w:r w:rsidRPr="00611B88">
        <w:rPr>
          <w:lang w:val="vi-VN"/>
        </w:rPr>
        <w:t>#include &lt;ArduinoJson.h&gt;</w:t>
      </w:r>
    </w:p>
    <w:p w14:paraId="448D2BCC" w14:textId="77777777" w:rsidR="00611B88" w:rsidRPr="00611B88" w:rsidRDefault="00611B88" w:rsidP="00611B88">
      <w:pPr>
        <w:pStyle w:val="content"/>
        <w:ind w:firstLine="0"/>
        <w:rPr>
          <w:lang w:val="vi-VN"/>
        </w:rPr>
      </w:pPr>
      <w:r w:rsidRPr="00611B88">
        <w:rPr>
          <w:lang w:val="vi-VN"/>
        </w:rPr>
        <w:t>//define pin to use</w:t>
      </w:r>
    </w:p>
    <w:p w14:paraId="76D60CBE" w14:textId="77777777" w:rsidR="00611B88" w:rsidRPr="00611B88" w:rsidRDefault="00611B88" w:rsidP="00611B88">
      <w:pPr>
        <w:pStyle w:val="content"/>
        <w:ind w:firstLine="0"/>
        <w:rPr>
          <w:lang w:val="vi-VN"/>
        </w:rPr>
      </w:pPr>
      <w:r w:rsidRPr="00611B88">
        <w:rPr>
          <w:lang w:val="vi-VN"/>
        </w:rPr>
        <w:t>//input</w:t>
      </w:r>
    </w:p>
    <w:p w14:paraId="0CB3DAD9" w14:textId="77777777" w:rsidR="00611B88" w:rsidRPr="00611B88" w:rsidRDefault="00611B88" w:rsidP="00611B88">
      <w:pPr>
        <w:pStyle w:val="content"/>
        <w:ind w:firstLine="0"/>
        <w:rPr>
          <w:lang w:val="vi-VN"/>
        </w:rPr>
      </w:pPr>
      <w:r w:rsidRPr="00611B88">
        <w:rPr>
          <w:lang w:val="vi-VN"/>
        </w:rPr>
        <w:t>#define BTN_01 15</w:t>
      </w:r>
    </w:p>
    <w:p w14:paraId="6ADF7A31" w14:textId="77777777" w:rsidR="00611B88" w:rsidRPr="00611B88" w:rsidRDefault="00611B88" w:rsidP="00611B88">
      <w:pPr>
        <w:pStyle w:val="content"/>
        <w:ind w:firstLine="0"/>
        <w:rPr>
          <w:lang w:val="vi-VN"/>
        </w:rPr>
      </w:pPr>
      <w:r w:rsidRPr="00611B88">
        <w:rPr>
          <w:lang w:val="vi-VN"/>
        </w:rPr>
        <w:t>#define BTN_02 4</w:t>
      </w:r>
    </w:p>
    <w:p w14:paraId="1A5F8EF5" w14:textId="77777777" w:rsidR="00611B88" w:rsidRPr="00611B88" w:rsidRDefault="00611B88" w:rsidP="00611B88">
      <w:pPr>
        <w:pStyle w:val="content"/>
        <w:ind w:firstLine="0"/>
        <w:rPr>
          <w:lang w:val="vi-VN"/>
        </w:rPr>
      </w:pPr>
      <w:r w:rsidRPr="00611B88">
        <w:rPr>
          <w:lang w:val="vi-VN"/>
        </w:rPr>
        <w:t>#define BTN_03 5</w:t>
      </w:r>
    </w:p>
    <w:p w14:paraId="5EFC08DF" w14:textId="77777777" w:rsidR="00611B88" w:rsidRPr="00611B88" w:rsidRDefault="00611B88" w:rsidP="00611B88">
      <w:pPr>
        <w:pStyle w:val="content"/>
        <w:ind w:firstLine="0"/>
        <w:rPr>
          <w:lang w:val="vi-VN"/>
        </w:rPr>
      </w:pPr>
      <w:r w:rsidRPr="00611B88">
        <w:rPr>
          <w:lang w:val="vi-VN"/>
        </w:rPr>
        <w:t>#define BTN_04 18</w:t>
      </w:r>
    </w:p>
    <w:p w14:paraId="05ED31E0" w14:textId="77777777" w:rsidR="00611B88" w:rsidRPr="00611B88" w:rsidRDefault="00611B88" w:rsidP="00611B88">
      <w:pPr>
        <w:pStyle w:val="content"/>
        <w:ind w:firstLine="0"/>
        <w:rPr>
          <w:lang w:val="vi-VN"/>
        </w:rPr>
      </w:pPr>
      <w:r w:rsidRPr="00611B88">
        <w:rPr>
          <w:lang w:val="vi-VN"/>
        </w:rPr>
        <w:t>#define BTN_05 19</w:t>
      </w:r>
    </w:p>
    <w:p w14:paraId="779F1033" w14:textId="77777777" w:rsidR="00611B88" w:rsidRPr="00611B88" w:rsidRDefault="00611B88" w:rsidP="00611B88">
      <w:pPr>
        <w:pStyle w:val="content"/>
        <w:ind w:firstLine="0"/>
        <w:rPr>
          <w:lang w:val="vi-VN"/>
        </w:rPr>
      </w:pPr>
      <w:r w:rsidRPr="00611B88">
        <w:rPr>
          <w:lang w:val="vi-VN"/>
        </w:rPr>
        <w:t>#define BTN_06 23</w:t>
      </w:r>
    </w:p>
    <w:p w14:paraId="2C3D6CB7" w14:textId="77777777" w:rsidR="00611B88" w:rsidRPr="00611B88" w:rsidRDefault="00611B88" w:rsidP="00611B88">
      <w:pPr>
        <w:pStyle w:val="content"/>
        <w:ind w:firstLine="0"/>
        <w:rPr>
          <w:lang w:val="vi-VN"/>
        </w:rPr>
      </w:pPr>
      <w:r w:rsidRPr="00611B88">
        <w:rPr>
          <w:lang w:val="vi-VN"/>
        </w:rPr>
        <w:t>#define BTN_07 13</w:t>
      </w:r>
    </w:p>
    <w:p w14:paraId="4B806971" w14:textId="77777777" w:rsidR="00611B88" w:rsidRPr="00611B88" w:rsidRDefault="00611B88" w:rsidP="00611B88">
      <w:pPr>
        <w:pStyle w:val="content"/>
        <w:ind w:firstLine="0"/>
        <w:rPr>
          <w:lang w:val="vi-VN"/>
        </w:rPr>
      </w:pPr>
      <w:r w:rsidRPr="00611B88">
        <w:rPr>
          <w:lang w:val="vi-VN"/>
        </w:rPr>
        <w:t>//output</w:t>
      </w:r>
    </w:p>
    <w:p w14:paraId="185A0066" w14:textId="77777777" w:rsidR="00611B88" w:rsidRPr="00611B88" w:rsidRDefault="00611B88" w:rsidP="00611B88">
      <w:pPr>
        <w:pStyle w:val="content"/>
        <w:ind w:firstLine="0"/>
        <w:rPr>
          <w:lang w:val="vi-VN"/>
        </w:rPr>
      </w:pPr>
      <w:r w:rsidRPr="00611B88">
        <w:rPr>
          <w:lang w:val="vi-VN"/>
        </w:rPr>
        <w:t>#define OUT_01 14</w:t>
      </w:r>
    </w:p>
    <w:p w14:paraId="4FCE158E" w14:textId="77777777" w:rsidR="00611B88" w:rsidRPr="00611B88" w:rsidRDefault="00611B88" w:rsidP="00611B88">
      <w:pPr>
        <w:pStyle w:val="content"/>
        <w:ind w:firstLine="0"/>
        <w:rPr>
          <w:lang w:val="vi-VN"/>
        </w:rPr>
      </w:pPr>
      <w:r w:rsidRPr="00611B88">
        <w:rPr>
          <w:lang w:val="vi-VN"/>
        </w:rPr>
        <w:t>#define OUT_02 27</w:t>
      </w:r>
    </w:p>
    <w:p w14:paraId="301DD3E2" w14:textId="77777777" w:rsidR="00611B88" w:rsidRPr="00611B88" w:rsidRDefault="00611B88" w:rsidP="00611B88">
      <w:pPr>
        <w:pStyle w:val="content"/>
        <w:ind w:firstLine="0"/>
        <w:rPr>
          <w:lang w:val="vi-VN"/>
        </w:rPr>
      </w:pPr>
      <w:r w:rsidRPr="00611B88">
        <w:rPr>
          <w:lang w:val="vi-VN"/>
        </w:rPr>
        <w:t>#define OUT_03 26</w:t>
      </w:r>
    </w:p>
    <w:p w14:paraId="03566324" w14:textId="77777777" w:rsidR="00611B88" w:rsidRPr="00611B88" w:rsidRDefault="00611B88" w:rsidP="00611B88">
      <w:pPr>
        <w:pStyle w:val="content"/>
        <w:ind w:firstLine="0"/>
        <w:rPr>
          <w:lang w:val="vi-VN"/>
        </w:rPr>
      </w:pPr>
      <w:r w:rsidRPr="00611B88">
        <w:rPr>
          <w:lang w:val="vi-VN"/>
        </w:rPr>
        <w:lastRenderedPageBreak/>
        <w:t>#define OUT_04 25</w:t>
      </w:r>
    </w:p>
    <w:p w14:paraId="24260DFB" w14:textId="77777777" w:rsidR="00611B88" w:rsidRPr="00611B88" w:rsidRDefault="00611B88" w:rsidP="00611B88">
      <w:pPr>
        <w:pStyle w:val="content"/>
        <w:ind w:firstLine="0"/>
        <w:rPr>
          <w:lang w:val="vi-VN"/>
        </w:rPr>
      </w:pPr>
      <w:r w:rsidRPr="00611B88">
        <w:rPr>
          <w:lang w:val="vi-VN"/>
        </w:rPr>
        <w:t>#define OUT_05 33</w:t>
      </w:r>
    </w:p>
    <w:p w14:paraId="62F32EF9" w14:textId="77777777" w:rsidR="00611B88" w:rsidRPr="00611B88" w:rsidRDefault="00611B88" w:rsidP="00611B88">
      <w:pPr>
        <w:pStyle w:val="content"/>
        <w:ind w:firstLine="0"/>
        <w:rPr>
          <w:lang w:val="vi-VN"/>
        </w:rPr>
      </w:pPr>
      <w:r w:rsidRPr="00611B88">
        <w:rPr>
          <w:lang w:val="vi-VN"/>
        </w:rPr>
        <w:t>#define OUT_06 12</w:t>
      </w:r>
    </w:p>
    <w:p w14:paraId="265DE9AA" w14:textId="77777777" w:rsidR="00611B88" w:rsidRPr="00611B88" w:rsidRDefault="00611B88" w:rsidP="00611B88">
      <w:pPr>
        <w:pStyle w:val="content"/>
        <w:ind w:firstLine="0"/>
        <w:rPr>
          <w:lang w:val="vi-VN"/>
        </w:rPr>
      </w:pPr>
      <w:r w:rsidRPr="00611B88">
        <w:rPr>
          <w:lang w:val="vi-VN"/>
        </w:rPr>
        <w:t>#define OUT_07 32</w:t>
      </w:r>
    </w:p>
    <w:p w14:paraId="7BD9E51D" w14:textId="77777777" w:rsidR="00611B88" w:rsidRPr="00611B88" w:rsidRDefault="00611B88" w:rsidP="00611B88">
      <w:pPr>
        <w:pStyle w:val="content"/>
        <w:ind w:firstLine="0"/>
        <w:rPr>
          <w:lang w:val="vi-VN"/>
        </w:rPr>
      </w:pPr>
      <w:r w:rsidRPr="00611B88">
        <w:rPr>
          <w:lang w:val="vi-VN"/>
        </w:rPr>
        <w:t>//define wifi</w:t>
      </w:r>
    </w:p>
    <w:p w14:paraId="713778E0" w14:textId="77777777" w:rsidR="00611B88" w:rsidRPr="00611B88" w:rsidRDefault="00611B88" w:rsidP="00611B88">
      <w:pPr>
        <w:pStyle w:val="content"/>
        <w:ind w:firstLine="0"/>
        <w:rPr>
          <w:lang w:val="vi-VN"/>
        </w:rPr>
      </w:pPr>
      <w:r w:rsidRPr="00611B88">
        <w:rPr>
          <w:lang w:val="vi-VN"/>
        </w:rPr>
        <w:t>#define ssid "maixuankien"//"WIFi bỊ nhiễm virut"</w:t>
      </w:r>
    </w:p>
    <w:p w14:paraId="78252694" w14:textId="77777777" w:rsidR="00611B88" w:rsidRPr="00611B88" w:rsidRDefault="00611B88" w:rsidP="00611B88">
      <w:pPr>
        <w:pStyle w:val="content"/>
        <w:ind w:firstLine="0"/>
        <w:rPr>
          <w:lang w:val="vi-VN"/>
        </w:rPr>
      </w:pPr>
      <w:r w:rsidRPr="00611B88">
        <w:rPr>
          <w:lang w:val="vi-VN"/>
        </w:rPr>
        <w:t>#define password "123456789"//"minhdien04"</w:t>
      </w:r>
    </w:p>
    <w:p w14:paraId="4445E9AF" w14:textId="77777777" w:rsidR="00611B88" w:rsidRPr="00611B88" w:rsidRDefault="00611B88" w:rsidP="00611B88">
      <w:pPr>
        <w:pStyle w:val="content"/>
        <w:ind w:firstLine="0"/>
        <w:rPr>
          <w:lang w:val="vi-VN"/>
        </w:rPr>
      </w:pPr>
      <w:r w:rsidRPr="00611B88">
        <w:rPr>
          <w:lang w:val="vi-VN"/>
        </w:rPr>
        <w:t>//define mqtt</w:t>
      </w:r>
    </w:p>
    <w:p w14:paraId="4922CA65" w14:textId="77777777" w:rsidR="00611B88" w:rsidRPr="00611B88" w:rsidRDefault="00611B88" w:rsidP="00611B88">
      <w:pPr>
        <w:pStyle w:val="content"/>
        <w:ind w:firstLine="0"/>
        <w:rPr>
          <w:lang w:val="vi-VN"/>
        </w:rPr>
      </w:pPr>
      <w:r w:rsidRPr="00611B88">
        <w:rPr>
          <w:lang w:val="vi-VN"/>
        </w:rPr>
        <w:t>#define mqtt_server "broker.hivemq.com"</w:t>
      </w:r>
    </w:p>
    <w:p w14:paraId="56BB6D24" w14:textId="77777777" w:rsidR="00611B88" w:rsidRPr="00611B88" w:rsidRDefault="00611B88" w:rsidP="00611B88">
      <w:pPr>
        <w:pStyle w:val="content"/>
        <w:ind w:firstLine="0"/>
        <w:rPr>
          <w:lang w:val="vi-VN"/>
        </w:rPr>
      </w:pPr>
      <w:r w:rsidRPr="00611B88">
        <w:rPr>
          <w:lang w:val="vi-VN"/>
        </w:rPr>
        <w:t>#define mqtt_user ""</w:t>
      </w:r>
    </w:p>
    <w:p w14:paraId="6F56DFDB" w14:textId="77777777" w:rsidR="00611B88" w:rsidRPr="00611B88" w:rsidRDefault="00611B88" w:rsidP="00611B88">
      <w:pPr>
        <w:pStyle w:val="content"/>
        <w:ind w:firstLine="0"/>
        <w:rPr>
          <w:lang w:val="vi-VN"/>
        </w:rPr>
      </w:pPr>
      <w:r w:rsidRPr="00611B88">
        <w:rPr>
          <w:lang w:val="vi-VN"/>
        </w:rPr>
        <w:t>#define mqtt_pwd ""</w:t>
      </w:r>
    </w:p>
    <w:p w14:paraId="72D6D655" w14:textId="77777777" w:rsidR="00611B88" w:rsidRPr="00611B88" w:rsidRDefault="00611B88" w:rsidP="00611B88">
      <w:pPr>
        <w:pStyle w:val="content"/>
        <w:ind w:firstLine="0"/>
        <w:rPr>
          <w:lang w:val="vi-VN"/>
        </w:rPr>
      </w:pPr>
      <w:r w:rsidRPr="00611B88">
        <w:rPr>
          <w:lang w:val="vi-VN"/>
        </w:rPr>
        <w:t>const uint16_t mqtt_port = 1883;</w:t>
      </w:r>
    </w:p>
    <w:p w14:paraId="36E96BCC" w14:textId="77777777" w:rsidR="00611B88" w:rsidRPr="00611B88" w:rsidRDefault="00611B88" w:rsidP="00611B88">
      <w:pPr>
        <w:pStyle w:val="content"/>
        <w:ind w:firstLine="0"/>
        <w:rPr>
          <w:lang w:val="vi-VN"/>
        </w:rPr>
      </w:pPr>
      <w:r w:rsidRPr="00611B88">
        <w:rPr>
          <w:lang w:val="vi-VN"/>
        </w:rPr>
        <w:t>String mqtt_topic_pub = "maixuankien2018605403/iotBtnInfo";</w:t>
      </w:r>
    </w:p>
    <w:p w14:paraId="33D940C2" w14:textId="77777777" w:rsidR="00611B88" w:rsidRPr="00611B88" w:rsidRDefault="00611B88" w:rsidP="00611B88">
      <w:pPr>
        <w:pStyle w:val="content"/>
        <w:ind w:firstLine="0"/>
        <w:rPr>
          <w:lang w:val="vi-VN"/>
        </w:rPr>
      </w:pPr>
      <w:r w:rsidRPr="00611B88">
        <w:rPr>
          <w:lang w:val="vi-VN"/>
        </w:rPr>
        <w:t>String mqtt_topic_sub = "maixuankien2018605403/iotRelayControl";</w:t>
      </w:r>
    </w:p>
    <w:p w14:paraId="30962F8A" w14:textId="77777777" w:rsidR="00611B88" w:rsidRPr="00611B88" w:rsidRDefault="00611B88" w:rsidP="00611B88">
      <w:pPr>
        <w:pStyle w:val="content"/>
        <w:ind w:firstLine="0"/>
        <w:rPr>
          <w:lang w:val="vi-VN"/>
        </w:rPr>
      </w:pPr>
      <w:r w:rsidRPr="00611B88">
        <w:rPr>
          <w:lang w:val="vi-VN"/>
        </w:rPr>
        <w:t>//user variable</w:t>
      </w:r>
    </w:p>
    <w:p w14:paraId="0CAA8B8A" w14:textId="77777777" w:rsidR="00611B88" w:rsidRPr="00611B88" w:rsidRDefault="00611B88" w:rsidP="00611B88">
      <w:pPr>
        <w:pStyle w:val="content"/>
        <w:ind w:firstLine="0"/>
        <w:rPr>
          <w:lang w:val="vi-VN"/>
        </w:rPr>
      </w:pPr>
      <w:r w:rsidRPr="00611B88">
        <w:rPr>
          <w:lang w:val="vi-VN"/>
        </w:rPr>
        <w:t>long lastMsg = 0;</w:t>
      </w:r>
    </w:p>
    <w:p w14:paraId="05B7EEC6" w14:textId="77777777" w:rsidR="00611B88" w:rsidRPr="00611B88" w:rsidRDefault="00611B88" w:rsidP="00611B88">
      <w:pPr>
        <w:pStyle w:val="content"/>
        <w:ind w:firstLine="0"/>
        <w:rPr>
          <w:lang w:val="vi-VN"/>
        </w:rPr>
      </w:pPr>
      <w:r w:rsidRPr="00611B88">
        <w:rPr>
          <w:lang w:val="vi-VN"/>
        </w:rPr>
        <w:t>char msg[50];</w:t>
      </w:r>
    </w:p>
    <w:p w14:paraId="7C4FD9E6" w14:textId="77777777" w:rsidR="00611B88" w:rsidRPr="00611B88" w:rsidRDefault="00611B88" w:rsidP="00611B88">
      <w:pPr>
        <w:pStyle w:val="content"/>
        <w:ind w:firstLine="0"/>
        <w:rPr>
          <w:lang w:val="vi-VN"/>
        </w:rPr>
      </w:pPr>
      <w:r w:rsidRPr="00611B88">
        <w:rPr>
          <w:lang w:val="vi-VN"/>
        </w:rPr>
        <w:t>int value = 0;</w:t>
      </w:r>
    </w:p>
    <w:p w14:paraId="1E6740B2" w14:textId="77777777" w:rsidR="00611B88" w:rsidRPr="00611B88" w:rsidRDefault="00611B88" w:rsidP="00611B88">
      <w:pPr>
        <w:pStyle w:val="content"/>
        <w:ind w:firstLine="0"/>
        <w:rPr>
          <w:lang w:val="vi-VN"/>
        </w:rPr>
      </w:pPr>
      <w:r w:rsidRPr="00611B88">
        <w:rPr>
          <w:lang w:val="vi-VN"/>
        </w:rPr>
        <w:t>int dataInt = 0;</w:t>
      </w:r>
    </w:p>
    <w:p w14:paraId="7A29B51E" w14:textId="77777777" w:rsidR="00611B88" w:rsidRPr="00611B88" w:rsidRDefault="00611B88" w:rsidP="00611B88">
      <w:pPr>
        <w:pStyle w:val="content"/>
        <w:ind w:firstLine="0"/>
        <w:rPr>
          <w:lang w:val="vi-VN"/>
        </w:rPr>
      </w:pPr>
      <w:r w:rsidRPr="00611B88">
        <w:rPr>
          <w:lang w:val="vi-VN"/>
        </w:rPr>
        <w:t>String Data = "";</w:t>
      </w:r>
    </w:p>
    <w:p w14:paraId="2D16328A" w14:textId="77777777" w:rsidR="00611B88" w:rsidRPr="00611B88" w:rsidRDefault="00611B88" w:rsidP="00611B88">
      <w:pPr>
        <w:pStyle w:val="content"/>
        <w:ind w:firstLine="0"/>
        <w:rPr>
          <w:lang w:val="vi-VN"/>
        </w:rPr>
      </w:pPr>
      <w:r w:rsidRPr="00611B88">
        <w:rPr>
          <w:lang w:val="vi-VN"/>
        </w:rPr>
        <w:t>String ChuoiSendWebJson = "";</w:t>
      </w:r>
    </w:p>
    <w:p w14:paraId="479DAEAD" w14:textId="77777777" w:rsidR="00611B88" w:rsidRPr="00611B88" w:rsidRDefault="00611B88" w:rsidP="00611B88">
      <w:pPr>
        <w:pStyle w:val="content"/>
        <w:ind w:firstLine="0"/>
        <w:rPr>
          <w:lang w:val="vi-VN"/>
        </w:rPr>
      </w:pPr>
      <w:r w:rsidRPr="00611B88">
        <w:rPr>
          <w:lang w:val="vi-VN"/>
        </w:rPr>
        <w:t>float nhietdo = 0;</w:t>
      </w:r>
    </w:p>
    <w:p w14:paraId="0742F4D3" w14:textId="77777777" w:rsidR="00611B88" w:rsidRPr="00611B88" w:rsidRDefault="00611B88" w:rsidP="00611B88">
      <w:pPr>
        <w:pStyle w:val="content"/>
        <w:ind w:firstLine="0"/>
        <w:rPr>
          <w:lang w:val="vi-VN"/>
        </w:rPr>
      </w:pPr>
      <w:r w:rsidRPr="00611B88">
        <w:rPr>
          <w:lang w:val="vi-VN"/>
        </w:rPr>
        <w:lastRenderedPageBreak/>
        <w:t>unsigned long last = 0, bien = 0;</w:t>
      </w:r>
    </w:p>
    <w:p w14:paraId="2EB6EB31" w14:textId="77777777" w:rsidR="00611B88" w:rsidRPr="00611B88" w:rsidRDefault="00611B88" w:rsidP="00611B88">
      <w:pPr>
        <w:pStyle w:val="content"/>
        <w:ind w:firstLine="0"/>
        <w:rPr>
          <w:lang w:val="vi-VN"/>
        </w:rPr>
      </w:pPr>
      <w:r w:rsidRPr="00611B88">
        <w:rPr>
          <w:lang w:val="vi-VN"/>
        </w:rPr>
        <w:t>char inforInverterBuff[256];</w:t>
      </w:r>
    </w:p>
    <w:p w14:paraId="3A69748B" w14:textId="77777777" w:rsidR="00611B88" w:rsidRPr="00611B88" w:rsidRDefault="00611B88" w:rsidP="00611B88">
      <w:pPr>
        <w:pStyle w:val="content"/>
        <w:ind w:firstLine="0"/>
        <w:rPr>
          <w:lang w:val="vi-VN"/>
        </w:rPr>
      </w:pPr>
      <w:r w:rsidRPr="00611B88">
        <w:rPr>
          <w:lang w:val="vi-VN"/>
        </w:rPr>
        <w:t>//define</w:t>
      </w:r>
    </w:p>
    <w:p w14:paraId="7AA8C5BE" w14:textId="77777777" w:rsidR="00611B88" w:rsidRPr="00611B88" w:rsidRDefault="00611B88" w:rsidP="00611B88">
      <w:pPr>
        <w:pStyle w:val="content"/>
        <w:ind w:firstLine="0"/>
        <w:rPr>
          <w:lang w:val="vi-VN"/>
        </w:rPr>
      </w:pPr>
      <w:r w:rsidRPr="00611B88">
        <w:rPr>
          <w:lang w:val="vi-VN"/>
        </w:rPr>
        <w:t>int button1PressCount = 0;</w:t>
      </w:r>
    </w:p>
    <w:p w14:paraId="37B714A4" w14:textId="77777777" w:rsidR="00611B88" w:rsidRPr="00611B88" w:rsidRDefault="00611B88" w:rsidP="00611B88">
      <w:pPr>
        <w:pStyle w:val="content"/>
        <w:ind w:firstLine="0"/>
        <w:rPr>
          <w:lang w:val="vi-VN"/>
        </w:rPr>
      </w:pPr>
      <w:r w:rsidRPr="00611B88">
        <w:rPr>
          <w:lang w:val="vi-VN"/>
        </w:rPr>
        <w:t>int button2PressCount = 0;</w:t>
      </w:r>
    </w:p>
    <w:p w14:paraId="059FB2EB" w14:textId="77777777" w:rsidR="00611B88" w:rsidRPr="00611B88" w:rsidRDefault="00611B88" w:rsidP="00611B88">
      <w:pPr>
        <w:pStyle w:val="content"/>
        <w:ind w:firstLine="0"/>
        <w:rPr>
          <w:lang w:val="vi-VN"/>
        </w:rPr>
      </w:pPr>
      <w:r w:rsidRPr="00611B88">
        <w:rPr>
          <w:lang w:val="vi-VN"/>
        </w:rPr>
        <w:t>int button3PressCount = 0;</w:t>
      </w:r>
    </w:p>
    <w:p w14:paraId="5A9FA4F5" w14:textId="77777777" w:rsidR="00611B88" w:rsidRPr="00611B88" w:rsidRDefault="00611B88" w:rsidP="00611B88">
      <w:pPr>
        <w:pStyle w:val="content"/>
        <w:ind w:firstLine="0"/>
        <w:rPr>
          <w:lang w:val="vi-VN"/>
        </w:rPr>
      </w:pPr>
      <w:r w:rsidRPr="00611B88">
        <w:rPr>
          <w:lang w:val="vi-VN"/>
        </w:rPr>
        <w:t>int button4PressCount = 0;</w:t>
      </w:r>
    </w:p>
    <w:p w14:paraId="39881EB3" w14:textId="77777777" w:rsidR="00611B88" w:rsidRPr="00611B88" w:rsidRDefault="00611B88" w:rsidP="00611B88">
      <w:pPr>
        <w:pStyle w:val="content"/>
        <w:ind w:firstLine="0"/>
        <w:rPr>
          <w:lang w:val="vi-VN"/>
        </w:rPr>
      </w:pPr>
      <w:r w:rsidRPr="00611B88">
        <w:rPr>
          <w:lang w:val="vi-VN"/>
        </w:rPr>
        <w:t>int button5PressCount = 0;</w:t>
      </w:r>
    </w:p>
    <w:p w14:paraId="360E8EBF" w14:textId="77777777" w:rsidR="00611B88" w:rsidRPr="00611B88" w:rsidRDefault="00611B88" w:rsidP="00611B88">
      <w:pPr>
        <w:pStyle w:val="content"/>
        <w:ind w:firstLine="0"/>
        <w:rPr>
          <w:lang w:val="vi-VN"/>
        </w:rPr>
      </w:pPr>
      <w:r w:rsidRPr="00611B88">
        <w:rPr>
          <w:lang w:val="vi-VN"/>
        </w:rPr>
        <w:t>int button6PressCount = 0;</w:t>
      </w:r>
    </w:p>
    <w:p w14:paraId="6787076E" w14:textId="77777777" w:rsidR="00611B88" w:rsidRPr="00611B88" w:rsidRDefault="00611B88" w:rsidP="00611B88">
      <w:pPr>
        <w:pStyle w:val="content"/>
        <w:ind w:firstLine="0"/>
        <w:rPr>
          <w:lang w:val="vi-VN"/>
        </w:rPr>
      </w:pPr>
      <w:r w:rsidRPr="00611B88">
        <w:rPr>
          <w:lang w:val="vi-VN"/>
        </w:rPr>
        <w:t>int button7PressCount = 0;</w:t>
      </w:r>
    </w:p>
    <w:p w14:paraId="42350331" w14:textId="77777777" w:rsidR="00611B88" w:rsidRPr="00611B88" w:rsidRDefault="00611B88" w:rsidP="00611B88">
      <w:pPr>
        <w:pStyle w:val="content"/>
        <w:ind w:firstLine="0"/>
        <w:rPr>
          <w:lang w:val="vi-VN"/>
        </w:rPr>
      </w:pPr>
      <w:r w:rsidRPr="00611B88">
        <w:rPr>
          <w:lang w:val="vi-VN"/>
        </w:rPr>
        <w:t>WiFiClient espClient;</w:t>
      </w:r>
    </w:p>
    <w:p w14:paraId="06C84ECA" w14:textId="77777777" w:rsidR="00611B88" w:rsidRPr="00611B88" w:rsidRDefault="00611B88" w:rsidP="00611B88">
      <w:pPr>
        <w:pStyle w:val="content"/>
        <w:ind w:firstLine="0"/>
        <w:rPr>
          <w:lang w:val="vi-VN"/>
        </w:rPr>
      </w:pPr>
      <w:r w:rsidRPr="00611B88">
        <w:rPr>
          <w:lang w:val="vi-VN"/>
        </w:rPr>
        <w:t>PubSubClient client(espClient);</w:t>
      </w:r>
    </w:p>
    <w:p w14:paraId="4D8342A5" w14:textId="77777777" w:rsidR="00611B88" w:rsidRPr="00611B88" w:rsidRDefault="00611B88" w:rsidP="00611B88">
      <w:pPr>
        <w:pStyle w:val="content"/>
        <w:ind w:firstLine="0"/>
        <w:rPr>
          <w:lang w:val="vi-VN"/>
        </w:rPr>
      </w:pPr>
      <w:r w:rsidRPr="00611B88">
        <w:rPr>
          <w:lang w:val="vi-VN"/>
        </w:rPr>
        <w:t>AsyncWebServer server(80);</w:t>
      </w:r>
    </w:p>
    <w:p w14:paraId="3FA094AD" w14:textId="77777777" w:rsidR="00611B88" w:rsidRPr="00611B88" w:rsidRDefault="00611B88" w:rsidP="00611B88">
      <w:pPr>
        <w:pStyle w:val="content"/>
        <w:ind w:firstLine="0"/>
        <w:rPr>
          <w:lang w:val="vi-VN"/>
        </w:rPr>
      </w:pPr>
      <w:r w:rsidRPr="00611B88">
        <w:rPr>
          <w:lang w:val="vi-VN"/>
        </w:rPr>
        <w:t>//array of pin</w:t>
      </w:r>
    </w:p>
    <w:p w14:paraId="0E74776F" w14:textId="77777777" w:rsidR="00611B88" w:rsidRPr="00611B88" w:rsidRDefault="00611B88" w:rsidP="00611B88">
      <w:pPr>
        <w:pStyle w:val="content"/>
        <w:ind w:firstLine="0"/>
        <w:rPr>
          <w:lang w:val="vi-VN"/>
        </w:rPr>
      </w:pPr>
      <w:r w:rsidRPr="00611B88">
        <w:rPr>
          <w:lang w:val="vi-VN"/>
        </w:rPr>
        <w:t>const int inputPinArr[7] = {BTN_01, BTN_02, BTN_03, BTN_04, BTN_05, BTN_06, BTN_07};</w:t>
      </w:r>
    </w:p>
    <w:p w14:paraId="251694D9" w14:textId="77777777" w:rsidR="00611B88" w:rsidRPr="00611B88" w:rsidRDefault="00611B88" w:rsidP="00611B88">
      <w:pPr>
        <w:pStyle w:val="content"/>
        <w:ind w:firstLine="0"/>
        <w:rPr>
          <w:lang w:val="vi-VN"/>
        </w:rPr>
      </w:pPr>
      <w:r w:rsidRPr="00611B88">
        <w:rPr>
          <w:lang w:val="vi-VN"/>
        </w:rPr>
        <w:t>const int outputPinArr[7] = {OUT_01, OUT_02, OUT_03, OUT_04, OUT_05, OUT_06, OUT_07};</w:t>
      </w:r>
    </w:p>
    <w:p w14:paraId="6E591329" w14:textId="77777777" w:rsidR="00611B88" w:rsidRPr="00611B88" w:rsidRDefault="00611B88" w:rsidP="00611B88">
      <w:pPr>
        <w:pStyle w:val="content"/>
        <w:ind w:firstLine="0"/>
        <w:rPr>
          <w:lang w:val="vi-VN"/>
        </w:rPr>
      </w:pPr>
      <w:r w:rsidRPr="00611B88">
        <w:rPr>
          <w:lang w:val="vi-VN"/>
        </w:rPr>
        <w:t>//function define</w:t>
      </w:r>
    </w:p>
    <w:p w14:paraId="6A40ECED" w14:textId="77777777" w:rsidR="00611B88" w:rsidRPr="00611B88" w:rsidRDefault="00611B88" w:rsidP="00611B88">
      <w:pPr>
        <w:pStyle w:val="content"/>
        <w:ind w:firstLine="0"/>
        <w:rPr>
          <w:lang w:val="vi-VN"/>
        </w:rPr>
      </w:pPr>
      <w:r w:rsidRPr="00611B88">
        <w:rPr>
          <w:lang w:val="vi-VN"/>
        </w:rPr>
        <w:t>void pinInit(int pinNumberInput, int pinNumberOnput);</w:t>
      </w:r>
    </w:p>
    <w:p w14:paraId="57CE22A1" w14:textId="77777777" w:rsidR="00611B88" w:rsidRPr="00611B88" w:rsidRDefault="00611B88" w:rsidP="00611B88">
      <w:pPr>
        <w:pStyle w:val="content"/>
        <w:ind w:firstLine="0"/>
        <w:rPr>
          <w:lang w:val="vi-VN"/>
        </w:rPr>
      </w:pPr>
      <w:r w:rsidRPr="00611B88">
        <w:rPr>
          <w:lang w:val="vi-VN"/>
        </w:rPr>
        <w:t>void buttonInit();</w:t>
      </w:r>
    </w:p>
    <w:p w14:paraId="1A134EDC" w14:textId="77777777" w:rsidR="00611B88" w:rsidRPr="00611B88" w:rsidRDefault="00611B88" w:rsidP="00611B88">
      <w:pPr>
        <w:pStyle w:val="content"/>
        <w:ind w:firstLine="0"/>
        <w:rPr>
          <w:lang w:val="vi-VN"/>
        </w:rPr>
      </w:pPr>
      <w:r w:rsidRPr="00611B88">
        <w:rPr>
          <w:lang w:val="vi-VN"/>
        </w:rPr>
        <w:t>void callback(char* topic, byte* payload, unsigned int length);</w:t>
      </w:r>
    </w:p>
    <w:p w14:paraId="71C515A0" w14:textId="77777777" w:rsidR="00611B88" w:rsidRPr="00611B88" w:rsidRDefault="00611B88" w:rsidP="00611B88">
      <w:pPr>
        <w:pStyle w:val="content"/>
        <w:ind w:firstLine="0"/>
        <w:rPr>
          <w:lang w:val="vi-VN"/>
        </w:rPr>
      </w:pPr>
      <w:r w:rsidRPr="00611B88">
        <w:rPr>
          <w:lang w:val="vi-VN"/>
        </w:rPr>
        <w:t>void setupWifi();</w:t>
      </w:r>
    </w:p>
    <w:p w14:paraId="30DB94CF" w14:textId="77777777" w:rsidR="00611B88" w:rsidRPr="00611B88" w:rsidRDefault="00611B88" w:rsidP="00611B88">
      <w:pPr>
        <w:pStyle w:val="content"/>
        <w:ind w:firstLine="0"/>
        <w:rPr>
          <w:lang w:val="vi-VN"/>
        </w:rPr>
      </w:pPr>
      <w:r w:rsidRPr="00611B88">
        <w:rPr>
          <w:lang w:val="vi-VN"/>
        </w:rPr>
        <w:lastRenderedPageBreak/>
        <w:t>void reconnect();</w:t>
      </w:r>
    </w:p>
    <w:p w14:paraId="72E8A270" w14:textId="77777777" w:rsidR="00611B88" w:rsidRPr="00611B88" w:rsidRDefault="00611B88" w:rsidP="00611B88">
      <w:pPr>
        <w:pStyle w:val="content"/>
        <w:ind w:firstLine="0"/>
        <w:rPr>
          <w:lang w:val="vi-VN"/>
        </w:rPr>
      </w:pPr>
      <w:r w:rsidRPr="00611B88">
        <w:rPr>
          <w:lang w:val="vi-VN"/>
        </w:rPr>
        <w:t>void updateOTAInit();</w:t>
      </w:r>
    </w:p>
    <w:p w14:paraId="61AC8956" w14:textId="77777777" w:rsidR="00611B88" w:rsidRPr="00611B88" w:rsidRDefault="00611B88" w:rsidP="00611B88">
      <w:pPr>
        <w:pStyle w:val="content"/>
        <w:ind w:firstLine="0"/>
        <w:rPr>
          <w:lang w:val="vi-VN"/>
        </w:rPr>
      </w:pPr>
      <w:r w:rsidRPr="00611B88">
        <w:rPr>
          <w:lang w:val="vi-VN"/>
        </w:rPr>
        <w:t>//task init</w:t>
      </w:r>
    </w:p>
    <w:p w14:paraId="331DA2C0" w14:textId="77777777" w:rsidR="00611B88" w:rsidRPr="00611B88" w:rsidRDefault="00611B88" w:rsidP="00611B88">
      <w:pPr>
        <w:pStyle w:val="content"/>
        <w:ind w:firstLine="0"/>
        <w:rPr>
          <w:lang w:val="vi-VN"/>
        </w:rPr>
      </w:pPr>
      <w:r w:rsidRPr="00611B88">
        <w:rPr>
          <w:lang w:val="vi-VN"/>
        </w:rPr>
        <w:t>void taskInit();</w:t>
      </w:r>
    </w:p>
    <w:p w14:paraId="12F978EB" w14:textId="77777777" w:rsidR="00611B88" w:rsidRPr="00611B88" w:rsidRDefault="00611B88" w:rsidP="00611B88">
      <w:pPr>
        <w:pStyle w:val="content"/>
        <w:ind w:firstLine="0"/>
        <w:rPr>
          <w:lang w:val="vi-VN"/>
        </w:rPr>
      </w:pPr>
      <w:r w:rsidRPr="00611B88">
        <w:rPr>
          <w:lang w:val="vi-VN"/>
        </w:rPr>
        <w:t>//button 1 task</w:t>
      </w:r>
    </w:p>
    <w:p w14:paraId="07A088B2" w14:textId="77777777" w:rsidR="00611B88" w:rsidRPr="00611B88" w:rsidRDefault="00611B88" w:rsidP="00611B88">
      <w:pPr>
        <w:pStyle w:val="content"/>
        <w:ind w:firstLine="0"/>
        <w:rPr>
          <w:lang w:val="vi-VN"/>
        </w:rPr>
      </w:pPr>
      <w:r w:rsidRPr="00611B88">
        <w:rPr>
          <w:lang w:val="vi-VN"/>
        </w:rPr>
        <w:t>void handleButton1Task();</w:t>
      </w:r>
    </w:p>
    <w:p w14:paraId="34A8C66B" w14:textId="77777777" w:rsidR="00611B88" w:rsidRPr="00611B88" w:rsidRDefault="00611B88" w:rsidP="00611B88">
      <w:pPr>
        <w:pStyle w:val="content"/>
        <w:ind w:firstLine="0"/>
        <w:rPr>
          <w:lang w:val="vi-VN"/>
        </w:rPr>
      </w:pPr>
      <w:r w:rsidRPr="00611B88">
        <w:rPr>
          <w:lang w:val="vi-VN"/>
        </w:rPr>
        <w:t>void handleButton1(void *parameter);</w:t>
      </w:r>
    </w:p>
    <w:p w14:paraId="49D0C1B9" w14:textId="77777777" w:rsidR="00611B88" w:rsidRPr="00611B88" w:rsidRDefault="00611B88" w:rsidP="00611B88">
      <w:pPr>
        <w:pStyle w:val="content"/>
        <w:ind w:firstLine="0"/>
        <w:rPr>
          <w:lang w:val="vi-VN"/>
        </w:rPr>
      </w:pPr>
      <w:r w:rsidRPr="00611B88">
        <w:rPr>
          <w:lang w:val="vi-VN"/>
        </w:rPr>
        <w:t>//button 2 task</w:t>
      </w:r>
    </w:p>
    <w:p w14:paraId="68A4C1A7" w14:textId="77777777" w:rsidR="00611B88" w:rsidRPr="00611B88" w:rsidRDefault="00611B88" w:rsidP="00611B88">
      <w:pPr>
        <w:pStyle w:val="content"/>
        <w:ind w:firstLine="0"/>
        <w:rPr>
          <w:lang w:val="vi-VN"/>
        </w:rPr>
      </w:pPr>
      <w:r w:rsidRPr="00611B88">
        <w:rPr>
          <w:lang w:val="vi-VN"/>
        </w:rPr>
        <w:t>void handleButton2Task();</w:t>
      </w:r>
    </w:p>
    <w:p w14:paraId="13A60FA5" w14:textId="77777777" w:rsidR="00611B88" w:rsidRPr="00611B88" w:rsidRDefault="00611B88" w:rsidP="00611B88">
      <w:pPr>
        <w:pStyle w:val="content"/>
        <w:ind w:firstLine="0"/>
        <w:rPr>
          <w:lang w:val="vi-VN"/>
        </w:rPr>
      </w:pPr>
      <w:r w:rsidRPr="00611B88">
        <w:rPr>
          <w:lang w:val="vi-VN"/>
        </w:rPr>
        <w:t>void handleButton2(void *parameter);</w:t>
      </w:r>
    </w:p>
    <w:p w14:paraId="64B2D69A" w14:textId="77777777" w:rsidR="00611B88" w:rsidRPr="00611B88" w:rsidRDefault="00611B88" w:rsidP="00611B88">
      <w:pPr>
        <w:pStyle w:val="content"/>
        <w:ind w:firstLine="0"/>
        <w:rPr>
          <w:lang w:val="vi-VN"/>
        </w:rPr>
      </w:pPr>
      <w:r w:rsidRPr="00611B88">
        <w:rPr>
          <w:lang w:val="vi-VN"/>
        </w:rPr>
        <w:t>//button 3 task</w:t>
      </w:r>
    </w:p>
    <w:p w14:paraId="3BDFAB7C" w14:textId="77777777" w:rsidR="00611B88" w:rsidRPr="00611B88" w:rsidRDefault="00611B88" w:rsidP="00611B88">
      <w:pPr>
        <w:pStyle w:val="content"/>
        <w:ind w:firstLine="0"/>
        <w:rPr>
          <w:lang w:val="vi-VN"/>
        </w:rPr>
      </w:pPr>
      <w:r w:rsidRPr="00611B88">
        <w:rPr>
          <w:lang w:val="vi-VN"/>
        </w:rPr>
        <w:t>void handleButton3Task();</w:t>
      </w:r>
    </w:p>
    <w:p w14:paraId="0EC29036" w14:textId="77777777" w:rsidR="00611B88" w:rsidRPr="00611B88" w:rsidRDefault="00611B88" w:rsidP="00611B88">
      <w:pPr>
        <w:pStyle w:val="content"/>
        <w:ind w:firstLine="0"/>
        <w:rPr>
          <w:lang w:val="vi-VN"/>
        </w:rPr>
      </w:pPr>
      <w:r w:rsidRPr="00611B88">
        <w:rPr>
          <w:lang w:val="vi-VN"/>
        </w:rPr>
        <w:t>void handleButton3(void *parameter);</w:t>
      </w:r>
    </w:p>
    <w:p w14:paraId="59232B20" w14:textId="77777777" w:rsidR="00611B88" w:rsidRPr="00611B88" w:rsidRDefault="00611B88" w:rsidP="00611B88">
      <w:pPr>
        <w:pStyle w:val="content"/>
        <w:ind w:firstLine="0"/>
        <w:rPr>
          <w:lang w:val="vi-VN"/>
        </w:rPr>
      </w:pPr>
      <w:r w:rsidRPr="00611B88">
        <w:rPr>
          <w:lang w:val="vi-VN"/>
        </w:rPr>
        <w:t>//button 4 task</w:t>
      </w:r>
    </w:p>
    <w:p w14:paraId="353A5DB7" w14:textId="77777777" w:rsidR="00611B88" w:rsidRPr="00611B88" w:rsidRDefault="00611B88" w:rsidP="00611B88">
      <w:pPr>
        <w:pStyle w:val="content"/>
        <w:ind w:firstLine="0"/>
        <w:rPr>
          <w:lang w:val="vi-VN"/>
        </w:rPr>
      </w:pPr>
      <w:r w:rsidRPr="00611B88">
        <w:rPr>
          <w:lang w:val="vi-VN"/>
        </w:rPr>
        <w:t>void handleButton4Task();</w:t>
      </w:r>
    </w:p>
    <w:p w14:paraId="1B2A0F52" w14:textId="77777777" w:rsidR="00611B88" w:rsidRPr="00611B88" w:rsidRDefault="00611B88" w:rsidP="00611B88">
      <w:pPr>
        <w:pStyle w:val="content"/>
        <w:ind w:firstLine="0"/>
        <w:rPr>
          <w:lang w:val="vi-VN"/>
        </w:rPr>
      </w:pPr>
      <w:r w:rsidRPr="00611B88">
        <w:rPr>
          <w:lang w:val="vi-VN"/>
        </w:rPr>
        <w:t>void handleButton4(void *parameter);</w:t>
      </w:r>
    </w:p>
    <w:p w14:paraId="379A8E76" w14:textId="77777777" w:rsidR="00611B88" w:rsidRPr="00611B88" w:rsidRDefault="00611B88" w:rsidP="00611B88">
      <w:pPr>
        <w:pStyle w:val="content"/>
        <w:ind w:firstLine="0"/>
        <w:rPr>
          <w:lang w:val="vi-VN"/>
        </w:rPr>
      </w:pPr>
      <w:r w:rsidRPr="00611B88">
        <w:rPr>
          <w:lang w:val="vi-VN"/>
        </w:rPr>
        <w:t>//button 5 task</w:t>
      </w:r>
    </w:p>
    <w:p w14:paraId="3F581E42" w14:textId="77777777" w:rsidR="00611B88" w:rsidRPr="00611B88" w:rsidRDefault="00611B88" w:rsidP="00611B88">
      <w:pPr>
        <w:pStyle w:val="content"/>
        <w:ind w:firstLine="0"/>
        <w:rPr>
          <w:lang w:val="vi-VN"/>
        </w:rPr>
      </w:pPr>
      <w:r w:rsidRPr="00611B88">
        <w:rPr>
          <w:lang w:val="vi-VN"/>
        </w:rPr>
        <w:t>void handleButton5Task();</w:t>
      </w:r>
    </w:p>
    <w:p w14:paraId="328D9834" w14:textId="77777777" w:rsidR="00611B88" w:rsidRPr="00611B88" w:rsidRDefault="00611B88" w:rsidP="00611B88">
      <w:pPr>
        <w:pStyle w:val="content"/>
        <w:ind w:firstLine="0"/>
        <w:rPr>
          <w:lang w:val="vi-VN"/>
        </w:rPr>
      </w:pPr>
      <w:r w:rsidRPr="00611B88">
        <w:rPr>
          <w:lang w:val="vi-VN"/>
        </w:rPr>
        <w:t>void handleButton5(void *parameter);</w:t>
      </w:r>
    </w:p>
    <w:p w14:paraId="7D14CEA4" w14:textId="77777777" w:rsidR="00611B88" w:rsidRPr="00611B88" w:rsidRDefault="00611B88" w:rsidP="00611B88">
      <w:pPr>
        <w:pStyle w:val="content"/>
        <w:ind w:firstLine="0"/>
        <w:rPr>
          <w:lang w:val="vi-VN"/>
        </w:rPr>
      </w:pPr>
      <w:r w:rsidRPr="00611B88">
        <w:rPr>
          <w:lang w:val="vi-VN"/>
        </w:rPr>
        <w:t>//button 6 task</w:t>
      </w:r>
    </w:p>
    <w:p w14:paraId="22485BEC" w14:textId="77777777" w:rsidR="00611B88" w:rsidRPr="00611B88" w:rsidRDefault="00611B88" w:rsidP="00611B88">
      <w:pPr>
        <w:pStyle w:val="content"/>
        <w:ind w:firstLine="0"/>
        <w:rPr>
          <w:lang w:val="vi-VN"/>
        </w:rPr>
      </w:pPr>
      <w:r w:rsidRPr="00611B88">
        <w:rPr>
          <w:lang w:val="vi-VN"/>
        </w:rPr>
        <w:t>void handleButton6Task();</w:t>
      </w:r>
    </w:p>
    <w:p w14:paraId="4CFB2767" w14:textId="77777777" w:rsidR="00611B88" w:rsidRPr="00611B88" w:rsidRDefault="00611B88" w:rsidP="00611B88">
      <w:pPr>
        <w:pStyle w:val="content"/>
        <w:ind w:firstLine="0"/>
        <w:rPr>
          <w:lang w:val="vi-VN"/>
        </w:rPr>
      </w:pPr>
      <w:r w:rsidRPr="00611B88">
        <w:rPr>
          <w:lang w:val="vi-VN"/>
        </w:rPr>
        <w:t>void handleButton6(void *parameter);</w:t>
      </w:r>
    </w:p>
    <w:p w14:paraId="5A237CDF" w14:textId="77777777" w:rsidR="00611B88" w:rsidRPr="00611B88" w:rsidRDefault="00611B88" w:rsidP="00611B88">
      <w:pPr>
        <w:pStyle w:val="content"/>
        <w:ind w:firstLine="0"/>
        <w:rPr>
          <w:lang w:val="vi-VN"/>
        </w:rPr>
      </w:pPr>
      <w:r w:rsidRPr="00611B88">
        <w:rPr>
          <w:lang w:val="vi-VN"/>
        </w:rPr>
        <w:lastRenderedPageBreak/>
        <w:t>//button 7 task</w:t>
      </w:r>
    </w:p>
    <w:p w14:paraId="1E7A6AC7" w14:textId="77777777" w:rsidR="00611B88" w:rsidRPr="00611B88" w:rsidRDefault="00611B88" w:rsidP="00611B88">
      <w:pPr>
        <w:pStyle w:val="content"/>
        <w:ind w:firstLine="0"/>
        <w:rPr>
          <w:lang w:val="vi-VN"/>
        </w:rPr>
      </w:pPr>
      <w:r w:rsidRPr="00611B88">
        <w:rPr>
          <w:lang w:val="vi-VN"/>
        </w:rPr>
        <w:t>void handleButton7Task();</w:t>
      </w:r>
    </w:p>
    <w:p w14:paraId="595F201F" w14:textId="77777777" w:rsidR="00611B88" w:rsidRPr="00611B88" w:rsidRDefault="00611B88" w:rsidP="00611B88">
      <w:pPr>
        <w:pStyle w:val="content"/>
        <w:ind w:firstLine="0"/>
        <w:rPr>
          <w:lang w:val="vi-VN"/>
        </w:rPr>
      </w:pPr>
      <w:r w:rsidRPr="00611B88">
        <w:rPr>
          <w:lang w:val="vi-VN"/>
        </w:rPr>
        <w:t>void handleButton7(void *parameter);</w:t>
      </w:r>
    </w:p>
    <w:p w14:paraId="31601835" w14:textId="77777777" w:rsidR="00611B88" w:rsidRPr="00611B88" w:rsidRDefault="00611B88" w:rsidP="00611B88">
      <w:pPr>
        <w:pStyle w:val="content"/>
        <w:ind w:firstLine="0"/>
        <w:rPr>
          <w:lang w:val="vi-VN"/>
        </w:rPr>
      </w:pPr>
      <w:r w:rsidRPr="00611B88">
        <w:rPr>
          <w:lang w:val="vi-VN"/>
        </w:rPr>
        <w:t>//mqtt handle</w:t>
      </w:r>
    </w:p>
    <w:p w14:paraId="4E8D8604" w14:textId="77777777" w:rsidR="00611B88" w:rsidRPr="00611B88" w:rsidRDefault="00611B88" w:rsidP="00611B88">
      <w:pPr>
        <w:pStyle w:val="content"/>
        <w:ind w:firstLine="0"/>
        <w:rPr>
          <w:lang w:val="vi-VN"/>
        </w:rPr>
      </w:pPr>
      <w:r w:rsidRPr="00611B88">
        <w:rPr>
          <w:lang w:val="vi-VN"/>
        </w:rPr>
        <w:t>void handleMQTTTask();</w:t>
      </w:r>
    </w:p>
    <w:p w14:paraId="265B1C59" w14:textId="77777777" w:rsidR="00611B88" w:rsidRPr="00611B88" w:rsidRDefault="00611B88" w:rsidP="00611B88">
      <w:pPr>
        <w:pStyle w:val="content"/>
        <w:ind w:firstLine="0"/>
        <w:rPr>
          <w:lang w:val="vi-VN"/>
        </w:rPr>
      </w:pPr>
      <w:r w:rsidRPr="00611B88">
        <w:rPr>
          <w:lang w:val="vi-VN"/>
        </w:rPr>
        <w:t>void handleMQTT(void *parameter);</w:t>
      </w:r>
    </w:p>
    <w:p w14:paraId="105B5475" w14:textId="77777777" w:rsidR="00611B88" w:rsidRPr="00611B88" w:rsidRDefault="00611B88" w:rsidP="00611B88">
      <w:pPr>
        <w:pStyle w:val="content"/>
        <w:ind w:firstLine="0"/>
        <w:rPr>
          <w:lang w:val="vi-VN"/>
        </w:rPr>
      </w:pPr>
      <w:r w:rsidRPr="00611B88">
        <w:rPr>
          <w:lang w:val="vi-VN"/>
        </w:rPr>
        <w:t>void dataToBuffer();</w:t>
      </w:r>
    </w:p>
    <w:p w14:paraId="1AC3C2FB" w14:textId="77777777" w:rsidR="00611B88" w:rsidRPr="00611B88" w:rsidRDefault="00611B88" w:rsidP="00611B88">
      <w:pPr>
        <w:pStyle w:val="content"/>
        <w:ind w:firstLine="0"/>
        <w:rPr>
          <w:lang w:val="vi-VN"/>
        </w:rPr>
      </w:pPr>
      <w:r w:rsidRPr="00611B88">
        <w:rPr>
          <w:lang w:val="vi-VN"/>
        </w:rPr>
        <w:t>void setup() {</w:t>
      </w:r>
    </w:p>
    <w:p w14:paraId="631BCCAE" w14:textId="77777777" w:rsidR="00611B88" w:rsidRPr="00611B88" w:rsidRDefault="00611B88" w:rsidP="00611B88">
      <w:pPr>
        <w:pStyle w:val="content"/>
        <w:ind w:firstLine="0"/>
        <w:rPr>
          <w:lang w:val="vi-VN"/>
        </w:rPr>
      </w:pPr>
      <w:r w:rsidRPr="00611B88">
        <w:rPr>
          <w:lang w:val="vi-VN"/>
        </w:rPr>
        <w:t xml:space="preserve">  Serial.begin(115200);</w:t>
      </w:r>
    </w:p>
    <w:p w14:paraId="3C882393" w14:textId="77777777" w:rsidR="00611B88" w:rsidRPr="00611B88" w:rsidRDefault="00611B88" w:rsidP="00611B88">
      <w:pPr>
        <w:pStyle w:val="content"/>
        <w:ind w:firstLine="0"/>
        <w:rPr>
          <w:lang w:val="vi-VN"/>
        </w:rPr>
      </w:pPr>
      <w:r w:rsidRPr="00611B88">
        <w:rPr>
          <w:lang w:val="vi-VN"/>
        </w:rPr>
        <w:t xml:space="preserve">  client.setServer(mqtt_server, mqtt_port);</w:t>
      </w:r>
    </w:p>
    <w:p w14:paraId="4DC99B9D" w14:textId="77777777" w:rsidR="00611B88" w:rsidRPr="00611B88" w:rsidRDefault="00611B88" w:rsidP="00611B88">
      <w:pPr>
        <w:pStyle w:val="content"/>
        <w:ind w:firstLine="0"/>
        <w:rPr>
          <w:lang w:val="vi-VN"/>
        </w:rPr>
      </w:pPr>
      <w:r w:rsidRPr="00611B88">
        <w:rPr>
          <w:lang w:val="vi-VN"/>
        </w:rPr>
        <w:t xml:space="preserve">  client.setCallback(callback);</w:t>
      </w:r>
    </w:p>
    <w:p w14:paraId="4A63AE60" w14:textId="77777777" w:rsidR="00611B88" w:rsidRPr="00611B88" w:rsidRDefault="00611B88" w:rsidP="00611B88">
      <w:pPr>
        <w:pStyle w:val="content"/>
        <w:ind w:firstLine="0"/>
        <w:rPr>
          <w:lang w:val="vi-VN"/>
        </w:rPr>
      </w:pPr>
      <w:r w:rsidRPr="00611B88">
        <w:rPr>
          <w:lang w:val="vi-VN"/>
        </w:rPr>
        <w:t xml:space="preserve">  pinInit(7, 7);</w:t>
      </w:r>
    </w:p>
    <w:p w14:paraId="6D2578A2" w14:textId="77777777" w:rsidR="00611B88" w:rsidRPr="00611B88" w:rsidRDefault="00611B88" w:rsidP="00611B88">
      <w:pPr>
        <w:pStyle w:val="content"/>
        <w:ind w:firstLine="0"/>
        <w:rPr>
          <w:lang w:val="vi-VN"/>
        </w:rPr>
      </w:pPr>
      <w:r w:rsidRPr="00611B88">
        <w:rPr>
          <w:lang w:val="vi-VN"/>
        </w:rPr>
        <w:t xml:space="preserve">  taskInit();</w:t>
      </w:r>
    </w:p>
    <w:p w14:paraId="5191BDEF" w14:textId="77777777" w:rsidR="00611B88" w:rsidRPr="00611B88" w:rsidRDefault="00611B88" w:rsidP="00611B88">
      <w:pPr>
        <w:pStyle w:val="content"/>
        <w:ind w:firstLine="0"/>
        <w:rPr>
          <w:lang w:val="vi-VN"/>
        </w:rPr>
      </w:pPr>
      <w:r w:rsidRPr="00611B88">
        <w:rPr>
          <w:lang w:val="vi-VN"/>
        </w:rPr>
        <w:t xml:space="preserve">  setupWifi();</w:t>
      </w:r>
    </w:p>
    <w:p w14:paraId="5F3066FE" w14:textId="77777777" w:rsidR="00611B88" w:rsidRPr="00611B88" w:rsidRDefault="00611B88" w:rsidP="00611B88">
      <w:pPr>
        <w:pStyle w:val="content"/>
        <w:ind w:firstLine="0"/>
        <w:rPr>
          <w:lang w:val="vi-VN"/>
        </w:rPr>
      </w:pPr>
      <w:r w:rsidRPr="00611B88">
        <w:rPr>
          <w:lang w:val="vi-VN"/>
        </w:rPr>
        <w:t xml:space="preserve">  updateOTAInit();</w:t>
      </w:r>
    </w:p>
    <w:p w14:paraId="5EEC1110" w14:textId="77777777" w:rsidR="00611B88" w:rsidRPr="00611B88" w:rsidRDefault="00611B88" w:rsidP="00611B88">
      <w:pPr>
        <w:pStyle w:val="content"/>
        <w:ind w:firstLine="0"/>
        <w:rPr>
          <w:lang w:val="vi-VN"/>
        </w:rPr>
      </w:pPr>
      <w:r w:rsidRPr="00611B88">
        <w:rPr>
          <w:lang w:val="vi-VN"/>
        </w:rPr>
        <w:t>}</w:t>
      </w:r>
    </w:p>
    <w:p w14:paraId="21577725" w14:textId="77777777" w:rsidR="00611B88" w:rsidRPr="00611B88" w:rsidRDefault="00611B88" w:rsidP="00611B88">
      <w:pPr>
        <w:pStyle w:val="content"/>
        <w:ind w:firstLine="0"/>
        <w:rPr>
          <w:lang w:val="vi-VN"/>
        </w:rPr>
      </w:pPr>
      <w:r w:rsidRPr="00611B88">
        <w:rPr>
          <w:lang w:val="vi-VN"/>
        </w:rPr>
        <w:t>void loop() {</w:t>
      </w:r>
    </w:p>
    <w:p w14:paraId="3382823C" w14:textId="77777777" w:rsidR="00611B88" w:rsidRPr="00611B88" w:rsidRDefault="00611B88" w:rsidP="00611B88">
      <w:pPr>
        <w:pStyle w:val="content"/>
        <w:ind w:firstLine="0"/>
        <w:rPr>
          <w:lang w:val="vi-VN"/>
        </w:rPr>
      </w:pPr>
      <w:r w:rsidRPr="00611B88">
        <w:rPr>
          <w:lang w:val="vi-VN"/>
        </w:rPr>
        <w:t xml:space="preserve">  if (!client.connected()) {</w:t>
      </w:r>
    </w:p>
    <w:p w14:paraId="30CB0FB0" w14:textId="77777777" w:rsidR="00611B88" w:rsidRPr="00611B88" w:rsidRDefault="00611B88" w:rsidP="00611B88">
      <w:pPr>
        <w:pStyle w:val="content"/>
        <w:ind w:firstLine="0"/>
        <w:rPr>
          <w:lang w:val="vi-VN"/>
        </w:rPr>
      </w:pPr>
      <w:r w:rsidRPr="00611B88">
        <w:rPr>
          <w:lang w:val="vi-VN"/>
        </w:rPr>
        <w:t xml:space="preserve">    reconnect();</w:t>
      </w:r>
    </w:p>
    <w:p w14:paraId="7925AF3F" w14:textId="77777777" w:rsidR="00611B88" w:rsidRPr="00611B88" w:rsidRDefault="00611B88" w:rsidP="00611B88">
      <w:pPr>
        <w:pStyle w:val="content"/>
        <w:ind w:firstLine="0"/>
        <w:rPr>
          <w:lang w:val="vi-VN"/>
        </w:rPr>
      </w:pPr>
      <w:r w:rsidRPr="00611B88">
        <w:rPr>
          <w:lang w:val="vi-VN"/>
        </w:rPr>
        <w:t xml:space="preserve">  }</w:t>
      </w:r>
    </w:p>
    <w:p w14:paraId="35C0FBB3" w14:textId="77777777" w:rsidR="00611B88" w:rsidRPr="00611B88" w:rsidRDefault="00611B88" w:rsidP="00611B88">
      <w:pPr>
        <w:pStyle w:val="content"/>
        <w:ind w:firstLine="0"/>
        <w:rPr>
          <w:lang w:val="vi-VN"/>
        </w:rPr>
      </w:pPr>
      <w:r w:rsidRPr="00611B88">
        <w:rPr>
          <w:lang w:val="vi-VN"/>
        </w:rPr>
        <w:t xml:space="preserve">  client.loop();</w:t>
      </w:r>
    </w:p>
    <w:p w14:paraId="4784C696" w14:textId="77777777" w:rsidR="00611B88" w:rsidRPr="00611B88" w:rsidRDefault="00611B88" w:rsidP="00611B88">
      <w:pPr>
        <w:pStyle w:val="content"/>
        <w:ind w:firstLine="0"/>
        <w:rPr>
          <w:lang w:val="vi-VN"/>
        </w:rPr>
      </w:pPr>
      <w:r w:rsidRPr="00611B88">
        <w:rPr>
          <w:lang w:val="vi-VN"/>
        </w:rPr>
        <w:t>}</w:t>
      </w:r>
    </w:p>
    <w:p w14:paraId="4BC34A0C" w14:textId="77777777" w:rsidR="00611B88" w:rsidRPr="00611B88" w:rsidRDefault="00611B88" w:rsidP="00611B88">
      <w:pPr>
        <w:pStyle w:val="content"/>
        <w:ind w:firstLine="0"/>
        <w:rPr>
          <w:lang w:val="vi-VN"/>
        </w:rPr>
      </w:pPr>
    </w:p>
    <w:p w14:paraId="1DFC9B3C" w14:textId="77777777" w:rsidR="00611B88" w:rsidRPr="00611B88" w:rsidRDefault="00611B88" w:rsidP="00611B88">
      <w:pPr>
        <w:pStyle w:val="content"/>
        <w:ind w:firstLine="0"/>
        <w:rPr>
          <w:lang w:val="vi-VN"/>
        </w:rPr>
      </w:pPr>
      <w:r w:rsidRPr="00611B88">
        <w:rPr>
          <w:lang w:val="vi-VN"/>
        </w:rPr>
        <w:t>void pinInit(int pinNumberInput, int pinNumberOnput)</w:t>
      </w:r>
    </w:p>
    <w:p w14:paraId="7EDBFD59" w14:textId="77777777" w:rsidR="00611B88" w:rsidRPr="00611B88" w:rsidRDefault="00611B88" w:rsidP="00611B88">
      <w:pPr>
        <w:pStyle w:val="content"/>
        <w:ind w:firstLine="0"/>
        <w:rPr>
          <w:lang w:val="vi-VN"/>
        </w:rPr>
      </w:pPr>
      <w:r w:rsidRPr="00611B88">
        <w:rPr>
          <w:lang w:val="vi-VN"/>
        </w:rPr>
        <w:t>{</w:t>
      </w:r>
    </w:p>
    <w:p w14:paraId="58933425" w14:textId="77777777" w:rsidR="00611B88" w:rsidRPr="00611B88" w:rsidRDefault="00611B88" w:rsidP="00611B88">
      <w:pPr>
        <w:pStyle w:val="content"/>
        <w:ind w:firstLine="0"/>
        <w:rPr>
          <w:lang w:val="vi-VN"/>
        </w:rPr>
      </w:pPr>
      <w:r w:rsidRPr="00611B88">
        <w:rPr>
          <w:lang w:val="vi-VN"/>
        </w:rPr>
        <w:t xml:space="preserve">  for (int i = 0; i &lt; pinNumberInput; i ++)</w:t>
      </w:r>
    </w:p>
    <w:p w14:paraId="2244502D" w14:textId="77777777" w:rsidR="00611B88" w:rsidRPr="00611B88" w:rsidRDefault="00611B88" w:rsidP="00611B88">
      <w:pPr>
        <w:pStyle w:val="content"/>
        <w:ind w:firstLine="0"/>
        <w:rPr>
          <w:lang w:val="vi-VN"/>
        </w:rPr>
      </w:pPr>
      <w:r w:rsidRPr="00611B88">
        <w:rPr>
          <w:lang w:val="vi-VN"/>
        </w:rPr>
        <w:t xml:space="preserve">  {</w:t>
      </w:r>
    </w:p>
    <w:p w14:paraId="31C494EE" w14:textId="77777777" w:rsidR="00611B88" w:rsidRPr="00611B88" w:rsidRDefault="00611B88" w:rsidP="00611B88">
      <w:pPr>
        <w:pStyle w:val="content"/>
        <w:ind w:firstLine="0"/>
        <w:rPr>
          <w:lang w:val="vi-VN"/>
        </w:rPr>
      </w:pPr>
      <w:r w:rsidRPr="00611B88">
        <w:rPr>
          <w:lang w:val="vi-VN"/>
        </w:rPr>
        <w:t xml:space="preserve">    pinMode(inputPinArr[i], INPUT);</w:t>
      </w:r>
    </w:p>
    <w:p w14:paraId="5D924C58" w14:textId="77777777" w:rsidR="00611B88" w:rsidRPr="00611B88" w:rsidRDefault="00611B88" w:rsidP="00611B88">
      <w:pPr>
        <w:pStyle w:val="content"/>
        <w:ind w:firstLine="0"/>
        <w:rPr>
          <w:lang w:val="vi-VN"/>
        </w:rPr>
      </w:pPr>
      <w:r w:rsidRPr="00611B88">
        <w:rPr>
          <w:lang w:val="vi-VN"/>
        </w:rPr>
        <w:t xml:space="preserve">  }</w:t>
      </w:r>
    </w:p>
    <w:p w14:paraId="5087BCA9" w14:textId="77777777" w:rsidR="00611B88" w:rsidRPr="00611B88" w:rsidRDefault="00611B88" w:rsidP="00611B88">
      <w:pPr>
        <w:pStyle w:val="content"/>
        <w:ind w:firstLine="0"/>
        <w:rPr>
          <w:lang w:val="vi-VN"/>
        </w:rPr>
      </w:pPr>
      <w:r w:rsidRPr="00611B88">
        <w:rPr>
          <w:lang w:val="vi-VN"/>
        </w:rPr>
        <w:t xml:space="preserve">  for (int i = 0; i &lt; pinNumberOnput; i ++)</w:t>
      </w:r>
    </w:p>
    <w:p w14:paraId="025D806E" w14:textId="77777777" w:rsidR="00611B88" w:rsidRPr="00611B88" w:rsidRDefault="00611B88" w:rsidP="00611B88">
      <w:pPr>
        <w:pStyle w:val="content"/>
        <w:ind w:firstLine="0"/>
        <w:rPr>
          <w:lang w:val="vi-VN"/>
        </w:rPr>
      </w:pPr>
      <w:r w:rsidRPr="00611B88">
        <w:rPr>
          <w:lang w:val="vi-VN"/>
        </w:rPr>
        <w:t xml:space="preserve">  {</w:t>
      </w:r>
    </w:p>
    <w:p w14:paraId="5814B80D" w14:textId="77777777" w:rsidR="00611B88" w:rsidRPr="00611B88" w:rsidRDefault="00611B88" w:rsidP="00611B88">
      <w:pPr>
        <w:pStyle w:val="content"/>
        <w:ind w:firstLine="0"/>
        <w:rPr>
          <w:lang w:val="vi-VN"/>
        </w:rPr>
      </w:pPr>
      <w:r w:rsidRPr="00611B88">
        <w:rPr>
          <w:lang w:val="vi-VN"/>
        </w:rPr>
        <w:t xml:space="preserve">    pinMode(outputPinArr[i], OUTPUT);</w:t>
      </w:r>
    </w:p>
    <w:p w14:paraId="2DE5BE7E" w14:textId="77777777" w:rsidR="00611B88" w:rsidRPr="00611B88" w:rsidRDefault="00611B88" w:rsidP="00611B88">
      <w:pPr>
        <w:pStyle w:val="content"/>
        <w:ind w:firstLine="0"/>
        <w:rPr>
          <w:lang w:val="vi-VN"/>
        </w:rPr>
      </w:pPr>
      <w:r w:rsidRPr="00611B88">
        <w:rPr>
          <w:lang w:val="vi-VN"/>
        </w:rPr>
        <w:t xml:space="preserve">  }</w:t>
      </w:r>
    </w:p>
    <w:p w14:paraId="61C9A43D" w14:textId="77777777" w:rsidR="00611B88" w:rsidRPr="00611B88" w:rsidRDefault="00611B88" w:rsidP="00611B88">
      <w:pPr>
        <w:pStyle w:val="content"/>
        <w:ind w:firstLine="0"/>
        <w:rPr>
          <w:lang w:val="vi-VN"/>
        </w:rPr>
      </w:pPr>
      <w:r w:rsidRPr="00611B88">
        <w:rPr>
          <w:lang w:val="vi-VN"/>
        </w:rPr>
        <w:t>}</w:t>
      </w:r>
    </w:p>
    <w:p w14:paraId="0FAEA868" w14:textId="77777777" w:rsidR="00611B88" w:rsidRPr="00611B88" w:rsidRDefault="00611B88" w:rsidP="00611B88">
      <w:pPr>
        <w:pStyle w:val="content"/>
        <w:ind w:firstLine="0"/>
        <w:rPr>
          <w:lang w:val="vi-VN"/>
        </w:rPr>
      </w:pPr>
      <w:r w:rsidRPr="00611B88">
        <w:rPr>
          <w:lang w:val="vi-VN"/>
        </w:rPr>
        <w:t>void buttonInit()</w:t>
      </w:r>
    </w:p>
    <w:p w14:paraId="3A7F5501" w14:textId="77777777" w:rsidR="00611B88" w:rsidRPr="00611B88" w:rsidRDefault="00611B88" w:rsidP="00611B88">
      <w:pPr>
        <w:pStyle w:val="content"/>
        <w:ind w:firstLine="0"/>
        <w:rPr>
          <w:lang w:val="vi-VN"/>
        </w:rPr>
      </w:pPr>
      <w:r w:rsidRPr="00611B88">
        <w:rPr>
          <w:lang w:val="vi-VN"/>
        </w:rPr>
        <w:t>{</w:t>
      </w:r>
    </w:p>
    <w:p w14:paraId="41ECDC2F" w14:textId="77777777" w:rsidR="00611B88" w:rsidRPr="00611B88" w:rsidRDefault="00611B88" w:rsidP="00611B88">
      <w:pPr>
        <w:pStyle w:val="content"/>
        <w:ind w:firstLine="0"/>
        <w:rPr>
          <w:lang w:val="vi-VN"/>
        </w:rPr>
      </w:pPr>
      <w:r w:rsidRPr="00611B88">
        <w:rPr>
          <w:lang w:val="vi-VN"/>
        </w:rPr>
        <w:t>}</w:t>
      </w:r>
    </w:p>
    <w:p w14:paraId="36C7C23A" w14:textId="77777777" w:rsidR="00611B88" w:rsidRPr="00611B88" w:rsidRDefault="00611B88" w:rsidP="00611B88">
      <w:pPr>
        <w:pStyle w:val="content"/>
        <w:ind w:firstLine="0"/>
        <w:rPr>
          <w:lang w:val="vi-VN"/>
        </w:rPr>
      </w:pPr>
      <w:r w:rsidRPr="00611B88">
        <w:rPr>
          <w:lang w:val="vi-VN"/>
        </w:rPr>
        <w:t>void taskInit()</w:t>
      </w:r>
    </w:p>
    <w:p w14:paraId="28730C07" w14:textId="77777777" w:rsidR="00611B88" w:rsidRPr="00611B88" w:rsidRDefault="00611B88" w:rsidP="00611B88">
      <w:pPr>
        <w:pStyle w:val="content"/>
        <w:ind w:firstLine="0"/>
        <w:rPr>
          <w:lang w:val="vi-VN"/>
        </w:rPr>
      </w:pPr>
      <w:r w:rsidRPr="00611B88">
        <w:rPr>
          <w:lang w:val="vi-VN"/>
        </w:rPr>
        <w:t>{</w:t>
      </w:r>
    </w:p>
    <w:p w14:paraId="60A14407" w14:textId="77777777" w:rsidR="00611B88" w:rsidRPr="00611B88" w:rsidRDefault="00611B88" w:rsidP="00611B88">
      <w:pPr>
        <w:pStyle w:val="content"/>
        <w:ind w:firstLine="0"/>
        <w:rPr>
          <w:lang w:val="vi-VN"/>
        </w:rPr>
      </w:pPr>
      <w:r w:rsidRPr="00611B88">
        <w:rPr>
          <w:lang w:val="vi-VN"/>
        </w:rPr>
        <w:t xml:space="preserve">  handleButton1Task();</w:t>
      </w:r>
    </w:p>
    <w:p w14:paraId="25BBB86E" w14:textId="77777777" w:rsidR="00611B88" w:rsidRPr="00611B88" w:rsidRDefault="00611B88" w:rsidP="00611B88">
      <w:pPr>
        <w:pStyle w:val="content"/>
        <w:ind w:firstLine="0"/>
        <w:rPr>
          <w:lang w:val="vi-VN"/>
        </w:rPr>
      </w:pPr>
      <w:r w:rsidRPr="00611B88">
        <w:rPr>
          <w:lang w:val="vi-VN"/>
        </w:rPr>
        <w:t xml:space="preserve">  handleButton2Task();</w:t>
      </w:r>
    </w:p>
    <w:p w14:paraId="2D9F1F6A" w14:textId="77777777" w:rsidR="00611B88" w:rsidRPr="00611B88" w:rsidRDefault="00611B88" w:rsidP="00611B88">
      <w:pPr>
        <w:pStyle w:val="content"/>
        <w:ind w:firstLine="0"/>
        <w:rPr>
          <w:lang w:val="vi-VN"/>
        </w:rPr>
      </w:pPr>
      <w:r w:rsidRPr="00611B88">
        <w:rPr>
          <w:lang w:val="vi-VN"/>
        </w:rPr>
        <w:t xml:space="preserve">  handleButton3Task();</w:t>
      </w:r>
    </w:p>
    <w:p w14:paraId="4C84FBFA" w14:textId="77777777" w:rsidR="00611B88" w:rsidRPr="00611B88" w:rsidRDefault="00611B88" w:rsidP="00611B88">
      <w:pPr>
        <w:pStyle w:val="content"/>
        <w:ind w:firstLine="0"/>
        <w:rPr>
          <w:lang w:val="vi-VN"/>
        </w:rPr>
      </w:pPr>
      <w:r w:rsidRPr="00611B88">
        <w:rPr>
          <w:lang w:val="vi-VN"/>
        </w:rPr>
        <w:t xml:space="preserve">  handleButton4Task();</w:t>
      </w:r>
    </w:p>
    <w:p w14:paraId="24C370D3" w14:textId="77777777" w:rsidR="00611B88" w:rsidRPr="00611B88" w:rsidRDefault="00611B88" w:rsidP="00611B88">
      <w:pPr>
        <w:pStyle w:val="content"/>
        <w:ind w:firstLine="0"/>
        <w:rPr>
          <w:lang w:val="vi-VN"/>
        </w:rPr>
      </w:pPr>
      <w:r w:rsidRPr="00611B88">
        <w:rPr>
          <w:lang w:val="vi-VN"/>
        </w:rPr>
        <w:t xml:space="preserve">  handleButton5Task();</w:t>
      </w:r>
    </w:p>
    <w:p w14:paraId="78CC21AB" w14:textId="77777777" w:rsidR="00611B88" w:rsidRPr="00611B88" w:rsidRDefault="00611B88" w:rsidP="00611B88">
      <w:pPr>
        <w:pStyle w:val="content"/>
        <w:ind w:firstLine="0"/>
        <w:rPr>
          <w:lang w:val="vi-VN"/>
        </w:rPr>
      </w:pPr>
      <w:r w:rsidRPr="00611B88">
        <w:rPr>
          <w:lang w:val="vi-VN"/>
        </w:rPr>
        <w:lastRenderedPageBreak/>
        <w:t xml:space="preserve">  handleButton6Task();</w:t>
      </w:r>
    </w:p>
    <w:p w14:paraId="4A34A737" w14:textId="77777777" w:rsidR="00611B88" w:rsidRPr="00611B88" w:rsidRDefault="00611B88" w:rsidP="00611B88">
      <w:pPr>
        <w:pStyle w:val="content"/>
        <w:ind w:firstLine="0"/>
        <w:rPr>
          <w:lang w:val="vi-VN"/>
        </w:rPr>
      </w:pPr>
      <w:r w:rsidRPr="00611B88">
        <w:rPr>
          <w:lang w:val="vi-VN"/>
        </w:rPr>
        <w:t xml:space="preserve">  handleButton7Task();</w:t>
      </w:r>
    </w:p>
    <w:p w14:paraId="60FFB9D4" w14:textId="77777777" w:rsidR="00611B88" w:rsidRPr="00611B88" w:rsidRDefault="00611B88" w:rsidP="00611B88">
      <w:pPr>
        <w:pStyle w:val="content"/>
        <w:ind w:firstLine="0"/>
        <w:rPr>
          <w:lang w:val="vi-VN"/>
        </w:rPr>
      </w:pPr>
      <w:r w:rsidRPr="00611B88">
        <w:rPr>
          <w:lang w:val="vi-VN"/>
        </w:rPr>
        <w:t xml:space="preserve">  handleMQTTTask();</w:t>
      </w:r>
    </w:p>
    <w:p w14:paraId="4D88D37B" w14:textId="77777777" w:rsidR="00611B88" w:rsidRPr="00611B88" w:rsidRDefault="00611B88" w:rsidP="00611B88">
      <w:pPr>
        <w:pStyle w:val="content"/>
        <w:ind w:firstLine="0"/>
        <w:rPr>
          <w:lang w:val="vi-VN"/>
        </w:rPr>
      </w:pPr>
      <w:r w:rsidRPr="00611B88">
        <w:rPr>
          <w:lang w:val="vi-VN"/>
        </w:rPr>
        <w:t>}</w:t>
      </w:r>
    </w:p>
    <w:p w14:paraId="1525EAE1" w14:textId="77777777" w:rsidR="00611B88" w:rsidRPr="00611B88" w:rsidRDefault="00611B88" w:rsidP="00611B88">
      <w:pPr>
        <w:pStyle w:val="content"/>
        <w:ind w:firstLine="0"/>
        <w:rPr>
          <w:lang w:val="vi-VN"/>
        </w:rPr>
      </w:pPr>
      <w:r w:rsidRPr="00611B88">
        <w:rPr>
          <w:lang w:val="vi-VN"/>
        </w:rPr>
        <w:t>void handleButton1Task()</w:t>
      </w:r>
    </w:p>
    <w:p w14:paraId="6AB0815E" w14:textId="77777777" w:rsidR="00611B88" w:rsidRPr="00611B88" w:rsidRDefault="00611B88" w:rsidP="00611B88">
      <w:pPr>
        <w:pStyle w:val="content"/>
        <w:ind w:firstLine="0"/>
        <w:rPr>
          <w:lang w:val="vi-VN"/>
        </w:rPr>
      </w:pPr>
      <w:r w:rsidRPr="00611B88">
        <w:rPr>
          <w:lang w:val="vi-VN"/>
        </w:rPr>
        <w:t>{</w:t>
      </w:r>
    </w:p>
    <w:p w14:paraId="105FE5DE" w14:textId="77777777" w:rsidR="00611B88" w:rsidRPr="00611B88" w:rsidRDefault="00611B88" w:rsidP="00611B88">
      <w:pPr>
        <w:pStyle w:val="content"/>
        <w:ind w:firstLine="0"/>
        <w:rPr>
          <w:lang w:val="vi-VN"/>
        </w:rPr>
      </w:pPr>
      <w:r w:rsidRPr="00611B88">
        <w:rPr>
          <w:lang w:val="vi-VN"/>
        </w:rPr>
        <w:t xml:space="preserve">  xTaskCreatePinnedToCore(  // Use xTaskCreate() in vanilla FreeRTOS</w:t>
      </w:r>
    </w:p>
    <w:p w14:paraId="4A022CA5" w14:textId="77777777" w:rsidR="00611B88" w:rsidRPr="00611B88" w:rsidRDefault="00611B88" w:rsidP="00611B88">
      <w:pPr>
        <w:pStyle w:val="content"/>
        <w:ind w:firstLine="0"/>
        <w:rPr>
          <w:lang w:val="vi-VN"/>
        </w:rPr>
      </w:pPr>
      <w:r w:rsidRPr="00611B88">
        <w:rPr>
          <w:lang w:val="vi-VN"/>
        </w:rPr>
        <w:t xml:space="preserve">    handleButton1,  // Function to be called</w:t>
      </w:r>
    </w:p>
    <w:p w14:paraId="50779C38" w14:textId="77777777" w:rsidR="00611B88" w:rsidRPr="00611B88" w:rsidRDefault="00611B88" w:rsidP="00611B88">
      <w:pPr>
        <w:pStyle w:val="content"/>
        <w:ind w:firstLine="0"/>
        <w:rPr>
          <w:lang w:val="vi-VN"/>
        </w:rPr>
      </w:pPr>
      <w:r w:rsidRPr="00611B88">
        <w:rPr>
          <w:lang w:val="vi-VN"/>
        </w:rPr>
        <w:t xml:space="preserve">    "handleButton1",   // Name of task</w:t>
      </w:r>
    </w:p>
    <w:p w14:paraId="17B0E7DD" w14:textId="77777777" w:rsidR="00611B88" w:rsidRPr="00611B88" w:rsidRDefault="00611B88" w:rsidP="00611B88">
      <w:pPr>
        <w:pStyle w:val="content"/>
        <w:ind w:firstLine="0"/>
        <w:rPr>
          <w:lang w:val="vi-VN"/>
        </w:rPr>
      </w:pPr>
      <w:r w:rsidRPr="00611B88">
        <w:rPr>
          <w:lang w:val="vi-VN"/>
        </w:rPr>
        <w:t xml:space="preserve">    2048,         // Stack size (bytes in ESP32, words in FreeRTOS)</w:t>
      </w:r>
    </w:p>
    <w:p w14:paraId="78BBC2C1" w14:textId="77777777" w:rsidR="00611B88" w:rsidRPr="00611B88" w:rsidRDefault="00611B88" w:rsidP="00611B88">
      <w:pPr>
        <w:pStyle w:val="content"/>
        <w:ind w:firstLine="0"/>
        <w:rPr>
          <w:lang w:val="vi-VN"/>
        </w:rPr>
      </w:pPr>
      <w:r w:rsidRPr="00611B88">
        <w:rPr>
          <w:lang w:val="vi-VN"/>
        </w:rPr>
        <w:t xml:space="preserve">    NULL,         // Parameter to pass to function</w:t>
      </w:r>
    </w:p>
    <w:p w14:paraId="562B4C2A" w14:textId="77777777" w:rsidR="00611B88" w:rsidRPr="00611B88" w:rsidRDefault="00611B88" w:rsidP="00611B88">
      <w:pPr>
        <w:pStyle w:val="content"/>
        <w:ind w:firstLine="0"/>
        <w:rPr>
          <w:lang w:val="vi-VN"/>
        </w:rPr>
      </w:pPr>
      <w:r w:rsidRPr="00611B88">
        <w:rPr>
          <w:lang w:val="vi-VN"/>
        </w:rPr>
        <w:t xml:space="preserve">    1,            // Task priority (0 to configMAX_PRIORITIES - 1)</w:t>
      </w:r>
    </w:p>
    <w:p w14:paraId="5615D062" w14:textId="77777777" w:rsidR="00611B88" w:rsidRPr="00611B88" w:rsidRDefault="00611B88" w:rsidP="00611B88">
      <w:pPr>
        <w:pStyle w:val="content"/>
        <w:ind w:firstLine="0"/>
        <w:rPr>
          <w:lang w:val="vi-VN"/>
        </w:rPr>
      </w:pPr>
      <w:r w:rsidRPr="00611B88">
        <w:rPr>
          <w:lang w:val="vi-VN"/>
        </w:rPr>
        <w:t xml:space="preserve">    NULL,         // Task handle</w:t>
      </w:r>
    </w:p>
    <w:p w14:paraId="1DE81360" w14:textId="77777777" w:rsidR="00611B88" w:rsidRPr="00611B88" w:rsidRDefault="00611B88" w:rsidP="00611B88">
      <w:pPr>
        <w:pStyle w:val="content"/>
        <w:ind w:firstLine="0"/>
        <w:rPr>
          <w:lang w:val="vi-VN"/>
        </w:rPr>
      </w:pPr>
      <w:r w:rsidRPr="00611B88">
        <w:rPr>
          <w:lang w:val="vi-VN"/>
        </w:rPr>
        <w:t xml:space="preserve">    1);</w:t>
      </w:r>
    </w:p>
    <w:p w14:paraId="6B3C0032" w14:textId="77777777" w:rsidR="00611B88" w:rsidRPr="00611B88" w:rsidRDefault="00611B88" w:rsidP="00611B88">
      <w:pPr>
        <w:pStyle w:val="content"/>
        <w:ind w:firstLine="0"/>
        <w:rPr>
          <w:lang w:val="vi-VN"/>
        </w:rPr>
      </w:pPr>
      <w:r w:rsidRPr="00611B88">
        <w:rPr>
          <w:lang w:val="vi-VN"/>
        </w:rPr>
        <w:t>}</w:t>
      </w:r>
    </w:p>
    <w:p w14:paraId="77E07273" w14:textId="77777777" w:rsidR="00611B88" w:rsidRPr="00611B88" w:rsidRDefault="00611B88" w:rsidP="00611B88">
      <w:pPr>
        <w:pStyle w:val="content"/>
        <w:ind w:firstLine="0"/>
        <w:rPr>
          <w:lang w:val="vi-VN"/>
        </w:rPr>
      </w:pPr>
      <w:r w:rsidRPr="00611B88">
        <w:rPr>
          <w:lang w:val="vi-VN"/>
        </w:rPr>
        <w:t>void handleButton2Task()</w:t>
      </w:r>
    </w:p>
    <w:p w14:paraId="7893A261" w14:textId="77777777" w:rsidR="00611B88" w:rsidRPr="00611B88" w:rsidRDefault="00611B88" w:rsidP="00611B88">
      <w:pPr>
        <w:pStyle w:val="content"/>
        <w:ind w:firstLine="0"/>
        <w:rPr>
          <w:lang w:val="vi-VN"/>
        </w:rPr>
      </w:pPr>
      <w:r w:rsidRPr="00611B88">
        <w:rPr>
          <w:lang w:val="vi-VN"/>
        </w:rPr>
        <w:t>{</w:t>
      </w:r>
    </w:p>
    <w:p w14:paraId="52C96623" w14:textId="77777777" w:rsidR="00611B88" w:rsidRPr="00611B88" w:rsidRDefault="00611B88" w:rsidP="00611B88">
      <w:pPr>
        <w:pStyle w:val="content"/>
        <w:ind w:firstLine="0"/>
        <w:rPr>
          <w:lang w:val="vi-VN"/>
        </w:rPr>
      </w:pPr>
      <w:r w:rsidRPr="00611B88">
        <w:rPr>
          <w:lang w:val="vi-VN"/>
        </w:rPr>
        <w:t xml:space="preserve">  xTaskCreatePinnedToCore(  // Use xTaskCreate() in vanilla FreeRTOS</w:t>
      </w:r>
    </w:p>
    <w:p w14:paraId="13603325" w14:textId="77777777" w:rsidR="00611B88" w:rsidRPr="00611B88" w:rsidRDefault="00611B88" w:rsidP="00611B88">
      <w:pPr>
        <w:pStyle w:val="content"/>
        <w:ind w:firstLine="0"/>
        <w:rPr>
          <w:lang w:val="vi-VN"/>
        </w:rPr>
      </w:pPr>
      <w:r w:rsidRPr="00611B88">
        <w:rPr>
          <w:lang w:val="vi-VN"/>
        </w:rPr>
        <w:t xml:space="preserve">    handleButton2,  // Function to be called</w:t>
      </w:r>
    </w:p>
    <w:p w14:paraId="6C96D187" w14:textId="77777777" w:rsidR="00611B88" w:rsidRPr="00611B88" w:rsidRDefault="00611B88" w:rsidP="00611B88">
      <w:pPr>
        <w:pStyle w:val="content"/>
        <w:ind w:firstLine="0"/>
        <w:rPr>
          <w:lang w:val="vi-VN"/>
        </w:rPr>
      </w:pPr>
      <w:r w:rsidRPr="00611B88">
        <w:rPr>
          <w:lang w:val="vi-VN"/>
        </w:rPr>
        <w:t xml:space="preserve">    "handleButton2",   // Name of task</w:t>
      </w:r>
    </w:p>
    <w:p w14:paraId="70F125FF" w14:textId="77777777" w:rsidR="00611B88" w:rsidRPr="00611B88" w:rsidRDefault="00611B88" w:rsidP="00611B88">
      <w:pPr>
        <w:pStyle w:val="content"/>
        <w:ind w:firstLine="0"/>
        <w:rPr>
          <w:lang w:val="vi-VN"/>
        </w:rPr>
      </w:pPr>
      <w:r w:rsidRPr="00611B88">
        <w:rPr>
          <w:lang w:val="vi-VN"/>
        </w:rPr>
        <w:t xml:space="preserve">    2048,         // Stack size (bytes in ESP32, words in FreeRTOS)</w:t>
      </w:r>
    </w:p>
    <w:p w14:paraId="6E4B8E83" w14:textId="77777777" w:rsidR="00611B88" w:rsidRPr="00611B88" w:rsidRDefault="00611B88" w:rsidP="00611B88">
      <w:pPr>
        <w:pStyle w:val="content"/>
        <w:ind w:firstLine="0"/>
        <w:rPr>
          <w:lang w:val="vi-VN"/>
        </w:rPr>
      </w:pPr>
      <w:r w:rsidRPr="00611B88">
        <w:rPr>
          <w:lang w:val="vi-VN"/>
        </w:rPr>
        <w:t xml:space="preserve">    NULL,         // Parameter to pass to function</w:t>
      </w:r>
    </w:p>
    <w:p w14:paraId="63A72090" w14:textId="77777777" w:rsidR="00611B88" w:rsidRPr="00611B88" w:rsidRDefault="00611B88" w:rsidP="00611B88">
      <w:pPr>
        <w:pStyle w:val="content"/>
        <w:ind w:firstLine="0"/>
        <w:rPr>
          <w:lang w:val="vi-VN"/>
        </w:rPr>
      </w:pPr>
      <w:r w:rsidRPr="00611B88">
        <w:rPr>
          <w:lang w:val="vi-VN"/>
        </w:rPr>
        <w:lastRenderedPageBreak/>
        <w:t xml:space="preserve">    1,            // Task priority (0 to configMAX_PRIORITIES - 1)</w:t>
      </w:r>
    </w:p>
    <w:p w14:paraId="1D992096" w14:textId="77777777" w:rsidR="00611B88" w:rsidRPr="00611B88" w:rsidRDefault="00611B88" w:rsidP="00611B88">
      <w:pPr>
        <w:pStyle w:val="content"/>
        <w:ind w:firstLine="0"/>
        <w:rPr>
          <w:lang w:val="vi-VN"/>
        </w:rPr>
      </w:pPr>
      <w:r w:rsidRPr="00611B88">
        <w:rPr>
          <w:lang w:val="vi-VN"/>
        </w:rPr>
        <w:t xml:space="preserve">    NULL,         // Task handle</w:t>
      </w:r>
    </w:p>
    <w:p w14:paraId="1683E007" w14:textId="77777777" w:rsidR="00611B88" w:rsidRPr="00611B88" w:rsidRDefault="00611B88" w:rsidP="00611B88">
      <w:pPr>
        <w:pStyle w:val="content"/>
        <w:ind w:firstLine="0"/>
        <w:rPr>
          <w:lang w:val="vi-VN"/>
        </w:rPr>
      </w:pPr>
      <w:r w:rsidRPr="00611B88">
        <w:rPr>
          <w:lang w:val="vi-VN"/>
        </w:rPr>
        <w:t xml:space="preserve">    1);</w:t>
      </w:r>
    </w:p>
    <w:p w14:paraId="5C363599" w14:textId="77777777" w:rsidR="00611B88" w:rsidRPr="00611B88" w:rsidRDefault="00611B88" w:rsidP="00611B88">
      <w:pPr>
        <w:pStyle w:val="content"/>
        <w:ind w:firstLine="0"/>
        <w:rPr>
          <w:lang w:val="vi-VN"/>
        </w:rPr>
      </w:pPr>
      <w:r w:rsidRPr="00611B88">
        <w:rPr>
          <w:lang w:val="vi-VN"/>
        </w:rPr>
        <w:t>}</w:t>
      </w:r>
    </w:p>
    <w:p w14:paraId="26B30C3F" w14:textId="77777777" w:rsidR="00611B88" w:rsidRPr="00611B88" w:rsidRDefault="00611B88" w:rsidP="00611B88">
      <w:pPr>
        <w:pStyle w:val="content"/>
        <w:ind w:firstLine="0"/>
        <w:rPr>
          <w:lang w:val="vi-VN"/>
        </w:rPr>
      </w:pPr>
      <w:r w:rsidRPr="00611B88">
        <w:rPr>
          <w:lang w:val="vi-VN"/>
        </w:rPr>
        <w:t>void handleButton3Task()</w:t>
      </w:r>
    </w:p>
    <w:p w14:paraId="3DE98250" w14:textId="77777777" w:rsidR="00611B88" w:rsidRPr="00611B88" w:rsidRDefault="00611B88" w:rsidP="00611B88">
      <w:pPr>
        <w:pStyle w:val="content"/>
        <w:ind w:firstLine="0"/>
        <w:rPr>
          <w:lang w:val="vi-VN"/>
        </w:rPr>
      </w:pPr>
      <w:r w:rsidRPr="00611B88">
        <w:rPr>
          <w:lang w:val="vi-VN"/>
        </w:rPr>
        <w:t>{</w:t>
      </w:r>
    </w:p>
    <w:p w14:paraId="4238FE18" w14:textId="77777777" w:rsidR="00611B88" w:rsidRPr="00611B88" w:rsidRDefault="00611B88" w:rsidP="00611B88">
      <w:pPr>
        <w:pStyle w:val="content"/>
        <w:ind w:firstLine="0"/>
        <w:rPr>
          <w:lang w:val="vi-VN"/>
        </w:rPr>
      </w:pPr>
      <w:r w:rsidRPr="00611B88">
        <w:rPr>
          <w:lang w:val="vi-VN"/>
        </w:rPr>
        <w:t xml:space="preserve">  xTaskCreatePinnedToCore(  // Use xTaskCreate() in vanilla FreeRTOS</w:t>
      </w:r>
    </w:p>
    <w:p w14:paraId="1F78C00E" w14:textId="77777777" w:rsidR="00611B88" w:rsidRPr="00611B88" w:rsidRDefault="00611B88" w:rsidP="00611B88">
      <w:pPr>
        <w:pStyle w:val="content"/>
        <w:ind w:firstLine="0"/>
        <w:rPr>
          <w:lang w:val="vi-VN"/>
        </w:rPr>
      </w:pPr>
      <w:r w:rsidRPr="00611B88">
        <w:rPr>
          <w:lang w:val="vi-VN"/>
        </w:rPr>
        <w:t xml:space="preserve">    handleButton3,  // Function to be called</w:t>
      </w:r>
    </w:p>
    <w:p w14:paraId="766C8AAF" w14:textId="77777777" w:rsidR="00611B88" w:rsidRPr="00611B88" w:rsidRDefault="00611B88" w:rsidP="00611B88">
      <w:pPr>
        <w:pStyle w:val="content"/>
        <w:ind w:firstLine="0"/>
        <w:rPr>
          <w:lang w:val="vi-VN"/>
        </w:rPr>
      </w:pPr>
      <w:r w:rsidRPr="00611B88">
        <w:rPr>
          <w:lang w:val="vi-VN"/>
        </w:rPr>
        <w:t xml:space="preserve">    "handleButton3",   // Name of task</w:t>
      </w:r>
    </w:p>
    <w:p w14:paraId="3D116538" w14:textId="77777777" w:rsidR="00611B88" w:rsidRPr="00611B88" w:rsidRDefault="00611B88" w:rsidP="00611B88">
      <w:pPr>
        <w:pStyle w:val="content"/>
        <w:ind w:firstLine="0"/>
        <w:rPr>
          <w:lang w:val="vi-VN"/>
        </w:rPr>
      </w:pPr>
      <w:r w:rsidRPr="00611B88">
        <w:rPr>
          <w:lang w:val="vi-VN"/>
        </w:rPr>
        <w:t xml:space="preserve">    2048,         // Stack size (bytes in ESP32, words in FreeRTOS)</w:t>
      </w:r>
    </w:p>
    <w:p w14:paraId="5F64E2BE" w14:textId="77777777" w:rsidR="00611B88" w:rsidRPr="00611B88" w:rsidRDefault="00611B88" w:rsidP="00611B88">
      <w:pPr>
        <w:pStyle w:val="content"/>
        <w:ind w:firstLine="0"/>
        <w:rPr>
          <w:lang w:val="vi-VN"/>
        </w:rPr>
      </w:pPr>
      <w:r w:rsidRPr="00611B88">
        <w:rPr>
          <w:lang w:val="vi-VN"/>
        </w:rPr>
        <w:t xml:space="preserve">    NULL,         // Parameter to pass to function</w:t>
      </w:r>
    </w:p>
    <w:p w14:paraId="3C5B8537" w14:textId="77777777" w:rsidR="00611B88" w:rsidRPr="00611B88" w:rsidRDefault="00611B88" w:rsidP="00611B88">
      <w:pPr>
        <w:pStyle w:val="content"/>
        <w:ind w:firstLine="0"/>
        <w:rPr>
          <w:lang w:val="vi-VN"/>
        </w:rPr>
      </w:pPr>
      <w:r w:rsidRPr="00611B88">
        <w:rPr>
          <w:lang w:val="vi-VN"/>
        </w:rPr>
        <w:t xml:space="preserve">    1,            // Task priority (0 to configMAX_PRIORITIES - 1)</w:t>
      </w:r>
    </w:p>
    <w:p w14:paraId="1E1261EE" w14:textId="77777777" w:rsidR="00611B88" w:rsidRPr="00611B88" w:rsidRDefault="00611B88" w:rsidP="00611B88">
      <w:pPr>
        <w:pStyle w:val="content"/>
        <w:ind w:firstLine="0"/>
        <w:rPr>
          <w:lang w:val="vi-VN"/>
        </w:rPr>
      </w:pPr>
      <w:r w:rsidRPr="00611B88">
        <w:rPr>
          <w:lang w:val="vi-VN"/>
        </w:rPr>
        <w:t xml:space="preserve">    NULL,         // Task handle</w:t>
      </w:r>
    </w:p>
    <w:p w14:paraId="42439DDC" w14:textId="77777777" w:rsidR="00611B88" w:rsidRPr="00611B88" w:rsidRDefault="00611B88" w:rsidP="00611B88">
      <w:pPr>
        <w:pStyle w:val="content"/>
        <w:ind w:firstLine="0"/>
        <w:rPr>
          <w:lang w:val="vi-VN"/>
        </w:rPr>
      </w:pPr>
      <w:r w:rsidRPr="00611B88">
        <w:rPr>
          <w:lang w:val="vi-VN"/>
        </w:rPr>
        <w:t xml:space="preserve">    1);</w:t>
      </w:r>
    </w:p>
    <w:p w14:paraId="370BD5D1" w14:textId="77777777" w:rsidR="00611B88" w:rsidRPr="00611B88" w:rsidRDefault="00611B88" w:rsidP="00611B88">
      <w:pPr>
        <w:pStyle w:val="content"/>
        <w:ind w:firstLine="0"/>
        <w:rPr>
          <w:lang w:val="vi-VN"/>
        </w:rPr>
      </w:pPr>
      <w:r w:rsidRPr="00611B88">
        <w:rPr>
          <w:lang w:val="vi-VN"/>
        </w:rPr>
        <w:t>}</w:t>
      </w:r>
    </w:p>
    <w:p w14:paraId="5C16850C" w14:textId="77777777" w:rsidR="00611B88" w:rsidRPr="00611B88" w:rsidRDefault="00611B88" w:rsidP="00611B88">
      <w:pPr>
        <w:pStyle w:val="content"/>
        <w:ind w:firstLine="0"/>
        <w:rPr>
          <w:lang w:val="vi-VN"/>
        </w:rPr>
      </w:pPr>
      <w:r w:rsidRPr="00611B88">
        <w:rPr>
          <w:lang w:val="vi-VN"/>
        </w:rPr>
        <w:t>void handleButton4Task()</w:t>
      </w:r>
    </w:p>
    <w:p w14:paraId="66FAFA32" w14:textId="77777777" w:rsidR="00611B88" w:rsidRPr="00611B88" w:rsidRDefault="00611B88" w:rsidP="00611B88">
      <w:pPr>
        <w:pStyle w:val="content"/>
        <w:ind w:firstLine="0"/>
        <w:rPr>
          <w:lang w:val="vi-VN"/>
        </w:rPr>
      </w:pPr>
      <w:r w:rsidRPr="00611B88">
        <w:rPr>
          <w:lang w:val="vi-VN"/>
        </w:rPr>
        <w:t>{</w:t>
      </w:r>
    </w:p>
    <w:p w14:paraId="455D2C07" w14:textId="77777777" w:rsidR="00611B88" w:rsidRPr="00611B88" w:rsidRDefault="00611B88" w:rsidP="00611B88">
      <w:pPr>
        <w:pStyle w:val="content"/>
        <w:ind w:firstLine="0"/>
        <w:rPr>
          <w:lang w:val="vi-VN"/>
        </w:rPr>
      </w:pPr>
      <w:r w:rsidRPr="00611B88">
        <w:rPr>
          <w:lang w:val="vi-VN"/>
        </w:rPr>
        <w:t xml:space="preserve">  xTaskCreatePinnedToCore(  // Use xTaskCreate() in vanilla FreeRTOS</w:t>
      </w:r>
    </w:p>
    <w:p w14:paraId="226ED68C" w14:textId="77777777" w:rsidR="00611B88" w:rsidRPr="00611B88" w:rsidRDefault="00611B88" w:rsidP="00611B88">
      <w:pPr>
        <w:pStyle w:val="content"/>
        <w:ind w:firstLine="0"/>
        <w:rPr>
          <w:lang w:val="vi-VN"/>
        </w:rPr>
      </w:pPr>
      <w:r w:rsidRPr="00611B88">
        <w:rPr>
          <w:lang w:val="vi-VN"/>
        </w:rPr>
        <w:t xml:space="preserve">    handleButton4,  // Function to be called</w:t>
      </w:r>
    </w:p>
    <w:p w14:paraId="11296FB6" w14:textId="77777777" w:rsidR="00611B88" w:rsidRPr="00611B88" w:rsidRDefault="00611B88" w:rsidP="00611B88">
      <w:pPr>
        <w:pStyle w:val="content"/>
        <w:ind w:firstLine="0"/>
        <w:rPr>
          <w:lang w:val="vi-VN"/>
        </w:rPr>
      </w:pPr>
      <w:r w:rsidRPr="00611B88">
        <w:rPr>
          <w:lang w:val="vi-VN"/>
        </w:rPr>
        <w:t xml:space="preserve">    "handleButton4",   // Name of task</w:t>
      </w:r>
    </w:p>
    <w:p w14:paraId="7DAF4B17" w14:textId="77777777" w:rsidR="00611B88" w:rsidRPr="00611B88" w:rsidRDefault="00611B88" w:rsidP="00611B88">
      <w:pPr>
        <w:pStyle w:val="content"/>
        <w:ind w:firstLine="0"/>
        <w:rPr>
          <w:lang w:val="vi-VN"/>
        </w:rPr>
      </w:pPr>
      <w:r w:rsidRPr="00611B88">
        <w:rPr>
          <w:lang w:val="vi-VN"/>
        </w:rPr>
        <w:t xml:space="preserve">    2048,         // Stack size (bytes in ESP32, words in FreeRTOS)</w:t>
      </w:r>
    </w:p>
    <w:p w14:paraId="48E0B77A" w14:textId="77777777" w:rsidR="00611B88" w:rsidRPr="00611B88" w:rsidRDefault="00611B88" w:rsidP="00611B88">
      <w:pPr>
        <w:pStyle w:val="content"/>
        <w:ind w:firstLine="0"/>
        <w:rPr>
          <w:lang w:val="vi-VN"/>
        </w:rPr>
      </w:pPr>
      <w:r w:rsidRPr="00611B88">
        <w:rPr>
          <w:lang w:val="vi-VN"/>
        </w:rPr>
        <w:t xml:space="preserve">    NULL,         // Parameter to pass to function</w:t>
      </w:r>
    </w:p>
    <w:p w14:paraId="6FEBA28D" w14:textId="77777777" w:rsidR="00611B88" w:rsidRPr="00611B88" w:rsidRDefault="00611B88" w:rsidP="00611B88">
      <w:pPr>
        <w:pStyle w:val="content"/>
        <w:ind w:firstLine="0"/>
        <w:rPr>
          <w:lang w:val="vi-VN"/>
        </w:rPr>
      </w:pPr>
      <w:r w:rsidRPr="00611B88">
        <w:rPr>
          <w:lang w:val="vi-VN"/>
        </w:rPr>
        <w:lastRenderedPageBreak/>
        <w:t xml:space="preserve">    1,            // Task priority (0 to configMAX_PRIORITIES - 1)</w:t>
      </w:r>
    </w:p>
    <w:p w14:paraId="3DC7F641" w14:textId="77777777" w:rsidR="00611B88" w:rsidRPr="00611B88" w:rsidRDefault="00611B88" w:rsidP="00611B88">
      <w:pPr>
        <w:pStyle w:val="content"/>
        <w:ind w:firstLine="0"/>
        <w:rPr>
          <w:lang w:val="vi-VN"/>
        </w:rPr>
      </w:pPr>
      <w:r w:rsidRPr="00611B88">
        <w:rPr>
          <w:lang w:val="vi-VN"/>
        </w:rPr>
        <w:t xml:space="preserve">    NULL,         // Task handle</w:t>
      </w:r>
    </w:p>
    <w:p w14:paraId="3B3EFF58" w14:textId="77777777" w:rsidR="00611B88" w:rsidRPr="00611B88" w:rsidRDefault="00611B88" w:rsidP="00611B88">
      <w:pPr>
        <w:pStyle w:val="content"/>
        <w:ind w:firstLine="0"/>
        <w:rPr>
          <w:lang w:val="vi-VN"/>
        </w:rPr>
      </w:pPr>
      <w:r w:rsidRPr="00611B88">
        <w:rPr>
          <w:lang w:val="vi-VN"/>
        </w:rPr>
        <w:t xml:space="preserve">    1);</w:t>
      </w:r>
    </w:p>
    <w:p w14:paraId="7AD6A3BD" w14:textId="77777777" w:rsidR="00611B88" w:rsidRPr="00611B88" w:rsidRDefault="00611B88" w:rsidP="00611B88">
      <w:pPr>
        <w:pStyle w:val="content"/>
        <w:ind w:firstLine="0"/>
        <w:rPr>
          <w:lang w:val="vi-VN"/>
        </w:rPr>
      </w:pPr>
      <w:r w:rsidRPr="00611B88">
        <w:rPr>
          <w:lang w:val="vi-VN"/>
        </w:rPr>
        <w:t>}</w:t>
      </w:r>
    </w:p>
    <w:p w14:paraId="17548286" w14:textId="77777777" w:rsidR="00611B88" w:rsidRPr="00611B88" w:rsidRDefault="00611B88" w:rsidP="00611B88">
      <w:pPr>
        <w:pStyle w:val="content"/>
        <w:ind w:firstLine="0"/>
        <w:rPr>
          <w:lang w:val="vi-VN"/>
        </w:rPr>
      </w:pPr>
      <w:r w:rsidRPr="00611B88">
        <w:rPr>
          <w:lang w:val="vi-VN"/>
        </w:rPr>
        <w:t>void handleButton5Task()</w:t>
      </w:r>
    </w:p>
    <w:p w14:paraId="202001B5" w14:textId="77777777" w:rsidR="00611B88" w:rsidRPr="00611B88" w:rsidRDefault="00611B88" w:rsidP="00611B88">
      <w:pPr>
        <w:pStyle w:val="content"/>
        <w:ind w:firstLine="0"/>
        <w:rPr>
          <w:lang w:val="vi-VN"/>
        </w:rPr>
      </w:pPr>
      <w:r w:rsidRPr="00611B88">
        <w:rPr>
          <w:lang w:val="vi-VN"/>
        </w:rPr>
        <w:t>{</w:t>
      </w:r>
    </w:p>
    <w:p w14:paraId="06EE4AFC" w14:textId="77777777" w:rsidR="00611B88" w:rsidRPr="00611B88" w:rsidRDefault="00611B88" w:rsidP="00611B88">
      <w:pPr>
        <w:pStyle w:val="content"/>
        <w:ind w:firstLine="0"/>
        <w:rPr>
          <w:lang w:val="vi-VN"/>
        </w:rPr>
      </w:pPr>
      <w:r w:rsidRPr="00611B88">
        <w:rPr>
          <w:lang w:val="vi-VN"/>
        </w:rPr>
        <w:t xml:space="preserve">  xTaskCreatePinnedToCore(  // Use xTaskCreate() in vanilla FreeRTOS</w:t>
      </w:r>
    </w:p>
    <w:p w14:paraId="7EBF4AEF" w14:textId="77777777" w:rsidR="00611B88" w:rsidRPr="00611B88" w:rsidRDefault="00611B88" w:rsidP="00611B88">
      <w:pPr>
        <w:pStyle w:val="content"/>
        <w:ind w:firstLine="0"/>
        <w:rPr>
          <w:lang w:val="vi-VN"/>
        </w:rPr>
      </w:pPr>
      <w:r w:rsidRPr="00611B88">
        <w:rPr>
          <w:lang w:val="vi-VN"/>
        </w:rPr>
        <w:t xml:space="preserve">    handleButton5,  // Function to be called</w:t>
      </w:r>
    </w:p>
    <w:p w14:paraId="0BAAA52B" w14:textId="77777777" w:rsidR="00611B88" w:rsidRPr="00611B88" w:rsidRDefault="00611B88" w:rsidP="00611B88">
      <w:pPr>
        <w:pStyle w:val="content"/>
        <w:ind w:firstLine="0"/>
        <w:rPr>
          <w:lang w:val="vi-VN"/>
        </w:rPr>
      </w:pPr>
      <w:r w:rsidRPr="00611B88">
        <w:rPr>
          <w:lang w:val="vi-VN"/>
        </w:rPr>
        <w:t xml:space="preserve">    "handleButton5",   // Name of task</w:t>
      </w:r>
    </w:p>
    <w:p w14:paraId="2C8F1D4B" w14:textId="77777777" w:rsidR="00611B88" w:rsidRPr="00611B88" w:rsidRDefault="00611B88" w:rsidP="00611B88">
      <w:pPr>
        <w:pStyle w:val="content"/>
        <w:ind w:firstLine="0"/>
        <w:rPr>
          <w:lang w:val="vi-VN"/>
        </w:rPr>
      </w:pPr>
      <w:r w:rsidRPr="00611B88">
        <w:rPr>
          <w:lang w:val="vi-VN"/>
        </w:rPr>
        <w:t xml:space="preserve">    2048,         // Stack size (bytes in ESP32, words in FreeRTOS)</w:t>
      </w:r>
    </w:p>
    <w:p w14:paraId="09638258" w14:textId="77777777" w:rsidR="00611B88" w:rsidRPr="00611B88" w:rsidRDefault="00611B88" w:rsidP="00611B88">
      <w:pPr>
        <w:pStyle w:val="content"/>
        <w:ind w:firstLine="0"/>
        <w:rPr>
          <w:lang w:val="vi-VN"/>
        </w:rPr>
      </w:pPr>
      <w:r w:rsidRPr="00611B88">
        <w:rPr>
          <w:lang w:val="vi-VN"/>
        </w:rPr>
        <w:t xml:space="preserve">    NULL,         // Parameter to pass to function</w:t>
      </w:r>
    </w:p>
    <w:p w14:paraId="498C1102" w14:textId="77777777" w:rsidR="00611B88" w:rsidRPr="00611B88" w:rsidRDefault="00611B88" w:rsidP="00611B88">
      <w:pPr>
        <w:pStyle w:val="content"/>
        <w:ind w:firstLine="0"/>
        <w:rPr>
          <w:lang w:val="vi-VN"/>
        </w:rPr>
      </w:pPr>
      <w:r w:rsidRPr="00611B88">
        <w:rPr>
          <w:lang w:val="vi-VN"/>
        </w:rPr>
        <w:t xml:space="preserve">    1,            // Task priority (0 to configMAX_PRIORITIES - 1)</w:t>
      </w:r>
    </w:p>
    <w:p w14:paraId="1D75458E" w14:textId="77777777" w:rsidR="00611B88" w:rsidRPr="00611B88" w:rsidRDefault="00611B88" w:rsidP="00611B88">
      <w:pPr>
        <w:pStyle w:val="content"/>
        <w:ind w:firstLine="0"/>
        <w:rPr>
          <w:lang w:val="vi-VN"/>
        </w:rPr>
      </w:pPr>
      <w:r w:rsidRPr="00611B88">
        <w:rPr>
          <w:lang w:val="vi-VN"/>
        </w:rPr>
        <w:t xml:space="preserve">    NULL,         // Task handle</w:t>
      </w:r>
    </w:p>
    <w:p w14:paraId="36FA2B88" w14:textId="77777777" w:rsidR="00611B88" w:rsidRPr="00611B88" w:rsidRDefault="00611B88" w:rsidP="00611B88">
      <w:pPr>
        <w:pStyle w:val="content"/>
        <w:ind w:firstLine="0"/>
        <w:rPr>
          <w:lang w:val="vi-VN"/>
        </w:rPr>
      </w:pPr>
      <w:r w:rsidRPr="00611B88">
        <w:rPr>
          <w:lang w:val="vi-VN"/>
        </w:rPr>
        <w:t xml:space="preserve">    1);</w:t>
      </w:r>
    </w:p>
    <w:p w14:paraId="3664DD2B" w14:textId="77777777" w:rsidR="00611B88" w:rsidRPr="00611B88" w:rsidRDefault="00611B88" w:rsidP="00611B88">
      <w:pPr>
        <w:pStyle w:val="content"/>
        <w:ind w:firstLine="0"/>
        <w:rPr>
          <w:lang w:val="vi-VN"/>
        </w:rPr>
      </w:pPr>
      <w:r w:rsidRPr="00611B88">
        <w:rPr>
          <w:lang w:val="vi-VN"/>
        </w:rPr>
        <w:t>}</w:t>
      </w:r>
    </w:p>
    <w:p w14:paraId="56858F84" w14:textId="77777777" w:rsidR="00611B88" w:rsidRPr="00611B88" w:rsidRDefault="00611B88" w:rsidP="00611B88">
      <w:pPr>
        <w:pStyle w:val="content"/>
        <w:ind w:firstLine="0"/>
        <w:rPr>
          <w:lang w:val="vi-VN"/>
        </w:rPr>
      </w:pPr>
    </w:p>
    <w:p w14:paraId="5CDF8D13" w14:textId="77777777" w:rsidR="00611B88" w:rsidRPr="00611B88" w:rsidRDefault="00611B88" w:rsidP="00611B88">
      <w:pPr>
        <w:pStyle w:val="content"/>
        <w:ind w:firstLine="0"/>
        <w:rPr>
          <w:lang w:val="vi-VN"/>
        </w:rPr>
      </w:pPr>
      <w:r w:rsidRPr="00611B88">
        <w:rPr>
          <w:lang w:val="vi-VN"/>
        </w:rPr>
        <w:t>void handleButton6Task()</w:t>
      </w:r>
    </w:p>
    <w:p w14:paraId="0733EEBE" w14:textId="77777777" w:rsidR="00611B88" w:rsidRPr="00611B88" w:rsidRDefault="00611B88" w:rsidP="00611B88">
      <w:pPr>
        <w:pStyle w:val="content"/>
        <w:ind w:firstLine="0"/>
        <w:rPr>
          <w:lang w:val="vi-VN"/>
        </w:rPr>
      </w:pPr>
      <w:r w:rsidRPr="00611B88">
        <w:rPr>
          <w:lang w:val="vi-VN"/>
        </w:rPr>
        <w:t>{</w:t>
      </w:r>
    </w:p>
    <w:p w14:paraId="6E5AA485" w14:textId="77777777" w:rsidR="00611B88" w:rsidRPr="00611B88" w:rsidRDefault="00611B88" w:rsidP="00611B88">
      <w:pPr>
        <w:pStyle w:val="content"/>
        <w:ind w:firstLine="0"/>
        <w:rPr>
          <w:lang w:val="vi-VN"/>
        </w:rPr>
      </w:pPr>
      <w:r w:rsidRPr="00611B88">
        <w:rPr>
          <w:lang w:val="vi-VN"/>
        </w:rPr>
        <w:t xml:space="preserve">  xTaskCreatePinnedToCore(  // Use xTaskCreate() in vanilla FreeRTOS</w:t>
      </w:r>
    </w:p>
    <w:p w14:paraId="266676AF" w14:textId="77777777" w:rsidR="00611B88" w:rsidRPr="00611B88" w:rsidRDefault="00611B88" w:rsidP="00611B88">
      <w:pPr>
        <w:pStyle w:val="content"/>
        <w:ind w:firstLine="0"/>
        <w:rPr>
          <w:lang w:val="vi-VN"/>
        </w:rPr>
      </w:pPr>
      <w:r w:rsidRPr="00611B88">
        <w:rPr>
          <w:lang w:val="vi-VN"/>
        </w:rPr>
        <w:t xml:space="preserve">    handleButton6,  // Function to be called</w:t>
      </w:r>
    </w:p>
    <w:p w14:paraId="43E3CE7F" w14:textId="77777777" w:rsidR="00611B88" w:rsidRPr="00611B88" w:rsidRDefault="00611B88" w:rsidP="00611B88">
      <w:pPr>
        <w:pStyle w:val="content"/>
        <w:ind w:firstLine="0"/>
        <w:rPr>
          <w:lang w:val="vi-VN"/>
        </w:rPr>
      </w:pPr>
      <w:r w:rsidRPr="00611B88">
        <w:rPr>
          <w:lang w:val="vi-VN"/>
        </w:rPr>
        <w:t xml:space="preserve">    "handleButton6",   // Name of task</w:t>
      </w:r>
    </w:p>
    <w:p w14:paraId="1575BD73" w14:textId="77777777" w:rsidR="00611B88" w:rsidRPr="00611B88" w:rsidRDefault="00611B88" w:rsidP="00611B88">
      <w:pPr>
        <w:pStyle w:val="content"/>
        <w:ind w:firstLine="0"/>
        <w:rPr>
          <w:lang w:val="vi-VN"/>
        </w:rPr>
      </w:pPr>
      <w:r w:rsidRPr="00611B88">
        <w:rPr>
          <w:lang w:val="vi-VN"/>
        </w:rPr>
        <w:t xml:space="preserve">    2048,         // Stack size (bytes in ESP32, words in FreeRTOS)</w:t>
      </w:r>
    </w:p>
    <w:p w14:paraId="60F19A0D" w14:textId="77777777" w:rsidR="00611B88" w:rsidRPr="00611B88" w:rsidRDefault="00611B88" w:rsidP="00611B88">
      <w:pPr>
        <w:pStyle w:val="content"/>
        <w:ind w:firstLine="0"/>
        <w:rPr>
          <w:lang w:val="vi-VN"/>
        </w:rPr>
      </w:pPr>
      <w:r w:rsidRPr="00611B88">
        <w:rPr>
          <w:lang w:val="vi-VN"/>
        </w:rPr>
        <w:lastRenderedPageBreak/>
        <w:t xml:space="preserve">    NULL,         // Parameter to pass to function</w:t>
      </w:r>
    </w:p>
    <w:p w14:paraId="2FAFC42F" w14:textId="77777777" w:rsidR="00611B88" w:rsidRPr="00611B88" w:rsidRDefault="00611B88" w:rsidP="00611B88">
      <w:pPr>
        <w:pStyle w:val="content"/>
        <w:ind w:firstLine="0"/>
        <w:rPr>
          <w:lang w:val="vi-VN"/>
        </w:rPr>
      </w:pPr>
      <w:r w:rsidRPr="00611B88">
        <w:rPr>
          <w:lang w:val="vi-VN"/>
        </w:rPr>
        <w:t xml:space="preserve">    1,            // Task priority (0 to configMAX_PRIORITIES - 1)</w:t>
      </w:r>
    </w:p>
    <w:p w14:paraId="0506024A" w14:textId="77777777" w:rsidR="00611B88" w:rsidRPr="00611B88" w:rsidRDefault="00611B88" w:rsidP="00611B88">
      <w:pPr>
        <w:pStyle w:val="content"/>
        <w:ind w:firstLine="0"/>
        <w:rPr>
          <w:lang w:val="vi-VN"/>
        </w:rPr>
      </w:pPr>
      <w:r w:rsidRPr="00611B88">
        <w:rPr>
          <w:lang w:val="vi-VN"/>
        </w:rPr>
        <w:t xml:space="preserve">    NULL,         // Task handle</w:t>
      </w:r>
    </w:p>
    <w:p w14:paraId="529281BC" w14:textId="77777777" w:rsidR="00611B88" w:rsidRPr="00611B88" w:rsidRDefault="00611B88" w:rsidP="00611B88">
      <w:pPr>
        <w:pStyle w:val="content"/>
        <w:ind w:firstLine="0"/>
        <w:rPr>
          <w:lang w:val="vi-VN"/>
        </w:rPr>
      </w:pPr>
      <w:r w:rsidRPr="00611B88">
        <w:rPr>
          <w:lang w:val="vi-VN"/>
        </w:rPr>
        <w:t xml:space="preserve">    1);</w:t>
      </w:r>
    </w:p>
    <w:p w14:paraId="5987F39E" w14:textId="77777777" w:rsidR="00611B88" w:rsidRPr="00611B88" w:rsidRDefault="00611B88" w:rsidP="00611B88">
      <w:pPr>
        <w:pStyle w:val="content"/>
        <w:ind w:firstLine="0"/>
        <w:rPr>
          <w:lang w:val="vi-VN"/>
        </w:rPr>
      </w:pPr>
      <w:r w:rsidRPr="00611B88">
        <w:rPr>
          <w:lang w:val="vi-VN"/>
        </w:rPr>
        <w:t>}</w:t>
      </w:r>
    </w:p>
    <w:p w14:paraId="4F99EAEF" w14:textId="77777777" w:rsidR="00611B88" w:rsidRPr="00611B88" w:rsidRDefault="00611B88" w:rsidP="00611B88">
      <w:pPr>
        <w:pStyle w:val="content"/>
        <w:ind w:firstLine="0"/>
        <w:rPr>
          <w:lang w:val="vi-VN"/>
        </w:rPr>
      </w:pPr>
      <w:r w:rsidRPr="00611B88">
        <w:rPr>
          <w:lang w:val="vi-VN"/>
        </w:rPr>
        <w:t>void handleButton7Task()</w:t>
      </w:r>
    </w:p>
    <w:p w14:paraId="5ED6BA4C" w14:textId="77777777" w:rsidR="00611B88" w:rsidRPr="00611B88" w:rsidRDefault="00611B88" w:rsidP="00611B88">
      <w:pPr>
        <w:pStyle w:val="content"/>
        <w:ind w:firstLine="0"/>
        <w:rPr>
          <w:lang w:val="vi-VN"/>
        </w:rPr>
      </w:pPr>
      <w:r w:rsidRPr="00611B88">
        <w:rPr>
          <w:lang w:val="vi-VN"/>
        </w:rPr>
        <w:t>{</w:t>
      </w:r>
    </w:p>
    <w:p w14:paraId="6EB5EFE4" w14:textId="77777777" w:rsidR="00611B88" w:rsidRPr="00611B88" w:rsidRDefault="00611B88" w:rsidP="00611B88">
      <w:pPr>
        <w:pStyle w:val="content"/>
        <w:ind w:firstLine="0"/>
        <w:rPr>
          <w:lang w:val="vi-VN"/>
        </w:rPr>
      </w:pPr>
      <w:r w:rsidRPr="00611B88">
        <w:rPr>
          <w:lang w:val="vi-VN"/>
        </w:rPr>
        <w:t xml:space="preserve">  xTaskCreatePinnedToCore(  // Use xTaskCreate() in vanilla FreeRTOS</w:t>
      </w:r>
    </w:p>
    <w:p w14:paraId="54C0E873" w14:textId="77777777" w:rsidR="00611B88" w:rsidRPr="00611B88" w:rsidRDefault="00611B88" w:rsidP="00611B88">
      <w:pPr>
        <w:pStyle w:val="content"/>
        <w:ind w:firstLine="0"/>
        <w:rPr>
          <w:lang w:val="vi-VN"/>
        </w:rPr>
      </w:pPr>
      <w:r w:rsidRPr="00611B88">
        <w:rPr>
          <w:lang w:val="vi-VN"/>
        </w:rPr>
        <w:t xml:space="preserve">    handleButton7,  // Function to be called</w:t>
      </w:r>
    </w:p>
    <w:p w14:paraId="07A26FE7" w14:textId="77777777" w:rsidR="00611B88" w:rsidRPr="00611B88" w:rsidRDefault="00611B88" w:rsidP="00611B88">
      <w:pPr>
        <w:pStyle w:val="content"/>
        <w:ind w:firstLine="0"/>
        <w:rPr>
          <w:lang w:val="vi-VN"/>
        </w:rPr>
      </w:pPr>
      <w:r w:rsidRPr="00611B88">
        <w:rPr>
          <w:lang w:val="vi-VN"/>
        </w:rPr>
        <w:t xml:space="preserve">    "handleButton7",   // Name of task</w:t>
      </w:r>
    </w:p>
    <w:p w14:paraId="7DABA883" w14:textId="77777777" w:rsidR="00611B88" w:rsidRPr="00611B88" w:rsidRDefault="00611B88" w:rsidP="00611B88">
      <w:pPr>
        <w:pStyle w:val="content"/>
        <w:ind w:firstLine="0"/>
        <w:rPr>
          <w:lang w:val="vi-VN"/>
        </w:rPr>
      </w:pPr>
      <w:r w:rsidRPr="00611B88">
        <w:rPr>
          <w:lang w:val="vi-VN"/>
        </w:rPr>
        <w:t xml:space="preserve">    2048,         // Stack size (bytes in ESP32, words in FreeRTOS)</w:t>
      </w:r>
    </w:p>
    <w:p w14:paraId="3D6CA140" w14:textId="77777777" w:rsidR="00611B88" w:rsidRPr="00611B88" w:rsidRDefault="00611B88" w:rsidP="00611B88">
      <w:pPr>
        <w:pStyle w:val="content"/>
        <w:ind w:firstLine="0"/>
        <w:rPr>
          <w:lang w:val="vi-VN"/>
        </w:rPr>
      </w:pPr>
      <w:r w:rsidRPr="00611B88">
        <w:rPr>
          <w:lang w:val="vi-VN"/>
        </w:rPr>
        <w:t xml:space="preserve">    NULL,         // Parameter to pass to function</w:t>
      </w:r>
    </w:p>
    <w:p w14:paraId="0B72F13D" w14:textId="77777777" w:rsidR="00611B88" w:rsidRPr="00611B88" w:rsidRDefault="00611B88" w:rsidP="00611B88">
      <w:pPr>
        <w:pStyle w:val="content"/>
        <w:ind w:firstLine="0"/>
        <w:rPr>
          <w:lang w:val="vi-VN"/>
        </w:rPr>
      </w:pPr>
      <w:r w:rsidRPr="00611B88">
        <w:rPr>
          <w:lang w:val="vi-VN"/>
        </w:rPr>
        <w:t xml:space="preserve">    1,            // Task priority (0 to configMAX_PRIORITIES - 1)</w:t>
      </w:r>
    </w:p>
    <w:p w14:paraId="539D7498" w14:textId="77777777" w:rsidR="00611B88" w:rsidRPr="00611B88" w:rsidRDefault="00611B88" w:rsidP="00611B88">
      <w:pPr>
        <w:pStyle w:val="content"/>
        <w:ind w:firstLine="0"/>
        <w:rPr>
          <w:lang w:val="vi-VN"/>
        </w:rPr>
      </w:pPr>
      <w:r w:rsidRPr="00611B88">
        <w:rPr>
          <w:lang w:val="vi-VN"/>
        </w:rPr>
        <w:t xml:space="preserve">    NULL,         // Task handle</w:t>
      </w:r>
    </w:p>
    <w:p w14:paraId="5A8ED757" w14:textId="77777777" w:rsidR="00611B88" w:rsidRPr="00611B88" w:rsidRDefault="00611B88" w:rsidP="00611B88">
      <w:pPr>
        <w:pStyle w:val="content"/>
        <w:ind w:firstLine="0"/>
        <w:rPr>
          <w:lang w:val="vi-VN"/>
        </w:rPr>
      </w:pPr>
      <w:r w:rsidRPr="00611B88">
        <w:rPr>
          <w:lang w:val="vi-VN"/>
        </w:rPr>
        <w:t xml:space="preserve">    1);</w:t>
      </w:r>
    </w:p>
    <w:p w14:paraId="34E80291" w14:textId="77777777" w:rsidR="00611B88" w:rsidRPr="00611B88" w:rsidRDefault="00611B88" w:rsidP="00611B88">
      <w:pPr>
        <w:pStyle w:val="content"/>
        <w:ind w:firstLine="0"/>
        <w:rPr>
          <w:lang w:val="vi-VN"/>
        </w:rPr>
      </w:pPr>
      <w:r w:rsidRPr="00611B88">
        <w:rPr>
          <w:lang w:val="vi-VN"/>
        </w:rPr>
        <w:t>}</w:t>
      </w:r>
    </w:p>
    <w:p w14:paraId="43B745F9" w14:textId="77777777" w:rsidR="00611B88" w:rsidRPr="00611B88" w:rsidRDefault="00611B88" w:rsidP="00611B88">
      <w:pPr>
        <w:pStyle w:val="content"/>
        <w:ind w:firstLine="0"/>
        <w:rPr>
          <w:lang w:val="vi-VN"/>
        </w:rPr>
      </w:pPr>
      <w:r w:rsidRPr="00611B88">
        <w:rPr>
          <w:lang w:val="vi-VN"/>
        </w:rPr>
        <w:t>void handleMQTTTask()</w:t>
      </w:r>
    </w:p>
    <w:p w14:paraId="69043E5E" w14:textId="77777777" w:rsidR="00611B88" w:rsidRPr="00611B88" w:rsidRDefault="00611B88" w:rsidP="00611B88">
      <w:pPr>
        <w:pStyle w:val="content"/>
        <w:ind w:firstLine="0"/>
        <w:rPr>
          <w:lang w:val="vi-VN"/>
        </w:rPr>
      </w:pPr>
      <w:r w:rsidRPr="00611B88">
        <w:rPr>
          <w:lang w:val="vi-VN"/>
        </w:rPr>
        <w:t>{</w:t>
      </w:r>
    </w:p>
    <w:p w14:paraId="62D97EFA" w14:textId="77777777" w:rsidR="00611B88" w:rsidRPr="00611B88" w:rsidRDefault="00611B88" w:rsidP="00611B88">
      <w:pPr>
        <w:pStyle w:val="content"/>
        <w:ind w:firstLine="0"/>
        <w:rPr>
          <w:lang w:val="vi-VN"/>
        </w:rPr>
      </w:pPr>
      <w:r w:rsidRPr="00611B88">
        <w:rPr>
          <w:lang w:val="vi-VN"/>
        </w:rPr>
        <w:t xml:space="preserve">  xTaskCreatePinnedToCore(  // Use xTaskCreate() in vanilla FreeRTOS</w:t>
      </w:r>
    </w:p>
    <w:p w14:paraId="4CE92D10" w14:textId="77777777" w:rsidR="00611B88" w:rsidRPr="00611B88" w:rsidRDefault="00611B88" w:rsidP="00611B88">
      <w:pPr>
        <w:pStyle w:val="content"/>
        <w:ind w:firstLine="0"/>
        <w:rPr>
          <w:lang w:val="vi-VN"/>
        </w:rPr>
      </w:pPr>
      <w:r w:rsidRPr="00611B88">
        <w:rPr>
          <w:lang w:val="vi-VN"/>
        </w:rPr>
        <w:t xml:space="preserve">    handleMQTT,  // Function to be called</w:t>
      </w:r>
    </w:p>
    <w:p w14:paraId="28729C66" w14:textId="77777777" w:rsidR="00611B88" w:rsidRPr="00611B88" w:rsidRDefault="00611B88" w:rsidP="00611B88">
      <w:pPr>
        <w:pStyle w:val="content"/>
        <w:ind w:firstLine="0"/>
        <w:rPr>
          <w:lang w:val="vi-VN"/>
        </w:rPr>
      </w:pPr>
      <w:r w:rsidRPr="00611B88">
        <w:rPr>
          <w:lang w:val="vi-VN"/>
        </w:rPr>
        <w:t xml:space="preserve">    "handleMQTT",   // Name of task</w:t>
      </w:r>
    </w:p>
    <w:p w14:paraId="4FE6C9DF" w14:textId="77777777" w:rsidR="00611B88" w:rsidRPr="00611B88" w:rsidRDefault="00611B88" w:rsidP="00611B88">
      <w:pPr>
        <w:pStyle w:val="content"/>
        <w:ind w:firstLine="0"/>
        <w:rPr>
          <w:lang w:val="vi-VN"/>
        </w:rPr>
      </w:pPr>
      <w:r w:rsidRPr="00611B88">
        <w:rPr>
          <w:lang w:val="vi-VN"/>
        </w:rPr>
        <w:t xml:space="preserve">    2048,         // Stack size (bytes in ESP32, words in FreeRTOS)</w:t>
      </w:r>
    </w:p>
    <w:p w14:paraId="63DB6187" w14:textId="77777777" w:rsidR="00611B88" w:rsidRPr="00611B88" w:rsidRDefault="00611B88" w:rsidP="00611B88">
      <w:pPr>
        <w:pStyle w:val="content"/>
        <w:ind w:firstLine="0"/>
        <w:rPr>
          <w:lang w:val="vi-VN"/>
        </w:rPr>
      </w:pPr>
      <w:r w:rsidRPr="00611B88">
        <w:rPr>
          <w:lang w:val="vi-VN"/>
        </w:rPr>
        <w:lastRenderedPageBreak/>
        <w:t xml:space="preserve">    NULL,         // Parameter to pass to function</w:t>
      </w:r>
    </w:p>
    <w:p w14:paraId="723958FF" w14:textId="77777777" w:rsidR="00611B88" w:rsidRPr="00611B88" w:rsidRDefault="00611B88" w:rsidP="00611B88">
      <w:pPr>
        <w:pStyle w:val="content"/>
        <w:ind w:firstLine="0"/>
        <w:rPr>
          <w:lang w:val="vi-VN"/>
        </w:rPr>
      </w:pPr>
      <w:r w:rsidRPr="00611B88">
        <w:rPr>
          <w:lang w:val="vi-VN"/>
        </w:rPr>
        <w:t xml:space="preserve">    1,            // Task priority (0 to configMAX_PRIORITIES - 1)</w:t>
      </w:r>
    </w:p>
    <w:p w14:paraId="1D18307D" w14:textId="77777777" w:rsidR="00611B88" w:rsidRPr="00611B88" w:rsidRDefault="00611B88" w:rsidP="00611B88">
      <w:pPr>
        <w:pStyle w:val="content"/>
        <w:ind w:firstLine="0"/>
        <w:rPr>
          <w:lang w:val="vi-VN"/>
        </w:rPr>
      </w:pPr>
      <w:r w:rsidRPr="00611B88">
        <w:rPr>
          <w:lang w:val="vi-VN"/>
        </w:rPr>
        <w:t xml:space="preserve">    NULL,         // Task handle</w:t>
      </w:r>
    </w:p>
    <w:p w14:paraId="4408FD02" w14:textId="77777777" w:rsidR="00611B88" w:rsidRPr="00611B88" w:rsidRDefault="00611B88" w:rsidP="00611B88">
      <w:pPr>
        <w:pStyle w:val="content"/>
        <w:ind w:firstLine="0"/>
        <w:rPr>
          <w:lang w:val="vi-VN"/>
        </w:rPr>
      </w:pPr>
      <w:r w:rsidRPr="00611B88">
        <w:rPr>
          <w:lang w:val="vi-VN"/>
        </w:rPr>
        <w:t xml:space="preserve">    1);</w:t>
      </w:r>
    </w:p>
    <w:p w14:paraId="27DF0826" w14:textId="77777777" w:rsidR="00611B88" w:rsidRPr="00611B88" w:rsidRDefault="00611B88" w:rsidP="00611B88">
      <w:pPr>
        <w:pStyle w:val="content"/>
        <w:ind w:firstLine="0"/>
        <w:rPr>
          <w:lang w:val="vi-VN"/>
        </w:rPr>
      </w:pPr>
      <w:r w:rsidRPr="00611B88">
        <w:rPr>
          <w:lang w:val="vi-VN"/>
        </w:rPr>
        <w:t>}</w:t>
      </w:r>
    </w:p>
    <w:p w14:paraId="32486C27" w14:textId="77777777" w:rsidR="00611B88" w:rsidRPr="00611B88" w:rsidRDefault="00611B88" w:rsidP="00611B88">
      <w:pPr>
        <w:pStyle w:val="content"/>
        <w:ind w:firstLine="0"/>
        <w:rPr>
          <w:lang w:val="vi-VN"/>
        </w:rPr>
      </w:pPr>
      <w:r w:rsidRPr="00611B88">
        <w:rPr>
          <w:lang w:val="vi-VN"/>
        </w:rPr>
        <w:t>void handleButton1(void *parameter) {</w:t>
      </w:r>
    </w:p>
    <w:p w14:paraId="1F69DF8C" w14:textId="77777777" w:rsidR="00611B88" w:rsidRPr="00611B88" w:rsidRDefault="00611B88" w:rsidP="00611B88">
      <w:pPr>
        <w:pStyle w:val="content"/>
        <w:ind w:firstLine="0"/>
        <w:rPr>
          <w:lang w:val="vi-VN"/>
        </w:rPr>
      </w:pPr>
      <w:r w:rsidRPr="00611B88">
        <w:rPr>
          <w:lang w:val="vi-VN"/>
        </w:rPr>
        <w:t xml:space="preserve">  while (1) {</w:t>
      </w:r>
    </w:p>
    <w:p w14:paraId="3BB1CD5C" w14:textId="77777777" w:rsidR="00611B88" w:rsidRPr="00611B88" w:rsidRDefault="00611B88" w:rsidP="00611B88">
      <w:pPr>
        <w:pStyle w:val="content"/>
        <w:ind w:firstLine="0"/>
        <w:rPr>
          <w:lang w:val="vi-VN"/>
        </w:rPr>
      </w:pPr>
      <w:r w:rsidRPr="00611B88">
        <w:rPr>
          <w:lang w:val="vi-VN"/>
        </w:rPr>
        <w:t xml:space="preserve">    while (digitalRead(BTN_01) == HIGH);</w:t>
      </w:r>
    </w:p>
    <w:p w14:paraId="2F20118C" w14:textId="77777777" w:rsidR="00611B88" w:rsidRPr="00611B88" w:rsidRDefault="00611B88" w:rsidP="00611B88">
      <w:pPr>
        <w:pStyle w:val="content"/>
        <w:ind w:firstLine="0"/>
        <w:rPr>
          <w:lang w:val="vi-VN"/>
        </w:rPr>
      </w:pPr>
      <w:r w:rsidRPr="00611B88">
        <w:rPr>
          <w:lang w:val="vi-VN"/>
        </w:rPr>
        <w:t xml:space="preserve">    while (digitalRead(BTN_01) == LOW);</w:t>
      </w:r>
    </w:p>
    <w:p w14:paraId="7C4DFA80" w14:textId="77777777" w:rsidR="00611B88" w:rsidRPr="00611B88" w:rsidRDefault="00611B88" w:rsidP="00611B88">
      <w:pPr>
        <w:pStyle w:val="content"/>
        <w:ind w:firstLine="0"/>
        <w:rPr>
          <w:lang w:val="vi-VN"/>
        </w:rPr>
      </w:pPr>
      <w:r w:rsidRPr="00611B88">
        <w:rPr>
          <w:lang w:val="vi-VN"/>
        </w:rPr>
        <w:t xml:space="preserve">    button1PressCount ++;</w:t>
      </w:r>
    </w:p>
    <w:p w14:paraId="56900E1D" w14:textId="77777777" w:rsidR="00611B88" w:rsidRPr="00611B88" w:rsidRDefault="00611B88" w:rsidP="00611B88">
      <w:pPr>
        <w:pStyle w:val="content"/>
        <w:ind w:firstLine="0"/>
        <w:rPr>
          <w:lang w:val="vi-VN"/>
        </w:rPr>
      </w:pPr>
      <w:r w:rsidRPr="00611B88">
        <w:rPr>
          <w:lang w:val="vi-VN"/>
        </w:rPr>
        <w:t xml:space="preserve">    if (button1PressCount == 2)</w:t>
      </w:r>
    </w:p>
    <w:p w14:paraId="6F7A540F" w14:textId="77777777" w:rsidR="00611B88" w:rsidRPr="00611B88" w:rsidRDefault="00611B88" w:rsidP="00611B88">
      <w:pPr>
        <w:pStyle w:val="content"/>
        <w:ind w:firstLine="0"/>
        <w:rPr>
          <w:lang w:val="vi-VN"/>
        </w:rPr>
      </w:pPr>
      <w:r w:rsidRPr="00611B88">
        <w:rPr>
          <w:lang w:val="vi-VN"/>
        </w:rPr>
        <w:t xml:space="preserve">    {</w:t>
      </w:r>
    </w:p>
    <w:p w14:paraId="42F7C85F" w14:textId="77777777" w:rsidR="00611B88" w:rsidRPr="00611B88" w:rsidRDefault="00611B88" w:rsidP="00611B88">
      <w:pPr>
        <w:pStyle w:val="content"/>
        <w:ind w:firstLine="0"/>
        <w:rPr>
          <w:lang w:val="vi-VN"/>
        </w:rPr>
      </w:pPr>
      <w:r w:rsidRPr="00611B88">
        <w:rPr>
          <w:lang w:val="vi-VN"/>
        </w:rPr>
        <w:t xml:space="preserve">      button1PressCount = 0;</w:t>
      </w:r>
    </w:p>
    <w:p w14:paraId="36CEC758" w14:textId="77777777" w:rsidR="00611B88" w:rsidRPr="00611B88" w:rsidRDefault="00611B88" w:rsidP="00611B88">
      <w:pPr>
        <w:pStyle w:val="content"/>
        <w:ind w:firstLine="0"/>
        <w:rPr>
          <w:lang w:val="vi-VN"/>
        </w:rPr>
      </w:pPr>
      <w:r w:rsidRPr="00611B88">
        <w:rPr>
          <w:lang w:val="vi-VN"/>
        </w:rPr>
        <w:t xml:space="preserve">    }</w:t>
      </w:r>
    </w:p>
    <w:p w14:paraId="35C244D9" w14:textId="77777777" w:rsidR="00611B88" w:rsidRPr="00611B88" w:rsidRDefault="00611B88" w:rsidP="00611B88">
      <w:pPr>
        <w:pStyle w:val="content"/>
        <w:ind w:firstLine="0"/>
        <w:rPr>
          <w:lang w:val="vi-VN"/>
        </w:rPr>
      </w:pPr>
      <w:r w:rsidRPr="00611B88">
        <w:rPr>
          <w:lang w:val="vi-VN"/>
        </w:rPr>
        <w:t xml:space="preserve">    if (button1PressCount == 1)</w:t>
      </w:r>
    </w:p>
    <w:p w14:paraId="78D8166A" w14:textId="77777777" w:rsidR="00611B88" w:rsidRPr="00611B88" w:rsidRDefault="00611B88" w:rsidP="00611B88">
      <w:pPr>
        <w:pStyle w:val="content"/>
        <w:ind w:firstLine="0"/>
        <w:rPr>
          <w:lang w:val="vi-VN"/>
        </w:rPr>
      </w:pPr>
      <w:r w:rsidRPr="00611B88">
        <w:rPr>
          <w:lang w:val="vi-VN"/>
        </w:rPr>
        <w:t xml:space="preserve">    {</w:t>
      </w:r>
    </w:p>
    <w:p w14:paraId="14E0DBB1" w14:textId="77777777" w:rsidR="00611B88" w:rsidRPr="00611B88" w:rsidRDefault="00611B88" w:rsidP="00611B88">
      <w:pPr>
        <w:pStyle w:val="content"/>
        <w:ind w:firstLine="0"/>
        <w:rPr>
          <w:lang w:val="vi-VN"/>
        </w:rPr>
      </w:pPr>
      <w:r w:rsidRPr="00611B88">
        <w:rPr>
          <w:lang w:val="vi-VN"/>
        </w:rPr>
        <w:t xml:space="preserve">      digitalWrite(OUT_01, HIGH);</w:t>
      </w:r>
    </w:p>
    <w:p w14:paraId="1158E075" w14:textId="77777777" w:rsidR="00611B88" w:rsidRPr="00611B88" w:rsidRDefault="00611B88" w:rsidP="00611B88">
      <w:pPr>
        <w:pStyle w:val="content"/>
        <w:ind w:firstLine="0"/>
        <w:rPr>
          <w:lang w:val="vi-VN"/>
        </w:rPr>
      </w:pPr>
      <w:r w:rsidRPr="00611B88">
        <w:rPr>
          <w:lang w:val="vi-VN"/>
        </w:rPr>
        <w:t>//      dataToBuffer();</w:t>
      </w:r>
    </w:p>
    <w:p w14:paraId="19A7A31A" w14:textId="77777777" w:rsidR="00611B88" w:rsidRPr="00611B88" w:rsidRDefault="00611B88" w:rsidP="00611B88">
      <w:pPr>
        <w:pStyle w:val="content"/>
        <w:ind w:firstLine="0"/>
        <w:rPr>
          <w:lang w:val="vi-VN"/>
        </w:rPr>
      </w:pPr>
      <w:r w:rsidRPr="00611B88">
        <w:rPr>
          <w:lang w:val="vi-VN"/>
        </w:rPr>
        <w:t xml:space="preserve">    }</w:t>
      </w:r>
    </w:p>
    <w:p w14:paraId="4F28D192" w14:textId="77777777" w:rsidR="00611B88" w:rsidRPr="00611B88" w:rsidRDefault="00611B88" w:rsidP="00611B88">
      <w:pPr>
        <w:pStyle w:val="content"/>
        <w:ind w:firstLine="0"/>
        <w:rPr>
          <w:lang w:val="vi-VN"/>
        </w:rPr>
      </w:pPr>
      <w:r w:rsidRPr="00611B88">
        <w:rPr>
          <w:lang w:val="vi-VN"/>
        </w:rPr>
        <w:t xml:space="preserve">    else if (button1PressCount == 0)</w:t>
      </w:r>
    </w:p>
    <w:p w14:paraId="6BFC9F8F" w14:textId="77777777" w:rsidR="00611B88" w:rsidRPr="00611B88" w:rsidRDefault="00611B88" w:rsidP="00611B88">
      <w:pPr>
        <w:pStyle w:val="content"/>
        <w:ind w:firstLine="0"/>
        <w:rPr>
          <w:lang w:val="vi-VN"/>
        </w:rPr>
      </w:pPr>
      <w:r w:rsidRPr="00611B88">
        <w:rPr>
          <w:lang w:val="vi-VN"/>
        </w:rPr>
        <w:t xml:space="preserve">    {</w:t>
      </w:r>
    </w:p>
    <w:p w14:paraId="558222C4" w14:textId="77777777" w:rsidR="00611B88" w:rsidRPr="00611B88" w:rsidRDefault="00611B88" w:rsidP="00611B88">
      <w:pPr>
        <w:pStyle w:val="content"/>
        <w:ind w:firstLine="0"/>
        <w:rPr>
          <w:lang w:val="vi-VN"/>
        </w:rPr>
      </w:pPr>
      <w:r w:rsidRPr="00611B88">
        <w:rPr>
          <w:lang w:val="vi-VN"/>
        </w:rPr>
        <w:t xml:space="preserve">      digitalWrite(OUT_01, LOW);</w:t>
      </w:r>
    </w:p>
    <w:p w14:paraId="7C7C8FBE" w14:textId="77777777" w:rsidR="00611B88" w:rsidRPr="00611B88" w:rsidRDefault="00611B88" w:rsidP="00611B88">
      <w:pPr>
        <w:pStyle w:val="content"/>
        <w:ind w:firstLine="0"/>
        <w:rPr>
          <w:lang w:val="vi-VN"/>
        </w:rPr>
      </w:pPr>
      <w:r w:rsidRPr="00611B88">
        <w:rPr>
          <w:lang w:val="vi-VN"/>
        </w:rPr>
        <w:lastRenderedPageBreak/>
        <w:t>//      dataToBuffer();</w:t>
      </w:r>
    </w:p>
    <w:p w14:paraId="51A3645C" w14:textId="77777777" w:rsidR="00611B88" w:rsidRPr="00611B88" w:rsidRDefault="00611B88" w:rsidP="00611B88">
      <w:pPr>
        <w:pStyle w:val="content"/>
        <w:ind w:firstLine="0"/>
        <w:rPr>
          <w:lang w:val="vi-VN"/>
        </w:rPr>
      </w:pPr>
      <w:r w:rsidRPr="00611B88">
        <w:rPr>
          <w:lang w:val="vi-VN"/>
        </w:rPr>
        <w:t xml:space="preserve">    }</w:t>
      </w:r>
    </w:p>
    <w:p w14:paraId="044DEC7A" w14:textId="77777777" w:rsidR="00611B88" w:rsidRPr="00611B88" w:rsidRDefault="00611B88" w:rsidP="00611B88">
      <w:pPr>
        <w:pStyle w:val="content"/>
        <w:ind w:firstLine="0"/>
        <w:rPr>
          <w:lang w:val="vi-VN"/>
        </w:rPr>
      </w:pPr>
      <w:r w:rsidRPr="00611B88">
        <w:rPr>
          <w:lang w:val="vi-VN"/>
        </w:rPr>
        <w:t xml:space="preserve">  }</w:t>
      </w:r>
    </w:p>
    <w:p w14:paraId="3C75A9A3" w14:textId="77777777" w:rsidR="00611B88" w:rsidRPr="00611B88" w:rsidRDefault="00611B88" w:rsidP="00611B88">
      <w:pPr>
        <w:pStyle w:val="content"/>
        <w:ind w:firstLine="0"/>
        <w:rPr>
          <w:lang w:val="vi-VN"/>
        </w:rPr>
      </w:pPr>
      <w:r w:rsidRPr="00611B88">
        <w:rPr>
          <w:lang w:val="vi-VN"/>
        </w:rPr>
        <w:t>}</w:t>
      </w:r>
    </w:p>
    <w:p w14:paraId="08F9973A" w14:textId="77777777" w:rsidR="00611B88" w:rsidRPr="00611B88" w:rsidRDefault="00611B88" w:rsidP="00611B88">
      <w:pPr>
        <w:pStyle w:val="content"/>
        <w:ind w:firstLine="0"/>
        <w:rPr>
          <w:lang w:val="vi-VN"/>
        </w:rPr>
      </w:pPr>
      <w:r w:rsidRPr="00611B88">
        <w:rPr>
          <w:lang w:val="vi-VN"/>
        </w:rPr>
        <w:t>//handle button 2</w:t>
      </w:r>
    </w:p>
    <w:p w14:paraId="6A2B4AB5" w14:textId="77777777" w:rsidR="00611B88" w:rsidRPr="00611B88" w:rsidRDefault="00611B88" w:rsidP="00611B88">
      <w:pPr>
        <w:pStyle w:val="content"/>
        <w:ind w:firstLine="0"/>
        <w:rPr>
          <w:lang w:val="vi-VN"/>
        </w:rPr>
      </w:pPr>
      <w:r w:rsidRPr="00611B88">
        <w:rPr>
          <w:lang w:val="vi-VN"/>
        </w:rPr>
        <w:t>void handleButton2(void *parameter) {</w:t>
      </w:r>
    </w:p>
    <w:p w14:paraId="19DDFC44" w14:textId="77777777" w:rsidR="00611B88" w:rsidRPr="00611B88" w:rsidRDefault="00611B88" w:rsidP="00611B88">
      <w:pPr>
        <w:pStyle w:val="content"/>
        <w:ind w:firstLine="0"/>
        <w:rPr>
          <w:lang w:val="vi-VN"/>
        </w:rPr>
      </w:pPr>
      <w:r w:rsidRPr="00611B88">
        <w:rPr>
          <w:lang w:val="vi-VN"/>
        </w:rPr>
        <w:t xml:space="preserve">  while (1) {</w:t>
      </w:r>
    </w:p>
    <w:p w14:paraId="74236F80" w14:textId="77777777" w:rsidR="00611B88" w:rsidRPr="00611B88" w:rsidRDefault="00611B88" w:rsidP="00611B88">
      <w:pPr>
        <w:pStyle w:val="content"/>
        <w:ind w:firstLine="0"/>
        <w:rPr>
          <w:lang w:val="vi-VN"/>
        </w:rPr>
      </w:pPr>
      <w:r w:rsidRPr="00611B88">
        <w:rPr>
          <w:lang w:val="vi-VN"/>
        </w:rPr>
        <w:t xml:space="preserve">    while (digitalRead(BTN_02) == HIGH);</w:t>
      </w:r>
    </w:p>
    <w:p w14:paraId="0E79878D" w14:textId="77777777" w:rsidR="00611B88" w:rsidRPr="00611B88" w:rsidRDefault="00611B88" w:rsidP="00611B88">
      <w:pPr>
        <w:pStyle w:val="content"/>
        <w:ind w:firstLine="0"/>
        <w:rPr>
          <w:lang w:val="vi-VN"/>
        </w:rPr>
      </w:pPr>
      <w:r w:rsidRPr="00611B88">
        <w:rPr>
          <w:lang w:val="vi-VN"/>
        </w:rPr>
        <w:t xml:space="preserve">    while (digitalRead(BTN_02) == LOW);</w:t>
      </w:r>
    </w:p>
    <w:p w14:paraId="6751DE0C" w14:textId="77777777" w:rsidR="00611B88" w:rsidRPr="00611B88" w:rsidRDefault="00611B88" w:rsidP="00611B88">
      <w:pPr>
        <w:pStyle w:val="content"/>
        <w:ind w:firstLine="0"/>
        <w:rPr>
          <w:lang w:val="vi-VN"/>
        </w:rPr>
      </w:pPr>
      <w:r w:rsidRPr="00611B88">
        <w:rPr>
          <w:lang w:val="vi-VN"/>
        </w:rPr>
        <w:t xml:space="preserve">    button2PressCount ++;</w:t>
      </w:r>
    </w:p>
    <w:p w14:paraId="4AC06A8B" w14:textId="77777777" w:rsidR="00611B88" w:rsidRPr="00611B88" w:rsidRDefault="00611B88" w:rsidP="00611B88">
      <w:pPr>
        <w:pStyle w:val="content"/>
        <w:ind w:firstLine="0"/>
        <w:rPr>
          <w:lang w:val="vi-VN"/>
        </w:rPr>
      </w:pPr>
      <w:r w:rsidRPr="00611B88">
        <w:rPr>
          <w:lang w:val="vi-VN"/>
        </w:rPr>
        <w:t xml:space="preserve">    if (button2PressCount == 2)</w:t>
      </w:r>
    </w:p>
    <w:p w14:paraId="52C43DD2" w14:textId="77777777" w:rsidR="00611B88" w:rsidRPr="00611B88" w:rsidRDefault="00611B88" w:rsidP="00611B88">
      <w:pPr>
        <w:pStyle w:val="content"/>
        <w:ind w:firstLine="0"/>
        <w:rPr>
          <w:lang w:val="vi-VN"/>
        </w:rPr>
      </w:pPr>
      <w:r w:rsidRPr="00611B88">
        <w:rPr>
          <w:lang w:val="vi-VN"/>
        </w:rPr>
        <w:t xml:space="preserve">    {</w:t>
      </w:r>
    </w:p>
    <w:p w14:paraId="4D848DA3" w14:textId="77777777" w:rsidR="00611B88" w:rsidRPr="00611B88" w:rsidRDefault="00611B88" w:rsidP="00611B88">
      <w:pPr>
        <w:pStyle w:val="content"/>
        <w:ind w:firstLine="0"/>
        <w:rPr>
          <w:lang w:val="vi-VN"/>
        </w:rPr>
      </w:pPr>
      <w:r w:rsidRPr="00611B88">
        <w:rPr>
          <w:lang w:val="vi-VN"/>
        </w:rPr>
        <w:t xml:space="preserve">      button2PressCount = 0;</w:t>
      </w:r>
    </w:p>
    <w:p w14:paraId="713A72B7" w14:textId="77777777" w:rsidR="00611B88" w:rsidRPr="00611B88" w:rsidRDefault="00611B88" w:rsidP="00611B88">
      <w:pPr>
        <w:pStyle w:val="content"/>
        <w:ind w:firstLine="0"/>
        <w:rPr>
          <w:lang w:val="vi-VN"/>
        </w:rPr>
      </w:pPr>
      <w:r w:rsidRPr="00611B88">
        <w:rPr>
          <w:lang w:val="vi-VN"/>
        </w:rPr>
        <w:t xml:space="preserve">    }</w:t>
      </w:r>
    </w:p>
    <w:p w14:paraId="6A4FC1C7" w14:textId="77777777" w:rsidR="00611B88" w:rsidRPr="00611B88" w:rsidRDefault="00611B88" w:rsidP="00611B88">
      <w:pPr>
        <w:pStyle w:val="content"/>
        <w:ind w:firstLine="0"/>
        <w:rPr>
          <w:lang w:val="vi-VN"/>
        </w:rPr>
      </w:pPr>
      <w:r w:rsidRPr="00611B88">
        <w:rPr>
          <w:lang w:val="vi-VN"/>
        </w:rPr>
        <w:t xml:space="preserve">    if (button2PressCount == 1)</w:t>
      </w:r>
    </w:p>
    <w:p w14:paraId="10C9CD55" w14:textId="77777777" w:rsidR="00611B88" w:rsidRPr="00611B88" w:rsidRDefault="00611B88" w:rsidP="00611B88">
      <w:pPr>
        <w:pStyle w:val="content"/>
        <w:ind w:firstLine="0"/>
        <w:rPr>
          <w:lang w:val="vi-VN"/>
        </w:rPr>
      </w:pPr>
      <w:r w:rsidRPr="00611B88">
        <w:rPr>
          <w:lang w:val="vi-VN"/>
        </w:rPr>
        <w:t xml:space="preserve">    {</w:t>
      </w:r>
    </w:p>
    <w:p w14:paraId="28D6E7C8" w14:textId="77777777" w:rsidR="00611B88" w:rsidRPr="00611B88" w:rsidRDefault="00611B88" w:rsidP="00611B88">
      <w:pPr>
        <w:pStyle w:val="content"/>
        <w:ind w:firstLine="0"/>
        <w:rPr>
          <w:lang w:val="vi-VN"/>
        </w:rPr>
      </w:pPr>
      <w:r w:rsidRPr="00611B88">
        <w:rPr>
          <w:lang w:val="vi-VN"/>
        </w:rPr>
        <w:t xml:space="preserve">      digitalWrite(OUT_02, HIGH);</w:t>
      </w:r>
    </w:p>
    <w:p w14:paraId="5786BC72" w14:textId="77777777" w:rsidR="00611B88" w:rsidRPr="00611B88" w:rsidRDefault="00611B88" w:rsidP="00611B88">
      <w:pPr>
        <w:pStyle w:val="content"/>
        <w:ind w:firstLine="0"/>
        <w:rPr>
          <w:lang w:val="vi-VN"/>
        </w:rPr>
      </w:pPr>
      <w:r w:rsidRPr="00611B88">
        <w:rPr>
          <w:lang w:val="vi-VN"/>
        </w:rPr>
        <w:t>//      dataToBuffer();</w:t>
      </w:r>
    </w:p>
    <w:p w14:paraId="66F8449E" w14:textId="77777777" w:rsidR="00611B88" w:rsidRPr="00611B88" w:rsidRDefault="00611B88" w:rsidP="00611B88">
      <w:pPr>
        <w:pStyle w:val="content"/>
        <w:ind w:firstLine="0"/>
        <w:rPr>
          <w:lang w:val="vi-VN"/>
        </w:rPr>
      </w:pPr>
      <w:r w:rsidRPr="00611B88">
        <w:rPr>
          <w:lang w:val="vi-VN"/>
        </w:rPr>
        <w:t xml:space="preserve">    }</w:t>
      </w:r>
    </w:p>
    <w:p w14:paraId="5D6D4E1E" w14:textId="77777777" w:rsidR="00611B88" w:rsidRPr="00611B88" w:rsidRDefault="00611B88" w:rsidP="00611B88">
      <w:pPr>
        <w:pStyle w:val="content"/>
        <w:ind w:firstLine="0"/>
        <w:rPr>
          <w:lang w:val="vi-VN"/>
        </w:rPr>
      </w:pPr>
      <w:r w:rsidRPr="00611B88">
        <w:rPr>
          <w:lang w:val="vi-VN"/>
        </w:rPr>
        <w:t xml:space="preserve">    else if (button2PressCount == 0)</w:t>
      </w:r>
    </w:p>
    <w:p w14:paraId="455AC43E" w14:textId="77777777" w:rsidR="00611B88" w:rsidRPr="00611B88" w:rsidRDefault="00611B88" w:rsidP="00611B88">
      <w:pPr>
        <w:pStyle w:val="content"/>
        <w:ind w:firstLine="0"/>
        <w:rPr>
          <w:lang w:val="vi-VN"/>
        </w:rPr>
      </w:pPr>
      <w:r w:rsidRPr="00611B88">
        <w:rPr>
          <w:lang w:val="vi-VN"/>
        </w:rPr>
        <w:t xml:space="preserve">    {</w:t>
      </w:r>
    </w:p>
    <w:p w14:paraId="46275537" w14:textId="77777777" w:rsidR="00611B88" w:rsidRPr="00611B88" w:rsidRDefault="00611B88" w:rsidP="00611B88">
      <w:pPr>
        <w:pStyle w:val="content"/>
        <w:ind w:firstLine="0"/>
        <w:rPr>
          <w:lang w:val="vi-VN"/>
        </w:rPr>
      </w:pPr>
      <w:r w:rsidRPr="00611B88">
        <w:rPr>
          <w:lang w:val="vi-VN"/>
        </w:rPr>
        <w:t xml:space="preserve">      digitalWrite(OUT_02, LOW);</w:t>
      </w:r>
    </w:p>
    <w:p w14:paraId="6DFCFEE3" w14:textId="77777777" w:rsidR="00611B88" w:rsidRPr="00611B88" w:rsidRDefault="00611B88" w:rsidP="00611B88">
      <w:pPr>
        <w:pStyle w:val="content"/>
        <w:ind w:firstLine="0"/>
        <w:rPr>
          <w:lang w:val="vi-VN"/>
        </w:rPr>
      </w:pPr>
      <w:r w:rsidRPr="00611B88">
        <w:rPr>
          <w:lang w:val="vi-VN"/>
        </w:rPr>
        <w:lastRenderedPageBreak/>
        <w:t>//      dataToBuffer();</w:t>
      </w:r>
    </w:p>
    <w:p w14:paraId="1DCB377D" w14:textId="77777777" w:rsidR="00611B88" w:rsidRPr="00611B88" w:rsidRDefault="00611B88" w:rsidP="00611B88">
      <w:pPr>
        <w:pStyle w:val="content"/>
        <w:ind w:firstLine="0"/>
        <w:rPr>
          <w:lang w:val="vi-VN"/>
        </w:rPr>
      </w:pPr>
      <w:r w:rsidRPr="00611B88">
        <w:rPr>
          <w:lang w:val="vi-VN"/>
        </w:rPr>
        <w:t xml:space="preserve">    }</w:t>
      </w:r>
    </w:p>
    <w:p w14:paraId="181C74FA" w14:textId="77777777" w:rsidR="00611B88" w:rsidRPr="00611B88" w:rsidRDefault="00611B88" w:rsidP="00611B88">
      <w:pPr>
        <w:pStyle w:val="content"/>
        <w:ind w:firstLine="0"/>
        <w:rPr>
          <w:lang w:val="vi-VN"/>
        </w:rPr>
      </w:pPr>
      <w:r w:rsidRPr="00611B88">
        <w:rPr>
          <w:lang w:val="vi-VN"/>
        </w:rPr>
        <w:t xml:space="preserve">  }</w:t>
      </w:r>
    </w:p>
    <w:p w14:paraId="16C06800" w14:textId="77777777" w:rsidR="00611B88" w:rsidRPr="00611B88" w:rsidRDefault="00611B88" w:rsidP="00611B88">
      <w:pPr>
        <w:pStyle w:val="content"/>
        <w:ind w:firstLine="0"/>
        <w:rPr>
          <w:lang w:val="vi-VN"/>
        </w:rPr>
      </w:pPr>
      <w:r w:rsidRPr="00611B88">
        <w:rPr>
          <w:lang w:val="vi-VN"/>
        </w:rPr>
        <w:t>}</w:t>
      </w:r>
    </w:p>
    <w:p w14:paraId="6E627EEC" w14:textId="77777777" w:rsidR="00611B88" w:rsidRPr="00611B88" w:rsidRDefault="00611B88" w:rsidP="00611B88">
      <w:pPr>
        <w:pStyle w:val="content"/>
        <w:ind w:firstLine="0"/>
        <w:rPr>
          <w:lang w:val="vi-VN"/>
        </w:rPr>
      </w:pPr>
    </w:p>
    <w:p w14:paraId="53AC030B" w14:textId="77777777" w:rsidR="00611B88" w:rsidRPr="00611B88" w:rsidRDefault="00611B88" w:rsidP="00611B88">
      <w:pPr>
        <w:pStyle w:val="content"/>
        <w:ind w:firstLine="0"/>
        <w:rPr>
          <w:lang w:val="vi-VN"/>
        </w:rPr>
      </w:pPr>
      <w:r w:rsidRPr="00611B88">
        <w:rPr>
          <w:lang w:val="vi-VN"/>
        </w:rPr>
        <w:t>//handle button 3</w:t>
      </w:r>
    </w:p>
    <w:p w14:paraId="08FD98A3" w14:textId="77777777" w:rsidR="00611B88" w:rsidRPr="00611B88" w:rsidRDefault="00611B88" w:rsidP="00611B88">
      <w:pPr>
        <w:pStyle w:val="content"/>
        <w:ind w:firstLine="0"/>
        <w:rPr>
          <w:lang w:val="vi-VN"/>
        </w:rPr>
      </w:pPr>
      <w:r w:rsidRPr="00611B88">
        <w:rPr>
          <w:lang w:val="vi-VN"/>
        </w:rPr>
        <w:t>void handleButton3(void *parameter) {</w:t>
      </w:r>
    </w:p>
    <w:p w14:paraId="03D55E50" w14:textId="77777777" w:rsidR="00611B88" w:rsidRPr="00611B88" w:rsidRDefault="00611B88" w:rsidP="00611B88">
      <w:pPr>
        <w:pStyle w:val="content"/>
        <w:ind w:firstLine="0"/>
        <w:rPr>
          <w:lang w:val="vi-VN"/>
        </w:rPr>
      </w:pPr>
      <w:r w:rsidRPr="00611B88">
        <w:rPr>
          <w:lang w:val="vi-VN"/>
        </w:rPr>
        <w:t xml:space="preserve">  while (1) {</w:t>
      </w:r>
    </w:p>
    <w:p w14:paraId="2B8FE646" w14:textId="77777777" w:rsidR="00611B88" w:rsidRPr="00611B88" w:rsidRDefault="00611B88" w:rsidP="00611B88">
      <w:pPr>
        <w:pStyle w:val="content"/>
        <w:ind w:firstLine="0"/>
        <w:rPr>
          <w:lang w:val="vi-VN"/>
        </w:rPr>
      </w:pPr>
      <w:r w:rsidRPr="00611B88">
        <w:rPr>
          <w:lang w:val="vi-VN"/>
        </w:rPr>
        <w:t xml:space="preserve">    while (digitalRead(BTN_03) == HIGH);</w:t>
      </w:r>
    </w:p>
    <w:p w14:paraId="4A81E2A5" w14:textId="77777777" w:rsidR="00611B88" w:rsidRPr="00611B88" w:rsidRDefault="00611B88" w:rsidP="00611B88">
      <w:pPr>
        <w:pStyle w:val="content"/>
        <w:ind w:firstLine="0"/>
        <w:rPr>
          <w:lang w:val="vi-VN"/>
        </w:rPr>
      </w:pPr>
      <w:r w:rsidRPr="00611B88">
        <w:rPr>
          <w:lang w:val="vi-VN"/>
        </w:rPr>
        <w:t xml:space="preserve">    while (digitalRead(BTN_03) == LOW);</w:t>
      </w:r>
    </w:p>
    <w:p w14:paraId="73E0BE43" w14:textId="77777777" w:rsidR="00611B88" w:rsidRPr="00611B88" w:rsidRDefault="00611B88" w:rsidP="00611B88">
      <w:pPr>
        <w:pStyle w:val="content"/>
        <w:ind w:firstLine="0"/>
        <w:rPr>
          <w:lang w:val="vi-VN"/>
        </w:rPr>
      </w:pPr>
      <w:r w:rsidRPr="00611B88">
        <w:rPr>
          <w:lang w:val="vi-VN"/>
        </w:rPr>
        <w:t xml:space="preserve">    button3PressCount ++;</w:t>
      </w:r>
    </w:p>
    <w:p w14:paraId="0FF006E1" w14:textId="77777777" w:rsidR="00611B88" w:rsidRPr="00611B88" w:rsidRDefault="00611B88" w:rsidP="00611B88">
      <w:pPr>
        <w:pStyle w:val="content"/>
        <w:ind w:firstLine="0"/>
        <w:rPr>
          <w:lang w:val="vi-VN"/>
        </w:rPr>
      </w:pPr>
      <w:r w:rsidRPr="00611B88">
        <w:rPr>
          <w:lang w:val="vi-VN"/>
        </w:rPr>
        <w:t xml:space="preserve">    if (button3PressCount == 2)</w:t>
      </w:r>
    </w:p>
    <w:p w14:paraId="0644A701" w14:textId="77777777" w:rsidR="00611B88" w:rsidRPr="00611B88" w:rsidRDefault="00611B88" w:rsidP="00611B88">
      <w:pPr>
        <w:pStyle w:val="content"/>
        <w:ind w:firstLine="0"/>
        <w:rPr>
          <w:lang w:val="vi-VN"/>
        </w:rPr>
      </w:pPr>
      <w:r w:rsidRPr="00611B88">
        <w:rPr>
          <w:lang w:val="vi-VN"/>
        </w:rPr>
        <w:t xml:space="preserve">    {</w:t>
      </w:r>
    </w:p>
    <w:p w14:paraId="12C78CDC" w14:textId="77777777" w:rsidR="00611B88" w:rsidRPr="00611B88" w:rsidRDefault="00611B88" w:rsidP="00611B88">
      <w:pPr>
        <w:pStyle w:val="content"/>
        <w:ind w:firstLine="0"/>
        <w:rPr>
          <w:lang w:val="vi-VN"/>
        </w:rPr>
      </w:pPr>
      <w:r w:rsidRPr="00611B88">
        <w:rPr>
          <w:lang w:val="vi-VN"/>
        </w:rPr>
        <w:t xml:space="preserve">      button3PressCount = 0;</w:t>
      </w:r>
    </w:p>
    <w:p w14:paraId="0C738FF1" w14:textId="77777777" w:rsidR="00611B88" w:rsidRPr="00611B88" w:rsidRDefault="00611B88" w:rsidP="00611B88">
      <w:pPr>
        <w:pStyle w:val="content"/>
        <w:ind w:firstLine="0"/>
        <w:rPr>
          <w:lang w:val="vi-VN"/>
        </w:rPr>
      </w:pPr>
      <w:r w:rsidRPr="00611B88">
        <w:rPr>
          <w:lang w:val="vi-VN"/>
        </w:rPr>
        <w:t xml:space="preserve">    }</w:t>
      </w:r>
    </w:p>
    <w:p w14:paraId="4865D6FC" w14:textId="77777777" w:rsidR="00611B88" w:rsidRPr="00611B88" w:rsidRDefault="00611B88" w:rsidP="00611B88">
      <w:pPr>
        <w:pStyle w:val="content"/>
        <w:ind w:firstLine="0"/>
        <w:rPr>
          <w:lang w:val="vi-VN"/>
        </w:rPr>
      </w:pPr>
      <w:r w:rsidRPr="00611B88">
        <w:rPr>
          <w:lang w:val="vi-VN"/>
        </w:rPr>
        <w:t xml:space="preserve">    if (button3PressCount == 1)</w:t>
      </w:r>
    </w:p>
    <w:p w14:paraId="05F55180" w14:textId="77777777" w:rsidR="00611B88" w:rsidRPr="00611B88" w:rsidRDefault="00611B88" w:rsidP="00611B88">
      <w:pPr>
        <w:pStyle w:val="content"/>
        <w:ind w:firstLine="0"/>
        <w:rPr>
          <w:lang w:val="vi-VN"/>
        </w:rPr>
      </w:pPr>
      <w:r w:rsidRPr="00611B88">
        <w:rPr>
          <w:lang w:val="vi-VN"/>
        </w:rPr>
        <w:t xml:space="preserve">    {</w:t>
      </w:r>
    </w:p>
    <w:p w14:paraId="2F4447B6" w14:textId="77777777" w:rsidR="00611B88" w:rsidRPr="00611B88" w:rsidRDefault="00611B88" w:rsidP="00611B88">
      <w:pPr>
        <w:pStyle w:val="content"/>
        <w:ind w:firstLine="0"/>
        <w:rPr>
          <w:lang w:val="vi-VN"/>
        </w:rPr>
      </w:pPr>
      <w:r w:rsidRPr="00611B88">
        <w:rPr>
          <w:lang w:val="vi-VN"/>
        </w:rPr>
        <w:t xml:space="preserve">      digitalWrite(OUT_03, HIGH);</w:t>
      </w:r>
    </w:p>
    <w:p w14:paraId="697FCB09" w14:textId="77777777" w:rsidR="00611B88" w:rsidRPr="00611B88" w:rsidRDefault="00611B88" w:rsidP="00611B88">
      <w:pPr>
        <w:pStyle w:val="content"/>
        <w:ind w:firstLine="0"/>
        <w:rPr>
          <w:lang w:val="vi-VN"/>
        </w:rPr>
      </w:pPr>
      <w:r w:rsidRPr="00611B88">
        <w:rPr>
          <w:lang w:val="vi-VN"/>
        </w:rPr>
        <w:t>//      dataToBuffer();</w:t>
      </w:r>
    </w:p>
    <w:p w14:paraId="669D01C4" w14:textId="77777777" w:rsidR="00611B88" w:rsidRPr="00611B88" w:rsidRDefault="00611B88" w:rsidP="00611B88">
      <w:pPr>
        <w:pStyle w:val="content"/>
        <w:ind w:firstLine="0"/>
        <w:rPr>
          <w:lang w:val="vi-VN"/>
        </w:rPr>
      </w:pPr>
      <w:r w:rsidRPr="00611B88">
        <w:rPr>
          <w:lang w:val="vi-VN"/>
        </w:rPr>
        <w:t xml:space="preserve">    }</w:t>
      </w:r>
    </w:p>
    <w:p w14:paraId="3059B2D1" w14:textId="77777777" w:rsidR="00611B88" w:rsidRPr="00611B88" w:rsidRDefault="00611B88" w:rsidP="00611B88">
      <w:pPr>
        <w:pStyle w:val="content"/>
        <w:ind w:firstLine="0"/>
        <w:rPr>
          <w:lang w:val="vi-VN"/>
        </w:rPr>
      </w:pPr>
      <w:r w:rsidRPr="00611B88">
        <w:rPr>
          <w:lang w:val="vi-VN"/>
        </w:rPr>
        <w:t xml:space="preserve">    else if (button3PressCount == 0)</w:t>
      </w:r>
    </w:p>
    <w:p w14:paraId="7C2DC401" w14:textId="77777777" w:rsidR="00611B88" w:rsidRPr="00611B88" w:rsidRDefault="00611B88" w:rsidP="00611B88">
      <w:pPr>
        <w:pStyle w:val="content"/>
        <w:ind w:firstLine="0"/>
        <w:rPr>
          <w:lang w:val="vi-VN"/>
        </w:rPr>
      </w:pPr>
      <w:r w:rsidRPr="00611B88">
        <w:rPr>
          <w:lang w:val="vi-VN"/>
        </w:rPr>
        <w:t xml:space="preserve">    {</w:t>
      </w:r>
    </w:p>
    <w:p w14:paraId="02C55087" w14:textId="77777777" w:rsidR="00611B88" w:rsidRPr="00611B88" w:rsidRDefault="00611B88" w:rsidP="00611B88">
      <w:pPr>
        <w:pStyle w:val="content"/>
        <w:ind w:firstLine="0"/>
        <w:rPr>
          <w:lang w:val="vi-VN"/>
        </w:rPr>
      </w:pPr>
      <w:r w:rsidRPr="00611B88">
        <w:rPr>
          <w:lang w:val="vi-VN"/>
        </w:rPr>
        <w:lastRenderedPageBreak/>
        <w:t xml:space="preserve">      digitalWrite(OUT_03, LOW);</w:t>
      </w:r>
    </w:p>
    <w:p w14:paraId="66AF0FC0" w14:textId="77777777" w:rsidR="00611B88" w:rsidRPr="00611B88" w:rsidRDefault="00611B88" w:rsidP="00611B88">
      <w:pPr>
        <w:pStyle w:val="content"/>
        <w:ind w:firstLine="0"/>
        <w:rPr>
          <w:lang w:val="vi-VN"/>
        </w:rPr>
      </w:pPr>
      <w:r w:rsidRPr="00611B88">
        <w:rPr>
          <w:lang w:val="vi-VN"/>
        </w:rPr>
        <w:t>//      dataToBuffer();</w:t>
      </w:r>
    </w:p>
    <w:p w14:paraId="64FC283E" w14:textId="77777777" w:rsidR="00611B88" w:rsidRPr="00611B88" w:rsidRDefault="00611B88" w:rsidP="00611B88">
      <w:pPr>
        <w:pStyle w:val="content"/>
        <w:ind w:firstLine="0"/>
        <w:rPr>
          <w:lang w:val="vi-VN"/>
        </w:rPr>
      </w:pPr>
      <w:r w:rsidRPr="00611B88">
        <w:rPr>
          <w:lang w:val="vi-VN"/>
        </w:rPr>
        <w:t xml:space="preserve">    }</w:t>
      </w:r>
    </w:p>
    <w:p w14:paraId="38A0CE28" w14:textId="77777777" w:rsidR="00611B88" w:rsidRPr="00611B88" w:rsidRDefault="00611B88" w:rsidP="00611B88">
      <w:pPr>
        <w:pStyle w:val="content"/>
        <w:ind w:firstLine="0"/>
        <w:rPr>
          <w:lang w:val="vi-VN"/>
        </w:rPr>
      </w:pPr>
      <w:r w:rsidRPr="00611B88">
        <w:rPr>
          <w:lang w:val="vi-VN"/>
        </w:rPr>
        <w:t xml:space="preserve">  }</w:t>
      </w:r>
    </w:p>
    <w:p w14:paraId="0C11A322" w14:textId="77777777" w:rsidR="00611B88" w:rsidRPr="00611B88" w:rsidRDefault="00611B88" w:rsidP="00611B88">
      <w:pPr>
        <w:pStyle w:val="content"/>
        <w:ind w:firstLine="0"/>
        <w:rPr>
          <w:lang w:val="vi-VN"/>
        </w:rPr>
      </w:pPr>
      <w:r w:rsidRPr="00611B88">
        <w:rPr>
          <w:lang w:val="vi-VN"/>
        </w:rPr>
        <w:t>}</w:t>
      </w:r>
    </w:p>
    <w:p w14:paraId="1BAC1796" w14:textId="77777777" w:rsidR="00611B88" w:rsidRPr="00611B88" w:rsidRDefault="00611B88" w:rsidP="00611B88">
      <w:pPr>
        <w:pStyle w:val="content"/>
        <w:ind w:firstLine="0"/>
        <w:rPr>
          <w:lang w:val="vi-VN"/>
        </w:rPr>
      </w:pPr>
    </w:p>
    <w:p w14:paraId="34118CDE" w14:textId="77777777" w:rsidR="00611B88" w:rsidRPr="00611B88" w:rsidRDefault="00611B88" w:rsidP="00611B88">
      <w:pPr>
        <w:pStyle w:val="content"/>
        <w:ind w:firstLine="0"/>
        <w:rPr>
          <w:lang w:val="vi-VN"/>
        </w:rPr>
      </w:pPr>
      <w:r w:rsidRPr="00611B88">
        <w:rPr>
          <w:lang w:val="vi-VN"/>
        </w:rPr>
        <w:t>void handleButton4(void *parameter) {</w:t>
      </w:r>
    </w:p>
    <w:p w14:paraId="2055DD0B" w14:textId="77777777" w:rsidR="00611B88" w:rsidRPr="00611B88" w:rsidRDefault="00611B88" w:rsidP="00611B88">
      <w:pPr>
        <w:pStyle w:val="content"/>
        <w:ind w:firstLine="0"/>
        <w:rPr>
          <w:lang w:val="vi-VN"/>
        </w:rPr>
      </w:pPr>
      <w:r w:rsidRPr="00611B88">
        <w:rPr>
          <w:lang w:val="vi-VN"/>
        </w:rPr>
        <w:t xml:space="preserve">  while (1) {</w:t>
      </w:r>
    </w:p>
    <w:p w14:paraId="190DB1E9" w14:textId="77777777" w:rsidR="00611B88" w:rsidRPr="00611B88" w:rsidRDefault="00611B88" w:rsidP="00611B88">
      <w:pPr>
        <w:pStyle w:val="content"/>
        <w:ind w:firstLine="0"/>
        <w:rPr>
          <w:lang w:val="vi-VN"/>
        </w:rPr>
      </w:pPr>
      <w:r w:rsidRPr="00611B88">
        <w:rPr>
          <w:lang w:val="vi-VN"/>
        </w:rPr>
        <w:t xml:space="preserve">    while (digitalRead(BTN_04) == HIGH);</w:t>
      </w:r>
    </w:p>
    <w:p w14:paraId="3D6EF2FD" w14:textId="77777777" w:rsidR="00611B88" w:rsidRPr="00611B88" w:rsidRDefault="00611B88" w:rsidP="00611B88">
      <w:pPr>
        <w:pStyle w:val="content"/>
        <w:ind w:firstLine="0"/>
        <w:rPr>
          <w:lang w:val="vi-VN"/>
        </w:rPr>
      </w:pPr>
      <w:r w:rsidRPr="00611B88">
        <w:rPr>
          <w:lang w:val="vi-VN"/>
        </w:rPr>
        <w:t xml:space="preserve">    while (digitalRead(BTN_04) == LOW);</w:t>
      </w:r>
    </w:p>
    <w:p w14:paraId="646CA85A" w14:textId="77777777" w:rsidR="00611B88" w:rsidRPr="00611B88" w:rsidRDefault="00611B88" w:rsidP="00611B88">
      <w:pPr>
        <w:pStyle w:val="content"/>
        <w:ind w:firstLine="0"/>
        <w:rPr>
          <w:lang w:val="vi-VN"/>
        </w:rPr>
      </w:pPr>
      <w:r w:rsidRPr="00611B88">
        <w:rPr>
          <w:lang w:val="vi-VN"/>
        </w:rPr>
        <w:t xml:space="preserve">    button4PressCount ++;</w:t>
      </w:r>
    </w:p>
    <w:p w14:paraId="378379BC" w14:textId="77777777" w:rsidR="00611B88" w:rsidRPr="00611B88" w:rsidRDefault="00611B88" w:rsidP="00611B88">
      <w:pPr>
        <w:pStyle w:val="content"/>
        <w:ind w:firstLine="0"/>
        <w:rPr>
          <w:lang w:val="vi-VN"/>
        </w:rPr>
      </w:pPr>
      <w:r w:rsidRPr="00611B88">
        <w:rPr>
          <w:lang w:val="vi-VN"/>
        </w:rPr>
        <w:t xml:space="preserve">    if (button4PressCount == 2)</w:t>
      </w:r>
    </w:p>
    <w:p w14:paraId="49E1F07F" w14:textId="77777777" w:rsidR="00611B88" w:rsidRPr="00611B88" w:rsidRDefault="00611B88" w:rsidP="00611B88">
      <w:pPr>
        <w:pStyle w:val="content"/>
        <w:ind w:firstLine="0"/>
        <w:rPr>
          <w:lang w:val="vi-VN"/>
        </w:rPr>
      </w:pPr>
      <w:r w:rsidRPr="00611B88">
        <w:rPr>
          <w:lang w:val="vi-VN"/>
        </w:rPr>
        <w:t xml:space="preserve">    {</w:t>
      </w:r>
    </w:p>
    <w:p w14:paraId="7BD411BF" w14:textId="77777777" w:rsidR="00611B88" w:rsidRPr="00611B88" w:rsidRDefault="00611B88" w:rsidP="00611B88">
      <w:pPr>
        <w:pStyle w:val="content"/>
        <w:ind w:firstLine="0"/>
        <w:rPr>
          <w:lang w:val="vi-VN"/>
        </w:rPr>
      </w:pPr>
      <w:r w:rsidRPr="00611B88">
        <w:rPr>
          <w:lang w:val="vi-VN"/>
        </w:rPr>
        <w:t xml:space="preserve">      button4PressCount = 0;</w:t>
      </w:r>
    </w:p>
    <w:p w14:paraId="11B9D5E2" w14:textId="77777777" w:rsidR="00611B88" w:rsidRPr="00611B88" w:rsidRDefault="00611B88" w:rsidP="00611B88">
      <w:pPr>
        <w:pStyle w:val="content"/>
        <w:ind w:firstLine="0"/>
        <w:rPr>
          <w:lang w:val="vi-VN"/>
        </w:rPr>
      </w:pPr>
      <w:r w:rsidRPr="00611B88">
        <w:rPr>
          <w:lang w:val="vi-VN"/>
        </w:rPr>
        <w:t xml:space="preserve">    }</w:t>
      </w:r>
    </w:p>
    <w:p w14:paraId="214EFE91" w14:textId="77777777" w:rsidR="00611B88" w:rsidRPr="00611B88" w:rsidRDefault="00611B88" w:rsidP="00611B88">
      <w:pPr>
        <w:pStyle w:val="content"/>
        <w:ind w:firstLine="0"/>
        <w:rPr>
          <w:lang w:val="vi-VN"/>
        </w:rPr>
      </w:pPr>
      <w:r w:rsidRPr="00611B88">
        <w:rPr>
          <w:lang w:val="vi-VN"/>
        </w:rPr>
        <w:t xml:space="preserve">    if (button4PressCount == 1)</w:t>
      </w:r>
    </w:p>
    <w:p w14:paraId="6E88D4BE" w14:textId="77777777" w:rsidR="00611B88" w:rsidRPr="00611B88" w:rsidRDefault="00611B88" w:rsidP="00611B88">
      <w:pPr>
        <w:pStyle w:val="content"/>
        <w:ind w:firstLine="0"/>
        <w:rPr>
          <w:lang w:val="vi-VN"/>
        </w:rPr>
      </w:pPr>
      <w:r w:rsidRPr="00611B88">
        <w:rPr>
          <w:lang w:val="vi-VN"/>
        </w:rPr>
        <w:t xml:space="preserve">    {</w:t>
      </w:r>
    </w:p>
    <w:p w14:paraId="12567596" w14:textId="77777777" w:rsidR="00611B88" w:rsidRPr="00611B88" w:rsidRDefault="00611B88" w:rsidP="00611B88">
      <w:pPr>
        <w:pStyle w:val="content"/>
        <w:ind w:firstLine="0"/>
        <w:rPr>
          <w:lang w:val="vi-VN"/>
        </w:rPr>
      </w:pPr>
      <w:r w:rsidRPr="00611B88">
        <w:rPr>
          <w:lang w:val="vi-VN"/>
        </w:rPr>
        <w:t xml:space="preserve">      digitalWrite(OUT_04, HIGH);</w:t>
      </w:r>
    </w:p>
    <w:p w14:paraId="19E9B903" w14:textId="77777777" w:rsidR="00611B88" w:rsidRPr="00611B88" w:rsidRDefault="00611B88" w:rsidP="00611B88">
      <w:pPr>
        <w:pStyle w:val="content"/>
        <w:ind w:firstLine="0"/>
        <w:rPr>
          <w:lang w:val="vi-VN"/>
        </w:rPr>
      </w:pPr>
      <w:r w:rsidRPr="00611B88">
        <w:rPr>
          <w:lang w:val="vi-VN"/>
        </w:rPr>
        <w:t>//      dataToBuffer();</w:t>
      </w:r>
    </w:p>
    <w:p w14:paraId="366B6070" w14:textId="77777777" w:rsidR="00611B88" w:rsidRPr="00611B88" w:rsidRDefault="00611B88" w:rsidP="00611B88">
      <w:pPr>
        <w:pStyle w:val="content"/>
        <w:ind w:firstLine="0"/>
        <w:rPr>
          <w:lang w:val="vi-VN"/>
        </w:rPr>
      </w:pPr>
      <w:r w:rsidRPr="00611B88">
        <w:rPr>
          <w:lang w:val="vi-VN"/>
        </w:rPr>
        <w:t xml:space="preserve">    }</w:t>
      </w:r>
    </w:p>
    <w:p w14:paraId="505F72F1" w14:textId="77777777" w:rsidR="00611B88" w:rsidRPr="00611B88" w:rsidRDefault="00611B88" w:rsidP="00611B88">
      <w:pPr>
        <w:pStyle w:val="content"/>
        <w:ind w:firstLine="0"/>
        <w:rPr>
          <w:lang w:val="vi-VN"/>
        </w:rPr>
      </w:pPr>
      <w:r w:rsidRPr="00611B88">
        <w:rPr>
          <w:lang w:val="vi-VN"/>
        </w:rPr>
        <w:t xml:space="preserve">    else if (button4PressCount == 0)</w:t>
      </w:r>
    </w:p>
    <w:p w14:paraId="78C9619D" w14:textId="77777777" w:rsidR="00611B88" w:rsidRPr="00611B88" w:rsidRDefault="00611B88" w:rsidP="00611B88">
      <w:pPr>
        <w:pStyle w:val="content"/>
        <w:ind w:firstLine="0"/>
        <w:rPr>
          <w:lang w:val="vi-VN"/>
        </w:rPr>
      </w:pPr>
      <w:r w:rsidRPr="00611B88">
        <w:rPr>
          <w:lang w:val="vi-VN"/>
        </w:rPr>
        <w:t xml:space="preserve">    {</w:t>
      </w:r>
    </w:p>
    <w:p w14:paraId="60B2AA9C" w14:textId="77777777" w:rsidR="00611B88" w:rsidRPr="00611B88" w:rsidRDefault="00611B88" w:rsidP="00611B88">
      <w:pPr>
        <w:pStyle w:val="content"/>
        <w:ind w:firstLine="0"/>
        <w:rPr>
          <w:lang w:val="vi-VN"/>
        </w:rPr>
      </w:pPr>
      <w:r w:rsidRPr="00611B88">
        <w:rPr>
          <w:lang w:val="vi-VN"/>
        </w:rPr>
        <w:lastRenderedPageBreak/>
        <w:t xml:space="preserve">      digitalWrite(OUT_04, LOW);</w:t>
      </w:r>
    </w:p>
    <w:p w14:paraId="41481623" w14:textId="77777777" w:rsidR="00611B88" w:rsidRPr="00611B88" w:rsidRDefault="00611B88" w:rsidP="00611B88">
      <w:pPr>
        <w:pStyle w:val="content"/>
        <w:ind w:firstLine="0"/>
        <w:rPr>
          <w:lang w:val="vi-VN"/>
        </w:rPr>
      </w:pPr>
      <w:r w:rsidRPr="00611B88">
        <w:rPr>
          <w:lang w:val="vi-VN"/>
        </w:rPr>
        <w:t>//      dataToBuffer();</w:t>
      </w:r>
    </w:p>
    <w:p w14:paraId="05861309" w14:textId="77777777" w:rsidR="00611B88" w:rsidRPr="00611B88" w:rsidRDefault="00611B88" w:rsidP="00611B88">
      <w:pPr>
        <w:pStyle w:val="content"/>
        <w:ind w:firstLine="0"/>
        <w:rPr>
          <w:lang w:val="vi-VN"/>
        </w:rPr>
      </w:pPr>
      <w:r w:rsidRPr="00611B88">
        <w:rPr>
          <w:lang w:val="vi-VN"/>
        </w:rPr>
        <w:t xml:space="preserve">    }</w:t>
      </w:r>
    </w:p>
    <w:p w14:paraId="0394FD57" w14:textId="77777777" w:rsidR="00611B88" w:rsidRPr="00611B88" w:rsidRDefault="00611B88" w:rsidP="00611B88">
      <w:pPr>
        <w:pStyle w:val="content"/>
        <w:ind w:firstLine="0"/>
        <w:rPr>
          <w:lang w:val="vi-VN"/>
        </w:rPr>
      </w:pPr>
      <w:r w:rsidRPr="00611B88">
        <w:rPr>
          <w:lang w:val="vi-VN"/>
        </w:rPr>
        <w:t xml:space="preserve">  }</w:t>
      </w:r>
    </w:p>
    <w:p w14:paraId="05C7A782" w14:textId="77777777" w:rsidR="00611B88" w:rsidRPr="00611B88" w:rsidRDefault="00611B88" w:rsidP="00611B88">
      <w:pPr>
        <w:pStyle w:val="content"/>
        <w:ind w:firstLine="0"/>
        <w:rPr>
          <w:lang w:val="vi-VN"/>
        </w:rPr>
      </w:pPr>
      <w:r w:rsidRPr="00611B88">
        <w:rPr>
          <w:lang w:val="vi-VN"/>
        </w:rPr>
        <w:t>}</w:t>
      </w:r>
    </w:p>
    <w:p w14:paraId="5771E2D8" w14:textId="77777777" w:rsidR="00611B88" w:rsidRPr="00611B88" w:rsidRDefault="00611B88" w:rsidP="00611B88">
      <w:pPr>
        <w:pStyle w:val="content"/>
        <w:ind w:firstLine="0"/>
        <w:rPr>
          <w:lang w:val="vi-VN"/>
        </w:rPr>
      </w:pPr>
      <w:r w:rsidRPr="00611B88">
        <w:rPr>
          <w:lang w:val="vi-VN"/>
        </w:rPr>
        <w:t>void handleButton5(void *parameter) {</w:t>
      </w:r>
    </w:p>
    <w:p w14:paraId="47185049" w14:textId="77777777" w:rsidR="00611B88" w:rsidRPr="00611B88" w:rsidRDefault="00611B88" w:rsidP="00611B88">
      <w:pPr>
        <w:pStyle w:val="content"/>
        <w:ind w:firstLine="0"/>
        <w:rPr>
          <w:lang w:val="vi-VN"/>
        </w:rPr>
      </w:pPr>
      <w:r w:rsidRPr="00611B88">
        <w:rPr>
          <w:lang w:val="vi-VN"/>
        </w:rPr>
        <w:t xml:space="preserve">  while (1) {</w:t>
      </w:r>
    </w:p>
    <w:p w14:paraId="0ACCD5DE" w14:textId="77777777" w:rsidR="00611B88" w:rsidRPr="00611B88" w:rsidRDefault="00611B88" w:rsidP="00611B88">
      <w:pPr>
        <w:pStyle w:val="content"/>
        <w:ind w:firstLine="0"/>
        <w:rPr>
          <w:lang w:val="vi-VN"/>
        </w:rPr>
      </w:pPr>
      <w:r w:rsidRPr="00611B88">
        <w:rPr>
          <w:lang w:val="vi-VN"/>
        </w:rPr>
        <w:t xml:space="preserve">    while (digitalRead(BTN_05) == HIGH);</w:t>
      </w:r>
    </w:p>
    <w:p w14:paraId="6F3554DA" w14:textId="77777777" w:rsidR="00611B88" w:rsidRPr="00611B88" w:rsidRDefault="00611B88" w:rsidP="00611B88">
      <w:pPr>
        <w:pStyle w:val="content"/>
        <w:ind w:firstLine="0"/>
        <w:rPr>
          <w:lang w:val="vi-VN"/>
        </w:rPr>
      </w:pPr>
      <w:r w:rsidRPr="00611B88">
        <w:rPr>
          <w:lang w:val="vi-VN"/>
        </w:rPr>
        <w:t xml:space="preserve">    while (digitalRead(BTN_05) == LOW);</w:t>
      </w:r>
    </w:p>
    <w:p w14:paraId="6C0519AB" w14:textId="77777777" w:rsidR="00611B88" w:rsidRPr="00611B88" w:rsidRDefault="00611B88" w:rsidP="00611B88">
      <w:pPr>
        <w:pStyle w:val="content"/>
        <w:ind w:firstLine="0"/>
        <w:rPr>
          <w:lang w:val="vi-VN"/>
        </w:rPr>
      </w:pPr>
      <w:r w:rsidRPr="00611B88">
        <w:rPr>
          <w:lang w:val="vi-VN"/>
        </w:rPr>
        <w:t xml:space="preserve">    button5PressCount ++;</w:t>
      </w:r>
    </w:p>
    <w:p w14:paraId="1AB6934F" w14:textId="77777777" w:rsidR="00611B88" w:rsidRPr="00611B88" w:rsidRDefault="00611B88" w:rsidP="00611B88">
      <w:pPr>
        <w:pStyle w:val="content"/>
        <w:ind w:firstLine="0"/>
        <w:rPr>
          <w:lang w:val="vi-VN"/>
        </w:rPr>
      </w:pPr>
      <w:r w:rsidRPr="00611B88">
        <w:rPr>
          <w:lang w:val="vi-VN"/>
        </w:rPr>
        <w:t xml:space="preserve">    if (button5PressCount == 2)</w:t>
      </w:r>
    </w:p>
    <w:p w14:paraId="693DFD9C" w14:textId="77777777" w:rsidR="00611B88" w:rsidRPr="00611B88" w:rsidRDefault="00611B88" w:rsidP="00611B88">
      <w:pPr>
        <w:pStyle w:val="content"/>
        <w:ind w:firstLine="0"/>
        <w:rPr>
          <w:lang w:val="vi-VN"/>
        </w:rPr>
      </w:pPr>
      <w:r w:rsidRPr="00611B88">
        <w:rPr>
          <w:lang w:val="vi-VN"/>
        </w:rPr>
        <w:t xml:space="preserve">    {</w:t>
      </w:r>
    </w:p>
    <w:p w14:paraId="0A37478E" w14:textId="77777777" w:rsidR="00611B88" w:rsidRPr="00611B88" w:rsidRDefault="00611B88" w:rsidP="00611B88">
      <w:pPr>
        <w:pStyle w:val="content"/>
        <w:ind w:firstLine="0"/>
        <w:rPr>
          <w:lang w:val="vi-VN"/>
        </w:rPr>
      </w:pPr>
      <w:r w:rsidRPr="00611B88">
        <w:rPr>
          <w:lang w:val="vi-VN"/>
        </w:rPr>
        <w:t xml:space="preserve">      button5PressCount = 0;</w:t>
      </w:r>
    </w:p>
    <w:p w14:paraId="05C0CC0F" w14:textId="77777777" w:rsidR="00611B88" w:rsidRPr="00611B88" w:rsidRDefault="00611B88" w:rsidP="00611B88">
      <w:pPr>
        <w:pStyle w:val="content"/>
        <w:ind w:firstLine="0"/>
        <w:rPr>
          <w:lang w:val="vi-VN"/>
        </w:rPr>
      </w:pPr>
      <w:r w:rsidRPr="00611B88">
        <w:rPr>
          <w:lang w:val="vi-VN"/>
        </w:rPr>
        <w:t xml:space="preserve">    }</w:t>
      </w:r>
    </w:p>
    <w:p w14:paraId="50611B23" w14:textId="77777777" w:rsidR="00611B88" w:rsidRPr="00611B88" w:rsidRDefault="00611B88" w:rsidP="00611B88">
      <w:pPr>
        <w:pStyle w:val="content"/>
        <w:ind w:firstLine="0"/>
        <w:rPr>
          <w:lang w:val="vi-VN"/>
        </w:rPr>
      </w:pPr>
      <w:r w:rsidRPr="00611B88">
        <w:rPr>
          <w:lang w:val="vi-VN"/>
        </w:rPr>
        <w:t xml:space="preserve">    if (button5PressCount == 1)</w:t>
      </w:r>
    </w:p>
    <w:p w14:paraId="385AF6B1" w14:textId="77777777" w:rsidR="00611B88" w:rsidRPr="00611B88" w:rsidRDefault="00611B88" w:rsidP="00611B88">
      <w:pPr>
        <w:pStyle w:val="content"/>
        <w:ind w:firstLine="0"/>
        <w:rPr>
          <w:lang w:val="vi-VN"/>
        </w:rPr>
      </w:pPr>
      <w:r w:rsidRPr="00611B88">
        <w:rPr>
          <w:lang w:val="vi-VN"/>
        </w:rPr>
        <w:t xml:space="preserve">    {</w:t>
      </w:r>
    </w:p>
    <w:p w14:paraId="14B6AA23" w14:textId="77777777" w:rsidR="00611B88" w:rsidRPr="00611B88" w:rsidRDefault="00611B88" w:rsidP="00611B88">
      <w:pPr>
        <w:pStyle w:val="content"/>
        <w:ind w:firstLine="0"/>
        <w:rPr>
          <w:lang w:val="vi-VN"/>
        </w:rPr>
      </w:pPr>
      <w:r w:rsidRPr="00611B88">
        <w:rPr>
          <w:lang w:val="vi-VN"/>
        </w:rPr>
        <w:t xml:space="preserve">      digitalWrite(OUT_05, HIGH);</w:t>
      </w:r>
    </w:p>
    <w:p w14:paraId="3EA9BF48" w14:textId="77777777" w:rsidR="00611B88" w:rsidRPr="00611B88" w:rsidRDefault="00611B88" w:rsidP="00611B88">
      <w:pPr>
        <w:pStyle w:val="content"/>
        <w:ind w:firstLine="0"/>
        <w:rPr>
          <w:lang w:val="vi-VN"/>
        </w:rPr>
      </w:pPr>
      <w:r w:rsidRPr="00611B88">
        <w:rPr>
          <w:lang w:val="vi-VN"/>
        </w:rPr>
        <w:t>//      dataToBuffer();</w:t>
      </w:r>
    </w:p>
    <w:p w14:paraId="111BFA56" w14:textId="77777777" w:rsidR="00611B88" w:rsidRPr="00611B88" w:rsidRDefault="00611B88" w:rsidP="00611B88">
      <w:pPr>
        <w:pStyle w:val="content"/>
        <w:ind w:firstLine="0"/>
        <w:rPr>
          <w:lang w:val="vi-VN"/>
        </w:rPr>
      </w:pPr>
      <w:r w:rsidRPr="00611B88">
        <w:rPr>
          <w:lang w:val="vi-VN"/>
        </w:rPr>
        <w:t xml:space="preserve">    }</w:t>
      </w:r>
    </w:p>
    <w:p w14:paraId="795F6C29" w14:textId="77777777" w:rsidR="00611B88" w:rsidRPr="00611B88" w:rsidRDefault="00611B88" w:rsidP="00611B88">
      <w:pPr>
        <w:pStyle w:val="content"/>
        <w:ind w:firstLine="0"/>
        <w:rPr>
          <w:lang w:val="vi-VN"/>
        </w:rPr>
      </w:pPr>
      <w:r w:rsidRPr="00611B88">
        <w:rPr>
          <w:lang w:val="vi-VN"/>
        </w:rPr>
        <w:t xml:space="preserve">    else if (button5PressCount == 0)</w:t>
      </w:r>
    </w:p>
    <w:p w14:paraId="5CC56691" w14:textId="77777777" w:rsidR="00611B88" w:rsidRPr="00611B88" w:rsidRDefault="00611B88" w:rsidP="00611B88">
      <w:pPr>
        <w:pStyle w:val="content"/>
        <w:ind w:firstLine="0"/>
        <w:rPr>
          <w:lang w:val="vi-VN"/>
        </w:rPr>
      </w:pPr>
      <w:r w:rsidRPr="00611B88">
        <w:rPr>
          <w:lang w:val="vi-VN"/>
        </w:rPr>
        <w:t xml:space="preserve">    {</w:t>
      </w:r>
    </w:p>
    <w:p w14:paraId="1BFCA451" w14:textId="77777777" w:rsidR="00611B88" w:rsidRPr="00611B88" w:rsidRDefault="00611B88" w:rsidP="00611B88">
      <w:pPr>
        <w:pStyle w:val="content"/>
        <w:ind w:firstLine="0"/>
        <w:rPr>
          <w:lang w:val="vi-VN"/>
        </w:rPr>
      </w:pPr>
      <w:r w:rsidRPr="00611B88">
        <w:rPr>
          <w:lang w:val="vi-VN"/>
        </w:rPr>
        <w:t xml:space="preserve">      digitalWrite(OUT_05, LOW);</w:t>
      </w:r>
    </w:p>
    <w:p w14:paraId="46387085" w14:textId="77777777" w:rsidR="00611B88" w:rsidRPr="00611B88" w:rsidRDefault="00611B88" w:rsidP="00611B88">
      <w:pPr>
        <w:pStyle w:val="content"/>
        <w:ind w:firstLine="0"/>
        <w:rPr>
          <w:lang w:val="vi-VN"/>
        </w:rPr>
      </w:pPr>
      <w:r w:rsidRPr="00611B88">
        <w:rPr>
          <w:lang w:val="vi-VN"/>
        </w:rPr>
        <w:lastRenderedPageBreak/>
        <w:t>//      dataToBuffer();</w:t>
      </w:r>
    </w:p>
    <w:p w14:paraId="7E4187E3" w14:textId="77777777" w:rsidR="00611B88" w:rsidRPr="00611B88" w:rsidRDefault="00611B88" w:rsidP="00611B88">
      <w:pPr>
        <w:pStyle w:val="content"/>
        <w:ind w:firstLine="0"/>
        <w:rPr>
          <w:lang w:val="vi-VN"/>
        </w:rPr>
      </w:pPr>
      <w:r w:rsidRPr="00611B88">
        <w:rPr>
          <w:lang w:val="vi-VN"/>
        </w:rPr>
        <w:t xml:space="preserve">    }</w:t>
      </w:r>
    </w:p>
    <w:p w14:paraId="33070D0C" w14:textId="77777777" w:rsidR="00611B88" w:rsidRPr="00611B88" w:rsidRDefault="00611B88" w:rsidP="00611B88">
      <w:pPr>
        <w:pStyle w:val="content"/>
        <w:ind w:firstLine="0"/>
        <w:rPr>
          <w:lang w:val="vi-VN"/>
        </w:rPr>
      </w:pPr>
      <w:r w:rsidRPr="00611B88">
        <w:rPr>
          <w:lang w:val="vi-VN"/>
        </w:rPr>
        <w:t xml:space="preserve">  }</w:t>
      </w:r>
    </w:p>
    <w:p w14:paraId="308C4952" w14:textId="77777777" w:rsidR="00611B88" w:rsidRPr="00611B88" w:rsidRDefault="00611B88" w:rsidP="00611B88">
      <w:pPr>
        <w:pStyle w:val="content"/>
        <w:ind w:firstLine="0"/>
        <w:rPr>
          <w:lang w:val="vi-VN"/>
        </w:rPr>
      </w:pPr>
      <w:r w:rsidRPr="00611B88">
        <w:rPr>
          <w:lang w:val="vi-VN"/>
        </w:rPr>
        <w:t>}</w:t>
      </w:r>
    </w:p>
    <w:p w14:paraId="10E59EF7" w14:textId="77777777" w:rsidR="00611B88" w:rsidRPr="00611B88" w:rsidRDefault="00611B88" w:rsidP="00611B88">
      <w:pPr>
        <w:pStyle w:val="content"/>
        <w:ind w:firstLine="0"/>
        <w:rPr>
          <w:lang w:val="vi-VN"/>
        </w:rPr>
      </w:pPr>
      <w:r w:rsidRPr="00611B88">
        <w:rPr>
          <w:lang w:val="vi-VN"/>
        </w:rPr>
        <w:t>void handleButton6(void *parameter) {</w:t>
      </w:r>
    </w:p>
    <w:p w14:paraId="54102AD8" w14:textId="77777777" w:rsidR="00611B88" w:rsidRPr="00611B88" w:rsidRDefault="00611B88" w:rsidP="00611B88">
      <w:pPr>
        <w:pStyle w:val="content"/>
        <w:ind w:firstLine="0"/>
        <w:rPr>
          <w:lang w:val="vi-VN"/>
        </w:rPr>
      </w:pPr>
      <w:r w:rsidRPr="00611B88">
        <w:rPr>
          <w:lang w:val="vi-VN"/>
        </w:rPr>
        <w:t xml:space="preserve">  while (1) {</w:t>
      </w:r>
    </w:p>
    <w:p w14:paraId="0B487464" w14:textId="77777777" w:rsidR="00611B88" w:rsidRPr="00611B88" w:rsidRDefault="00611B88" w:rsidP="00611B88">
      <w:pPr>
        <w:pStyle w:val="content"/>
        <w:ind w:firstLine="0"/>
        <w:rPr>
          <w:lang w:val="vi-VN"/>
        </w:rPr>
      </w:pPr>
      <w:r w:rsidRPr="00611B88">
        <w:rPr>
          <w:lang w:val="vi-VN"/>
        </w:rPr>
        <w:t xml:space="preserve">    while (digitalRead(BTN_06) == HIGH);</w:t>
      </w:r>
    </w:p>
    <w:p w14:paraId="75A5E496" w14:textId="77777777" w:rsidR="00611B88" w:rsidRPr="00611B88" w:rsidRDefault="00611B88" w:rsidP="00611B88">
      <w:pPr>
        <w:pStyle w:val="content"/>
        <w:ind w:firstLine="0"/>
        <w:rPr>
          <w:lang w:val="vi-VN"/>
        </w:rPr>
      </w:pPr>
      <w:r w:rsidRPr="00611B88">
        <w:rPr>
          <w:lang w:val="vi-VN"/>
        </w:rPr>
        <w:t xml:space="preserve">    while (digitalRead(BTN_06) == LOW);</w:t>
      </w:r>
    </w:p>
    <w:p w14:paraId="783F3A89" w14:textId="77777777" w:rsidR="00611B88" w:rsidRPr="00611B88" w:rsidRDefault="00611B88" w:rsidP="00611B88">
      <w:pPr>
        <w:pStyle w:val="content"/>
        <w:ind w:firstLine="0"/>
        <w:rPr>
          <w:lang w:val="vi-VN"/>
        </w:rPr>
      </w:pPr>
      <w:r w:rsidRPr="00611B88">
        <w:rPr>
          <w:lang w:val="vi-VN"/>
        </w:rPr>
        <w:t xml:space="preserve">    button6PressCount ++;</w:t>
      </w:r>
    </w:p>
    <w:p w14:paraId="2CB59747" w14:textId="77777777" w:rsidR="00611B88" w:rsidRPr="00611B88" w:rsidRDefault="00611B88" w:rsidP="00611B88">
      <w:pPr>
        <w:pStyle w:val="content"/>
        <w:ind w:firstLine="0"/>
        <w:rPr>
          <w:lang w:val="vi-VN"/>
        </w:rPr>
      </w:pPr>
      <w:r w:rsidRPr="00611B88">
        <w:rPr>
          <w:lang w:val="vi-VN"/>
        </w:rPr>
        <w:t xml:space="preserve">    if (button6PressCount == 2)</w:t>
      </w:r>
    </w:p>
    <w:p w14:paraId="4D793BDC" w14:textId="77777777" w:rsidR="00611B88" w:rsidRPr="00611B88" w:rsidRDefault="00611B88" w:rsidP="00611B88">
      <w:pPr>
        <w:pStyle w:val="content"/>
        <w:ind w:firstLine="0"/>
        <w:rPr>
          <w:lang w:val="vi-VN"/>
        </w:rPr>
      </w:pPr>
      <w:r w:rsidRPr="00611B88">
        <w:rPr>
          <w:lang w:val="vi-VN"/>
        </w:rPr>
        <w:t xml:space="preserve">    {</w:t>
      </w:r>
    </w:p>
    <w:p w14:paraId="3EFA422F" w14:textId="77777777" w:rsidR="00611B88" w:rsidRPr="00611B88" w:rsidRDefault="00611B88" w:rsidP="00611B88">
      <w:pPr>
        <w:pStyle w:val="content"/>
        <w:ind w:firstLine="0"/>
        <w:rPr>
          <w:lang w:val="vi-VN"/>
        </w:rPr>
      </w:pPr>
      <w:r w:rsidRPr="00611B88">
        <w:rPr>
          <w:lang w:val="vi-VN"/>
        </w:rPr>
        <w:t xml:space="preserve">      button6PressCount = 0;</w:t>
      </w:r>
    </w:p>
    <w:p w14:paraId="21C9E80F" w14:textId="77777777" w:rsidR="00611B88" w:rsidRPr="00611B88" w:rsidRDefault="00611B88" w:rsidP="00611B88">
      <w:pPr>
        <w:pStyle w:val="content"/>
        <w:ind w:firstLine="0"/>
        <w:rPr>
          <w:lang w:val="vi-VN"/>
        </w:rPr>
      </w:pPr>
      <w:r w:rsidRPr="00611B88">
        <w:rPr>
          <w:lang w:val="vi-VN"/>
        </w:rPr>
        <w:t xml:space="preserve">    }</w:t>
      </w:r>
    </w:p>
    <w:p w14:paraId="59D838E7" w14:textId="77777777" w:rsidR="00611B88" w:rsidRPr="00611B88" w:rsidRDefault="00611B88" w:rsidP="00611B88">
      <w:pPr>
        <w:pStyle w:val="content"/>
        <w:ind w:firstLine="0"/>
        <w:rPr>
          <w:lang w:val="vi-VN"/>
        </w:rPr>
      </w:pPr>
      <w:r w:rsidRPr="00611B88">
        <w:rPr>
          <w:lang w:val="vi-VN"/>
        </w:rPr>
        <w:t xml:space="preserve">    if (button6PressCount == 1)</w:t>
      </w:r>
    </w:p>
    <w:p w14:paraId="570BCB43" w14:textId="77777777" w:rsidR="00611B88" w:rsidRPr="00611B88" w:rsidRDefault="00611B88" w:rsidP="00611B88">
      <w:pPr>
        <w:pStyle w:val="content"/>
        <w:ind w:firstLine="0"/>
        <w:rPr>
          <w:lang w:val="vi-VN"/>
        </w:rPr>
      </w:pPr>
      <w:r w:rsidRPr="00611B88">
        <w:rPr>
          <w:lang w:val="vi-VN"/>
        </w:rPr>
        <w:t xml:space="preserve">    {</w:t>
      </w:r>
    </w:p>
    <w:p w14:paraId="7A819EE8" w14:textId="77777777" w:rsidR="00611B88" w:rsidRPr="00611B88" w:rsidRDefault="00611B88" w:rsidP="00611B88">
      <w:pPr>
        <w:pStyle w:val="content"/>
        <w:ind w:firstLine="0"/>
        <w:rPr>
          <w:lang w:val="vi-VN"/>
        </w:rPr>
      </w:pPr>
      <w:r w:rsidRPr="00611B88">
        <w:rPr>
          <w:lang w:val="vi-VN"/>
        </w:rPr>
        <w:t xml:space="preserve">      digitalWrite(OUT_06, HIGH);</w:t>
      </w:r>
    </w:p>
    <w:p w14:paraId="59BA14C1" w14:textId="77777777" w:rsidR="00611B88" w:rsidRPr="00611B88" w:rsidRDefault="00611B88" w:rsidP="00611B88">
      <w:pPr>
        <w:pStyle w:val="content"/>
        <w:ind w:firstLine="0"/>
        <w:rPr>
          <w:lang w:val="vi-VN"/>
        </w:rPr>
      </w:pPr>
      <w:r w:rsidRPr="00611B88">
        <w:rPr>
          <w:lang w:val="vi-VN"/>
        </w:rPr>
        <w:t>//      dataToBuffer();</w:t>
      </w:r>
    </w:p>
    <w:p w14:paraId="52BB0E4C" w14:textId="77777777" w:rsidR="00611B88" w:rsidRPr="00611B88" w:rsidRDefault="00611B88" w:rsidP="00611B88">
      <w:pPr>
        <w:pStyle w:val="content"/>
        <w:ind w:firstLine="0"/>
        <w:rPr>
          <w:lang w:val="vi-VN"/>
        </w:rPr>
      </w:pPr>
      <w:r w:rsidRPr="00611B88">
        <w:rPr>
          <w:lang w:val="vi-VN"/>
        </w:rPr>
        <w:t xml:space="preserve">    }</w:t>
      </w:r>
    </w:p>
    <w:p w14:paraId="6D205FCF" w14:textId="77777777" w:rsidR="00611B88" w:rsidRPr="00611B88" w:rsidRDefault="00611B88" w:rsidP="00611B88">
      <w:pPr>
        <w:pStyle w:val="content"/>
        <w:ind w:firstLine="0"/>
        <w:rPr>
          <w:lang w:val="vi-VN"/>
        </w:rPr>
      </w:pPr>
      <w:r w:rsidRPr="00611B88">
        <w:rPr>
          <w:lang w:val="vi-VN"/>
        </w:rPr>
        <w:t xml:space="preserve">    else if (button6PressCount == 0)</w:t>
      </w:r>
    </w:p>
    <w:p w14:paraId="0E087F1D" w14:textId="77777777" w:rsidR="00611B88" w:rsidRPr="00611B88" w:rsidRDefault="00611B88" w:rsidP="00611B88">
      <w:pPr>
        <w:pStyle w:val="content"/>
        <w:ind w:firstLine="0"/>
        <w:rPr>
          <w:lang w:val="vi-VN"/>
        </w:rPr>
      </w:pPr>
      <w:r w:rsidRPr="00611B88">
        <w:rPr>
          <w:lang w:val="vi-VN"/>
        </w:rPr>
        <w:t xml:space="preserve">    {</w:t>
      </w:r>
    </w:p>
    <w:p w14:paraId="77013933" w14:textId="77777777" w:rsidR="00611B88" w:rsidRPr="00611B88" w:rsidRDefault="00611B88" w:rsidP="00611B88">
      <w:pPr>
        <w:pStyle w:val="content"/>
        <w:ind w:firstLine="0"/>
        <w:rPr>
          <w:lang w:val="vi-VN"/>
        </w:rPr>
      </w:pPr>
      <w:r w:rsidRPr="00611B88">
        <w:rPr>
          <w:lang w:val="vi-VN"/>
        </w:rPr>
        <w:t xml:space="preserve">      digitalWrite(OUT_06, LOW);</w:t>
      </w:r>
    </w:p>
    <w:p w14:paraId="04FC462D" w14:textId="77777777" w:rsidR="00611B88" w:rsidRPr="00611B88" w:rsidRDefault="00611B88" w:rsidP="00611B88">
      <w:pPr>
        <w:pStyle w:val="content"/>
        <w:ind w:firstLine="0"/>
        <w:rPr>
          <w:lang w:val="vi-VN"/>
        </w:rPr>
      </w:pPr>
      <w:r w:rsidRPr="00611B88">
        <w:rPr>
          <w:lang w:val="vi-VN"/>
        </w:rPr>
        <w:t>//      dataToBuffer();</w:t>
      </w:r>
    </w:p>
    <w:p w14:paraId="5D1CEE82" w14:textId="77777777" w:rsidR="00611B88" w:rsidRPr="00611B88" w:rsidRDefault="00611B88" w:rsidP="00611B88">
      <w:pPr>
        <w:pStyle w:val="content"/>
        <w:ind w:firstLine="0"/>
        <w:rPr>
          <w:lang w:val="vi-VN"/>
        </w:rPr>
      </w:pPr>
      <w:r w:rsidRPr="00611B88">
        <w:rPr>
          <w:lang w:val="vi-VN"/>
        </w:rPr>
        <w:lastRenderedPageBreak/>
        <w:t xml:space="preserve">    }</w:t>
      </w:r>
    </w:p>
    <w:p w14:paraId="39F6D9FA" w14:textId="77777777" w:rsidR="00611B88" w:rsidRPr="00611B88" w:rsidRDefault="00611B88" w:rsidP="00611B88">
      <w:pPr>
        <w:pStyle w:val="content"/>
        <w:ind w:firstLine="0"/>
        <w:rPr>
          <w:lang w:val="vi-VN"/>
        </w:rPr>
      </w:pPr>
      <w:r w:rsidRPr="00611B88">
        <w:rPr>
          <w:lang w:val="vi-VN"/>
        </w:rPr>
        <w:t xml:space="preserve">  }</w:t>
      </w:r>
    </w:p>
    <w:p w14:paraId="4E15231C" w14:textId="77777777" w:rsidR="00611B88" w:rsidRPr="00611B88" w:rsidRDefault="00611B88" w:rsidP="00611B88">
      <w:pPr>
        <w:pStyle w:val="content"/>
        <w:ind w:firstLine="0"/>
        <w:rPr>
          <w:lang w:val="vi-VN"/>
        </w:rPr>
      </w:pPr>
      <w:r w:rsidRPr="00611B88">
        <w:rPr>
          <w:lang w:val="vi-VN"/>
        </w:rPr>
        <w:t>}</w:t>
      </w:r>
    </w:p>
    <w:p w14:paraId="1BF0DA77" w14:textId="77777777" w:rsidR="00611B88" w:rsidRPr="00611B88" w:rsidRDefault="00611B88" w:rsidP="00611B88">
      <w:pPr>
        <w:pStyle w:val="content"/>
        <w:ind w:firstLine="0"/>
        <w:rPr>
          <w:lang w:val="vi-VN"/>
        </w:rPr>
      </w:pPr>
    </w:p>
    <w:p w14:paraId="01F9D349" w14:textId="77777777" w:rsidR="00611B88" w:rsidRPr="00611B88" w:rsidRDefault="00611B88" w:rsidP="00611B88">
      <w:pPr>
        <w:pStyle w:val="content"/>
        <w:ind w:firstLine="0"/>
        <w:rPr>
          <w:lang w:val="vi-VN"/>
        </w:rPr>
      </w:pPr>
      <w:r w:rsidRPr="00611B88">
        <w:rPr>
          <w:lang w:val="vi-VN"/>
        </w:rPr>
        <w:t>void handleButton7(void *parameter) {</w:t>
      </w:r>
    </w:p>
    <w:p w14:paraId="682B5901" w14:textId="77777777" w:rsidR="00611B88" w:rsidRPr="00611B88" w:rsidRDefault="00611B88" w:rsidP="00611B88">
      <w:pPr>
        <w:pStyle w:val="content"/>
        <w:ind w:firstLine="0"/>
        <w:rPr>
          <w:lang w:val="vi-VN"/>
        </w:rPr>
      </w:pPr>
      <w:r w:rsidRPr="00611B88">
        <w:rPr>
          <w:lang w:val="vi-VN"/>
        </w:rPr>
        <w:t xml:space="preserve">  while (1) {</w:t>
      </w:r>
    </w:p>
    <w:p w14:paraId="62027220" w14:textId="77777777" w:rsidR="00611B88" w:rsidRPr="00611B88" w:rsidRDefault="00611B88" w:rsidP="00611B88">
      <w:pPr>
        <w:pStyle w:val="content"/>
        <w:ind w:firstLine="0"/>
        <w:rPr>
          <w:lang w:val="vi-VN"/>
        </w:rPr>
      </w:pPr>
      <w:r w:rsidRPr="00611B88">
        <w:rPr>
          <w:lang w:val="vi-VN"/>
        </w:rPr>
        <w:t xml:space="preserve">    while (digitalRead(BTN_07) == HIGH);</w:t>
      </w:r>
    </w:p>
    <w:p w14:paraId="12E122A6" w14:textId="77777777" w:rsidR="00611B88" w:rsidRPr="00611B88" w:rsidRDefault="00611B88" w:rsidP="00611B88">
      <w:pPr>
        <w:pStyle w:val="content"/>
        <w:ind w:firstLine="0"/>
        <w:rPr>
          <w:lang w:val="vi-VN"/>
        </w:rPr>
      </w:pPr>
      <w:r w:rsidRPr="00611B88">
        <w:rPr>
          <w:lang w:val="vi-VN"/>
        </w:rPr>
        <w:t xml:space="preserve">    while (digitalRead(BTN_07) == LOW);</w:t>
      </w:r>
    </w:p>
    <w:p w14:paraId="61FAF8CB" w14:textId="77777777" w:rsidR="00611B88" w:rsidRPr="00611B88" w:rsidRDefault="00611B88" w:rsidP="00611B88">
      <w:pPr>
        <w:pStyle w:val="content"/>
        <w:ind w:firstLine="0"/>
        <w:rPr>
          <w:lang w:val="vi-VN"/>
        </w:rPr>
      </w:pPr>
      <w:r w:rsidRPr="00611B88">
        <w:rPr>
          <w:lang w:val="vi-VN"/>
        </w:rPr>
        <w:t xml:space="preserve">    button7PressCount ++;</w:t>
      </w:r>
    </w:p>
    <w:p w14:paraId="74277050" w14:textId="77777777" w:rsidR="00611B88" w:rsidRPr="00611B88" w:rsidRDefault="00611B88" w:rsidP="00611B88">
      <w:pPr>
        <w:pStyle w:val="content"/>
        <w:ind w:firstLine="0"/>
        <w:rPr>
          <w:lang w:val="vi-VN"/>
        </w:rPr>
      </w:pPr>
      <w:r w:rsidRPr="00611B88">
        <w:rPr>
          <w:lang w:val="vi-VN"/>
        </w:rPr>
        <w:t xml:space="preserve">    if (button7PressCount == 2)</w:t>
      </w:r>
    </w:p>
    <w:p w14:paraId="280CB4D6" w14:textId="77777777" w:rsidR="00611B88" w:rsidRPr="00611B88" w:rsidRDefault="00611B88" w:rsidP="00611B88">
      <w:pPr>
        <w:pStyle w:val="content"/>
        <w:ind w:firstLine="0"/>
        <w:rPr>
          <w:lang w:val="vi-VN"/>
        </w:rPr>
      </w:pPr>
      <w:r w:rsidRPr="00611B88">
        <w:rPr>
          <w:lang w:val="vi-VN"/>
        </w:rPr>
        <w:t xml:space="preserve">    {</w:t>
      </w:r>
    </w:p>
    <w:p w14:paraId="0A822E51" w14:textId="77777777" w:rsidR="00611B88" w:rsidRPr="00611B88" w:rsidRDefault="00611B88" w:rsidP="00611B88">
      <w:pPr>
        <w:pStyle w:val="content"/>
        <w:ind w:firstLine="0"/>
        <w:rPr>
          <w:lang w:val="vi-VN"/>
        </w:rPr>
      </w:pPr>
      <w:r w:rsidRPr="00611B88">
        <w:rPr>
          <w:lang w:val="vi-VN"/>
        </w:rPr>
        <w:t xml:space="preserve">      button7PressCount = 0;</w:t>
      </w:r>
    </w:p>
    <w:p w14:paraId="3F379239" w14:textId="77777777" w:rsidR="00611B88" w:rsidRPr="00611B88" w:rsidRDefault="00611B88" w:rsidP="00611B88">
      <w:pPr>
        <w:pStyle w:val="content"/>
        <w:ind w:firstLine="0"/>
        <w:rPr>
          <w:lang w:val="vi-VN"/>
        </w:rPr>
      </w:pPr>
      <w:r w:rsidRPr="00611B88">
        <w:rPr>
          <w:lang w:val="vi-VN"/>
        </w:rPr>
        <w:t xml:space="preserve">    }</w:t>
      </w:r>
    </w:p>
    <w:p w14:paraId="51F16268" w14:textId="77777777" w:rsidR="00611B88" w:rsidRPr="00611B88" w:rsidRDefault="00611B88" w:rsidP="00611B88">
      <w:pPr>
        <w:pStyle w:val="content"/>
        <w:ind w:firstLine="0"/>
        <w:rPr>
          <w:lang w:val="vi-VN"/>
        </w:rPr>
      </w:pPr>
      <w:r w:rsidRPr="00611B88">
        <w:rPr>
          <w:lang w:val="vi-VN"/>
        </w:rPr>
        <w:t xml:space="preserve">    if (button7PressCount == 1)</w:t>
      </w:r>
    </w:p>
    <w:p w14:paraId="3459177C" w14:textId="77777777" w:rsidR="00611B88" w:rsidRPr="00611B88" w:rsidRDefault="00611B88" w:rsidP="00611B88">
      <w:pPr>
        <w:pStyle w:val="content"/>
        <w:ind w:firstLine="0"/>
        <w:rPr>
          <w:lang w:val="vi-VN"/>
        </w:rPr>
      </w:pPr>
      <w:r w:rsidRPr="00611B88">
        <w:rPr>
          <w:lang w:val="vi-VN"/>
        </w:rPr>
        <w:t xml:space="preserve">    {</w:t>
      </w:r>
    </w:p>
    <w:p w14:paraId="58E6B282" w14:textId="77777777" w:rsidR="00611B88" w:rsidRPr="00611B88" w:rsidRDefault="00611B88" w:rsidP="00611B88">
      <w:pPr>
        <w:pStyle w:val="content"/>
        <w:ind w:firstLine="0"/>
        <w:rPr>
          <w:lang w:val="vi-VN"/>
        </w:rPr>
      </w:pPr>
      <w:r w:rsidRPr="00611B88">
        <w:rPr>
          <w:lang w:val="vi-VN"/>
        </w:rPr>
        <w:t xml:space="preserve">      digitalWrite(OUT_07, HIGH);</w:t>
      </w:r>
    </w:p>
    <w:p w14:paraId="255B037D" w14:textId="77777777" w:rsidR="00611B88" w:rsidRPr="00611B88" w:rsidRDefault="00611B88" w:rsidP="00611B88">
      <w:pPr>
        <w:pStyle w:val="content"/>
        <w:ind w:firstLine="0"/>
        <w:rPr>
          <w:lang w:val="vi-VN"/>
        </w:rPr>
      </w:pPr>
      <w:r w:rsidRPr="00611B88">
        <w:rPr>
          <w:lang w:val="vi-VN"/>
        </w:rPr>
        <w:t>//      client.publish(mqtt_topic_pub.c_str(), "71");</w:t>
      </w:r>
    </w:p>
    <w:p w14:paraId="2FA19938" w14:textId="77777777" w:rsidR="00611B88" w:rsidRPr="00611B88" w:rsidRDefault="00611B88" w:rsidP="00611B88">
      <w:pPr>
        <w:pStyle w:val="content"/>
        <w:ind w:firstLine="0"/>
        <w:rPr>
          <w:lang w:val="vi-VN"/>
        </w:rPr>
      </w:pPr>
      <w:r w:rsidRPr="00611B88">
        <w:rPr>
          <w:lang w:val="vi-VN"/>
        </w:rPr>
        <w:t xml:space="preserve">    }</w:t>
      </w:r>
    </w:p>
    <w:p w14:paraId="657FC5C5" w14:textId="77777777" w:rsidR="00611B88" w:rsidRPr="00611B88" w:rsidRDefault="00611B88" w:rsidP="00611B88">
      <w:pPr>
        <w:pStyle w:val="content"/>
        <w:ind w:firstLine="0"/>
        <w:rPr>
          <w:lang w:val="vi-VN"/>
        </w:rPr>
      </w:pPr>
      <w:r w:rsidRPr="00611B88">
        <w:rPr>
          <w:lang w:val="vi-VN"/>
        </w:rPr>
        <w:t xml:space="preserve">    else if (button7PressCount == 0)</w:t>
      </w:r>
    </w:p>
    <w:p w14:paraId="71D2FAE5" w14:textId="77777777" w:rsidR="00611B88" w:rsidRPr="00611B88" w:rsidRDefault="00611B88" w:rsidP="00611B88">
      <w:pPr>
        <w:pStyle w:val="content"/>
        <w:ind w:firstLine="0"/>
        <w:rPr>
          <w:lang w:val="vi-VN"/>
        </w:rPr>
      </w:pPr>
      <w:r w:rsidRPr="00611B88">
        <w:rPr>
          <w:lang w:val="vi-VN"/>
        </w:rPr>
        <w:t xml:space="preserve">    {</w:t>
      </w:r>
    </w:p>
    <w:p w14:paraId="45F00559" w14:textId="77777777" w:rsidR="00611B88" w:rsidRPr="00611B88" w:rsidRDefault="00611B88" w:rsidP="00611B88">
      <w:pPr>
        <w:pStyle w:val="content"/>
        <w:ind w:firstLine="0"/>
        <w:rPr>
          <w:lang w:val="vi-VN"/>
        </w:rPr>
      </w:pPr>
      <w:r w:rsidRPr="00611B88">
        <w:rPr>
          <w:lang w:val="vi-VN"/>
        </w:rPr>
        <w:t xml:space="preserve">      digitalWrite(OUT_07, LOW);</w:t>
      </w:r>
    </w:p>
    <w:p w14:paraId="2409FF60" w14:textId="77777777" w:rsidR="00611B88" w:rsidRPr="00611B88" w:rsidRDefault="00611B88" w:rsidP="00611B88">
      <w:pPr>
        <w:pStyle w:val="content"/>
        <w:ind w:firstLine="0"/>
        <w:rPr>
          <w:lang w:val="vi-VN"/>
        </w:rPr>
      </w:pPr>
      <w:r w:rsidRPr="00611B88">
        <w:rPr>
          <w:lang w:val="vi-VN"/>
        </w:rPr>
        <w:t>//      client.publish(mqtt_topic_pub.c_str(), "70");</w:t>
      </w:r>
    </w:p>
    <w:p w14:paraId="2E96C9C3" w14:textId="77777777" w:rsidR="00611B88" w:rsidRPr="00611B88" w:rsidRDefault="00611B88" w:rsidP="00611B88">
      <w:pPr>
        <w:pStyle w:val="content"/>
        <w:ind w:firstLine="0"/>
        <w:rPr>
          <w:lang w:val="vi-VN"/>
        </w:rPr>
      </w:pPr>
      <w:r w:rsidRPr="00611B88">
        <w:rPr>
          <w:lang w:val="vi-VN"/>
        </w:rPr>
        <w:lastRenderedPageBreak/>
        <w:t xml:space="preserve">    }</w:t>
      </w:r>
    </w:p>
    <w:p w14:paraId="69C7070B" w14:textId="77777777" w:rsidR="00611B88" w:rsidRPr="00611B88" w:rsidRDefault="00611B88" w:rsidP="00611B88">
      <w:pPr>
        <w:pStyle w:val="content"/>
        <w:ind w:firstLine="0"/>
        <w:rPr>
          <w:lang w:val="vi-VN"/>
        </w:rPr>
      </w:pPr>
      <w:r w:rsidRPr="00611B88">
        <w:rPr>
          <w:lang w:val="vi-VN"/>
        </w:rPr>
        <w:t xml:space="preserve">  }</w:t>
      </w:r>
    </w:p>
    <w:p w14:paraId="13661C99" w14:textId="77777777" w:rsidR="00611B88" w:rsidRPr="00611B88" w:rsidRDefault="00611B88" w:rsidP="00611B88">
      <w:pPr>
        <w:pStyle w:val="content"/>
        <w:ind w:firstLine="0"/>
        <w:rPr>
          <w:lang w:val="vi-VN"/>
        </w:rPr>
      </w:pPr>
      <w:r w:rsidRPr="00611B88">
        <w:rPr>
          <w:lang w:val="vi-VN"/>
        </w:rPr>
        <w:t>}</w:t>
      </w:r>
    </w:p>
    <w:p w14:paraId="4F63C6C3" w14:textId="77777777" w:rsidR="00611B88" w:rsidRPr="00611B88" w:rsidRDefault="00611B88" w:rsidP="00611B88">
      <w:pPr>
        <w:pStyle w:val="content"/>
        <w:ind w:firstLine="0"/>
        <w:rPr>
          <w:lang w:val="vi-VN"/>
        </w:rPr>
      </w:pPr>
    </w:p>
    <w:p w14:paraId="41CD14FC" w14:textId="77777777" w:rsidR="00611B88" w:rsidRPr="00611B88" w:rsidRDefault="00611B88" w:rsidP="00611B88">
      <w:pPr>
        <w:pStyle w:val="content"/>
        <w:ind w:firstLine="0"/>
        <w:rPr>
          <w:lang w:val="vi-VN"/>
        </w:rPr>
      </w:pPr>
    </w:p>
    <w:p w14:paraId="73AAE1D5" w14:textId="77777777" w:rsidR="00611B88" w:rsidRPr="00611B88" w:rsidRDefault="00611B88" w:rsidP="00611B88">
      <w:pPr>
        <w:pStyle w:val="content"/>
        <w:ind w:firstLine="0"/>
        <w:rPr>
          <w:lang w:val="vi-VN"/>
        </w:rPr>
      </w:pPr>
      <w:r w:rsidRPr="00611B88">
        <w:rPr>
          <w:lang w:val="vi-VN"/>
        </w:rPr>
        <w:t>void handleMQTT(void *parameter) {</w:t>
      </w:r>
    </w:p>
    <w:p w14:paraId="7DA6A3DB" w14:textId="77777777" w:rsidR="00611B88" w:rsidRPr="00611B88" w:rsidRDefault="00611B88" w:rsidP="00611B88">
      <w:pPr>
        <w:pStyle w:val="content"/>
        <w:ind w:firstLine="0"/>
        <w:rPr>
          <w:lang w:val="vi-VN"/>
        </w:rPr>
      </w:pPr>
      <w:r w:rsidRPr="00611B88">
        <w:rPr>
          <w:lang w:val="vi-VN"/>
        </w:rPr>
        <w:t xml:space="preserve">  while (1)</w:t>
      </w:r>
    </w:p>
    <w:p w14:paraId="7CE915F2" w14:textId="77777777" w:rsidR="00611B88" w:rsidRPr="00611B88" w:rsidRDefault="00611B88" w:rsidP="00611B88">
      <w:pPr>
        <w:pStyle w:val="content"/>
        <w:ind w:firstLine="0"/>
        <w:rPr>
          <w:lang w:val="vi-VN"/>
        </w:rPr>
      </w:pPr>
      <w:r w:rsidRPr="00611B88">
        <w:rPr>
          <w:lang w:val="vi-VN"/>
        </w:rPr>
        <w:t xml:space="preserve">  {</w:t>
      </w:r>
    </w:p>
    <w:p w14:paraId="14FBDBD4" w14:textId="77777777" w:rsidR="00611B88" w:rsidRPr="00611B88" w:rsidRDefault="00611B88" w:rsidP="00611B88">
      <w:pPr>
        <w:pStyle w:val="content"/>
        <w:ind w:firstLine="0"/>
        <w:rPr>
          <w:lang w:val="vi-VN"/>
        </w:rPr>
      </w:pPr>
      <w:r w:rsidRPr="00611B88">
        <w:rPr>
          <w:lang w:val="vi-VN"/>
        </w:rPr>
        <w:t xml:space="preserve">    dataToBuffer();</w:t>
      </w:r>
    </w:p>
    <w:p w14:paraId="1D2D11AF" w14:textId="77777777" w:rsidR="00611B88" w:rsidRPr="00611B88" w:rsidRDefault="00611B88" w:rsidP="00611B88">
      <w:pPr>
        <w:pStyle w:val="content"/>
        <w:ind w:firstLine="0"/>
        <w:rPr>
          <w:lang w:val="vi-VN"/>
        </w:rPr>
      </w:pPr>
      <w:r w:rsidRPr="00611B88">
        <w:rPr>
          <w:lang w:val="vi-VN"/>
        </w:rPr>
        <w:t xml:space="preserve">    vTaskDelay(2000/portTICK_PERIOD_MS);</w:t>
      </w:r>
    </w:p>
    <w:p w14:paraId="650C2CDB" w14:textId="77777777" w:rsidR="00611B88" w:rsidRPr="00611B88" w:rsidRDefault="00611B88" w:rsidP="00611B88">
      <w:pPr>
        <w:pStyle w:val="content"/>
        <w:ind w:firstLine="0"/>
        <w:rPr>
          <w:lang w:val="vi-VN"/>
        </w:rPr>
      </w:pPr>
      <w:r w:rsidRPr="00611B88">
        <w:rPr>
          <w:lang w:val="vi-VN"/>
        </w:rPr>
        <w:t xml:space="preserve">  }</w:t>
      </w:r>
    </w:p>
    <w:p w14:paraId="1F21B5F0" w14:textId="77777777" w:rsidR="00611B88" w:rsidRPr="00611B88" w:rsidRDefault="00611B88" w:rsidP="00611B88">
      <w:pPr>
        <w:pStyle w:val="content"/>
        <w:ind w:firstLine="0"/>
        <w:rPr>
          <w:lang w:val="vi-VN"/>
        </w:rPr>
      </w:pPr>
    </w:p>
    <w:p w14:paraId="6B4D6CA3" w14:textId="77777777" w:rsidR="00611B88" w:rsidRPr="00611B88" w:rsidRDefault="00611B88" w:rsidP="00611B88">
      <w:pPr>
        <w:pStyle w:val="content"/>
        <w:ind w:firstLine="0"/>
        <w:rPr>
          <w:lang w:val="vi-VN"/>
        </w:rPr>
      </w:pPr>
      <w:r w:rsidRPr="00611B88">
        <w:rPr>
          <w:lang w:val="vi-VN"/>
        </w:rPr>
        <w:t>}</w:t>
      </w:r>
    </w:p>
    <w:p w14:paraId="144D88C0" w14:textId="77777777" w:rsidR="00611B88" w:rsidRPr="00611B88" w:rsidRDefault="00611B88" w:rsidP="00611B88">
      <w:pPr>
        <w:pStyle w:val="content"/>
        <w:ind w:firstLine="0"/>
        <w:rPr>
          <w:lang w:val="vi-VN"/>
        </w:rPr>
      </w:pPr>
      <w:r w:rsidRPr="00611B88">
        <w:rPr>
          <w:lang w:val="vi-VN"/>
        </w:rPr>
        <w:t>void reconnect()</w:t>
      </w:r>
    </w:p>
    <w:p w14:paraId="7D83F800" w14:textId="77777777" w:rsidR="00611B88" w:rsidRPr="00611B88" w:rsidRDefault="00611B88" w:rsidP="00611B88">
      <w:pPr>
        <w:pStyle w:val="content"/>
        <w:ind w:firstLine="0"/>
        <w:rPr>
          <w:lang w:val="vi-VN"/>
        </w:rPr>
      </w:pPr>
      <w:r w:rsidRPr="00611B88">
        <w:rPr>
          <w:lang w:val="vi-VN"/>
        </w:rPr>
        <w:t>{</w:t>
      </w:r>
    </w:p>
    <w:p w14:paraId="4ACE186D" w14:textId="77777777" w:rsidR="00611B88" w:rsidRPr="00611B88" w:rsidRDefault="00611B88" w:rsidP="00611B88">
      <w:pPr>
        <w:pStyle w:val="content"/>
        <w:ind w:firstLine="0"/>
        <w:rPr>
          <w:lang w:val="vi-VN"/>
        </w:rPr>
      </w:pPr>
      <w:r w:rsidRPr="00611B88">
        <w:rPr>
          <w:lang w:val="vi-VN"/>
        </w:rPr>
        <w:t xml:space="preserve">  while (!client.connected())</w:t>
      </w:r>
    </w:p>
    <w:p w14:paraId="5F8BF453" w14:textId="77777777" w:rsidR="00611B88" w:rsidRPr="00611B88" w:rsidRDefault="00611B88" w:rsidP="00611B88">
      <w:pPr>
        <w:pStyle w:val="content"/>
        <w:ind w:firstLine="0"/>
        <w:rPr>
          <w:lang w:val="vi-VN"/>
        </w:rPr>
      </w:pPr>
      <w:r w:rsidRPr="00611B88">
        <w:rPr>
          <w:lang w:val="vi-VN"/>
        </w:rPr>
        <w:t xml:space="preserve">  {</w:t>
      </w:r>
    </w:p>
    <w:p w14:paraId="1728EF1E" w14:textId="77777777" w:rsidR="00611B88" w:rsidRPr="00611B88" w:rsidRDefault="00611B88" w:rsidP="00611B88">
      <w:pPr>
        <w:pStyle w:val="content"/>
        <w:ind w:firstLine="0"/>
        <w:rPr>
          <w:lang w:val="vi-VN"/>
        </w:rPr>
      </w:pPr>
      <w:r w:rsidRPr="00611B88">
        <w:rPr>
          <w:lang w:val="vi-VN"/>
        </w:rPr>
        <w:t xml:space="preserve">    String clientId = String(random(0xffff), HEX);</w:t>
      </w:r>
    </w:p>
    <w:p w14:paraId="186A1902" w14:textId="77777777" w:rsidR="00611B88" w:rsidRPr="00611B88" w:rsidRDefault="00611B88" w:rsidP="00611B88">
      <w:pPr>
        <w:pStyle w:val="content"/>
        <w:ind w:firstLine="0"/>
        <w:rPr>
          <w:lang w:val="vi-VN"/>
        </w:rPr>
      </w:pPr>
      <w:r w:rsidRPr="00611B88">
        <w:rPr>
          <w:lang w:val="vi-VN"/>
        </w:rPr>
        <w:t xml:space="preserve">    if (client.connect(clientId.c_str(), mqtt_user, mqtt_pwd))</w:t>
      </w:r>
    </w:p>
    <w:p w14:paraId="394E23AA" w14:textId="77777777" w:rsidR="00611B88" w:rsidRPr="00611B88" w:rsidRDefault="00611B88" w:rsidP="00611B88">
      <w:pPr>
        <w:pStyle w:val="content"/>
        <w:ind w:firstLine="0"/>
        <w:rPr>
          <w:lang w:val="vi-VN"/>
        </w:rPr>
      </w:pPr>
      <w:r w:rsidRPr="00611B88">
        <w:rPr>
          <w:lang w:val="vi-VN"/>
        </w:rPr>
        <w:t xml:space="preserve">    {</w:t>
      </w:r>
    </w:p>
    <w:p w14:paraId="05BB049B" w14:textId="77777777" w:rsidR="00611B88" w:rsidRPr="00611B88" w:rsidRDefault="00611B88" w:rsidP="00611B88">
      <w:pPr>
        <w:pStyle w:val="content"/>
        <w:ind w:firstLine="0"/>
        <w:rPr>
          <w:lang w:val="vi-VN"/>
        </w:rPr>
      </w:pPr>
      <w:r w:rsidRPr="00611B88">
        <w:rPr>
          <w:lang w:val="vi-VN"/>
        </w:rPr>
        <w:t xml:space="preserve">      Serial.println("Connected MQTT ngoinhaiot.com");</w:t>
      </w:r>
    </w:p>
    <w:p w14:paraId="72AC6B99" w14:textId="77777777" w:rsidR="00611B88" w:rsidRPr="00611B88" w:rsidRDefault="00611B88" w:rsidP="00611B88">
      <w:pPr>
        <w:pStyle w:val="content"/>
        <w:ind w:firstLine="0"/>
        <w:rPr>
          <w:lang w:val="vi-VN"/>
        </w:rPr>
      </w:pPr>
      <w:r w:rsidRPr="00611B88">
        <w:rPr>
          <w:lang w:val="vi-VN"/>
        </w:rPr>
        <w:t xml:space="preserve">      client.subscribe(mqtt_topic_sub.c_str());</w:t>
      </w:r>
    </w:p>
    <w:p w14:paraId="5BA8BCC0" w14:textId="77777777" w:rsidR="00611B88" w:rsidRPr="00611B88" w:rsidRDefault="00611B88" w:rsidP="00611B88">
      <w:pPr>
        <w:pStyle w:val="content"/>
        <w:ind w:firstLine="0"/>
        <w:rPr>
          <w:lang w:val="vi-VN"/>
        </w:rPr>
      </w:pPr>
      <w:r w:rsidRPr="00611B88">
        <w:rPr>
          <w:lang w:val="vi-VN"/>
        </w:rPr>
        <w:lastRenderedPageBreak/>
        <w:t xml:space="preserve">      digitalWrite(16, HIGH);</w:t>
      </w:r>
    </w:p>
    <w:p w14:paraId="735DE870" w14:textId="77777777" w:rsidR="00611B88" w:rsidRPr="00611B88" w:rsidRDefault="00611B88" w:rsidP="00611B88">
      <w:pPr>
        <w:pStyle w:val="content"/>
        <w:ind w:firstLine="0"/>
        <w:rPr>
          <w:lang w:val="vi-VN"/>
        </w:rPr>
      </w:pPr>
      <w:r w:rsidRPr="00611B88">
        <w:rPr>
          <w:lang w:val="vi-VN"/>
        </w:rPr>
        <w:t xml:space="preserve">    }</w:t>
      </w:r>
    </w:p>
    <w:p w14:paraId="74AB16F5" w14:textId="77777777" w:rsidR="00611B88" w:rsidRPr="00611B88" w:rsidRDefault="00611B88" w:rsidP="00611B88">
      <w:pPr>
        <w:pStyle w:val="content"/>
        <w:ind w:firstLine="0"/>
        <w:rPr>
          <w:lang w:val="vi-VN"/>
        </w:rPr>
      </w:pPr>
      <w:r w:rsidRPr="00611B88">
        <w:rPr>
          <w:lang w:val="vi-VN"/>
        </w:rPr>
        <w:t xml:space="preserve">    else</w:t>
      </w:r>
    </w:p>
    <w:p w14:paraId="629CA206" w14:textId="77777777" w:rsidR="00611B88" w:rsidRPr="00611B88" w:rsidRDefault="00611B88" w:rsidP="00611B88">
      <w:pPr>
        <w:pStyle w:val="content"/>
        <w:ind w:firstLine="0"/>
        <w:rPr>
          <w:lang w:val="vi-VN"/>
        </w:rPr>
      </w:pPr>
      <w:r w:rsidRPr="00611B88">
        <w:rPr>
          <w:lang w:val="vi-VN"/>
        </w:rPr>
        <w:t xml:space="preserve">    {</w:t>
      </w:r>
    </w:p>
    <w:p w14:paraId="2E00A51C" w14:textId="77777777" w:rsidR="00611B88" w:rsidRPr="00611B88" w:rsidRDefault="00611B88" w:rsidP="00611B88">
      <w:pPr>
        <w:pStyle w:val="content"/>
        <w:ind w:firstLine="0"/>
        <w:rPr>
          <w:lang w:val="vi-VN"/>
        </w:rPr>
      </w:pPr>
      <w:r w:rsidRPr="00611B88">
        <w:rPr>
          <w:lang w:val="vi-VN"/>
        </w:rPr>
        <w:t xml:space="preserve">      Serial.println("Không thể kết nối MQTT ngoinhaiot.com");</w:t>
      </w:r>
    </w:p>
    <w:p w14:paraId="69CAF059" w14:textId="77777777" w:rsidR="00611B88" w:rsidRPr="00611B88" w:rsidRDefault="00611B88" w:rsidP="00611B88">
      <w:pPr>
        <w:pStyle w:val="content"/>
        <w:ind w:firstLine="0"/>
        <w:rPr>
          <w:lang w:val="vi-VN"/>
        </w:rPr>
      </w:pPr>
      <w:r w:rsidRPr="00611B88">
        <w:rPr>
          <w:lang w:val="vi-VN"/>
        </w:rPr>
        <w:t xml:space="preserve">      digitalWrite(16, LOW);</w:t>
      </w:r>
    </w:p>
    <w:p w14:paraId="2973639F" w14:textId="77777777" w:rsidR="00611B88" w:rsidRPr="00611B88" w:rsidRDefault="00611B88" w:rsidP="00611B88">
      <w:pPr>
        <w:pStyle w:val="content"/>
        <w:ind w:firstLine="0"/>
        <w:rPr>
          <w:lang w:val="vi-VN"/>
        </w:rPr>
      </w:pPr>
      <w:r w:rsidRPr="00611B88">
        <w:rPr>
          <w:lang w:val="vi-VN"/>
        </w:rPr>
        <w:t xml:space="preserve">      delay(5000);</w:t>
      </w:r>
    </w:p>
    <w:p w14:paraId="4AC183B5" w14:textId="77777777" w:rsidR="00611B88" w:rsidRPr="00611B88" w:rsidRDefault="00611B88" w:rsidP="00611B88">
      <w:pPr>
        <w:pStyle w:val="content"/>
        <w:ind w:firstLine="0"/>
        <w:rPr>
          <w:lang w:val="vi-VN"/>
        </w:rPr>
      </w:pPr>
      <w:r w:rsidRPr="00611B88">
        <w:rPr>
          <w:lang w:val="vi-VN"/>
        </w:rPr>
        <w:t xml:space="preserve">    }</w:t>
      </w:r>
    </w:p>
    <w:p w14:paraId="7CE69263" w14:textId="77777777" w:rsidR="00611B88" w:rsidRPr="00611B88" w:rsidRDefault="00611B88" w:rsidP="00611B88">
      <w:pPr>
        <w:pStyle w:val="content"/>
        <w:ind w:firstLine="0"/>
        <w:rPr>
          <w:lang w:val="vi-VN"/>
        </w:rPr>
      </w:pPr>
      <w:r w:rsidRPr="00611B88">
        <w:rPr>
          <w:lang w:val="vi-VN"/>
        </w:rPr>
        <w:t xml:space="preserve">  }</w:t>
      </w:r>
    </w:p>
    <w:p w14:paraId="348AE5CA" w14:textId="77777777" w:rsidR="00611B88" w:rsidRPr="00611B88" w:rsidRDefault="00611B88" w:rsidP="00611B88">
      <w:pPr>
        <w:pStyle w:val="content"/>
        <w:ind w:firstLine="0"/>
        <w:rPr>
          <w:lang w:val="vi-VN"/>
        </w:rPr>
      </w:pPr>
      <w:r w:rsidRPr="00611B88">
        <w:rPr>
          <w:lang w:val="vi-VN"/>
        </w:rPr>
        <w:t>}</w:t>
      </w:r>
    </w:p>
    <w:p w14:paraId="4F9E39BE" w14:textId="77777777" w:rsidR="00611B88" w:rsidRPr="00611B88" w:rsidRDefault="00611B88" w:rsidP="00611B88">
      <w:pPr>
        <w:pStyle w:val="content"/>
        <w:ind w:firstLine="0"/>
        <w:rPr>
          <w:lang w:val="vi-VN"/>
        </w:rPr>
      </w:pPr>
      <w:r w:rsidRPr="00611B88">
        <w:rPr>
          <w:lang w:val="vi-VN"/>
        </w:rPr>
        <w:t>//call back mqtt</w:t>
      </w:r>
    </w:p>
    <w:p w14:paraId="041A132E" w14:textId="77777777" w:rsidR="00611B88" w:rsidRPr="00611B88" w:rsidRDefault="00611B88" w:rsidP="00611B88">
      <w:pPr>
        <w:pStyle w:val="content"/>
        <w:ind w:firstLine="0"/>
        <w:rPr>
          <w:lang w:val="vi-VN"/>
        </w:rPr>
      </w:pPr>
      <w:r w:rsidRPr="00611B88">
        <w:rPr>
          <w:lang w:val="vi-VN"/>
        </w:rPr>
        <w:t>void callback(char* topic, byte* payload, unsigned int length)</w:t>
      </w:r>
    </w:p>
    <w:p w14:paraId="775E876D" w14:textId="77777777" w:rsidR="00611B88" w:rsidRPr="00611B88" w:rsidRDefault="00611B88" w:rsidP="00611B88">
      <w:pPr>
        <w:pStyle w:val="content"/>
        <w:ind w:firstLine="0"/>
        <w:rPr>
          <w:lang w:val="vi-VN"/>
        </w:rPr>
      </w:pPr>
      <w:r w:rsidRPr="00611B88">
        <w:rPr>
          <w:lang w:val="vi-VN"/>
        </w:rPr>
        <w:t>{</w:t>
      </w:r>
    </w:p>
    <w:p w14:paraId="007E57E3" w14:textId="77777777" w:rsidR="00611B88" w:rsidRPr="00611B88" w:rsidRDefault="00611B88" w:rsidP="00611B88">
      <w:pPr>
        <w:pStyle w:val="content"/>
        <w:ind w:firstLine="0"/>
        <w:rPr>
          <w:lang w:val="vi-VN"/>
        </w:rPr>
      </w:pPr>
      <w:r w:rsidRPr="00611B88">
        <w:rPr>
          <w:lang w:val="vi-VN"/>
        </w:rPr>
        <w:t xml:space="preserve">  Data = "";</w:t>
      </w:r>
    </w:p>
    <w:p w14:paraId="09FE598A" w14:textId="77777777" w:rsidR="00611B88" w:rsidRPr="00611B88" w:rsidRDefault="00611B88" w:rsidP="00611B88">
      <w:pPr>
        <w:pStyle w:val="content"/>
        <w:ind w:firstLine="0"/>
        <w:rPr>
          <w:lang w:val="vi-VN"/>
        </w:rPr>
      </w:pPr>
      <w:r w:rsidRPr="00611B88">
        <w:rPr>
          <w:lang w:val="vi-VN"/>
        </w:rPr>
        <w:t xml:space="preserve">  for (int i = 0; i &lt; length; i++)</w:t>
      </w:r>
    </w:p>
    <w:p w14:paraId="7DBDADD7" w14:textId="77777777" w:rsidR="00611B88" w:rsidRPr="00611B88" w:rsidRDefault="00611B88" w:rsidP="00611B88">
      <w:pPr>
        <w:pStyle w:val="content"/>
        <w:ind w:firstLine="0"/>
        <w:rPr>
          <w:lang w:val="vi-VN"/>
        </w:rPr>
      </w:pPr>
      <w:r w:rsidRPr="00611B88">
        <w:rPr>
          <w:lang w:val="vi-VN"/>
        </w:rPr>
        <w:t xml:space="preserve">  {</w:t>
      </w:r>
    </w:p>
    <w:p w14:paraId="70C30AF9" w14:textId="77777777" w:rsidR="00611B88" w:rsidRPr="00611B88" w:rsidRDefault="00611B88" w:rsidP="00611B88">
      <w:pPr>
        <w:pStyle w:val="content"/>
        <w:ind w:firstLine="0"/>
        <w:rPr>
          <w:lang w:val="vi-VN"/>
        </w:rPr>
      </w:pPr>
      <w:r w:rsidRPr="00611B88">
        <w:rPr>
          <w:lang w:val="vi-VN"/>
        </w:rPr>
        <w:t xml:space="preserve">    Data += (char)payload[i]; // abcde</w:t>
      </w:r>
    </w:p>
    <w:p w14:paraId="0588F06A" w14:textId="77777777" w:rsidR="00611B88" w:rsidRPr="00611B88" w:rsidRDefault="00611B88" w:rsidP="00611B88">
      <w:pPr>
        <w:pStyle w:val="content"/>
        <w:ind w:firstLine="0"/>
        <w:rPr>
          <w:lang w:val="vi-VN"/>
        </w:rPr>
      </w:pPr>
      <w:r w:rsidRPr="00611B88">
        <w:rPr>
          <w:lang w:val="vi-VN"/>
        </w:rPr>
        <w:t xml:space="preserve">  }</w:t>
      </w:r>
    </w:p>
    <w:p w14:paraId="717BD305" w14:textId="77777777" w:rsidR="00611B88" w:rsidRPr="00611B88" w:rsidRDefault="00611B88" w:rsidP="00611B88">
      <w:pPr>
        <w:pStyle w:val="content"/>
        <w:ind w:firstLine="0"/>
        <w:rPr>
          <w:lang w:val="vi-VN"/>
        </w:rPr>
      </w:pPr>
      <w:r w:rsidRPr="00611B88">
        <w:rPr>
          <w:lang w:val="vi-VN"/>
        </w:rPr>
        <w:t xml:space="preserve">  dataInt = Data.toInt();</w:t>
      </w:r>
    </w:p>
    <w:p w14:paraId="365B4FB8" w14:textId="77777777" w:rsidR="00611B88" w:rsidRPr="00611B88" w:rsidRDefault="00611B88" w:rsidP="00611B88">
      <w:pPr>
        <w:pStyle w:val="content"/>
        <w:ind w:firstLine="0"/>
        <w:rPr>
          <w:lang w:val="vi-VN"/>
        </w:rPr>
      </w:pPr>
      <w:r w:rsidRPr="00611B88">
        <w:rPr>
          <w:lang w:val="vi-VN"/>
        </w:rPr>
        <w:t xml:space="preserve">  Serial.println(dataInt);</w:t>
      </w:r>
    </w:p>
    <w:p w14:paraId="680E04B5" w14:textId="77777777" w:rsidR="00611B88" w:rsidRPr="00611B88" w:rsidRDefault="00611B88" w:rsidP="00611B88">
      <w:pPr>
        <w:pStyle w:val="content"/>
        <w:ind w:firstLine="0"/>
        <w:rPr>
          <w:lang w:val="vi-VN"/>
        </w:rPr>
      </w:pPr>
      <w:r w:rsidRPr="00611B88">
        <w:rPr>
          <w:lang w:val="vi-VN"/>
        </w:rPr>
        <w:t xml:space="preserve">  ///button 1</w:t>
      </w:r>
    </w:p>
    <w:p w14:paraId="7CD77CCD" w14:textId="77777777" w:rsidR="00611B88" w:rsidRPr="00611B88" w:rsidRDefault="00611B88" w:rsidP="00611B88">
      <w:pPr>
        <w:pStyle w:val="content"/>
        <w:ind w:firstLine="0"/>
        <w:rPr>
          <w:lang w:val="vi-VN"/>
        </w:rPr>
      </w:pPr>
      <w:r w:rsidRPr="00611B88">
        <w:rPr>
          <w:lang w:val="vi-VN"/>
        </w:rPr>
        <w:t xml:space="preserve">  if (dataInt == 11)</w:t>
      </w:r>
    </w:p>
    <w:p w14:paraId="71DBB7A2" w14:textId="77777777" w:rsidR="00611B88" w:rsidRPr="00611B88" w:rsidRDefault="00611B88" w:rsidP="00611B88">
      <w:pPr>
        <w:pStyle w:val="content"/>
        <w:ind w:firstLine="0"/>
        <w:rPr>
          <w:lang w:val="vi-VN"/>
        </w:rPr>
      </w:pPr>
      <w:r w:rsidRPr="00611B88">
        <w:rPr>
          <w:lang w:val="vi-VN"/>
        </w:rPr>
        <w:lastRenderedPageBreak/>
        <w:t xml:space="preserve">  {</w:t>
      </w:r>
    </w:p>
    <w:p w14:paraId="1520C91A" w14:textId="77777777" w:rsidR="00611B88" w:rsidRPr="00611B88" w:rsidRDefault="00611B88" w:rsidP="00611B88">
      <w:pPr>
        <w:pStyle w:val="content"/>
        <w:ind w:firstLine="0"/>
        <w:rPr>
          <w:lang w:val="vi-VN"/>
        </w:rPr>
      </w:pPr>
      <w:r w:rsidRPr="00611B88">
        <w:rPr>
          <w:lang w:val="vi-VN"/>
        </w:rPr>
        <w:t xml:space="preserve">    button1PressCount = 1;</w:t>
      </w:r>
    </w:p>
    <w:p w14:paraId="25CF98AE" w14:textId="77777777" w:rsidR="00611B88" w:rsidRPr="00611B88" w:rsidRDefault="00611B88" w:rsidP="00611B88">
      <w:pPr>
        <w:pStyle w:val="content"/>
        <w:ind w:firstLine="0"/>
        <w:rPr>
          <w:lang w:val="vi-VN"/>
        </w:rPr>
      </w:pPr>
      <w:r w:rsidRPr="00611B88">
        <w:rPr>
          <w:lang w:val="vi-VN"/>
        </w:rPr>
        <w:t xml:space="preserve">    digitalWrite(OUT_01, HIGH);</w:t>
      </w:r>
    </w:p>
    <w:p w14:paraId="28210176" w14:textId="77777777" w:rsidR="00611B88" w:rsidRPr="00611B88" w:rsidRDefault="00611B88" w:rsidP="00611B88">
      <w:pPr>
        <w:pStyle w:val="content"/>
        <w:ind w:firstLine="0"/>
        <w:rPr>
          <w:lang w:val="vi-VN"/>
        </w:rPr>
      </w:pPr>
      <w:r w:rsidRPr="00611B88">
        <w:rPr>
          <w:lang w:val="vi-VN"/>
        </w:rPr>
        <w:t>//    client.publish(mqtt_topic_pub.c_str(), "11");</w:t>
      </w:r>
    </w:p>
    <w:p w14:paraId="1541D2D4" w14:textId="77777777" w:rsidR="00611B88" w:rsidRPr="00611B88" w:rsidRDefault="00611B88" w:rsidP="00611B88">
      <w:pPr>
        <w:pStyle w:val="content"/>
        <w:ind w:firstLine="0"/>
        <w:rPr>
          <w:lang w:val="vi-VN"/>
        </w:rPr>
      </w:pPr>
      <w:r w:rsidRPr="00611B88">
        <w:rPr>
          <w:lang w:val="vi-VN"/>
        </w:rPr>
        <w:t xml:space="preserve">  }</w:t>
      </w:r>
    </w:p>
    <w:p w14:paraId="1941C305" w14:textId="77777777" w:rsidR="00611B88" w:rsidRPr="00611B88" w:rsidRDefault="00611B88" w:rsidP="00611B88">
      <w:pPr>
        <w:pStyle w:val="content"/>
        <w:ind w:firstLine="0"/>
        <w:rPr>
          <w:lang w:val="vi-VN"/>
        </w:rPr>
      </w:pPr>
      <w:r w:rsidRPr="00611B88">
        <w:rPr>
          <w:lang w:val="vi-VN"/>
        </w:rPr>
        <w:t xml:space="preserve">  else if (dataInt == 10)</w:t>
      </w:r>
    </w:p>
    <w:p w14:paraId="0AE34C8B" w14:textId="77777777" w:rsidR="00611B88" w:rsidRPr="00611B88" w:rsidRDefault="00611B88" w:rsidP="00611B88">
      <w:pPr>
        <w:pStyle w:val="content"/>
        <w:ind w:firstLine="0"/>
        <w:rPr>
          <w:lang w:val="vi-VN"/>
        </w:rPr>
      </w:pPr>
      <w:r w:rsidRPr="00611B88">
        <w:rPr>
          <w:lang w:val="vi-VN"/>
        </w:rPr>
        <w:t xml:space="preserve">  {</w:t>
      </w:r>
    </w:p>
    <w:p w14:paraId="4CFC2D0A" w14:textId="77777777" w:rsidR="00611B88" w:rsidRPr="00611B88" w:rsidRDefault="00611B88" w:rsidP="00611B88">
      <w:pPr>
        <w:pStyle w:val="content"/>
        <w:ind w:firstLine="0"/>
        <w:rPr>
          <w:lang w:val="vi-VN"/>
        </w:rPr>
      </w:pPr>
      <w:r w:rsidRPr="00611B88">
        <w:rPr>
          <w:lang w:val="vi-VN"/>
        </w:rPr>
        <w:t xml:space="preserve">    button1PressCount = 0;</w:t>
      </w:r>
    </w:p>
    <w:p w14:paraId="0158A97C" w14:textId="77777777" w:rsidR="00611B88" w:rsidRPr="00611B88" w:rsidRDefault="00611B88" w:rsidP="00611B88">
      <w:pPr>
        <w:pStyle w:val="content"/>
        <w:ind w:firstLine="0"/>
        <w:rPr>
          <w:lang w:val="vi-VN"/>
        </w:rPr>
      </w:pPr>
      <w:r w:rsidRPr="00611B88">
        <w:rPr>
          <w:lang w:val="vi-VN"/>
        </w:rPr>
        <w:t xml:space="preserve">    digitalWrite(OUT_01, LOW);</w:t>
      </w:r>
    </w:p>
    <w:p w14:paraId="416AAD26" w14:textId="77777777" w:rsidR="00611B88" w:rsidRPr="00611B88" w:rsidRDefault="00611B88" w:rsidP="00611B88">
      <w:pPr>
        <w:pStyle w:val="content"/>
        <w:ind w:firstLine="0"/>
        <w:rPr>
          <w:lang w:val="vi-VN"/>
        </w:rPr>
      </w:pPr>
      <w:r w:rsidRPr="00611B88">
        <w:rPr>
          <w:lang w:val="vi-VN"/>
        </w:rPr>
        <w:t>//    client.publish(mqtt_topic_pub.c_str(), "10");</w:t>
      </w:r>
    </w:p>
    <w:p w14:paraId="34816000" w14:textId="77777777" w:rsidR="00611B88" w:rsidRPr="00611B88" w:rsidRDefault="00611B88" w:rsidP="00611B88">
      <w:pPr>
        <w:pStyle w:val="content"/>
        <w:ind w:firstLine="0"/>
        <w:rPr>
          <w:lang w:val="vi-VN"/>
        </w:rPr>
      </w:pPr>
      <w:r w:rsidRPr="00611B88">
        <w:rPr>
          <w:lang w:val="vi-VN"/>
        </w:rPr>
        <w:t xml:space="preserve">  }</w:t>
      </w:r>
    </w:p>
    <w:p w14:paraId="624CB318" w14:textId="77777777" w:rsidR="00611B88" w:rsidRPr="00611B88" w:rsidRDefault="00611B88" w:rsidP="00611B88">
      <w:pPr>
        <w:pStyle w:val="content"/>
        <w:ind w:firstLine="0"/>
        <w:rPr>
          <w:lang w:val="vi-VN"/>
        </w:rPr>
      </w:pPr>
      <w:r w:rsidRPr="00611B88">
        <w:rPr>
          <w:lang w:val="vi-VN"/>
        </w:rPr>
        <w:t xml:space="preserve">  ///button 2</w:t>
      </w:r>
    </w:p>
    <w:p w14:paraId="337F8A6B" w14:textId="77777777" w:rsidR="00611B88" w:rsidRPr="00611B88" w:rsidRDefault="00611B88" w:rsidP="00611B88">
      <w:pPr>
        <w:pStyle w:val="content"/>
        <w:ind w:firstLine="0"/>
        <w:rPr>
          <w:lang w:val="vi-VN"/>
        </w:rPr>
      </w:pPr>
      <w:r w:rsidRPr="00611B88">
        <w:rPr>
          <w:lang w:val="vi-VN"/>
        </w:rPr>
        <w:t xml:space="preserve">  else if (dataInt == 21)</w:t>
      </w:r>
    </w:p>
    <w:p w14:paraId="3EEDF786" w14:textId="77777777" w:rsidR="00611B88" w:rsidRPr="00611B88" w:rsidRDefault="00611B88" w:rsidP="00611B88">
      <w:pPr>
        <w:pStyle w:val="content"/>
        <w:ind w:firstLine="0"/>
        <w:rPr>
          <w:lang w:val="vi-VN"/>
        </w:rPr>
      </w:pPr>
      <w:r w:rsidRPr="00611B88">
        <w:rPr>
          <w:lang w:val="vi-VN"/>
        </w:rPr>
        <w:t xml:space="preserve">  {</w:t>
      </w:r>
    </w:p>
    <w:p w14:paraId="4A3DA28D" w14:textId="77777777" w:rsidR="00611B88" w:rsidRPr="00611B88" w:rsidRDefault="00611B88" w:rsidP="00611B88">
      <w:pPr>
        <w:pStyle w:val="content"/>
        <w:ind w:firstLine="0"/>
        <w:rPr>
          <w:lang w:val="vi-VN"/>
        </w:rPr>
      </w:pPr>
      <w:r w:rsidRPr="00611B88">
        <w:rPr>
          <w:lang w:val="vi-VN"/>
        </w:rPr>
        <w:t xml:space="preserve">    button2PressCount = 1;</w:t>
      </w:r>
    </w:p>
    <w:p w14:paraId="3991D104" w14:textId="77777777" w:rsidR="00611B88" w:rsidRPr="00611B88" w:rsidRDefault="00611B88" w:rsidP="00611B88">
      <w:pPr>
        <w:pStyle w:val="content"/>
        <w:ind w:firstLine="0"/>
        <w:rPr>
          <w:lang w:val="vi-VN"/>
        </w:rPr>
      </w:pPr>
      <w:r w:rsidRPr="00611B88">
        <w:rPr>
          <w:lang w:val="vi-VN"/>
        </w:rPr>
        <w:t xml:space="preserve">    digitalWrite(OUT_02, HIGH);</w:t>
      </w:r>
    </w:p>
    <w:p w14:paraId="2A0C5F78" w14:textId="77777777" w:rsidR="00611B88" w:rsidRPr="00611B88" w:rsidRDefault="00611B88" w:rsidP="00611B88">
      <w:pPr>
        <w:pStyle w:val="content"/>
        <w:ind w:firstLine="0"/>
        <w:rPr>
          <w:lang w:val="vi-VN"/>
        </w:rPr>
      </w:pPr>
      <w:r w:rsidRPr="00611B88">
        <w:rPr>
          <w:lang w:val="vi-VN"/>
        </w:rPr>
        <w:t>//    client.publish(mqtt_topic_pub.c_str(), "21");</w:t>
      </w:r>
    </w:p>
    <w:p w14:paraId="37B75057" w14:textId="77777777" w:rsidR="00611B88" w:rsidRPr="00611B88" w:rsidRDefault="00611B88" w:rsidP="00611B88">
      <w:pPr>
        <w:pStyle w:val="content"/>
        <w:ind w:firstLine="0"/>
        <w:rPr>
          <w:lang w:val="vi-VN"/>
        </w:rPr>
      </w:pPr>
      <w:r w:rsidRPr="00611B88">
        <w:rPr>
          <w:lang w:val="vi-VN"/>
        </w:rPr>
        <w:t xml:space="preserve">  }</w:t>
      </w:r>
    </w:p>
    <w:p w14:paraId="0E91F9F7" w14:textId="77777777" w:rsidR="00611B88" w:rsidRPr="00611B88" w:rsidRDefault="00611B88" w:rsidP="00611B88">
      <w:pPr>
        <w:pStyle w:val="content"/>
        <w:ind w:firstLine="0"/>
        <w:rPr>
          <w:lang w:val="vi-VN"/>
        </w:rPr>
      </w:pPr>
      <w:r w:rsidRPr="00611B88">
        <w:rPr>
          <w:lang w:val="vi-VN"/>
        </w:rPr>
        <w:t xml:space="preserve">  else if (dataInt == 20)</w:t>
      </w:r>
    </w:p>
    <w:p w14:paraId="112F42D6" w14:textId="77777777" w:rsidR="00611B88" w:rsidRPr="00611B88" w:rsidRDefault="00611B88" w:rsidP="00611B88">
      <w:pPr>
        <w:pStyle w:val="content"/>
        <w:ind w:firstLine="0"/>
        <w:rPr>
          <w:lang w:val="vi-VN"/>
        </w:rPr>
      </w:pPr>
      <w:r w:rsidRPr="00611B88">
        <w:rPr>
          <w:lang w:val="vi-VN"/>
        </w:rPr>
        <w:t xml:space="preserve">  {</w:t>
      </w:r>
    </w:p>
    <w:p w14:paraId="5D23D7DE" w14:textId="77777777" w:rsidR="00611B88" w:rsidRPr="00611B88" w:rsidRDefault="00611B88" w:rsidP="00611B88">
      <w:pPr>
        <w:pStyle w:val="content"/>
        <w:ind w:firstLine="0"/>
        <w:rPr>
          <w:lang w:val="vi-VN"/>
        </w:rPr>
      </w:pPr>
      <w:r w:rsidRPr="00611B88">
        <w:rPr>
          <w:lang w:val="vi-VN"/>
        </w:rPr>
        <w:t xml:space="preserve">    button2PressCount = 0;</w:t>
      </w:r>
    </w:p>
    <w:p w14:paraId="431D4E78" w14:textId="77777777" w:rsidR="00611B88" w:rsidRPr="00611B88" w:rsidRDefault="00611B88" w:rsidP="00611B88">
      <w:pPr>
        <w:pStyle w:val="content"/>
        <w:ind w:firstLine="0"/>
        <w:rPr>
          <w:lang w:val="vi-VN"/>
        </w:rPr>
      </w:pPr>
      <w:r w:rsidRPr="00611B88">
        <w:rPr>
          <w:lang w:val="vi-VN"/>
        </w:rPr>
        <w:t xml:space="preserve">    digitalWrite(OUT_02, LOW);</w:t>
      </w:r>
    </w:p>
    <w:p w14:paraId="56581DDF" w14:textId="77777777" w:rsidR="00611B88" w:rsidRPr="00611B88" w:rsidRDefault="00611B88" w:rsidP="00611B88">
      <w:pPr>
        <w:pStyle w:val="content"/>
        <w:ind w:firstLine="0"/>
        <w:rPr>
          <w:lang w:val="vi-VN"/>
        </w:rPr>
      </w:pPr>
      <w:r w:rsidRPr="00611B88">
        <w:rPr>
          <w:lang w:val="vi-VN"/>
        </w:rPr>
        <w:lastRenderedPageBreak/>
        <w:t>//    client.publish(mqtt_topic_pub.c_str(), "20");</w:t>
      </w:r>
    </w:p>
    <w:p w14:paraId="0D7ECA68" w14:textId="77777777" w:rsidR="00611B88" w:rsidRPr="00611B88" w:rsidRDefault="00611B88" w:rsidP="00611B88">
      <w:pPr>
        <w:pStyle w:val="content"/>
        <w:ind w:firstLine="0"/>
        <w:rPr>
          <w:lang w:val="vi-VN"/>
        </w:rPr>
      </w:pPr>
      <w:r w:rsidRPr="00611B88">
        <w:rPr>
          <w:lang w:val="vi-VN"/>
        </w:rPr>
        <w:t xml:space="preserve">  }</w:t>
      </w:r>
    </w:p>
    <w:p w14:paraId="5427BBD1" w14:textId="77777777" w:rsidR="00611B88" w:rsidRPr="00611B88" w:rsidRDefault="00611B88" w:rsidP="00611B88">
      <w:pPr>
        <w:pStyle w:val="content"/>
        <w:ind w:firstLine="0"/>
        <w:rPr>
          <w:lang w:val="vi-VN"/>
        </w:rPr>
      </w:pPr>
      <w:r w:rsidRPr="00611B88">
        <w:rPr>
          <w:lang w:val="vi-VN"/>
        </w:rPr>
        <w:t xml:space="preserve">  ///button 3</w:t>
      </w:r>
    </w:p>
    <w:p w14:paraId="135D1812" w14:textId="77777777" w:rsidR="00611B88" w:rsidRPr="00611B88" w:rsidRDefault="00611B88" w:rsidP="00611B88">
      <w:pPr>
        <w:pStyle w:val="content"/>
        <w:ind w:firstLine="0"/>
        <w:rPr>
          <w:lang w:val="vi-VN"/>
        </w:rPr>
      </w:pPr>
      <w:r w:rsidRPr="00611B88">
        <w:rPr>
          <w:lang w:val="vi-VN"/>
        </w:rPr>
        <w:t xml:space="preserve">  else if (dataInt == 31)</w:t>
      </w:r>
    </w:p>
    <w:p w14:paraId="75712787" w14:textId="77777777" w:rsidR="00611B88" w:rsidRPr="00611B88" w:rsidRDefault="00611B88" w:rsidP="00611B88">
      <w:pPr>
        <w:pStyle w:val="content"/>
        <w:ind w:firstLine="0"/>
        <w:rPr>
          <w:lang w:val="vi-VN"/>
        </w:rPr>
      </w:pPr>
      <w:r w:rsidRPr="00611B88">
        <w:rPr>
          <w:lang w:val="vi-VN"/>
        </w:rPr>
        <w:t xml:space="preserve">  {</w:t>
      </w:r>
    </w:p>
    <w:p w14:paraId="110660B4" w14:textId="77777777" w:rsidR="00611B88" w:rsidRPr="00611B88" w:rsidRDefault="00611B88" w:rsidP="00611B88">
      <w:pPr>
        <w:pStyle w:val="content"/>
        <w:ind w:firstLine="0"/>
        <w:rPr>
          <w:lang w:val="vi-VN"/>
        </w:rPr>
      </w:pPr>
      <w:r w:rsidRPr="00611B88">
        <w:rPr>
          <w:lang w:val="vi-VN"/>
        </w:rPr>
        <w:t xml:space="preserve">    button3PressCount = 1;</w:t>
      </w:r>
    </w:p>
    <w:p w14:paraId="3CB89A34" w14:textId="77777777" w:rsidR="00611B88" w:rsidRPr="00611B88" w:rsidRDefault="00611B88" w:rsidP="00611B88">
      <w:pPr>
        <w:pStyle w:val="content"/>
        <w:ind w:firstLine="0"/>
        <w:rPr>
          <w:lang w:val="vi-VN"/>
        </w:rPr>
      </w:pPr>
      <w:r w:rsidRPr="00611B88">
        <w:rPr>
          <w:lang w:val="vi-VN"/>
        </w:rPr>
        <w:t xml:space="preserve">    digitalWrite(OUT_03, HIGH);</w:t>
      </w:r>
    </w:p>
    <w:p w14:paraId="11009B4E" w14:textId="77777777" w:rsidR="00611B88" w:rsidRPr="00611B88" w:rsidRDefault="00611B88" w:rsidP="00611B88">
      <w:pPr>
        <w:pStyle w:val="content"/>
        <w:ind w:firstLine="0"/>
        <w:rPr>
          <w:lang w:val="vi-VN"/>
        </w:rPr>
      </w:pPr>
      <w:r w:rsidRPr="00611B88">
        <w:rPr>
          <w:lang w:val="vi-VN"/>
        </w:rPr>
        <w:t>//    client.publish(mqtt_topic_pub.c_str(), "31");</w:t>
      </w:r>
    </w:p>
    <w:p w14:paraId="5F52ADB7" w14:textId="77777777" w:rsidR="00611B88" w:rsidRPr="00611B88" w:rsidRDefault="00611B88" w:rsidP="00611B88">
      <w:pPr>
        <w:pStyle w:val="content"/>
        <w:ind w:firstLine="0"/>
        <w:rPr>
          <w:lang w:val="vi-VN"/>
        </w:rPr>
      </w:pPr>
      <w:r w:rsidRPr="00611B88">
        <w:rPr>
          <w:lang w:val="vi-VN"/>
        </w:rPr>
        <w:t xml:space="preserve">  }</w:t>
      </w:r>
    </w:p>
    <w:p w14:paraId="01DF3008" w14:textId="77777777" w:rsidR="00611B88" w:rsidRPr="00611B88" w:rsidRDefault="00611B88" w:rsidP="00611B88">
      <w:pPr>
        <w:pStyle w:val="content"/>
        <w:ind w:firstLine="0"/>
        <w:rPr>
          <w:lang w:val="vi-VN"/>
        </w:rPr>
      </w:pPr>
      <w:r w:rsidRPr="00611B88">
        <w:rPr>
          <w:lang w:val="vi-VN"/>
        </w:rPr>
        <w:t xml:space="preserve">  else if (dataInt == 30)</w:t>
      </w:r>
    </w:p>
    <w:p w14:paraId="6A42619E" w14:textId="77777777" w:rsidR="00611B88" w:rsidRPr="00611B88" w:rsidRDefault="00611B88" w:rsidP="00611B88">
      <w:pPr>
        <w:pStyle w:val="content"/>
        <w:ind w:firstLine="0"/>
        <w:rPr>
          <w:lang w:val="vi-VN"/>
        </w:rPr>
      </w:pPr>
      <w:r w:rsidRPr="00611B88">
        <w:rPr>
          <w:lang w:val="vi-VN"/>
        </w:rPr>
        <w:t xml:space="preserve">  {</w:t>
      </w:r>
    </w:p>
    <w:p w14:paraId="0FA7EBE1" w14:textId="77777777" w:rsidR="00611B88" w:rsidRPr="00611B88" w:rsidRDefault="00611B88" w:rsidP="00611B88">
      <w:pPr>
        <w:pStyle w:val="content"/>
        <w:ind w:firstLine="0"/>
        <w:rPr>
          <w:lang w:val="vi-VN"/>
        </w:rPr>
      </w:pPr>
      <w:r w:rsidRPr="00611B88">
        <w:rPr>
          <w:lang w:val="vi-VN"/>
        </w:rPr>
        <w:t xml:space="preserve">    button3PressCount = 0;</w:t>
      </w:r>
    </w:p>
    <w:p w14:paraId="3810DC6C" w14:textId="77777777" w:rsidR="00611B88" w:rsidRPr="00611B88" w:rsidRDefault="00611B88" w:rsidP="00611B88">
      <w:pPr>
        <w:pStyle w:val="content"/>
        <w:ind w:firstLine="0"/>
        <w:rPr>
          <w:lang w:val="vi-VN"/>
        </w:rPr>
      </w:pPr>
      <w:r w:rsidRPr="00611B88">
        <w:rPr>
          <w:lang w:val="vi-VN"/>
        </w:rPr>
        <w:t xml:space="preserve">    digitalWrite(OUT_03, LOW);</w:t>
      </w:r>
    </w:p>
    <w:p w14:paraId="79E4F239" w14:textId="77777777" w:rsidR="00611B88" w:rsidRPr="00611B88" w:rsidRDefault="00611B88" w:rsidP="00611B88">
      <w:pPr>
        <w:pStyle w:val="content"/>
        <w:ind w:firstLine="0"/>
        <w:rPr>
          <w:lang w:val="vi-VN"/>
        </w:rPr>
      </w:pPr>
      <w:r w:rsidRPr="00611B88">
        <w:rPr>
          <w:lang w:val="vi-VN"/>
        </w:rPr>
        <w:t>//    client.publish(mqtt_topic_pub.c_str(), "30");</w:t>
      </w:r>
    </w:p>
    <w:p w14:paraId="5F2D707D" w14:textId="77777777" w:rsidR="00611B88" w:rsidRPr="00611B88" w:rsidRDefault="00611B88" w:rsidP="00611B88">
      <w:pPr>
        <w:pStyle w:val="content"/>
        <w:ind w:firstLine="0"/>
        <w:rPr>
          <w:lang w:val="vi-VN"/>
        </w:rPr>
      </w:pPr>
      <w:r w:rsidRPr="00611B88">
        <w:rPr>
          <w:lang w:val="vi-VN"/>
        </w:rPr>
        <w:t xml:space="preserve">  }</w:t>
      </w:r>
    </w:p>
    <w:p w14:paraId="6D4147F2" w14:textId="77777777" w:rsidR="00611B88" w:rsidRPr="00611B88" w:rsidRDefault="00611B88" w:rsidP="00611B88">
      <w:pPr>
        <w:pStyle w:val="content"/>
        <w:ind w:firstLine="0"/>
        <w:rPr>
          <w:lang w:val="vi-VN"/>
        </w:rPr>
      </w:pPr>
      <w:r w:rsidRPr="00611B88">
        <w:rPr>
          <w:lang w:val="vi-VN"/>
        </w:rPr>
        <w:t xml:space="preserve">  ///button 4</w:t>
      </w:r>
    </w:p>
    <w:p w14:paraId="7C71F543" w14:textId="77777777" w:rsidR="00611B88" w:rsidRPr="00611B88" w:rsidRDefault="00611B88" w:rsidP="00611B88">
      <w:pPr>
        <w:pStyle w:val="content"/>
        <w:ind w:firstLine="0"/>
        <w:rPr>
          <w:lang w:val="vi-VN"/>
        </w:rPr>
      </w:pPr>
      <w:r w:rsidRPr="00611B88">
        <w:rPr>
          <w:lang w:val="vi-VN"/>
        </w:rPr>
        <w:t xml:space="preserve">  else if (dataInt == 41)</w:t>
      </w:r>
    </w:p>
    <w:p w14:paraId="3ADB1057" w14:textId="77777777" w:rsidR="00611B88" w:rsidRPr="00611B88" w:rsidRDefault="00611B88" w:rsidP="00611B88">
      <w:pPr>
        <w:pStyle w:val="content"/>
        <w:ind w:firstLine="0"/>
        <w:rPr>
          <w:lang w:val="vi-VN"/>
        </w:rPr>
      </w:pPr>
      <w:r w:rsidRPr="00611B88">
        <w:rPr>
          <w:lang w:val="vi-VN"/>
        </w:rPr>
        <w:t xml:space="preserve">  {</w:t>
      </w:r>
    </w:p>
    <w:p w14:paraId="010E9CF8" w14:textId="77777777" w:rsidR="00611B88" w:rsidRPr="00611B88" w:rsidRDefault="00611B88" w:rsidP="00611B88">
      <w:pPr>
        <w:pStyle w:val="content"/>
        <w:ind w:firstLine="0"/>
        <w:rPr>
          <w:lang w:val="vi-VN"/>
        </w:rPr>
      </w:pPr>
      <w:r w:rsidRPr="00611B88">
        <w:rPr>
          <w:lang w:val="vi-VN"/>
        </w:rPr>
        <w:t xml:space="preserve">    button4PressCount = 1;</w:t>
      </w:r>
    </w:p>
    <w:p w14:paraId="28A894E3" w14:textId="77777777" w:rsidR="00611B88" w:rsidRPr="00611B88" w:rsidRDefault="00611B88" w:rsidP="00611B88">
      <w:pPr>
        <w:pStyle w:val="content"/>
        <w:ind w:firstLine="0"/>
        <w:rPr>
          <w:lang w:val="vi-VN"/>
        </w:rPr>
      </w:pPr>
      <w:r w:rsidRPr="00611B88">
        <w:rPr>
          <w:lang w:val="vi-VN"/>
        </w:rPr>
        <w:t xml:space="preserve">    digitalWrite(OUT_04, HIGH);</w:t>
      </w:r>
    </w:p>
    <w:p w14:paraId="6664842F" w14:textId="77777777" w:rsidR="00611B88" w:rsidRPr="00611B88" w:rsidRDefault="00611B88" w:rsidP="00611B88">
      <w:pPr>
        <w:pStyle w:val="content"/>
        <w:ind w:firstLine="0"/>
        <w:rPr>
          <w:lang w:val="vi-VN"/>
        </w:rPr>
      </w:pPr>
      <w:r w:rsidRPr="00611B88">
        <w:rPr>
          <w:lang w:val="vi-VN"/>
        </w:rPr>
        <w:t>//    client.publish(mqtt_topic_pub.c_str(), "41");</w:t>
      </w:r>
    </w:p>
    <w:p w14:paraId="392FDB80" w14:textId="77777777" w:rsidR="00611B88" w:rsidRPr="00611B88" w:rsidRDefault="00611B88" w:rsidP="00611B88">
      <w:pPr>
        <w:pStyle w:val="content"/>
        <w:ind w:firstLine="0"/>
        <w:rPr>
          <w:lang w:val="vi-VN"/>
        </w:rPr>
      </w:pPr>
      <w:r w:rsidRPr="00611B88">
        <w:rPr>
          <w:lang w:val="vi-VN"/>
        </w:rPr>
        <w:t xml:space="preserve">  }</w:t>
      </w:r>
    </w:p>
    <w:p w14:paraId="7C04862D" w14:textId="77777777" w:rsidR="00611B88" w:rsidRPr="00611B88" w:rsidRDefault="00611B88" w:rsidP="00611B88">
      <w:pPr>
        <w:pStyle w:val="content"/>
        <w:ind w:firstLine="0"/>
        <w:rPr>
          <w:lang w:val="vi-VN"/>
        </w:rPr>
      </w:pPr>
      <w:r w:rsidRPr="00611B88">
        <w:rPr>
          <w:lang w:val="vi-VN"/>
        </w:rPr>
        <w:lastRenderedPageBreak/>
        <w:t xml:space="preserve">  else if (dataInt == 40)</w:t>
      </w:r>
    </w:p>
    <w:p w14:paraId="549C73E4" w14:textId="77777777" w:rsidR="00611B88" w:rsidRPr="00611B88" w:rsidRDefault="00611B88" w:rsidP="00611B88">
      <w:pPr>
        <w:pStyle w:val="content"/>
        <w:ind w:firstLine="0"/>
        <w:rPr>
          <w:lang w:val="vi-VN"/>
        </w:rPr>
      </w:pPr>
      <w:r w:rsidRPr="00611B88">
        <w:rPr>
          <w:lang w:val="vi-VN"/>
        </w:rPr>
        <w:t xml:space="preserve">  {</w:t>
      </w:r>
    </w:p>
    <w:p w14:paraId="1116E24C" w14:textId="77777777" w:rsidR="00611B88" w:rsidRPr="00611B88" w:rsidRDefault="00611B88" w:rsidP="00611B88">
      <w:pPr>
        <w:pStyle w:val="content"/>
        <w:ind w:firstLine="0"/>
        <w:rPr>
          <w:lang w:val="vi-VN"/>
        </w:rPr>
      </w:pPr>
      <w:r w:rsidRPr="00611B88">
        <w:rPr>
          <w:lang w:val="vi-VN"/>
        </w:rPr>
        <w:t xml:space="preserve">    button4PressCount = 0;</w:t>
      </w:r>
    </w:p>
    <w:p w14:paraId="35F449BD" w14:textId="77777777" w:rsidR="00611B88" w:rsidRPr="00611B88" w:rsidRDefault="00611B88" w:rsidP="00611B88">
      <w:pPr>
        <w:pStyle w:val="content"/>
        <w:ind w:firstLine="0"/>
        <w:rPr>
          <w:lang w:val="vi-VN"/>
        </w:rPr>
      </w:pPr>
      <w:r w:rsidRPr="00611B88">
        <w:rPr>
          <w:lang w:val="vi-VN"/>
        </w:rPr>
        <w:t xml:space="preserve">    digitalWrite(OUT_04, LOW);</w:t>
      </w:r>
    </w:p>
    <w:p w14:paraId="77BDA01D" w14:textId="77777777" w:rsidR="00611B88" w:rsidRPr="00611B88" w:rsidRDefault="00611B88" w:rsidP="00611B88">
      <w:pPr>
        <w:pStyle w:val="content"/>
        <w:ind w:firstLine="0"/>
        <w:rPr>
          <w:lang w:val="vi-VN"/>
        </w:rPr>
      </w:pPr>
      <w:r w:rsidRPr="00611B88">
        <w:rPr>
          <w:lang w:val="vi-VN"/>
        </w:rPr>
        <w:t>//    client.publish(mqtt_topic_pub.c_str(), "40");</w:t>
      </w:r>
    </w:p>
    <w:p w14:paraId="40B46B2D" w14:textId="77777777" w:rsidR="00611B88" w:rsidRPr="00611B88" w:rsidRDefault="00611B88" w:rsidP="00611B88">
      <w:pPr>
        <w:pStyle w:val="content"/>
        <w:ind w:firstLine="0"/>
        <w:rPr>
          <w:lang w:val="vi-VN"/>
        </w:rPr>
      </w:pPr>
      <w:r w:rsidRPr="00611B88">
        <w:rPr>
          <w:lang w:val="vi-VN"/>
        </w:rPr>
        <w:t xml:space="preserve">  }</w:t>
      </w:r>
    </w:p>
    <w:p w14:paraId="648073E3" w14:textId="77777777" w:rsidR="00611B88" w:rsidRPr="00611B88" w:rsidRDefault="00611B88" w:rsidP="00611B88">
      <w:pPr>
        <w:pStyle w:val="content"/>
        <w:ind w:firstLine="0"/>
        <w:rPr>
          <w:lang w:val="vi-VN"/>
        </w:rPr>
      </w:pPr>
      <w:r w:rsidRPr="00611B88">
        <w:rPr>
          <w:lang w:val="vi-VN"/>
        </w:rPr>
        <w:t xml:space="preserve">  ///button 5</w:t>
      </w:r>
    </w:p>
    <w:p w14:paraId="2EEAC3CD" w14:textId="77777777" w:rsidR="00611B88" w:rsidRPr="00611B88" w:rsidRDefault="00611B88" w:rsidP="00611B88">
      <w:pPr>
        <w:pStyle w:val="content"/>
        <w:ind w:firstLine="0"/>
        <w:rPr>
          <w:lang w:val="vi-VN"/>
        </w:rPr>
      </w:pPr>
      <w:r w:rsidRPr="00611B88">
        <w:rPr>
          <w:lang w:val="vi-VN"/>
        </w:rPr>
        <w:t xml:space="preserve">  else if (dataInt == 51)</w:t>
      </w:r>
    </w:p>
    <w:p w14:paraId="7F665E5E" w14:textId="77777777" w:rsidR="00611B88" w:rsidRPr="00611B88" w:rsidRDefault="00611B88" w:rsidP="00611B88">
      <w:pPr>
        <w:pStyle w:val="content"/>
        <w:ind w:firstLine="0"/>
        <w:rPr>
          <w:lang w:val="vi-VN"/>
        </w:rPr>
      </w:pPr>
      <w:r w:rsidRPr="00611B88">
        <w:rPr>
          <w:lang w:val="vi-VN"/>
        </w:rPr>
        <w:t xml:space="preserve">  {</w:t>
      </w:r>
    </w:p>
    <w:p w14:paraId="153F469E" w14:textId="77777777" w:rsidR="00611B88" w:rsidRPr="00611B88" w:rsidRDefault="00611B88" w:rsidP="00611B88">
      <w:pPr>
        <w:pStyle w:val="content"/>
        <w:ind w:firstLine="0"/>
        <w:rPr>
          <w:lang w:val="vi-VN"/>
        </w:rPr>
      </w:pPr>
      <w:r w:rsidRPr="00611B88">
        <w:rPr>
          <w:lang w:val="vi-VN"/>
        </w:rPr>
        <w:t xml:space="preserve">    button5PressCount = 1;</w:t>
      </w:r>
    </w:p>
    <w:p w14:paraId="3784E8A6" w14:textId="77777777" w:rsidR="00611B88" w:rsidRPr="00611B88" w:rsidRDefault="00611B88" w:rsidP="00611B88">
      <w:pPr>
        <w:pStyle w:val="content"/>
        <w:ind w:firstLine="0"/>
        <w:rPr>
          <w:lang w:val="vi-VN"/>
        </w:rPr>
      </w:pPr>
      <w:r w:rsidRPr="00611B88">
        <w:rPr>
          <w:lang w:val="vi-VN"/>
        </w:rPr>
        <w:t xml:space="preserve">    digitalWrite(OUT_05, HIGH);</w:t>
      </w:r>
    </w:p>
    <w:p w14:paraId="00DE0C90" w14:textId="77777777" w:rsidR="00611B88" w:rsidRPr="00611B88" w:rsidRDefault="00611B88" w:rsidP="00611B88">
      <w:pPr>
        <w:pStyle w:val="content"/>
        <w:ind w:firstLine="0"/>
        <w:rPr>
          <w:lang w:val="vi-VN"/>
        </w:rPr>
      </w:pPr>
      <w:r w:rsidRPr="00611B88">
        <w:rPr>
          <w:lang w:val="vi-VN"/>
        </w:rPr>
        <w:t>//    client.publish(mqtt_topic_pub.c_str(), "51");</w:t>
      </w:r>
    </w:p>
    <w:p w14:paraId="6194A523" w14:textId="77777777" w:rsidR="00611B88" w:rsidRPr="00611B88" w:rsidRDefault="00611B88" w:rsidP="00611B88">
      <w:pPr>
        <w:pStyle w:val="content"/>
        <w:ind w:firstLine="0"/>
        <w:rPr>
          <w:lang w:val="vi-VN"/>
        </w:rPr>
      </w:pPr>
      <w:r w:rsidRPr="00611B88">
        <w:rPr>
          <w:lang w:val="vi-VN"/>
        </w:rPr>
        <w:t xml:space="preserve">  }</w:t>
      </w:r>
    </w:p>
    <w:p w14:paraId="1E900BBB" w14:textId="77777777" w:rsidR="00611B88" w:rsidRPr="00611B88" w:rsidRDefault="00611B88" w:rsidP="00611B88">
      <w:pPr>
        <w:pStyle w:val="content"/>
        <w:ind w:firstLine="0"/>
        <w:rPr>
          <w:lang w:val="vi-VN"/>
        </w:rPr>
      </w:pPr>
      <w:r w:rsidRPr="00611B88">
        <w:rPr>
          <w:lang w:val="vi-VN"/>
        </w:rPr>
        <w:t xml:space="preserve">  else if (dataInt == 50)</w:t>
      </w:r>
    </w:p>
    <w:p w14:paraId="171EC5F9" w14:textId="77777777" w:rsidR="00611B88" w:rsidRPr="00611B88" w:rsidRDefault="00611B88" w:rsidP="00611B88">
      <w:pPr>
        <w:pStyle w:val="content"/>
        <w:ind w:firstLine="0"/>
        <w:rPr>
          <w:lang w:val="vi-VN"/>
        </w:rPr>
      </w:pPr>
      <w:r w:rsidRPr="00611B88">
        <w:rPr>
          <w:lang w:val="vi-VN"/>
        </w:rPr>
        <w:t xml:space="preserve">  {</w:t>
      </w:r>
    </w:p>
    <w:p w14:paraId="129DAE69" w14:textId="77777777" w:rsidR="00611B88" w:rsidRPr="00611B88" w:rsidRDefault="00611B88" w:rsidP="00611B88">
      <w:pPr>
        <w:pStyle w:val="content"/>
        <w:ind w:firstLine="0"/>
        <w:rPr>
          <w:lang w:val="vi-VN"/>
        </w:rPr>
      </w:pPr>
      <w:r w:rsidRPr="00611B88">
        <w:rPr>
          <w:lang w:val="vi-VN"/>
        </w:rPr>
        <w:t xml:space="preserve">    button5PressCount = 0;</w:t>
      </w:r>
    </w:p>
    <w:p w14:paraId="4638BA86" w14:textId="77777777" w:rsidR="00611B88" w:rsidRPr="00611B88" w:rsidRDefault="00611B88" w:rsidP="00611B88">
      <w:pPr>
        <w:pStyle w:val="content"/>
        <w:ind w:firstLine="0"/>
        <w:rPr>
          <w:lang w:val="vi-VN"/>
        </w:rPr>
      </w:pPr>
      <w:r w:rsidRPr="00611B88">
        <w:rPr>
          <w:lang w:val="vi-VN"/>
        </w:rPr>
        <w:t xml:space="preserve">    digitalWrite(OUT_05, LOW);</w:t>
      </w:r>
    </w:p>
    <w:p w14:paraId="0958925B" w14:textId="77777777" w:rsidR="00611B88" w:rsidRPr="00611B88" w:rsidRDefault="00611B88" w:rsidP="00611B88">
      <w:pPr>
        <w:pStyle w:val="content"/>
        <w:ind w:firstLine="0"/>
        <w:rPr>
          <w:lang w:val="vi-VN"/>
        </w:rPr>
      </w:pPr>
      <w:r w:rsidRPr="00611B88">
        <w:rPr>
          <w:lang w:val="vi-VN"/>
        </w:rPr>
        <w:t>//    client.publish(mqtt_topic_pub.c_str(), "50");</w:t>
      </w:r>
    </w:p>
    <w:p w14:paraId="25F36136" w14:textId="77777777" w:rsidR="00611B88" w:rsidRPr="00611B88" w:rsidRDefault="00611B88" w:rsidP="00611B88">
      <w:pPr>
        <w:pStyle w:val="content"/>
        <w:ind w:firstLine="0"/>
        <w:rPr>
          <w:lang w:val="vi-VN"/>
        </w:rPr>
      </w:pPr>
      <w:r w:rsidRPr="00611B88">
        <w:rPr>
          <w:lang w:val="vi-VN"/>
        </w:rPr>
        <w:t xml:space="preserve">  }</w:t>
      </w:r>
    </w:p>
    <w:p w14:paraId="04E51848" w14:textId="77777777" w:rsidR="00611B88" w:rsidRPr="00611B88" w:rsidRDefault="00611B88" w:rsidP="00611B88">
      <w:pPr>
        <w:pStyle w:val="content"/>
        <w:ind w:firstLine="0"/>
        <w:rPr>
          <w:lang w:val="vi-VN"/>
        </w:rPr>
      </w:pPr>
    </w:p>
    <w:p w14:paraId="63E13674" w14:textId="77777777" w:rsidR="00611B88" w:rsidRPr="00611B88" w:rsidRDefault="00611B88" w:rsidP="00611B88">
      <w:pPr>
        <w:pStyle w:val="content"/>
        <w:ind w:firstLine="0"/>
        <w:rPr>
          <w:lang w:val="vi-VN"/>
        </w:rPr>
      </w:pPr>
      <w:r w:rsidRPr="00611B88">
        <w:rPr>
          <w:lang w:val="vi-VN"/>
        </w:rPr>
        <w:t xml:space="preserve">  ///button 6</w:t>
      </w:r>
    </w:p>
    <w:p w14:paraId="51F2F81A" w14:textId="77777777" w:rsidR="00611B88" w:rsidRPr="00611B88" w:rsidRDefault="00611B88" w:rsidP="00611B88">
      <w:pPr>
        <w:pStyle w:val="content"/>
        <w:ind w:firstLine="0"/>
        <w:rPr>
          <w:lang w:val="vi-VN"/>
        </w:rPr>
      </w:pPr>
      <w:r w:rsidRPr="00611B88">
        <w:rPr>
          <w:lang w:val="vi-VN"/>
        </w:rPr>
        <w:t xml:space="preserve">  else if (dataInt == 61)</w:t>
      </w:r>
    </w:p>
    <w:p w14:paraId="7124CFDD" w14:textId="77777777" w:rsidR="00611B88" w:rsidRPr="00611B88" w:rsidRDefault="00611B88" w:rsidP="00611B88">
      <w:pPr>
        <w:pStyle w:val="content"/>
        <w:ind w:firstLine="0"/>
        <w:rPr>
          <w:lang w:val="vi-VN"/>
        </w:rPr>
      </w:pPr>
      <w:r w:rsidRPr="00611B88">
        <w:rPr>
          <w:lang w:val="vi-VN"/>
        </w:rPr>
        <w:lastRenderedPageBreak/>
        <w:t xml:space="preserve">  {</w:t>
      </w:r>
    </w:p>
    <w:p w14:paraId="2C4749FF" w14:textId="77777777" w:rsidR="00611B88" w:rsidRPr="00611B88" w:rsidRDefault="00611B88" w:rsidP="00611B88">
      <w:pPr>
        <w:pStyle w:val="content"/>
        <w:ind w:firstLine="0"/>
        <w:rPr>
          <w:lang w:val="vi-VN"/>
        </w:rPr>
      </w:pPr>
      <w:r w:rsidRPr="00611B88">
        <w:rPr>
          <w:lang w:val="vi-VN"/>
        </w:rPr>
        <w:t xml:space="preserve">    button6PressCount = 1;</w:t>
      </w:r>
    </w:p>
    <w:p w14:paraId="45EE8717" w14:textId="77777777" w:rsidR="00611B88" w:rsidRPr="00611B88" w:rsidRDefault="00611B88" w:rsidP="00611B88">
      <w:pPr>
        <w:pStyle w:val="content"/>
        <w:ind w:firstLine="0"/>
        <w:rPr>
          <w:lang w:val="vi-VN"/>
        </w:rPr>
      </w:pPr>
      <w:r w:rsidRPr="00611B88">
        <w:rPr>
          <w:lang w:val="vi-VN"/>
        </w:rPr>
        <w:t xml:space="preserve">    digitalWrite(OUT_06, HIGH);</w:t>
      </w:r>
    </w:p>
    <w:p w14:paraId="6AC153D2" w14:textId="77777777" w:rsidR="00611B88" w:rsidRPr="00611B88" w:rsidRDefault="00611B88" w:rsidP="00611B88">
      <w:pPr>
        <w:pStyle w:val="content"/>
        <w:ind w:firstLine="0"/>
        <w:rPr>
          <w:lang w:val="vi-VN"/>
        </w:rPr>
      </w:pPr>
      <w:r w:rsidRPr="00611B88">
        <w:rPr>
          <w:lang w:val="vi-VN"/>
        </w:rPr>
        <w:t>//    client.publish(mqtt_topic_pub.c_str(), "61");</w:t>
      </w:r>
    </w:p>
    <w:p w14:paraId="15B990A9" w14:textId="77777777" w:rsidR="00611B88" w:rsidRPr="00611B88" w:rsidRDefault="00611B88" w:rsidP="00611B88">
      <w:pPr>
        <w:pStyle w:val="content"/>
        <w:ind w:firstLine="0"/>
        <w:rPr>
          <w:lang w:val="vi-VN"/>
        </w:rPr>
      </w:pPr>
      <w:r w:rsidRPr="00611B88">
        <w:rPr>
          <w:lang w:val="vi-VN"/>
        </w:rPr>
        <w:t xml:space="preserve">  }</w:t>
      </w:r>
    </w:p>
    <w:p w14:paraId="0AEF500E" w14:textId="77777777" w:rsidR="00611B88" w:rsidRPr="00611B88" w:rsidRDefault="00611B88" w:rsidP="00611B88">
      <w:pPr>
        <w:pStyle w:val="content"/>
        <w:ind w:firstLine="0"/>
        <w:rPr>
          <w:lang w:val="vi-VN"/>
        </w:rPr>
      </w:pPr>
      <w:r w:rsidRPr="00611B88">
        <w:rPr>
          <w:lang w:val="vi-VN"/>
        </w:rPr>
        <w:t xml:space="preserve">  else if (dataInt == 60)</w:t>
      </w:r>
    </w:p>
    <w:p w14:paraId="19DEE674" w14:textId="77777777" w:rsidR="00611B88" w:rsidRPr="00611B88" w:rsidRDefault="00611B88" w:rsidP="00611B88">
      <w:pPr>
        <w:pStyle w:val="content"/>
        <w:ind w:firstLine="0"/>
        <w:rPr>
          <w:lang w:val="vi-VN"/>
        </w:rPr>
      </w:pPr>
      <w:r w:rsidRPr="00611B88">
        <w:rPr>
          <w:lang w:val="vi-VN"/>
        </w:rPr>
        <w:t xml:space="preserve">  {</w:t>
      </w:r>
    </w:p>
    <w:p w14:paraId="173BC0EB" w14:textId="77777777" w:rsidR="00611B88" w:rsidRPr="00611B88" w:rsidRDefault="00611B88" w:rsidP="00611B88">
      <w:pPr>
        <w:pStyle w:val="content"/>
        <w:ind w:firstLine="0"/>
        <w:rPr>
          <w:lang w:val="vi-VN"/>
        </w:rPr>
      </w:pPr>
      <w:r w:rsidRPr="00611B88">
        <w:rPr>
          <w:lang w:val="vi-VN"/>
        </w:rPr>
        <w:t xml:space="preserve">    button6PressCount = 0;</w:t>
      </w:r>
    </w:p>
    <w:p w14:paraId="6A64A380" w14:textId="77777777" w:rsidR="00611B88" w:rsidRPr="00611B88" w:rsidRDefault="00611B88" w:rsidP="00611B88">
      <w:pPr>
        <w:pStyle w:val="content"/>
        <w:ind w:firstLine="0"/>
        <w:rPr>
          <w:lang w:val="vi-VN"/>
        </w:rPr>
      </w:pPr>
      <w:r w:rsidRPr="00611B88">
        <w:rPr>
          <w:lang w:val="vi-VN"/>
        </w:rPr>
        <w:t xml:space="preserve">    digitalWrite(OUT_06, LOW);</w:t>
      </w:r>
    </w:p>
    <w:p w14:paraId="31E1652E" w14:textId="77777777" w:rsidR="00611B88" w:rsidRPr="00611B88" w:rsidRDefault="00611B88" w:rsidP="00611B88">
      <w:pPr>
        <w:pStyle w:val="content"/>
        <w:ind w:firstLine="0"/>
        <w:rPr>
          <w:lang w:val="vi-VN"/>
        </w:rPr>
      </w:pPr>
      <w:r w:rsidRPr="00611B88">
        <w:rPr>
          <w:lang w:val="vi-VN"/>
        </w:rPr>
        <w:t>//    client.publish(mqtt_topic_pub.c_str(), "60");</w:t>
      </w:r>
    </w:p>
    <w:p w14:paraId="2EF35CF8" w14:textId="77777777" w:rsidR="00611B88" w:rsidRPr="00611B88" w:rsidRDefault="00611B88" w:rsidP="00611B88">
      <w:pPr>
        <w:pStyle w:val="content"/>
        <w:ind w:firstLine="0"/>
        <w:rPr>
          <w:lang w:val="vi-VN"/>
        </w:rPr>
      </w:pPr>
      <w:r w:rsidRPr="00611B88">
        <w:rPr>
          <w:lang w:val="vi-VN"/>
        </w:rPr>
        <w:t xml:space="preserve">  }</w:t>
      </w:r>
    </w:p>
    <w:p w14:paraId="494265F8" w14:textId="77777777" w:rsidR="00611B88" w:rsidRPr="00611B88" w:rsidRDefault="00611B88" w:rsidP="00611B88">
      <w:pPr>
        <w:pStyle w:val="content"/>
        <w:ind w:firstLine="0"/>
        <w:rPr>
          <w:lang w:val="vi-VN"/>
        </w:rPr>
      </w:pPr>
      <w:r w:rsidRPr="00611B88">
        <w:rPr>
          <w:lang w:val="vi-VN"/>
        </w:rPr>
        <w:t xml:space="preserve">  ///button 7</w:t>
      </w:r>
    </w:p>
    <w:p w14:paraId="134EA6B3" w14:textId="77777777" w:rsidR="00611B88" w:rsidRPr="00611B88" w:rsidRDefault="00611B88" w:rsidP="00611B88">
      <w:pPr>
        <w:pStyle w:val="content"/>
        <w:ind w:firstLine="0"/>
        <w:rPr>
          <w:lang w:val="vi-VN"/>
        </w:rPr>
      </w:pPr>
      <w:r w:rsidRPr="00611B88">
        <w:rPr>
          <w:lang w:val="vi-VN"/>
        </w:rPr>
        <w:t xml:space="preserve">  else if (dataInt == 71)</w:t>
      </w:r>
    </w:p>
    <w:p w14:paraId="4B5DDF11" w14:textId="77777777" w:rsidR="00611B88" w:rsidRPr="00611B88" w:rsidRDefault="00611B88" w:rsidP="00611B88">
      <w:pPr>
        <w:pStyle w:val="content"/>
        <w:ind w:firstLine="0"/>
        <w:rPr>
          <w:lang w:val="vi-VN"/>
        </w:rPr>
      </w:pPr>
      <w:r w:rsidRPr="00611B88">
        <w:rPr>
          <w:lang w:val="vi-VN"/>
        </w:rPr>
        <w:t xml:space="preserve">  {</w:t>
      </w:r>
    </w:p>
    <w:p w14:paraId="6B43784C" w14:textId="77777777" w:rsidR="00611B88" w:rsidRPr="00611B88" w:rsidRDefault="00611B88" w:rsidP="00611B88">
      <w:pPr>
        <w:pStyle w:val="content"/>
        <w:ind w:firstLine="0"/>
        <w:rPr>
          <w:lang w:val="vi-VN"/>
        </w:rPr>
      </w:pPr>
      <w:r w:rsidRPr="00611B88">
        <w:rPr>
          <w:lang w:val="vi-VN"/>
        </w:rPr>
        <w:t xml:space="preserve">    button7PressCount = 1;</w:t>
      </w:r>
    </w:p>
    <w:p w14:paraId="166AF5BF" w14:textId="77777777" w:rsidR="00611B88" w:rsidRPr="00611B88" w:rsidRDefault="00611B88" w:rsidP="00611B88">
      <w:pPr>
        <w:pStyle w:val="content"/>
        <w:ind w:firstLine="0"/>
        <w:rPr>
          <w:lang w:val="vi-VN"/>
        </w:rPr>
      </w:pPr>
      <w:r w:rsidRPr="00611B88">
        <w:rPr>
          <w:lang w:val="vi-VN"/>
        </w:rPr>
        <w:t xml:space="preserve">    digitalWrite(OUT_07, HIGH);</w:t>
      </w:r>
    </w:p>
    <w:p w14:paraId="206256DD" w14:textId="77777777" w:rsidR="00611B88" w:rsidRPr="00611B88" w:rsidRDefault="00611B88" w:rsidP="00611B88">
      <w:pPr>
        <w:pStyle w:val="content"/>
        <w:ind w:firstLine="0"/>
        <w:rPr>
          <w:lang w:val="vi-VN"/>
        </w:rPr>
      </w:pPr>
      <w:r w:rsidRPr="00611B88">
        <w:rPr>
          <w:lang w:val="vi-VN"/>
        </w:rPr>
        <w:t>//    client.publish(mqtt_topic_pub.c_str(), "71");</w:t>
      </w:r>
    </w:p>
    <w:p w14:paraId="77AB11C8" w14:textId="77777777" w:rsidR="00611B88" w:rsidRPr="00611B88" w:rsidRDefault="00611B88" w:rsidP="00611B88">
      <w:pPr>
        <w:pStyle w:val="content"/>
        <w:ind w:firstLine="0"/>
        <w:rPr>
          <w:lang w:val="vi-VN"/>
        </w:rPr>
      </w:pPr>
      <w:r w:rsidRPr="00611B88">
        <w:rPr>
          <w:lang w:val="vi-VN"/>
        </w:rPr>
        <w:t xml:space="preserve">  }</w:t>
      </w:r>
    </w:p>
    <w:p w14:paraId="78D61A04" w14:textId="77777777" w:rsidR="00611B88" w:rsidRPr="00611B88" w:rsidRDefault="00611B88" w:rsidP="00611B88">
      <w:pPr>
        <w:pStyle w:val="content"/>
        <w:ind w:firstLine="0"/>
        <w:rPr>
          <w:lang w:val="vi-VN"/>
        </w:rPr>
      </w:pPr>
      <w:r w:rsidRPr="00611B88">
        <w:rPr>
          <w:lang w:val="vi-VN"/>
        </w:rPr>
        <w:t xml:space="preserve">  else if (dataInt == 70)</w:t>
      </w:r>
    </w:p>
    <w:p w14:paraId="48B10F1A" w14:textId="77777777" w:rsidR="00611B88" w:rsidRPr="00611B88" w:rsidRDefault="00611B88" w:rsidP="00611B88">
      <w:pPr>
        <w:pStyle w:val="content"/>
        <w:ind w:firstLine="0"/>
        <w:rPr>
          <w:lang w:val="vi-VN"/>
        </w:rPr>
      </w:pPr>
      <w:r w:rsidRPr="00611B88">
        <w:rPr>
          <w:lang w:val="vi-VN"/>
        </w:rPr>
        <w:t xml:space="preserve">  {</w:t>
      </w:r>
    </w:p>
    <w:p w14:paraId="4B9D37D4" w14:textId="77777777" w:rsidR="00611B88" w:rsidRPr="00611B88" w:rsidRDefault="00611B88" w:rsidP="00611B88">
      <w:pPr>
        <w:pStyle w:val="content"/>
        <w:ind w:firstLine="0"/>
        <w:rPr>
          <w:lang w:val="vi-VN"/>
        </w:rPr>
      </w:pPr>
      <w:r w:rsidRPr="00611B88">
        <w:rPr>
          <w:lang w:val="vi-VN"/>
        </w:rPr>
        <w:t xml:space="preserve">    button7PressCount = 0;</w:t>
      </w:r>
    </w:p>
    <w:p w14:paraId="6973A29E" w14:textId="77777777" w:rsidR="00611B88" w:rsidRPr="00611B88" w:rsidRDefault="00611B88" w:rsidP="00611B88">
      <w:pPr>
        <w:pStyle w:val="content"/>
        <w:ind w:firstLine="0"/>
        <w:rPr>
          <w:lang w:val="vi-VN"/>
        </w:rPr>
      </w:pPr>
      <w:r w:rsidRPr="00611B88">
        <w:rPr>
          <w:lang w:val="vi-VN"/>
        </w:rPr>
        <w:t xml:space="preserve">    digitalWrite(OUT_07, LOW);</w:t>
      </w:r>
    </w:p>
    <w:p w14:paraId="1432891A" w14:textId="77777777" w:rsidR="00611B88" w:rsidRPr="00611B88" w:rsidRDefault="00611B88" w:rsidP="00611B88">
      <w:pPr>
        <w:pStyle w:val="content"/>
        <w:ind w:firstLine="0"/>
        <w:rPr>
          <w:lang w:val="vi-VN"/>
        </w:rPr>
      </w:pPr>
      <w:r w:rsidRPr="00611B88">
        <w:rPr>
          <w:lang w:val="vi-VN"/>
        </w:rPr>
        <w:lastRenderedPageBreak/>
        <w:t>//    client.publish(mqtt_topic_pub.c_str(), "70");</w:t>
      </w:r>
    </w:p>
    <w:p w14:paraId="71C26E07" w14:textId="77777777" w:rsidR="00611B88" w:rsidRPr="00611B88" w:rsidRDefault="00611B88" w:rsidP="00611B88">
      <w:pPr>
        <w:pStyle w:val="content"/>
        <w:ind w:firstLine="0"/>
        <w:rPr>
          <w:lang w:val="vi-VN"/>
        </w:rPr>
      </w:pPr>
      <w:r w:rsidRPr="00611B88">
        <w:rPr>
          <w:lang w:val="vi-VN"/>
        </w:rPr>
        <w:t xml:space="preserve">  }</w:t>
      </w:r>
    </w:p>
    <w:p w14:paraId="4B03FC9A" w14:textId="77777777" w:rsidR="00611B88" w:rsidRPr="00611B88" w:rsidRDefault="00611B88" w:rsidP="00611B88">
      <w:pPr>
        <w:pStyle w:val="content"/>
        <w:ind w:firstLine="0"/>
        <w:rPr>
          <w:lang w:val="vi-VN"/>
        </w:rPr>
      </w:pPr>
      <w:r w:rsidRPr="00611B88">
        <w:rPr>
          <w:lang w:val="vi-VN"/>
        </w:rPr>
        <w:t>}</w:t>
      </w:r>
    </w:p>
    <w:p w14:paraId="72FE75BC" w14:textId="77777777" w:rsidR="00611B88" w:rsidRPr="00611B88" w:rsidRDefault="00611B88" w:rsidP="00611B88">
      <w:pPr>
        <w:pStyle w:val="content"/>
        <w:ind w:firstLine="0"/>
        <w:rPr>
          <w:lang w:val="vi-VN"/>
        </w:rPr>
      </w:pPr>
      <w:r w:rsidRPr="00611B88">
        <w:rPr>
          <w:lang w:val="vi-VN"/>
        </w:rPr>
        <w:t>//set up wifi</w:t>
      </w:r>
    </w:p>
    <w:p w14:paraId="26F7ACAD" w14:textId="77777777" w:rsidR="00611B88" w:rsidRPr="00611B88" w:rsidRDefault="00611B88" w:rsidP="00611B88">
      <w:pPr>
        <w:pStyle w:val="content"/>
        <w:ind w:firstLine="0"/>
        <w:rPr>
          <w:lang w:val="vi-VN"/>
        </w:rPr>
      </w:pPr>
      <w:r w:rsidRPr="00611B88">
        <w:rPr>
          <w:lang w:val="vi-VN"/>
        </w:rPr>
        <w:t>void setupWifi() {</w:t>
      </w:r>
    </w:p>
    <w:p w14:paraId="06A83A99" w14:textId="77777777" w:rsidR="00611B88" w:rsidRPr="00611B88" w:rsidRDefault="00611B88" w:rsidP="00611B88">
      <w:pPr>
        <w:pStyle w:val="content"/>
        <w:ind w:firstLine="0"/>
        <w:rPr>
          <w:lang w:val="vi-VN"/>
        </w:rPr>
      </w:pPr>
      <w:r w:rsidRPr="00611B88">
        <w:rPr>
          <w:lang w:val="vi-VN"/>
        </w:rPr>
        <w:t xml:space="preserve">  delay(10);</w:t>
      </w:r>
    </w:p>
    <w:p w14:paraId="7EDCB993" w14:textId="77777777" w:rsidR="00611B88" w:rsidRPr="00611B88" w:rsidRDefault="00611B88" w:rsidP="00611B88">
      <w:pPr>
        <w:pStyle w:val="content"/>
        <w:ind w:firstLine="0"/>
        <w:rPr>
          <w:lang w:val="vi-VN"/>
        </w:rPr>
      </w:pPr>
      <w:r w:rsidRPr="00611B88">
        <w:rPr>
          <w:lang w:val="vi-VN"/>
        </w:rPr>
        <w:t xml:space="preserve">  Serial.println();</w:t>
      </w:r>
    </w:p>
    <w:p w14:paraId="74C82CDE" w14:textId="77777777" w:rsidR="00611B88" w:rsidRPr="00611B88" w:rsidRDefault="00611B88" w:rsidP="00611B88">
      <w:pPr>
        <w:pStyle w:val="content"/>
        <w:ind w:firstLine="0"/>
        <w:rPr>
          <w:lang w:val="vi-VN"/>
        </w:rPr>
      </w:pPr>
      <w:r w:rsidRPr="00611B88">
        <w:rPr>
          <w:lang w:val="vi-VN"/>
        </w:rPr>
        <w:t xml:space="preserve">  Serial.print("Connecting to ");</w:t>
      </w:r>
    </w:p>
    <w:p w14:paraId="3E6E3337" w14:textId="77777777" w:rsidR="00611B88" w:rsidRPr="00611B88" w:rsidRDefault="00611B88" w:rsidP="00611B88">
      <w:pPr>
        <w:pStyle w:val="content"/>
        <w:ind w:firstLine="0"/>
        <w:rPr>
          <w:lang w:val="vi-VN"/>
        </w:rPr>
      </w:pPr>
      <w:r w:rsidRPr="00611B88">
        <w:rPr>
          <w:lang w:val="vi-VN"/>
        </w:rPr>
        <w:t xml:space="preserve">  Serial.println(ssid);</w:t>
      </w:r>
    </w:p>
    <w:p w14:paraId="24AF947B" w14:textId="77777777" w:rsidR="00611B88" w:rsidRPr="00611B88" w:rsidRDefault="00611B88" w:rsidP="00611B88">
      <w:pPr>
        <w:pStyle w:val="content"/>
        <w:ind w:firstLine="0"/>
        <w:rPr>
          <w:lang w:val="vi-VN"/>
        </w:rPr>
      </w:pPr>
      <w:r w:rsidRPr="00611B88">
        <w:rPr>
          <w:lang w:val="vi-VN"/>
        </w:rPr>
        <w:t xml:space="preserve">  WiFi.begin(ssid, password);</w:t>
      </w:r>
    </w:p>
    <w:p w14:paraId="7EE001CE" w14:textId="77777777" w:rsidR="00611B88" w:rsidRPr="00611B88" w:rsidRDefault="00611B88" w:rsidP="00611B88">
      <w:pPr>
        <w:pStyle w:val="content"/>
        <w:ind w:firstLine="0"/>
        <w:rPr>
          <w:lang w:val="vi-VN"/>
        </w:rPr>
      </w:pPr>
      <w:r w:rsidRPr="00611B88">
        <w:rPr>
          <w:lang w:val="vi-VN"/>
        </w:rPr>
        <w:t xml:space="preserve">  while (WiFi.status() != WL_CONNECTED) {</w:t>
      </w:r>
    </w:p>
    <w:p w14:paraId="72B234D8" w14:textId="77777777" w:rsidR="00611B88" w:rsidRPr="00611B88" w:rsidRDefault="00611B88" w:rsidP="00611B88">
      <w:pPr>
        <w:pStyle w:val="content"/>
        <w:ind w:firstLine="0"/>
        <w:rPr>
          <w:lang w:val="vi-VN"/>
        </w:rPr>
      </w:pPr>
      <w:r w:rsidRPr="00611B88">
        <w:rPr>
          <w:lang w:val="vi-VN"/>
        </w:rPr>
        <w:t xml:space="preserve">    delay(500);</w:t>
      </w:r>
    </w:p>
    <w:p w14:paraId="39A229CC" w14:textId="77777777" w:rsidR="00611B88" w:rsidRPr="00611B88" w:rsidRDefault="00611B88" w:rsidP="00611B88">
      <w:pPr>
        <w:pStyle w:val="content"/>
        <w:ind w:firstLine="0"/>
        <w:rPr>
          <w:lang w:val="vi-VN"/>
        </w:rPr>
      </w:pPr>
      <w:r w:rsidRPr="00611B88">
        <w:rPr>
          <w:lang w:val="vi-VN"/>
        </w:rPr>
        <w:t xml:space="preserve">    Serial.print(".");</w:t>
      </w:r>
    </w:p>
    <w:p w14:paraId="1D2A3D2B" w14:textId="77777777" w:rsidR="00611B88" w:rsidRPr="00611B88" w:rsidRDefault="00611B88" w:rsidP="00611B88">
      <w:pPr>
        <w:pStyle w:val="content"/>
        <w:ind w:firstLine="0"/>
        <w:rPr>
          <w:lang w:val="vi-VN"/>
        </w:rPr>
      </w:pPr>
      <w:r w:rsidRPr="00611B88">
        <w:rPr>
          <w:lang w:val="vi-VN"/>
        </w:rPr>
        <w:t xml:space="preserve">  }</w:t>
      </w:r>
    </w:p>
    <w:p w14:paraId="78796E17" w14:textId="77777777" w:rsidR="00611B88" w:rsidRPr="00611B88" w:rsidRDefault="00611B88" w:rsidP="00611B88">
      <w:pPr>
        <w:pStyle w:val="content"/>
        <w:ind w:firstLine="0"/>
        <w:rPr>
          <w:lang w:val="vi-VN"/>
        </w:rPr>
      </w:pPr>
      <w:r w:rsidRPr="00611B88">
        <w:rPr>
          <w:lang w:val="vi-VN"/>
        </w:rPr>
        <w:t xml:space="preserve">  Serial.println("");</w:t>
      </w:r>
    </w:p>
    <w:p w14:paraId="65814F88" w14:textId="77777777" w:rsidR="00611B88" w:rsidRPr="00611B88" w:rsidRDefault="00611B88" w:rsidP="00611B88">
      <w:pPr>
        <w:pStyle w:val="content"/>
        <w:ind w:firstLine="0"/>
        <w:rPr>
          <w:lang w:val="vi-VN"/>
        </w:rPr>
      </w:pPr>
      <w:r w:rsidRPr="00611B88">
        <w:rPr>
          <w:lang w:val="vi-VN"/>
        </w:rPr>
        <w:t xml:space="preserve">  Serial.println("WiFi connected");</w:t>
      </w:r>
    </w:p>
    <w:p w14:paraId="2CD4F2E4" w14:textId="77777777" w:rsidR="00611B88" w:rsidRPr="00611B88" w:rsidRDefault="00611B88" w:rsidP="00611B88">
      <w:pPr>
        <w:pStyle w:val="content"/>
        <w:ind w:firstLine="0"/>
        <w:rPr>
          <w:lang w:val="vi-VN"/>
        </w:rPr>
      </w:pPr>
      <w:r w:rsidRPr="00611B88">
        <w:rPr>
          <w:lang w:val="vi-VN"/>
        </w:rPr>
        <w:t xml:space="preserve">  Serial.println("IP address: ");</w:t>
      </w:r>
    </w:p>
    <w:p w14:paraId="0076F08B" w14:textId="77777777" w:rsidR="00611B88" w:rsidRPr="00611B88" w:rsidRDefault="00611B88" w:rsidP="00611B88">
      <w:pPr>
        <w:pStyle w:val="content"/>
        <w:ind w:firstLine="0"/>
        <w:rPr>
          <w:lang w:val="vi-VN"/>
        </w:rPr>
      </w:pPr>
      <w:r w:rsidRPr="00611B88">
        <w:rPr>
          <w:lang w:val="vi-VN"/>
        </w:rPr>
        <w:t xml:space="preserve">  Serial.println(WiFi.localIP());</w:t>
      </w:r>
    </w:p>
    <w:p w14:paraId="6DF6C48F" w14:textId="77777777" w:rsidR="00611B88" w:rsidRPr="00611B88" w:rsidRDefault="00611B88" w:rsidP="00611B88">
      <w:pPr>
        <w:pStyle w:val="content"/>
        <w:ind w:firstLine="0"/>
        <w:rPr>
          <w:lang w:val="vi-VN"/>
        </w:rPr>
      </w:pPr>
      <w:r w:rsidRPr="00611B88">
        <w:rPr>
          <w:lang w:val="vi-VN"/>
        </w:rPr>
        <w:t>}</w:t>
      </w:r>
    </w:p>
    <w:p w14:paraId="2EDF8768" w14:textId="77777777" w:rsidR="00611B88" w:rsidRPr="00611B88" w:rsidRDefault="00611B88" w:rsidP="00611B88">
      <w:pPr>
        <w:pStyle w:val="content"/>
        <w:ind w:firstLine="0"/>
        <w:rPr>
          <w:lang w:val="vi-VN"/>
        </w:rPr>
      </w:pPr>
      <w:r w:rsidRPr="00611B88">
        <w:rPr>
          <w:lang w:val="vi-VN"/>
        </w:rPr>
        <w:t>void updateOTAInit()</w:t>
      </w:r>
    </w:p>
    <w:p w14:paraId="505A5D8C" w14:textId="77777777" w:rsidR="00611B88" w:rsidRPr="00611B88" w:rsidRDefault="00611B88" w:rsidP="00611B88">
      <w:pPr>
        <w:pStyle w:val="content"/>
        <w:ind w:firstLine="0"/>
        <w:rPr>
          <w:lang w:val="vi-VN"/>
        </w:rPr>
      </w:pPr>
      <w:r w:rsidRPr="00611B88">
        <w:rPr>
          <w:lang w:val="vi-VN"/>
        </w:rPr>
        <w:t>{</w:t>
      </w:r>
    </w:p>
    <w:p w14:paraId="35C3A99D" w14:textId="77777777" w:rsidR="00611B88" w:rsidRPr="00611B88" w:rsidRDefault="00611B88" w:rsidP="00611B88">
      <w:pPr>
        <w:pStyle w:val="content"/>
        <w:ind w:firstLine="0"/>
        <w:rPr>
          <w:lang w:val="vi-VN"/>
        </w:rPr>
      </w:pPr>
      <w:r w:rsidRPr="00611B88">
        <w:rPr>
          <w:lang w:val="vi-VN"/>
        </w:rPr>
        <w:t xml:space="preserve">  server.on("/", HTTP_GET, [](AsyncWebServerRequest *request) {</w:t>
      </w:r>
    </w:p>
    <w:p w14:paraId="2E4EB923" w14:textId="77777777" w:rsidR="00611B88" w:rsidRPr="00611B88" w:rsidRDefault="00611B88" w:rsidP="00611B88">
      <w:pPr>
        <w:pStyle w:val="content"/>
        <w:ind w:firstLine="0"/>
        <w:rPr>
          <w:lang w:val="vi-VN"/>
        </w:rPr>
      </w:pPr>
      <w:r w:rsidRPr="00611B88">
        <w:rPr>
          <w:lang w:val="vi-VN"/>
        </w:rPr>
        <w:lastRenderedPageBreak/>
        <w:t xml:space="preserve">    request-&gt;send(200, "text/plain", "Hi! I am ESP32.");</w:t>
      </w:r>
    </w:p>
    <w:p w14:paraId="1D214A09" w14:textId="77777777" w:rsidR="00611B88" w:rsidRPr="00611B88" w:rsidRDefault="00611B88" w:rsidP="00611B88">
      <w:pPr>
        <w:pStyle w:val="content"/>
        <w:ind w:firstLine="0"/>
        <w:rPr>
          <w:lang w:val="vi-VN"/>
        </w:rPr>
      </w:pPr>
      <w:r w:rsidRPr="00611B88">
        <w:rPr>
          <w:lang w:val="vi-VN"/>
        </w:rPr>
        <w:t xml:space="preserve">  });</w:t>
      </w:r>
    </w:p>
    <w:p w14:paraId="2121F857" w14:textId="77777777" w:rsidR="00611B88" w:rsidRPr="00611B88" w:rsidRDefault="00611B88" w:rsidP="00611B88">
      <w:pPr>
        <w:pStyle w:val="content"/>
        <w:ind w:firstLine="0"/>
        <w:rPr>
          <w:lang w:val="vi-VN"/>
        </w:rPr>
      </w:pPr>
      <w:r w:rsidRPr="00611B88">
        <w:rPr>
          <w:lang w:val="vi-VN"/>
        </w:rPr>
        <w:t xml:space="preserve">  AsyncElegantOTA.begin(&amp;server);    // Start ElegantOTA</w:t>
      </w:r>
    </w:p>
    <w:p w14:paraId="2F40D682" w14:textId="77777777" w:rsidR="00611B88" w:rsidRPr="00611B88" w:rsidRDefault="00611B88" w:rsidP="00611B88">
      <w:pPr>
        <w:pStyle w:val="content"/>
        <w:ind w:firstLine="0"/>
        <w:rPr>
          <w:lang w:val="vi-VN"/>
        </w:rPr>
      </w:pPr>
      <w:r w:rsidRPr="00611B88">
        <w:rPr>
          <w:lang w:val="vi-VN"/>
        </w:rPr>
        <w:t xml:space="preserve">  server.begin();</w:t>
      </w:r>
    </w:p>
    <w:p w14:paraId="6571F5D7" w14:textId="77777777" w:rsidR="00611B88" w:rsidRPr="00611B88" w:rsidRDefault="00611B88" w:rsidP="00611B88">
      <w:pPr>
        <w:pStyle w:val="content"/>
        <w:ind w:firstLine="0"/>
        <w:rPr>
          <w:lang w:val="vi-VN"/>
        </w:rPr>
      </w:pPr>
      <w:r w:rsidRPr="00611B88">
        <w:rPr>
          <w:lang w:val="vi-VN"/>
        </w:rPr>
        <w:t xml:space="preserve">  Serial.println("HTTP server started");</w:t>
      </w:r>
    </w:p>
    <w:p w14:paraId="5FF13748" w14:textId="77777777" w:rsidR="00611B88" w:rsidRPr="00611B88" w:rsidRDefault="00611B88" w:rsidP="00611B88">
      <w:pPr>
        <w:pStyle w:val="content"/>
        <w:ind w:firstLine="0"/>
        <w:rPr>
          <w:lang w:val="vi-VN"/>
        </w:rPr>
      </w:pPr>
      <w:r w:rsidRPr="00611B88">
        <w:rPr>
          <w:lang w:val="vi-VN"/>
        </w:rPr>
        <w:t>}</w:t>
      </w:r>
    </w:p>
    <w:p w14:paraId="43E2C0DD" w14:textId="77777777" w:rsidR="00611B88" w:rsidRPr="00611B88" w:rsidRDefault="00611B88" w:rsidP="00611B88">
      <w:pPr>
        <w:pStyle w:val="content"/>
        <w:ind w:firstLine="0"/>
        <w:rPr>
          <w:lang w:val="vi-VN"/>
        </w:rPr>
      </w:pPr>
    </w:p>
    <w:p w14:paraId="6D0DB3DA" w14:textId="77777777" w:rsidR="00611B88" w:rsidRPr="00611B88" w:rsidRDefault="00611B88" w:rsidP="00611B88">
      <w:pPr>
        <w:pStyle w:val="content"/>
        <w:ind w:firstLine="0"/>
        <w:rPr>
          <w:lang w:val="vi-VN"/>
        </w:rPr>
      </w:pPr>
      <w:r w:rsidRPr="00611B88">
        <w:rPr>
          <w:lang w:val="vi-VN"/>
        </w:rPr>
        <w:t>void dataToBuffer()</w:t>
      </w:r>
    </w:p>
    <w:p w14:paraId="41B99CAB" w14:textId="77777777" w:rsidR="00611B88" w:rsidRPr="00611B88" w:rsidRDefault="00611B88" w:rsidP="00611B88">
      <w:pPr>
        <w:pStyle w:val="content"/>
        <w:ind w:firstLine="0"/>
        <w:rPr>
          <w:lang w:val="vi-VN"/>
        </w:rPr>
      </w:pPr>
      <w:r w:rsidRPr="00611B88">
        <w:rPr>
          <w:lang w:val="vi-VN"/>
        </w:rPr>
        <w:t>{</w:t>
      </w:r>
    </w:p>
    <w:p w14:paraId="08BC2A4F" w14:textId="77777777" w:rsidR="00611B88" w:rsidRPr="00611B88" w:rsidRDefault="00611B88" w:rsidP="00611B88">
      <w:pPr>
        <w:pStyle w:val="content"/>
        <w:ind w:firstLine="0"/>
        <w:rPr>
          <w:lang w:val="vi-VN"/>
        </w:rPr>
      </w:pPr>
      <w:r w:rsidRPr="00611B88">
        <w:rPr>
          <w:lang w:val="vi-VN"/>
        </w:rPr>
        <w:t xml:space="preserve">  DynamicJsonDocument doc(1024);</w:t>
      </w:r>
    </w:p>
    <w:p w14:paraId="35AFD88A" w14:textId="77777777" w:rsidR="00611B88" w:rsidRPr="00611B88" w:rsidRDefault="00611B88" w:rsidP="00611B88">
      <w:pPr>
        <w:pStyle w:val="content"/>
        <w:ind w:firstLine="0"/>
        <w:rPr>
          <w:lang w:val="vi-VN"/>
        </w:rPr>
      </w:pPr>
      <w:r w:rsidRPr="00611B88">
        <w:rPr>
          <w:lang w:val="vi-VN"/>
        </w:rPr>
        <w:t xml:space="preserve">  doc["den1"]   =  button1PressCount;</w:t>
      </w:r>
    </w:p>
    <w:p w14:paraId="3612F6AF" w14:textId="77777777" w:rsidR="00611B88" w:rsidRPr="00611B88" w:rsidRDefault="00611B88" w:rsidP="00611B88">
      <w:pPr>
        <w:pStyle w:val="content"/>
        <w:ind w:firstLine="0"/>
        <w:rPr>
          <w:lang w:val="vi-VN"/>
        </w:rPr>
      </w:pPr>
      <w:r w:rsidRPr="00611B88">
        <w:rPr>
          <w:lang w:val="vi-VN"/>
        </w:rPr>
        <w:t xml:space="preserve">  doc["den2"] =  button2PressCount;</w:t>
      </w:r>
    </w:p>
    <w:p w14:paraId="108E552B" w14:textId="77777777" w:rsidR="00611B88" w:rsidRPr="00611B88" w:rsidRDefault="00611B88" w:rsidP="00611B88">
      <w:pPr>
        <w:pStyle w:val="content"/>
        <w:ind w:firstLine="0"/>
        <w:rPr>
          <w:lang w:val="vi-VN"/>
        </w:rPr>
      </w:pPr>
      <w:r w:rsidRPr="00611B88">
        <w:rPr>
          <w:lang w:val="vi-VN"/>
        </w:rPr>
        <w:t xml:space="preserve">  doc["den3"]   = button3PressCount;</w:t>
      </w:r>
    </w:p>
    <w:p w14:paraId="3F6611F0" w14:textId="77777777" w:rsidR="00611B88" w:rsidRPr="00611B88" w:rsidRDefault="00611B88" w:rsidP="00611B88">
      <w:pPr>
        <w:pStyle w:val="content"/>
        <w:ind w:firstLine="0"/>
        <w:rPr>
          <w:lang w:val="vi-VN"/>
        </w:rPr>
      </w:pPr>
      <w:r w:rsidRPr="00611B88">
        <w:rPr>
          <w:lang w:val="vi-VN"/>
        </w:rPr>
        <w:t xml:space="preserve">  doc["den4"] = button4PressCount;</w:t>
      </w:r>
    </w:p>
    <w:p w14:paraId="49CAEA52" w14:textId="77777777" w:rsidR="00611B88" w:rsidRPr="00611B88" w:rsidRDefault="00611B88" w:rsidP="00611B88">
      <w:pPr>
        <w:pStyle w:val="content"/>
        <w:ind w:firstLine="0"/>
        <w:rPr>
          <w:lang w:val="vi-VN"/>
        </w:rPr>
      </w:pPr>
      <w:r w:rsidRPr="00611B88">
        <w:rPr>
          <w:lang w:val="vi-VN"/>
        </w:rPr>
        <w:t xml:space="preserve">  doc["den5"]   = button5PressCount;</w:t>
      </w:r>
    </w:p>
    <w:p w14:paraId="088C263B" w14:textId="77777777" w:rsidR="00611B88" w:rsidRPr="00611B88" w:rsidRDefault="00611B88" w:rsidP="00611B88">
      <w:pPr>
        <w:pStyle w:val="content"/>
        <w:ind w:firstLine="0"/>
        <w:rPr>
          <w:lang w:val="vi-VN"/>
        </w:rPr>
      </w:pPr>
      <w:r w:rsidRPr="00611B88">
        <w:rPr>
          <w:lang w:val="vi-VN"/>
        </w:rPr>
        <w:t xml:space="preserve">  doc["den6"] = button6PressCount;</w:t>
      </w:r>
    </w:p>
    <w:p w14:paraId="03A36221" w14:textId="77777777" w:rsidR="00611B88" w:rsidRPr="00611B88" w:rsidRDefault="00611B88" w:rsidP="00611B88">
      <w:pPr>
        <w:pStyle w:val="content"/>
        <w:ind w:firstLine="0"/>
        <w:rPr>
          <w:lang w:val="vi-VN"/>
        </w:rPr>
      </w:pPr>
      <w:r w:rsidRPr="00611B88">
        <w:rPr>
          <w:lang w:val="vi-VN"/>
        </w:rPr>
        <w:t xml:space="preserve">  doc["den7"] = button7PressCount;</w:t>
      </w:r>
    </w:p>
    <w:p w14:paraId="2DF84469" w14:textId="77777777" w:rsidR="00611B88" w:rsidRPr="00611B88" w:rsidRDefault="00611B88" w:rsidP="00611B88">
      <w:pPr>
        <w:pStyle w:val="content"/>
        <w:ind w:firstLine="0"/>
        <w:rPr>
          <w:lang w:val="vi-VN"/>
        </w:rPr>
      </w:pPr>
      <w:r w:rsidRPr="00611B88">
        <w:rPr>
          <w:lang w:val="vi-VN"/>
        </w:rPr>
        <w:t xml:space="preserve">  serializeJson(doc, inforInverterBuff);</w:t>
      </w:r>
    </w:p>
    <w:p w14:paraId="2865415E" w14:textId="77777777" w:rsidR="00611B88" w:rsidRPr="00611B88" w:rsidRDefault="00611B88" w:rsidP="00611B88">
      <w:pPr>
        <w:pStyle w:val="content"/>
        <w:ind w:firstLine="0"/>
        <w:rPr>
          <w:lang w:val="vi-VN"/>
        </w:rPr>
      </w:pPr>
      <w:r w:rsidRPr="00611B88">
        <w:rPr>
          <w:lang w:val="vi-VN"/>
        </w:rPr>
        <w:t xml:space="preserve">  client.publish(mqtt_topic_pub.c_str(), inforInverterBuff);  </w:t>
      </w:r>
    </w:p>
    <w:p w14:paraId="3517A57A" w14:textId="4F898917" w:rsidR="00611B88" w:rsidRPr="00611B88" w:rsidRDefault="00611B88" w:rsidP="00611B88">
      <w:pPr>
        <w:pStyle w:val="content"/>
        <w:ind w:firstLine="0"/>
        <w:rPr>
          <w:lang w:val="vi-VN"/>
        </w:rPr>
      </w:pPr>
      <w:r w:rsidRPr="00611B88">
        <w:rPr>
          <w:lang w:val="vi-VN"/>
        </w:rPr>
        <w:t>}</w:t>
      </w:r>
    </w:p>
    <w:sectPr w:rsidR="00611B88" w:rsidRPr="00611B88" w:rsidSect="00185B0E">
      <w:headerReference w:type="default" r:id="rId88"/>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CCE37" w14:textId="77777777" w:rsidR="00B04888" w:rsidRDefault="00B04888" w:rsidP="00765E7E">
      <w:pPr>
        <w:spacing w:after="0" w:line="240" w:lineRule="auto"/>
      </w:pPr>
      <w:r>
        <w:separator/>
      </w:r>
    </w:p>
  </w:endnote>
  <w:endnote w:type="continuationSeparator" w:id="0">
    <w:p w14:paraId="3B700CDD" w14:textId="77777777" w:rsidR="00B04888" w:rsidRDefault="00B04888" w:rsidP="00765E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B3843" w14:textId="77777777" w:rsidR="00B04888" w:rsidRDefault="00B04888" w:rsidP="00765E7E">
      <w:pPr>
        <w:spacing w:after="0" w:line="240" w:lineRule="auto"/>
      </w:pPr>
      <w:r>
        <w:separator/>
      </w:r>
    </w:p>
  </w:footnote>
  <w:footnote w:type="continuationSeparator" w:id="0">
    <w:p w14:paraId="57A0B311" w14:textId="77777777" w:rsidR="00B04888" w:rsidRDefault="00B04888" w:rsidP="00765E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6F327" w14:textId="65FE51F3" w:rsidR="00ED6A7D" w:rsidRDefault="00ED6A7D" w:rsidP="008A1F87">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1319676"/>
      <w:docPartObj>
        <w:docPartGallery w:val="Page Numbers (Top of Page)"/>
        <w:docPartUnique/>
      </w:docPartObj>
    </w:sdtPr>
    <w:sdtEndPr>
      <w:rPr>
        <w:noProof/>
      </w:rPr>
    </w:sdtEndPr>
    <w:sdtContent>
      <w:p w14:paraId="38C1A635" w14:textId="078F4436" w:rsidR="00ED6A7D" w:rsidRDefault="00ED6A7D">
        <w:pPr>
          <w:pStyle w:val="Header"/>
          <w:jc w:val="center"/>
        </w:pPr>
        <w:r>
          <w:fldChar w:fldCharType="begin"/>
        </w:r>
        <w:r>
          <w:instrText xml:space="preserve"> PAGE   \* MERGEFORMAT </w:instrText>
        </w:r>
        <w:r>
          <w:fldChar w:fldCharType="separate"/>
        </w:r>
        <w:r w:rsidR="009C3FDA">
          <w:rPr>
            <w:noProof/>
          </w:rPr>
          <w:t>XV</w:t>
        </w:r>
        <w:r>
          <w:rPr>
            <w:noProof/>
          </w:rPr>
          <w:fldChar w:fldCharType="end"/>
        </w:r>
      </w:p>
    </w:sdtContent>
  </w:sdt>
  <w:p w14:paraId="4F2CBD54" w14:textId="26C423FD" w:rsidR="00ED6A7D" w:rsidRDefault="00ED6A7D" w:rsidP="008A1F87">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5163381"/>
      <w:docPartObj>
        <w:docPartGallery w:val="Page Numbers (Top of Page)"/>
        <w:docPartUnique/>
      </w:docPartObj>
    </w:sdtPr>
    <w:sdtEndPr>
      <w:rPr>
        <w:noProof/>
      </w:rPr>
    </w:sdtEndPr>
    <w:sdtContent>
      <w:p w14:paraId="61426C42" w14:textId="2276C2F1" w:rsidR="00ED6A7D" w:rsidRDefault="00ED6A7D">
        <w:pPr>
          <w:pStyle w:val="Header"/>
          <w:jc w:val="center"/>
        </w:pPr>
        <w:r>
          <w:fldChar w:fldCharType="begin"/>
        </w:r>
        <w:r>
          <w:instrText xml:space="preserve"> PAGE   \* MERGEFORMAT </w:instrText>
        </w:r>
        <w:r>
          <w:fldChar w:fldCharType="separate"/>
        </w:r>
        <w:r w:rsidR="009C3FDA">
          <w:rPr>
            <w:noProof/>
          </w:rPr>
          <w:t>56</w:t>
        </w:r>
        <w:r>
          <w:rPr>
            <w:noProof/>
          </w:rPr>
          <w:fldChar w:fldCharType="end"/>
        </w:r>
      </w:p>
    </w:sdtContent>
  </w:sdt>
  <w:p w14:paraId="6D3FE254" w14:textId="77777777" w:rsidR="00ED6A7D" w:rsidRDefault="00ED6A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26EC"/>
    <w:multiLevelType w:val="hybridMultilevel"/>
    <w:tmpl w:val="C9BE02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A396B"/>
    <w:multiLevelType w:val="hybridMultilevel"/>
    <w:tmpl w:val="D4A8E0C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B3272"/>
    <w:multiLevelType w:val="hybridMultilevel"/>
    <w:tmpl w:val="7A626C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723AC"/>
    <w:multiLevelType w:val="hybridMultilevel"/>
    <w:tmpl w:val="63DC5E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B2E92"/>
    <w:multiLevelType w:val="hybridMultilevel"/>
    <w:tmpl w:val="C2188F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75C70"/>
    <w:multiLevelType w:val="hybridMultilevel"/>
    <w:tmpl w:val="134CB29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3C06D73"/>
    <w:multiLevelType w:val="hybridMultilevel"/>
    <w:tmpl w:val="57A6F6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90FCC"/>
    <w:multiLevelType w:val="hybridMultilevel"/>
    <w:tmpl w:val="95C4279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625FAE"/>
    <w:multiLevelType w:val="hybridMultilevel"/>
    <w:tmpl w:val="B75487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CE7B83"/>
    <w:multiLevelType w:val="hybridMultilevel"/>
    <w:tmpl w:val="3A4CEE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5E11B5"/>
    <w:multiLevelType w:val="hybridMultilevel"/>
    <w:tmpl w:val="02F600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C05264"/>
    <w:multiLevelType w:val="hybridMultilevel"/>
    <w:tmpl w:val="F77E1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631624"/>
    <w:multiLevelType w:val="hybridMultilevel"/>
    <w:tmpl w:val="3D0C47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9A4AA3"/>
    <w:multiLevelType w:val="hybridMultilevel"/>
    <w:tmpl w:val="146A7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056756"/>
    <w:multiLevelType w:val="hybridMultilevel"/>
    <w:tmpl w:val="4438AAD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8204C4"/>
    <w:multiLevelType w:val="hybridMultilevel"/>
    <w:tmpl w:val="F6F258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8F6A18"/>
    <w:multiLevelType w:val="hybridMultilevel"/>
    <w:tmpl w:val="EB221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FC5966"/>
    <w:multiLevelType w:val="hybridMultilevel"/>
    <w:tmpl w:val="AAA06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544C62"/>
    <w:multiLevelType w:val="hybridMultilevel"/>
    <w:tmpl w:val="278CA5D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C84C9A"/>
    <w:multiLevelType w:val="hybridMultilevel"/>
    <w:tmpl w:val="0464C0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C96EF2"/>
    <w:multiLevelType w:val="hybridMultilevel"/>
    <w:tmpl w:val="38AA229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A82EDB"/>
    <w:multiLevelType w:val="hybridMultilevel"/>
    <w:tmpl w:val="8758E3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7C53E5"/>
    <w:multiLevelType w:val="hybridMultilevel"/>
    <w:tmpl w:val="92149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4024B9"/>
    <w:multiLevelType w:val="hybridMultilevel"/>
    <w:tmpl w:val="FC3E7E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17248F"/>
    <w:multiLevelType w:val="hybridMultilevel"/>
    <w:tmpl w:val="70EEEF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C92063"/>
    <w:multiLevelType w:val="hybridMultilevel"/>
    <w:tmpl w:val="623ABB2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0872A9"/>
    <w:multiLevelType w:val="hybridMultilevel"/>
    <w:tmpl w:val="151A01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BA0613"/>
    <w:multiLevelType w:val="hybridMultilevel"/>
    <w:tmpl w:val="5E3E0E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7C13EA"/>
    <w:multiLevelType w:val="hybridMultilevel"/>
    <w:tmpl w:val="5BA2E20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9D6B57"/>
    <w:multiLevelType w:val="hybridMultilevel"/>
    <w:tmpl w:val="6568B5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493518"/>
    <w:multiLevelType w:val="hybridMultilevel"/>
    <w:tmpl w:val="421E02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5661B6"/>
    <w:multiLevelType w:val="hybridMultilevel"/>
    <w:tmpl w:val="A3D499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D860E3"/>
    <w:multiLevelType w:val="hybridMultilevel"/>
    <w:tmpl w:val="54BE77B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EA0D3A"/>
    <w:multiLevelType w:val="hybridMultilevel"/>
    <w:tmpl w:val="28F0DFF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63C4A28"/>
    <w:multiLevelType w:val="multilevel"/>
    <w:tmpl w:val="B3704496"/>
    <w:lvl w:ilvl="0">
      <w:start w:val="1"/>
      <w:numFmt w:val="decimal"/>
      <w:pStyle w:val="Heading1"/>
      <w:suff w:val="space"/>
      <w:lvlText w:val="CHƯƠNG %1:"/>
      <w:lvlJc w:val="left"/>
      <w:pPr>
        <w:ind w:left="0" w:firstLine="0"/>
      </w:pPr>
      <w:rPr>
        <w:rFonts w:hint="default"/>
      </w:rPr>
    </w:lvl>
    <w:lvl w:ilvl="1">
      <w:start w:val="1"/>
      <w:numFmt w:val="decimal"/>
      <w:pStyle w:val="level1"/>
      <w:suff w:val="space"/>
      <w:lvlText w:val="%1.%2"/>
      <w:lvlJc w:val="left"/>
      <w:pPr>
        <w:ind w:left="851" w:firstLine="0"/>
      </w:pPr>
      <w:rPr>
        <w:rFonts w:hint="default"/>
      </w:rPr>
    </w:lvl>
    <w:lvl w:ilvl="2">
      <w:start w:val="1"/>
      <w:numFmt w:val="decimal"/>
      <w:pStyle w:val="level2"/>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8222C90"/>
    <w:multiLevelType w:val="hybridMultilevel"/>
    <w:tmpl w:val="9B3E163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81470A"/>
    <w:multiLevelType w:val="hybridMultilevel"/>
    <w:tmpl w:val="2ACE86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DD3C21"/>
    <w:multiLevelType w:val="hybridMultilevel"/>
    <w:tmpl w:val="E59ACA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534E66"/>
    <w:multiLevelType w:val="hybridMultilevel"/>
    <w:tmpl w:val="D6D401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51747E"/>
    <w:multiLevelType w:val="hybridMultilevel"/>
    <w:tmpl w:val="88C44C1E"/>
    <w:lvl w:ilvl="0" w:tplc="55725EA2">
      <w:start w:val="1"/>
      <w:numFmt w:val="bullet"/>
      <w:lvlText w:val="-"/>
      <w:lvlJc w:val="left"/>
      <w:pPr>
        <w:ind w:left="360" w:hanging="360"/>
      </w:pPr>
      <w:rPr>
        <w:rFonts w:ascii="Times New Roman" w:eastAsia="Malgun Gothi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2A32EF7"/>
    <w:multiLevelType w:val="hybridMultilevel"/>
    <w:tmpl w:val="F0326D0A"/>
    <w:lvl w:ilvl="0" w:tplc="087279E8">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081875"/>
    <w:multiLevelType w:val="hybridMultilevel"/>
    <w:tmpl w:val="F00233D2"/>
    <w:lvl w:ilvl="0" w:tplc="087279E8">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A93FA4"/>
    <w:multiLevelType w:val="hybridMultilevel"/>
    <w:tmpl w:val="920EAC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625948"/>
    <w:multiLevelType w:val="hybridMultilevel"/>
    <w:tmpl w:val="DDA6C7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4D724B"/>
    <w:multiLevelType w:val="hybridMultilevel"/>
    <w:tmpl w:val="80F6CBC0"/>
    <w:lvl w:ilvl="0" w:tplc="087279E8">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610B57"/>
    <w:multiLevelType w:val="hybridMultilevel"/>
    <w:tmpl w:val="002AB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4837833">
    <w:abstractNumId w:val="36"/>
  </w:num>
  <w:num w:numId="2" w16cid:durableId="1421677749">
    <w:abstractNumId w:val="6"/>
  </w:num>
  <w:num w:numId="3" w16cid:durableId="1289781103">
    <w:abstractNumId w:val="0"/>
  </w:num>
  <w:num w:numId="4" w16cid:durableId="224537182">
    <w:abstractNumId w:val="1"/>
  </w:num>
  <w:num w:numId="5" w16cid:durableId="1737698586">
    <w:abstractNumId w:val="29"/>
  </w:num>
  <w:num w:numId="6" w16cid:durableId="104815762">
    <w:abstractNumId w:val="30"/>
  </w:num>
  <w:num w:numId="7" w16cid:durableId="168452656">
    <w:abstractNumId w:val="37"/>
  </w:num>
  <w:num w:numId="8" w16cid:durableId="480658449">
    <w:abstractNumId w:val="9"/>
  </w:num>
  <w:num w:numId="9" w16cid:durableId="1141197072">
    <w:abstractNumId w:val="20"/>
  </w:num>
  <w:num w:numId="10" w16cid:durableId="24213788">
    <w:abstractNumId w:val="27"/>
  </w:num>
  <w:num w:numId="11" w16cid:durableId="1941983341">
    <w:abstractNumId w:val="39"/>
  </w:num>
  <w:num w:numId="12" w16cid:durableId="1965771632">
    <w:abstractNumId w:val="23"/>
  </w:num>
  <w:num w:numId="13" w16cid:durableId="1840460365">
    <w:abstractNumId w:val="21"/>
  </w:num>
  <w:num w:numId="14" w16cid:durableId="695424888">
    <w:abstractNumId w:val="34"/>
  </w:num>
  <w:num w:numId="15" w16cid:durableId="403721086">
    <w:abstractNumId w:val="7"/>
  </w:num>
  <w:num w:numId="16" w16cid:durableId="2144879609">
    <w:abstractNumId w:val="19"/>
  </w:num>
  <w:num w:numId="17" w16cid:durableId="1105613044">
    <w:abstractNumId w:val="11"/>
  </w:num>
  <w:num w:numId="18" w16cid:durableId="1980453353">
    <w:abstractNumId w:val="22"/>
  </w:num>
  <w:num w:numId="19" w16cid:durableId="1196624798">
    <w:abstractNumId w:val="15"/>
  </w:num>
  <w:num w:numId="20" w16cid:durableId="1736706334">
    <w:abstractNumId w:val="41"/>
  </w:num>
  <w:num w:numId="21" w16cid:durableId="908348724">
    <w:abstractNumId w:val="5"/>
  </w:num>
  <w:num w:numId="22" w16cid:durableId="1411998165">
    <w:abstractNumId w:val="8"/>
  </w:num>
  <w:num w:numId="23" w16cid:durableId="141890985">
    <w:abstractNumId w:val="32"/>
  </w:num>
  <w:num w:numId="24" w16cid:durableId="1236934918">
    <w:abstractNumId w:val="2"/>
  </w:num>
  <w:num w:numId="25" w16cid:durableId="1526094963">
    <w:abstractNumId w:val="35"/>
  </w:num>
  <w:num w:numId="26" w16cid:durableId="1686444816">
    <w:abstractNumId w:val="31"/>
  </w:num>
  <w:num w:numId="27" w16cid:durableId="1616398503">
    <w:abstractNumId w:val="24"/>
  </w:num>
  <w:num w:numId="28" w16cid:durableId="1016082061">
    <w:abstractNumId w:val="40"/>
  </w:num>
  <w:num w:numId="29" w16cid:durableId="382296693">
    <w:abstractNumId w:val="45"/>
  </w:num>
  <w:num w:numId="30" w16cid:durableId="967710326">
    <w:abstractNumId w:val="28"/>
  </w:num>
  <w:num w:numId="31" w16cid:durableId="437871771">
    <w:abstractNumId w:val="12"/>
  </w:num>
  <w:num w:numId="32" w16cid:durableId="1794666969">
    <w:abstractNumId w:val="25"/>
  </w:num>
  <w:num w:numId="33" w16cid:durableId="1134374129">
    <w:abstractNumId w:val="13"/>
  </w:num>
  <w:num w:numId="34" w16cid:durableId="910893435">
    <w:abstractNumId w:val="33"/>
  </w:num>
  <w:num w:numId="35" w16cid:durableId="322006650">
    <w:abstractNumId w:val="16"/>
  </w:num>
  <w:num w:numId="36" w16cid:durableId="1704092827">
    <w:abstractNumId w:val="44"/>
  </w:num>
  <w:num w:numId="37" w16cid:durableId="861669636">
    <w:abstractNumId w:val="26"/>
  </w:num>
  <w:num w:numId="38" w16cid:durableId="1400716289">
    <w:abstractNumId w:val="4"/>
  </w:num>
  <w:num w:numId="39" w16cid:durableId="1722091754">
    <w:abstractNumId w:val="10"/>
  </w:num>
  <w:num w:numId="40" w16cid:durableId="238368265">
    <w:abstractNumId w:val="38"/>
  </w:num>
  <w:num w:numId="41" w16cid:durableId="536622601">
    <w:abstractNumId w:val="18"/>
  </w:num>
  <w:num w:numId="42" w16cid:durableId="972054018">
    <w:abstractNumId w:val="17"/>
  </w:num>
  <w:num w:numId="43" w16cid:durableId="1181428610">
    <w:abstractNumId w:val="14"/>
  </w:num>
  <w:num w:numId="44" w16cid:durableId="957373144">
    <w:abstractNumId w:val="47"/>
  </w:num>
  <w:num w:numId="45" w16cid:durableId="370806050">
    <w:abstractNumId w:val="42"/>
  </w:num>
  <w:num w:numId="46" w16cid:durableId="1366255288">
    <w:abstractNumId w:val="46"/>
  </w:num>
  <w:num w:numId="47" w16cid:durableId="1619919283">
    <w:abstractNumId w:val="43"/>
  </w:num>
  <w:num w:numId="48" w16cid:durableId="544946462">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718"/>
    <w:rsid w:val="00002577"/>
    <w:rsid w:val="0000583F"/>
    <w:rsid w:val="00010D3A"/>
    <w:rsid w:val="00011376"/>
    <w:rsid w:val="000148D9"/>
    <w:rsid w:val="00015871"/>
    <w:rsid w:val="00025C94"/>
    <w:rsid w:val="00026E35"/>
    <w:rsid w:val="00043603"/>
    <w:rsid w:val="00044CCE"/>
    <w:rsid w:val="00052D13"/>
    <w:rsid w:val="00052FF7"/>
    <w:rsid w:val="00053211"/>
    <w:rsid w:val="000677E4"/>
    <w:rsid w:val="000777F8"/>
    <w:rsid w:val="00084014"/>
    <w:rsid w:val="00084886"/>
    <w:rsid w:val="00093D9D"/>
    <w:rsid w:val="000A6F0F"/>
    <w:rsid w:val="000B7CB0"/>
    <w:rsid w:val="000C326D"/>
    <w:rsid w:val="000C620D"/>
    <w:rsid w:val="000E7BF4"/>
    <w:rsid w:val="000F3F95"/>
    <w:rsid w:val="000F68E0"/>
    <w:rsid w:val="000F74C7"/>
    <w:rsid w:val="0010222A"/>
    <w:rsid w:val="001038EF"/>
    <w:rsid w:val="0011129D"/>
    <w:rsid w:val="001246B4"/>
    <w:rsid w:val="0013317F"/>
    <w:rsid w:val="00136840"/>
    <w:rsid w:val="00137C36"/>
    <w:rsid w:val="00140FDD"/>
    <w:rsid w:val="00147285"/>
    <w:rsid w:val="00166045"/>
    <w:rsid w:val="001707AB"/>
    <w:rsid w:val="00172AEB"/>
    <w:rsid w:val="00181ECD"/>
    <w:rsid w:val="00185B0E"/>
    <w:rsid w:val="00195849"/>
    <w:rsid w:val="001A293D"/>
    <w:rsid w:val="001A3A76"/>
    <w:rsid w:val="001B5A32"/>
    <w:rsid w:val="001C1A35"/>
    <w:rsid w:val="001C60FB"/>
    <w:rsid w:val="001E29F5"/>
    <w:rsid w:val="001F08B3"/>
    <w:rsid w:val="00207C9D"/>
    <w:rsid w:val="00207DA0"/>
    <w:rsid w:val="0021442A"/>
    <w:rsid w:val="00220E1E"/>
    <w:rsid w:val="00233125"/>
    <w:rsid w:val="002428C5"/>
    <w:rsid w:val="00247833"/>
    <w:rsid w:val="002500AE"/>
    <w:rsid w:val="002567C1"/>
    <w:rsid w:val="0026023D"/>
    <w:rsid w:val="00262E50"/>
    <w:rsid w:val="002823A4"/>
    <w:rsid w:val="00284404"/>
    <w:rsid w:val="002911A7"/>
    <w:rsid w:val="002977AF"/>
    <w:rsid w:val="002A09EB"/>
    <w:rsid w:val="002A1B97"/>
    <w:rsid w:val="002A27F4"/>
    <w:rsid w:val="002B2BAE"/>
    <w:rsid w:val="002B48CA"/>
    <w:rsid w:val="002B6602"/>
    <w:rsid w:val="002C10C2"/>
    <w:rsid w:val="002D2A0D"/>
    <w:rsid w:val="002D3E29"/>
    <w:rsid w:val="002E46D7"/>
    <w:rsid w:val="002E7A00"/>
    <w:rsid w:val="002F2E80"/>
    <w:rsid w:val="00301E99"/>
    <w:rsid w:val="003316D3"/>
    <w:rsid w:val="00331D25"/>
    <w:rsid w:val="00335571"/>
    <w:rsid w:val="00335BA3"/>
    <w:rsid w:val="00343F75"/>
    <w:rsid w:val="003459CA"/>
    <w:rsid w:val="00352A75"/>
    <w:rsid w:val="003539D5"/>
    <w:rsid w:val="00355CC7"/>
    <w:rsid w:val="0036370C"/>
    <w:rsid w:val="00396390"/>
    <w:rsid w:val="003A0FFE"/>
    <w:rsid w:val="003A1C89"/>
    <w:rsid w:val="003A23B1"/>
    <w:rsid w:val="003A4BF0"/>
    <w:rsid w:val="003B51E8"/>
    <w:rsid w:val="003B6B70"/>
    <w:rsid w:val="003C7CA6"/>
    <w:rsid w:val="003E5AE5"/>
    <w:rsid w:val="003F03AC"/>
    <w:rsid w:val="004023DF"/>
    <w:rsid w:val="004030D4"/>
    <w:rsid w:val="00430A20"/>
    <w:rsid w:val="00432073"/>
    <w:rsid w:val="0044599D"/>
    <w:rsid w:val="00445D16"/>
    <w:rsid w:val="0045770F"/>
    <w:rsid w:val="00465039"/>
    <w:rsid w:val="00472761"/>
    <w:rsid w:val="00477F8C"/>
    <w:rsid w:val="004812DA"/>
    <w:rsid w:val="00484054"/>
    <w:rsid w:val="00491769"/>
    <w:rsid w:val="00491A0A"/>
    <w:rsid w:val="004A579B"/>
    <w:rsid w:val="004B0394"/>
    <w:rsid w:val="004B6F43"/>
    <w:rsid w:val="004C0AA0"/>
    <w:rsid w:val="004E15B2"/>
    <w:rsid w:val="004E3891"/>
    <w:rsid w:val="004F33D9"/>
    <w:rsid w:val="005112C6"/>
    <w:rsid w:val="00513BCD"/>
    <w:rsid w:val="00516E32"/>
    <w:rsid w:val="00520282"/>
    <w:rsid w:val="00527039"/>
    <w:rsid w:val="0054476C"/>
    <w:rsid w:val="005512E0"/>
    <w:rsid w:val="00551C37"/>
    <w:rsid w:val="005638C4"/>
    <w:rsid w:val="00563BB1"/>
    <w:rsid w:val="00564157"/>
    <w:rsid w:val="00564405"/>
    <w:rsid w:val="00565818"/>
    <w:rsid w:val="00574B43"/>
    <w:rsid w:val="0059463C"/>
    <w:rsid w:val="005A596A"/>
    <w:rsid w:val="005C1F6F"/>
    <w:rsid w:val="005C2B04"/>
    <w:rsid w:val="005D330F"/>
    <w:rsid w:val="005E453C"/>
    <w:rsid w:val="005E6B52"/>
    <w:rsid w:val="0060469A"/>
    <w:rsid w:val="0060615A"/>
    <w:rsid w:val="00611B88"/>
    <w:rsid w:val="00624A4B"/>
    <w:rsid w:val="0063461E"/>
    <w:rsid w:val="00650349"/>
    <w:rsid w:val="00651D5D"/>
    <w:rsid w:val="00667BC2"/>
    <w:rsid w:val="0067204A"/>
    <w:rsid w:val="00674075"/>
    <w:rsid w:val="00674902"/>
    <w:rsid w:val="00686385"/>
    <w:rsid w:val="006B2749"/>
    <w:rsid w:val="006B35A3"/>
    <w:rsid w:val="006B41BE"/>
    <w:rsid w:val="006C16A6"/>
    <w:rsid w:val="006C31F3"/>
    <w:rsid w:val="006D2376"/>
    <w:rsid w:val="006F4C03"/>
    <w:rsid w:val="006F7C7D"/>
    <w:rsid w:val="00745C4E"/>
    <w:rsid w:val="00761F8D"/>
    <w:rsid w:val="00765E7E"/>
    <w:rsid w:val="0076615A"/>
    <w:rsid w:val="00766415"/>
    <w:rsid w:val="00767DA5"/>
    <w:rsid w:val="00772F29"/>
    <w:rsid w:val="00781CEC"/>
    <w:rsid w:val="00792C4B"/>
    <w:rsid w:val="00795369"/>
    <w:rsid w:val="0079775C"/>
    <w:rsid w:val="007A0397"/>
    <w:rsid w:val="007A47DC"/>
    <w:rsid w:val="007A6A5B"/>
    <w:rsid w:val="007B0965"/>
    <w:rsid w:val="007B2273"/>
    <w:rsid w:val="007B2A96"/>
    <w:rsid w:val="007C23FB"/>
    <w:rsid w:val="007C46B4"/>
    <w:rsid w:val="007C502F"/>
    <w:rsid w:val="007D0FE3"/>
    <w:rsid w:val="007D712E"/>
    <w:rsid w:val="007E2028"/>
    <w:rsid w:val="007F4558"/>
    <w:rsid w:val="007F7D81"/>
    <w:rsid w:val="00803CB5"/>
    <w:rsid w:val="0081553A"/>
    <w:rsid w:val="008168C0"/>
    <w:rsid w:val="008178CE"/>
    <w:rsid w:val="00820B1C"/>
    <w:rsid w:val="00833613"/>
    <w:rsid w:val="008348B7"/>
    <w:rsid w:val="00845C69"/>
    <w:rsid w:val="0084619A"/>
    <w:rsid w:val="008510B9"/>
    <w:rsid w:val="00851117"/>
    <w:rsid w:val="008548F7"/>
    <w:rsid w:val="0085554C"/>
    <w:rsid w:val="0086404C"/>
    <w:rsid w:val="00874BA9"/>
    <w:rsid w:val="008918D5"/>
    <w:rsid w:val="00894E40"/>
    <w:rsid w:val="008A1F87"/>
    <w:rsid w:val="008B791E"/>
    <w:rsid w:val="008C06F9"/>
    <w:rsid w:val="008C0A32"/>
    <w:rsid w:val="008D732E"/>
    <w:rsid w:val="008E643D"/>
    <w:rsid w:val="008F68BF"/>
    <w:rsid w:val="008F75D0"/>
    <w:rsid w:val="00905F24"/>
    <w:rsid w:val="00914ABB"/>
    <w:rsid w:val="00916FB1"/>
    <w:rsid w:val="00921265"/>
    <w:rsid w:val="009241CD"/>
    <w:rsid w:val="0093608D"/>
    <w:rsid w:val="00936715"/>
    <w:rsid w:val="00942CB2"/>
    <w:rsid w:val="009432C7"/>
    <w:rsid w:val="009612C0"/>
    <w:rsid w:val="00962A25"/>
    <w:rsid w:val="0096665E"/>
    <w:rsid w:val="00966D95"/>
    <w:rsid w:val="009739FE"/>
    <w:rsid w:val="009770FE"/>
    <w:rsid w:val="00982E96"/>
    <w:rsid w:val="00983D1C"/>
    <w:rsid w:val="0099136B"/>
    <w:rsid w:val="009A4550"/>
    <w:rsid w:val="009A7871"/>
    <w:rsid w:val="009B7E09"/>
    <w:rsid w:val="009C3406"/>
    <w:rsid w:val="009C3FDA"/>
    <w:rsid w:val="009C791C"/>
    <w:rsid w:val="009E2149"/>
    <w:rsid w:val="009E3B57"/>
    <w:rsid w:val="009E7B2E"/>
    <w:rsid w:val="009F09C3"/>
    <w:rsid w:val="009F665E"/>
    <w:rsid w:val="00A0776B"/>
    <w:rsid w:val="00A10208"/>
    <w:rsid w:val="00A23498"/>
    <w:rsid w:val="00A47490"/>
    <w:rsid w:val="00A47A4E"/>
    <w:rsid w:val="00A61401"/>
    <w:rsid w:val="00A65DC8"/>
    <w:rsid w:val="00A70B08"/>
    <w:rsid w:val="00A757A6"/>
    <w:rsid w:val="00A76C4D"/>
    <w:rsid w:val="00A8033E"/>
    <w:rsid w:val="00A87D77"/>
    <w:rsid w:val="00AB26C3"/>
    <w:rsid w:val="00AB3550"/>
    <w:rsid w:val="00AB6494"/>
    <w:rsid w:val="00AC073D"/>
    <w:rsid w:val="00AC2EA5"/>
    <w:rsid w:val="00AC408C"/>
    <w:rsid w:val="00AD0830"/>
    <w:rsid w:val="00AD092A"/>
    <w:rsid w:val="00AE1B99"/>
    <w:rsid w:val="00AF08AB"/>
    <w:rsid w:val="00AF108A"/>
    <w:rsid w:val="00AF2DB9"/>
    <w:rsid w:val="00B04888"/>
    <w:rsid w:val="00B1055C"/>
    <w:rsid w:val="00B10C08"/>
    <w:rsid w:val="00B12394"/>
    <w:rsid w:val="00B12FFE"/>
    <w:rsid w:val="00B253FD"/>
    <w:rsid w:val="00B359C8"/>
    <w:rsid w:val="00B471BB"/>
    <w:rsid w:val="00B516B7"/>
    <w:rsid w:val="00B553C8"/>
    <w:rsid w:val="00B579AC"/>
    <w:rsid w:val="00B6735A"/>
    <w:rsid w:val="00B7081A"/>
    <w:rsid w:val="00B71674"/>
    <w:rsid w:val="00B71952"/>
    <w:rsid w:val="00B74A1E"/>
    <w:rsid w:val="00B76DFA"/>
    <w:rsid w:val="00B76F46"/>
    <w:rsid w:val="00B8583C"/>
    <w:rsid w:val="00B90F95"/>
    <w:rsid w:val="00B957F0"/>
    <w:rsid w:val="00BA174A"/>
    <w:rsid w:val="00BB2622"/>
    <w:rsid w:val="00BB7C52"/>
    <w:rsid w:val="00BC3231"/>
    <w:rsid w:val="00BC7691"/>
    <w:rsid w:val="00BD7AC9"/>
    <w:rsid w:val="00BE7BA0"/>
    <w:rsid w:val="00BF1615"/>
    <w:rsid w:val="00C00372"/>
    <w:rsid w:val="00C00F5D"/>
    <w:rsid w:val="00C01632"/>
    <w:rsid w:val="00C162BE"/>
    <w:rsid w:val="00C22D7A"/>
    <w:rsid w:val="00C26837"/>
    <w:rsid w:val="00C27112"/>
    <w:rsid w:val="00C31923"/>
    <w:rsid w:val="00C363ED"/>
    <w:rsid w:val="00C43796"/>
    <w:rsid w:val="00C46F07"/>
    <w:rsid w:val="00C56298"/>
    <w:rsid w:val="00C609DD"/>
    <w:rsid w:val="00C7364C"/>
    <w:rsid w:val="00C74FCB"/>
    <w:rsid w:val="00C90FEB"/>
    <w:rsid w:val="00C963B5"/>
    <w:rsid w:val="00CA0AE5"/>
    <w:rsid w:val="00CA10BE"/>
    <w:rsid w:val="00CB13C2"/>
    <w:rsid w:val="00CB40A0"/>
    <w:rsid w:val="00CB42B9"/>
    <w:rsid w:val="00CB7AF5"/>
    <w:rsid w:val="00CC36AA"/>
    <w:rsid w:val="00CC78F0"/>
    <w:rsid w:val="00CD0950"/>
    <w:rsid w:val="00CD5E16"/>
    <w:rsid w:val="00D0156C"/>
    <w:rsid w:val="00D20165"/>
    <w:rsid w:val="00D30294"/>
    <w:rsid w:val="00D31227"/>
    <w:rsid w:val="00D34EFC"/>
    <w:rsid w:val="00D424C6"/>
    <w:rsid w:val="00D476E8"/>
    <w:rsid w:val="00D55AE9"/>
    <w:rsid w:val="00D6725A"/>
    <w:rsid w:val="00D725D2"/>
    <w:rsid w:val="00D73E34"/>
    <w:rsid w:val="00D73F51"/>
    <w:rsid w:val="00D803EE"/>
    <w:rsid w:val="00D80F6D"/>
    <w:rsid w:val="00D94090"/>
    <w:rsid w:val="00DA3D37"/>
    <w:rsid w:val="00DB15C7"/>
    <w:rsid w:val="00DB6C3C"/>
    <w:rsid w:val="00DC5B27"/>
    <w:rsid w:val="00DD5D85"/>
    <w:rsid w:val="00DD6AC4"/>
    <w:rsid w:val="00DF3B28"/>
    <w:rsid w:val="00E0110F"/>
    <w:rsid w:val="00E04718"/>
    <w:rsid w:val="00E11991"/>
    <w:rsid w:val="00E21872"/>
    <w:rsid w:val="00E248AB"/>
    <w:rsid w:val="00E419A2"/>
    <w:rsid w:val="00E42C3D"/>
    <w:rsid w:val="00E42F46"/>
    <w:rsid w:val="00E44D96"/>
    <w:rsid w:val="00E4645E"/>
    <w:rsid w:val="00E54741"/>
    <w:rsid w:val="00E550F8"/>
    <w:rsid w:val="00E62EEE"/>
    <w:rsid w:val="00E63D87"/>
    <w:rsid w:val="00E67A7F"/>
    <w:rsid w:val="00E7147E"/>
    <w:rsid w:val="00E85449"/>
    <w:rsid w:val="00E86DA7"/>
    <w:rsid w:val="00E96D49"/>
    <w:rsid w:val="00EA665B"/>
    <w:rsid w:val="00EA6EC4"/>
    <w:rsid w:val="00EC030E"/>
    <w:rsid w:val="00EC6EC3"/>
    <w:rsid w:val="00ED3061"/>
    <w:rsid w:val="00ED5DB8"/>
    <w:rsid w:val="00ED6A7D"/>
    <w:rsid w:val="00EE0946"/>
    <w:rsid w:val="00F0124D"/>
    <w:rsid w:val="00F05881"/>
    <w:rsid w:val="00F23695"/>
    <w:rsid w:val="00F2713D"/>
    <w:rsid w:val="00F324A6"/>
    <w:rsid w:val="00F34E27"/>
    <w:rsid w:val="00F460F0"/>
    <w:rsid w:val="00F46AB8"/>
    <w:rsid w:val="00F52607"/>
    <w:rsid w:val="00F541F1"/>
    <w:rsid w:val="00F5631B"/>
    <w:rsid w:val="00F76B19"/>
    <w:rsid w:val="00F806E0"/>
    <w:rsid w:val="00F81DCC"/>
    <w:rsid w:val="00F861C0"/>
    <w:rsid w:val="00F861D5"/>
    <w:rsid w:val="00F93179"/>
    <w:rsid w:val="00F934A0"/>
    <w:rsid w:val="00F93BE3"/>
    <w:rsid w:val="00F9537A"/>
    <w:rsid w:val="00FA1587"/>
    <w:rsid w:val="00FB12ED"/>
    <w:rsid w:val="00FC7D2E"/>
    <w:rsid w:val="00FD75BC"/>
    <w:rsid w:val="00FF2D7B"/>
    <w:rsid w:val="00FF5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AA0"/>
  </w:style>
  <w:style w:type="paragraph" w:styleId="Heading1">
    <w:name w:val="heading 1"/>
    <w:basedOn w:val="Normal"/>
    <w:next w:val="Normal"/>
    <w:link w:val="Heading1Char"/>
    <w:uiPriority w:val="9"/>
    <w:qFormat/>
    <w:rsid w:val="00F324A6"/>
    <w:pPr>
      <w:keepNext/>
      <w:keepLines/>
      <w:numPr>
        <w:numId w:val="1"/>
      </w:numPr>
      <w:spacing w:before="240" w:after="0" w:line="360" w:lineRule="auto"/>
      <w:jc w:val="center"/>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unhideWhenUsed/>
    <w:qFormat/>
    <w:rsid w:val="001E29F5"/>
    <w:pPr>
      <w:keepNext/>
      <w:keepLines/>
      <w:spacing w:before="40" w:after="0" w:line="360" w:lineRule="auto"/>
      <w:outlineLvl w:val="1"/>
    </w:pPr>
    <w:rPr>
      <w:rFonts w:ascii="Times New Roman" w:eastAsiaTheme="majorEastAsia" w:hAnsi="Times New Roman" w:cstheme="majorBidi"/>
      <w:sz w:val="28"/>
      <w:szCs w:val="26"/>
    </w:rPr>
  </w:style>
  <w:style w:type="paragraph" w:styleId="Heading3">
    <w:name w:val="heading 3"/>
    <w:basedOn w:val="Normal"/>
    <w:next w:val="Normal"/>
    <w:link w:val="Heading3Char"/>
    <w:uiPriority w:val="9"/>
    <w:semiHidden/>
    <w:unhideWhenUsed/>
    <w:qFormat/>
    <w:rsid w:val="00AC4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24A6"/>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1E29F5"/>
    <w:rPr>
      <w:rFonts w:ascii="Times New Roman" w:eastAsiaTheme="majorEastAsia" w:hAnsi="Times New Roman" w:cstheme="majorBidi"/>
      <w:sz w:val="28"/>
      <w:szCs w:val="26"/>
    </w:rPr>
  </w:style>
  <w:style w:type="paragraph" w:customStyle="1" w:styleId="content">
    <w:name w:val="content"/>
    <w:basedOn w:val="Normal"/>
    <w:link w:val="contentChar"/>
    <w:qFormat/>
    <w:rsid w:val="00F0124D"/>
    <w:pPr>
      <w:spacing w:line="360" w:lineRule="auto"/>
      <w:ind w:firstLine="720"/>
      <w:jc w:val="both"/>
    </w:pPr>
    <w:rPr>
      <w:rFonts w:ascii="Times New Roman" w:hAnsi="Times New Roman"/>
      <w:sz w:val="28"/>
    </w:rPr>
  </w:style>
  <w:style w:type="paragraph" w:customStyle="1" w:styleId="level1">
    <w:name w:val="level1"/>
    <w:basedOn w:val="Heading2"/>
    <w:link w:val="level1Char"/>
    <w:qFormat/>
    <w:rsid w:val="00C609DD"/>
    <w:pPr>
      <w:numPr>
        <w:ilvl w:val="1"/>
        <w:numId w:val="1"/>
      </w:numPr>
      <w:ind w:left="0"/>
    </w:pPr>
    <w:rPr>
      <w:b/>
    </w:rPr>
  </w:style>
  <w:style w:type="character" w:customStyle="1" w:styleId="contentChar">
    <w:name w:val="content Char"/>
    <w:basedOn w:val="Heading1Char"/>
    <w:link w:val="content"/>
    <w:rsid w:val="00F0124D"/>
    <w:rPr>
      <w:rFonts w:ascii="Times New Roman" w:eastAsiaTheme="majorEastAsia" w:hAnsi="Times New Roman" w:cstheme="majorBidi"/>
      <w:b w:val="0"/>
      <w:caps w:val="0"/>
      <w:sz w:val="28"/>
      <w:szCs w:val="32"/>
    </w:rPr>
  </w:style>
  <w:style w:type="paragraph" w:customStyle="1" w:styleId="level2">
    <w:name w:val="level2"/>
    <w:basedOn w:val="Heading3"/>
    <w:link w:val="level2Char"/>
    <w:qFormat/>
    <w:rsid w:val="00C609DD"/>
    <w:pPr>
      <w:numPr>
        <w:ilvl w:val="2"/>
        <w:numId w:val="1"/>
      </w:numPr>
      <w:spacing w:line="360" w:lineRule="auto"/>
    </w:pPr>
    <w:rPr>
      <w:rFonts w:ascii="Times New Roman" w:hAnsi="Times New Roman"/>
      <w:b/>
      <w:color w:val="auto"/>
      <w:sz w:val="28"/>
    </w:rPr>
  </w:style>
  <w:style w:type="character" w:customStyle="1" w:styleId="level1Char">
    <w:name w:val="level1 Char"/>
    <w:basedOn w:val="Heading2Char"/>
    <w:link w:val="level1"/>
    <w:rsid w:val="00C609DD"/>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semiHidden/>
    <w:rsid w:val="00AC408C"/>
    <w:rPr>
      <w:rFonts w:asciiTheme="majorHAnsi" w:eastAsiaTheme="majorEastAsia" w:hAnsiTheme="majorHAnsi" w:cstheme="majorBidi"/>
      <w:color w:val="1F3763" w:themeColor="accent1" w:themeShade="7F"/>
      <w:sz w:val="24"/>
      <w:szCs w:val="24"/>
    </w:rPr>
  </w:style>
  <w:style w:type="character" w:customStyle="1" w:styleId="level2Char">
    <w:name w:val="level2 Char"/>
    <w:basedOn w:val="Heading3Char"/>
    <w:link w:val="level2"/>
    <w:rsid w:val="00C609DD"/>
    <w:rPr>
      <w:rFonts w:ascii="Times New Roman" w:eastAsiaTheme="majorEastAsia" w:hAnsi="Times New Roman" w:cstheme="majorBidi"/>
      <w:b/>
      <w:color w:val="1F3763" w:themeColor="accent1" w:themeShade="7F"/>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link w:val="ListParagraphChar"/>
    <w:uiPriority w:val="34"/>
    <w:qFormat/>
    <w:rsid w:val="00CC78F0"/>
    <w:pPr>
      <w:ind w:left="720"/>
      <w:contextualSpacing/>
    </w:pPr>
  </w:style>
  <w:style w:type="paragraph" w:styleId="NormalWeb">
    <w:name w:val="Normal (Web)"/>
    <w:basedOn w:val="Normal"/>
    <w:uiPriority w:val="99"/>
    <w:semiHidden/>
    <w:unhideWhenUsed/>
    <w:rsid w:val="00AD092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0A6F0F"/>
    <w:pPr>
      <w:spacing w:after="0" w:line="360" w:lineRule="auto"/>
      <w:ind w:firstLine="720"/>
      <w:jc w:val="both"/>
    </w:pPr>
    <w:rPr>
      <w:rFonts w:ascii="Times New Roman" w:hAnsi="Times New Roman"/>
      <w:sz w:val="28"/>
    </w:rPr>
  </w:style>
  <w:style w:type="character" w:customStyle="1" w:styleId="ParagChar">
    <w:name w:val="Parag Char"/>
    <w:basedOn w:val="DefaultParagraphFont"/>
    <w:link w:val="Parag"/>
    <w:rsid w:val="000A6F0F"/>
    <w:rPr>
      <w:rFonts w:ascii="Times New Roman" w:hAnsi="Times New Roman"/>
      <w:sz w:val="28"/>
    </w:rPr>
  </w:style>
  <w:style w:type="table" w:styleId="TableGrid">
    <w:name w:val="Table Grid"/>
    <w:basedOn w:val="TableNormal"/>
    <w:uiPriority w:val="39"/>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rPr>
      <w:rFonts w:ascii="Times New Roman" w:hAnsi="Times New Roman"/>
      <w:sz w:val="28"/>
    </w:r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customStyle="1" w:styleId="UnresolvedMention1">
    <w:name w:val="Unresolved Mention1"/>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E4645E"/>
    <w:pPr>
      <w:tabs>
        <w:tab w:val="right" w:leader="dot" w:pos="8777"/>
      </w:tabs>
      <w:spacing w:after="100" w:line="360" w:lineRule="auto"/>
    </w:pPr>
    <w:rPr>
      <w:rFonts w:ascii="Times New Roman" w:hAnsi="Times New Roman"/>
      <w:noProof/>
      <w:sz w:val="28"/>
      <w:lang w:val="pt-BR"/>
    </w:rPr>
  </w:style>
  <w:style w:type="paragraph" w:styleId="TOC2">
    <w:name w:val="toc 2"/>
    <w:basedOn w:val="Normal"/>
    <w:next w:val="Normal"/>
    <w:autoRedefine/>
    <w:uiPriority w:val="39"/>
    <w:unhideWhenUsed/>
    <w:rsid w:val="007E2028"/>
    <w:pPr>
      <w:spacing w:after="100"/>
      <w:ind w:left="220"/>
    </w:pPr>
    <w:rPr>
      <w:rFonts w:ascii="Times New Roman" w:hAnsi="Times New Roman"/>
      <w:sz w:val="28"/>
    </w:rPr>
  </w:style>
  <w:style w:type="paragraph" w:styleId="TOC3">
    <w:name w:val="toc 3"/>
    <w:basedOn w:val="Normal"/>
    <w:next w:val="Normal"/>
    <w:autoRedefine/>
    <w:uiPriority w:val="39"/>
    <w:unhideWhenUsed/>
    <w:rsid w:val="007E2028"/>
    <w:pPr>
      <w:spacing w:after="100"/>
      <w:ind w:left="440"/>
    </w:pPr>
    <w:rPr>
      <w:rFonts w:ascii="Times New Roman" w:hAnsi="Times New Roman"/>
      <w:sz w:val="28"/>
    </w:rPr>
  </w:style>
  <w:style w:type="paragraph" w:customStyle="1" w:styleId="ch">
    <w:name w:val="chữ"/>
    <w:basedOn w:val="Normal"/>
    <w:link w:val="chChar"/>
    <w:qFormat/>
    <w:rsid w:val="00921265"/>
    <w:pPr>
      <w:spacing w:before="120" w:after="0" w:line="360" w:lineRule="auto"/>
      <w:ind w:firstLine="562"/>
      <w:jc w:val="both"/>
    </w:pPr>
    <w:rPr>
      <w:rFonts w:ascii="Times New Roman" w:eastAsia="Malgun Gothic" w:hAnsi="Times New Roman" w:cs="Times New Roman"/>
      <w:color w:val="000000"/>
      <w:sz w:val="28"/>
      <w:szCs w:val="26"/>
      <w:lang w:eastAsia="ko-KR"/>
    </w:rPr>
  </w:style>
  <w:style w:type="character" w:customStyle="1" w:styleId="chChar">
    <w:name w:val="chữ Char"/>
    <w:basedOn w:val="DefaultParagraphFont"/>
    <w:link w:val="ch"/>
    <w:rsid w:val="00921265"/>
    <w:rPr>
      <w:rFonts w:ascii="Times New Roman" w:eastAsia="Malgun Gothic" w:hAnsi="Times New Roman" w:cs="Times New Roman"/>
      <w:color w:val="000000"/>
      <w:sz w:val="28"/>
      <w:szCs w:val="26"/>
      <w:lang w:eastAsia="ko-KR"/>
    </w:rPr>
  </w:style>
  <w:style w:type="table" w:styleId="TableGridLight">
    <w:name w:val="Grid Table Light"/>
    <w:basedOn w:val="TableNormal"/>
    <w:uiPriority w:val="40"/>
    <w:rsid w:val="00D73F5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73F5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00583F"/>
    <w:pPr>
      <w:spacing w:after="200" w:line="360" w:lineRule="auto"/>
      <w:jc w:val="center"/>
    </w:pPr>
    <w:rPr>
      <w:rFonts w:ascii="Times New Roman" w:hAnsi="Times New Roman"/>
      <w:i/>
      <w:iCs/>
      <w:sz w:val="28"/>
      <w:szCs w:val="18"/>
    </w:rPr>
  </w:style>
  <w:style w:type="paragraph" w:styleId="TableofFigures">
    <w:name w:val="table of figures"/>
    <w:basedOn w:val="Normal"/>
    <w:next w:val="Normal"/>
    <w:uiPriority w:val="99"/>
    <w:unhideWhenUsed/>
    <w:rsid w:val="00B90F95"/>
    <w:pPr>
      <w:spacing w:after="0" w:line="360" w:lineRule="auto"/>
    </w:pPr>
    <w:rPr>
      <w:rFonts w:ascii="Times New Roman" w:hAnsi="Times New Roman"/>
      <w:sz w:val="28"/>
    </w:rPr>
  </w:style>
  <w:style w:type="character" w:styleId="CommentReference">
    <w:name w:val="annotation reference"/>
    <w:basedOn w:val="DefaultParagraphFont"/>
    <w:uiPriority w:val="99"/>
    <w:semiHidden/>
    <w:unhideWhenUsed/>
    <w:rsid w:val="00C26837"/>
    <w:rPr>
      <w:sz w:val="16"/>
      <w:szCs w:val="16"/>
    </w:rPr>
  </w:style>
  <w:style w:type="paragraph" w:styleId="CommentText">
    <w:name w:val="annotation text"/>
    <w:basedOn w:val="Normal"/>
    <w:link w:val="CommentTextChar"/>
    <w:uiPriority w:val="99"/>
    <w:semiHidden/>
    <w:unhideWhenUsed/>
    <w:rsid w:val="00C26837"/>
    <w:pPr>
      <w:spacing w:line="240" w:lineRule="auto"/>
    </w:pPr>
    <w:rPr>
      <w:sz w:val="20"/>
      <w:szCs w:val="20"/>
    </w:rPr>
  </w:style>
  <w:style w:type="character" w:customStyle="1" w:styleId="CommentTextChar">
    <w:name w:val="Comment Text Char"/>
    <w:basedOn w:val="DefaultParagraphFont"/>
    <w:link w:val="CommentText"/>
    <w:uiPriority w:val="99"/>
    <w:semiHidden/>
    <w:rsid w:val="00C26837"/>
    <w:rPr>
      <w:sz w:val="20"/>
      <w:szCs w:val="20"/>
    </w:rPr>
  </w:style>
  <w:style w:type="paragraph" w:styleId="CommentSubject">
    <w:name w:val="annotation subject"/>
    <w:basedOn w:val="CommentText"/>
    <w:next w:val="CommentText"/>
    <w:link w:val="CommentSubjectChar"/>
    <w:uiPriority w:val="99"/>
    <w:semiHidden/>
    <w:unhideWhenUsed/>
    <w:rsid w:val="00C26837"/>
    <w:rPr>
      <w:b/>
      <w:bCs/>
    </w:rPr>
  </w:style>
  <w:style w:type="character" w:customStyle="1" w:styleId="CommentSubjectChar">
    <w:name w:val="Comment Subject Char"/>
    <w:basedOn w:val="CommentTextChar"/>
    <w:link w:val="CommentSubject"/>
    <w:uiPriority w:val="99"/>
    <w:semiHidden/>
    <w:rsid w:val="00C26837"/>
    <w:rPr>
      <w:b/>
      <w:bCs/>
      <w:sz w:val="20"/>
      <w:szCs w:val="20"/>
    </w:rPr>
  </w:style>
  <w:style w:type="paragraph" w:styleId="BalloonText">
    <w:name w:val="Balloon Text"/>
    <w:basedOn w:val="Normal"/>
    <w:link w:val="BalloonTextChar"/>
    <w:uiPriority w:val="99"/>
    <w:semiHidden/>
    <w:unhideWhenUsed/>
    <w:rsid w:val="00C268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837"/>
    <w:rPr>
      <w:rFonts w:ascii="Segoe UI" w:hAnsi="Segoe UI" w:cs="Segoe UI"/>
      <w:sz w:val="18"/>
      <w:szCs w:val="18"/>
    </w:rPr>
  </w:style>
  <w:style w:type="paragraph" w:styleId="Header">
    <w:name w:val="header"/>
    <w:basedOn w:val="Normal"/>
    <w:link w:val="HeaderChar"/>
    <w:uiPriority w:val="99"/>
    <w:unhideWhenUsed/>
    <w:rsid w:val="00765E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5E7E"/>
  </w:style>
  <w:style w:type="paragraph" w:styleId="Footer">
    <w:name w:val="footer"/>
    <w:basedOn w:val="Normal"/>
    <w:link w:val="FooterChar"/>
    <w:uiPriority w:val="99"/>
    <w:unhideWhenUsed/>
    <w:rsid w:val="00765E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5E7E"/>
  </w:style>
  <w:style w:type="table" w:customStyle="1" w:styleId="TableGrid1">
    <w:name w:val="Table Grid1"/>
    <w:basedOn w:val="TableNormal"/>
    <w:next w:val="TableGrid"/>
    <w:uiPriority w:val="39"/>
    <w:rsid w:val="00AF10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AF108A"/>
  </w:style>
  <w:style w:type="character" w:styleId="FollowedHyperlink">
    <w:name w:val="FollowedHyperlink"/>
    <w:basedOn w:val="DefaultParagraphFont"/>
    <w:uiPriority w:val="99"/>
    <w:semiHidden/>
    <w:unhideWhenUsed/>
    <w:rsid w:val="008336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19063">
      <w:bodyDiv w:val="1"/>
      <w:marLeft w:val="0"/>
      <w:marRight w:val="0"/>
      <w:marTop w:val="0"/>
      <w:marBottom w:val="0"/>
      <w:divBdr>
        <w:top w:val="none" w:sz="0" w:space="0" w:color="auto"/>
        <w:left w:val="none" w:sz="0" w:space="0" w:color="auto"/>
        <w:bottom w:val="none" w:sz="0" w:space="0" w:color="auto"/>
        <w:right w:val="none" w:sz="0" w:space="0" w:color="auto"/>
      </w:divBdr>
    </w:div>
    <w:div w:id="210465305">
      <w:bodyDiv w:val="1"/>
      <w:marLeft w:val="0"/>
      <w:marRight w:val="0"/>
      <w:marTop w:val="0"/>
      <w:marBottom w:val="0"/>
      <w:divBdr>
        <w:top w:val="none" w:sz="0" w:space="0" w:color="auto"/>
        <w:left w:val="none" w:sz="0" w:space="0" w:color="auto"/>
        <w:bottom w:val="none" w:sz="0" w:space="0" w:color="auto"/>
        <w:right w:val="none" w:sz="0" w:space="0" w:color="auto"/>
      </w:divBdr>
    </w:div>
    <w:div w:id="324283910">
      <w:bodyDiv w:val="1"/>
      <w:marLeft w:val="0"/>
      <w:marRight w:val="0"/>
      <w:marTop w:val="0"/>
      <w:marBottom w:val="0"/>
      <w:divBdr>
        <w:top w:val="none" w:sz="0" w:space="0" w:color="auto"/>
        <w:left w:val="none" w:sz="0" w:space="0" w:color="auto"/>
        <w:bottom w:val="none" w:sz="0" w:space="0" w:color="auto"/>
        <w:right w:val="none" w:sz="0" w:space="0" w:color="auto"/>
      </w:divBdr>
      <w:divsChild>
        <w:div w:id="1400784348">
          <w:marLeft w:val="0"/>
          <w:marRight w:val="0"/>
          <w:marTop w:val="0"/>
          <w:marBottom w:val="0"/>
          <w:divBdr>
            <w:top w:val="none" w:sz="0" w:space="0" w:color="auto"/>
            <w:left w:val="none" w:sz="0" w:space="0" w:color="auto"/>
            <w:bottom w:val="none" w:sz="0" w:space="0" w:color="auto"/>
            <w:right w:val="none" w:sz="0" w:space="0" w:color="auto"/>
          </w:divBdr>
          <w:divsChild>
            <w:div w:id="1337196830">
              <w:marLeft w:val="0"/>
              <w:marRight w:val="0"/>
              <w:marTop w:val="0"/>
              <w:marBottom w:val="0"/>
              <w:divBdr>
                <w:top w:val="none" w:sz="0" w:space="0" w:color="auto"/>
                <w:left w:val="none" w:sz="0" w:space="0" w:color="auto"/>
                <w:bottom w:val="none" w:sz="0" w:space="0" w:color="auto"/>
                <w:right w:val="none" w:sz="0" w:space="0" w:color="auto"/>
              </w:divBdr>
              <w:divsChild>
                <w:div w:id="6806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628166788">
      <w:bodyDiv w:val="1"/>
      <w:marLeft w:val="0"/>
      <w:marRight w:val="0"/>
      <w:marTop w:val="0"/>
      <w:marBottom w:val="0"/>
      <w:divBdr>
        <w:top w:val="none" w:sz="0" w:space="0" w:color="auto"/>
        <w:left w:val="none" w:sz="0" w:space="0" w:color="auto"/>
        <w:bottom w:val="none" w:sz="0" w:space="0" w:color="auto"/>
        <w:right w:val="none" w:sz="0" w:space="0" w:color="auto"/>
      </w:divBdr>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53844285">
      <w:bodyDiv w:val="1"/>
      <w:marLeft w:val="0"/>
      <w:marRight w:val="0"/>
      <w:marTop w:val="0"/>
      <w:marBottom w:val="0"/>
      <w:divBdr>
        <w:top w:val="none" w:sz="0" w:space="0" w:color="auto"/>
        <w:left w:val="none" w:sz="0" w:space="0" w:color="auto"/>
        <w:bottom w:val="none" w:sz="0" w:space="0" w:color="auto"/>
        <w:right w:val="none" w:sz="0" w:space="0" w:color="auto"/>
      </w:divBdr>
      <w:divsChild>
        <w:div w:id="877007671">
          <w:marLeft w:val="0"/>
          <w:marRight w:val="0"/>
          <w:marTop w:val="0"/>
          <w:marBottom w:val="0"/>
          <w:divBdr>
            <w:top w:val="none" w:sz="0" w:space="0" w:color="auto"/>
            <w:left w:val="none" w:sz="0" w:space="0" w:color="auto"/>
            <w:bottom w:val="none" w:sz="0" w:space="0" w:color="auto"/>
            <w:right w:val="none" w:sz="0" w:space="0" w:color="auto"/>
          </w:divBdr>
          <w:divsChild>
            <w:div w:id="1925841488">
              <w:marLeft w:val="0"/>
              <w:marRight w:val="0"/>
              <w:marTop w:val="0"/>
              <w:marBottom w:val="0"/>
              <w:divBdr>
                <w:top w:val="none" w:sz="0" w:space="0" w:color="auto"/>
                <w:left w:val="none" w:sz="0" w:space="0" w:color="auto"/>
                <w:bottom w:val="none" w:sz="0" w:space="0" w:color="auto"/>
                <w:right w:val="none" w:sz="0" w:space="0" w:color="auto"/>
              </w:divBdr>
              <w:divsChild>
                <w:div w:id="16586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546604289">
      <w:bodyDiv w:val="1"/>
      <w:marLeft w:val="0"/>
      <w:marRight w:val="0"/>
      <w:marTop w:val="0"/>
      <w:marBottom w:val="0"/>
      <w:divBdr>
        <w:top w:val="none" w:sz="0" w:space="0" w:color="auto"/>
        <w:left w:val="none" w:sz="0" w:space="0" w:color="auto"/>
        <w:bottom w:val="none" w:sz="0" w:space="0" w:color="auto"/>
        <w:right w:val="none" w:sz="0" w:space="0" w:color="auto"/>
      </w:divBdr>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 w:id="2016419934">
      <w:bodyDiv w:val="1"/>
      <w:marLeft w:val="0"/>
      <w:marRight w:val="0"/>
      <w:marTop w:val="0"/>
      <w:marBottom w:val="0"/>
      <w:divBdr>
        <w:top w:val="none" w:sz="0" w:space="0" w:color="auto"/>
        <w:left w:val="none" w:sz="0" w:space="0" w:color="auto"/>
        <w:bottom w:val="none" w:sz="0" w:space="0" w:color="auto"/>
        <w:right w:val="none" w:sz="0" w:space="0" w:color="auto"/>
      </w:divBdr>
    </w:div>
    <w:div w:id="2094277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ai%20Xuan%20Kien\Downloads\&#272;&#7891;%20&#193;n\MXKien_quyen_bao_cao_sua%20t6_2605.docx" TargetMode="External"/><Relationship Id="rId18" Type="http://schemas.openxmlformats.org/officeDocument/2006/relationships/hyperlink" Target="file:///C:\Users\Mai%20Xuan%20Kien\Downloads\&#272;&#7891;%20&#193;n\MXKien_quyen_bao_cao_sua%20t6_2605.docx" TargetMode="External"/><Relationship Id="rId26" Type="http://schemas.openxmlformats.org/officeDocument/2006/relationships/hyperlink" Target="file:///C:\Users\Mai%20Xuan%20Kien\Downloads\&#272;&#7891;%20&#193;n\MXKien_quyen_bao_cao_sua%20t6_2605.docx" TargetMode="External"/><Relationship Id="rId39" Type="http://schemas.openxmlformats.org/officeDocument/2006/relationships/image" Target="media/image10.png"/><Relationship Id="rId21" Type="http://schemas.openxmlformats.org/officeDocument/2006/relationships/hyperlink" Target="file:///C:\Users\Mai%20Xuan%20Kien\Downloads\&#272;&#7891;%20&#193;n\MXKien_quyen_bao_cao_sua%20t6_2605.docx" TargetMode="External"/><Relationship Id="rId34" Type="http://schemas.openxmlformats.org/officeDocument/2006/relationships/image" Target="media/image5.jpeg"/><Relationship Id="rId42" Type="http://schemas.openxmlformats.org/officeDocument/2006/relationships/image" Target="media/image13.png"/><Relationship Id="rId47" Type="http://schemas.openxmlformats.org/officeDocument/2006/relationships/hyperlink" Target="https://www.hivemq.com/public-mqtt-broker/" TargetMode="External"/><Relationship Id="rId50" Type="http://schemas.openxmlformats.org/officeDocument/2006/relationships/image" Target="media/image19.png"/><Relationship Id="rId55" Type="http://schemas.openxmlformats.org/officeDocument/2006/relationships/image" Target="media/image24.emf"/><Relationship Id="rId63" Type="http://schemas.openxmlformats.org/officeDocument/2006/relationships/image" Target="media/image32.jpeg"/><Relationship Id="rId68" Type="http://schemas.openxmlformats.org/officeDocument/2006/relationships/image" Target="media/image36.jpeg"/><Relationship Id="rId76" Type="http://schemas.openxmlformats.org/officeDocument/2006/relationships/image" Target="media/image43.jpg"/><Relationship Id="rId84" Type="http://schemas.openxmlformats.org/officeDocument/2006/relationships/image" Target="media/image51.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eveloper.mozilla.org/en-US/docs/Web/HTTP" TargetMode="External"/><Relationship Id="rId2" Type="http://schemas.openxmlformats.org/officeDocument/2006/relationships/numbering" Target="numbering.xml"/><Relationship Id="rId16" Type="http://schemas.openxmlformats.org/officeDocument/2006/relationships/hyperlink" Target="file:///C:\Users\Mai%20Xuan%20Kien\Downloads\&#272;&#7891;%20&#193;n\MXKien_quyen_bao_cao_sua%20t6_2605.docx" TargetMode="External"/><Relationship Id="rId29" Type="http://schemas.openxmlformats.org/officeDocument/2006/relationships/header" Target="header2.xml"/><Relationship Id="rId11" Type="http://schemas.openxmlformats.org/officeDocument/2006/relationships/hyperlink" Target="file:///C:\Users\Mai%20Xuan%20Kien\Downloads\&#272;&#7891;%20&#193;n\MXKien_quyen_bao_cao_sua%20t6_2605.docx" TargetMode="External"/><Relationship Id="rId24" Type="http://schemas.openxmlformats.org/officeDocument/2006/relationships/hyperlink" Target="file:///C:\Users\Mai%20Xuan%20Kien\Downloads\&#272;&#7891;%20&#193;n\MXKien_quyen_bao_cao_sua%20t6_2605.docx"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2.emf"/><Relationship Id="rId58" Type="http://schemas.openxmlformats.org/officeDocument/2006/relationships/image" Target="media/image27.png"/><Relationship Id="rId66" Type="http://schemas.openxmlformats.org/officeDocument/2006/relationships/image" Target="media/image34.PNG"/><Relationship Id="rId74" Type="http://schemas.openxmlformats.org/officeDocument/2006/relationships/image" Target="media/image41.png"/><Relationship Id="rId87" Type="http://schemas.openxmlformats.org/officeDocument/2006/relationships/hyperlink" Target="mailto:maixuankien1234@gmail.com" TargetMode="External"/><Relationship Id="rId5" Type="http://schemas.openxmlformats.org/officeDocument/2006/relationships/webSettings" Target="webSettings.xml"/><Relationship Id="rId61" Type="http://schemas.openxmlformats.org/officeDocument/2006/relationships/image" Target="media/image30.jpg"/><Relationship Id="rId82" Type="http://schemas.openxmlformats.org/officeDocument/2006/relationships/image" Target="media/image46.png"/><Relationship Id="rId90" Type="http://schemas.openxmlformats.org/officeDocument/2006/relationships/theme" Target="theme/theme1.xml"/><Relationship Id="rId19" Type="http://schemas.openxmlformats.org/officeDocument/2006/relationships/hyperlink" Target="file:///C:\Users\Mai%20Xuan%20Kien\Downloads\&#272;&#7891;%20&#193;n\MXKien_quyen_bao_cao_sua%20t6_2605.docx" TargetMode="External"/><Relationship Id="rId4" Type="http://schemas.openxmlformats.org/officeDocument/2006/relationships/settings" Target="settings.xml"/><Relationship Id="rId9" Type="http://schemas.openxmlformats.org/officeDocument/2006/relationships/hyperlink" Target="file:///C:\Users\Mai%20Xuan%20Kien\Downloads\&#272;&#7891;%20&#193;n\MXKien_quyen_bao_cao_sua%20t6_2605.docx" TargetMode="External"/><Relationship Id="rId14" Type="http://schemas.openxmlformats.org/officeDocument/2006/relationships/hyperlink" Target="file:///C:\Users\Mai%20Xuan%20Kien\Downloads\&#272;&#7891;%20&#193;n\MXKien_quyen_bao_cao_sua%20t6_2605.docx" TargetMode="External"/><Relationship Id="rId22" Type="http://schemas.openxmlformats.org/officeDocument/2006/relationships/hyperlink" Target="file:///C:\Users\Mai%20Xuan%20Kien\Downloads\&#272;&#7891;%20&#193;n\MXKien_quyen_bao_cao_sua%20t6_2605.docx" TargetMode="External"/><Relationship Id="rId27" Type="http://schemas.openxmlformats.org/officeDocument/2006/relationships/hyperlink" Target="file:///C:\Users\Mai%20Xuan%20Kien\Downloads\&#272;&#7891;%20&#193;n\MXKien_quyen_bao_cao_sua%20t6_2605.docx"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4.jpeg"/><Relationship Id="rId69" Type="http://schemas.openxmlformats.org/officeDocument/2006/relationships/image" Target="media/image37.jpeg"/><Relationship Id="rId77"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20.emf"/><Relationship Id="rId72" Type="http://schemas.openxmlformats.org/officeDocument/2006/relationships/image" Target="media/image39.png"/><Relationship Id="rId85" Type="http://schemas.openxmlformats.org/officeDocument/2006/relationships/image" Target="media/image52.jpeg"/><Relationship Id="rId3" Type="http://schemas.openxmlformats.org/officeDocument/2006/relationships/styles" Target="styles.xml"/><Relationship Id="rId12" Type="http://schemas.openxmlformats.org/officeDocument/2006/relationships/hyperlink" Target="file:///C:\Users\Mai%20Xuan%20Kien\Downloads\&#272;&#7891;%20&#193;n\MXKien_quyen_bao_cao_sua%20t6_2605.docx" TargetMode="External"/><Relationship Id="rId17" Type="http://schemas.openxmlformats.org/officeDocument/2006/relationships/hyperlink" Target="file:///C:\Users\Mai%20Xuan%20Kien\Downloads\&#272;&#7891;%20&#193;n\MXKien_quyen_bao_cao_sua%20t6_2605.docx" TargetMode="External"/><Relationship Id="rId25" Type="http://schemas.openxmlformats.org/officeDocument/2006/relationships/hyperlink" Target="file:///C:\Users\Mai%20Xuan%20Kien\Downloads\&#272;&#7891;%20&#193;n\MXKien_quyen_bao_cao_sua%20t6_2605.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jpeg"/><Relationship Id="rId59" Type="http://schemas.openxmlformats.org/officeDocument/2006/relationships/image" Target="media/image28.png"/><Relationship Id="rId67" Type="http://schemas.openxmlformats.org/officeDocument/2006/relationships/image" Target="media/image35.jpeg"/><Relationship Id="rId20" Type="http://schemas.openxmlformats.org/officeDocument/2006/relationships/hyperlink" Target="file:///C:\Users\Mai%20Xuan%20Kien\Downloads\&#272;&#7891;%20&#193;n\MXKien_quyen_bao_cao_sua%20t6_2605.docx" TargetMode="External"/><Relationship Id="rId41" Type="http://schemas.openxmlformats.org/officeDocument/2006/relationships/image" Target="media/image12.jpeg"/><Relationship Id="rId54" Type="http://schemas.openxmlformats.org/officeDocument/2006/relationships/image" Target="media/image23.emf"/><Relationship Id="rId62" Type="http://schemas.openxmlformats.org/officeDocument/2006/relationships/image" Target="media/image31.PNG"/><Relationship Id="rId70" Type="http://schemas.openxmlformats.org/officeDocument/2006/relationships/image" Target="media/image38.jpeg"/><Relationship Id="rId75" Type="http://schemas.openxmlformats.org/officeDocument/2006/relationships/image" Target="media/image42.png"/><Relationship Id="rId83" Type="http://schemas.openxmlformats.org/officeDocument/2006/relationships/image" Target="media/image47.jpe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i%20Xuan%20Kien\Downloads\&#272;&#7891;%20&#193;n\MXKien_quyen_bao_cao_sua%20t6_2605.docx" TargetMode="External"/><Relationship Id="rId23" Type="http://schemas.openxmlformats.org/officeDocument/2006/relationships/hyperlink" Target="file:///C:\Users\Mai%20Xuan%20Kien\Downloads\&#272;&#7891;%20&#193;n\MXKien_quyen_bao_cao_sua%20t6_2605.docx" TargetMode="External"/><Relationship Id="rId28" Type="http://schemas.openxmlformats.org/officeDocument/2006/relationships/hyperlink" Target="file:///C:\Users\Mai%20Xuan%20Kien\Downloads\&#272;&#7891;%20&#193;n\MXKien_quyen_bao_cao_sua%20t6_2605.docx" TargetMode="External"/><Relationship Id="rId36" Type="http://schemas.openxmlformats.org/officeDocument/2006/relationships/image" Target="media/image7.jpeg"/><Relationship Id="rId49" Type="http://schemas.openxmlformats.org/officeDocument/2006/relationships/image" Target="media/image18.png"/><Relationship Id="rId57" Type="http://schemas.openxmlformats.org/officeDocument/2006/relationships/image" Target="media/image26.jpg"/><Relationship Id="rId10" Type="http://schemas.openxmlformats.org/officeDocument/2006/relationships/hyperlink" Target="file:///C:\Users\Mai%20Xuan%20Kien\Downloads\&#272;&#7891;%20&#193;n\MXKien_quyen_bao_cao_sua%20t6_2605.docx" TargetMode="External"/><Relationship Id="rId31" Type="http://schemas.openxmlformats.org/officeDocument/2006/relationships/image" Target="media/image2.jpeg"/><Relationship Id="rId44" Type="http://schemas.openxmlformats.org/officeDocument/2006/relationships/image" Target="media/image15.jpeg"/><Relationship Id="rId52" Type="http://schemas.openxmlformats.org/officeDocument/2006/relationships/image" Target="media/image21.emf"/><Relationship Id="rId60" Type="http://schemas.openxmlformats.org/officeDocument/2006/relationships/image" Target="media/image29.jpg"/><Relationship Id="rId65" Type="http://schemas.openxmlformats.org/officeDocument/2006/relationships/image" Target="media/image33.jpeg"/><Relationship Id="rId73" Type="http://schemas.openxmlformats.org/officeDocument/2006/relationships/image" Target="media/image40.png"/><Relationship Id="rId78" Type="http://schemas.openxmlformats.org/officeDocument/2006/relationships/image" Target="media/image45.jpeg"/><Relationship Id="rId81" Type="http://schemas.openxmlformats.org/officeDocument/2006/relationships/image" Target="media/image48.jpeg"/><Relationship Id="rId86"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
    <b:Tag>11</b:Tag>
    <b:SourceType>InternetSite</b:SourceType>
    <b:Guid>{8AB6266A-F5F6-4099-8BA6-8B04E48C9D79}</b:Guid>
    <b:Title>https://www.digikey.bg</b:Title>
    <b:URL>https://www.digikey.bg/product-detail/en/mornsun-america-llc/B0505S-1WR3/2725-B0505S-1WR3-ND/13168098</b:URL>
    <b:RefOrder>4</b:RefOrder>
  </b:Source>
</b:Sources>
</file>

<file path=customXml/itemProps1.xml><?xml version="1.0" encoding="utf-8"?>
<ds:datastoreItem xmlns:ds="http://schemas.openxmlformats.org/officeDocument/2006/customXml" ds:itemID="{0373C1D7-9404-4BBE-8C66-732E49754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template01.dotx</Template>
  <TotalTime>323</TotalTime>
  <Pages>95</Pages>
  <Words>11751</Words>
  <Characters>66986</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Thinh</cp:lastModifiedBy>
  <cp:revision>26</cp:revision>
  <cp:lastPrinted>2022-05-27T03:15:00Z</cp:lastPrinted>
  <dcterms:created xsi:type="dcterms:W3CDTF">2022-05-27T03:14:00Z</dcterms:created>
  <dcterms:modified xsi:type="dcterms:W3CDTF">2022-05-30T14:32:00Z</dcterms:modified>
</cp:coreProperties>
</file>