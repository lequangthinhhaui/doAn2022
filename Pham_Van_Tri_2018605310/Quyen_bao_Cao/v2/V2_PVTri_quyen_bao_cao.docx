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1"/>
        <w:gridCol w:w="9069"/>
      </w:tblGrid>
      <w:tr w:rsidR="005234BE" w:rsidRPr="00DF75A9" w14:paraId="54D9C4ED" w14:textId="77777777" w:rsidTr="005234BE">
        <w:trPr>
          <w:cantSplit/>
          <w:trHeight w:val="444"/>
        </w:trPr>
        <w:tc>
          <w:tcPr>
            <w:tcW w:w="991" w:type="dxa"/>
            <w:tcBorders>
              <w:bottom w:val="nil"/>
            </w:tcBorders>
            <w:textDirection w:val="tbRl"/>
            <w:vAlign w:val="bottom"/>
          </w:tcPr>
          <w:p w14:paraId="239FD1B0" w14:textId="77777777" w:rsidR="00DF75A9" w:rsidRPr="00DF75A9" w:rsidRDefault="00DF75A9" w:rsidP="005234BE">
            <w:pPr>
              <w:pStyle w:val="content"/>
              <w:jc w:val="center"/>
            </w:pPr>
          </w:p>
        </w:tc>
        <w:tc>
          <w:tcPr>
            <w:tcW w:w="9069" w:type="dxa"/>
            <w:tcBorders>
              <w:bottom w:val="nil"/>
            </w:tcBorders>
          </w:tcPr>
          <w:p w14:paraId="453C19E4" w14:textId="77777777" w:rsidR="00DF75A9" w:rsidRPr="00DF75A9" w:rsidRDefault="00DF75A9" w:rsidP="00DF75A9">
            <w:pPr>
              <w:pStyle w:val="content"/>
              <w:ind w:firstLine="0"/>
              <w:jc w:val="center"/>
              <w:rPr>
                <w:b/>
                <w:lang w:val="de-DE"/>
              </w:rPr>
            </w:pPr>
            <w:r w:rsidRPr="00DF75A9">
              <w:rPr>
                <w:b/>
                <w:lang w:val="de-DE"/>
              </w:rPr>
              <w:t>BỘ CÔNG THƯƠNG</w:t>
            </w:r>
          </w:p>
          <w:p w14:paraId="2DBA0836" w14:textId="77777777" w:rsidR="00DF75A9" w:rsidRPr="00DF75A9" w:rsidRDefault="00DF75A9" w:rsidP="00DF75A9">
            <w:pPr>
              <w:pStyle w:val="content"/>
              <w:ind w:firstLine="0"/>
              <w:jc w:val="center"/>
              <w:rPr>
                <w:b/>
              </w:rPr>
            </w:pPr>
            <w:r w:rsidRPr="00DF75A9">
              <w:rPr>
                <w:b/>
                <w:lang w:val="de-DE"/>
              </w:rPr>
              <w:t>TRƯỜNG ĐẠI HỌC CÔNG NGHIỆP HÀ NỘI</w:t>
            </w:r>
          </w:p>
        </w:tc>
      </w:tr>
      <w:tr w:rsidR="005234BE" w:rsidRPr="00DF75A9" w14:paraId="2AA30A26" w14:textId="77777777" w:rsidTr="005234BE">
        <w:trPr>
          <w:cantSplit/>
          <w:trHeight w:val="2141"/>
        </w:trPr>
        <w:tc>
          <w:tcPr>
            <w:tcW w:w="991" w:type="dxa"/>
            <w:vMerge w:val="restart"/>
            <w:tcBorders>
              <w:top w:val="nil"/>
              <w:bottom w:val="nil"/>
              <w:right w:val="single" w:sz="4" w:space="0" w:color="auto"/>
            </w:tcBorders>
            <w:textDirection w:val="tbRl"/>
            <w:vAlign w:val="bottom"/>
          </w:tcPr>
          <w:p w14:paraId="4164929C" w14:textId="47E1073F" w:rsidR="00DF75A9" w:rsidRPr="00DF75A9" w:rsidRDefault="005234BE" w:rsidP="005234BE">
            <w:pPr>
              <w:pStyle w:val="content"/>
              <w:jc w:val="center"/>
            </w:pPr>
            <w:r>
              <w:t>PHẠM VĂN TRÍ</w:t>
            </w:r>
          </w:p>
        </w:tc>
        <w:tc>
          <w:tcPr>
            <w:tcW w:w="9069" w:type="dxa"/>
            <w:tcBorders>
              <w:top w:val="nil"/>
              <w:left w:val="single" w:sz="4" w:space="0" w:color="auto"/>
              <w:bottom w:val="nil"/>
              <w:right w:val="single" w:sz="4" w:space="0" w:color="auto"/>
            </w:tcBorders>
          </w:tcPr>
          <w:p w14:paraId="4A5954B2" w14:textId="77777777" w:rsidR="00DF75A9" w:rsidRPr="00DF75A9" w:rsidRDefault="00DF75A9" w:rsidP="005234BE">
            <w:pPr>
              <w:pStyle w:val="content"/>
              <w:ind w:firstLine="0"/>
              <w:jc w:val="center"/>
              <w:rPr>
                <w:b/>
              </w:rPr>
            </w:pPr>
            <w:r w:rsidRPr="00DF75A9">
              <w:rPr>
                <w:b/>
              </w:rPr>
              <w:t>---------------------------------------</w:t>
            </w:r>
          </w:p>
          <w:p w14:paraId="60130B53" w14:textId="77777777" w:rsidR="00DF75A9" w:rsidRPr="00DF75A9" w:rsidRDefault="00DF75A9" w:rsidP="005234BE">
            <w:pPr>
              <w:pStyle w:val="content"/>
              <w:jc w:val="center"/>
            </w:pPr>
          </w:p>
          <w:p w14:paraId="07D99ECB" w14:textId="69DF9462" w:rsidR="005234BE" w:rsidRDefault="00DF75A9" w:rsidP="005234BE">
            <w:pPr>
              <w:pStyle w:val="content"/>
              <w:ind w:firstLine="0"/>
              <w:jc w:val="center"/>
            </w:pPr>
            <w:r w:rsidRPr="00DF75A9">
              <w:t>ĐỒ ÁN TỐT NGHIỆP ĐẠI HỌC</w:t>
            </w:r>
          </w:p>
          <w:p w14:paraId="55A6671D" w14:textId="3A486F10" w:rsidR="00DF75A9" w:rsidRPr="00DF75A9" w:rsidRDefault="00DF75A9" w:rsidP="005234BE">
            <w:pPr>
              <w:pStyle w:val="content"/>
              <w:ind w:firstLine="0"/>
              <w:jc w:val="center"/>
              <w:rPr>
                <w:b/>
              </w:rPr>
            </w:pPr>
            <w:r w:rsidRPr="00DF75A9">
              <w:t>NGÀNH CNKT ĐIỆN TỬ VIỄN THÔNG</w:t>
            </w:r>
          </w:p>
          <w:p w14:paraId="6F5BAA59" w14:textId="661C068D" w:rsidR="00DF75A9" w:rsidRPr="00DF75A9" w:rsidRDefault="00C60358" w:rsidP="005234BE">
            <w:pPr>
              <w:pStyle w:val="content"/>
              <w:ind w:firstLine="0"/>
              <w:jc w:val="center"/>
              <w:rPr>
                <w:b/>
              </w:rPr>
            </w:pPr>
            <w:r>
              <w:rPr>
                <w:b/>
                <w:bCs/>
                <w:lang w:val="de-DE"/>
              </w:rPr>
              <w:t>THIẾT KẾ MÔ HÌNH THU THẬP DỮ LIỆU NHIỆT ĐỘ, ĐỘ ẨM HIỂN THỊ TRÊN LCD VÀ ĐIỆN THOẠI</w:t>
            </w:r>
          </w:p>
        </w:tc>
      </w:tr>
      <w:tr w:rsidR="005234BE" w:rsidRPr="00DF75A9" w14:paraId="4C6DD10A" w14:textId="77777777" w:rsidTr="005234BE">
        <w:trPr>
          <w:cantSplit/>
          <w:trHeight w:val="479"/>
        </w:trPr>
        <w:tc>
          <w:tcPr>
            <w:tcW w:w="991" w:type="dxa"/>
            <w:vMerge/>
            <w:tcBorders>
              <w:top w:val="single" w:sz="4" w:space="0" w:color="auto"/>
              <w:bottom w:val="nil"/>
              <w:right w:val="single" w:sz="4" w:space="0" w:color="auto"/>
            </w:tcBorders>
            <w:textDirection w:val="tbRl"/>
            <w:vAlign w:val="bottom"/>
          </w:tcPr>
          <w:p w14:paraId="4BC92A59" w14:textId="77777777" w:rsidR="00DF75A9" w:rsidRPr="00DF75A9" w:rsidRDefault="00DF75A9" w:rsidP="005234BE">
            <w:pPr>
              <w:pStyle w:val="content"/>
              <w:jc w:val="center"/>
            </w:pPr>
          </w:p>
        </w:tc>
        <w:tc>
          <w:tcPr>
            <w:tcW w:w="9069" w:type="dxa"/>
            <w:tcBorders>
              <w:top w:val="nil"/>
              <w:left w:val="single" w:sz="4" w:space="0" w:color="auto"/>
              <w:bottom w:val="nil"/>
              <w:right w:val="single" w:sz="4" w:space="0" w:color="auto"/>
            </w:tcBorders>
            <w:vAlign w:val="center"/>
          </w:tcPr>
          <w:p w14:paraId="2B6B6A8D" w14:textId="52E37259" w:rsidR="005234BE" w:rsidRDefault="005234BE" w:rsidP="00920ECB">
            <w:pPr>
              <w:pStyle w:val="content"/>
              <w:rPr>
                <w:b/>
                <w:lang w:val="de-DE"/>
              </w:rPr>
            </w:pPr>
          </w:p>
          <w:p w14:paraId="7AA692FA" w14:textId="77777777" w:rsidR="005234BE" w:rsidRDefault="005234BE" w:rsidP="00920ECB">
            <w:pPr>
              <w:pStyle w:val="content"/>
              <w:rPr>
                <w:b/>
                <w:lang w:val="de-DE"/>
              </w:rPr>
            </w:pPr>
          </w:p>
          <w:p w14:paraId="7823F073" w14:textId="77777777" w:rsidR="005234BE" w:rsidRDefault="005234BE" w:rsidP="00920ECB">
            <w:pPr>
              <w:pStyle w:val="content"/>
              <w:rPr>
                <w:b/>
                <w:lang w:val="de-DE"/>
              </w:rPr>
            </w:pPr>
          </w:p>
          <w:p w14:paraId="7F6A6A4D" w14:textId="0556F270" w:rsidR="00DF75A9" w:rsidRPr="00DF75A9" w:rsidRDefault="005234BE" w:rsidP="00920ECB">
            <w:pPr>
              <w:pStyle w:val="content"/>
              <w:rPr>
                <w:lang w:val="de-DE"/>
              </w:rPr>
            </w:pPr>
            <w:r>
              <w:rPr>
                <w:b/>
                <w:lang w:val="de-DE"/>
              </w:rPr>
              <w:t xml:space="preserve">                           </w:t>
            </w:r>
            <w:r w:rsidR="00DF75A9" w:rsidRPr="00DF75A9">
              <w:rPr>
                <w:b/>
                <w:lang w:val="de-DE"/>
              </w:rPr>
              <w:t xml:space="preserve">TS. </w:t>
            </w:r>
            <w:r w:rsidR="00920ECB">
              <w:rPr>
                <w:b/>
                <w:lang w:val="de-DE"/>
              </w:rPr>
              <w:t>Trần Đình Thông</w:t>
            </w:r>
          </w:p>
          <w:p w14:paraId="307D013D" w14:textId="0B0F2DBF" w:rsidR="00DF75A9" w:rsidRPr="00DF75A9" w:rsidRDefault="00D80071" w:rsidP="00D80071">
            <w:pPr>
              <w:pStyle w:val="content"/>
              <w:rPr>
                <w:b/>
                <w:lang w:val="de-DE"/>
              </w:rPr>
            </w:pPr>
            <w:r>
              <w:rPr>
                <w:b/>
                <w:lang w:val="de-DE"/>
              </w:rPr>
              <w:t xml:space="preserve">                           </w:t>
            </w:r>
            <w:r w:rsidR="00DF75A9" w:rsidRPr="00DF75A9">
              <w:rPr>
                <w:b/>
                <w:lang w:val="de-DE"/>
              </w:rPr>
              <w:t xml:space="preserve">Sinh viên:  </w:t>
            </w:r>
            <w:r w:rsidR="00920ECB">
              <w:rPr>
                <w:b/>
                <w:lang w:val="de-DE"/>
              </w:rPr>
              <w:t>Phạm Văn Trí</w:t>
            </w:r>
          </w:p>
          <w:p w14:paraId="46A53EFA" w14:textId="20AB1F89" w:rsidR="00DF75A9" w:rsidRPr="00DF75A9" w:rsidRDefault="00D80071" w:rsidP="00D80071">
            <w:pPr>
              <w:pStyle w:val="content"/>
              <w:rPr>
                <w:b/>
                <w:iCs/>
              </w:rPr>
            </w:pPr>
            <w:r>
              <w:rPr>
                <w:b/>
              </w:rPr>
              <w:t xml:space="preserve">                           </w:t>
            </w:r>
            <w:r w:rsidR="00DF75A9" w:rsidRPr="00DF75A9">
              <w:rPr>
                <w:b/>
              </w:rPr>
              <w:t xml:space="preserve">Mã số sinh viên: </w:t>
            </w:r>
            <w:r w:rsidR="005234BE" w:rsidRPr="005234BE">
              <w:rPr>
                <w:b/>
                <w:iCs/>
              </w:rPr>
              <w:t>2018605310</w:t>
            </w:r>
          </w:p>
        </w:tc>
      </w:tr>
      <w:tr w:rsidR="005234BE" w:rsidRPr="00DF75A9" w14:paraId="752B1C7D" w14:textId="77777777" w:rsidTr="005234BE">
        <w:trPr>
          <w:cantSplit/>
          <w:trHeight w:val="5959"/>
        </w:trPr>
        <w:tc>
          <w:tcPr>
            <w:tcW w:w="991" w:type="dxa"/>
            <w:tcBorders>
              <w:top w:val="nil"/>
              <w:right w:val="single" w:sz="4" w:space="0" w:color="auto"/>
            </w:tcBorders>
            <w:textDirection w:val="tbRl"/>
            <w:vAlign w:val="bottom"/>
          </w:tcPr>
          <w:p w14:paraId="2BF94CC4" w14:textId="77777777" w:rsidR="00DF75A9" w:rsidRPr="00DF75A9" w:rsidRDefault="00DF75A9" w:rsidP="005234BE">
            <w:pPr>
              <w:pStyle w:val="content"/>
              <w:ind w:firstLine="0"/>
              <w:rPr>
                <w:lang w:val="de-DE"/>
              </w:rPr>
            </w:pPr>
            <w:r w:rsidRPr="00DF75A9">
              <w:rPr>
                <w:lang w:val="de-DE"/>
              </w:rPr>
              <w:t>NGÀNH CNKT ĐIỆN TVIỄTHÔNG THÔNG</w:t>
            </w:r>
          </w:p>
        </w:tc>
        <w:tc>
          <w:tcPr>
            <w:tcW w:w="9069" w:type="dxa"/>
            <w:tcBorders>
              <w:top w:val="nil"/>
              <w:left w:val="single" w:sz="4" w:space="0" w:color="auto"/>
              <w:bottom w:val="single" w:sz="4" w:space="0" w:color="auto"/>
              <w:right w:val="single" w:sz="4" w:space="0" w:color="auto"/>
            </w:tcBorders>
            <w:vAlign w:val="center"/>
          </w:tcPr>
          <w:p w14:paraId="0F600084" w14:textId="77777777" w:rsidR="00D80071" w:rsidRDefault="00D80071" w:rsidP="00D80071">
            <w:pPr>
              <w:rPr>
                <w:lang w:val="de-DE"/>
              </w:rPr>
            </w:pPr>
          </w:p>
          <w:p w14:paraId="1BD2F41F" w14:textId="77777777" w:rsidR="005234BE" w:rsidRDefault="005234BE" w:rsidP="00D80071">
            <w:pPr>
              <w:jc w:val="center"/>
              <w:rPr>
                <w:lang w:val="de-DE"/>
              </w:rPr>
            </w:pPr>
          </w:p>
          <w:p w14:paraId="029EA41C" w14:textId="77777777" w:rsidR="005234BE" w:rsidRDefault="005234BE" w:rsidP="00D80071">
            <w:pPr>
              <w:jc w:val="center"/>
              <w:rPr>
                <w:lang w:val="de-DE"/>
              </w:rPr>
            </w:pPr>
          </w:p>
          <w:p w14:paraId="7A06BCB4" w14:textId="77777777" w:rsidR="005234BE" w:rsidRDefault="005234BE" w:rsidP="00D80071">
            <w:pPr>
              <w:jc w:val="center"/>
              <w:rPr>
                <w:lang w:val="de-DE"/>
              </w:rPr>
            </w:pPr>
          </w:p>
          <w:p w14:paraId="719B2212" w14:textId="77777777" w:rsidR="005234BE" w:rsidRDefault="005234BE" w:rsidP="00D80071">
            <w:pPr>
              <w:jc w:val="center"/>
              <w:rPr>
                <w:lang w:val="de-DE"/>
              </w:rPr>
            </w:pPr>
          </w:p>
          <w:p w14:paraId="377741FB" w14:textId="6F823794" w:rsidR="00D80071" w:rsidRPr="00DF75A9" w:rsidRDefault="00D80071" w:rsidP="00D80071">
            <w:pPr>
              <w:jc w:val="center"/>
              <w:rPr>
                <w:lang w:val="de-DE"/>
              </w:rPr>
            </w:pPr>
            <w:r>
              <w:rPr>
                <w:lang w:val="de-DE"/>
              </w:rPr>
              <w:t>Hà Nội 2022</w:t>
            </w:r>
          </w:p>
        </w:tc>
      </w:tr>
    </w:tbl>
    <w:p w14:paraId="692DEDCC" w14:textId="77777777" w:rsidR="00D80071" w:rsidRDefault="00D80071" w:rsidP="00DF75A9">
      <w:pPr>
        <w:pStyle w:val="Heading1"/>
        <w:sectPr w:rsidR="00D80071" w:rsidSect="00B1055C">
          <w:headerReference w:type="default" r:id="rId8"/>
          <w:pgSz w:w="11906" w:h="16838" w:code="9"/>
          <w:pgMar w:top="1418" w:right="1134" w:bottom="1134" w:left="1985" w:header="720" w:footer="720" w:gutter="0"/>
          <w:cols w:space="720"/>
          <w:docGrid w:linePitch="360"/>
        </w:sectPr>
      </w:pPr>
    </w:p>
    <w:p w14:paraId="08CA70F6" w14:textId="68AF5586" w:rsidR="009C791C" w:rsidRDefault="009C791C" w:rsidP="0008271D">
      <w:pPr>
        <w:pStyle w:val="Heading1"/>
        <w:numPr>
          <w:ilvl w:val="0"/>
          <w:numId w:val="0"/>
        </w:numPr>
      </w:pPr>
      <w:bookmarkStart w:id="0" w:name="_Toc103414549"/>
      <w:r>
        <w:lastRenderedPageBreak/>
        <w:t>LỜI CẢM ƠN</w:t>
      </w:r>
      <w:bookmarkEnd w:id="0"/>
    </w:p>
    <w:p w14:paraId="42F62DFF" w14:textId="6106B52B" w:rsidR="002A229B" w:rsidRDefault="002A229B" w:rsidP="002A229B">
      <w:pPr>
        <w:pStyle w:val="content"/>
      </w:pPr>
      <w:r>
        <w:t xml:space="preserve">Lời đầu tiên cho em xin trân thành cảm ơn TS. </w:t>
      </w:r>
      <w:r w:rsidR="00E02586">
        <w:t>Trần Đình Thông</w:t>
      </w:r>
      <w:r>
        <w:t>, người đã hết lòng chỉ dẫn, truyền đạt những kiến thức chuyên môn cũng như những kinh nghiệm liên quan cho chúng em trong suốt quá trình thực hiện đồ án này.</w:t>
      </w:r>
    </w:p>
    <w:p w14:paraId="794F69C6" w14:textId="77777777" w:rsidR="002A229B" w:rsidRDefault="002A229B" w:rsidP="002A229B">
      <w:pPr>
        <w:pStyle w:val="content"/>
      </w:pPr>
      <w:r>
        <w:t>Xin chân thành cảm ơn đến tất cả quý thầy, cô nhà trường nói chung và các thầy cô bộ môn khoa điện tử nói riêng của trường Đại Học Công Nghiệp Hà Nội đã giảng dạy, trang bị cho em những kiến thức rất bổ ích và quý báu trong suốt quá trình học tập để em có thể áp dụng nghiên cứu hoàn thành đề tài này.</w:t>
      </w:r>
    </w:p>
    <w:p w14:paraId="7699BE79" w14:textId="77777777" w:rsidR="002A229B" w:rsidRDefault="002A229B" w:rsidP="002A229B">
      <w:pPr>
        <w:pStyle w:val="content"/>
      </w:pPr>
      <w:r>
        <w:t>Trong quá trình thực hiện đồ án, với điều kiện thời gian cũng như kinh nghiệm, kiến thức còn hạn chế nên bài báo cáo không thể tránh khỏi những thiếu sót, em rất mong nhận được những ý kiến đóng góp của thầy, cô và các bạn để em có thêm được nhiều kinh nghiệm vào công việc trong tương lai.</w:t>
      </w:r>
    </w:p>
    <w:p w14:paraId="032D1761" w14:textId="77777777" w:rsidR="002A229B" w:rsidRDefault="002A229B" w:rsidP="002A229B">
      <w:pPr>
        <w:pStyle w:val="content"/>
      </w:pPr>
      <w:r>
        <w:t>Cuối cùng, chúng em xin chân thành cảm ơn gia đình và bạn bè, đã luôn tạo điều kiện, quan tâm, giúp đỡ, động viên chúng em trong suốt quá trình học tập và hoàn thành đồ án này.</w:t>
      </w:r>
    </w:p>
    <w:p w14:paraId="3EBA5FF3" w14:textId="66A56F35" w:rsidR="002A229B" w:rsidRDefault="002A229B" w:rsidP="002A229B">
      <w:pPr>
        <w:pStyle w:val="content"/>
        <w:ind w:left="3600"/>
        <w:jc w:val="center"/>
      </w:pPr>
      <w:r>
        <w:t>Em xin chân thành cảm ơn!</w:t>
      </w:r>
    </w:p>
    <w:p w14:paraId="0EFFCCF7" w14:textId="7BB5FF00" w:rsidR="002A229B" w:rsidRDefault="002A229B" w:rsidP="002A229B">
      <w:pPr>
        <w:pStyle w:val="content"/>
        <w:ind w:left="3600"/>
        <w:jc w:val="center"/>
      </w:pPr>
      <w:r>
        <w:t>Hà Nội, ngày…tháng…năm 2022.</w:t>
      </w:r>
    </w:p>
    <w:p w14:paraId="15D5E68D" w14:textId="1CE1679D" w:rsidR="00B1055C" w:rsidRDefault="002A229B" w:rsidP="002A229B">
      <w:pPr>
        <w:pStyle w:val="content"/>
        <w:ind w:left="3600"/>
        <w:jc w:val="center"/>
      </w:pPr>
      <w:r>
        <w:t>Sinh viên thực hiện đề tài</w:t>
      </w:r>
    </w:p>
    <w:p w14:paraId="0E50B613" w14:textId="4965A7AE" w:rsidR="00DD0C04" w:rsidRDefault="00DD0C04" w:rsidP="002A229B">
      <w:pPr>
        <w:pStyle w:val="content"/>
        <w:ind w:left="3600"/>
        <w:jc w:val="center"/>
      </w:pPr>
    </w:p>
    <w:p w14:paraId="5BDEA191" w14:textId="65E02887" w:rsidR="00DD0C04" w:rsidRDefault="00860F06" w:rsidP="002A229B">
      <w:pPr>
        <w:pStyle w:val="content"/>
        <w:ind w:left="3600"/>
        <w:jc w:val="center"/>
      </w:pPr>
      <w:r>
        <w:t>Phạm Văn Trí</w:t>
      </w:r>
    </w:p>
    <w:p w14:paraId="6B024CEB" w14:textId="7281409E" w:rsidR="00B1055C" w:rsidRDefault="00B1055C" w:rsidP="00864C1A">
      <w:pPr>
        <w:pStyle w:val="Heading1"/>
        <w:numPr>
          <w:ilvl w:val="0"/>
          <w:numId w:val="0"/>
        </w:numPr>
      </w:pPr>
      <w:r>
        <w:br w:type="page"/>
      </w:r>
      <w:bookmarkStart w:id="1" w:name="_Toc103414550"/>
      <w:r w:rsidR="007B0965">
        <w:lastRenderedPageBreak/>
        <w:t>MỤC LỤC</w:t>
      </w:r>
      <w:bookmarkEnd w:id="1"/>
    </w:p>
    <w:p w14:paraId="492E1A7E" w14:textId="3EA52913" w:rsidR="00B2021C" w:rsidRDefault="00CF0EE8">
      <w:pPr>
        <w:pStyle w:val="TOC1"/>
        <w:tabs>
          <w:tab w:val="right" w:leader="dot" w:pos="8777"/>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103414549" w:history="1">
        <w:r w:rsidR="00B2021C" w:rsidRPr="001C2623">
          <w:rPr>
            <w:rStyle w:val="Hyperlink"/>
            <w:noProof/>
          </w:rPr>
          <w:t>LỜI CẢM ƠN</w:t>
        </w:r>
        <w:r w:rsidR="00B2021C">
          <w:rPr>
            <w:noProof/>
            <w:webHidden/>
          </w:rPr>
          <w:tab/>
        </w:r>
        <w:r w:rsidR="00B2021C">
          <w:rPr>
            <w:noProof/>
            <w:webHidden/>
          </w:rPr>
          <w:fldChar w:fldCharType="begin"/>
        </w:r>
        <w:r w:rsidR="00B2021C">
          <w:rPr>
            <w:noProof/>
            <w:webHidden/>
          </w:rPr>
          <w:instrText xml:space="preserve"> PAGEREF _Toc103414549 \h </w:instrText>
        </w:r>
        <w:r w:rsidR="00B2021C">
          <w:rPr>
            <w:noProof/>
            <w:webHidden/>
          </w:rPr>
        </w:r>
        <w:r w:rsidR="00B2021C">
          <w:rPr>
            <w:noProof/>
            <w:webHidden/>
          </w:rPr>
          <w:fldChar w:fldCharType="separate"/>
        </w:r>
        <w:r w:rsidR="00B2021C">
          <w:rPr>
            <w:noProof/>
            <w:webHidden/>
          </w:rPr>
          <w:t>1</w:t>
        </w:r>
        <w:r w:rsidR="00B2021C">
          <w:rPr>
            <w:noProof/>
            <w:webHidden/>
          </w:rPr>
          <w:fldChar w:fldCharType="end"/>
        </w:r>
      </w:hyperlink>
    </w:p>
    <w:p w14:paraId="08BB1F9B" w14:textId="6D78965A" w:rsidR="00B2021C" w:rsidRDefault="00B2021C">
      <w:pPr>
        <w:pStyle w:val="TOC1"/>
        <w:tabs>
          <w:tab w:val="right" w:leader="dot" w:pos="8777"/>
        </w:tabs>
        <w:rPr>
          <w:rFonts w:asciiTheme="minorHAnsi" w:eastAsiaTheme="minorEastAsia" w:hAnsiTheme="minorHAnsi"/>
          <w:b w:val="0"/>
          <w:noProof/>
          <w:sz w:val="22"/>
        </w:rPr>
      </w:pPr>
      <w:hyperlink w:anchor="_Toc103414550" w:history="1">
        <w:r w:rsidRPr="001C2623">
          <w:rPr>
            <w:rStyle w:val="Hyperlink"/>
            <w:noProof/>
          </w:rPr>
          <w:t>MỤC LỤC</w:t>
        </w:r>
        <w:r>
          <w:rPr>
            <w:noProof/>
            <w:webHidden/>
          </w:rPr>
          <w:tab/>
        </w:r>
        <w:r>
          <w:rPr>
            <w:noProof/>
            <w:webHidden/>
          </w:rPr>
          <w:fldChar w:fldCharType="begin"/>
        </w:r>
        <w:r>
          <w:rPr>
            <w:noProof/>
            <w:webHidden/>
          </w:rPr>
          <w:instrText xml:space="preserve"> PAGEREF _Toc103414550 \h </w:instrText>
        </w:r>
        <w:r>
          <w:rPr>
            <w:noProof/>
            <w:webHidden/>
          </w:rPr>
        </w:r>
        <w:r>
          <w:rPr>
            <w:noProof/>
            <w:webHidden/>
          </w:rPr>
          <w:fldChar w:fldCharType="separate"/>
        </w:r>
        <w:r>
          <w:rPr>
            <w:noProof/>
            <w:webHidden/>
          </w:rPr>
          <w:t>2</w:t>
        </w:r>
        <w:r>
          <w:rPr>
            <w:noProof/>
            <w:webHidden/>
          </w:rPr>
          <w:fldChar w:fldCharType="end"/>
        </w:r>
      </w:hyperlink>
    </w:p>
    <w:p w14:paraId="0DB829E5" w14:textId="6A4A6FEC" w:rsidR="00B2021C" w:rsidRDefault="00B2021C">
      <w:pPr>
        <w:pStyle w:val="TOC1"/>
        <w:tabs>
          <w:tab w:val="right" w:leader="dot" w:pos="8777"/>
        </w:tabs>
        <w:rPr>
          <w:rFonts w:asciiTheme="minorHAnsi" w:eastAsiaTheme="minorEastAsia" w:hAnsiTheme="minorHAnsi"/>
          <w:b w:val="0"/>
          <w:noProof/>
          <w:sz w:val="22"/>
        </w:rPr>
      </w:pPr>
      <w:hyperlink w:anchor="_Toc103414551" w:history="1">
        <w:r w:rsidRPr="001C2623">
          <w:rPr>
            <w:rStyle w:val="Hyperlink"/>
            <w:noProof/>
          </w:rPr>
          <w:t>DANH MỤC HÌNH ẢNH VÀ BẢNG BIỂU</w:t>
        </w:r>
        <w:r>
          <w:rPr>
            <w:noProof/>
            <w:webHidden/>
          </w:rPr>
          <w:tab/>
        </w:r>
        <w:r>
          <w:rPr>
            <w:noProof/>
            <w:webHidden/>
          </w:rPr>
          <w:fldChar w:fldCharType="begin"/>
        </w:r>
        <w:r>
          <w:rPr>
            <w:noProof/>
            <w:webHidden/>
          </w:rPr>
          <w:instrText xml:space="preserve"> PAGEREF _Toc103414551 \h </w:instrText>
        </w:r>
        <w:r>
          <w:rPr>
            <w:noProof/>
            <w:webHidden/>
          </w:rPr>
        </w:r>
        <w:r>
          <w:rPr>
            <w:noProof/>
            <w:webHidden/>
          </w:rPr>
          <w:fldChar w:fldCharType="separate"/>
        </w:r>
        <w:r>
          <w:rPr>
            <w:noProof/>
            <w:webHidden/>
          </w:rPr>
          <w:t>5</w:t>
        </w:r>
        <w:r>
          <w:rPr>
            <w:noProof/>
            <w:webHidden/>
          </w:rPr>
          <w:fldChar w:fldCharType="end"/>
        </w:r>
      </w:hyperlink>
    </w:p>
    <w:p w14:paraId="6D2BEC96" w14:textId="1FF98E79" w:rsidR="00B2021C" w:rsidRDefault="00B2021C">
      <w:pPr>
        <w:pStyle w:val="TOC1"/>
        <w:tabs>
          <w:tab w:val="right" w:leader="dot" w:pos="8777"/>
        </w:tabs>
        <w:rPr>
          <w:rFonts w:asciiTheme="minorHAnsi" w:eastAsiaTheme="minorEastAsia" w:hAnsiTheme="minorHAnsi"/>
          <w:b w:val="0"/>
          <w:noProof/>
          <w:sz w:val="22"/>
        </w:rPr>
      </w:pPr>
      <w:hyperlink w:anchor="_Toc103414552" w:history="1">
        <w:r w:rsidRPr="001C2623">
          <w:rPr>
            <w:rStyle w:val="Hyperlink"/>
            <w:noProof/>
          </w:rPr>
          <w:t>LỜI MỞ ĐẦU</w:t>
        </w:r>
        <w:r>
          <w:rPr>
            <w:noProof/>
            <w:webHidden/>
          </w:rPr>
          <w:tab/>
        </w:r>
        <w:r>
          <w:rPr>
            <w:noProof/>
            <w:webHidden/>
          </w:rPr>
          <w:fldChar w:fldCharType="begin"/>
        </w:r>
        <w:r>
          <w:rPr>
            <w:noProof/>
            <w:webHidden/>
          </w:rPr>
          <w:instrText xml:space="preserve"> PAGEREF _Toc103414552 \h </w:instrText>
        </w:r>
        <w:r>
          <w:rPr>
            <w:noProof/>
            <w:webHidden/>
          </w:rPr>
        </w:r>
        <w:r>
          <w:rPr>
            <w:noProof/>
            <w:webHidden/>
          </w:rPr>
          <w:fldChar w:fldCharType="separate"/>
        </w:r>
        <w:r>
          <w:rPr>
            <w:noProof/>
            <w:webHidden/>
          </w:rPr>
          <w:t>7</w:t>
        </w:r>
        <w:r>
          <w:rPr>
            <w:noProof/>
            <w:webHidden/>
          </w:rPr>
          <w:fldChar w:fldCharType="end"/>
        </w:r>
      </w:hyperlink>
    </w:p>
    <w:p w14:paraId="492031C0" w14:textId="5604965F" w:rsidR="00B2021C" w:rsidRDefault="00B2021C">
      <w:pPr>
        <w:pStyle w:val="TOC1"/>
        <w:tabs>
          <w:tab w:val="right" w:leader="dot" w:pos="8777"/>
        </w:tabs>
        <w:rPr>
          <w:rFonts w:asciiTheme="minorHAnsi" w:eastAsiaTheme="minorEastAsia" w:hAnsiTheme="minorHAnsi"/>
          <w:b w:val="0"/>
          <w:noProof/>
          <w:sz w:val="22"/>
        </w:rPr>
      </w:pPr>
      <w:hyperlink w:anchor="_Toc103414553" w:history="1">
        <w:r w:rsidRPr="001C2623">
          <w:rPr>
            <w:rStyle w:val="Hyperlink"/>
            <w:noProof/>
          </w:rPr>
          <w:t>CHƯƠNG 1: TỔNG QUAN VỀ MÔ HÌNH THU THẬP DỮ LIỆU NHIỆT ĐỘ VÀ ĐỘ ẨM</w:t>
        </w:r>
        <w:r>
          <w:rPr>
            <w:noProof/>
            <w:webHidden/>
          </w:rPr>
          <w:tab/>
        </w:r>
        <w:r>
          <w:rPr>
            <w:noProof/>
            <w:webHidden/>
          </w:rPr>
          <w:fldChar w:fldCharType="begin"/>
        </w:r>
        <w:r>
          <w:rPr>
            <w:noProof/>
            <w:webHidden/>
          </w:rPr>
          <w:instrText xml:space="preserve"> PAGEREF _Toc103414553 \h </w:instrText>
        </w:r>
        <w:r>
          <w:rPr>
            <w:noProof/>
            <w:webHidden/>
          </w:rPr>
        </w:r>
        <w:r>
          <w:rPr>
            <w:noProof/>
            <w:webHidden/>
          </w:rPr>
          <w:fldChar w:fldCharType="separate"/>
        </w:r>
        <w:r>
          <w:rPr>
            <w:noProof/>
            <w:webHidden/>
          </w:rPr>
          <w:t>8</w:t>
        </w:r>
        <w:r>
          <w:rPr>
            <w:noProof/>
            <w:webHidden/>
          </w:rPr>
          <w:fldChar w:fldCharType="end"/>
        </w:r>
      </w:hyperlink>
    </w:p>
    <w:p w14:paraId="732164F2" w14:textId="444F07F3" w:rsidR="00B2021C" w:rsidRDefault="00B2021C">
      <w:pPr>
        <w:pStyle w:val="TOC2"/>
        <w:tabs>
          <w:tab w:val="right" w:leader="dot" w:pos="8777"/>
        </w:tabs>
        <w:rPr>
          <w:rFonts w:asciiTheme="minorHAnsi" w:eastAsiaTheme="minorEastAsia" w:hAnsiTheme="minorHAnsi"/>
          <w:noProof/>
          <w:sz w:val="22"/>
        </w:rPr>
      </w:pPr>
      <w:hyperlink w:anchor="_Toc103414554" w:history="1">
        <w:r w:rsidRPr="001C2623">
          <w:rPr>
            <w:rStyle w:val="Hyperlink"/>
            <w:noProof/>
          </w:rPr>
          <w:t>1.1 Tổng quan về đề tài</w:t>
        </w:r>
        <w:r>
          <w:rPr>
            <w:noProof/>
            <w:webHidden/>
          </w:rPr>
          <w:tab/>
        </w:r>
        <w:r>
          <w:rPr>
            <w:noProof/>
            <w:webHidden/>
          </w:rPr>
          <w:fldChar w:fldCharType="begin"/>
        </w:r>
        <w:r>
          <w:rPr>
            <w:noProof/>
            <w:webHidden/>
          </w:rPr>
          <w:instrText xml:space="preserve"> PAGEREF _Toc103414554 \h </w:instrText>
        </w:r>
        <w:r>
          <w:rPr>
            <w:noProof/>
            <w:webHidden/>
          </w:rPr>
        </w:r>
        <w:r>
          <w:rPr>
            <w:noProof/>
            <w:webHidden/>
          </w:rPr>
          <w:fldChar w:fldCharType="separate"/>
        </w:r>
        <w:r>
          <w:rPr>
            <w:noProof/>
            <w:webHidden/>
          </w:rPr>
          <w:t>8</w:t>
        </w:r>
        <w:r>
          <w:rPr>
            <w:noProof/>
            <w:webHidden/>
          </w:rPr>
          <w:fldChar w:fldCharType="end"/>
        </w:r>
      </w:hyperlink>
    </w:p>
    <w:p w14:paraId="632A7BB7" w14:textId="4D8BACD1" w:rsidR="00B2021C" w:rsidRDefault="00B2021C">
      <w:pPr>
        <w:pStyle w:val="TOC3"/>
        <w:tabs>
          <w:tab w:val="right" w:leader="dot" w:pos="8777"/>
        </w:tabs>
        <w:rPr>
          <w:rFonts w:asciiTheme="minorHAnsi" w:eastAsiaTheme="minorEastAsia" w:hAnsiTheme="minorHAnsi"/>
          <w:noProof/>
          <w:sz w:val="22"/>
        </w:rPr>
      </w:pPr>
      <w:hyperlink w:anchor="_Toc103414555" w:history="1">
        <w:r w:rsidRPr="001C2623">
          <w:rPr>
            <w:rStyle w:val="Hyperlink"/>
            <w:noProof/>
          </w:rPr>
          <w:t>1.1.1 Lý do lựa chọn đề tài</w:t>
        </w:r>
        <w:r>
          <w:rPr>
            <w:noProof/>
            <w:webHidden/>
          </w:rPr>
          <w:tab/>
        </w:r>
        <w:r>
          <w:rPr>
            <w:noProof/>
            <w:webHidden/>
          </w:rPr>
          <w:fldChar w:fldCharType="begin"/>
        </w:r>
        <w:r>
          <w:rPr>
            <w:noProof/>
            <w:webHidden/>
          </w:rPr>
          <w:instrText xml:space="preserve"> PAGEREF _Toc103414555 \h </w:instrText>
        </w:r>
        <w:r>
          <w:rPr>
            <w:noProof/>
            <w:webHidden/>
          </w:rPr>
        </w:r>
        <w:r>
          <w:rPr>
            <w:noProof/>
            <w:webHidden/>
          </w:rPr>
          <w:fldChar w:fldCharType="separate"/>
        </w:r>
        <w:r>
          <w:rPr>
            <w:noProof/>
            <w:webHidden/>
          </w:rPr>
          <w:t>8</w:t>
        </w:r>
        <w:r>
          <w:rPr>
            <w:noProof/>
            <w:webHidden/>
          </w:rPr>
          <w:fldChar w:fldCharType="end"/>
        </w:r>
      </w:hyperlink>
    </w:p>
    <w:p w14:paraId="6FD91995" w14:textId="09DE1FE0" w:rsidR="00B2021C" w:rsidRDefault="00B2021C">
      <w:pPr>
        <w:pStyle w:val="TOC3"/>
        <w:tabs>
          <w:tab w:val="right" w:leader="dot" w:pos="8777"/>
        </w:tabs>
        <w:rPr>
          <w:rFonts w:asciiTheme="minorHAnsi" w:eastAsiaTheme="minorEastAsia" w:hAnsiTheme="minorHAnsi"/>
          <w:noProof/>
          <w:sz w:val="22"/>
        </w:rPr>
      </w:pPr>
      <w:hyperlink w:anchor="_Toc103414556" w:history="1">
        <w:r w:rsidRPr="001C2623">
          <w:rPr>
            <w:rStyle w:val="Hyperlink"/>
            <w:noProof/>
          </w:rPr>
          <w:t>1.1.2 Đặt vấn đề nghiên cứu</w:t>
        </w:r>
        <w:r>
          <w:rPr>
            <w:noProof/>
            <w:webHidden/>
          </w:rPr>
          <w:tab/>
        </w:r>
        <w:r>
          <w:rPr>
            <w:noProof/>
            <w:webHidden/>
          </w:rPr>
          <w:fldChar w:fldCharType="begin"/>
        </w:r>
        <w:r>
          <w:rPr>
            <w:noProof/>
            <w:webHidden/>
          </w:rPr>
          <w:instrText xml:space="preserve"> PAGEREF _Toc103414556 \h </w:instrText>
        </w:r>
        <w:r>
          <w:rPr>
            <w:noProof/>
            <w:webHidden/>
          </w:rPr>
        </w:r>
        <w:r>
          <w:rPr>
            <w:noProof/>
            <w:webHidden/>
          </w:rPr>
          <w:fldChar w:fldCharType="separate"/>
        </w:r>
        <w:r>
          <w:rPr>
            <w:noProof/>
            <w:webHidden/>
          </w:rPr>
          <w:t>8</w:t>
        </w:r>
        <w:r>
          <w:rPr>
            <w:noProof/>
            <w:webHidden/>
          </w:rPr>
          <w:fldChar w:fldCharType="end"/>
        </w:r>
      </w:hyperlink>
    </w:p>
    <w:p w14:paraId="76B75DDD" w14:textId="3A042246" w:rsidR="00B2021C" w:rsidRDefault="00B2021C">
      <w:pPr>
        <w:pStyle w:val="TOC3"/>
        <w:tabs>
          <w:tab w:val="right" w:leader="dot" w:pos="8777"/>
        </w:tabs>
        <w:rPr>
          <w:rFonts w:asciiTheme="minorHAnsi" w:eastAsiaTheme="minorEastAsia" w:hAnsiTheme="minorHAnsi"/>
          <w:noProof/>
          <w:sz w:val="22"/>
        </w:rPr>
      </w:pPr>
      <w:hyperlink w:anchor="_Toc103414557" w:history="1">
        <w:r w:rsidRPr="001C2623">
          <w:rPr>
            <w:rStyle w:val="Hyperlink"/>
            <w:noProof/>
          </w:rPr>
          <w:t>1.1.3 Ý nghĩa khoa học và thực tiễn của đề tài</w:t>
        </w:r>
        <w:r>
          <w:rPr>
            <w:noProof/>
            <w:webHidden/>
          </w:rPr>
          <w:tab/>
        </w:r>
        <w:r>
          <w:rPr>
            <w:noProof/>
            <w:webHidden/>
          </w:rPr>
          <w:fldChar w:fldCharType="begin"/>
        </w:r>
        <w:r>
          <w:rPr>
            <w:noProof/>
            <w:webHidden/>
          </w:rPr>
          <w:instrText xml:space="preserve"> PAGEREF _Toc103414557 \h </w:instrText>
        </w:r>
        <w:r>
          <w:rPr>
            <w:noProof/>
            <w:webHidden/>
          </w:rPr>
        </w:r>
        <w:r>
          <w:rPr>
            <w:noProof/>
            <w:webHidden/>
          </w:rPr>
          <w:fldChar w:fldCharType="separate"/>
        </w:r>
        <w:r>
          <w:rPr>
            <w:noProof/>
            <w:webHidden/>
          </w:rPr>
          <w:t>13</w:t>
        </w:r>
        <w:r>
          <w:rPr>
            <w:noProof/>
            <w:webHidden/>
          </w:rPr>
          <w:fldChar w:fldCharType="end"/>
        </w:r>
      </w:hyperlink>
    </w:p>
    <w:p w14:paraId="7398E77C" w14:textId="3B30C68C" w:rsidR="00B2021C" w:rsidRDefault="00B2021C">
      <w:pPr>
        <w:pStyle w:val="TOC2"/>
        <w:tabs>
          <w:tab w:val="right" w:leader="dot" w:pos="8777"/>
        </w:tabs>
        <w:rPr>
          <w:rFonts w:asciiTheme="minorHAnsi" w:eastAsiaTheme="minorEastAsia" w:hAnsiTheme="minorHAnsi"/>
          <w:noProof/>
          <w:sz w:val="22"/>
        </w:rPr>
      </w:pPr>
      <w:hyperlink w:anchor="_Toc103414558" w:history="1">
        <w:r w:rsidRPr="001C2623">
          <w:rPr>
            <w:rStyle w:val="Hyperlink"/>
            <w:noProof/>
          </w:rPr>
          <w:t>1.2 Các giao tiếp được sử dụng</w:t>
        </w:r>
        <w:r>
          <w:rPr>
            <w:noProof/>
            <w:webHidden/>
          </w:rPr>
          <w:tab/>
        </w:r>
        <w:r>
          <w:rPr>
            <w:noProof/>
            <w:webHidden/>
          </w:rPr>
          <w:fldChar w:fldCharType="begin"/>
        </w:r>
        <w:r>
          <w:rPr>
            <w:noProof/>
            <w:webHidden/>
          </w:rPr>
          <w:instrText xml:space="preserve"> PAGEREF _Toc103414558 \h </w:instrText>
        </w:r>
        <w:r>
          <w:rPr>
            <w:noProof/>
            <w:webHidden/>
          </w:rPr>
        </w:r>
        <w:r>
          <w:rPr>
            <w:noProof/>
            <w:webHidden/>
          </w:rPr>
          <w:fldChar w:fldCharType="separate"/>
        </w:r>
        <w:r>
          <w:rPr>
            <w:noProof/>
            <w:webHidden/>
          </w:rPr>
          <w:t>14</w:t>
        </w:r>
        <w:r>
          <w:rPr>
            <w:noProof/>
            <w:webHidden/>
          </w:rPr>
          <w:fldChar w:fldCharType="end"/>
        </w:r>
      </w:hyperlink>
    </w:p>
    <w:p w14:paraId="4BF57828" w14:textId="40256480" w:rsidR="00B2021C" w:rsidRDefault="00B2021C">
      <w:pPr>
        <w:pStyle w:val="TOC3"/>
        <w:tabs>
          <w:tab w:val="right" w:leader="dot" w:pos="8777"/>
        </w:tabs>
        <w:rPr>
          <w:rFonts w:asciiTheme="minorHAnsi" w:eastAsiaTheme="minorEastAsia" w:hAnsiTheme="minorHAnsi"/>
          <w:noProof/>
          <w:sz w:val="22"/>
        </w:rPr>
      </w:pPr>
      <w:hyperlink w:anchor="_Toc103414559" w:history="1">
        <w:r w:rsidRPr="001C2623">
          <w:rPr>
            <w:rStyle w:val="Hyperlink"/>
            <w:noProof/>
          </w:rPr>
          <w:t>1.2.1 Giao tiếp I2C</w:t>
        </w:r>
        <w:r>
          <w:rPr>
            <w:noProof/>
            <w:webHidden/>
          </w:rPr>
          <w:tab/>
        </w:r>
        <w:r>
          <w:rPr>
            <w:noProof/>
            <w:webHidden/>
          </w:rPr>
          <w:fldChar w:fldCharType="begin"/>
        </w:r>
        <w:r>
          <w:rPr>
            <w:noProof/>
            <w:webHidden/>
          </w:rPr>
          <w:instrText xml:space="preserve"> PAGEREF _Toc103414559 \h </w:instrText>
        </w:r>
        <w:r>
          <w:rPr>
            <w:noProof/>
            <w:webHidden/>
          </w:rPr>
        </w:r>
        <w:r>
          <w:rPr>
            <w:noProof/>
            <w:webHidden/>
          </w:rPr>
          <w:fldChar w:fldCharType="separate"/>
        </w:r>
        <w:r>
          <w:rPr>
            <w:noProof/>
            <w:webHidden/>
          </w:rPr>
          <w:t>14</w:t>
        </w:r>
        <w:r>
          <w:rPr>
            <w:noProof/>
            <w:webHidden/>
          </w:rPr>
          <w:fldChar w:fldCharType="end"/>
        </w:r>
      </w:hyperlink>
    </w:p>
    <w:p w14:paraId="230F76F7" w14:textId="722CD297" w:rsidR="00B2021C" w:rsidRDefault="00B2021C">
      <w:pPr>
        <w:pStyle w:val="TOC3"/>
        <w:tabs>
          <w:tab w:val="right" w:leader="dot" w:pos="8777"/>
        </w:tabs>
        <w:rPr>
          <w:rFonts w:asciiTheme="minorHAnsi" w:eastAsiaTheme="minorEastAsia" w:hAnsiTheme="minorHAnsi"/>
          <w:noProof/>
          <w:sz w:val="22"/>
        </w:rPr>
      </w:pPr>
      <w:hyperlink w:anchor="_Toc103414560" w:history="1">
        <w:r w:rsidRPr="001C2623">
          <w:rPr>
            <w:rStyle w:val="Hyperlink"/>
            <w:noProof/>
          </w:rPr>
          <w:t>1.2.2 Giao tiếp One – Wire</w:t>
        </w:r>
        <w:r>
          <w:rPr>
            <w:noProof/>
            <w:webHidden/>
          </w:rPr>
          <w:tab/>
        </w:r>
        <w:r>
          <w:rPr>
            <w:noProof/>
            <w:webHidden/>
          </w:rPr>
          <w:fldChar w:fldCharType="begin"/>
        </w:r>
        <w:r>
          <w:rPr>
            <w:noProof/>
            <w:webHidden/>
          </w:rPr>
          <w:instrText xml:space="preserve"> PAGEREF _Toc103414560 \h </w:instrText>
        </w:r>
        <w:r>
          <w:rPr>
            <w:noProof/>
            <w:webHidden/>
          </w:rPr>
        </w:r>
        <w:r>
          <w:rPr>
            <w:noProof/>
            <w:webHidden/>
          </w:rPr>
          <w:fldChar w:fldCharType="separate"/>
        </w:r>
        <w:r>
          <w:rPr>
            <w:noProof/>
            <w:webHidden/>
          </w:rPr>
          <w:t>19</w:t>
        </w:r>
        <w:r>
          <w:rPr>
            <w:noProof/>
            <w:webHidden/>
          </w:rPr>
          <w:fldChar w:fldCharType="end"/>
        </w:r>
      </w:hyperlink>
    </w:p>
    <w:p w14:paraId="2353B2CE" w14:textId="686EA984" w:rsidR="00B2021C" w:rsidRDefault="00B2021C">
      <w:pPr>
        <w:pStyle w:val="TOC2"/>
        <w:tabs>
          <w:tab w:val="right" w:leader="dot" w:pos="8777"/>
        </w:tabs>
        <w:rPr>
          <w:rFonts w:asciiTheme="minorHAnsi" w:eastAsiaTheme="minorEastAsia" w:hAnsiTheme="minorHAnsi"/>
          <w:noProof/>
          <w:sz w:val="22"/>
        </w:rPr>
      </w:pPr>
      <w:hyperlink w:anchor="_Toc103414561" w:history="1">
        <w:r w:rsidRPr="001C2623">
          <w:rPr>
            <w:rStyle w:val="Hyperlink"/>
            <w:noProof/>
          </w:rPr>
          <w:t>1.3 Tổng quan về Blynk App</w:t>
        </w:r>
        <w:r>
          <w:rPr>
            <w:noProof/>
            <w:webHidden/>
          </w:rPr>
          <w:tab/>
        </w:r>
        <w:r>
          <w:rPr>
            <w:noProof/>
            <w:webHidden/>
          </w:rPr>
          <w:fldChar w:fldCharType="begin"/>
        </w:r>
        <w:r>
          <w:rPr>
            <w:noProof/>
            <w:webHidden/>
          </w:rPr>
          <w:instrText xml:space="preserve"> PAGEREF _Toc103414561 \h </w:instrText>
        </w:r>
        <w:r>
          <w:rPr>
            <w:noProof/>
            <w:webHidden/>
          </w:rPr>
        </w:r>
        <w:r>
          <w:rPr>
            <w:noProof/>
            <w:webHidden/>
          </w:rPr>
          <w:fldChar w:fldCharType="separate"/>
        </w:r>
        <w:r>
          <w:rPr>
            <w:noProof/>
            <w:webHidden/>
          </w:rPr>
          <w:t>22</w:t>
        </w:r>
        <w:r>
          <w:rPr>
            <w:noProof/>
            <w:webHidden/>
          </w:rPr>
          <w:fldChar w:fldCharType="end"/>
        </w:r>
      </w:hyperlink>
    </w:p>
    <w:p w14:paraId="5CFF50D7" w14:textId="41605C32" w:rsidR="00B2021C" w:rsidRDefault="00B2021C">
      <w:pPr>
        <w:pStyle w:val="TOC2"/>
        <w:tabs>
          <w:tab w:val="right" w:leader="dot" w:pos="8777"/>
        </w:tabs>
        <w:rPr>
          <w:rFonts w:asciiTheme="minorHAnsi" w:eastAsiaTheme="minorEastAsia" w:hAnsiTheme="minorHAnsi"/>
          <w:noProof/>
          <w:sz w:val="22"/>
        </w:rPr>
      </w:pPr>
      <w:hyperlink w:anchor="_Toc103414562" w:history="1">
        <w:r w:rsidRPr="001C2623">
          <w:rPr>
            <w:rStyle w:val="Hyperlink"/>
            <w:noProof/>
          </w:rPr>
          <w:t>1.4 Các phần mềm được sử dụng</w:t>
        </w:r>
        <w:r>
          <w:rPr>
            <w:noProof/>
            <w:webHidden/>
          </w:rPr>
          <w:tab/>
        </w:r>
        <w:r>
          <w:rPr>
            <w:noProof/>
            <w:webHidden/>
          </w:rPr>
          <w:fldChar w:fldCharType="begin"/>
        </w:r>
        <w:r>
          <w:rPr>
            <w:noProof/>
            <w:webHidden/>
          </w:rPr>
          <w:instrText xml:space="preserve"> PAGEREF _Toc103414562 \h </w:instrText>
        </w:r>
        <w:r>
          <w:rPr>
            <w:noProof/>
            <w:webHidden/>
          </w:rPr>
        </w:r>
        <w:r>
          <w:rPr>
            <w:noProof/>
            <w:webHidden/>
          </w:rPr>
          <w:fldChar w:fldCharType="separate"/>
        </w:r>
        <w:r>
          <w:rPr>
            <w:noProof/>
            <w:webHidden/>
          </w:rPr>
          <w:t>24</w:t>
        </w:r>
        <w:r>
          <w:rPr>
            <w:noProof/>
            <w:webHidden/>
          </w:rPr>
          <w:fldChar w:fldCharType="end"/>
        </w:r>
      </w:hyperlink>
    </w:p>
    <w:p w14:paraId="49CD374C" w14:textId="6661CF72" w:rsidR="00B2021C" w:rsidRDefault="00B2021C">
      <w:pPr>
        <w:pStyle w:val="TOC2"/>
        <w:tabs>
          <w:tab w:val="right" w:leader="dot" w:pos="8777"/>
        </w:tabs>
        <w:rPr>
          <w:rFonts w:asciiTheme="minorHAnsi" w:eastAsiaTheme="minorEastAsia" w:hAnsiTheme="minorHAnsi"/>
          <w:noProof/>
          <w:sz w:val="22"/>
        </w:rPr>
      </w:pPr>
      <w:hyperlink w:anchor="_Toc103414563" w:history="1">
        <w:r w:rsidRPr="001C2623">
          <w:rPr>
            <w:rStyle w:val="Hyperlink"/>
            <w:noProof/>
          </w:rPr>
          <w:t>1.5 Kết luận chương 1</w:t>
        </w:r>
        <w:r>
          <w:rPr>
            <w:noProof/>
            <w:webHidden/>
          </w:rPr>
          <w:tab/>
        </w:r>
        <w:r>
          <w:rPr>
            <w:noProof/>
            <w:webHidden/>
          </w:rPr>
          <w:fldChar w:fldCharType="begin"/>
        </w:r>
        <w:r>
          <w:rPr>
            <w:noProof/>
            <w:webHidden/>
          </w:rPr>
          <w:instrText xml:space="preserve"> PAGEREF _Toc103414563 \h </w:instrText>
        </w:r>
        <w:r>
          <w:rPr>
            <w:noProof/>
            <w:webHidden/>
          </w:rPr>
        </w:r>
        <w:r>
          <w:rPr>
            <w:noProof/>
            <w:webHidden/>
          </w:rPr>
          <w:fldChar w:fldCharType="separate"/>
        </w:r>
        <w:r>
          <w:rPr>
            <w:noProof/>
            <w:webHidden/>
          </w:rPr>
          <w:t>25</w:t>
        </w:r>
        <w:r>
          <w:rPr>
            <w:noProof/>
            <w:webHidden/>
          </w:rPr>
          <w:fldChar w:fldCharType="end"/>
        </w:r>
      </w:hyperlink>
    </w:p>
    <w:p w14:paraId="60CF4DBA" w14:textId="5B60B6A4" w:rsidR="00B2021C" w:rsidRDefault="00B2021C">
      <w:pPr>
        <w:pStyle w:val="TOC1"/>
        <w:tabs>
          <w:tab w:val="right" w:leader="dot" w:pos="8777"/>
        </w:tabs>
        <w:rPr>
          <w:rFonts w:asciiTheme="minorHAnsi" w:eastAsiaTheme="minorEastAsia" w:hAnsiTheme="minorHAnsi"/>
          <w:b w:val="0"/>
          <w:noProof/>
          <w:sz w:val="22"/>
        </w:rPr>
      </w:pPr>
      <w:hyperlink w:anchor="_Toc103414564" w:history="1">
        <w:r w:rsidRPr="001C2623">
          <w:rPr>
            <w:rStyle w:val="Hyperlink"/>
            <w:noProof/>
          </w:rPr>
          <w:t>CHƯƠNG 2: CƠ SỞ LÝ THUYẾT  VỀ MÔ HÌNH THU THẬP DỮ LIỆU NHIỆT ĐỘ VÀ ĐỘ ẨM</w:t>
        </w:r>
        <w:r>
          <w:rPr>
            <w:noProof/>
            <w:webHidden/>
          </w:rPr>
          <w:tab/>
        </w:r>
        <w:r>
          <w:rPr>
            <w:noProof/>
            <w:webHidden/>
          </w:rPr>
          <w:fldChar w:fldCharType="begin"/>
        </w:r>
        <w:r>
          <w:rPr>
            <w:noProof/>
            <w:webHidden/>
          </w:rPr>
          <w:instrText xml:space="preserve"> PAGEREF _Toc103414564 \h </w:instrText>
        </w:r>
        <w:r>
          <w:rPr>
            <w:noProof/>
            <w:webHidden/>
          </w:rPr>
        </w:r>
        <w:r>
          <w:rPr>
            <w:noProof/>
            <w:webHidden/>
          </w:rPr>
          <w:fldChar w:fldCharType="separate"/>
        </w:r>
        <w:r>
          <w:rPr>
            <w:noProof/>
            <w:webHidden/>
          </w:rPr>
          <w:t>26</w:t>
        </w:r>
        <w:r>
          <w:rPr>
            <w:noProof/>
            <w:webHidden/>
          </w:rPr>
          <w:fldChar w:fldCharType="end"/>
        </w:r>
      </w:hyperlink>
    </w:p>
    <w:p w14:paraId="0BE5C0B9" w14:textId="58658CC3" w:rsidR="00B2021C" w:rsidRDefault="00B2021C">
      <w:pPr>
        <w:pStyle w:val="TOC2"/>
        <w:tabs>
          <w:tab w:val="right" w:leader="dot" w:pos="8777"/>
        </w:tabs>
        <w:rPr>
          <w:rFonts w:asciiTheme="minorHAnsi" w:eastAsiaTheme="minorEastAsia" w:hAnsiTheme="minorHAnsi"/>
          <w:noProof/>
          <w:sz w:val="22"/>
        </w:rPr>
      </w:pPr>
      <w:hyperlink w:anchor="_Toc103414565" w:history="1">
        <w:r w:rsidRPr="001C2623">
          <w:rPr>
            <w:rStyle w:val="Hyperlink"/>
            <w:noProof/>
          </w:rPr>
          <w:t>2.1 Xác định bài toán cho hệ thống</w:t>
        </w:r>
        <w:r>
          <w:rPr>
            <w:noProof/>
            <w:webHidden/>
          </w:rPr>
          <w:tab/>
        </w:r>
        <w:r>
          <w:rPr>
            <w:noProof/>
            <w:webHidden/>
          </w:rPr>
          <w:fldChar w:fldCharType="begin"/>
        </w:r>
        <w:r>
          <w:rPr>
            <w:noProof/>
            <w:webHidden/>
          </w:rPr>
          <w:instrText xml:space="preserve"> PAGEREF _Toc103414565 \h </w:instrText>
        </w:r>
        <w:r>
          <w:rPr>
            <w:noProof/>
            <w:webHidden/>
          </w:rPr>
        </w:r>
        <w:r>
          <w:rPr>
            <w:noProof/>
            <w:webHidden/>
          </w:rPr>
          <w:fldChar w:fldCharType="separate"/>
        </w:r>
        <w:r>
          <w:rPr>
            <w:noProof/>
            <w:webHidden/>
          </w:rPr>
          <w:t>26</w:t>
        </w:r>
        <w:r>
          <w:rPr>
            <w:noProof/>
            <w:webHidden/>
          </w:rPr>
          <w:fldChar w:fldCharType="end"/>
        </w:r>
      </w:hyperlink>
    </w:p>
    <w:p w14:paraId="081F3F1E" w14:textId="4585BB94" w:rsidR="00B2021C" w:rsidRDefault="00B2021C">
      <w:pPr>
        <w:pStyle w:val="TOC3"/>
        <w:tabs>
          <w:tab w:val="right" w:leader="dot" w:pos="8777"/>
        </w:tabs>
        <w:rPr>
          <w:rFonts w:asciiTheme="minorHAnsi" w:eastAsiaTheme="minorEastAsia" w:hAnsiTheme="minorHAnsi"/>
          <w:noProof/>
          <w:sz w:val="22"/>
        </w:rPr>
      </w:pPr>
      <w:hyperlink w:anchor="_Toc103414566" w:history="1">
        <w:r w:rsidRPr="001C2623">
          <w:rPr>
            <w:rStyle w:val="Hyperlink"/>
            <w:noProof/>
          </w:rPr>
          <w:t>2.1.1 Xác định bài toán</w:t>
        </w:r>
        <w:r>
          <w:rPr>
            <w:noProof/>
            <w:webHidden/>
          </w:rPr>
          <w:tab/>
        </w:r>
        <w:r>
          <w:rPr>
            <w:noProof/>
            <w:webHidden/>
          </w:rPr>
          <w:fldChar w:fldCharType="begin"/>
        </w:r>
        <w:r>
          <w:rPr>
            <w:noProof/>
            <w:webHidden/>
          </w:rPr>
          <w:instrText xml:space="preserve"> PAGEREF _Toc103414566 \h </w:instrText>
        </w:r>
        <w:r>
          <w:rPr>
            <w:noProof/>
            <w:webHidden/>
          </w:rPr>
        </w:r>
        <w:r>
          <w:rPr>
            <w:noProof/>
            <w:webHidden/>
          </w:rPr>
          <w:fldChar w:fldCharType="separate"/>
        </w:r>
        <w:r>
          <w:rPr>
            <w:noProof/>
            <w:webHidden/>
          </w:rPr>
          <w:t>26</w:t>
        </w:r>
        <w:r>
          <w:rPr>
            <w:noProof/>
            <w:webHidden/>
          </w:rPr>
          <w:fldChar w:fldCharType="end"/>
        </w:r>
      </w:hyperlink>
    </w:p>
    <w:p w14:paraId="31C5276F" w14:textId="5283F097" w:rsidR="00B2021C" w:rsidRDefault="00B2021C">
      <w:pPr>
        <w:pStyle w:val="TOC3"/>
        <w:tabs>
          <w:tab w:val="right" w:leader="dot" w:pos="8777"/>
        </w:tabs>
        <w:rPr>
          <w:rFonts w:asciiTheme="minorHAnsi" w:eastAsiaTheme="minorEastAsia" w:hAnsiTheme="minorHAnsi"/>
          <w:noProof/>
          <w:sz w:val="22"/>
        </w:rPr>
      </w:pPr>
      <w:hyperlink w:anchor="_Toc103414567" w:history="1">
        <w:r w:rsidRPr="001C2623">
          <w:rPr>
            <w:rStyle w:val="Hyperlink"/>
            <w:noProof/>
          </w:rPr>
          <w:t>2.1.2 Yêu cầu của bài toán thiết kế hệ thống thu thập nhiệt độ và độ ẩm</w:t>
        </w:r>
        <w:r>
          <w:rPr>
            <w:noProof/>
            <w:webHidden/>
          </w:rPr>
          <w:tab/>
        </w:r>
        <w:r>
          <w:rPr>
            <w:noProof/>
            <w:webHidden/>
          </w:rPr>
          <w:fldChar w:fldCharType="begin"/>
        </w:r>
        <w:r>
          <w:rPr>
            <w:noProof/>
            <w:webHidden/>
          </w:rPr>
          <w:instrText xml:space="preserve"> PAGEREF _Toc103414567 \h </w:instrText>
        </w:r>
        <w:r>
          <w:rPr>
            <w:noProof/>
            <w:webHidden/>
          </w:rPr>
        </w:r>
        <w:r>
          <w:rPr>
            <w:noProof/>
            <w:webHidden/>
          </w:rPr>
          <w:fldChar w:fldCharType="separate"/>
        </w:r>
        <w:r>
          <w:rPr>
            <w:noProof/>
            <w:webHidden/>
          </w:rPr>
          <w:t>26</w:t>
        </w:r>
        <w:r>
          <w:rPr>
            <w:noProof/>
            <w:webHidden/>
          </w:rPr>
          <w:fldChar w:fldCharType="end"/>
        </w:r>
      </w:hyperlink>
    </w:p>
    <w:p w14:paraId="73869660" w14:textId="41B10000" w:rsidR="00B2021C" w:rsidRDefault="00B2021C">
      <w:pPr>
        <w:pStyle w:val="TOC3"/>
        <w:tabs>
          <w:tab w:val="right" w:leader="dot" w:pos="8777"/>
        </w:tabs>
        <w:rPr>
          <w:rFonts w:asciiTheme="minorHAnsi" w:eastAsiaTheme="minorEastAsia" w:hAnsiTheme="minorHAnsi"/>
          <w:noProof/>
          <w:sz w:val="22"/>
        </w:rPr>
      </w:pPr>
      <w:hyperlink w:anchor="_Toc103414568" w:history="1">
        <w:r w:rsidRPr="001C2623">
          <w:rPr>
            <w:rStyle w:val="Hyperlink"/>
            <w:noProof/>
          </w:rPr>
          <w:t>2.1.3 Giải pháp công nghệ</w:t>
        </w:r>
        <w:r>
          <w:rPr>
            <w:noProof/>
            <w:webHidden/>
          </w:rPr>
          <w:tab/>
        </w:r>
        <w:r>
          <w:rPr>
            <w:noProof/>
            <w:webHidden/>
          </w:rPr>
          <w:fldChar w:fldCharType="begin"/>
        </w:r>
        <w:r>
          <w:rPr>
            <w:noProof/>
            <w:webHidden/>
          </w:rPr>
          <w:instrText xml:space="preserve"> PAGEREF _Toc103414568 \h </w:instrText>
        </w:r>
        <w:r>
          <w:rPr>
            <w:noProof/>
            <w:webHidden/>
          </w:rPr>
        </w:r>
        <w:r>
          <w:rPr>
            <w:noProof/>
            <w:webHidden/>
          </w:rPr>
          <w:fldChar w:fldCharType="separate"/>
        </w:r>
        <w:r>
          <w:rPr>
            <w:noProof/>
            <w:webHidden/>
          </w:rPr>
          <w:t>26</w:t>
        </w:r>
        <w:r>
          <w:rPr>
            <w:noProof/>
            <w:webHidden/>
          </w:rPr>
          <w:fldChar w:fldCharType="end"/>
        </w:r>
      </w:hyperlink>
    </w:p>
    <w:p w14:paraId="0D43E4E7" w14:textId="26D68ED0" w:rsidR="00B2021C" w:rsidRDefault="00B2021C">
      <w:pPr>
        <w:pStyle w:val="TOC3"/>
        <w:tabs>
          <w:tab w:val="right" w:leader="dot" w:pos="8777"/>
        </w:tabs>
        <w:rPr>
          <w:rFonts w:asciiTheme="minorHAnsi" w:eastAsiaTheme="minorEastAsia" w:hAnsiTheme="minorHAnsi"/>
          <w:noProof/>
          <w:sz w:val="22"/>
        </w:rPr>
      </w:pPr>
      <w:hyperlink w:anchor="_Toc103414569" w:history="1">
        <w:r w:rsidRPr="001C2623">
          <w:rPr>
            <w:rStyle w:val="Hyperlink"/>
            <w:noProof/>
          </w:rPr>
          <w:t>2.1.4 Giải pháp thiết kế</w:t>
        </w:r>
        <w:r>
          <w:rPr>
            <w:noProof/>
            <w:webHidden/>
          </w:rPr>
          <w:tab/>
        </w:r>
        <w:r>
          <w:rPr>
            <w:noProof/>
            <w:webHidden/>
          </w:rPr>
          <w:fldChar w:fldCharType="begin"/>
        </w:r>
        <w:r>
          <w:rPr>
            <w:noProof/>
            <w:webHidden/>
          </w:rPr>
          <w:instrText xml:space="preserve"> PAGEREF _Toc103414569 \h </w:instrText>
        </w:r>
        <w:r>
          <w:rPr>
            <w:noProof/>
            <w:webHidden/>
          </w:rPr>
        </w:r>
        <w:r>
          <w:rPr>
            <w:noProof/>
            <w:webHidden/>
          </w:rPr>
          <w:fldChar w:fldCharType="separate"/>
        </w:r>
        <w:r>
          <w:rPr>
            <w:noProof/>
            <w:webHidden/>
          </w:rPr>
          <w:t>27</w:t>
        </w:r>
        <w:r>
          <w:rPr>
            <w:noProof/>
            <w:webHidden/>
          </w:rPr>
          <w:fldChar w:fldCharType="end"/>
        </w:r>
      </w:hyperlink>
    </w:p>
    <w:p w14:paraId="00B1277F" w14:textId="21C85485" w:rsidR="00B2021C" w:rsidRDefault="00B2021C">
      <w:pPr>
        <w:pStyle w:val="TOC2"/>
        <w:tabs>
          <w:tab w:val="right" w:leader="dot" w:pos="8777"/>
        </w:tabs>
        <w:rPr>
          <w:rFonts w:asciiTheme="minorHAnsi" w:eastAsiaTheme="minorEastAsia" w:hAnsiTheme="minorHAnsi"/>
          <w:noProof/>
          <w:sz w:val="22"/>
        </w:rPr>
      </w:pPr>
      <w:hyperlink w:anchor="_Toc103414570" w:history="1">
        <w:r w:rsidRPr="001C2623">
          <w:rPr>
            <w:rStyle w:val="Hyperlink"/>
            <w:noProof/>
          </w:rPr>
          <w:t>2.2 Sơ đồ khối của hệ thống thu thập dữ liệu về nhiệt dộ và độ ẩm</w:t>
        </w:r>
        <w:r>
          <w:rPr>
            <w:noProof/>
            <w:webHidden/>
          </w:rPr>
          <w:tab/>
        </w:r>
        <w:r>
          <w:rPr>
            <w:noProof/>
            <w:webHidden/>
          </w:rPr>
          <w:fldChar w:fldCharType="begin"/>
        </w:r>
        <w:r>
          <w:rPr>
            <w:noProof/>
            <w:webHidden/>
          </w:rPr>
          <w:instrText xml:space="preserve"> PAGEREF _Toc103414570 \h </w:instrText>
        </w:r>
        <w:r>
          <w:rPr>
            <w:noProof/>
            <w:webHidden/>
          </w:rPr>
        </w:r>
        <w:r>
          <w:rPr>
            <w:noProof/>
            <w:webHidden/>
          </w:rPr>
          <w:fldChar w:fldCharType="separate"/>
        </w:r>
        <w:r>
          <w:rPr>
            <w:noProof/>
            <w:webHidden/>
          </w:rPr>
          <w:t>27</w:t>
        </w:r>
        <w:r>
          <w:rPr>
            <w:noProof/>
            <w:webHidden/>
          </w:rPr>
          <w:fldChar w:fldCharType="end"/>
        </w:r>
      </w:hyperlink>
    </w:p>
    <w:p w14:paraId="2744E1BE" w14:textId="5D03550D" w:rsidR="00B2021C" w:rsidRDefault="00B2021C">
      <w:pPr>
        <w:pStyle w:val="TOC2"/>
        <w:tabs>
          <w:tab w:val="right" w:leader="dot" w:pos="8777"/>
        </w:tabs>
        <w:rPr>
          <w:rFonts w:asciiTheme="minorHAnsi" w:eastAsiaTheme="minorEastAsia" w:hAnsiTheme="minorHAnsi"/>
          <w:noProof/>
          <w:sz w:val="22"/>
        </w:rPr>
      </w:pPr>
      <w:hyperlink w:anchor="_Toc103414571" w:history="1">
        <w:r w:rsidRPr="001C2623">
          <w:rPr>
            <w:rStyle w:val="Hyperlink"/>
            <w:noProof/>
          </w:rPr>
          <w:t>2.3 Một số linh kiện trong mạch</w:t>
        </w:r>
        <w:r>
          <w:rPr>
            <w:noProof/>
            <w:webHidden/>
          </w:rPr>
          <w:tab/>
        </w:r>
        <w:r>
          <w:rPr>
            <w:noProof/>
            <w:webHidden/>
          </w:rPr>
          <w:fldChar w:fldCharType="begin"/>
        </w:r>
        <w:r>
          <w:rPr>
            <w:noProof/>
            <w:webHidden/>
          </w:rPr>
          <w:instrText xml:space="preserve"> PAGEREF _Toc103414571 \h </w:instrText>
        </w:r>
        <w:r>
          <w:rPr>
            <w:noProof/>
            <w:webHidden/>
          </w:rPr>
        </w:r>
        <w:r>
          <w:rPr>
            <w:noProof/>
            <w:webHidden/>
          </w:rPr>
          <w:fldChar w:fldCharType="separate"/>
        </w:r>
        <w:r>
          <w:rPr>
            <w:noProof/>
            <w:webHidden/>
          </w:rPr>
          <w:t>28</w:t>
        </w:r>
        <w:r>
          <w:rPr>
            <w:noProof/>
            <w:webHidden/>
          </w:rPr>
          <w:fldChar w:fldCharType="end"/>
        </w:r>
      </w:hyperlink>
    </w:p>
    <w:p w14:paraId="18950F1E" w14:textId="135FB458" w:rsidR="00B2021C" w:rsidRDefault="00B2021C">
      <w:pPr>
        <w:pStyle w:val="TOC3"/>
        <w:tabs>
          <w:tab w:val="right" w:leader="dot" w:pos="8777"/>
        </w:tabs>
        <w:rPr>
          <w:rFonts w:asciiTheme="minorHAnsi" w:eastAsiaTheme="minorEastAsia" w:hAnsiTheme="minorHAnsi"/>
          <w:noProof/>
          <w:sz w:val="22"/>
        </w:rPr>
      </w:pPr>
      <w:hyperlink w:anchor="_Toc103414572" w:history="1">
        <w:r w:rsidRPr="001C2623">
          <w:rPr>
            <w:rStyle w:val="Hyperlink"/>
            <w:noProof/>
          </w:rPr>
          <w:t>2.3.1 Vi điều khiển ESP32</w:t>
        </w:r>
        <w:r>
          <w:rPr>
            <w:noProof/>
            <w:webHidden/>
          </w:rPr>
          <w:tab/>
        </w:r>
        <w:r>
          <w:rPr>
            <w:noProof/>
            <w:webHidden/>
          </w:rPr>
          <w:fldChar w:fldCharType="begin"/>
        </w:r>
        <w:r>
          <w:rPr>
            <w:noProof/>
            <w:webHidden/>
          </w:rPr>
          <w:instrText xml:space="preserve"> PAGEREF _Toc103414572 \h </w:instrText>
        </w:r>
        <w:r>
          <w:rPr>
            <w:noProof/>
            <w:webHidden/>
          </w:rPr>
        </w:r>
        <w:r>
          <w:rPr>
            <w:noProof/>
            <w:webHidden/>
          </w:rPr>
          <w:fldChar w:fldCharType="separate"/>
        </w:r>
        <w:r>
          <w:rPr>
            <w:noProof/>
            <w:webHidden/>
          </w:rPr>
          <w:t>28</w:t>
        </w:r>
        <w:r>
          <w:rPr>
            <w:noProof/>
            <w:webHidden/>
          </w:rPr>
          <w:fldChar w:fldCharType="end"/>
        </w:r>
      </w:hyperlink>
    </w:p>
    <w:p w14:paraId="2971AFC1" w14:textId="1915238B" w:rsidR="00B2021C" w:rsidRDefault="00B2021C">
      <w:pPr>
        <w:pStyle w:val="TOC3"/>
        <w:tabs>
          <w:tab w:val="right" w:leader="dot" w:pos="8777"/>
        </w:tabs>
        <w:rPr>
          <w:rFonts w:asciiTheme="minorHAnsi" w:eastAsiaTheme="minorEastAsia" w:hAnsiTheme="minorHAnsi"/>
          <w:noProof/>
          <w:sz w:val="22"/>
        </w:rPr>
      </w:pPr>
      <w:hyperlink w:anchor="_Toc103414573" w:history="1">
        <w:r w:rsidRPr="001C2623">
          <w:rPr>
            <w:rStyle w:val="Hyperlink"/>
            <w:noProof/>
          </w:rPr>
          <w:t>2.3.2 Cảm biến nhiệt độ độ ẩm DHT22</w:t>
        </w:r>
        <w:r>
          <w:rPr>
            <w:noProof/>
            <w:webHidden/>
          </w:rPr>
          <w:tab/>
        </w:r>
        <w:r>
          <w:rPr>
            <w:noProof/>
            <w:webHidden/>
          </w:rPr>
          <w:fldChar w:fldCharType="begin"/>
        </w:r>
        <w:r>
          <w:rPr>
            <w:noProof/>
            <w:webHidden/>
          </w:rPr>
          <w:instrText xml:space="preserve"> PAGEREF _Toc103414573 \h </w:instrText>
        </w:r>
        <w:r>
          <w:rPr>
            <w:noProof/>
            <w:webHidden/>
          </w:rPr>
        </w:r>
        <w:r>
          <w:rPr>
            <w:noProof/>
            <w:webHidden/>
          </w:rPr>
          <w:fldChar w:fldCharType="separate"/>
        </w:r>
        <w:r>
          <w:rPr>
            <w:noProof/>
            <w:webHidden/>
          </w:rPr>
          <w:t>31</w:t>
        </w:r>
        <w:r>
          <w:rPr>
            <w:noProof/>
            <w:webHidden/>
          </w:rPr>
          <w:fldChar w:fldCharType="end"/>
        </w:r>
      </w:hyperlink>
    </w:p>
    <w:p w14:paraId="097043A4" w14:textId="013AB622" w:rsidR="00B2021C" w:rsidRDefault="00B2021C">
      <w:pPr>
        <w:pStyle w:val="TOC3"/>
        <w:tabs>
          <w:tab w:val="right" w:leader="dot" w:pos="8777"/>
        </w:tabs>
        <w:rPr>
          <w:rFonts w:asciiTheme="minorHAnsi" w:eastAsiaTheme="minorEastAsia" w:hAnsiTheme="minorHAnsi"/>
          <w:noProof/>
          <w:sz w:val="22"/>
        </w:rPr>
      </w:pPr>
      <w:hyperlink w:anchor="_Toc103414574" w:history="1">
        <w:r w:rsidRPr="001C2623">
          <w:rPr>
            <w:rStyle w:val="Hyperlink"/>
            <w:noProof/>
          </w:rPr>
          <w:t>2.3.3 Màn hình LCD 16x2</w:t>
        </w:r>
        <w:r>
          <w:rPr>
            <w:noProof/>
            <w:webHidden/>
          </w:rPr>
          <w:tab/>
        </w:r>
        <w:r>
          <w:rPr>
            <w:noProof/>
            <w:webHidden/>
          </w:rPr>
          <w:fldChar w:fldCharType="begin"/>
        </w:r>
        <w:r>
          <w:rPr>
            <w:noProof/>
            <w:webHidden/>
          </w:rPr>
          <w:instrText xml:space="preserve"> PAGEREF _Toc103414574 \h </w:instrText>
        </w:r>
        <w:r>
          <w:rPr>
            <w:noProof/>
            <w:webHidden/>
          </w:rPr>
        </w:r>
        <w:r>
          <w:rPr>
            <w:noProof/>
            <w:webHidden/>
          </w:rPr>
          <w:fldChar w:fldCharType="separate"/>
        </w:r>
        <w:r>
          <w:rPr>
            <w:noProof/>
            <w:webHidden/>
          </w:rPr>
          <w:t>32</w:t>
        </w:r>
        <w:r>
          <w:rPr>
            <w:noProof/>
            <w:webHidden/>
          </w:rPr>
          <w:fldChar w:fldCharType="end"/>
        </w:r>
      </w:hyperlink>
    </w:p>
    <w:p w14:paraId="32DF8F1B" w14:textId="470B0A1F" w:rsidR="00B2021C" w:rsidRDefault="00B2021C">
      <w:pPr>
        <w:pStyle w:val="TOC3"/>
        <w:tabs>
          <w:tab w:val="right" w:leader="dot" w:pos="8777"/>
        </w:tabs>
        <w:rPr>
          <w:rFonts w:asciiTheme="minorHAnsi" w:eastAsiaTheme="minorEastAsia" w:hAnsiTheme="minorHAnsi"/>
          <w:noProof/>
          <w:sz w:val="22"/>
        </w:rPr>
      </w:pPr>
      <w:hyperlink w:anchor="_Toc103414575" w:history="1">
        <w:r w:rsidRPr="001C2623">
          <w:rPr>
            <w:rStyle w:val="Hyperlink"/>
            <w:noProof/>
          </w:rPr>
          <w:t>2.3.4 Module chuyển đổi giao tiếp I2C cho LCD</w:t>
        </w:r>
        <w:r>
          <w:rPr>
            <w:noProof/>
            <w:webHidden/>
          </w:rPr>
          <w:tab/>
        </w:r>
        <w:r>
          <w:rPr>
            <w:noProof/>
            <w:webHidden/>
          </w:rPr>
          <w:fldChar w:fldCharType="begin"/>
        </w:r>
        <w:r>
          <w:rPr>
            <w:noProof/>
            <w:webHidden/>
          </w:rPr>
          <w:instrText xml:space="preserve"> PAGEREF _Toc103414575 \h </w:instrText>
        </w:r>
        <w:r>
          <w:rPr>
            <w:noProof/>
            <w:webHidden/>
          </w:rPr>
        </w:r>
        <w:r>
          <w:rPr>
            <w:noProof/>
            <w:webHidden/>
          </w:rPr>
          <w:fldChar w:fldCharType="separate"/>
        </w:r>
        <w:r>
          <w:rPr>
            <w:noProof/>
            <w:webHidden/>
          </w:rPr>
          <w:t>33</w:t>
        </w:r>
        <w:r>
          <w:rPr>
            <w:noProof/>
            <w:webHidden/>
          </w:rPr>
          <w:fldChar w:fldCharType="end"/>
        </w:r>
      </w:hyperlink>
    </w:p>
    <w:p w14:paraId="4581DA8F" w14:textId="38DDF318" w:rsidR="00B2021C" w:rsidRDefault="00B2021C">
      <w:pPr>
        <w:pStyle w:val="TOC3"/>
        <w:tabs>
          <w:tab w:val="right" w:leader="dot" w:pos="8777"/>
        </w:tabs>
        <w:rPr>
          <w:rFonts w:asciiTheme="minorHAnsi" w:eastAsiaTheme="minorEastAsia" w:hAnsiTheme="minorHAnsi"/>
          <w:noProof/>
          <w:sz w:val="22"/>
        </w:rPr>
      </w:pPr>
      <w:hyperlink w:anchor="_Toc103414576" w:history="1">
        <w:r w:rsidRPr="001C2623">
          <w:rPr>
            <w:rStyle w:val="Hyperlink"/>
            <w:noProof/>
          </w:rPr>
          <w:t>2.3.5 IC ổn áp LM7805</w:t>
        </w:r>
        <w:r>
          <w:rPr>
            <w:noProof/>
            <w:webHidden/>
          </w:rPr>
          <w:tab/>
        </w:r>
        <w:r>
          <w:rPr>
            <w:noProof/>
            <w:webHidden/>
          </w:rPr>
          <w:fldChar w:fldCharType="begin"/>
        </w:r>
        <w:r>
          <w:rPr>
            <w:noProof/>
            <w:webHidden/>
          </w:rPr>
          <w:instrText xml:space="preserve"> PAGEREF _Toc103414576 \h </w:instrText>
        </w:r>
        <w:r>
          <w:rPr>
            <w:noProof/>
            <w:webHidden/>
          </w:rPr>
        </w:r>
        <w:r>
          <w:rPr>
            <w:noProof/>
            <w:webHidden/>
          </w:rPr>
          <w:fldChar w:fldCharType="separate"/>
        </w:r>
        <w:r>
          <w:rPr>
            <w:noProof/>
            <w:webHidden/>
          </w:rPr>
          <w:t>34</w:t>
        </w:r>
        <w:r>
          <w:rPr>
            <w:noProof/>
            <w:webHidden/>
          </w:rPr>
          <w:fldChar w:fldCharType="end"/>
        </w:r>
      </w:hyperlink>
    </w:p>
    <w:p w14:paraId="21AA76AE" w14:textId="246427D7" w:rsidR="00B2021C" w:rsidRDefault="00B2021C">
      <w:pPr>
        <w:pStyle w:val="TOC2"/>
        <w:tabs>
          <w:tab w:val="right" w:leader="dot" w:pos="8777"/>
        </w:tabs>
        <w:rPr>
          <w:rFonts w:asciiTheme="minorHAnsi" w:eastAsiaTheme="minorEastAsia" w:hAnsiTheme="minorHAnsi"/>
          <w:noProof/>
          <w:sz w:val="22"/>
        </w:rPr>
      </w:pPr>
      <w:hyperlink w:anchor="_Toc103414577" w:history="1">
        <w:r w:rsidRPr="001C2623">
          <w:rPr>
            <w:rStyle w:val="Hyperlink"/>
            <w:noProof/>
          </w:rPr>
          <w:t>2.4 Kết luận chương 2</w:t>
        </w:r>
        <w:r>
          <w:rPr>
            <w:noProof/>
            <w:webHidden/>
          </w:rPr>
          <w:tab/>
        </w:r>
        <w:r>
          <w:rPr>
            <w:noProof/>
            <w:webHidden/>
          </w:rPr>
          <w:fldChar w:fldCharType="begin"/>
        </w:r>
        <w:r>
          <w:rPr>
            <w:noProof/>
            <w:webHidden/>
          </w:rPr>
          <w:instrText xml:space="preserve"> PAGEREF _Toc103414577 \h </w:instrText>
        </w:r>
        <w:r>
          <w:rPr>
            <w:noProof/>
            <w:webHidden/>
          </w:rPr>
        </w:r>
        <w:r>
          <w:rPr>
            <w:noProof/>
            <w:webHidden/>
          </w:rPr>
          <w:fldChar w:fldCharType="separate"/>
        </w:r>
        <w:r>
          <w:rPr>
            <w:noProof/>
            <w:webHidden/>
          </w:rPr>
          <w:t>34</w:t>
        </w:r>
        <w:r>
          <w:rPr>
            <w:noProof/>
            <w:webHidden/>
          </w:rPr>
          <w:fldChar w:fldCharType="end"/>
        </w:r>
      </w:hyperlink>
    </w:p>
    <w:p w14:paraId="2397C163" w14:textId="27B16093" w:rsidR="00B2021C" w:rsidRDefault="00B2021C">
      <w:pPr>
        <w:pStyle w:val="TOC1"/>
        <w:tabs>
          <w:tab w:val="right" w:leader="dot" w:pos="8777"/>
        </w:tabs>
        <w:rPr>
          <w:rFonts w:asciiTheme="minorHAnsi" w:eastAsiaTheme="minorEastAsia" w:hAnsiTheme="minorHAnsi"/>
          <w:b w:val="0"/>
          <w:noProof/>
          <w:sz w:val="22"/>
        </w:rPr>
      </w:pPr>
      <w:hyperlink w:anchor="_Toc103414578" w:history="1">
        <w:r w:rsidRPr="001C2623">
          <w:rPr>
            <w:rStyle w:val="Hyperlink"/>
            <w:noProof/>
          </w:rPr>
          <w:t>CHƯƠNG 3: THIẾT KẾ MÔ HÌNH CỦA HỆ THỐNG</w:t>
        </w:r>
        <w:r>
          <w:rPr>
            <w:noProof/>
            <w:webHidden/>
          </w:rPr>
          <w:tab/>
        </w:r>
        <w:r>
          <w:rPr>
            <w:noProof/>
            <w:webHidden/>
          </w:rPr>
          <w:fldChar w:fldCharType="begin"/>
        </w:r>
        <w:r>
          <w:rPr>
            <w:noProof/>
            <w:webHidden/>
          </w:rPr>
          <w:instrText xml:space="preserve"> PAGEREF _Toc103414578 \h </w:instrText>
        </w:r>
        <w:r>
          <w:rPr>
            <w:noProof/>
            <w:webHidden/>
          </w:rPr>
        </w:r>
        <w:r>
          <w:rPr>
            <w:noProof/>
            <w:webHidden/>
          </w:rPr>
          <w:fldChar w:fldCharType="separate"/>
        </w:r>
        <w:r>
          <w:rPr>
            <w:noProof/>
            <w:webHidden/>
          </w:rPr>
          <w:t>35</w:t>
        </w:r>
        <w:r>
          <w:rPr>
            <w:noProof/>
            <w:webHidden/>
          </w:rPr>
          <w:fldChar w:fldCharType="end"/>
        </w:r>
      </w:hyperlink>
    </w:p>
    <w:p w14:paraId="0FE2B415" w14:textId="2F141049" w:rsidR="00B2021C" w:rsidRDefault="00B2021C">
      <w:pPr>
        <w:pStyle w:val="TOC2"/>
        <w:tabs>
          <w:tab w:val="right" w:leader="dot" w:pos="8777"/>
        </w:tabs>
        <w:rPr>
          <w:rFonts w:asciiTheme="minorHAnsi" w:eastAsiaTheme="minorEastAsia" w:hAnsiTheme="minorHAnsi"/>
          <w:noProof/>
          <w:sz w:val="22"/>
        </w:rPr>
      </w:pPr>
      <w:hyperlink w:anchor="_Toc103414579" w:history="1">
        <w:r w:rsidRPr="001C2623">
          <w:rPr>
            <w:rStyle w:val="Hyperlink"/>
            <w:noProof/>
          </w:rPr>
          <w:t>3.1 Thiết kế mạch nguyên lý</w:t>
        </w:r>
        <w:r>
          <w:rPr>
            <w:noProof/>
            <w:webHidden/>
          </w:rPr>
          <w:tab/>
        </w:r>
        <w:r>
          <w:rPr>
            <w:noProof/>
            <w:webHidden/>
          </w:rPr>
          <w:fldChar w:fldCharType="begin"/>
        </w:r>
        <w:r>
          <w:rPr>
            <w:noProof/>
            <w:webHidden/>
          </w:rPr>
          <w:instrText xml:space="preserve"> PAGEREF _Toc103414579 \h </w:instrText>
        </w:r>
        <w:r>
          <w:rPr>
            <w:noProof/>
            <w:webHidden/>
          </w:rPr>
        </w:r>
        <w:r>
          <w:rPr>
            <w:noProof/>
            <w:webHidden/>
          </w:rPr>
          <w:fldChar w:fldCharType="separate"/>
        </w:r>
        <w:r>
          <w:rPr>
            <w:noProof/>
            <w:webHidden/>
          </w:rPr>
          <w:t>35</w:t>
        </w:r>
        <w:r>
          <w:rPr>
            <w:noProof/>
            <w:webHidden/>
          </w:rPr>
          <w:fldChar w:fldCharType="end"/>
        </w:r>
      </w:hyperlink>
    </w:p>
    <w:p w14:paraId="07233730" w14:textId="37FCF8DA" w:rsidR="00B2021C" w:rsidRDefault="00B2021C">
      <w:pPr>
        <w:pStyle w:val="TOC3"/>
        <w:tabs>
          <w:tab w:val="right" w:leader="dot" w:pos="8777"/>
        </w:tabs>
        <w:rPr>
          <w:rFonts w:asciiTheme="minorHAnsi" w:eastAsiaTheme="minorEastAsia" w:hAnsiTheme="minorHAnsi"/>
          <w:noProof/>
          <w:sz w:val="22"/>
        </w:rPr>
      </w:pPr>
      <w:hyperlink w:anchor="_Toc103414580" w:history="1">
        <w:r w:rsidRPr="001C2623">
          <w:rPr>
            <w:rStyle w:val="Hyperlink"/>
            <w:noProof/>
          </w:rPr>
          <w:t>3.1.1 Khối nguồn và khối ổn áp 5V</w:t>
        </w:r>
        <w:r>
          <w:rPr>
            <w:noProof/>
            <w:webHidden/>
          </w:rPr>
          <w:tab/>
        </w:r>
        <w:r>
          <w:rPr>
            <w:noProof/>
            <w:webHidden/>
          </w:rPr>
          <w:fldChar w:fldCharType="begin"/>
        </w:r>
        <w:r>
          <w:rPr>
            <w:noProof/>
            <w:webHidden/>
          </w:rPr>
          <w:instrText xml:space="preserve"> PAGEREF _Toc103414580 \h </w:instrText>
        </w:r>
        <w:r>
          <w:rPr>
            <w:noProof/>
            <w:webHidden/>
          </w:rPr>
        </w:r>
        <w:r>
          <w:rPr>
            <w:noProof/>
            <w:webHidden/>
          </w:rPr>
          <w:fldChar w:fldCharType="separate"/>
        </w:r>
        <w:r>
          <w:rPr>
            <w:noProof/>
            <w:webHidden/>
          </w:rPr>
          <w:t>36</w:t>
        </w:r>
        <w:r>
          <w:rPr>
            <w:noProof/>
            <w:webHidden/>
          </w:rPr>
          <w:fldChar w:fldCharType="end"/>
        </w:r>
      </w:hyperlink>
    </w:p>
    <w:p w14:paraId="6D08F0B2" w14:textId="428F7FD4" w:rsidR="00B2021C" w:rsidRDefault="00B2021C">
      <w:pPr>
        <w:pStyle w:val="TOC3"/>
        <w:tabs>
          <w:tab w:val="right" w:leader="dot" w:pos="8777"/>
        </w:tabs>
        <w:rPr>
          <w:rFonts w:asciiTheme="minorHAnsi" w:eastAsiaTheme="minorEastAsia" w:hAnsiTheme="minorHAnsi"/>
          <w:noProof/>
          <w:sz w:val="22"/>
        </w:rPr>
      </w:pPr>
      <w:hyperlink w:anchor="_Toc103414581" w:history="1">
        <w:r w:rsidRPr="001C2623">
          <w:rPr>
            <w:rStyle w:val="Hyperlink"/>
            <w:noProof/>
          </w:rPr>
          <w:t>3.1.2 Khối xử lý trung tâm</w:t>
        </w:r>
        <w:r>
          <w:rPr>
            <w:noProof/>
            <w:webHidden/>
          </w:rPr>
          <w:tab/>
        </w:r>
        <w:r>
          <w:rPr>
            <w:noProof/>
            <w:webHidden/>
          </w:rPr>
          <w:fldChar w:fldCharType="begin"/>
        </w:r>
        <w:r>
          <w:rPr>
            <w:noProof/>
            <w:webHidden/>
          </w:rPr>
          <w:instrText xml:space="preserve"> PAGEREF _Toc103414581 \h </w:instrText>
        </w:r>
        <w:r>
          <w:rPr>
            <w:noProof/>
            <w:webHidden/>
          </w:rPr>
        </w:r>
        <w:r>
          <w:rPr>
            <w:noProof/>
            <w:webHidden/>
          </w:rPr>
          <w:fldChar w:fldCharType="separate"/>
        </w:r>
        <w:r>
          <w:rPr>
            <w:noProof/>
            <w:webHidden/>
          </w:rPr>
          <w:t>37</w:t>
        </w:r>
        <w:r>
          <w:rPr>
            <w:noProof/>
            <w:webHidden/>
          </w:rPr>
          <w:fldChar w:fldCharType="end"/>
        </w:r>
      </w:hyperlink>
    </w:p>
    <w:p w14:paraId="0B06C8B7" w14:textId="0F9C28F8" w:rsidR="00B2021C" w:rsidRDefault="00B2021C">
      <w:pPr>
        <w:pStyle w:val="TOC3"/>
        <w:tabs>
          <w:tab w:val="right" w:leader="dot" w:pos="8777"/>
        </w:tabs>
        <w:rPr>
          <w:rFonts w:asciiTheme="minorHAnsi" w:eastAsiaTheme="minorEastAsia" w:hAnsiTheme="minorHAnsi"/>
          <w:noProof/>
          <w:sz w:val="22"/>
        </w:rPr>
      </w:pPr>
      <w:hyperlink w:anchor="_Toc103414582" w:history="1">
        <w:r w:rsidRPr="001C2623">
          <w:rPr>
            <w:rStyle w:val="Hyperlink"/>
            <w:noProof/>
          </w:rPr>
          <w:t>3.1.3 Khối cảm biến</w:t>
        </w:r>
        <w:r>
          <w:rPr>
            <w:noProof/>
            <w:webHidden/>
          </w:rPr>
          <w:tab/>
        </w:r>
        <w:r>
          <w:rPr>
            <w:noProof/>
            <w:webHidden/>
          </w:rPr>
          <w:fldChar w:fldCharType="begin"/>
        </w:r>
        <w:r>
          <w:rPr>
            <w:noProof/>
            <w:webHidden/>
          </w:rPr>
          <w:instrText xml:space="preserve"> PAGEREF _Toc103414582 \h </w:instrText>
        </w:r>
        <w:r>
          <w:rPr>
            <w:noProof/>
            <w:webHidden/>
          </w:rPr>
        </w:r>
        <w:r>
          <w:rPr>
            <w:noProof/>
            <w:webHidden/>
          </w:rPr>
          <w:fldChar w:fldCharType="separate"/>
        </w:r>
        <w:r>
          <w:rPr>
            <w:noProof/>
            <w:webHidden/>
          </w:rPr>
          <w:t>38</w:t>
        </w:r>
        <w:r>
          <w:rPr>
            <w:noProof/>
            <w:webHidden/>
          </w:rPr>
          <w:fldChar w:fldCharType="end"/>
        </w:r>
      </w:hyperlink>
    </w:p>
    <w:p w14:paraId="1E4EC543" w14:textId="3B35A814" w:rsidR="00B2021C" w:rsidRDefault="00B2021C">
      <w:pPr>
        <w:pStyle w:val="TOC3"/>
        <w:tabs>
          <w:tab w:val="right" w:leader="dot" w:pos="8777"/>
        </w:tabs>
        <w:rPr>
          <w:rFonts w:asciiTheme="minorHAnsi" w:eastAsiaTheme="minorEastAsia" w:hAnsiTheme="minorHAnsi"/>
          <w:noProof/>
          <w:sz w:val="22"/>
        </w:rPr>
      </w:pPr>
      <w:hyperlink w:anchor="_Toc103414583" w:history="1">
        <w:r w:rsidRPr="001C2623">
          <w:rPr>
            <w:rStyle w:val="Hyperlink"/>
            <w:noProof/>
          </w:rPr>
          <w:t>3.1.4 Khối hiển thị</w:t>
        </w:r>
        <w:r>
          <w:rPr>
            <w:noProof/>
            <w:webHidden/>
          </w:rPr>
          <w:tab/>
        </w:r>
        <w:r>
          <w:rPr>
            <w:noProof/>
            <w:webHidden/>
          </w:rPr>
          <w:fldChar w:fldCharType="begin"/>
        </w:r>
        <w:r>
          <w:rPr>
            <w:noProof/>
            <w:webHidden/>
          </w:rPr>
          <w:instrText xml:space="preserve"> PAGEREF _Toc103414583 \h </w:instrText>
        </w:r>
        <w:r>
          <w:rPr>
            <w:noProof/>
            <w:webHidden/>
          </w:rPr>
        </w:r>
        <w:r>
          <w:rPr>
            <w:noProof/>
            <w:webHidden/>
          </w:rPr>
          <w:fldChar w:fldCharType="separate"/>
        </w:r>
        <w:r>
          <w:rPr>
            <w:noProof/>
            <w:webHidden/>
          </w:rPr>
          <w:t>38</w:t>
        </w:r>
        <w:r>
          <w:rPr>
            <w:noProof/>
            <w:webHidden/>
          </w:rPr>
          <w:fldChar w:fldCharType="end"/>
        </w:r>
      </w:hyperlink>
    </w:p>
    <w:p w14:paraId="4EF25855" w14:textId="2619380A" w:rsidR="00B2021C" w:rsidRDefault="00B2021C">
      <w:pPr>
        <w:pStyle w:val="TOC2"/>
        <w:tabs>
          <w:tab w:val="right" w:leader="dot" w:pos="8777"/>
        </w:tabs>
        <w:rPr>
          <w:rFonts w:asciiTheme="minorHAnsi" w:eastAsiaTheme="minorEastAsia" w:hAnsiTheme="minorHAnsi"/>
          <w:noProof/>
          <w:sz w:val="22"/>
        </w:rPr>
      </w:pPr>
      <w:hyperlink w:anchor="_Toc103414584" w:history="1">
        <w:r w:rsidRPr="001C2623">
          <w:rPr>
            <w:rStyle w:val="Hyperlink"/>
            <w:noProof/>
          </w:rPr>
          <w:t>3.2 Thiết kế mạch in (PCB)</w:t>
        </w:r>
        <w:r>
          <w:rPr>
            <w:noProof/>
            <w:webHidden/>
          </w:rPr>
          <w:tab/>
        </w:r>
        <w:r>
          <w:rPr>
            <w:noProof/>
            <w:webHidden/>
          </w:rPr>
          <w:fldChar w:fldCharType="begin"/>
        </w:r>
        <w:r>
          <w:rPr>
            <w:noProof/>
            <w:webHidden/>
          </w:rPr>
          <w:instrText xml:space="preserve"> PAGEREF _Toc103414584 \h </w:instrText>
        </w:r>
        <w:r>
          <w:rPr>
            <w:noProof/>
            <w:webHidden/>
          </w:rPr>
        </w:r>
        <w:r>
          <w:rPr>
            <w:noProof/>
            <w:webHidden/>
          </w:rPr>
          <w:fldChar w:fldCharType="separate"/>
        </w:r>
        <w:r>
          <w:rPr>
            <w:noProof/>
            <w:webHidden/>
          </w:rPr>
          <w:t>38</w:t>
        </w:r>
        <w:r>
          <w:rPr>
            <w:noProof/>
            <w:webHidden/>
          </w:rPr>
          <w:fldChar w:fldCharType="end"/>
        </w:r>
      </w:hyperlink>
    </w:p>
    <w:p w14:paraId="4233892C" w14:textId="24DF3502" w:rsidR="00B2021C" w:rsidRDefault="00B2021C">
      <w:pPr>
        <w:pStyle w:val="TOC3"/>
        <w:tabs>
          <w:tab w:val="right" w:leader="dot" w:pos="8777"/>
        </w:tabs>
        <w:rPr>
          <w:rFonts w:asciiTheme="minorHAnsi" w:eastAsiaTheme="minorEastAsia" w:hAnsiTheme="minorHAnsi"/>
          <w:noProof/>
          <w:sz w:val="22"/>
        </w:rPr>
      </w:pPr>
      <w:hyperlink w:anchor="_Toc103414585" w:history="1">
        <w:r w:rsidRPr="001C2623">
          <w:rPr>
            <w:rStyle w:val="Hyperlink"/>
            <w:noProof/>
          </w:rPr>
          <w:t>3.2.1 Đặt luật cho mạch in</w:t>
        </w:r>
        <w:r>
          <w:rPr>
            <w:noProof/>
            <w:webHidden/>
          </w:rPr>
          <w:tab/>
        </w:r>
        <w:r>
          <w:rPr>
            <w:noProof/>
            <w:webHidden/>
          </w:rPr>
          <w:fldChar w:fldCharType="begin"/>
        </w:r>
        <w:r>
          <w:rPr>
            <w:noProof/>
            <w:webHidden/>
          </w:rPr>
          <w:instrText xml:space="preserve"> PAGEREF _Toc103414585 \h </w:instrText>
        </w:r>
        <w:r>
          <w:rPr>
            <w:noProof/>
            <w:webHidden/>
          </w:rPr>
        </w:r>
        <w:r>
          <w:rPr>
            <w:noProof/>
            <w:webHidden/>
          </w:rPr>
          <w:fldChar w:fldCharType="separate"/>
        </w:r>
        <w:r>
          <w:rPr>
            <w:noProof/>
            <w:webHidden/>
          </w:rPr>
          <w:t>38</w:t>
        </w:r>
        <w:r>
          <w:rPr>
            <w:noProof/>
            <w:webHidden/>
          </w:rPr>
          <w:fldChar w:fldCharType="end"/>
        </w:r>
      </w:hyperlink>
    </w:p>
    <w:p w14:paraId="4E224416" w14:textId="6707D11E" w:rsidR="00B2021C" w:rsidRDefault="00B2021C">
      <w:pPr>
        <w:pStyle w:val="TOC3"/>
        <w:tabs>
          <w:tab w:val="right" w:leader="dot" w:pos="8777"/>
        </w:tabs>
        <w:rPr>
          <w:rFonts w:asciiTheme="minorHAnsi" w:eastAsiaTheme="minorEastAsia" w:hAnsiTheme="minorHAnsi"/>
          <w:noProof/>
          <w:sz w:val="22"/>
        </w:rPr>
      </w:pPr>
      <w:hyperlink w:anchor="_Toc103414586" w:history="1">
        <w:r w:rsidRPr="001C2623">
          <w:rPr>
            <w:rStyle w:val="Hyperlink"/>
            <w:noProof/>
          </w:rPr>
          <w:t>3.2.2 Sơ đồ mạch in (PCB)</w:t>
        </w:r>
        <w:r>
          <w:rPr>
            <w:noProof/>
            <w:webHidden/>
          </w:rPr>
          <w:tab/>
        </w:r>
        <w:r>
          <w:rPr>
            <w:noProof/>
            <w:webHidden/>
          </w:rPr>
          <w:fldChar w:fldCharType="begin"/>
        </w:r>
        <w:r>
          <w:rPr>
            <w:noProof/>
            <w:webHidden/>
          </w:rPr>
          <w:instrText xml:space="preserve"> PAGEREF _Toc103414586 \h </w:instrText>
        </w:r>
        <w:r>
          <w:rPr>
            <w:noProof/>
            <w:webHidden/>
          </w:rPr>
        </w:r>
        <w:r>
          <w:rPr>
            <w:noProof/>
            <w:webHidden/>
          </w:rPr>
          <w:fldChar w:fldCharType="separate"/>
        </w:r>
        <w:r>
          <w:rPr>
            <w:noProof/>
            <w:webHidden/>
          </w:rPr>
          <w:t>39</w:t>
        </w:r>
        <w:r>
          <w:rPr>
            <w:noProof/>
            <w:webHidden/>
          </w:rPr>
          <w:fldChar w:fldCharType="end"/>
        </w:r>
      </w:hyperlink>
    </w:p>
    <w:p w14:paraId="139AD770" w14:textId="7AF955B4" w:rsidR="00B2021C" w:rsidRDefault="00B2021C">
      <w:pPr>
        <w:pStyle w:val="TOC2"/>
        <w:tabs>
          <w:tab w:val="right" w:leader="dot" w:pos="8777"/>
        </w:tabs>
        <w:rPr>
          <w:rFonts w:asciiTheme="minorHAnsi" w:eastAsiaTheme="minorEastAsia" w:hAnsiTheme="minorHAnsi"/>
          <w:noProof/>
          <w:sz w:val="22"/>
        </w:rPr>
      </w:pPr>
      <w:hyperlink w:anchor="_Toc103414587" w:history="1">
        <w:r w:rsidRPr="001C2623">
          <w:rPr>
            <w:rStyle w:val="Hyperlink"/>
            <w:noProof/>
          </w:rPr>
          <w:t>3.3 Lưu đồ thuật toán</w:t>
        </w:r>
        <w:r>
          <w:rPr>
            <w:noProof/>
            <w:webHidden/>
          </w:rPr>
          <w:tab/>
        </w:r>
        <w:r>
          <w:rPr>
            <w:noProof/>
            <w:webHidden/>
          </w:rPr>
          <w:fldChar w:fldCharType="begin"/>
        </w:r>
        <w:r>
          <w:rPr>
            <w:noProof/>
            <w:webHidden/>
          </w:rPr>
          <w:instrText xml:space="preserve"> PAGEREF _Toc103414587 \h </w:instrText>
        </w:r>
        <w:r>
          <w:rPr>
            <w:noProof/>
            <w:webHidden/>
          </w:rPr>
        </w:r>
        <w:r>
          <w:rPr>
            <w:noProof/>
            <w:webHidden/>
          </w:rPr>
          <w:fldChar w:fldCharType="separate"/>
        </w:r>
        <w:r>
          <w:rPr>
            <w:noProof/>
            <w:webHidden/>
          </w:rPr>
          <w:t>40</w:t>
        </w:r>
        <w:r>
          <w:rPr>
            <w:noProof/>
            <w:webHidden/>
          </w:rPr>
          <w:fldChar w:fldCharType="end"/>
        </w:r>
      </w:hyperlink>
    </w:p>
    <w:p w14:paraId="36479631" w14:textId="640107AE" w:rsidR="00B2021C" w:rsidRDefault="00B2021C">
      <w:pPr>
        <w:pStyle w:val="TOC2"/>
        <w:tabs>
          <w:tab w:val="right" w:leader="dot" w:pos="8777"/>
        </w:tabs>
        <w:rPr>
          <w:rFonts w:asciiTheme="minorHAnsi" w:eastAsiaTheme="minorEastAsia" w:hAnsiTheme="minorHAnsi"/>
          <w:noProof/>
          <w:sz w:val="22"/>
        </w:rPr>
      </w:pPr>
      <w:hyperlink w:anchor="_Toc103414588" w:history="1">
        <w:r w:rsidRPr="001C2623">
          <w:rPr>
            <w:rStyle w:val="Hyperlink"/>
            <w:noProof/>
          </w:rPr>
          <w:t>3.4 Mô hình sản phẩm hoàn thiện</w:t>
        </w:r>
        <w:r>
          <w:rPr>
            <w:noProof/>
            <w:webHidden/>
          </w:rPr>
          <w:tab/>
        </w:r>
        <w:r>
          <w:rPr>
            <w:noProof/>
            <w:webHidden/>
          </w:rPr>
          <w:fldChar w:fldCharType="begin"/>
        </w:r>
        <w:r>
          <w:rPr>
            <w:noProof/>
            <w:webHidden/>
          </w:rPr>
          <w:instrText xml:space="preserve"> PAGEREF _Toc103414588 \h </w:instrText>
        </w:r>
        <w:r>
          <w:rPr>
            <w:noProof/>
            <w:webHidden/>
          </w:rPr>
        </w:r>
        <w:r>
          <w:rPr>
            <w:noProof/>
            <w:webHidden/>
          </w:rPr>
          <w:fldChar w:fldCharType="separate"/>
        </w:r>
        <w:r>
          <w:rPr>
            <w:noProof/>
            <w:webHidden/>
          </w:rPr>
          <w:t>41</w:t>
        </w:r>
        <w:r>
          <w:rPr>
            <w:noProof/>
            <w:webHidden/>
          </w:rPr>
          <w:fldChar w:fldCharType="end"/>
        </w:r>
      </w:hyperlink>
    </w:p>
    <w:p w14:paraId="7359999C" w14:textId="012AD2D8" w:rsidR="00B2021C" w:rsidRDefault="00B2021C">
      <w:pPr>
        <w:pStyle w:val="TOC2"/>
        <w:tabs>
          <w:tab w:val="right" w:leader="dot" w:pos="8777"/>
        </w:tabs>
        <w:rPr>
          <w:rFonts w:asciiTheme="minorHAnsi" w:eastAsiaTheme="minorEastAsia" w:hAnsiTheme="minorHAnsi"/>
          <w:noProof/>
          <w:sz w:val="22"/>
        </w:rPr>
      </w:pPr>
      <w:hyperlink w:anchor="_Toc103414589" w:history="1">
        <w:r w:rsidRPr="001C2623">
          <w:rPr>
            <w:rStyle w:val="Hyperlink"/>
            <w:noProof/>
          </w:rPr>
          <w:t>3.5 Kết quả thực nghiệm</w:t>
        </w:r>
        <w:r>
          <w:rPr>
            <w:noProof/>
            <w:webHidden/>
          </w:rPr>
          <w:tab/>
        </w:r>
        <w:r>
          <w:rPr>
            <w:noProof/>
            <w:webHidden/>
          </w:rPr>
          <w:fldChar w:fldCharType="begin"/>
        </w:r>
        <w:r>
          <w:rPr>
            <w:noProof/>
            <w:webHidden/>
          </w:rPr>
          <w:instrText xml:space="preserve"> PAGEREF _Toc103414589 \h </w:instrText>
        </w:r>
        <w:r>
          <w:rPr>
            <w:noProof/>
            <w:webHidden/>
          </w:rPr>
        </w:r>
        <w:r>
          <w:rPr>
            <w:noProof/>
            <w:webHidden/>
          </w:rPr>
          <w:fldChar w:fldCharType="separate"/>
        </w:r>
        <w:r>
          <w:rPr>
            <w:noProof/>
            <w:webHidden/>
          </w:rPr>
          <w:t>41</w:t>
        </w:r>
        <w:r>
          <w:rPr>
            <w:noProof/>
            <w:webHidden/>
          </w:rPr>
          <w:fldChar w:fldCharType="end"/>
        </w:r>
      </w:hyperlink>
    </w:p>
    <w:p w14:paraId="4F66DE45" w14:textId="53A35391" w:rsidR="00B2021C" w:rsidRDefault="00B2021C">
      <w:pPr>
        <w:pStyle w:val="TOC2"/>
        <w:tabs>
          <w:tab w:val="right" w:leader="dot" w:pos="8777"/>
        </w:tabs>
        <w:rPr>
          <w:rFonts w:asciiTheme="minorHAnsi" w:eastAsiaTheme="minorEastAsia" w:hAnsiTheme="minorHAnsi"/>
          <w:noProof/>
          <w:sz w:val="22"/>
        </w:rPr>
      </w:pPr>
      <w:hyperlink w:anchor="_Toc103414590" w:history="1">
        <w:r w:rsidRPr="001C2623">
          <w:rPr>
            <w:rStyle w:val="Hyperlink"/>
            <w:noProof/>
          </w:rPr>
          <w:t>3.6 Hướng dẫn sử dụng sản phẩm</w:t>
        </w:r>
        <w:r>
          <w:rPr>
            <w:noProof/>
            <w:webHidden/>
          </w:rPr>
          <w:tab/>
        </w:r>
        <w:r>
          <w:rPr>
            <w:noProof/>
            <w:webHidden/>
          </w:rPr>
          <w:fldChar w:fldCharType="begin"/>
        </w:r>
        <w:r>
          <w:rPr>
            <w:noProof/>
            <w:webHidden/>
          </w:rPr>
          <w:instrText xml:space="preserve"> PAGEREF _Toc103414590 \h </w:instrText>
        </w:r>
        <w:r>
          <w:rPr>
            <w:noProof/>
            <w:webHidden/>
          </w:rPr>
        </w:r>
        <w:r>
          <w:rPr>
            <w:noProof/>
            <w:webHidden/>
          </w:rPr>
          <w:fldChar w:fldCharType="separate"/>
        </w:r>
        <w:r>
          <w:rPr>
            <w:noProof/>
            <w:webHidden/>
          </w:rPr>
          <w:t>43</w:t>
        </w:r>
        <w:r>
          <w:rPr>
            <w:noProof/>
            <w:webHidden/>
          </w:rPr>
          <w:fldChar w:fldCharType="end"/>
        </w:r>
      </w:hyperlink>
    </w:p>
    <w:p w14:paraId="3869ECC9" w14:textId="0D738536" w:rsidR="00B2021C" w:rsidRDefault="00B2021C">
      <w:pPr>
        <w:pStyle w:val="TOC2"/>
        <w:tabs>
          <w:tab w:val="right" w:leader="dot" w:pos="8777"/>
        </w:tabs>
        <w:rPr>
          <w:rFonts w:asciiTheme="minorHAnsi" w:eastAsiaTheme="minorEastAsia" w:hAnsiTheme="minorHAnsi"/>
          <w:noProof/>
          <w:sz w:val="22"/>
        </w:rPr>
      </w:pPr>
      <w:hyperlink w:anchor="_Toc103414591" w:history="1">
        <w:r w:rsidRPr="001C2623">
          <w:rPr>
            <w:rStyle w:val="Hyperlink"/>
            <w:noProof/>
          </w:rPr>
          <w:t>3.7 Kết luận và hướng phát triển</w:t>
        </w:r>
        <w:r>
          <w:rPr>
            <w:noProof/>
            <w:webHidden/>
          </w:rPr>
          <w:tab/>
        </w:r>
        <w:r>
          <w:rPr>
            <w:noProof/>
            <w:webHidden/>
          </w:rPr>
          <w:fldChar w:fldCharType="begin"/>
        </w:r>
        <w:r>
          <w:rPr>
            <w:noProof/>
            <w:webHidden/>
          </w:rPr>
          <w:instrText xml:space="preserve"> PAGEREF _Toc103414591 \h </w:instrText>
        </w:r>
        <w:r>
          <w:rPr>
            <w:noProof/>
            <w:webHidden/>
          </w:rPr>
        </w:r>
        <w:r>
          <w:rPr>
            <w:noProof/>
            <w:webHidden/>
          </w:rPr>
          <w:fldChar w:fldCharType="separate"/>
        </w:r>
        <w:r>
          <w:rPr>
            <w:noProof/>
            <w:webHidden/>
          </w:rPr>
          <w:t>45</w:t>
        </w:r>
        <w:r>
          <w:rPr>
            <w:noProof/>
            <w:webHidden/>
          </w:rPr>
          <w:fldChar w:fldCharType="end"/>
        </w:r>
      </w:hyperlink>
    </w:p>
    <w:p w14:paraId="52ADAE30" w14:textId="4039C525" w:rsidR="00B2021C" w:rsidRDefault="00B2021C">
      <w:pPr>
        <w:pStyle w:val="TOC2"/>
        <w:tabs>
          <w:tab w:val="right" w:leader="dot" w:pos="8777"/>
        </w:tabs>
        <w:rPr>
          <w:rFonts w:asciiTheme="minorHAnsi" w:eastAsiaTheme="minorEastAsia" w:hAnsiTheme="minorHAnsi"/>
          <w:noProof/>
          <w:sz w:val="22"/>
        </w:rPr>
      </w:pPr>
      <w:hyperlink w:anchor="_Toc103414592" w:history="1">
        <w:r w:rsidRPr="001C2623">
          <w:rPr>
            <w:rStyle w:val="Hyperlink"/>
            <w:noProof/>
          </w:rPr>
          <w:t>3.8 Hướng phát triển của đề tài</w:t>
        </w:r>
        <w:r>
          <w:rPr>
            <w:noProof/>
            <w:webHidden/>
          </w:rPr>
          <w:tab/>
        </w:r>
        <w:r>
          <w:rPr>
            <w:noProof/>
            <w:webHidden/>
          </w:rPr>
          <w:fldChar w:fldCharType="begin"/>
        </w:r>
        <w:r>
          <w:rPr>
            <w:noProof/>
            <w:webHidden/>
          </w:rPr>
          <w:instrText xml:space="preserve"> PAGEREF _Toc103414592 \h </w:instrText>
        </w:r>
        <w:r>
          <w:rPr>
            <w:noProof/>
            <w:webHidden/>
          </w:rPr>
        </w:r>
        <w:r>
          <w:rPr>
            <w:noProof/>
            <w:webHidden/>
          </w:rPr>
          <w:fldChar w:fldCharType="separate"/>
        </w:r>
        <w:r>
          <w:rPr>
            <w:noProof/>
            <w:webHidden/>
          </w:rPr>
          <w:t>45</w:t>
        </w:r>
        <w:r>
          <w:rPr>
            <w:noProof/>
            <w:webHidden/>
          </w:rPr>
          <w:fldChar w:fldCharType="end"/>
        </w:r>
      </w:hyperlink>
    </w:p>
    <w:p w14:paraId="6C00591A" w14:textId="76039332" w:rsidR="00B2021C" w:rsidRDefault="00B2021C">
      <w:pPr>
        <w:pStyle w:val="TOC1"/>
        <w:tabs>
          <w:tab w:val="right" w:leader="dot" w:pos="8777"/>
        </w:tabs>
        <w:rPr>
          <w:rFonts w:asciiTheme="minorHAnsi" w:eastAsiaTheme="minorEastAsia" w:hAnsiTheme="minorHAnsi"/>
          <w:b w:val="0"/>
          <w:noProof/>
          <w:sz w:val="22"/>
        </w:rPr>
      </w:pPr>
      <w:hyperlink w:anchor="_Toc103414593" w:history="1">
        <w:r w:rsidRPr="001C2623">
          <w:rPr>
            <w:rStyle w:val="Hyperlink"/>
            <w:noProof/>
          </w:rPr>
          <w:t>KẾT LUẬN</w:t>
        </w:r>
        <w:r>
          <w:rPr>
            <w:noProof/>
            <w:webHidden/>
          </w:rPr>
          <w:tab/>
        </w:r>
        <w:r>
          <w:rPr>
            <w:noProof/>
            <w:webHidden/>
          </w:rPr>
          <w:fldChar w:fldCharType="begin"/>
        </w:r>
        <w:r>
          <w:rPr>
            <w:noProof/>
            <w:webHidden/>
          </w:rPr>
          <w:instrText xml:space="preserve"> PAGEREF _Toc103414593 \h </w:instrText>
        </w:r>
        <w:r>
          <w:rPr>
            <w:noProof/>
            <w:webHidden/>
          </w:rPr>
        </w:r>
        <w:r>
          <w:rPr>
            <w:noProof/>
            <w:webHidden/>
          </w:rPr>
          <w:fldChar w:fldCharType="separate"/>
        </w:r>
        <w:r>
          <w:rPr>
            <w:noProof/>
            <w:webHidden/>
          </w:rPr>
          <w:t>46</w:t>
        </w:r>
        <w:r>
          <w:rPr>
            <w:noProof/>
            <w:webHidden/>
          </w:rPr>
          <w:fldChar w:fldCharType="end"/>
        </w:r>
      </w:hyperlink>
    </w:p>
    <w:p w14:paraId="64672956" w14:textId="63161B42" w:rsidR="00B2021C" w:rsidRDefault="00B2021C">
      <w:pPr>
        <w:pStyle w:val="TOC1"/>
        <w:tabs>
          <w:tab w:val="right" w:leader="dot" w:pos="8777"/>
        </w:tabs>
        <w:rPr>
          <w:rFonts w:asciiTheme="minorHAnsi" w:eastAsiaTheme="minorEastAsia" w:hAnsiTheme="minorHAnsi"/>
          <w:b w:val="0"/>
          <w:noProof/>
          <w:sz w:val="22"/>
        </w:rPr>
      </w:pPr>
      <w:hyperlink w:anchor="_Toc103414594" w:history="1">
        <w:r w:rsidRPr="001C2623">
          <w:rPr>
            <w:rStyle w:val="Hyperlink"/>
            <w:noProof/>
          </w:rPr>
          <w:t>TÀI LIỆU THAM KHẢO</w:t>
        </w:r>
        <w:r>
          <w:rPr>
            <w:noProof/>
            <w:webHidden/>
          </w:rPr>
          <w:tab/>
        </w:r>
        <w:r>
          <w:rPr>
            <w:noProof/>
            <w:webHidden/>
          </w:rPr>
          <w:fldChar w:fldCharType="begin"/>
        </w:r>
        <w:r>
          <w:rPr>
            <w:noProof/>
            <w:webHidden/>
          </w:rPr>
          <w:instrText xml:space="preserve"> PAGEREF _Toc103414594 \h </w:instrText>
        </w:r>
        <w:r>
          <w:rPr>
            <w:noProof/>
            <w:webHidden/>
          </w:rPr>
        </w:r>
        <w:r>
          <w:rPr>
            <w:noProof/>
            <w:webHidden/>
          </w:rPr>
          <w:fldChar w:fldCharType="separate"/>
        </w:r>
        <w:r>
          <w:rPr>
            <w:noProof/>
            <w:webHidden/>
          </w:rPr>
          <w:t>47</w:t>
        </w:r>
        <w:r>
          <w:rPr>
            <w:noProof/>
            <w:webHidden/>
          </w:rPr>
          <w:fldChar w:fldCharType="end"/>
        </w:r>
      </w:hyperlink>
    </w:p>
    <w:p w14:paraId="64A9C1D9" w14:textId="76F428B6" w:rsidR="00B2021C" w:rsidRDefault="00B2021C">
      <w:pPr>
        <w:pStyle w:val="TOC1"/>
        <w:tabs>
          <w:tab w:val="right" w:leader="dot" w:pos="8777"/>
        </w:tabs>
        <w:rPr>
          <w:rFonts w:asciiTheme="minorHAnsi" w:eastAsiaTheme="minorEastAsia" w:hAnsiTheme="minorHAnsi"/>
          <w:b w:val="0"/>
          <w:noProof/>
          <w:sz w:val="22"/>
        </w:rPr>
      </w:pPr>
      <w:hyperlink w:anchor="_Toc103414595" w:history="1">
        <w:r w:rsidRPr="001C2623">
          <w:rPr>
            <w:rStyle w:val="Hyperlink"/>
            <w:noProof/>
          </w:rPr>
          <w:t>PHỤ LỤC</w:t>
        </w:r>
        <w:r>
          <w:rPr>
            <w:noProof/>
            <w:webHidden/>
          </w:rPr>
          <w:tab/>
        </w:r>
        <w:r>
          <w:rPr>
            <w:noProof/>
            <w:webHidden/>
          </w:rPr>
          <w:fldChar w:fldCharType="begin"/>
        </w:r>
        <w:r>
          <w:rPr>
            <w:noProof/>
            <w:webHidden/>
          </w:rPr>
          <w:instrText xml:space="preserve"> PAGEREF _Toc103414595 \h </w:instrText>
        </w:r>
        <w:r>
          <w:rPr>
            <w:noProof/>
            <w:webHidden/>
          </w:rPr>
        </w:r>
        <w:r>
          <w:rPr>
            <w:noProof/>
            <w:webHidden/>
          </w:rPr>
          <w:fldChar w:fldCharType="separate"/>
        </w:r>
        <w:r>
          <w:rPr>
            <w:noProof/>
            <w:webHidden/>
          </w:rPr>
          <w:t>48</w:t>
        </w:r>
        <w:r>
          <w:rPr>
            <w:noProof/>
            <w:webHidden/>
          </w:rPr>
          <w:fldChar w:fldCharType="end"/>
        </w:r>
      </w:hyperlink>
    </w:p>
    <w:p w14:paraId="37DBA341" w14:textId="5F7E9A77" w:rsidR="00CF0EE8" w:rsidRDefault="00CF0EE8">
      <w:pPr>
        <w:rPr>
          <w:b/>
        </w:rPr>
      </w:pPr>
      <w:r>
        <w:rPr>
          <w:b/>
        </w:rPr>
        <w:fldChar w:fldCharType="end"/>
      </w:r>
    </w:p>
    <w:p w14:paraId="644E0708" w14:textId="39521F91" w:rsidR="00B1055C" w:rsidRPr="00CF0EE8" w:rsidRDefault="00CF0EE8" w:rsidP="00CF0EE8">
      <w:pPr>
        <w:spacing w:line="259" w:lineRule="auto"/>
        <w:rPr>
          <w:b/>
        </w:rPr>
      </w:pPr>
      <w:r>
        <w:rPr>
          <w:b/>
        </w:rPr>
        <w:br w:type="page"/>
      </w:r>
    </w:p>
    <w:p w14:paraId="3C468591" w14:textId="467622A3" w:rsidR="00B1055C" w:rsidRDefault="00B1055C" w:rsidP="00864C1A">
      <w:pPr>
        <w:pStyle w:val="Heading1"/>
        <w:numPr>
          <w:ilvl w:val="0"/>
          <w:numId w:val="0"/>
        </w:numPr>
      </w:pPr>
      <w:bookmarkStart w:id="2" w:name="_Toc103414551"/>
      <w:r>
        <w:lastRenderedPageBreak/>
        <w:t>DANH MỤC HÌNH ẢNH</w:t>
      </w:r>
      <w:r w:rsidR="00CF0EE8">
        <w:t xml:space="preserve"> </w:t>
      </w:r>
      <w:r w:rsidR="00CF0EE8">
        <w:rPr>
          <w:caps w:val="0"/>
        </w:rPr>
        <w:t>VÀ BẢNG BIỂU</w:t>
      </w:r>
      <w:bookmarkEnd w:id="2"/>
    </w:p>
    <w:p w14:paraId="3158A67E" w14:textId="1E544E98" w:rsidR="00B2021C" w:rsidRDefault="00DF27E6">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103414596" w:history="1">
        <w:r w:rsidR="00B2021C" w:rsidRPr="00A3459E">
          <w:rPr>
            <w:rStyle w:val="Hyperlink"/>
            <w:noProof/>
          </w:rPr>
          <w:t>Hình 1</w:t>
        </w:r>
        <w:r w:rsidR="00B2021C" w:rsidRPr="00A3459E">
          <w:rPr>
            <w:rStyle w:val="Hyperlink"/>
            <w:noProof/>
          </w:rPr>
          <w:noBreakHyphen/>
          <w:t>1; Cảm biến Xiaomi Mijia</w:t>
        </w:r>
        <w:r w:rsidR="00B2021C">
          <w:rPr>
            <w:noProof/>
            <w:webHidden/>
          </w:rPr>
          <w:tab/>
        </w:r>
        <w:r w:rsidR="00B2021C">
          <w:rPr>
            <w:noProof/>
            <w:webHidden/>
          </w:rPr>
          <w:fldChar w:fldCharType="begin"/>
        </w:r>
        <w:r w:rsidR="00B2021C">
          <w:rPr>
            <w:noProof/>
            <w:webHidden/>
          </w:rPr>
          <w:instrText xml:space="preserve"> PAGEREF _Toc103414596 \h </w:instrText>
        </w:r>
        <w:r w:rsidR="00B2021C">
          <w:rPr>
            <w:noProof/>
            <w:webHidden/>
          </w:rPr>
        </w:r>
        <w:r w:rsidR="00B2021C">
          <w:rPr>
            <w:noProof/>
            <w:webHidden/>
          </w:rPr>
          <w:fldChar w:fldCharType="separate"/>
        </w:r>
        <w:r w:rsidR="00B2021C">
          <w:rPr>
            <w:noProof/>
            <w:webHidden/>
          </w:rPr>
          <w:t>9</w:t>
        </w:r>
        <w:r w:rsidR="00B2021C">
          <w:rPr>
            <w:noProof/>
            <w:webHidden/>
          </w:rPr>
          <w:fldChar w:fldCharType="end"/>
        </w:r>
      </w:hyperlink>
    </w:p>
    <w:p w14:paraId="30F80B1D" w14:textId="36FB01D7" w:rsidR="00B2021C" w:rsidRDefault="00B2021C">
      <w:pPr>
        <w:pStyle w:val="TableofFigures"/>
        <w:tabs>
          <w:tab w:val="right" w:leader="dot" w:pos="8777"/>
        </w:tabs>
        <w:rPr>
          <w:rFonts w:asciiTheme="minorHAnsi" w:eastAsiaTheme="minorEastAsia" w:hAnsiTheme="minorHAnsi"/>
          <w:noProof/>
          <w:sz w:val="22"/>
        </w:rPr>
      </w:pPr>
      <w:hyperlink r:id="rId9" w:anchor="_Toc103414597" w:history="1">
        <w:r w:rsidRPr="00A3459E">
          <w:rPr>
            <w:rStyle w:val="Hyperlink"/>
            <w:noProof/>
          </w:rPr>
          <w:t>Hình 1</w:t>
        </w:r>
        <w:r w:rsidRPr="00A3459E">
          <w:rPr>
            <w:rStyle w:val="Hyperlink"/>
            <w:noProof/>
          </w:rPr>
          <w:noBreakHyphen/>
          <w:t>2: Mijia Gateway v3</w:t>
        </w:r>
        <w:r>
          <w:rPr>
            <w:noProof/>
            <w:webHidden/>
          </w:rPr>
          <w:tab/>
        </w:r>
        <w:r>
          <w:rPr>
            <w:noProof/>
            <w:webHidden/>
          </w:rPr>
          <w:fldChar w:fldCharType="begin"/>
        </w:r>
        <w:r>
          <w:rPr>
            <w:noProof/>
            <w:webHidden/>
          </w:rPr>
          <w:instrText xml:space="preserve"> PAGEREF _Toc103414597 \h </w:instrText>
        </w:r>
        <w:r>
          <w:rPr>
            <w:noProof/>
            <w:webHidden/>
          </w:rPr>
        </w:r>
        <w:r>
          <w:rPr>
            <w:noProof/>
            <w:webHidden/>
          </w:rPr>
          <w:fldChar w:fldCharType="separate"/>
        </w:r>
        <w:r>
          <w:rPr>
            <w:noProof/>
            <w:webHidden/>
          </w:rPr>
          <w:t>10</w:t>
        </w:r>
        <w:r>
          <w:rPr>
            <w:noProof/>
            <w:webHidden/>
          </w:rPr>
          <w:fldChar w:fldCharType="end"/>
        </w:r>
      </w:hyperlink>
    </w:p>
    <w:p w14:paraId="36CF3220" w14:textId="69E48C0F" w:rsidR="00B2021C" w:rsidRDefault="00B2021C">
      <w:pPr>
        <w:pStyle w:val="TableofFigures"/>
        <w:tabs>
          <w:tab w:val="right" w:leader="dot" w:pos="8777"/>
        </w:tabs>
        <w:rPr>
          <w:rFonts w:asciiTheme="minorHAnsi" w:eastAsiaTheme="minorEastAsia" w:hAnsiTheme="minorHAnsi"/>
          <w:noProof/>
          <w:sz w:val="22"/>
        </w:rPr>
      </w:pPr>
      <w:hyperlink r:id="rId10" w:anchor="_Toc103414598" w:history="1">
        <w:r w:rsidRPr="00A3459E">
          <w:rPr>
            <w:rStyle w:val="Hyperlink"/>
            <w:noProof/>
          </w:rPr>
          <w:t>Hình 1</w:t>
        </w:r>
        <w:r w:rsidRPr="00A3459E">
          <w:rPr>
            <w:rStyle w:val="Hyperlink"/>
            <w:noProof/>
          </w:rPr>
          <w:noBreakHyphen/>
          <w:t>3: Cảm biến nhiệt độ độ ẩm Tuya Smart</w:t>
        </w:r>
        <w:r>
          <w:rPr>
            <w:noProof/>
            <w:webHidden/>
          </w:rPr>
          <w:tab/>
        </w:r>
        <w:r>
          <w:rPr>
            <w:noProof/>
            <w:webHidden/>
          </w:rPr>
          <w:fldChar w:fldCharType="begin"/>
        </w:r>
        <w:r>
          <w:rPr>
            <w:noProof/>
            <w:webHidden/>
          </w:rPr>
          <w:instrText xml:space="preserve"> PAGEREF _Toc103414598 \h </w:instrText>
        </w:r>
        <w:r>
          <w:rPr>
            <w:noProof/>
            <w:webHidden/>
          </w:rPr>
        </w:r>
        <w:r>
          <w:rPr>
            <w:noProof/>
            <w:webHidden/>
          </w:rPr>
          <w:fldChar w:fldCharType="separate"/>
        </w:r>
        <w:r>
          <w:rPr>
            <w:noProof/>
            <w:webHidden/>
          </w:rPr>
          <w:t>11</w:t>
        </w:r>
        <w:r>
          <w:rPr>
            <w:noProof/>
            <w:webHidden/>
          </w:rPr>
          <w:fldChar w:fldCharType="end"/>
        </w:r>
      </w:hyperlink>
    </w:p>
    <w:p w14:paraId="45C2C041" w14:textId="28A0D938" w:rsidR="00B2021C" w:rsidRDefault="00B2021C">
      <w:pPr>
        <w:pStyle w:val="TableofFigures"/>
        <w:tabs>
          <w:tab w:val="right" w:leader="dot" w:pos="8777"/>
        </w:tabs>
        <w:rPr>
          <w:rFonts w:asciiTheme="minorHAnsi" w:eastAsiaTheme="minorEastAsia" w:hAnsiTheme="minorHAnsi"/>
          <w:noProof/>
          <w:sz w:val="22"/>
        </w:rPr>
      </w:pPr>
      <w:hyperlink r:id="rId11" w:anchor="_Toc103414599" w:history="1">
        <w:r w:rsidRPr="00A3459E">
          <w:rPr>
            <w:rStyle w:val="Hyperlink"/>
            <w:noProof/>
          </w:rPr>
          <w:t>Hình 1</w:t>
        </w:r>
        <w:r w:rsidRPr="00A3459E">
          <w:rPr>
            <w:rStyle w:val="Hyperlink"/>
            <w:noProof/>
          </w:rPr>
          <w:noBreakHyphen/>
          <w:t>4: Thiết bị giám sát chất lượng không khí Tuya</w:t>
        </w:r>
        <w:r>
          <w:rPr>
            <w:noProof/>
            <w:webHidden/>
          </w:rPr>
          <w:tab/>
        </w:r>
        <w:r>
          <w:rPr>
            <w:noProof/>
            <w:webHidden/>
          </w:rPr>
          <w:fldChar w:fldCharType="begin"/>
        </w:r>
        <w:r>
          <w:rPr>
            <w:noProof/>
            <w:webHidden/>
          </w:rPr>
          <w:instrText xml:space="preserve"> PAGEREF _Toc103414599 \h </w:instrText>
        </w:r>
        <w:r>
          <w:rPr>
            <w:noProof/>
            <w:webHidden/>
          </w:rPr>
        </w:r>
        <w:r>
          <w:rPr>
            <w:noProof/>
            <w:webHidden/>
          </w:rPr>
          <w:fldChar w:fldCharType="separate"/>
        </w:r>
        <w:r>
          <w:rPr>
            <w:noProof/>
            <w:webHidden/>
          </w:rPr>
          <w:t>12</w:t>
        </w:r>
        <w:r>
          <w:rPr>
            <w:noProof/>
            <w:webHidden/>
          </w:rPr>
          <w:fldChar w:fldCharType="end"/>
        </w:r>
      </w:hyperlink>
    </w:p>
    <w:p w14:paraId="5B565427" w14:textId="4411E412" w:rsidR="00B2021C" w:rsidRDefault="00B2021C">
      <w:pPr>
        <w:pStyle w:val="TableofFigures"/>
        <w:tabs>
          <w:tab w:val="right" w:leader="dot" w:pos="8777"/>
        </w:tabs>
        <w:rPr>
          <w:rFonts w:asciiTheme="minorHAnsi" w:eastAsiaTheme="minorEastAsia" w:hAnsiTheme="minorHAnsi"/>
          <w:noProof/>
          <w:sz w:val="22"/>
        </w:rPr>
      </w:pPr>
      <w:hyperlink r:id="rId12" w:anchor="_Toc103414600" w:history="1">
        <w:r w:rsidRPr="00A3459E">
          <w:rPr>
            <w:rStyle w:val="Hyperlink"/>
            <w:noProof/>
          </w:rPr>
          <w:t>Hình 1</w:t>
        </w:r>
        <w:r w:rsidRPr="00A3459E">
          <w:rPr>
            <w:rStyle w:val="Hyperlink"/>
            <w:noProof/>
          </w:rPr>
          <w:noBreakHyphen/>
          <w:t>5: Giao tiếp I2C</w:t>
        </w:r>
        <w:r>
          <w:rPr>
            <w:noProof/>
            <w:webHidden/>
          </w:rPr>
          <w:tab/>
        </w:r>
        <w:r>
          <w:rPr>
            <w:noProof/>
            <w:webHidden/>
          </w:rPr>
          <w:fldChar w:fldCharType="begin"/>
        </w:r>
        <w:r>
          <w:rPr>
            <w:noProof/>
            <w:webHidden/>
          </w:rPr>
          <w:instrText xml:space="preserve"> PAGEREF _Toc103414600 \h </w:instrText>
        </w:r>
        <w:r>
          <w:rPr>
            <w:noProof/>
            <w:webHidden/>
          </w:rPr>
        </w:r>
        <w:r>
          <w:rPr>
            <w:noProof/>
            <w:webHidden/>
          </w:rPr>
          <w:fldChar w:fldCharType="separate"/>
        </w:r>
        <w:r>
          <w:rPr>
            <w:noProof/>
            <w:webHidden/>
          </w:rPr>
          <w:t>14</w:t>
        </w:r>
        <w:r>
          <w:rPr>
            <w:noProof/>
            <w:webHidden/>
          </w:rPr>
          <w:fldChar w:fldCharType="end"/>
        </w:r>
      </w:hyperlink>
    </w:p>
    <w:p w14:paraId="19E75481" w14:textId="618210A5" w:rsidR="00B2021C" w:rsidRDefault="00B2021C">
      <w:pPr>
        <w:pStyle w:val="TableofFigures"/>
        <w:tabs>
          <w:tab w:val="right" w:leader="dot" w:pos="8777"/>
        </w:tabs>
        <w:rPr>
          <w:rFonts w:asciiTheme="minorHAnsi" w:eastAsiaTheme="minorEastAsia" w:hAnsiTheme="minorHAnsi"/>
          <w:noProof/>
          <w:sz w:val="22"/>
        </w:rPr>
      </w:pPr>
      <w:hyperlink w:anchor="_Toc103414601" w:history="1">
        <w:r w:rsidRPr="00A3459E">
          <w:rPr>
            <w:rStyle w:val="Hyperlink"/>
            <w:noProof/>
          </w:rPr>
          <w:t>Hình 1</w:t>
        </w:r>
        <w:r w:rsidRPr="00A3459E">
          <w:rPr>
            <w:rStyle w:val="Hyperlink"/>
            <w:noProof/>
          </w:rPr>
          <w:noBreakHyphen/>
          <w:t>6: Dạng message của I2C</w:t>
        </w:r>
        <w:r>
          <w:rPr>
            <w:noProof/>
            <w:webHidden/>
          </w:rPr>
          <w:tab/>
        </w:r>
        <w:r>
          <w:rPr>
            <w:noProof/>
            <w:webHidden/>
          </w:rPr>
          <w:fldChar w:fldCharType="begin"/>
        </w:r>
        <w:r>
          <w:rPr>
            <w:noProof/>
            <w:webHidden/>
          </w:rPr>
          <w:instrText xml:space="preserve"> PAGEREF _Toc103414601 \h </w:instrText>
        </w:r>
        <w:r>
          <w:rPr>
            <w:noProof/>
            <w:webHidden/>
          </w:rPr>
        </w:r>
        <w:r>
          <w:rPr>
            <w:noProof/>
            <w:webHidden/>
          </w:rPr>
          <w:fldChar w:fldCharType="separate"/>
        </w:r>
        <w:r>
          <w:rPr>
            <w:noProof/>
            <w:webHidden/>
          </w:rPr>
          <w:t>16</w:t>
        </w:r>
        <w:r>
          <w:rPr>
            <w:noProof/>
            <w:webHidden/>
          </w:rPr>
          <w:fldChar w:fldCharType="end"/>
        </w:r>
      </w:hyperlink>
    </w:p>
    <w:p w14:paraId="5AA1A7C3" w14:textId="03C0B49D" w:rsidR="00B2021C" w:rsidRDefault="00B2021C">
      <w:pPr>
        <w:pStyle w:val="TableofFigures"/>
        <w:tabs>
          <w:tab w:val="right" w:leader="dot" w:pos="8777"/>
        </w:tabs>
        <w:rPr>
          <w:rFonts w:asciiTheme="minorHAnsi" w:eastAsiaTheme="minorEastAsia" w:hAnsiTheme="minorHAnsi"/>
          <w:noProof/>
          <w:sz w:val="22"/>
        </w:rPr>
      </w:pPr>
      <w:hyperlink r:id="rId13" w:anchor="_Toc103414602" w:history="1">
        <w:r w:rsidRPr="00A3459E">
          <w:rPr>
            <w:rStyle w:val="Hyperlink"/>
            <w:noProof/>
          </w:rPr>
          <w:t>Hình 1</w:t>
        </w:r>
        <w:r w:rsidRPr="00A3459E">
          <w:rPr>
            <w:rStyle w:val="Hyperlink"/>
            <w:noProof/>
          </w:rPr>
          <w:noBreakHyphen/>
          <w:t>7: Một Master nhiều Slave</w:t>
        </w:r>
        <w:r>
          <w:rPr>
            <w:noProof/>
            <w:webHidden/>
          </w:rPr>
          <w:tab/>
        </w:r>
        <w:r>
          <w:rPr>
            <w:noProof/>
            <w:webHidden/>
          </w:rPr>
          <w:fldChar w:fldCharType="begin"/>
        </w:r>
        <w:r>
          <w:rPr>
            <w:noProof/>
            <w:webHidden/>
          </w:rPr>
          <w:instrText xml:space="preserve"> PAGEREF _Toc103414602 \h </w:instrText>
        </w:r>
        <w:r>
          <w:rPr>
            <w:noProof/>
            <w:webHidden/>
          </w:rPr>
        </w:r>
        <w:r>
          <w:rPr>
            <w:noProof/>
            <w:webHidden/>
          </w:rPr>
          <w:fldChar w:fldCharType="separate"/>
        </w:r>
        <w:r>
          <w:rPr>
            <w:noProof/>
            <w:webHidden/>
          </w:rPr>
          <w:t>18</w:t>
        </w:r>
        <w:r>
          <w:rPr>
            <w:noProof/>
            <w:webHidden/>
          </w:rPr>
          <w:fldChar w:fldCharType="end"/>
        </w:r>
      </w:hyperlink>
    </w:p>
    <w:p w14:paraId="06ADC7F3" w14:textId="6DB6D298" w:rsidR="00B2021C" w:rsidRDefault="00B2021C">
      <w:pPr>
        <w:pStyle w:val="TableofFigures"/>
        <w:tabs>
          <w:tab w:val="right" w:leader="dot" w:pos="8777"/>
        </w:tabs>
        <w:rPr>
          <w:rFonts w:asciiTheme="minorHAnsi" w:eastAsiaTheme="minorEastAsia" w:hAnsiTheme="minorHAnsi"/>
          <w:noProof/>
          <w:sz w:val="22"/>
        </w:rPr>
      </w:pPr>
      <w:hyperlink r:id="rId14" w:anchor="_Toc103414603" w:history="1">
        <w:r w:rsidRPr="00A3459E">
          <w:rPr>
            <w:rStyle w:val="Hyperlink"/>
            <w:noProof/>
          </w:rPr>
          <w:t>Hình 1</w:t>
        </w:r>
        <w:r w:rsidRPr="00A3459E">
          <w:rPr>
            <w:rStyle w:val="Hyperlink"/>
            <w:noProof/>
          </w:rPr>
          <w:noBreakHyphen/>
          <w:t>8: Nhiều Master nhiều Slave</w:t>
        </w:r>
        <w:r>
          <w:rPr>
            <w:noProof/>
            <w:webHidden/>
          </w:rPr>
          <w:tab/>
        </w:r>
        <w:r>
          <w:rPr>
            <w:noProof/>
            <w:webHidden/>
          </w:rPr>
          <w:fldChar w:fldCharType="begin"/>
        </w:r>
        <w:r>
          <w:rPr>
            <w:noProof/>
            <w:webHidden/>
          </w:rPr>
          <w:instrText xml:space="preserve"> PAGEREF _Toc103414603 \h </w:instrText>
        </w:r>
        <w:r>
          <w:rPr>
            <w:noProof/>
            <w:webHidden/>
          </w:rPr>
        </w:r>
        <w:r>
          <w:rPr>
            <w:noProof/>
            <w:webHidden/>
          </w:rPr>
          <w:fldChar w:fldCharType="separate"/>
        </w:r>
        <w:r>
          <w:rPr>
            <w:noProof/>
            <w:webHidden/>
          </w:rPr>
          <w:t>19</w:t>
        </w:r>
        <w:r>
          <w:rPr>
            <w:noProof/>
            <w:webHidden/>
          </w:rPr>
          <w:fldChar w:fldCharType="end"/>
        </w:r>
      </w:hyperlink>
    </w:p>
    <w:p w14:paraId="53DC5C2A" w14:textId="40E99EC9" w:rsidR="00B2021C" w:rsidRDefault="00B2021C">
      <w:pPr>
        <w:pStyle w:val="TableofFigures"/>
        <w:tabs>
          <w:tab w:val="right" w:leader="dot" w:pos="8777"/>
        </w:tabs>
        <w:rPr>
          <w:rFonts w:asciiTheme="minorHAnsi" w:eastAsiaTheme="minorEastAsia" w:hAnsiTheme="minorHAnsi"/>
          <w:noProof/>
          <w:sz w:val="22"/>
        </w:rPr>
      </w:pPr>
      <w:hyperlink r:id="rId15" w:anchor="_Toc103414604" w:history="1">
        <w:r w:rsidRPr="00A3459E">
          <w:rPr>
            <w:rStyle w:val="Hyperlink"/>
            <w:noProof/>
          </w:rPr>
          <w:t>Hình 1</w:t>
        </w:r>
        <w:r w:rsidRPr="00A3459E">
          <w:rPr>
            <w:rStyle w:val="Hyperlink"/>
            <w:noProof/>
          </w:rPr>
          <w:noBreakHyphen/>
          <w:t>9: Giao tiếp One-wire</w:t>
        </w:r>
        <w:r>
          <w:rPr>
            <w:noProof/>
            <w:webHidden/>
          </w:rPr>
          <w:tab/>
        </w:r>
        <w:r>
          <w:rPr>
            <w:noProof/>
            <w:webHidden/>
          </w:rPr>
          <w:fldChar w:fldCharType="begin"/>
        </w:r>
        <w:r>
          <w:rPr>
            <w:noProof/>
            <w:webHidden/>
          </w:rPr>
          <w:instrText xml:space="preserve"> PAGEREF _Toc103414604 \h </w:instrText>
        </w:r>
        <w:r>
          <w:rPr>
            <w:noProof/>
            <w:webHidden/>
          </w:rPr>
        </w:r>
        <w:r>
          <w:rPr>
            <w:noProof/>
            <w:webHidden/>
          </w:rPr>
          <w:fldChar w:fldCharType="separate"/>
        </w:r>
        <w:r>
          <w:rPr>
            <w:noProof/>
            <w:webHidden/>
          </w:rPr>
          <w:t>20</w:t>
        </w:r>
        <w:r>
          <w:rPr>
            <w:noProof/>
            <w:webHidden/>
          </w:rPr>
          <w:fldChar w:fldCharType="end"/>
        </w:r>
      </w:hyperlink>
    </w:p>
    <w:p w14:paraId="47C89B83" w14:textId="2274301E" w:rsidR="00B2021C" w:rsidRDefault="00B2021C">
      <w:pPr>
        <w:pStyle w:val="TableofFigures"/>
        <w:tabs>
          <w:tab w:val="right" w:leader="dot" w:pos="8777"/>
        </w:tabs>
        <w:rPr>
          <w:rFonts w:asciiTheme="minorHAnsi" w:eastAsiaTheme="minorEastAsia" w:hAnsiTheme="minorHAnsi"/>
          <w:noProof/>
          <w:sz w:val="22"/>
        </w:rPr>
      </w:pPr>
      <w:hyperlink w:anchor="_Toc103414605" w:history="1">
        <w:r w:rsidRPr="00A3459E">
          <w:rPr>
            <w:rStyle w:val="Hyperlink"/>
            <w:noProof/>
          </w:rPr>
          <w:t>Hình 1</w:t>
        </w:r>
        <w:r w:rsidRPr="00A3459E">
          <w:rPr>
            <w:rStyle w:val="Hyperlink"/>
            <w:noProof/>
          </w:rPr>
          <w:noBreakHyphen/>
          <w:t>10: Các thao tác cơ bản để gửi bản tin One – wire</w:t>
        </w:r>
        <w:r>
          <w:rPr>
            <w:noProof/>
            <w:webHidden/>
          </w:rPr>
          <w:tab/>
        </w:r>
        <w:r>
          <w:rPr>
            <w:noProof/>
            <w:webHidden/>
          </w:rPr>
          <w:fldChar w:fldCharType="begin"/>
        </w:r>
        <w:r>
          <w:rPr>
            <w:noProof/>
            <w:webHidden/>
          </w:rPr>
          <w:instrText xml:space="preserve"> PAGEREF _Toc103414605 \h </w:instrText>
        </w:r>
        <w:r>
          <w:rPr>
            <w:noProof/>
            <w:webHidden/>
          </w:rPr>
        </w:r>
        <w:r>
          <w:rPr>
            <w:noProof/>
            <w:webHidden/>
          </w:rPr>
          <w:fldChar w:fldCharType="separate"/>
        </w:r>
        <w:r>
          <w:rPr>
            <w:noProof/>
            <w:webHidden/>
          </w:rPr>
          <w:t>21</w:t>
        </w:r>
        <w:r>
          <w:rPr>
            <w:noProof/>
            <w:webHidden/>
          </w:rPr>
          <w:fldChar w:fldCharType="end"/>
        </w:r>
      </w:hyperlink>
    </w:p>
    <w:p w14:paraId="7602CBC6" w14:textId="7495D54F" w:rsidR="00B2021C" w:rsidRDefault="00B2021C">
      <w:pPr>
        <w:pStyle w:val="TableofFigures"/>
        <w:tabs>
          <w:tab w:val="right" w:leader="dot" w:pos="8777"/>
        </w:tabs>
        <w:rPr>
          <w:rFonts w:asciiTheme="minorHAnsi" w:eastAsiaTheme="minorEastAsia" w:hAnsiTheme="minorHAnsi"/>
          <w:noProof/>
          <w:sz w:val="22"/>
        </w:rPr>
      </w:pPr>
      <w:hyperlink w:anchor="_Toc103414606" w:history="1">
        <w:r w:rsidRPr="00A3459E">
          <w:rPr>
            <w:rStyle w:val="Hyperlink"/>
            <w:noProof/>
          </w:rPr>
          <w:t>Hình 1</w:t>
        </w:r>
        <w:r w:rsidRPr="00A3459E">
          <w:rPr>
            <w:rStyle w:val="Hyperlink"/>
            <w:noProof/>
          </w:rPr>
          <w:noBreakHyphen/>
          <w:t>11: Các thành phần mềm trong Blynk App</w:t>
        </w:r>
        <w:r>
          <w:rPr>
            <w:noProof/>
            <w:webHidden/>
          </w:rPr>
          <w:tab/>
        </w:r>
        <w:r>
          <w:rPr>
            <w:noProof/>
            <w:webHidden/>
          </w:rPr>
          <w:fldChar w:fldCharType="begin"/>
        </w:r>
        <w:r>
          <w:rPr>
            <w:noProof/>
            <w:webHidden/>
          </w:rPr>
          <w:instrText xml:space="preserve"> PAGEREF _Toc103414606 \h </w:instrText>
        </w:r>
        <w:r>
          <w:rPr>
            <w:noProof/>
            <w:webHidden/>
          </w:rPr>
        </w:r>
        <w:r>
          <w:rPr>
            <w:noProof/>
            <w:webHidden/>
          </w:rPr>
          <w:fldChar w:fldCharType="separate"/>
        </w:r>
        <w:r>
          <w:rPr>
            <w:noProof/>
            <w:webHidden/>
          </w:rPr>
          <w:t>23</w:t>
        </w:r>
        <w:r>
          <w:rPr>
            <w:noProof/>
            <w:webHidden/>
          </w:rPr>
          <w:fldChar w:fldCharType="end"/>
        </w:r>
      </w:hyperlink>
    </w:p>
    <w:p w14:paraId="64506D4E" w14:textId="37666F93" w:rsidR="00B2021C" w:rsidRDefault="00B2021C">
      <w:pPr>
        <w:pStyle w:val="TableofFigures"/>
        <w:tabs>
          <w:tab w:val="right" w:leader="dot" w:pos="8777"/>
        </w:tabs>
        <w:rPr>
          <w:rFonts w:asciiTheme="minorHAnsi" w:eastAsiaTheme="minorEastAsia" w:hAnsiTheme="minorHAnsi"/>
          <w:noProof/>
          <w:sz w:val="22"/>
        </w:rPr>
      </w:pPr>
      <w:hyperlink r:id="rId16" w:anchor="_Toc103414607" w:history="1">
        <w:r w:rsidRPr="00A3459E">
          <w:rPr>
            <w:rStyle w:val="Hyperlink"/>
            <w:noProof/>
          </w:rPr>
          <w:t>Hình 2</w:t>
        </w:r>
        <w:r w:rsidRPr="00A3459E">
          <w:rPr>
            <w:rStyle w:val="Hyperlink"/>
            <w:noProof/>
          </w:rPr>
          <w:noBreakHyphen/>
          <w:t>1: Sơ đồ khối mô tả giao tiếp giữa esp32 và server blynk trên điện thoại</w:t>
        </w:r>
        <w:r>
          <w:rPr>
            <w:noProof/>
            <w:webHidden/>
          </w:rPr>
          <w:tab/>
        </w:r>
        <w:r>
          <w:rPr>
            <w:noProof/>
            <w:webHidden/>
          </w:rPr>
          <w:fldChar w:fldCharType="begin"/>
        </w:r>
        <w:r>
          <w:rPr>
            <w:noProof/>
            <w:webHidden/>
          </w:rPr>
          <w:instrText xml:space="preserve"> PAGEREF _Toc103414607 \h </w:instrText>
        </w:r>
        <w:r>
          <w:rPr>
            <w:noProof/>
            <w:webHidden/>
          </w:rPr>
        </w:r>
        <w:r>
          <w:rPr>
            <w:noProof/>
            <w:webHidden/>
          </w:rPr>
          <w:fldChar w:fldCharType="separate"/>
        </w:r>
        <w:r>
          <w:rPr>
            <w:noProof/>
            <w:webHidden/>
          </w:rPr>
          <w:t>27</w:t>
        </w:r>
        <w:r>
          <w:rPr>
            <w:noProof/>
            <w:webHidden/>
          </w:rPr>
          <w:fldChar w:fldCharType="end"/>
        </w:r>
      </w:hyperlink>
    </w:p>
    <w:p w14:paraId="7C7E2545" w14:textId="036A5CBB" w:rsidR="00B2021C" w:rsidRDefault="00B2021C">
      <w:pPr>
        <w:pStyle w:val="TableofFigures"/>
        <w:tabs>
          <w:tab w:val="right" w:leader="dot" w:pos="8777"/>
        </w:tabs>
        <w:rPr>
          <w:rFonts w:asciiTheme="minorHAnsi" w:eastAsiaTheme="minorEastAsia" w:hAnsiTheme="minorHAnsi"/>
          <w:noProof/>
          <w:sz w:val="22"/>
        </w:rPr>
      </w:pPr>
      <w:hyperlink r:id="rId17" w:anchor="_Toc103414608" w:history="1">
        <w:r w:rsidRPr="00A3459E">
          <w:rPr>
            <w:rStyle w:val="Hyperlink"/>
            <w:noProof/>
          </w:rPr>
          <w:t>Hình 2</w:t>
        </w:r>
        <w:r w:rsidRPr="00A3459E">
          <w:rPr>
            <w:rStyle w:val="Hyperlink"/>
            <w:noProof/>
          </w:rPr>
          <w:noBreakHyphen/>
          <w:t>2: Cảm biến DHT22</w:t>
        </w:r>
        <w:r>
          <w:rPr>
            <w:noProof/>
            <w:webHidden/>
          </w:rPr>
          <w:tab/>
        </w:r>
        <w:r>
          <w:rPr>
            <w:noProof/>
            <w:webHidden/>
          </w:rPr>
          <w:fldChar w:fldCharType="begin"/>
        </w:r>
        <w:r>
          <w:rPr>
            <w:noProof/>
            <w:webHidden/>
          </w:rPr>
          <w:instrText xml:space="preserve"> PAGEREF _Toc103414608 \h </w:instrText>
        </w:r>
        <w:r>
          <w:rPr>
            <w:noProof/>
            <w:webHidden/>
          </w:rPr>
        </w:r>
        <w:r>
          <w:rPr>
            <w:noProof/>
            <w:webHidden/>
          </w:rPr>
          <w:fldChar w:fldCharType="separate"/>
        </w:r>
        <w:r>
          <w:rPr>
            <w:noProof/>
            <w:webHidden/>
          </w:rPr>
          <w:t>31</w:t>
        </w:r>
        <w:r>
          <w:rPr>
            <w:noProof/>
            <w:webHidden/>
          </w:rPr>
          <w:fldChar w:fldCharType="end"/>
        </w:r>
      </w:hyperlink>
    </w:p>
    <w:p w14:paraId="0E68C367" w14:textId="01FBCABC" w:rsidR="00B2021C" w:rsidRDefault="00B2021C">
      <w:pPr>
        <w:pStyle w:val="TableofFigures"/>
        <w:tabs>
          <w:tab w:val="right" w:leader="dot" w:pos="8777"/>
        </w:tabs>
        <w:rPr>
          <w:rFonts w:asciiTheme="minorHAnsi" w:eastAsiaTheme="minorEastAsia" w:hAnsiTheme="minorHAnsi"/>
          <w:noProof/>
          <w:sz w:val="22"/>
        </w:rPr>
      </w:pPr>
      <w:hyperlink r:id="rId18" w:anchor="_Toc103414609" w:history="1">
        <w:r w:rsidRPr="00A3459E">
          <w:rPr>
            <w:rStyle w:val="Hyperlink"/>
            <w:noProof/>
          </w:rPr>
          <w:t>Hình 2</w:t>
        </w:r>
        <w:r w:rsidRPr="00A3459E">
          <w:rPr>
            <w:rStyle w:val="Hyperlink"/>
            <w:noProof/>
          </w:rPr>
          <w:noBreakHyphen/>
          <w:t>3: Sơ đồ chân màn hình LCD16x2</w:t>
        </w:r>
        <w:r>
          <w:rPr>
            <w:noProof/>
            <w:webHidden/>
          </w:rPr>
          <w:tab/>
        </w:r>
        <w:r>
          <w:rPr>
            <w:noProof/>
            <w:webHidden/>
          </w:rPr>
          <w:fldChar w:fldCharType="begin"/>
        </w:r>
        <w:r>
          <w:rPr>
            <w:noProof/>
            <w:webHidden/>
          </w:rPr>
          <w:instrText xml:space="preserve"> PAGEREF _Toc103414609 \h </w:instrText>
        </w:r>
        <w:r>
          <w:rPr>
            <w:noProof/>
            <w:webHidden/>
          </w:rPr>
        </w:r>
        <w:r>
          <w:rPr>
            <w:noProof/>
            <w:webHidden/>
          </w:rPr>
          <w:fldChar w:fldCharType="separate"/>
        </w:r>
        <w:r>
          <w:rPr>
            <w:noProof/>
            <w:webHidden/>
          </w:rPr>
          <w:t>32</w:t>
        </w:r>
        <w:r>
          <w:rPr>
            <w:noProof/>
            <w:webHidden/>
          </w:rPr>
          <w:fldChar w:fldCharType="end"/>
        </w:r>
      </w:hyperlink>
    </w:p>
    <w:p w14:paraId="641CF94B" w14:textId="015DF84E" w:rsidR="00B2021C" w:rsidRDefault="00B2021C">
      <w:pPr>
        <w:pStyle w:val="TableofFigures"/>
        <w:tabs>
          <w:tab w:val="right" w:leader="dot" w:pos="8777"/>
        </w:tabs>
        <w:rPr>
          <w:rFonts w:asciiTheme="minorHAnsi" w:eastAsiaTheme="minorEastAsia" w:hAnsiTheme="minorHAnsi"/>
          <w:noProof/>
          <w:sz w:val="22"/>
        </w:rPr>
      </w:pPr>
      <w:hyperlink r:id="rId19" w:anchor="_Toc103414610" w:history="1">
        <w:r w:rsidRPr="00A3459E">
          <w:rPr>
            <w:rStyle w:val="Hyperlink"/>
            <w:noProof/>
          </w:rPr>
          <w:t>Hình 2</w:t>
        </w:r>
        <w:r w:rsidRPr="00A3459E">
          <w:rPr>
            <w:rStyle w:val="Hyperlink"/>
            <w:noProof/>
          </w:rPr>
          <w:noBreakHyphen/>
          <w:t>4: LM7805</w:t>
        </w:r>
        <w:r>
          <w:rPr>
            <w:noProof/>
            <w:webHidden/>
          </w:rPr>
          <w:tab/>
        </w:r>
        <w:r>
          <w:rPr>
            <w:noProof/>
            <w:webHidden/>
          </w:rPr>
          <w:fldChar w:fldCharType="begin"/>
        </w:r>
        <w:r>
          <w:rPr>
            <w:noProof/>
            <w:webHidden/>
          </w:rPr>
          <w:instrText xml:space="preserve"> PAGEREF _Toc103414610 \h </w:instrText>
        </w:r>
        <w:r>
          <w:rPr>
            <w:noProof/>
            <w:webHidden/>
          </w:rPr>
        </w:r>
        <w:r>
          <w:rPr>
            <w:noProof/>
            <w:webHidden/>
          </w:rPr>
          <w:fldChar w:fldCharType="separate"/>
        </w:r>
        <w:r>
          <w:rPr>
            <w:noProof/>
            <w:webHidden/>
          </w:rPr>
          <w:t>34</w:t>
        </w:r>
        <w:r>
          <w:rPr>
            <w:noProof/>
            <w:webHidden/>
          </w:rPr>
          <w:fldChar w:fldCharType="end"/>
        </w:r>
      </w:hyperlink>
    </w:p>
    <w:p w14:paraId="469498E6" w14:textId="60FE5129" w:rsidR="00B2021C" w:rsidRDefault="00B2021C">
      <w:pPr>
        <w:pStyle w:val="TableofFigures"/>
        <w:tabs>
          <w:tab w:val="right" w:leader="dot" w:pos="8777"/>
        </w:tabs>
        <w:rPr>
          <w:rFonts w:asciiTheme="minorHAnsi" w:eastAsiaTheme="minorEastAsia" w:hAnsiTheme="minorHAnsi"/>
          <w:noProof/>
          <w:sz w:val="22"/>
        </w:rPr>
      </w:pPr>
      <w:hyperlink w:anchor="_Toc103414611" w:history="1">
        <w:r w:rsidRPr="00A3459E">
          <w:rPr>
            <w:rStyle w:val="Hyperlink"/>
            <w:noProof/>
          </w:rPr>
          <w:t>Hình 3</w:t>
        </w:r>
        <w:r w:rsidRPr="00A3459E">
          <w:rPr>
            <w:rStyle w:val="Hyperlink"/>
            <w:noProof/>
          </w:rPr>
          <w:noBreakHyphen/>
          <w:t>1: Sơ đồ nguyên lý của hệ thống</w:t>
        </w:r>
        <w:r>
          <w:rPr>
            <w:noProof/>
            <w:webHidden/>
          </w:rPr>
          <w:tab/>
        </w:r>
        <w:r>
          <w:rPr>
            <w:noProof/>
            <w:webHidden/>
          </w:rPr>
          <w:fldChar w:fldCharType="begin"/>
        </w:r>
        <w:r>
          <w:rPr>
            <w:noProof/>
            <w:webHidden/>
          </w:rPr>
          <w:instrText xml:space="preserve"> PAGEREF _Toc103414611 \h </w:instrText>
        </w:r>
        <w:r>
          <w:rPr>
            <w:noProof/>
            <w:webHidden/>
          </w:rPr>
        </w:r>
        <w:r>
          <w:rPr>
            <w:noProof/>
            <w:webHidden/>
          </w:rPr>
          <w:fldChar w:fldCharType="separate"/>
        </w:r>
        <w:r>
          <w:rPr>
            <w:noProof/>
            <w:webHidden/>
          </w:rPr>
          <w:t>35</w:t>
        </w:r>
        <w:r>
          <w:rPr>
            <w:noProof/>
            <w:webHidden/>
          </w:rPr>
          <w:fldChar w:fldCharType="end"/>
        </w:r>
      </w:hyperlink>
    </w:p>
    <w:p w14:paraId="4DBA838C" w14:textId="367FE7EC" w:rsidR="00B2021C" w:rsidRDefault="00B2021C">
      <w:pPr>
        <w:pStyle w:val="TableofFigures"/>
        <w:tabs>
          <w:tab w:val="right" w:leader="dot" w:pos="8777"/>
        </w:tabs>
        <w:rPr>
          <w:rFonts w:asciiTheme="minorHAnsi" w:eastAsiaTheme="minorEastAsia" w:hAnsiTheme="minorHAnsi"/>
          <w:noProof/>
          <w:sz w:val="22"/>
        </w:rPr>
      </w:pPr>
      <w:hyperlink r:id="rId20" w:anchor="_Toc103414612" w:history="1">
        <w:r w:rsidRPr="00A3459E">
          <w:rPr>
            <w:rStyle w:val="Hyperlink"/>
            <w:noProof/>
          </w:rPr>
          <w:t>Hình 3</w:t>
        </w:r>
        <w:r w:rsidRPr="00A3459E">
          <w:rPr>
            <w:rStyle w:val="Hyperlink"/>
            <w:noProof/>
          </w:rPr>
          <w:noBreakHyphen/>
          <w:t>2: Adapter nguồn 5v</w:t>
        </w:r>
        <w:r>
          <w:rPr>
            <w:noProof/>
            <w:webHidden/>
          </w:rPr>
          <w:tab/>
        </w:r>
        <w:r>
          <w:rPr>
            <w:noProof/>
            <w:webHidden/>
          </w:rPr>
          <w:fldChar w:fldCharType="begin"/>
        </w:r>
        <w:r>
          <w:rPr>
            <w:noProof/>
            <w:webHidden/>
          </w:rPr>
          <w:instrText xml:space="preserve"> PAGEREF _Toc103414612 \h </w:instrText>
        </w:r>
        <w:r>
          <w:rPr>
            <w:noProof/>
            <w:webHidden/>
          </w:rPr>
        </w:r>
        <w:r>
          <w:rPr>
            <w:noProof/>
            <w:webHidden/>
          </w:rPr>
          <w:fldChar w:fldCharType="separate"/>
        </w:r>
        <w:r>
          <w:rPr>
            <w:noProof/>
            <w:webHidden/>
          </w:rPr>
          <w:t>36</w:t>
        </w:r>
        <w:r>
          <w:rPr>
            <w:noProof/>
            <w:webHidden/>
          </w:rPr>
          <w:fldChar w:fldCharType="end"/>
        </w:r>
      </w:hyperlink>
    </w:p>
    <w:p w14:paraId="07558374" w14:textId="49308553" w:rsidR="00B2021C" w:rsidRDefault="00B2021C">
      <w:pPr>
        <w:pStyle w:val="TableofFigures"/>
        <w:tabs>
          <w:tab w:val="right" w:leader="dot" w:pos="8777"/>
        </w:tabs>
        <w:rPr>
          <w:rFonts w:asciiTheme="minorHAnsi" w:eastAsiaTheme="minorEastAsia" w:hAnsiTheme="minorHAnsi"/>
          <w:noProof/>
          <w:sz w:val="22"/>
        </w:rPr>
      </w:pPr>
      <w:hyperlink w:anchor="_Toc103414613" w:history="1">
        <w:r w:rsidRPr="00A3459E">
          <w:rPr>
            <w:rStyle w:val="Hyperlink"/>
            <w:noProof/>
          </w:rPr>
          <w:t>Hình 3</w:t>
        </w:r>
        <w:r w:rsidRPr="00A3459E">
          <w:rPr>
            <w:rStyle w:val="Hyperlink"/>
            <w:noProof/>
          </w:rPr>
          <w:noBreakHyphen/>
          <w:t>3: Khối nguồn và ổn áp nguồn</w:t>
        </w:r>
        <w:r>
          <w:rPr>
            <w:noProof/>
            <w:webHidden/>
          </w:rPr>
          <w:tab/>
        </w:r>
        <w:r>
          <w:rPr>
            <w:noProof/>
            <w:webHidden/>
          </w:rPr>
          <w:fldChar w:fldCharType="begin"/>
        </w:r>
        <w:r>
          <w:rPr>
            <w:noProof/>
            <w:webHidden/>
          </w:rPr>
          <w:instrText xml:space="preserve"> PAGEREF _Toc103414613 \h </w:instrText>
        </w:r>
        <w:r>
          <w:rPr>
            <w:noProof/>
            <w:webHidden/>
          </w:rPr>
        </w:r>
        <w:r>
          <w:rPr>
            <w:noProof/>
            <w:webHidden/>
          </w:rPr>
          <w:fldChar w:fldCharType="separate"/>
        </w:r>
        <w:r>
          <w:rPr>
            <w:noProof/>
            <w:webHidden/>
          </w:rPr>
          <w:t>37</w:t>
        </w:r>
        <w:r>
          <w:rPr>
            <w:noProof/>
            <w:webHidden/>
          </w:rPr>
          <w:fldChar w:fldCharType="end"/>
        </w:r>
      </w:hyperlink>
    </w:p>
    <w:p w14:paraId="76A0BAB3" w14:textId="43E79CE1" w:rsidR="00B2021C" w:rsidRDefault="00B2021C">
      <w:pPr>
        <w:pStyle w:val="TableofFigures"/>
        <w:tabs>
          <w:tab w:val="right" w:leader="dot" w:pos="8777"/>
        </w:tabs>
        <w:rPr>
          <w:rFonts w:asciiTheme="minorHAnsi" w:eastAsiaTheme="minorEastAsia" w:hAnsiTheme="minorHAnsi"/>
          <w:noProof/>
          <w:sz w:val="22"/>
        </w:rPr>
      </w:pPr>
      <w:hyperlink r:id="rId21" w:anchor="_Toc103414614" w:history="1">
        <w:r w:rsidRPr="00A3459E">
          <w:rPr>
            <w:rStyle w:val="Hyperlink"/>
            <w:noProof/>
          </w:rPr>
          <w:t>Hình 3</w:t>
        </w:r>
        <w:r w:rsidRPr="00A3459E">
          <w:rPr>
            <w:rStyle w:val="Hyperlink"/>
            <w:noProof/>
          </w:rPr>
          <w:noBreakHyphen/>
          <w:t>4: Khối xử lý trung tâm</w:t>
        </w:r>
        <w:r>
          <w:rPr>
            <w:noProof/>
            <w:webHidden/>
          </w:rPr>
          <w:tab/>
        </w:r>
        <w:r>
          <w:rPr>
            <w:noProof/>
            <w:webHidden/>
          </w:rPr>
          <w:fldChar w:fldCharType="begin"/>
        </w:r>
        <w:r>
          <w:rPr>
            <w:noProof/>
            <w:webHidden/>
          </w:rPr>
          <w:instrText xml:space="preserve"> PAGEREF _Toc103414614 \h </w:instrText>
        </w:r>
        <w:r>
          <w:rPr>
            <w:noProof/>
            <w:webHidden/>
          </w:rPr>
        </w:r>
        <w:r>
          <w:rPr>
            <w:noProof/>
            <w:webHidden/>
          </w:rPr>
          <w:fldChar w:fldCharType="separate"/>
        </w:r>
        <w:r>
          <w:rPr>
            <w:noProof/>
            <w:webHidden/>
          </w:rPr>
          <w:t>37</w:t>
        </w:r>
        <w:r>
          <w:rPr>
            <w:noProof/>
            <w:webHidden/>
          </w:rPr>
          <w:fldChar w:fldCharType="end"/>
        </w:r>
      </w:hyperlink>
    </w:p>
    <w:p w14:paraId="0F2762C3" w14:textId="1BDEA6E2" w:rsidR="00B2021C" w:rsidRDefault="00B2021C">
      <w:pPr>
        <w:pStyle w:val="TableofFigures"/>
        <w:tabs>
          <w:tab w:val="right" w:leader="dot" w:pos="8777"/>
        </w:tabs>
        <w:rPr>
          <w:rFonts w:asciiTheme="minorHAnsi" w:eastAsiaTheme="minorEastAsia" w:hAnsiTheme="minorHAnsi"/>
          <w:noProof/>
          <w:sz w:val="22"/>
        </w:rPr>
      </w:pPr>
      <w:hyperlink r:id="rId22" w:anchor="_Toc103414615" w:history="1">
        <w:r w:rsidRPr="00A3459E">
          <w:rPr>
            <w:rStyle w:val="Hyperlink"/>
            <w:noProof/>
          </w:rPr>
          <w:t>Hình 3</w:t>
        </w:r>
        <w:r w:rsidRPr="00A3459E">
          <w:rPr>
            <w:rStyle w:val="Hyperlink"/>
            <w:noProof/>
          </w:rPr>
          <w:noBreakHyphen/>
          <w:t>5: Khối cảm biến</w:t>
        </w:r>
        <w:r>
          <w:rPr>
            <w:noProof/>
            <w:webHidden/>
          </w:rPr>
          <w:tab/>
        </w:r>
        <w:r>
          <w:rPr>
            <w:noProof/>
            <w:webHidden/>
          </w:rPr>
          <w:fldChar w:fldCharType="begin"/>
        </w:r>
        <w:r>
          <w:rPr>
            <w:noProof/>
            <w:webHidden/>
          </w:rPr>
          <w:instrText xml:space="preserve"> PAGEREF _Toc103414615 \h </w:instrText>
        </w:r>
        <w:r>
          <w:rPr>
            <w:noProof/>
            <w:webHidden/>
          </w:rPr>
        </w:r>
        <w:r>
          <w:rPr>
            <w:noProof/>
            <w:webHidden/>
          </w:rPr>
          <w:fldChar w:fldCharType="separate"/>
        </w:r>
        <w:r>
          <w:rPr>
            <w:noProof/>
            <w:webHidden/>
          </w:rPr>
          <w:t>38</w:t>
        </w:r>
        <w:r>
          <w:rPr>
            <w:noProof/>
            <w:webHidden/>
          </w:rPr>
          <w:fldChar w:fldCharType="end"/>
        </w:r>
      </w:hyperlink>
    </w:p>
    <w:p w14:paraId="75047E85" w14:textId="10651453" w:rsidR="00B2021C" w:rsidRDefault="00B2021C">
      <w:pPr>
        <w:pStyle w:val="TableofFigures"/>
        <w:tabs>
          <w:tab w:val="right" w:leader="dot" w:pos="8777"/>
        </w:tabs>
        <w:rPr>
          <w:rFonts w:asciiTheme="minorHAnsi" w:eastAsiaTheme="minorEastAsia" w:hAnsiTheme="minorHAnsi"/>
          <w:noProof/>
          <w:sz w:val="22"/>
        </w:rPr>
      </w:pPr>
      <w:hyperlink r:id="rId23" w:anchor="_Toc103414616" w:history="1">
        <w:r w:rsidRPr="00A3459E">
          <w:rPr>
            <w:rStyle w:val="Hyperlink"/>
            <w:noProof/>
          </w:rPr>
          <w:t>Hình 3</w:t>
        </w:r>
        <w:r w:rsidRPr="00A3459E">
          <w:rPr>
            <w:rStyle w:val="Hyperlink"/>
            <w:noProof/>
          </w:rPr>
          <w:noBreakHyphen/>
          <w:t>6: Khối hiển thị</w:t>
        </w:r>
        <w:r>
          <w:rPr>
            <w:noProof/>
            <w:webHidden/>
          </w:rPr>
          <w:tab/>
        </w:r>
        <w:r>
          <w:rPr>
            <w:noProof/>
            <w:webHidden/>
          </w:rPr>
          <w:fldChar w:fldCharType="begin"/>
        </w:r>
        <w:r>
          <w:rPr>
            <w:noProof/>
            <w:webHidden/>
          </w:rPr>
          <w:instrText xml:space="preserve"> PAGEREF _Toc103414616 \h </w:instrText>
        </w:r>
        <w:r>
          <w:rPr>
            <w:noProof/>
            <w:webHidden/>
          </w:rPr>
        </w:r>
        <w:r>
          <w:rPr>
            <w:noProof/>
            <w:webHidden/>
          </w:rPr>
          <w:fldChar w:fldCharType="separate"/>
        </w:r>
        <w:r>
          <w:rPr>
            <w:noProof/>
            <w:webHidden/>
          </w:rPr>
          <w:t>38</w:t>
        </w:r>
        <w:r>
          <w:rPr>
            <w:noProof/>
            <w:webHidden/>
          </w:rPr>
          <w:fldChar w:fldCharType="end"/>
        </w:r>
      </w:hyperlink>
    </w:p>
    <w:p w14:paraId="4876B08C" w14:textId="31FA44BC" w:rsidR="00B2021C" w:rsidRDefault="00B2021C">
      <w:pPr>
        <w:pStyle w:val="TableofFigures"/>
        <w:tabs>
          <w:tab w:val="right" w:leader="dot" w:pos="8777"/>
        </w:tabs>
        <w:rPr>
          <w:rFonts w:asciiTheme="minorHAnsi" w:eastAsiaTheme="minorEastAsia" w:hAnsiTheme="minorHAnsi"/>
          <w:noProof/>
          <w:sz w:val="22"/>
        </w:rPr>
      </w:pPr>
      <w:hyperlink w:anchor="_Toc103414617" w:history="1">
        <w:r w:rsidRPr="00A3459E">
          <w:rPr>
            <w:rStyle w:val="Hyperlink"/>
            <w:noProof/>
          </w:rPr>
          <w:t>Hình 3</w:t>
        </w:r>
        <w:r w:rsidRPr="00A3459E">
          <w:rPr>
            <w:rStyle w:val="Hyperlink"/>
            <w:noProof/>
          </w:rPr>
          <w:noBreakHyphen/>
          <w:t>7: Sơ đồ mạch in dạng 2d và 3d</w:t>
        </w:r>
        <w:r>
          <w:rPr>
            <w:noProof/>
            <w:webHidden/>
          </w:rPr>
          <w:tab/>
        </w:r>
        <w:r>
          <w:rPr>
            <w:noProof/>
            <w:webHidden/>
          </w:rPr>
          <w:fldChar w:fldCharType="begin"/>
        </w:r>
        <w:r>
          <w:rPr>
            <w:noProof/>
            <w:webHidden/>
          </w:rPr>
          <w:instrText xml:space="preserve"> PAGEREF _Toc103414617 \h </w:instrText>
        </w:r>
        <w:r>
          <w:rPr>
            <w:noProof/>
            <w:webHidden/>
          </w:rPr>
        </w:r>
        <w:r>
          <w:rPr>
            <w:noProof/>
            <w:webHidden/>
          </w:rPr>
          <w:fldChar w:fldCharType="separate"/>
        </w:r>
        <w:r>
          <w:rPr>
            <w:noProof/>
            <w:webHidden/>
          </w:rPr>
          <w:t>39</w:t>
        </w:r>
        <w:r>
          <w:rPr>
            <w:noProof/>
            <w:webHidden/>
          </w:rPr>
          <w:fldChar w:fldCharType="end"/>
        </w:r>
      </w:hyperlink>
    </w:p>
    <w:p w14:paraId="0C5FCAFF" w14:textId="79F16DB9" w:rsidR="00B2021C" w:rsidRDefault="00B2021C">
      <w:pPr>
        <w:pStyle w:val="TableofFigures"/>
        <w:tabs>
          <w:tab w:val="right" w:leader="dot" w:pos="8777"/>
        </w:tabs>
        <w:rPr>
          <w:rFonts w:asciiTheme="minorHAnsi" w:eastAsiaTheme="minorEastAsia" w:hAnsiTheme="minorHAnsi"/>
          <w:noProof/>
          <w:sz w:val="22"/>
        </w:rPr>
      </w:pPr>
      <w:hyperlink r:id="rId24" w:anchor="_Toc103414618" w:history="1">
        <w:r w:rsidRPr="00A3459E">
          <w:rPr>
            <w:rStyle w:val="Hyperlink"/>
            <w:noProof/>
          </w:rPr>
          <w:t>Hình 3</w:t>
        </w:r>
        <w:r w:rsidRPr="00A3459E">
          <w:rPr>
            <w:rStyle w:val="Hyperlink"/>
            <w:noProof/>
          </w:rPr>
          <w:noBreakHyphen/>
          <w:t>8: Lưu đồ thuật toán của hệ thống</w:t>
        </w:r>
        <w:r>
          <w:rPr>
            <w:noProof/>
            <w:webHidden/>
          </w:rPr>
          <w:tab/>
        </w:r>
        <w:r>
          <w:rPr>
            <w:noProof/>
            <w:webHidden/>
          </w:rPr>
          <w:fldChar w:fldCharType="begin"/>
        </w:r>
        <w:r>
          <w:rPr>
            <w:noProof/>
            <w:webHidden/>
          </w:rPr>
          <w:instrText xml:space="preserve"> PAGEREF _Toc103414618 \h </w:instrText>
        </w:r>
        <w:r>
          <w:rPr>
            <w:noProof/>
            <w:webHidden/>
          </w:rPr>
        </w:r>
        <w:r>
          <w:rPr>
            <w:noProof/>
            <w:webHidden/>
          </w:rPr>
          <w:fldChar w:fldCharType="separate"/>
        </w:r>
        <w:r>
          <w:rPr>
            <w:noProof/>
            <w:webHidden/>
          </w:rPr>
          <w:t>40</w:t>
        </w:r>
        <w:r>
          <w:rPr>
            <w:noProof/>
            <w:webHidden/>
          </w:rPr>
          <w:fldChar w:fldCharType="end"/>
        </w:r>
      </w:hyperlink>
    </w:p>
    <w:p w14:paraId="51FB4DD6" w14:textId="724ACAE6" w:rsidR="00B2021C" w:rsidRDefault="00B2021C">
      <w:pPr>
        <w:pStyle w:val="TableofFigures"/>
        <w:tabs>
          <w:tab w:val="right" w:leader="dot" w:pos="8777"/>
        </w:tabs>
        <w:rPr>
          <w:rFonts w:asciiTheme="minorHAnsi" w:eastAsiaTheme="minorEastAsia" w:hAnsiTheme="minorHAnsi"/>
          <w:noProof/>
          <w:sz w:val="22"/>
        </w:rPr>
      </w:pPr>
      <w:hyperlink r:id="rId25" w:anchor="_Toc103414619" w:history="1">
        <w:r w:rsidRPr="00A3459E">
          <w:rPr>
            <w:rStyle w:val="Hyperlink"/>
            <w:noProof/>
          </w:rPr>
          <w:t>Hình 3</w:t>
        </w:r>
        <w:r w:rsidRPr="00A3459E">
          <w:rPr>
            <w:rStyle w:val="Hyperlink"/>
            <w:noProof/>
          </w:rPr>
          <w:noBreakHyphen/>
          <w:t>9: Mô hình sản phẩm hoàn thiện</w:t>
        </w:r>
        <w:r>
          <w:rPr>
            <w:noProof/>
            <w:webHidden/>
          </w:rPr>
          <w:tab/>
        </w:r>
        <w:r>
          <w:rPr>
            <w:noProof/>
            <w:webHidden/>
          </w:rPr>
          <w:fldChar w:fldCharType="begin"/>
        </w:r>
        <w:r>
          <w:rPr>
            <w:noProof/>
            <w:webHidden/>
          </w:rPr>
          <w:instrText xml:space="preserve"> PAGEREF _Toc103414619 \h </w:instrText>
        </w:r>
        <w:r>
          <w:rPr>
            <w:noProof/>
            <w:webHidden/>
          </w:rPr>
        </w:r>
        <w:r>
          <w:rPr>
            <w:noProof/>
            <w:webHidden/>
          </w:rPr>
          <w:fldChar w:fldCharType="separate"/>
        </w:r>
        <w:r>
          <w:rPr>
            <w:noProof/>
            <w:webHidden/>
          </w:rPr>
          <w:t>41</w:t>
        </w:r>
        <w:r>
          <w:rPr>
            <w:noProof/>
            <w:webHidden/>
          </w:rPr>
          <w:fldChar w:fldCharType="end"/>
        </w:r>
      </w:hyperlink>
    </w:p>
    <w:p w14:paraId="30E5E33C" w14:textId="304C2742" w:rsidR="00B2021C" w:rsidRDefault="00B2021C">
      <w:pPr>
        <w:pStyle w:val="TableofFigures"/>
        <w:tabs>
          <w:tab w:val="right" w:leader="dot" w:pos="8777"/>
        </w:tabs>
        <w:rPr>
          <w:rFonts w:asciiTheme="minorHAnsi" w:eastAsiaTheme="minorEastAsia" w:hAnsiTheme="minorHAnsi"/>
          <w:noProof/>
          <w:sz w:val="22"/>
        </w:rPr>
      </w:pPr>
      <w:hyperlink r:id="rId26" w:anchor="_Toc103414620" w:history="1">
        <w:r w:rsidRPr="00A3459E">
          <w:rPr>
            <w:rStyle w:val="Hyperlink"/>
            <w:noProof/>
          </w:rPr>
          <w:t>Hình 3</w:t>
        </w:r>
        <w:r w:rsidRPr="00A3459E">
          <w:rPr>
            <w:rStyle w:val="Hyperlink"/>
            <w:noProof/>
          </w:rPr>
          <w:noBreakHyphen/>
          <w:t>10: Hình ảnh mạch thực tế khi hoạt động</w:t>
        </w:r>
        <w:r>
          <w:rPr>
            <w:noProof/>
            <w:webHidden/>
          </w:rPr>
          <w:tab/>
        </w:r>
        <w:r>
          <w:rPr>
            <w:noProof/>
            <w:webHidden/>
          </w:rPr>
          <w:fldChar w:fldCharType="begin"/>
        </w:r>
        <w:r>
          <w:rPr>
            <w:noProof/>
            <w:webHidden/>
          </w:rPr>
          <w:instrText xml:space="preserve"> PAGEREF _Toc103414620 \h </w:instrText>
        </w:r>
        <w:r>
          <w:rPr>
            <w:noProof/>
            <w:webHidden/>
          </w:rPr>
        </w:r>
        <w:r>
          <w:rPr>
            <w:noProof/>
            <w:webHidden/>
          </w:rPr>
          <w:fldChar w:fldCharType="separate"/>
        </w:r>
        <w:r>
          <w:rPr>
            <w:noProof/>
            <w:webHidden/>
          </w:rPr>
          <w:t>41</w:t>
        </w:r>
        <w:r>
          <w:rPr>
            <w:noProof/>
            <w:webHidden/>
          </w:rPr>
          <w:fldChar w:fldCharType="end"/>
        </w:r>
      </w:hyperlink>
    </w:p>
    <w:p w14:paraId="7E4B3C20" w14:textId="0E51FE97" w:rsidR="00B2021C" w:rsidRDefault="00B2021C">
      <w:pPr>
        <w:pStyle w:val="TableofFigures"/>
        <w:tabs>
          <w:tab w:val="right" w:leader="dot" w:pos="8777"/>
        </w:tabs>
        <w:rPr>
          <w:rFonts w:asciiTheme="minorHAnsi" w:eastAsiaTheme="minorEastAsia" w:hAnsiTheme="minorHAnsi"/>
          <w:noProof/>
          <w:sz w:val="22"/>
        </w:rPr>
      </w:pPr>
      <w:hyperlink w:anchor="_Toc103414621" w:history="1">
        <w:r w:rsidRPr="00A3459E">
          <w:rPr>
            <w:rStyle w:val="Hyperlink"/>
            <w:noProof/>
          </w:rPr>
          <w:t>Hình 3</w:t>
        </w:r>
        <w:r w:rsidRPr="00A3459E">
          <w:rPr>
            <w:rStyle w:val="Hyperlink"/>
            <w:noProof/>
          </w:rPr>
          <w:noBreakHyphen/>
          <w:t>11: Giao diện hiển thị trên máy tính</w:t>
        </w:r>
        <w:r>
          <w:rPr>
            <w:noProof/>
            <w:webHidden/>
          </w:rPr>
          <w:tab/>
        </w:r>
        <w:r>
          <w:rPr>
            <w:noProof/>
            <w:webHidden/>
          </w:rPr>
          <w:fldChar w:fldCharType="begin"/>
        </w:r>
        <w:r>
          <w:rPr>
            <w:noProof/>
            <w:webHidden/>
          </w:rPr>
          <w:instrText xml:space="preserve"> PAGEREF _Toc103414621 \h </w:instrText>
        </w:r>
        <w:r>
          <w:rPr>
            <w:noProof/>
            <w:webHidden/>
          </w:rPr>
        </w:r>
        <w:r>
          <w:rPr>
            <w:noProof/>
            <w:webHidden/>
          </w:rPr>
          <w:fldChar w:fldCharType="separate"/>
        </w:r>
        <w:r>
          <w:rPr>
            <w:noProof/>
            <w:webHidden/>
          </w:rPr>
          <w:t>42</w:t>
        </w:r>
        <w:r>
          <w:rPr>
            <w:noProof/>
            <w:webHidden/>
          </w:rPr>
          <w:fldChar w:fldCharType="end"/>
        </w:r>
      </w:hyperlink>
    </w:p>
    <w:p w14:paraId="274E94D5" w14:textId="069F0F70" w:rsidR="00B2021C" w:rsidRDefault="00B2021C">
      <w:pPr>
        <w:pStyle w:val="TableofFigures"/>
        <w:tabs>
          <w:tab w:val="right" w:leader="dot" w:pos="8777"/>
        </w:tabs>
        <w:rPr>
          <w:rFonts w:asciiTheme="minorHAnsi" w:eastAsiaTheme="minorEastAsia" w:hAnsiTheme="minorHAnsi"/>
          <w:noProof/>
          <w:sz w:val="22"/>
        </w:rPr>
      </w:pPr>
      <w:hyperlink w:anchor="_Toc103414622" w:history="1">
        <w:r w:rsidRPr="00A3459E">
          <w:rPr>
            <w:rStyle w:val="Hyperlink"/>
            <w:noProof/>
          </w:rPr>
          <w:t>Hình 3</w:t>
        </w:r>
        <w:r w:rsidRPr="00A3459E">
          <w:rPr>
            <w:rStyle w:val="Hyperlink"/>
            <w:noProof/>
          </w:rPr>
          <w:noBreakHyphen/>
          <w:t>12: Giao diện hiển thị trên điện thoại</w:t>
        </w:r>
        <w:r>
          <w:rPr>
            <w:noProof/>
            <w:webHidden/>
          </w:rPr>
          <w:tab/>
        </w:r>
        <w:r>
          <w:rPr>
            <w:noProof/>
            <w:webHidden/>
          </w:rPr>
          <w:fldChar w:fldCharType="begin"/>
        </w:r>
        <w:r>
          <w:rPr>
            <w:noProof/>
            <w:webHidden/>
          </w:rPr>
          <w:instrText xml:space="preserve"> PAGEREF _Toc103414622 \h </w:instrText>
        </w:r>
        <w:r>
          <w:rPr>
            <w:noProof/>
            <w:webHidden/>
          </w:rPr>
        </w:r>
        <w:r>
          <w:rPr>
            <w:noProof/>
            <w:webHidden/>
          </w:rPr>
          <w:fldChar w:fldCharType="separate"/>
        </w:r>
        <w:r>
          <w:rPr>
            <w:noProof/>
            <w:webHidden/>
          </w:rPr>
          <w:t>42</w:t>
        </w:r>
        <w:r>
          <w:rPr>
            <w:noProof/>
            <w:webHidden/>
          </w:rPr>
          <w:fldChar w:fldCharType="end"/>
        </w:r>
      </w:hyperlink>
    </w:p>
    <w:p w14:paraId="0CB076F0" w14:textId="4CE075FD" w:rsidR="00B2021C" w:rsidRDefault="00B2021C">
      <w:pPr>
        <w:pStyle w:val="TableofFigures"/>
        <w:tabs>
          <w:tab w:val="right" w:leader="dot" w:pos="8777"/>
        </w:tabs>
        <w:rPr>
          <w:rFonts w:asciiTheme="minorHAnsi" w:eastAsiaTheme="minorEastAsia" w:hAnsiTheme="minorHAnsi"/>
          <w:noProof/>
          <w:sz w:val="22"/>
        </w:rPr>
      </w:pPr>
      <w:hyperlink w:anchor="_Toc103414623" w:history="1">
        <w:r w:rsidRPr="00A3459E">
          <w:rPr>
            <w:rStyle w:val="Hyperlink"/>
            <w:noProof/>
          </w:rPr>
          <w:t>Hình 3</w:t>
        </w:r>
        <w:r w:rsidRPr="00A3459E">
          <w:rPr>
            <w:rStyle w:val="Hyperlink"/>
            <w:noProof/>
          </w:rPr>
          <w:noBreakHyphen/>
          <w:t>13: Blynk IoT trên CH Play</w:t>
        </w:r>
        <w:r>
          <w:rPr>
            <w:noProof/>
            <w:webHidden/>
          </w:rPr>
          <w:tab/>
        </w:r>
        <w:r>
          <w:rPr>
            <w:noProof/>
            <w:webHidden/>
          </w:rPr>
          <w:fldChar w:fldCharType="begin"/>
        </w:r>
        <w:r>
          <w:rPr>
            <w:noProof/>
            <w:webHidden/>
          </w:rPr>
          <w:instrText xml:space="preserve"> PAGEREF _Toc103414623 \h </w:instrText>
        </w:r>
        <w:r>
          <w:rPr>
            <w:noProof/>
            <w:webHidden/>
          </w:rPr>
        </w:r>
        <w:r>
          <w:rPr>
            <w:noProof/>
            <w:webHidden/>
          </w:rPr>
          <w:fldChar w:fldCharType="separate"/>
        </w:r>
        <w:r>
          <w:rPr>
            <w:noProof/>
            <w:webHidden/>
          </w:rPr>
          <w:t>43</w:t>
        </w:r>
        <w:r>
          <w:rPr>
            <w:noProof/>
            <w:webHidden/>
          </w:rPr>
          <w:fldChar w:fldCharType="end"/>
        </w:r>
      </w:hyperlink>
    </w:p>
    <w:p w14:paraId="68CF9A92" w14:textId="5DA5E38D" w:rsidR="00B2021C" w:rsidRDefault="00B2021C">
      <w:pPr>
        <w:pStyle w:val="TableofFigures"/>
        <w:tabs>
          <w:tab w:val="right" w:leader="dot" w:pos="8777"/>
        </w:tabs>
        <w:rPr>
          <w:rFonts w:asciiTheme="minorHAnsi" w:eastAsiaTheme="minorEastAsia" w:hAnsiTheme="minorHAnsi"/>
          <w:noProof/>
          <w:sz w:val="22"/>
        </w:rPr>
      </w:pPr>
      <w:hyperlink w:anchor="_Toc103414624" w:history="1">
        <w:r w:rsidRPr="00A3459E">
          <w:rPr>
            <w:rStyle w:val="Hyperlink"/>
            <w:noProof/>
          </w:rPr>
          <w:t>Hình 3</w:t>
        </w:r>
        <w:r w:rsidRPr="00A3459E">
          <w:rPr>
            <w:rStyle w:val="Hyperlink"/>
            <w:noProof/>
          </w:rPr>
          <w:noBreakHyphen/>
          <w:t>14: Nguồn cấp và vị trí nguồn cấp</w:t>
        </w:r>
        <w:r>
          <w:rPr>
            <w:noProof/>
            <w:webHidden/>
          </w:rPr>
          <w:tab/>
        </w:r>
        <w:r>
          <w:rPr>
            <w:noProof/>
            <w:webHidden/>
          </w:rPr>
          <w:fldChar w:fldCharType="begin"/>
        </w:r>
        <w:r>
          <w:rPr>
            <w:noProof/>
            <w:webHidden/>
          </w:rPr>
          <w:instrText xml:space="preserve"> PAGEREF _Toc103414624 \h </w:instrText>
        </w:r>
        <w:r>
          <w:rPr>
            <w:noProof/>
            <w:webHidden/>
          </w:rPr>
        </w:r>
        <w:r>
          <w:rPr>
            <w:noProof/>
            <w:webHidden/>
          </w:rPr>
          <w:fldChar w:fldCharType="separate"/>
        </w:r>
        <w:r>
          <w:rPr>
            <w:noProof/>
            <w:webHidden/>
          </w:rPr>
          <w:t>44</w:t>
        </w:r>
        <w:r>
          <w:rPr>
            <w:noProof/>
            <w:webHidden/>
          </w:rPr>
          <w:fldChar w:fldCharType="end"/>
        </w:r>
      </w:hyperlink>
    </w:p>
    <w:p w14:paraId="7F69B484" w14:textId="5C85EEF3" w:rsidR="00B2021C" w:rsidRDefault="00B2021C">
      <w:pPr>
        <w:pStyle w:val="TableofFigures"/>
        <w:tabs>
          <w:tab w:val="right" w:leader="dot" w:pos="8777"/>
        </w:tabs>
        <w:rPr>
          <w:rFonts w:asciiTheme="minorHAnsi" w:eastAsiaTheme="minorEastAsia" w:hAnsiTheme="minorHAnsi"/>
          <w:noProof/>
          <w:sz w:val="22"/>
        </w:rPr>
      </w:pPr>
      <w:hyperlink r:id="rId27" w:anchor="_Toc103414625" w:history="1">
        <w:r w:rsidRPr="00A3459E">
          <w:rPr>
            <w:rStyle w:val="Hyperlink"/>
            <w:noProof/>
          </w:rPr>
          <w:t>Hình 3</w:t>
        </w:r>
        <w:r w:rsidRPr="00A3459E">
          <w:rPr>
            <w:rStyle w:val="Hyperlink"/>
            <w:noProof/>
          </w:rPr>
          <w:noBreakHyphen/>
          <w:t>15: Giá trị nhiệt độ và độ ẩm trên LCD và trên Blynk IoT</w:t>
        </w:r>
        <w:r>
          <w:rPr>
            <w:noProof/>
            <w:webHidden/>
          </w:rPr>
          <w:tab/>
        </w:r>
        <w:r>
          <w:rPr>
            <w:noProof/>
            <w:webHidden/>
          </w:rPr>
          <w:fldChar w:fldCharType="begin"/>
        </w:r>
        <w:r>
          <w:rPr>
            <w:noProof/>
            <w:webHidden/>
          </w:rPr>
          <w:instrText xml:space="preserve"> PAGEREF _Toc103414625 \h </w:instrText>
        </w:r>
        <w:r>
          <w:rPr>
            <w:noProof/>
            <w:webHidden/>
          </w:rPr>
        </w:r>
        <w:r>
          <w:rPr>
            <w:noProof/>
            <w:webHidden/>
          </w:rPr>
          <w:fldChar w:fldCharType="separate"/>
        </w:r>
        <w:r>
          <w:rPr>
            <w:noProof/>
            <w:webHidden/>
          </w:rPr>
          <w:t>44</w:t>
        </w:r>
        <w:r>
          <w:rPr>
            <w:noProof/>
            <w:webHidden/>
          </w:rPr>
          <w:fldChar w:fldCharType="end"/>
        </w:r>
      </w:hyperlink>
    </w:p>
    <w:p w14:paraId="31F835E4" w14:textId="153F3839" w:rsidR="00B1055C" w:rsidRDefault="00DF27E6">
      <w:r>
        <w:fldChar w:fldCharType="end"/>
      </w:r>
      <w:r w:rsidR="00B1055C">
        <w:br w:type="page"/>
      </w:r>
    </w:p>
    <w:p w14:paraId="3BB38016" w14:textId="2AC16171" w:rsidR="00D6725A" w:rsidRPr="00DB6C3C" w:rsidRDefault="003539D5" w:rsidP="00864C1A">
      <w:pPr>
        <w:pStyle w:val="Heading1"/>
        <w:numPr>
          <w:ilvl w:val="0"/>
          <w:numId w:val="0"/>
        </w:numPr>
      </w:pPr>
      <w:bookmarkStart w:id="3" w:name="_Toc103414552"/>
      <w:r>
        <w:lastRenderedPageBreak/>
        <w:t>LỜI MỞ ĐẦU</w:t>
      </w:r>
      <w:bookmarkEnd w:id="3"/>
    </w:p>
    <w:p w14:paraId="164BC0D3" w14:textId="53151099" w:rsidR="00574B43" w:rsidRDefault="007E220C" w:rsidP="007E220C">
      <w:pPr>
        <w:pStyle w:val="content"/>
      </w:pPr>
      <w:r>
        <w:t xml:space="preserve">Với sự phát triển của khoa học và công nghệ cùng với </w:t>
      </w:r>
      <w:r w:rsidR="00574B43" w:rsidRPr="00DB6C3C">
        <w:t xml:space="preserve">sự bùng nổ của </w:t>
      </w:r>
      <w:r>
        <w:t>c</w:t>
      </w:r>
      <w:r w:rsidR="00574B43" w:rsidRPr="00DB6C3C">
        <w:t>uộc cách mạng công nghiệp lần thứ tư đang diễn ra</w:t>
      </w:r>
      <w:r>
        <w:t xml:space="preserve">, các </w:t>
      </w:r>
      <w:r w:rsidR="00574B43" w:rsidRPr="00DB6C3C">
        <w:t xml:space="preserve">công nghệ </w:t>
      </w:r>
      <w:r>
        <w:t>hiện đại đang được phát triển và được ứng dụng trong đời sống rất nhiều. Đặc biệt, v</w:t>
      </w:r>
      <w:r w:rsidR="00574B43" w:rsidRPr="00DB6C3C">
        <w:t>ới sự phát triển của Internet, công nghệ Internet vạn vật (IoT) đang được phát triển một cách nhanh chóng. I</w:t>
      </w:r>
      <w:r w:rsidR="00A23DEF">
        <w:t>o</w:t>
      </w:r>
      <w:r w:rsidR="00574B43" w:rsidRPr="00DB6C3C">
        <w:t>T cho phép các tổ chức có thể kết nối, kiểm soát và sử dụng các </w:t>
      </w:r>
      <w:r w:rsidR="00574B43" w:rsidRPr="00DB6C3C">
        <w:rPr>
          <w:rStyle w:val="Emphasis"/>
          <w:i w:val="0"/>
          <w:iCs w:val="0"/>
        </w:rPr>
        <w:t>thiết bị I</w:t>
      </w:r>
      <w:r w:rsidR="00A23DEF">
        <w:rPr>
          <w:rStyle w:val="Emphasis"/>
          <w:i w:val="0"/>
          <w:iCs w:val="0"/>
        </w:rPr>
        <w:t>o</w:t>
      </w:r>
      <w:r w:rsidR="00574B43" w:rsidRPr="00DB6C3C">
        <w:rPr>
          <w:rStyle w:val="Emphasis"/>
          <w:i w:val="0"/>
          <w:iCs w:val="0"/>
        </w:rPr>
        <w:t>T</w:t>
      </w:r>
      <w:r w:rsidR="00574B43" w:rsidRPr="00DB6C3C">
        <w:t>. Trong hệ sinh thái này, một tổ chức có thể sử dụng các thiết bị như điện thoại thông minh, máy tính bản, … để gửi đi các hiệu lệnh, hoặc truy cập thông tin từ một mạng lưới các thiết bị I</w:t>
      </w:r>
      <w:r>
        <w:t>o</w:t>
      </w:r>
      <w:r w:rsidR="00574B43" w:rsidRPr="00DB6C3C">
        <w:t xml:space="preserve">T khác. </w:t>
      </w:r>
    </w:p>
    <w:p w14:paraId="4C183997" w14:textId="2695707F" w:rsidR="00F20410" w:rsidRDefault="00A23DEF" w:rsidP="00DB6C3C">
      <w:pPr>
        <w:pStyle w:val="content"/>
      </w:pPr>
      <w:r>
        <w:t>Ngoài ra, t</w:t>
      </w:r>
      <w:r w:rsidR="00F20410" w:rsidRPr="00F20410">
        <w:t>rong những năm gần đây, công nghệ vi điện tử phát triển rất mạnh mẽ. Sự ra đời của các vi mạch cỡ lớn, cực lớn với giá thành giảm nhanh, khả năng lập trình ngày càng cao đã mang lại những thay đổi sâu sắc trong ngành kĩ thuật điện tử. Nền công nghiệp thế giới đã đạt được những thành tựu to lớn nhờ ứng dụng những tiến bộ của khoa học kĩ thuật và công nghệ, máy móc đã thay thế con người trong nhiều hoạt động lao động sản xuất.</w:t>
      </w:r>
    </w:p>
    <w:p w14:paraId="0D1CD705" w14:textId="09AF7704" w:rsidR="00F861C0" w:rsidRDefault="00F20410" w:rsidP="00A23DEF">
      <w:pPr>
        <w:pStyle w:val="content"/>
        <w:ind w:firstLine="0"/>
      </w:pPr>
      <w:r>
        <w:tab/>
        <w:t xml:space="preserve">Sự kết hợp giữa vi điều khiển và công nghệ IoT giúp cho máy móc trở nên thông minh hơn, có nhiều tính năng đa dạng và giải quyết được nhiều vấn đề trong thực tế. </w:t>
      </w:r>
      <w:r w:rsidR="00A23DEF">
        <w:t xml:space="preserve">Để tìm hiểu về IoT và kết hợp được </w:t>
      </w:r>
      <w:r w:rsidR="00F861C0">
        <w:t>các kiến thức đã học về vi điều khiển, vi xử lý, các môn học về điều khiển và giám sát không dây, em đã quyết định chọn đề tài: “</w:t>
      </w:r>
      <w:r w:rsidR="00E02586">
        <w:rPr>
          <w:b/>
          <w:bCs/>
        </w:rPr>
        <w:t>T</w:t>
      </w:r>
      <w:r w:rsidR="00E02586" w:rsidRPr="00E02586">
        <w:rPr>
          <w:b/>
          <w:bCs/>
        </w:rPr>
        <w:t>hiết kế mô hình thu thập dữ liệu nhiệt độ</w:t>
      </w:r>
      <w:r w:rsidR="00286E22">
        <w:rPr>
          <w:b/>
          <w:bCs/>
        </w:rPr>
        <w:t>,</w:t>
      </w:r>
      <w:r w:rsidR="00E02586" w:rsidRPr="00E02586">
        <w:rPr>
          <w:b/>
          <w:bCs/>
        </w:rPr>
        <w:t xml:space="preserve"> độ ẩm hiển thị trên LCD và điện thoại</w:t>
      </w:r>
      <w:r w:rsidR="00F861C0">
        <w:t>”</w:t>
      </w:r>
      <w:r w:rsidR="00F861C0" w:rsidRPr="00F861C0">
        <w:t xml:space="preserve"> </w:t>
      </w:r>
      <w:r w:rsidR="00F861C0" w:rsidRPr="00DB6C3C">
        <w:t>là đề tài đồ án tốt nghiệ</w:t>
      </w:r>
      <w:r w:rsidR="00F861C0">
        <w:t xml:space="preserve">p. </w:t>
      </w:r>
    </w:p>
    <w:p w14:paraId="02DDFA8A" w14:textId="14F16E30" w:rsidR="00F861C0" w:rsidRDefault="00F861C0" w:rsidP="00F861C0">
      <w:pPr>
        <w:pStyle w:val="content"/>
        <w:ind w:firstLine="0"/>
      </w:pPr>
      <w:r>
        <w:t>Nội dung quyển báo cáo này bao gồm 3 chương chính:</w:t>
      </w:r>
    </w:p>
    <w:p w14:paraId="18E11F02" w14:textId="2990AFAB" w:rsidR="00F861C0" w:rsidRDefault="00F861C0" w:rsidP="00F861C0">
      <w:pPr>
        <w:pStyle w:val="content"/>
        <w:ind w:left="720" w:firstLine="0"/>
      </w:pPr>
      <w:r>
        <w:t xml:space="preserve">Chương 1 - Tổng quan về </w:t>
      </w:r>
      <w:r w:rsidR="009675AA">
        <w:t>đề tài</w:t>
      </w:r>
      <w:r w:rsidR="007615FE" w:rsidRPr="007615FE">
        <w:t xml:space="preserve"> </w:t>
      </w:r>
      <w:r w:rsidR="007615FE">
        <w:t xml:space="preserve">thu </w:t>
      </w:r>
      <w:r w:rsidR="007615FE" w:rsidRPr="007615FE">
        <w:t>thập dữ liệu nhiệt độ và độ ẩm</w:t>
      </w:r>
    </w:p>
    <w:p w14:paraId="0F6F3CEA" w14:textId="1CB199E5" w:rsidR="00F861C0" w:rsidRDefault="00F861C0" w:rsidP="00F861C0">
      <w:pPr>
        <w:pStyle w:val="content"/>
        <w:ind w:left="720" w:firstLine="0"/>
      </w:pPr>
      <w:r>
        <w:t xml:space="preserve">Chương 2 </w:t>
      </w:r>
      <w:r w:rsidR="007615FE">
        <w:t>-</w:t>
      </w:r>
      <w:r>
        <w:t xml:space="preserve"> </w:t>
      </w:r>
      <w:r w:rsidR="007615FE">
        <w:t xml:space="preserve">Thiết kế mạch thu </w:t>
      </w:r>
      <w:r w:rsidR="007615FE" w:rsidRPr="007615FE">
        <w:t>thập dữ liệu nhiệt độ và độ ẩm</w:t>
      </w:r>
    </w:p>
    <w:p w14:paraId="771E1860" w14:textId="37C0567D" w:rsidR="00F861C0" w:rsidRDefault="00F861C0" w:rsidP="00F861C0">
      <w:pPr>
        <w:pStyle w:val="content"/>
        <w:ind w:left="720" w:firstLine="0"/>
      </w:pPr>
      <w:r>
        <w:t xml:space="preserve">Chương 3 - Thiết kế </w:t>
      </w:r>
      <w:r w:rsidR="007615FE">
        <w:t xml:space="preserve">mô hình thu </w:t>
      </w:r>
      <w:r w:rsidR="007615FE" w:rsidRPr="007615FE">
        <w:t>thập dữ liệu nhiệt độ và độ ẩm</w:t>
      </w:r>
    </w:p>
    <w:p w14:paraId="11AB04A0" w14:textId="2EB007DE" w:rsidR="00F861C0" w:rsidRDefault="00F861C0" w:rsidP="0017746F">
      <w:pPr>
        <w:pStyle w:val="content"/>
        <w:ind w:left="720" w:firstLine="0"/>
      </w:pPr>
      <w:r>
        <w:br w:type="page"/>
      </w:r>
    </w:p>
    <w:p w14:paraId="45FDE985" w14:textId="7C40A2F3" w:rsidR="00DB6C3C" w:rsidRDefault="00EE1ED8" w:rsidP="0008271D">
      <w:pPr>
        <w:pStyle w:val="Heading1"/>
      </w:pPr>
      <w:bookmarkStart w:id="4" w:name="_Toc103414553"/>
      <w:r>
        <w:rPr>
          <w:caps w:val="0"/>
        </w:rPr>
        <w:lastRenderedPageBreak/>
        <w:t xml:space="preserve">TỔNG QUAN </w:t>
      </w:r>
      <w:r w:rsidR="0057446B">
        <w:t>VỀ MÔ HÌNH THU THẬP DỮ LIỆU NHIỆT ĐỘ VÀ ĐỘ ẨM</w:t>
      </w:r>
      <w:bookmarkEnd w:id="4"/>
    </w:p>
    <w:p w14:paraId="0713F755" w14:textId="0EB4B286" w:rsidR="008A66CB" w:rsidRPr="008A66CB" w:rsidRDefault="0084128A" w:rsidP="0008271D">
      <w:pPr>
        <w:pStyle w:val="Heading2"/>
      </w:pPr>
      <w:bookmarkStart w:id="5" w:name="_Toc103414554"/>
      <w:r>
        <w:t>Tổng quan về đề tài</w:t>
      </w:r>
      <w:bookmarkEnd w:id="5"/>
    </w:p>
    <w:p w14:paraId="4B3684B2" w14:textId="3D146087" w:rsidR="006B41BE" w:rsidRDefault="006B41BE" w:rsidP="0084128A">
      <w:pPr>
        <w:pStyle w:val="Heading3"/>
      </w:pPr>
      <w:bookmarkStart w:id="6" w:name="_Toc103414555"/>
      <w:r w:rsidRPr="006B41BE">
        <w:t>Lý do lựa chọn đề tài</w:t>
      </w:r>
      <w:bookmarkEnd w:id="6"/>
    </w:p>
    <w:p w14:paraId="702C9A57" w14:textId="3896C469" w:rsidR="009675AA" w:rsidRDefault="006A5A2D" w:rsidP="00C95836">
      <w:pPr>
        <w:pStyle w:val="content"/>
      </w:pPr>
      <w:r w:rsidRPr="00C95836">
        <w:t>Trong ứng dụng hàng ngày, nhu cầu theo dõi nhiệt độ và độ ẩm ngày càng trở nên phổ biến và thiết thự</w:t>
      </w:r>
      <w:r w:rsidR="00286E22">
        <w:t>c</w:t>
      </w:r>
      <w:r w:rsidR="00C95836" w:rsidRPr="00C95836">
        <w:t>. Hệ thống đo nhiệt độ và độ ẩm thường được sử dụng trong: Sản xuất chế biến nông nghiệp, hiển thị và thực thi (Quạt gió, máy sấy, điều hòa…)</w:t>
      </w:r>
      <w:r w:rsidR="002827CF">
        <w:t>,</w:t>
      </w:r>
      <w:r w:rsidR="00AE5494">
        <w:t xml:space="preserve"> l</w:t>
      </w:r>
      <w:r w:rsidR="00C95836" w:rsidRPr="00C95836">
        <w:t>ưu trữ và kiểm soát dữ liệu về môi trường tại một khu vực…</w:t>
      </w:r>
      <w:r w:rsidR="004A4AFF">
        <w:t xml:space="preserve"> </w:t>
      </w:r>
    </w:p>
    <w:p w14:paraId="7236C85C" w14:textId="1B527FAD" w:rsidR="00C95836" w:rsidRPr="00C95836" w:rsidRDefault="00C95836" w:rsidP="00C95836">
      <w:pPr>
        <w:pStyle w:val="content"/>
      </w:pPr>
      <w:r w:rsidRPr="00C95836">
        <w:t>Ngày nay</w:t>
      </w:r>
      <w:r w:rsidR="00977640">
        <w:t xml:space="preserve">, với sự phổ biến của Smartphone và Internet, </w:t>
      </w:r>
      <w:r w:rsidRPr="00C95836">
        <w:t xml:space="preserve">các sản phẩm </w:t>
      </w:r>
      <w:r w:rsidR="00AE5494">
        <w:t xml:space="preserve">về đo nhiệt độ và độ ẩm </w:t>
      </w:r>
      <w:r w:rsidRPr="00C95836">
        <w:t xml:space="preserve">mang tính </w:t>
      </w:r>
      <w:r w:rsidR="00AF759A">
        <w:t>thông minh</w:t>
      </w:r>
      <w:r w:rsidRPr="00C95836">
        <w:t xml:space="preserve"> ra đời </w:t>
      </w:r>
      <w:r w:rsidR="00AF759A">
        <w:t xml:space="preserve">và </w:t>
      </w:r>
      <w:r w:rsidRPr="00C95836">
        <w:t xml:space="preserve">mang lại hiệu quả cao đang được chú trọng phát triển. Vì vậy, </w:t>
      </w:r>
      <w:r w:rsidR="00AF759A">
        <w:t xml:space="preserve">việc đo và giám sát các thông số như nhiệt độ, độ ẩm kết hợp với các ứng dụng </w:t>
      </w:r>
      <w:r w:rsidR="00AE5494">
        <w:t>có trên điện thoại</w:t>
      </w:r>
      <w:r w:rsidR="00AF759A">
        <w:t xml:space="preserve"> giám sát từ xa đang trở nên phổ biến </w:t>
      </w:r>
      <w:r w:rsidR="00AE5494">
        <w:t>và linh hoạt.</w:t>
      </w:r>
    </w:p>
    <w:p w14:paraId="01AEBC83" w14:textId="3B74D082" w:rsidR="00D31227" w:rsidRDefault="006B41BE" w:rsidP="0084128A">
      <w:pPr>
        <w:pStyle w:val="Heading3"/>
      </w:pPr>
      <w:bookmarkStart w:id="7" w:name="_Toc103414556"/>
      <w:r>
        <w:t>Đặt vấn đề</w:t>
      </w:r>
      <w:r w:rsidR="009675AA">
        <w:t xml:space="preserve"> nghiên cứu</w:t>
      </w:r>
      <w:bookmarkEnd w:id="7"/>
    </w:p>
    <w:p w14:paraId="0B6FD196" w14:textId="1A9D5682" w:rsidR="009675AA" w:rsidRPr="008A66CB" w:rsidRDefault="009675AA" w:rsidP="0084128A">
      <w:pPr>
        <w:pStyle w:val="Heading4"/>
      </w:pPr>
      <w:r w:rsidRPr="008A66CB">
        <w:t>Tính cấp thiết của đề tài</w:t>
      </w:r>
    </w:p>
    <w:p w14:paraId="589B9D4A" w14:textId="373172E1" w:rsidR="001C4240" w:rsidRDefault="00AE5494" w:rsidP="001C4240">
      <w:pPr>
        <w:pStyle w:val="content"/>
      </w:pPr>
      <w:r>
        <w:t xml:space="preserve">Việc giám sát và thu thập dữ liệu </w:t>
      </w:r>
      <w:r w:rsidR="00B05514">
        <w:t>đang là công nghệ mới và là chủ đề được mọi người quan tâm để ứng dụng vào cuộc sống</w:t>
      </w:r>
      <w:r w:rsidR="00AF759A">
        <w:t xml:space="preserve">. </w:t>
      </w:r>
      <w:r>
        <w:t>Ngày nay với công nghệ Internet phát triển, việc giám sát và theo dõi từ xa, phân tích các dữ liệu đang được ứng dụng trong rất nhiều các lĩnh</w:t>
      </w:r>
      <w:r w:rsidR="008C0873">
        <w:t xml:space="preserve"> vực.</w:t>
      </w:r>
    </w:p>
    <w:p w14:paraId="36D667F2" w14:textId="7F10F475" w:rsidR="00AF759A" w:rsidRDefault="001C4240" w:rsidP="008C0873">
      <w:pPr>
        <w:pStyle w:val="content"/>
      </w:pPr>
      <w:r>
        <w:t xml:space="preserve">Việc giám sát nhiệt độ và độ ẩm </w:t>
      </w:r>
      <w:r w:rsidR="008C0873">
        <w:t>theo cách truyền thống gây khó khăn và mất thời gian ghi chép. Với việc thu thập và giám sát bằng điện thoại và LCD sẽ trở nên đơn giản và dễ dàng theo dõi các trạng thái, các cảnh báo về nhiệt độ và độ ẩm.</w:t>
      </w:r>
    </w:p>
    <w:p w14:paraId="767184F9" w14:textId="693F4D1E" w:rsidR="001C4240" w:rsidRDefault="008C0873" w:rsidP="0017746F">
      <w:pPr>
        <w:pStyle w:val="content"/>
      </w:pPr>
      <w:r>
        <w:t>Với một chiếc điện thoại có kết nối Internet, công nghệ giúp cho chúng ta có thể giám sát, theo dõi nhiệt độ và độ ẩm ở bất kỳ nơi đâu.</w:t>
      </w:r>
    </w:p>
    <w:p w14:paraId="7C1536F2" w14:textId="5E410A28" w:rsidR="009675AA" w:rsidRPr="008A66CB" w:rsidRDefault="009675AA" w:rsidP="0084128A">
      <w:pPr>
        <w:pStyle w:val="Heading4"/>
      </w:pPr>
      <w:r w:rsidRPr="008A66CB">
        <w:t>Đối tượng và phạm vi nghiên cứu</w:t>
      </w:r>
    </w:p>
    <w:p w14:paraId="0A562D1D" w14:textId="673CFB08" w:rsidR="00C22C17" w:rsidRDefault="00C22C17" w:rsidP="00C22C17">
      <w:pPr>
        <w:pStyle w:val="content"/>
        <w:ind w:firstLine="0"/>
      </w:pPr>
      <w:r>
        <w:t>Đối tượng nghiên cứu đề tài.</w:t>
      </w:r>
    </w:p>
    <w:p w14:paraId="270D5BDF" w14:textId="39313B73" w:rsidR="00C22C17" w:rsidRDefault="00C22C17" w:rsidP="00506C3D">
      <w:pPr>
        <w:pStyle w:val="content"/>
        <w:numPr>
          <w:ilvl w:val="0"/>
          <w:numId w:val="3"/>
        </w:numPr>
      </w:pPr>
      <w:r>
        <w:lastRenderedPageBreak/>
        <w:t>Vi điều khiển ESP32</w:t>
      </w:r>
    </w:p>
    <w:p w14:paraId="324F4899" w14:textId="2BE65E8C" w:rsidR="00C22C17" w:rsidRDefault="00C22C17" w:rsidP="00506C3D">
      <w:pPr>
        <w:pStyle w:val="content"/>
        <w:numPr>
          <w:ilvl w:val="0"/>
          <w:numId w:val="3"/>
        </w:numPr>
      </w:pPr>
      <w:r>
        <w:t>Lập trình vi điều khiển ESP32 trên Arduino IDE</w:t>
      </w:r>
    </w:p>
    <w:p w14:paraId="30C28AB0" w14:textId="3FA64F18" w:rsidR="00C22C17" w:rsidRDefault="008C0873" w:rsidP="00506C3D">
      <w:pPr>
        <w:pStyle w:val="content"/>
        <w:numPr>
          <w:ilvl w:val="0"/>
          <w:numId w:val="3"/>
        </w:numPr>
      </w:pPr>
      <w:r>
        <w:t>Blynk App và ứng dụng</w:t>
      </w:r>
    </w:p>
    <w:p w14:paraId="468A458A" w14:textId="16055892" w:rsidR="00C22C17" w:rsidRDefault="00C22C17" w:rsidP="00506C3D">
      <w:pPr>
        <w:pStyle w:val="content"/>
        <w:numPr>
          <w:ilvl w:val="0"/>
          <w:numId w:val="3"/>
        </w:numPr>
      </w:pPr>
      <w:r>
        <w:t>Cảm biến đo nhiệt độ và độ ẩm DHT2</w:t>
      </w:r>
      <w:r w:rsidR="008C0873">
        <w:t>2</w:t>
      </w:r>
    </w:p>
    <w:p w14:paraId="27215822" w14:textId="786FA9DB" w:rsidR="00C22C17" w:rsidRDefault="00C22C17" w:rsidP="00C22C17">
      <w:pPr>
        <w:pStyle w:val="content"/>
        <w:ind w:firstLine="0"/>
      </w:pPr>
      <w:r>
        <w:t>Phạm vi nghiên cứu.</w:t>
      </w:r>
    </w:p>
    <w:p w14:paraId="19A8BAD8" w14:textId="77777777" w:rsidR="00C22C17" w:rsidRDefault="00C22C17" w:rsidP="00506C3D">
      <w:pPr>
        <w:pStyle w:val="content"/>
        <w:numPr>
          <w:ilvl w:val="0"/>
          <w:numId w:val="4"/>
        </w:numPr>
      </w:pPr>
      <w:r>
        <w:t>Đề tài tập trung về vấn đề đo nhiệt độ và độ ẩm của môi trường</w:t>
      </w:r>
    </w:p>
    <w:p w14:paraId="002F79B3" w14:textId="2C9CEB91" w:rsidR="00C22C17" w:rsidRDefault="00C22C17" w:rsidP="00506C3D">
      <w:pPr>
        <w:pStyle w:val="content"/>
        <w:numPr>
          <w:ilvl w:val="0"/>
          <w:numId w:val="4"/>
        </w:numPr>
      </w:pPr>
      <w:r>
        <w:t>Hiển thị giá trị nhiệt độ và độ ẩm lên LCD và giao diệ</w:t>
      </w:r>
      <w:r w:rsidR="008C0873">
        <w:t>n Blynk App trên điện thoại</w:t>
      </w:r>
    </w:p>
    <w:p w14:paraId="0CC11E28" w14:textId="77777777" w:rsidR="00D23B73" w:rsidRPr="008A66CB" w:rsidRDefault="009675AA" w:rsidP="0084128A">
      <w:pPr>
        <w:pStyle w:val="Heading4"/>
      </w:pPr>
      <w:r w:rsidRPr="008A66CB">
        <w:t>Một số mô hình đã có trên thị trường</w:t>
      </w:r>
    </w:p>
    <w:p w14:paraId="7C2DA75C" w14:textId="1E768A03" w:rsidR="00D23B73" w:rsidRDefault="00D23B73" w:rsidP="00D23B73">
      <w:pPr>
        <w:pStyle w:val="content"/>
        <w:ind w:firstLine="0"/>
        <w:rPr>
          <w:i/>
          <w:iCs/>
        </w:rPr>
      </w:pPr>
      <w:r w:rsidRPr="00D23B73">
        <w:rPr>
          <w:i/>
          <w:iCs/>
        </w:rPr>
        <w:t>Xiaomi Mijia Smart Home</w:t>
      </w:r>
      <w:r w:rsidR="001F5863">
        <w:rPr>
          <w:i/>
          <w:iCs/>
        </w:rPr>
        <w:t xml:space="preserve"> và Xiaomi Home Kit</w:t>
      </w:r>
    </w:p>
    <w:p w14:paraId="03B527C4" w14:textId="07B05ACC" w:rsidR="00D23B73" w:rsidRPr="00D23B73" w:rsidRDefault="001F5863" w:rsidP="00D23B73">
      <w:pPr>
        <w:pStyle w:val="content"/>
      </w:pPr>
      <w:r>
        <w:t>Cảm biến Xiaomi Mijia</w:t>
      </w:r>
      <w:r w:rsidR="00D23B73" w:rsidRPr="00D23B73">
        <w:t xml:space="preserve"> xác định độ ẩm với độ chính xác cao</w:t>
      </w:r>
      <w:r w:rsidR="00904248">
        <w:t xml:space="preserve">. </w:t>
      </w:r>
      <w:r>
        <w:t>Cảm biến</w:t>
      </w:r>
      <w:r w:rsidR="00D23B73" w:rsidRPr="00D23B73">
        <w:t xml:space="preserve"> có thể theo dõi dữ liệu của nhà / văn phòng bằng điện thoại.</w:t>
      </w:r>
    </w:p>
    <w:p w14:paraId="33E98F79" w14:textId="77777777" w:rsidR="00EE1ED8" w:rsidRDefault="00904248" w:rsidP="00EE1ED8">
      <w:pPr>
        <w:pStyle w:val="content"/>
        <w:keepNext/>
        <w:jc w:val="center"/>
      </w:pPr>
      <w:r>
        <w:rPr>
          <w:noProof/>
        </w:rPr>
        <w:drawing>
          <wp:inline distT="0" distB="0" distL="0" distR="0" wp14:anchorId="0804A924" wp14:editId="1699A590">
            <wp:extent cx="4229613" cy="2115047"/>
            <wp:effectExtent l="0" t="0" r="0" b="0"/>
            <wp:docPr id="99" name="Picture 99" descr="Xiaomi Mijia Smart Home Kits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iaomi Mijia Smart Home Kits Wh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8872" cy="2119677"/>
                    </a:xfrm>
                    <a:prstGeom prst="rect">
                      <a:avLst/>
                    </a:prstGeom>
                    <a:noFill/>
                    <a:ln>
                      <a:noFill/>
                    </a:ln>
                  </pic:spPr>
                </pic:pic>
              </a:graphicData>
            </a:graphic>
          </wp:inline>
        </w:drawing>
      </w:r>
    </w:p>
    <w:p w14:paraId="57C347DE" w14:textId="0F79F9DF" w:rsidR="00D23B73" w:rsidRPr="00D23B73" w:rsidRDefault="00EE1ED8" w:rsidP="00C65489">
      <w:pPr>
        <w:pStyle w:val="Caption"/>
      </w:pPr>
      <w:bookmarkStart w:id="8" w:name="_Toc103414596"/>
      <w:r>
        <w:t xml:space="preserve">Hình </w:t>
      </w:r>
      <w:fldSimple w:instr=" STYLEREF 1 \s ">
        <w:r w:rsidR="00C65489">
          <w:rPr>
            <w:noProof/>
          </w:rPr>
          <w:t>1</w:t>
        </w:r>
      </w:fldSimple>
      <w:r w:rsidR="00C65489">
        <w:noBreakHyphen/>
      </w:r>
      <w:fldSimple w:instr=" SEQ Hình \* ARABIC \s 1 ">
        <w:r w:rsidR="00C65489">
          <w:rPr>
            <w:noProof/>
          </w:rPr>
          <w:t>1</w:t>
        </w:r>
      </w:fldSimple>
      <w:r>
        <w:t>; Cảm biến Xiaomi Mijia</w:t>
      </w:r>
      <w:bookmarkEnd w:id="8"/>
    </w:p>
    <w:p w14:paraId="79A8FC4B" w14:textId="529DD108" w:rsidR="00D23B73" w:rsidRDefault="00D23B73" w:rsidP="00D23B73">
      <w:pPr>
        <w:pStyle w:val="content"/>
      </w:pPr>
      <w:r w:rsidRPr="00D23B73">
        <w:t>Nó cũng có thể liên kết với các sản phẩm khác của Xiaomi giúp chúng hoạt động khi đạt đến nhiệt độ hoặc độ ẩm nhất định giúp không khí căn hộ luôn cân bằng và thông minh</w:t>
      </w:r>
    </w:p>
    <w:p w14:paraId="0B691459" w14:textId="593E5826" w:rsidR="00904248" w:rsidRDefault="00904248" w:rsidP="00D23B73">
      <w:pPr>
        <w:pStyle w:val="content"/>
      </w:pPr>
    </w:p>
    <w:p w14:paraId="62E3B19F" w14:textId="3394D3E1" w:rsidR="00D23B73" w:rsidRPr="00D23B73" w:rsidRDefault="00EE1ED8" w:rsidP="00904248">
      <w:pPr>
        <w:pStyle w:val="content"/>
        <w:jc w:val="center"/>
      </w:pPr>
      <w:r>
        <w:rPr>
          <w:noProof/>
        </w:rPr>
        <w:lastRenderedPageBreak/>
        <mc:AlternateContent>
          <mc:Choice Requires="wps">
            <w:drawing>
              <wp:anchor distT="0" distB="0" distL="114300" distR="114300" simplePos="0" relativeHeight="251741184" behindDoc="0" locked="0" layoutInCell="1" allowOverlap="1" wp14:anchorId="6F912684" wp14:editId="294A9E97">
                <wp:simplePos x="0" y="0"/>
                <wp:positionH relativeFrom="column">
                  <wp:posOffset>799465</wp:posOffset>
                </wp:positionH>
                <wp:positionV relativeFrom="paragraph">
                  <wp:posOffset>4032250</wp:posOffset>
                </wp:positionV>
                <wp:extent cx="39751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5CFEF5C0" w14:textId="3A0F1260" w:rsidR="00286E22" w:rsidRPr="00FC2EBF" w:rsidRDefault="00286E22" w:rsidP="00C65489">
                            <w:pPr>
                              <w:pStyle w:val="Caption"/>
                              <w:rPr>
                                <w:noProof/>
                              </w:rPr>
                            </w:pPr>
                            <w:bookmarkStart w:id="9" w:name="_Toc103414597"/>
                            <w:r>
                              <w:t xml:space="preserve">Hình </w:t>
                            </w:r>
                            <w:fldSimple w:instr=" STYLEREF 1 \s ">
                              <w:r w:rsidR="00C65489">
                                <w:rPr>
                                  <w:noProof/>
                                </w:rPr>
                                <w:t>1</w:t>
                              </w:r>
                            </w:fldSimple>
                            <w:r w:rsidR="00C65489">
                              <w:noBreakHyphen/>
                            </w:r>
                            <w:fldSimple w:instr=" SEQ Hình \* ARABIC \s 1 ">
                              <w:r w:rsidR="00C65489">
                                <w:rPr>
                                  <w:noProof/>
                                </w:rPr>
                                <w:t>2</w:t>
                              </w:r>
                            </w:fldSimple>
                            <w:r>
                              <w:t>: Mijia Gateway v3</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912684" id="_x0000_t202" coordsize="21600,21600" o:spt="202" path="m,l,21600r21600,l21600,xe">
                <v:stroke joinstyle="miter"/>
                <v:path gradientshapeok="t" o:connecttype="rect"/>
              </v:shapetype>
              <v:shape id="Text Box 8" o:spid="_x0000_s1026" type="#_x0000_t202" style="position:absolute;left:0;text-align:left;margin-left:62.95pt;margin-top:317.5pt;width:31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" stroked="f">
                <v:textbox style="mso-fit-shape-to-text:t" inset="0,0,0,0">
                  <w:txbxContent>
                    <w:p w14:paraId="5CFEF5C0" w14:textId="3A0F1260" w:rsidR="00286E22" w:rsidRPr="00FC2EBF" w:rsidRDefault="00286E22" w:rsidP="00C65489">
                      <w:pPr>
                        <w:pStyle w:val="Caption"/>
                        <w:rPr>
                          <w:noProof/>
                        </w:rPr>
                      </w:pPr>
                      <w:bookmarkStart w:id="10" w:name="_Toc103414597"/>
                      <w:r>
                        <w:t xml:space="preserve">Hình </w:t>
                      </w:r>
                      <w:fldSimple w:instr=" STYLEREF 1 \s ">
                        <w:r w:rsidR="00C65489">
                          <w:rPr>
                            <w:noProof/>
                          </w:rPr>
                          <w:t>1</w:t>
                        </w:r>
                      </w:fldSimple>
                      <w:r w:rsidR="00C65489">
                        <w:noBreakHyphen/>
                      </w:r>
                      <w:fldSimple w:instr=" SEQ Hình \* ARABIC \s 1 ">
                        <w:r w:rsidR="00C65489">
                          <w:rPr>
                            <w:noProof/>
                          </w:rPr>
                          <w:t>2</w:t>
                        </w:r>
                      </w:fldSimple>
                      <w:r>
                        <w:t>: Mijia Gateway v3</w:t>
                      </w:r>
                      <w:bookmarkEnd w:id="10"/>
                    </w:p>
                  </w:txbxContent>
                </v:textbox>
                <w10:wrap type="topAndBottom"/>
              </v:shape>
            </w:pict>
          </mc:Fallback>
        </mc:AlternateContent>
      </w:r>
      <w:r w:rsidR="00904248">
        <w:rPr>
          <w:noProof/>
        </w:rPr>
        <w:drawing>
          <wp:anchor distT="0" distB="0" distL="114300" distR="114300" simplePos="0" relativeHeight="251710464" behindDoc="0" locked="0" layoutInCell="1" allowOverlap="1" wp14:anchorId="6F2AFA3E" wp14:editId="2EB2DDC6">
            <wp:simplePos x="0" y="0"/>
            <wp:positionH relativeFrom="margin">
              <wp:align>center</wp:align>
            </wp:positionH>
            <wp:positionV relativeFrom="paragraph">
              <wp:posOffset>0</wp:posOffset>
            </wp:positionV>
            <wp:extent cx="3975653" cy="3975653"/>
            <wp:effectExtent l="0" t="0" r="6350" b="6350"/>
            <wp:wrapTopAndBottom/>
            <wp:docPr id="100" name="Picture 100" descr="Xiaomi Smart Home Kit Mi Mijia Gateway V3 Zigbee Door Window Sensor Human  Body Sensor Water Flood Leak Detect Work With Mi Home - Smart Remote  Control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iaomi Smart Home Kit Mi Mijia Gateway V3 Zigbee Door Window Sensor Human  Body Sensor Water Flood Leak Detect Work With Mi Home - Smart Remote  Control - AliExpres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5653" cy="3975653"/>
                    </a:xfrm>
                    <a:prstGeom prst="rect">
                      <a:avLst/>
                    </a:prstGeom>
                    <a:noFill/>
                    <a:ln>
                      <a:noFill/>
                    </a:ln>
                  </pic:spPr>
                </pic:pic>
              </a:graphicData>
            </a:graphic>
          </wp:anchor>
        </w:drawing>
      </w:r>
    </w:p>
    <w:p w14:paraId="12AFBF55" w14:textId="097FFD9A" w:rsidR="00EC7BF1" w:rsidRDefault="001F5863" w:rsidP="00EC7BF1">
      <w:pPr>
        <w:pStyle w:val="content"/>
      </w:pPr>
      <w:r>
        <w:t>Hệ thống có chức năng t</w:t>
      </w:r>
      <w:r w:rsidR="00D23B73" w:rsidRPr="00D23B73">
        <w:t>heo dõi nhiệt độ và độ ẩm thời gian thực. Tự động báo động nếu nhiệt độ và độ ẩm bất thường.</w:t>
      </w:r>
      <w:r>
        <w:t xml:space="preserve"> </w:t>
      </w:r>
      <w:r w:rsidR="00904248">
        <w:t>Dễ</w:t>
      </w:r>
      <w:r w:rsidR="00D23B73" w:rsidRPr="00D23B73">
        <w:t xml:space="preserve"> dàng xem sự thay đổi nhiệt độ và độ ẩm theo thời gian được lưu lại trong nhật ký.</w:t>
      </w:r>
      <w:r w:rsidR="00904248">
        <w:t xml:space="preserve"> </w:t>
      </w:r>
      <w:r w:rsidR="00D23B73" w:rsidRPr="00D23B73">
        <w:t>Độ chính xác đo nhiệt độ</w:t>
      </w:r>
      <w:r w:rsidR="00904248">
        <w:t xml:space="preserve"> là</w:t>
      </w:r>
      <w:r w:rsidR="00D23B73" w:rsidRPr="00D23B73">
        <w:t xml:space="preserve"> ± 0,3 ° C</w:t>
      </w:r>
      <w:r w:rsidR="00904248">
        <w:t xml:space="preserve"> và</w:t>
      </w:r>
      <w:r w:rsidR="00904248" w:rsidRPr="00904248">
        <w:t xml:space="preserve"> </w:t>
      </w:r>
      <w:r w:rsidR="00904248">
        <w:t>đ</w:t>
      </w:r>
      <w:r w:rsidR="00904248" w:rsidRPr="00D23B73">
        <w:t>ộ chính xác đo độ ẩm: ± 3%</w:t>
      </w:r>
    </w:p>
    <w:p w14:paraId="2A90C014" w14:textId="25315FB0" w:rsidR="00180412" w:rsidRDefault="00EC7BF1" w:rsidP="00180412">
      <w:pPr>
        <w:pStyle w:val="content"/>
        <w:ind w:firstLine="0"/>
        <w:rPr>
          <w:i/>
          <w:iCs/>
        </w:rPr>
      </w:pPr>
      <w:r w:rsidRPr="00EC7BF1">
        <w:rPr>
          <w:i/>
          <w:iCs/>
        </w:rPr>
        <w:t xml:space="preserve">Máy đo ghi nhiệt độ, độ ẩm không dây Wifi </w:t>
      </w:r>
      <w:bookmarkStart w:id="11" w:name="_Hlk103348975"/>
      <w:r w:rsidRPr="00EC7BF1">
        <w:rPr>
          <w:i/>
          <w:iCs/>
        </w:rPr>
        <w:t>Tuya SHP-</w:t>
      </w:r>
      <w:r>
        <w:rPr>
          <w:i/>
          <w:iCs/>
        </w:rPr>
        <w:t>V3</w:t>
      </w:r>
    </w:p>
    <w:bookmarkEnd w:id="11"/>
    <w:p w14:paraId="72309716" w14:textId="768B2B43" w:rsidR="00EC7BF1" w:rsidRPr="00EC7BF1" w:rsidRDefault="00EC7BF1" w:rsidP="00EC7BF1">
      <w:pPr>
        <w:pStyle w:val="content"/>
      </w:pPr>
      <w:r w:rsidRPr="00EC7BF1">
        <w:t>Máy đo ghi nhiệt độ, độ ẩm không dây </w:t>
      </w:r>
      <w:r w:rsidRPr="00EC7BF1">
        <w:rPr>
          <w:rStyle w:val="Strong"/>
          <w:b w:val="0"/>
          <w:bCs w:val="0"/>
        </w:rPr>
        <w:t>Wifi Tuya SHP-LB3v3</w:t>
      </w:r>
      <w:r w:rsidRPr="00EC7BF1">
        <w:t> được thiết kế màn hình to, rõ ràng, hiển thị thông số nhiệt độ độ ẩm sắc nét, cực kỳ phù hợp cho các ứng dụng theo dõi và giám sát nhiệt độ, độ ẩm tại </w:t>
      </w:r>
      <w:r w:rsidRPr="00EC7BF1">
        <w:rPr>
          <w:rStyle w:val="Strong"/>
          <w:b w:val="0"/>
          <w:bCs w:val="0"/>
        </w:rPr>
        <w:t>kho lạnh</w:t>
      </w:r>
      <w:r w:rsidRPr="00EC7BF1">
        <w:t>, kho bảo quản thực phẩm tươi sống, kho chứa dược phẩm, tủ bảo quản mẫu, </w:t>
      </w:r>
      <w:r w:rsidRPr="00EC7BF1">
        <w:rPr>
          <w:rStyle w:val="Strong"/>
          <w:b w:val="0"/>
          <w:bCs w:val="0"/>
        </w:rPr>
        <w:t>giám sát nhiệt độ phòng máy chủ</w:t>
      </w:r>
      <w:r w:rsidRPr="00EC7BF1">
        <w:t>, phòng server, siêu thị…</w:t>
      </w:r>
    </w:p>
    <w:p w14:paraId="3C570D34" w14:textId="722660B6" w:rsidR="00EC7BF1" w:rsidRDefault="00180412" w:rsidP="00EE1ED8">
      <w:pPr>
        <w:pStyle w:val="content"/>
      </w:pPr>
      <w:r w:rsidRPr="00180412">
        <w:t xml:space="preserve">Cảm biến với đầu dò nhiệt độ độ ẩm không khí cực nhạy được nối dài, liên tục ghi lại sự thay đổi nhiệt độ độ ẩm từ môi trường và so sánh với mức nhiệt ẩm bạn đã cài đặt từ trước khi giá trị vượt quá giới hạn cho phép thiết bị </w:t>
      </w:r>
      <w:r w:rsidRPr="00180412">
        <w:lastRenderedPageBreak/>
        <w:t xml:space="preserve">sẽ tự động kêu loa báo động đồng thời cảnh báo về điện thoại qua App Tuya </w:t>
      </w:r>
      <w:r w:rsidR="00EE1ED8">
        <w:rPr>
          <w:noProof/>
        </w:rPr>
        <mc:AlternateContent>
          <mc:Choice Requires="wps">
            <w:drawing>
              <wp:anchor distT="0" distB="0" distL="114300" distR="114300" simplePos="0" relativeHeight="251743232" behindDoc="0" locked="0" layoutInCell="1" allowOverlap="1" wp14:anchorId="17E8E6FC" wp14:editId="1EF2C362">
                <wp:simplePos x="0" y="0"/>
                <wp:positionH relativeFrom="column">
                  <wp:posOffset>542290</wp:posOffset>
                </wp:positionH>
                <wp:positionV relativeFrom="paragraph">
                  <wp:posOffset>4578350</wp:posOffset>
                </wp:positionV>
                <wp:extent cx="4494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4494530" cy="635"/>
                        </a:xfrm>
                        <a:prstGeom prst="rect">
                          <a:avLst/>
                        </a:prstGeom>
                        <a:solidFill>
                          <a:prstClr val="white"/>
                        </a:solidFill>
                        <a:ln>
                          <a:noFill/>
                        </a:ln>
                      </wps:spPr>
                      <wps:txbx>
                        <w:txbxContent>
                          <w:p w14:paraId="3EDEC48A" w14:textId="782E40C8" w:rsidR="00286E22" w:rsidRPr="00147D92" w:rsidRDefault="00286E22" w:rsidP="00C65489">
                            <w:pPr>
                              <w:pStyle w:val="Caption"/>
                            </w:pPr>
                            <w:bookmarkStart w:id="12" w:name="_Toc103414598"/>
                            <w:r>
                              <w:t xml:space="preserve">Hình </w:t>
                            </w:r>
                            <w:fldSimple w:instr=" STYLEREF 1 \s ">
                              <w:r w:rsidR="00C65489">
                                <w:rPr>
                                  <w:noProof/>
                                </w:rPr>
                                <w:t>1</w:t>
                              </w:r>
                            </w:fldSimple>
                            <w:r w:rsidR="00C65489">
                              <w:noBreakHyphen/>
                            </w:r>
                            <w:fldSimple w:instr=" SEQ Hình \* ARABIC \s 1 ">
                              <w:r w:rsidR="00C65489">
                                <w:rPr>
                                  <w:noProof/>
                                </w:rPr>
                                <w:t>3</w:t>
                              </w:r>
                            </w:fldSimple>
                            <w:r>
                              <w:t>: Cảm biến nhiệt độ độ ẩm Tuya Smart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8E6FC" id="Text Box 9" o:spid="_x0000_s1027" type="#_x0000_t202" style="position:absolute;left:0;text-align:left;margin-left:42.7pt;margin-top:360.5pt;width:353.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T5GGAIAAD8EAAAOAAAAZHJzL2Uyb0RvYy54bWysU8Fu2zAMvQ/YPwi6L07atF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" stroked="f">
                <v:textbox style="mso-fit-shape-to-text:t" inset="0,0,0,0">
                  <w:txbxContent>
                    <w:p w14:paraId="3EDEC48A" w14:textId="782E40C8" w:rsidR="00286E22" w:rsidRPr="00147D92" w:rsidRDefault="00286E22" w:rsidP="00C65489">
                      <w:pPr>
                        <w:pStyle w:val="Caption"/>
                      </w:pPr>
                      <w:bookmarkStart w:id="13" w:name="_Toc103414598"/>
                      <w:r>
                        <w:t xml:space="preserve">Hình </w:t>
                      </w:r>
                      <w:fldSimple w:instr=" STYLEREF 1 \s ">
                        <w:r w:rsidR="00C65489">
                          <w:rPr>
                            <w:noProof/>
                          </w:rPr>
                          <w:t>1</w:t>
                        </w:r>
                      </w:fldSimple>
                      <w:r w:rsidR="00C65489">
                        <w:noBreakHyphen/>
                      </w:r>
                      <w:fldSimple w:instr=" SEQ Hình \* ARABIC \s 1 ">
                        <w:r w:rsidR="00C65489">
                          <w:rPr>
                            <w:noProof/>
                          </w:rPr>
                          <w:t>3</w:t>
                        </w:r>
                      </w:fldSimple>
                      <w:r>
                        <w:t>: Cảm biến nhiệt độ độ ẩm Tuya Smart</w:t>
                      </w:r>
                      <w:bookmarkEnd w:id="13"/>
                    </w:p>
                  </w:txbxContent>
                </v:textbox>
                <w10:wrap type="square"/>
              </v:shape>
            </w:pict>
          </mc:Fallback>
        </mc:AlternateContent>
      </w:r>
      <w:r w:rsidR="00286E22" w:rsidRPr="00EC7BF1">
        <w:rPr>
          <w:noProof/>
        </w:rPr>
        <w:drawing>
          <wp:anchor distT="0" distB="0" distL="114300" distR="114300" simplePos="0" relativeHeight="251711488" behindDoc="0" locked="0" layoutInCell="1" allowOverlap="1" wp14:anchorId="0B55E225" wp14:editId="59BFB348">
            <wp:simplePos x="0" y="0"/>
            <wp:positionH relativeFrom="margin">
              <wp:align>center</wp:align>
            </wp:positionH>
            <wp:positionV relativeFrom="paragraph">
              <wp:posOffset>1074471</wp:posOffset>
            </wp:positionV>
            <wp:extent cx="4494530" cy="3446780"/>
            <wp:effectExtent l="0" t="0" r="1270" b="1270"/>
            <wp:wrapSquare wrapText="bothSides"/>
            <wp:docPr id="1026" name="Picture 2" descr="Cảm Biến Giám Sát Nhiệt Độ Độ Ẩm Phòng Máy Chủ Màn Hình Lớn Wifi Tuya SHP- LB3v3">
              <a:extLst xmlns:a="http://schemas.openxmlformats.org/drawingml/2006/main">
                <a:ext uri="{FF2B5EF4-FFF2-40B4-BE49-F238E27FC236}">
                  <a16:creationId xmlns:a16="http://schemas.microsoft.com/office/drawing/2014/main" id="{A4252CE7-68B2-4929-A702-7EE9D35337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ảm Biến Giám Sát Nhiệt Độ Độ Ẩm Phòng Máy Chủ Màn Hình Lớn Wifi Tuya SHP- LB3v3">
                      <a:extLst>
                        <a:ext uri="{FF2B5EF4-FFF2-40B4-BE49-F238E27FC236}">
                          <a16:creationId xmlns:a16="http://schemas.microsoft.com/office/drawing/2014/main" id="{A4252CE7-68B2-4929-A702-7EE9D35337E9}"/>
                        </a:ext>
                      </a:extLst>
                    </pic:cNvPr>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0" b="90000" l="0" r="100000">
                                  <a14:foregroundMark x1="9375" y1="4750" x2="9375" y2="4750"/>
                                  <a14:foregroundMark x1="18000" y1="7750" x2="18000" y2="7750"/>
                                  <a14:foregroundMark x1="8750" y1="8250" x2="8750" y2="8250"/>
                                  <a14:foregroundMark x1="15375" y1="8125" x2="15375" y2="8125"/>
                                  <a14:foregroundMark x1="10375" y1="7375" x2="10375" y2="7375"/>
                                  <a14:foregroundMark x1="15000" y1="6750" x2="15000" y2="6750"/>
                                  <a14:foregroundMark x1="13500" y1="8875" x2="13500" y2="8875"/>
                                  <a14:foregroundMark x1="6375" y1="7125" x2="6375" y2="7125"/>
                                  <a14:foregroundMark x1="9000" y1="6625" x2="9875" y2="6625"/>
                                  <a14:foregroundMark x1="18250" y1="6625" x2="18250" y2="6625"/>
                                  <a14:foregroundMark x1="18250" y1="4000" x2="18250" y2="4000"/>
                                  <a14:foregroundMark x1="19000" y1="8875" x2="19000" y2="8875"/>
                                  <a14:foregroundMark x1="18625" y1="10500" x2="18625" y2="10500"/>
                                  <a14:foregroundMark x1="9500" y1="10750" x2="9500" y2="10750"/>
                                  <a14:foregroundMark x1="4875" y1="10750" x2="4875" y2="10750"/>
                                  <a14:foregroundMark x1="6375" y1="5625" x2="8250" y2="5625"/>
                                  <a14:foregroundMark x1="17250" y1="4750" x2="17250" y2="4750"/>
                                  <a14:foregroundMark x1="18250" y1="10125" x2="18250" y2="10125"/>
                                  <a14:foregroundMark x1="19375" y1="10500" x2="20500" y2="10500"/>
                                  <a14:foregroundMark x1="22000" y1="9625" x2="22000" y2="9625"/>
                                  <a14:foregroundMark x1="20875" y1="6750" x2="20875" y2="6750"/>
                                  <a14:foregroundMark x1="20875" y1="5875" x2="20875" y2="5875"/>
                                  <a14:foregroundMark x1="2375" y1="6750" x2="4875" y2="8875"/>
                                  <a14:foregroundMark x1="10125" y1="9750" x2="10125" y2="9750"/>
                                  <a14:foregroundMark x1="10375" y1="9750" x2="10375" y2="9750"/>
                                  <a14:foregroundMark x1="16375" y1="75625" x2="16375" y2="75625"/>
                                  <a14:foregroundMark x1="18000" y1="74375" x2="18000" y2="74375"/>
                                  <a14:foregroundMark x1="15625" y1="75250" x2="15625" y2="75250"/>
                                  <a14:foregroundMark x1="12750" y1="76250" x2="12750" y2="76250"/>
                                  <a14:foregroundMark x1="12000" y1="76750" x2="12000" y2="76750"/>
                                  <a14:foregroundMark x1="10875" y1="77750" x2="10875" y2="77750"/>
                                  <a14:foregroundMark x1="9750" y1="79625" x2="9750" y2="79625"/>
                                  <a14:foregroundMark x1="8750" y1="82250" x2="8750" y2="82250"/>
                                  <a14:foregroundMark x1="10375" y1="88750" x2="10375" y2="88750"/>
                                  <a14:foregroundMark x1="9875" y1="87625" x2="9875" y2="87625"/>
                                  <a14:foregroundMark x1="9125" y1="86625" x2="9125" y2="86625"/>
                                  <a14:foregroundMark x1="9125" y1="85125" x2="9125" y2="85125"/>
                                  <a14:foregroundMark x1="8750" y1="84125" x2="8750" y2="84125"/>
                                  <a14:foregroundMark x1="8750" y1="82500" x2="8750" y2="82500"/>
                                  <a14:foregroundMark x1="9125" y1="80250" x2="9125" y2="80250"/>
                                  <a14:foregroundMark x1="10125" y1="79000" x2="10125" y2="79000"/>
                                  <a14:foregroundMark x1="10375" y1="79000" x2="10375" y2="79000"/>
                                  <a14:foregroundMark x1="10375" y1="79000" x2="10375" y2="79000"/>
                                  <a14:foregroundMark x1="8125" y1="81750" x2="8125" y2="81750"/>
                                  <a14:foregroundMark x1="8750" y1="83000" x2="9125" y2="83000"/>
                                  <a14:foregroundMark x1="10000" y1="83000" x2="10000" y2="83000"/>
                                  <a14:foregroundMark x1="10125" y1="80875" x2="10125" y2="80875"/>
                                  <a14:foregroundMark x1="9875" y1="81250" x2="9875" y2="81250"/>
                                  <a14:foregroundMark x1="9625" y1="81000" x2="9625" y2="81000"/>
                                  <a14:foregroundMark x1="10125" y1="79625" x2="10125" y2="79625"/>
                                  <a14:foregroundMark x1="11125" y1="78000" x2="11125" y2="78000"/>
                                  <a14:foregroundMark x1="11500" y1="78000" x2="11750" y2="78000"/>
                                  <a14:foregroundMark x1="12000" y1="78000" x2="12000" y2="78000"/>
                                  <a14:foregroundMark x1="11250" y1="79000" x2="11250" y2="79000"/>
                                  <a14:foregroundMark x1="11125" y1="79125" x2="11125" y2="79625"/>
                                  <a14:foregroundMark x1="11125" y1="80500" x2="11125" y2="80500"/>
                                  <a14:foregroundMark x1="11250" y1="80875" x2="11000" y2="82000"/>
                                  <a14:foregroundMark x1="9500" y1="84500" x2="9750" y2="85625"/>
                                  <a14:foregroundMark x1="9875" y1="86625" x2="9875" y2="86625"/>
                                  <a14:foregroundMark x1="10000" y1="87500" x2="10000" y2="87500"/>
                                  <a14:foregroundMark x1="10250" y1="88000" x2="10250" y2="88000"/>
                                  <a14:foregroundMark x1="10625" y1="88375" x2="10625" y2="88375"/>
                                  <a14:foregroundMark x1="10875" y1="88625" x2="10875" y2="88625"/>
                                  <a14:foregroundMark x1="10875" y1="89125" x2="10875" y2="89125"/>
                                  <a14:foregroundMark x1="10125" y1="89375" x2="9500" y2="88000"/>
                                  <a14:foregroundMark x1="9125" y1="87375" x2="9125" y2="87125"/>
                                  <a14:foregroundMark x1="9000" y1="86375" x2="9000" y2="86125"/>
                                  <a14:foregroundMark x1="8875" y1="84500" x2="8875" y2="84500"/>
                                  <a14:foregroundMark x1="9375" y1="83375" x2="9375" y2="83375"/>
                                  <a14:foregroundMark x1="10875" y1="82625" x2="10875" y2="82625"/>
                                  <a14:foregroundMark x1="11250" y1="83250" x2="11500" y2="83875"/>
                                  <a14:foregroundMark x1="11625" y1="85125" x2="11625" y2="85500"/>
                                  <a14:foregroundMark x1="11625" y1="86250" x2="11875" y2="86625"/>
                                  <a14:foregroundMark x1="11875" y1="87000" x2="12000" y2="87375"/>
                                  <a14:foregroundMark x1="11750" y1="88000" x2="11750" y2="88000"/>
                                  <a14:foregroundMark x1="11750" y1="88000" x2="11750" y2="88375"/>
                                  <a14:foregroundMark x1="11750" y1="88750" x2="11750" y2="88750"/>
                                  <a14:foregroundMark x1="11750" y1="81250" x2="11750" y2="80875"/>
                                  <a14:foregroundMark x1="12625" y1="78125" x2="12625" y2="78125"/>
                                  <a14:foregroundMark x1="13000" y1="79250" x2="13000" y2="79250"/>
                                  <a14:foregroundMark x1="13000" y1="79375" x2="13250" y2="80500"/>
                                  <a14:foregroundMark x1="14500" y1="79625" x2="14500" y2="79625"/>
                                  <a14:foregroundMark x1="14875" y1="78625" x2="14875" y2="78625"/>
                                  <a14:foregroundMark x1="15000" y1="77875" x2="15000" y2="77875"/>
                                  <a14:foregroundMark x1="15000" y1="77875" x2="14125" y2="78875"/>
                                  <a14:foregroundMark x1="10625" y1="84625" x2="10625" y2="84625"/>
                                  <a14:foregroundMark x1="8750" y1="87000" x2="8750" y2="87000"/>
                                  <a14:foregroundMark x1="8750" y1="87625" x2="8750" y2="87875"/>
                                  <a14:foregroundMark x1="9125" y1="88500" x2="9125" y2="88500"/>
                                  <a14:foregroundMark x1="9125" y1="89125" x2="9125" y2="89125"/>
                                  <a14:foregroundMark x1="9375" y1="89125" x2="9375" y2="89125"/>
                                </a14:backgroundRemoval>
                              </a14:imgEffect>
                            </a14:imgLayer>
                          </a14:imgProps>
                        </a:ext>
                        <a:ext uri="{28A0092B-C50C-407E-A947-70E740481C1C}">
                          <a14:useLocalDpi xmlns:a14="http://schemas.microsoft.com/office/drawing/2010/main" val="0"/>
                        </a:ext>
                      </a:extLst>
                    </a:blip>
                    <a:srcRect t="13793" b="9510"/>
                    <a:stretch/>
                  </pic:blipFill>
                  <pic:spPr bwMode="auto">
                    <a:xfrm>
                      <a:off x="0" y="0"/>
                      <a:ext cx="4494530" cy="3446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0412">
        <w:t>Smart ở bất cứ đâu có wifi, 3G.</w:t>
      </w:r>
    </w:p>
    <w:p w14:paraId="49B115B9" w14:textId="509088F1" w:rsidR="00EC7BF1" w:rsidRPr="00D17A2C" w:rsidRDefault="00EC7BF1" w:rsidP="00D17A2C">
      <w:pPr>
        <w:pStyle w:val="content"/>
      </w:pPr>
      <w:r w:rsidRPr="00D17A2C">
        <w:t>Giám sát nhiệt độ độ ẩm cho phòng server, datacenter hay trung tâm dữ liệu vì đây chính là nơi tập trung nhiều thiết bị điện tử hoạt động, tỏa nhiệt rất nhiều, nguy cơ cháy nổ rất cao. Chính vì thế việc giám sát nhiệt độ cũng như độ ẩm của phòng máy chủ cực kỳ quan trọng đảm bảo phòng máy có thể hoạt động ổn định và liên tục hạn chế sự cố do nhiệt độ và độ ẩm cao gây ra.</w:t>
      </w:r>
    </w:p>
    <w:p w14:paraId="299B352C" w14:textId="77777777" w:rsidR="00EC7BF1" w:rsidRPr="00D17A2C" w:rsidRDefault="00EC7BF1" w:rsidP="00D17A2C">
      <w:pPr>
        <w:pStyle w:val="content"/>
      </w:pPr>
      <w:r w:rsidRPr="00D17A2C">
        <w:t>Sử dụng trong các hệ thống bảo quản thuốc, bảo quản và vận chuyển vắc-xin, hóa chất, dùng trong lĩnh vực công nghệ sinh học, vườn ươm, tạo giống, phòng thí nghiệm…</w:t>
      </w:r>
    </w:p>
    <w:p w14:paraId="4253A017" w14:textId="344C2BFE" w:rsidR="00EC7BF1" w:rsidRPr="00EC7BF1" w:rsidRDefault="00EC7BF1" w:rsidP="00506C3D">
      <w:pPr>
        <w:pStyle w:val="content"/>
        <w:numPr>
          <w:ilvl w:val="0"/>
          <w:numId w:val="21"/>
        </w:numPr>
      </w:pPr>
      <w:r w:rsidRPr="00EC7BF1">
        <w:t>Hệ thống giám sát nhiệt độ kho lạnh hiển thị thông số nhiệt độ độ ẩm bằng màn hình led 7 đoạn.</w:t>
      </w:r>
    </w:p>
    <w:p w14:paraId="1D317AA8" w14:textId="5E3F0FC0" w:rsidR="00EC7BF1" w:rsidRPr="00EC7BF1" w:rsidRDefault="00EC7BF1" w:rsidP="00506C3D">
      <w:pPr>
        <w:pStyle w:val="content"/>
        <w:numPr>
          <w:ilvl w:val="0"/>
          <w:numId w:val="21"/>
        </w:numPr>
      </w:pPr>
      <w:r w:rsidRPr="00EC7BF1">
        <w:t>Cảnh báo tại chỗ khi nhiệt độ độ ẩm không đáp ứng đủ.</w:t>
      </w:r>
    </w:p>
    <w:p w14:paraId="646F64B1" w14:textId="354EB305" w:rsidR="00180412" w:rsidRDefault="00EC7BF1" w:rsidP="00506C3D">
      <w:pPr>
        <w:pStyle w:val="content"/>
        <w:numPr>
          <w:ilvl w:val="0"/>
          <w:numId w:val="21"/>
        </w:numPr>
      </w:pPr>
      <w:r w:rsidRPr="00EC7BF1">
        <w:t>Cảm biến độ chính xác cao cập nhật trạng thái liên tục.</w:t>
      </w:r>
    </w:p>
    <w:p w14:paraId="2736A826" w14:textId="38BDC9EF" w:rsidR="00D17A2C" w:rsidRPr="00D17A2C" w:rsidRDefault="00D17A2C" w:rsidP="00D17A2C">
      <w:pPr>
        <w:pStyle w:val="content"/>
        <w:ind w:firstLine="0"/>
        <w:rPr>
          <w:i/>
          <w:iCs/>
        </w:rPr>
      </w:pPr>
      <w:r w:rsidRPr="00D17A2C">
        <w:rPr>
          <w:i/>
          <w:iCs/>
        </w:rPr>
        <w:t>Thiết Bị Giám Sát Chất Lượng Không Khí Wifi Tuya Treo Tường Air Quality Monitor</w:t>
      </w:r>
    </w:p>
    <w:p w14:paraId="406133CF" w14:textId="275AB10D" w:rsidR="00D17A2C" w:rsidRPr="00F329A7" w:rsidRDefault="00F329A7" w:rsidP="00F329A7">
      <w:pPr>
        <w:pStyle w:val="content"/>
      </w:pPr>
      <w:r>
        <w:rPr>
          <w:noProof/>
        </w:rPr>
        <w:lastRenderedPageBreak/>
        <mc:AlternateContent>
          <mc:Choice Requires="wps">
            <w:drawing>
              <wp:anchor distT="0" distB="0" distL="114300" distR="114300" simplePos="0" relativeHeight="251745280" behindDoc="0" locked="0" layoutInCell="1" allowOverlap="1" wp14:anchorId="5D46F8BE" wp14:editId="094C772C">
                <wp:simplePos x="0" y="0"/>
                <wp:positionH relativeFrom="column">
                  <wp:posOffset>728980</wp:posOffset>
                </wp:positionH>
                <wp:positionV relativeFrom="paragraph">
                  <wp:posOffset>3497580</wp:posOffset>
                </wp:positionV>
                <wp:extent cx="4015740" cy="635"/>
                <wp:effectExtent l="0" t="0" r="3810" b="5080"/>
                <wp:wrapTopAndBottom/>
                <wp:docPr id="10" name="Text Box 10"/>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00378D6D" w14:textId="64329B29" w:rsidR="00286E22" w:rsidRPr="00CA1C10" w:rsidRDefault="00286E22" w:rsidP="00C65489">
                            <w:pPr>
                              <w:pStyle w:val="Caption"/>
                              <w:rPr>
                                <w:noProof/>
                              </w:rPr>
                            </w:pPr>
                            <w:bookmarkStart w:id="14" w:name="_Toc103414599"/>
                            <w:r>
                              <w:t xml:space="preserve">Hình </w:t>
                            </w:r>
                            <w:fldSimple w:instr=" STYLEREF 1 \s ">
                              <w:r w:rsidR="00C65489">
                                <w:rPr>
                                  <w:noProof/>
                                </w:rPr>
                                <w:t>1</w:t>
                              </w:r>
                            </w:fldSimple>
                            <w:r w:rsidR="00C65489">
                              <w:noBreakHyphen/>
                            </w:r>
                            <w:fldSimple w:instr=" SEQ Hình \* ARABIC \s 1 ">
                              <w:r w:rsidR="00C65489">
                                <w:rPr>
                                  <w:noProof/>
                                </w:rPr>
                                <w:t>4</w:t>
                              </w:r>
                            </w:fldSimple>
                            <w:r>
                              <w:t>: Thiết bị giám sát chất lượng không khí Tuya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46F8BE" id="Text Box 10" o:spid="_x0000_s1028" type="#_x0000_t202" style="position:absolute;left:0;text-align:left;margin-left:57.4pt;margin-top:275.4pt;width:316.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ER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dHb96YpCkmI3H6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" stroked="f">
                <v:textbox style="mso-fit-shape-to-text:t" inset="0,0,0,0">
                  <w:txbxContent>
                    <w:p w14:paraId="00378D6D" w14:textId="64329B29" w:rsidR="00286E22" w:rsidRPr="00CA1C10" w:rsidRDefault="00286E22" w:rsidP="00C65489">
                      <w:pPr>
                        <w:pStyle w:val="Caption"/>
                        <w:rPr>
                          <w:noProof/>
                        </w:rPr>
                      </w:pPr>
                      <w:bookmarkStart w:id="15" w:name="_Toc103414599"/>
                      <w:r>
                        <w:t xml:space="preserve">Hình </w:t>
                      </w:r>
                      <w:fldSimple w:instr=" STYLEREF 1 \s ">
                        <w:r w:rsidR="00C65489">
                          <w:rPr>
                            <w:noProof/>
                          </w:rPr>
                          <w:t>1</w:t>
                        </w:r>
                      </w:fldSimple>
                      <w:r w:rsidR="00C65489">
                        <w:noBreakHyphen/>
                      </w:r>
                      <w:fldSimple w:instr=" SEQ Hình \* ARABIC \s 1 ">
                        <w:r w:rsidR="00C65489">
                          <w:rPr>
                            <w:noProof/>
                          </w:rPr>
                          <w:t>4</w:t>
                        </w:r>
                      </w:fldSimple>
                      <w:r>
                        <w:t>: Thiết bị giám sát chất lượng không khí Tuya</w:t>
                      </w:r>
                      <w:bookmarkEnd w:id="15"/>
                    </w:p>
                  </w:txbxContent>
                </v:textbox>
                <w10:wrap type="topAndBottom"/>
              </v:shape>
            </w:pict>
          </mc:Fallback>
        </mc:AlternateContent>
      </w:r>
      <w:r w:rsidRPr="00D17A2C">
        <w:rPr>
          <w:i/>
          <w:iCs/>
          <w:noProof/>
        </w:rPr>
        <w:drawing>
          <wp:anchor distT="0" distB="0" distL="114300" distR="114300" simplePos="0" relativeHeight="251712512" behindDoc="0" locked="0" layoutInCell="1" allowOverlap="1" wp14:anchorId="63693048" wp14:editId="55848EA0">
            <wp:simplePos x="0" y="0"/>
            <wp:positionH relativeFrom="page">
              <wp:posOffset>1989455</wp:posOffset>
            </wp:positionH>
            <wp:positionV relativeFrom="paragraph">
              <wp:posOffset>447040</wp:posOffset>
            </wp:positionV>
            <wp:extent cx="3681095" cy="2991485"/>
            <wp:effectExtent l="0" t="0" r="0" b="0"/>
            <wp:wrapTopAndBottom/>
            <wp:docPr id="1028" name="Picture 4">
              <a:extLst xmlns:a="http://schemas.openxmlformats.org/drawingml/2006/main">
                <a:ext uri="{FF2B5EF4-FFF2-40B4-BE49-F238E27FC236}">
                  <a16:creationId xmlns:a16="http://schemas.microsoft.com/office/drawing/2014/main" id="{37F4C69E-F1EF-4BDD-AF8F-8F2635F35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37F4C69E-F1EF-4BDD-AF8F-8F2635F35FE0}"/>
                        </a:ext>
                      </a:extLst>
                    </pic:cNvPr>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backgroundRemoval t="0" b="75500" l="0" r="100000">
                                  <a14:foregroundMark x1="7750" y1="67000" x2="7750" y2="67000"/>
                                  <a14:foregroundMark x1="4250" y1="73750" x2="4250" y2="73750"/>
                                  <a14:foregroundMark x1="9250" y1="73875" x2="9250" y2="73875"/>
                                </a14:backgroundRemoval>
                              </a14:imgEffect>
                            </a14:imgLayer>
                          </a14:imgProps>
                        </a:ext>
                        <a:ext uri="{28A0092B-C50C-407E-A947-70E740481C1C}">
                          <a14:useLocalDpi xmlns:a14="http://schemas.microsoft.com/office/drawing/2010/main" val="0"/>
                        </a:ext>
                      </a:extLst>
                    </a:blip>
                    <a:srcRect t="10334" b="8373"/>
                    <a:stretch/>
                  </pic:blipFill>
                  <pic:spPr bwMode="auto">
                    <a:xfrm>
                      <a:off x="0" y="0"/>
                      <a:ext cx="3681095" cy="29914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17A2C" w:rsidRPr="00D17A2C">
        <w:t xml:space="preserve">Thiết Bị Giám Sát Chất Lượng Không Khí Wifi Tuya Treo Tường Air </w:t>
      </w:r>
      <w:r w:rsidR="00D17A2C" w:rsidRPr="00F329A7">
        <w:t>Quality Monitor có tới 3 cảm biến là cảm biến CO2, cảm biến nhiệt độ và cảm biến độ ẩm. Thiết bị liên tục ghi lại sự thay đổi về các chỉ số Co2, nhiệt độ độ ẩm từ môi trường cho phép xem trên điện thoại qua App Tuya Smart ở bất cứ đâu có wifi, 3G.</w:t>
      </w:r>
    </w:p>
    <w:p w14:paraId="5F0CBEB0" w14:textId="50AF756E" w:rsidR="00D17A2C" w:rsidRDefault="00D17A2C" w:rsidP="00D17A2C">
      <w:pPr>
        <w:pStyle w:val="content"/>
      </w:pPr>
      <w:r w:rsidRPr="00D17A2C">
        <w:t>Giám sát chất lượng không khí, nhiệt độ độ ẩm cho văn phòng, trong nhà hay bệnh viện vì đây chính là những nơi mọi người làm việc và sinh hoạt nhiều nên cần quan sát đảm bảo chất lượng không khí để không  ảnh hưởng đến vấn đề sức khỏe.</w:t>
      </w:r>
    </w:p>
    <w:p w14:paraId="5523E8F3" w14:textId="7AD2CCE8" w:rsidR="00D17A2C" w:rsidRPr="00D17A2C" w:rsidRDefault="00D17A2C" w:rsidP="00D17A2C">
      <w:pPr>
        <w:pStyle w:val="content"/>
      </w:pPr>
      <w:r w:rsidRPr="00D17A2C">
        <w:t xml:space="preserve">Giám sát các chỉ số cơ bản nhất của không khí với độ chính xác cao. </w:t>
      </w:r>
      <w:r>
        <w:t>Màn hình</w:t>
      </w:r>
      <w:r w:rsidRPr="00D17A2C">
        <w:t xml:space="preserve"> lớn hiển thị màu sắc dễ dàng để đọc các kết quả kiểm tra, thuận tiện hơn để sử dụng quan sát chất lượng không khí trong nhà. Dễ dàng để thực hiện, phù hợp cho nhà ở, xe hơi, văn phòng, nhà máy và môi trường khác.</w:t>
      </w:r>
    </w:p>
    <w:p w14:paraId="5DACA537" w14:textId="77777777" w:rsidR="00D17A2C" w:rsidRDefault="00D17A2C" w:rsidP="00D17A2C">
      <w:pPr>
        <w:pStyle w:val="content"/>
      </w:pPr>
    </w:p>
    <w:p w14:paraId="344747CD" w14:textId="578A3CF7" w:rsidR="00D17A2C" w:rsidRDefault="00D17A2C" w:rsidP="00D17A2C">
      <w:pPr>
        <w:pStyle w:val="content"/>
      </w:pPr>
      <w:r>
        <w:t xml:space="preserve">Hiển thị chất lượng không khí để giúp mọi người kiểm soát tình hình sức khỏe tốt hơn. Nó giúp phát hiện các tác nhân có hại HCHO và TVOC xung quanh phòng của bạn trong thời gian thực. </w:t>
      </w:r>
    </w:p>
    <w:p w14:paraId="15CC99CE" w14:textId="279A71AE" w:rsidR="00D17A2C" w:rsidRDefault="00D17A2C" w:rsidP="00506C3D">
      <w:pPr>
        <w:pStyle w:val="content"/>
        <w:numPr>
          <w:ilvl w:val="0"/>
          <w:numId w:val="22"/>
        </w:numPr>
      </w:pPr>
      <w:r>
        <w:lastRenderedPageBreak/>
        <w:t>Hệ thống hiển thị bằng màn hình LCD .</w:t>
      </w:r>
    </w:p>
    <w:p w14:paraId="47428AEB" w14:textId="1CCE0B76" w:rsidR="00D17A2C" w:rsidRDefault="00D17A2C" w:rsidP="00506C3D">
      <w:pPr>
        <w:pStyle w:val="content"/>
        <w:numPr>
          <w:ilvl w:val="0"/>
          <w:numId w:val="22"/>
        </w:numPr>
      </w:pPr>
      <w:r>
        <w:t>Sử dụng pin sạc chạy được sau khi mất điện.</w:t>
      </w:r>
    </w:p>
    <w:p w14:paraId="27C6E991" w14:textId="362AA378" w:rsidR="00D17A2C" w:rsidRDefault="00D17A2C" w:rsidP="00506C3D">
      <w:pPr>
        <w:pStyle w:val="content"/>
        <w:numPr>
          <w:ilvl w:val="0"/>
          <w:numId w:val="22"/>
        </w:numPr>
      </w:pPr>
      <w:r>
        <w:t>Cảm biến độ chính xác cao cập nhật trạng thái liên tục.</w:t>
      </w:r>
    </w:p>
    <w:p w14:paraId="602D456D" w14:textId="43CD4DB3" w:rsidR="00D17A2C" w:rsidRDefault="00D17A2C" w:rsidP="00506C3D">
      <w:pPr>
        <w:pStyle w:val="content"/>
        <w:numPr>
          <w:ilvl w:val="0"/>
          <w:numId w:val="22"/>
        </w:numPr>
      </w:pPr>
      <w:r>
        <w:t>Phối hợp ngữ cảnh linh hoạt với các thiết bị Tuya khác.</w:t>
      </w:r>
    </w:p>
    <w:p w14:paraId="7638DC7E" w14:textId="781E435A" w:rsidR="00D17A2C" w:rsidRDefault="00D17A2C" w:rsidP="00506C3D">
      <w:pPr>
        <w:pStyle w:val="content"/>
        <w:numPr>
          <w:ilvl w:val="0"/>
          <w:numId w:val="22"/>
        </w:numPr>
      </w:pPr>
      <w:r>
        <w:t>Dễ dàng chia sẻ cho nhiều điện thoại khác cùng sử dụng thiết bị.</w:t>
      </w:r>
    </w:p>
    <w:p w14:paraId="77CC72C9" w14:textId="4386AEC7" w:rsidR="004421FF" w:rsidRDefault="004421FF" w:rsidP="004421FF">
      <w:pPr>
        <w:pStyle w:val="content"/>
        <w:ind w:firstLine="0"/>
      </w:pPr>
      <w:r>
        <w:t>Một số thông số kỹ thuật chính:</w:t>
      </w:r>
    </w:p>
    <w:p w14:paraId="6CAD512D" w14:textId="7CE334AF" w:rsidR="004421FF" w:rsidRDefault="004421FF" w:rsidP="00506C3D">
      <w:pPr>
        <w:pStyle w:val="content"/>
        <w:numPr>
          <w:ilvl w:val="0"/>
          <w:numId w:val="23"/>
        </w:numPr>
      </w:pPr>
      <w:r>
        <w:t>Pin: pin sạc lithium polymer 1200 Mah, cổng Micro USB.</w:t>
      </w:r>
    </w:p>
    <w:p w14:paraId="13A93CE9" w14:textId="60244A02" w:rsidR="004421FF" w:rsidRDefault="004421FF" w:rsidP="00506C3D">
      <w:pPr>
        <w:pStyle w:val="content"/>
        <w:numPr>
          <w:ilvl w:val="0"/>
          <w:numId w:val="23"/>
        </w:numPr>
      </w:pPr>
      <w:r>
        <w:t>Màn hình hiển thị LCD có màu.</w:t>
      </w:r>
    </w:p>
    <w:p w14:paraId="3109A3ED" w14:textId="610384F5" w:rsidR="004421FF" w:rsidRDefault="004421FF" w:rsidP="00506C3D">
      <w:pPr>
        <w:pStyle w:val="content"/>
        <w:numPr>
          <w:ilvl w:val="0"/>
          <w:numId w:val="23"/>
        </w:numPr>
      </w:pPr>
      <w:r>
        <w:t>Phạm vi đo không khí: CO2: 0-5000ppm</w:t>
      </w:r>
    </w:p>
    <w:p w14:paraId="6527E4F8" w14:textId="18F5D66F" w:rsidR="004421FF" w:rsidRDefault="004421FF" w:rsidP="00506C3D">
      <w:pPr>
        <w:pStyle w:val="content"/>
        <w:numPr>
          <w:ilvl w:val="0"/>
          <w:numId w:val="23"/>
        </w:numPr>
      </w:pPr>
      <w:r>
        <w:t>Thời gian lấy mẫu: 1.5s</w:t>
      </w:r>
    </w:p>
    <w:p w14:paraId="66F4C0A8" w14:textId="1513B6FE" w:rsidR="004421FF" w:rsidRDefault="004421FF" w:rsidP="00506C3D">
      <w:pPr>
        <w:pStyle w:val="content"/>
        <w:numPr>
          <w:ilvl w:val="0"/>
          <w:numId w:val="23"/>
        </w:numPr>
      </w:pPr>
      <w:r>
        <w:t>3 cảm biến: CO2 + Nhiệt Độ + Độ Ẩm</w:t>
      </w:r>
    </w:p>
    <w:p w14:paraId="64FE087C" w14:textId="305FDC48" w:rsidR="004421FF" w:rsidRDefault="004421FF" w:rsidP="00506C3D">
      <w:pPr>
        <w:pStyle w:val="content"/>
        <w:numPr>
          <w:ilvl w:val="0"/>
          <w:numId w:val="23"/>
        </w:numPr>
      </w:pPr>
      <w:r>
        <w:t xml:space="preserve">Khoảng đo nhiệt độ: -10°C - +50°C.    </w:t>
      </w:r>
    </w:p>
    <w:p w14:paraId="7038A966" w14:textId="56F35A9B" w:rsidR="004421FF" w:rsidRDefault="004421FF" w:rsidP="00506C3D">
      <w:pPr>
        <w:pStyle w:val="content"/>
        <w:numPr>
          <w:ilvl w:val="0"/>
          <w:numId w:val="23"/>
        </w:numPr>
      </w:pPr>
      <w:r>
        <w:t xml:space="preserve">Lưu trữ nhiệt độ: -10°C - +50°C                                              </w:t>
      </w:r>
    </w:p>
    <w:p w14:paraId="48C7B108" w14:textId="50E7C58C" w:rsidR="004421FF" w:rsidRDefault="004421FF" w:rsidP="00506C3D">
      <w:pPr>
        <w:pStyle w:val="content"/>
        <w:numPr>
          <w:ilvl w:val="0"/>
          <w:numId w:val="23"/>
        </w:numPr>
      </w:pPr>
      <w:r>
        <w:t>Khoảng đo độ ẩm: 20% - +60%</w:t>
      </w:r>
    </w:p>
    <w:p w14:paraId="256912BC" w14:textId="1B3FDF96" w:rsidR="004421FF" w:rsidRDefault="004421FF" w:rsidP="00506C3D">
      <w:pPr>
        <w:pStyle w:val="content"/>
        <w:numPr>
          <w:ilvl w:val="0"/>
          <w:numId w:val="23"/>
        </w:numPr>
      </w:pPr>
      <w:r>
        <w:t>Độ chính xác độ ẩm nhiệt độ: 0,5°C, 1%RH.</w:t>
      </w:r>
    </w:p>
    <w:p w14:paraId="6CDD8075" w14:textId="7C7148B8" w:rsidR="004421FF" w:rsidRDefault="004421FF" w:rsidP="00506C3D">
      <w:pPr>
        <w:pStyle w:val="content"/>
        <w:numPr>
          <w:ilvl w:val="0"/>
          <w:numId w:val="23"/>
        </w:numPr>
      </w:pPr>
      <w:r>
        <w:t xml:space="preserve">Sai số: ± 1°C, ± 3%. </w:t>
      </w:r>
    </w:p>
    <w:p w14:paraId="7CB6B212" w14:textId="20FFA2C6" w:rsidR="004421FF" w:rsidRDefault="004421FF" w:rsidP="00506C3D">
      <w:pPr>
        <w:pStyle w:val="content"/>
        <w:numPr>
          <w:ilvl w:val="0"/>
          <w:numId w:val="23"/>
        </w:numPr>
      </w:pPr>
      <w:r>
        <w:t xml:space="preserve">App Tuya Smart, Smart Life tương thích hệ điều hành IOS và Android. </w:t>
      </w:r>
    </w:p>
    <w:p w14:paraId="5CBAB280" w14:textId="0A143703" w:rsidR="004421FF" w:rsidRDefault="004421FF" w:rsidP="00506C3D">
      <w:pPr>
        <w:pStyle w:val="content"/>
        <w:numPr>
          <w:ilvl w:val="0"/>
          <w:numId w:val="23"/>
        </w:numPr>
      </w:pPr>
      <w:r>
        <w:t>Kích thước: 270*90*35mm</w:t>
      </w:r>
    </w:p>
    <w:p w14:paraId="472E7C1C" w14:textId="448F2097" w:rsidR="004421FF" w:rsidRPr="00D17A2C" w:rsidRDefault="004421FF" w:rsidP="00506C3D">
      <w:pPr>
        <w:pStyle w:val="content"/>
        <w:numPr>
          <w:ilvl w:val="0"/>
          <w:numId w:val="23"/>
        </w:numPr>
      </w:pPr>
      <w:r>
        <w:t>Trọng lượng: 700g.</w:t>
      </w:r>
    </w:p>
    <w:p w14:paraId="7E9E15AF" w14:textId="6D1D92AE" w:rsidR="009675AA" w:rsidRDefault="009675AA" w:rsidP="0084128A">
      <w:pPr>
        <w:pStyle w:val="Heading3"/>
      </w:pPr>
      <w:bookmarkStart w:id="16" w:name="_Toc103414557"/>
      <w:r>
        <w:t>Ý nghĩa khoa học và thực tiễn của đề tài</w:t>
      </w:r>
      <w:bookmarkEnd w:id="16"/>
    </w:p>
    <w:p w14:paraId="667E6229" w14:textId="05BEEB10" w:rsidR="002E6457" w:rsidRDefault="002E6457" w:rsidP="002E6457">
      <w:pPr>
        <w:pStyle w:val="content"/>
      </w:pPr>
      <w:r>
        <w:t>Đề tài</w:t>
      </w:r>
      <w:r w:rsidR="00B20E72">
        <w:t xml:space="preserve">: </w:t>
      </w:r>
      <w:r w:rsidR="008C0873" w:rsidRPr="008C0873">
        <w:rPr>
          <w:b/>
          <w:bCs/>
        </w:rPr>
        <w:t>“Thiết kế mô hình thu thập dữ liệu nhiệt độ</w:t>
      </w:r>
      <w:r w:rsidR="00D31C01">
        <w:rPr>
          <w:b/>
          <w:bCs/>
        </w:rPr>
        <w:t>,</w:t>
      </w:r>
      <w:r w:rsidR="008C0873" w:rsidRPr="008C0873">
        <w:rPr>
          <w:b/>
          <w:bCs/>
        </w:rPr>
        <w:t xml:space="preserve"> độ ẩm hiển thị trên LCD và điện thoại”</w:t>
      </w:r>
      <w:r w:rsidR="008C0873" w:rsidRPr="008C0873">
        <w:t xml:space="preserve"> </w:t>
      </w:r>
      <w:r w:rsidR="00B20E72">
        <w:t xml:space="preserve"> </w:t>
      </w:r>
      <w:r>
        <w:t>tuy chỉ ngừng tại ở phạm vi nhỏ</w:t>
      </w:r>
      <w:r w:rsidR="00CD3F70">
        <w:t xml:space="preserve"> là đo nhiệt độ độ </w:t>
      </w:r>
      <w:r w:rsidR="00CD3F70">
        <w:lastRenderedPageBreak/>
        <w:t>ẩm, hiển thị nhiệt độ độ ẩm</w:t>
      </w:r>
      <w:r>
        <w:t xml:space="preserve"> </w:t>
      </w:r>
      <w:r w:rsidR="00DF105E">
        <w:t xml:space="preserve">trên điện thoại là LCD </w:t>
      </w:r>
      <w:r>
        <w:t xml:space="preserve">nhưng đề tài có ý nghĩa </w:t>
      </w:r>
      <w:r w:rsidR="00DF105E">
        <w:t>to lớn trong thực tế với sự kết hợp của vi điều khiển và các ứng dụng thông minh trên điện thoại</w:t>
      </w:r>
      <w:r w:rsidR="00FF7333">
        <w:t xml:space="preserve"> .</w:t>
      </w:r>
    </w:p>
    <w:p w14:paraId="6314F284" w14:textId="537E63AE" w:rsidR="00ED06CF" w:rsidRDefault="00ED06CF" w:rsidP="002E6457">
      <w:pPr>
        <w:pStyle w:val="content"/>
      </w:pPr>
      <w:r>
        <w:t xml:space="preserve">Việc đo nhiệt độ và độ ẩm, thống kê về dữ liệu nhiệt độ và độ ẩm giúp người dùng có cái nhìn trực quan hơn về nhiệt độ trong các phòng cần yêu cầu cao về môi trường làm việc. </w:t>
      </w:r>
    </w:p>
    <w:p w14:paraId="1DFD25CF" w14:textId="32C2DD75" w:rsidR="00FF7333" w:rsidRDefault="00CD3F70" w:rsidP="00732E11">
      <w:pPr>
        <w:pStyle w:val="content"/>
      </w:pPr>
      <w:r w:rsidRPr="00CD3F70">
        <w:t xml:space="preserve">Đề tài có nhiều ứng dụng trong thực tế, sinh viên vận dụng những kiến thức tiếp thu được trong quá trình đào tạo tại </w:t>
      </w:r>
      <w:r>
        <w:t>k</w:t>
      </w:r>
      <w:r w:rsidRPr="00CD3F70">
        <w:t>hoa điện tử và các kiến thức tìm hiểu được bằng cách tự học</w:t>
      </w:r>
      <w:r>
        <w:t xml:space="preserve"> </w:t>
      </w:r>
      <w:r w:rsidR="00FF7333">
        <w:t>hỏi.</w:t>
      </w:r>
    </w:p>
    <w:p w14:paraId="59DF695B" w14:textId="77777777" w:rsidR="00872CFE" w:rsidRDefault="00ED06CF" w:rsidP="00872CFE">
      <w:pPr>
        <w:pStyle w:val="content"/>
      </w:pPr>
      <w:r>
        <w:t>Đề tài không chỉ dừng lại ở phạm vi nghiên cứu nhất định mà còn có thể mở rộng ra theo rất nhiều hướng khác nhau như: Smarthome, các hệ thống nhà kính, hệ thống tự động …</w:t>
      </w:r>
    </w:p>
    <w:p w14:paraId="2BA59E26" w14:textId="2310E2F4" w:rsidR="006E2BDA" w:rsidRDefault="006E2BDA" w:rsidP="0008271D">
      <w:pPr>
        <w:pStyle w:val="Heading2"/>
      </w:pPr>
      <w:bookmarkStart w:id="17" w:name="_Toc103414558"/>
      <w:r>
        <w:t>Các giao tiếp được sử dụng</w:t>
      </w:r>
      <w:bookmarkEnd w:id="17"/>
    </w:p>
    <w:p w14:paraId="6254AF18" w14:textId="535A6BE7" w:rsidR="006E2BDA" w:rsidRPr="008A66CB" w:rsidRDefault="006E2BDA" w:rsidP="00872CFE">
      <w:pPr>
        <w:pStyle w:val="Heading3"/>
      </w:pPr>
      <w:bookmarkStart w:id="18" w:name="_Toc103414559"/>
      <w:r w:rsidRPr="008A66CB">
        <w:t>Giao tiếp I2C</w:t>
      </w:r>
      <w:bookmarkEnd w:id="18"/>
    </w:p>
    <w:p w14:paraId="3CEC9266" w14:textId="585FA739" w:rsidR="00F7308B" w:rsidRDefault="00F329A7" w:rsidP="00BA4DEB">
      <w:pPr>
        <w:pStyle w:val="content"/>
        <w:ind w:firstLine="0"/>
      </w:pPr>
      <w:r>
        <w:rPr>
          <w:noProof/>
        </w:rPr>
        <mc:AlternateContent>
          <mc:Choice Requires="wps">
            <w:drawing>
              <wp:anchor distT="0" distB="0" distL="114300" distR="114300" simplePos="0" relativeHeight="251747328" behindDoc="0" locked="0" layoutInCell="1" allowOverlap="1" wp14:anchorId="689F2892" wp14:editId="59608071">
                <wp:simplePos x="0" y="0"/>
                <wp:positionH relativeFrom="column">
                  <wp:posOffset>353060</wp:posOffset>
                </wp:positionH>
                <wp:positionV relativeFrom="paragraph">
                  <wp:posOffset>2380615</wp:posOffset>
                </wp:positionV>
                <wp:extent cx="473075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623CB6EA" w14:textId="492A49C2" w:rsidR="00286E22" w:rsidRPr="000E3D08" w:rsidRDefault="00286E22" w:rsidP="00C65489">
                            <w:pPr>
                              <w:pStyle w:val="Caption"/>
                              <w:rPr>
                                <w:noProof/>
                              </w:rPr>
                            </w:pPr>
                            <w:bookmarkStart w:id="19" w:name="_Toc103414600"/>
                            <w:r>
                              <w:t xml:space="preserve">Hình </w:t>
                            </w:r>
                            <w:fldSimple w:instr=" STYLEREF 1 \s ">
                              <w:r w:rsidR="00C65489">
                                <w:rPr>
                                  <w:noProof/>
                                </w:rPr>
                                <w:t>1</w:t>
                              </w:r>
                            </w:fldSimple>
                            <w:r w:rsidR="00C65489">
                              <w:noBreakHyphen/>
                            </w:r>
                            <w:fldSimple w:instr=" SEQ Hình \* ARABIC \s 1 ">
                              <w:r w:rsidR="00C65489">
                                <w:rPr>
                                  <w:noProof/>
                                </w:rPr>
                                <w:t>5</w:t>
                              </w:r>
                            </w:fldSimple>
                            <w:r>
                              <w:t>: Giao tiếp I2C</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F2892" id="Text Box 12" o:spid="_x0000_s1029" type="#_x0000_t202" style="position:absolute;left:0;text-align:left;margin-left:27.8pt;margin-top:187.45pt;width:3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WbGgIAAD8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3s6nt9cUkhS7mV/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" stroked="f">
                <v:textbox style="mso-fit-shape-to-text:t" inset="0,0,0,0">
                  <w:txbxContent>
                    <w:p w14:paraId="623CB6EA" w14:textId="492A49C2" w:rsidR="00286E22" w:rsidRPr="000E3D08" w:rsidRDefault="00286E22" w:rsidP="00C65489">
                      <w:pPr>
                        <w:pStyle w:val="Caption"/>
                        <w:rPr>
                          <w:noProof/>
                        </w:rPr>
                      </w:pPr>
                      <w:bookmarkStart w:id="20" w:name="_Toc103414600"/>
                      <w:r>
                        <w:t xml:space="preserve">Hình </w:t>
                      </w:r>
                      <w:fldSimple w:instr=" STYLEREF 1 \s ">
                        <w:r w:rsidR="00C65489">
                          <w:rPr>
                            <w:noProof/>
                          </w:rPr>
                          <w:t>1</w:t>
                        </w:r>
                      </w:fldSimple>
                      <w:r w:rsidR="00C65489">
                        <w:noBreakHyphen/>
                      </w:r>
                      <w:fldSimple w:instr=" SEQ Hình \* ARABIC \s 1 ">
                        <w:r w:rsidR="00C65489">
                          <w:rPr>
                            <w:noProof/>
                          </w:rPr>
                          <w:t>5</w:t>
                        </w:r>
                      </w:fldSimple>
                      <w:r>
                        <w:t>: Giao tiếp I2C</w:t>
                      </w:r>
                      <w:bookmarkEnd w:id="20"/>
                    </w:p>
                  </w:txbxContent>
                </v:textbox>
                <w10:wrap type="square"/>
              </v:shape>
            </w:pict>
          </mc:Fallback>
        </mc:AlternateContent>
      </w:r>
      <w:r w:rsidR="00FF7333">
        <w:rPr>
          <w:noProof/>
        </w:rPr>
        <w:drawing>
          <wp:anchor distT="0" distB="0" distL="114300" distR="114300" simplePos="0" relativeHeight="251696128" behindDoc="0" locked="0" layoutInCell="1" allowOverlap="1" wp14:anchorId="216DE1F3" wp14:editId="662C539A">
            <wp:simplePos x="0" y="0"/>
            <wp:positionH relativeFrom="margin">
              <wp:posOffset>353060</wp:posOffset>
            </wp:positionH>
            <wp:positionV relativeFrom="paragraph">
              <wp:posOffset>5080</wp:posOffset>
            </wp:positionV>
            <wp:extent cx="4730750" cy="2318385"/>
            <wp:effectExtent l="0" t="0" r="0" b="5715"/>
            <wp:wrapSquare wrapText="bothSides"/>
            <wp:docPr id="1" name="Picture 1"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s of the I2C Communication Protoco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4393" cy="23693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C8326" w14:textId="06E29261" w:rsidR="00BA4DEB" w:rsidRDefault="00BA4DEB" w:rsidP="00BA4DEB">
      <w:pPr>
        <w:pStyle w:val="content"/>
        <w:ind w:firstLine="0"/>
      </w:pPr>
    </w:p>
    <w:p w14:paraId="215093D3" w14:textId="547E9C30" w:rsidR="00BA4DEB" w:rsidRDefault="00BA4DEB" w:rsidP="00BA4DEB">
      <w:pPr>
        <w:pStyle w:val="content"/>
        <w:ind w:firstLine="0"/>
      </w:pPr>
    </w:p>
    <w:p w14:paraId="63C26EE3" w14:textId="0D338EA2" w:rsidR="00BA4DEB" w:rsidRDefault="00BA4DEB" w:rsidP="00BA4DEB">
      <w:pPr>
        <w:pStyle w:val="content"/>
        <w:ind w:firstLine="0"/>
      </w:pPr>
    </w:p>
    <w:p w14:paraId="629DD2BD" w14:textId="019D2B3F" w:rsidR="00BA4DEB" w:rsidRDefault="00BA4DEB" w:rsidP="00BA4DEB">
      <w:pPr>
        <w:pStyle w:val="content"/>
        <w:ind w:firstLine="0"/>
      </w:pPr>
    </w:p>
    <w:p w14:paraId="3576FF56" w14:textId="3673EB67" w:rsidR="00BA4DEB" w:rsidRDefault="00BA4DEB" w:rsidP="00BA4DEB">
      <w:pPr>
        <w:pStyle w:val="content"/>
        <w:ind w:firstLine="0"/>
      </w:pPr>
    </w:p>
    <w:p w14:paraId="3F1DFFAF" w14:textId="77777777" w:rsidR="00F329A7" w:rsidRDefault="00F329A7" w:rsidP="00BA4DEB">
      <w:pPr>
        <w:pStyle w:val="content"/>
        <w:ind w:firstLine="0"/>
        <w:rPr>
          <w:i/>
          <w:iCs/>
        </w:rPr>
      </w:pPr>
    </w:p>
    <w:p w14:paraId="38A08150" w14:textId="77777777" w:rsidR="00F329A7" w:rsidRDefault="00F329A7" w:rsidP="00BA4DEB">
      <w:pPr>
        <w:pStyle w:val="content"/>
        <w:ind w:firstLine="0"/>
        <w:rPr>
          <w:i/>
          <w:iCs/>
        </w:rPr>
      </w:pPr>
    </w:p>
    <w:p w14:paraId="5AE6BA46" w14:textId="7CE6ADA5" w:rsidR="00BA4DEB" w:rsidRPr="00BA4DEB" w:rsidRDefault="00BA4DEB" w:rsidP="00BA4DEB">
      <w:pPr>
        <w:pStyle w:val="content"/>
        <w:ind w:firstLine="0"/>
        <w:rPr>
          <w:i/>
          <w:iCs/>
        </w:rPr>
      </w:pPr>
      <w:r w:rsidRPr="00BA4DEB">
        <w:rPr>
          <w:i/>
          <w:iCs/>
        </w:rPr>
        <w:t>Giới thiệu về giao tiếp I2C</w:t>
      </w:r>
    </w:p>
    <w:p w14:paraId="0CFC1EDE" w14:textId="50DD3A41" w:rsidR="00F7308B" w:rsidRDefault="00DF39E4" w:rsidP="00F7308B">
      <w:pPr>
        <w:pStyle w:val="content"/>
      </w:pPr>
      <w:r>
        <w:t xml:space="preserve">[6] </w:t>
      </w:r>
      <w:r w:rsidR="00F7308B">
        <w:t xml:space="preserve">Giao tiếp I2C là sự kết hợp các tính năng tốt nhất của UART và SPI, trong giao tiếp I2C, một thiết bị có thể đóng vai trò là </w:t>
      </w:r>
      <w:r w:rsidR="003D03B4">
        <w:t>M</w:t>
      </w:r>
      <w:r w:rsidR="00F7308B">
        <w:t>aster</w:t>
      </w:r>
      <w:r w:rsidR="003D03B4">
        <w:t xml:space="preserve"> </w:t>
      </w:r>
      <w:r w:rsidR="00F7308B">
        <w:t xml:space="preserve">(chủ) kết nối tới </w:t>
      </w:r>
      <w:r w:rsidR="00F7308B">
        <w:lastRenderedPageBreak/>
        <w:t xml:space="preserve">nhiều </w:t>
      </w:r>
      <w:r w:rsidR="003D03B4">
        <w:t>S</w:t>
      </w:r>
      <w:r w:rsidR="00F7308B">
        <w:t xml:space="preserve">lave (tớ), hoặc có thể nhiều thiết bị đóng vai trò là </w:t>
      </w:r>
      <w:r w:rsidR="003D03B4">
        <w:t>M</w:t>
      </w:r>
      <w:r w:rsidR="00F7308B">
        <w:t xml:space="preserve">aster kết nối tới một hoặc nhiều thiết bị là </w:t>
      </w:r>
      <w:r w:rsidR="003D03B4">
        <w:t>S</w:t>
      </w:r>
      <w:r w:rsidR="00F7308B">
        <w:t xml:space="preserve">lave. </w:t>
      </w:r>
    </w:p>
    <w:p w14:paraId="30ADE70E" w14:textId="1D8AD09B" w:rsidR="003D03B4" w:rsidRDefault="00F7308B" w:rsidP="00F7308B">
      <w:pPr>
        <w:pStyle w:val="content"/>
        <w:ind w:firstLine="0"/>
      </w:pPr>
      <w:r>
        <w:t>I2C chỉ sử dụng 2 dây để kết nối các thiết bị với nhau</w:t>
      </w:r>
      <w:r w:rsidR="003D03B4">
        <w:t>:</w:t>
      </w:r>
    </w:p>
    <w:p w14:paraId="325214B9" w14:textId="495F12A1" w:rsidR="003D03B4" w:rsidRDefault="003D03B4" w:rsidP="00506C3D">
      <w:pPr>
        <w:pStyle w:val="content"/>
        <w:numPr>
          <w:ilvl w:val="0"/>
          <w:numId w:val="5"/>
        </w:numPr>
      </w:pPr>
      <w:r w:rsidRPr="003D03B4">
        <w:t>SDA (</w:t>
      </w:r>
      <w:r>
        <w:t>tín hiệu Data</w:t>
      </w:r>
      <w:r w:rsidRPr="003D03B4">
        <w:t xml:space="preserve">) - </w:t>
      </w:r>
      <w:r>
        <w:t>M</w:t>
      </w:r>
      <w:r w:rsidRPr="003D03B4">
        <w:t xml:space="preserve">aster và Slave gửi và nhận dữ liệu. </w:t>
      </w:r>
    </w:p>
    <w:p w14:paraId="38CBE593" w14:textId="04728398" w:rsidR="003D03B4" w:rsidRDefault="003D03B4" w:rsidP="00506C3D">
      <w:pPr>
        <w:pStyle w:val="content"/>
        <w:numPr>
          <w:ilvl w:val="0"/>
          <w:numId w:val="5"/>
        </w:numPr>
      </w:pPr>
      <w:r w:rsidRPr="003D03B4">
        <w:t>SCL (</w:t>
      </w:r>
      <w:r>
        <w:t>xung Clock</w:t>
      </w:r>
      <w:r w:rsidRPr="003D03B4">
        <w:t>)</w:t>
      </w:r>
      <w:r>
        <w:t xml:space="preserve"> </w:t>
      </w:r>
      <w:r w:rsidRPr="003D03B4">
        <w:t xml:space="preserve">- </w:t>
      </w:r>
      <w:r>
        <w:t xml:space="preserve"> Tín hiệu xung Clock</w:t>
      </w:r>
    </w:p>
    <w:p w14:paraId="11F4ECE3" w14:textId="1AB7E5C6" w:rsidR="00BA4DEB" w:rsidRDefault="00BA4DEB" w:rsidP="00BA4DEB">
      <w:pPr>
        <w:pStyle w:val="content"/>
        <w:ind w:firstLine="0"/>
      </w:pPr>
      <w:r>
        <w:t>I</w:t>
      </w:r>
      <w:r w:rsidRPr="00BA4DEB">
        <w:t>2C là một giao thức giao tiếp nối tiếp, vì vậy dữ liệu được truyền từng bit theo một dây duy nhất (</w:t>
      </w:r>
      <w:r>
        <w:t xml:space="preserve">dây </w:t>
      </w:r>
      <w:r w:rsidRPr="00BA4DEB">
        <w:t>SDA)</w:t>
      </w:r>
    </w:p>
    <w:p w14:paraId="1D1A349D" w14:textId="54B1D3D1" w:rsidR="009535FF" w:rsidRDefault="00BA4DEB" w:rsidP="00F329A7">
      <w:pPr>
        <w:pStyle w:val="content"/>
      </w:pPr>
      <w:r w:rsidRPr="00BA4DEB">
        <w:t xml:space="preserve">Giống như SPI, I2C </w:t>
      </w:r>
      <w:r>
        <w:t>sử dụng cơ chế đồng bộ</w:t>
      </w:r>
      <w:r w:rsidRPr="00BA4DEB">
        <w:t xml:space="preserve"> do đó, đầu ra của bit được đồng bộ hóa với việc lấy mẫu các bit bằng tín hiệu </w:t>
      </w:r>
      <w:r>
        <w:t>Clock</w:t>
      </w:r>
      <w:r w:rsidRPr="00BA4DEB">
        <w:t xml:space="preserve"> được chia sẻ giữa </w:t>
      </w:r>
      <w:r>
        <w:t xml:space="preserve">Master </w:t>
      </w:r>
      <w:r w:rsidRPr="00BA4DEB">
        <w:t xml:space="preserve">và </w:t>
      </w:r>
      <w:r>
        <w:t>Slave</w:t>
      </w:r>
      <w:r w:rsidRPr="00BA4DEB">
        <w:t xml:space="preserve">. Tín hiệu </w:t>
      </w:r>
      <w:r>
        <w:t>Clock</w:t>
      </w:r>
      <w:r w:rsidRPr="00BA4DEB">
        <w:t xml:space="preserve"> luôn được kiểm soát </w:t>
      </w:r>
      <w:r>
        <w:t>bởi Master</w:t>
      </w:r>
      <w:r w:rsidRPr="00BA4DEB">
        <w:t>.</w:t>
      </w:r>
    </w:p>
    <w:tbl>
      <w:tblPr>
        <w:tblStyle w:val="TableGrid"/>
        <w:tblW w:w="0" w:type="auto"/>
        <w:tblLook w:val="04A0" w:firstRow="1" w:lastRow="0" w:firstColumn="1" w:lastColumn="0" w:noHBand="0" w:noVBand="1"/>
      </w:tblPr>
      <w:tblGrid>
        <w:gridCol w:w="4388"/>
        <w:gridCol w:w="4389"/>
      </w:tblGrid>
      <w:tr w:rsidR="009535FF" w14:paraId="7EB215EF" w14:textId="77777777" w:rsidTr="009535FF">
        <w:tc>
          <w:tcPr>
            <w:tcW w:w="4388" w:type="dxa"/>
          </w:tcPr>
          <w:p w14:paraId="481423B6" w14:textId="7A00AEB7" w:rsidR="009535FF" w:rsidRDefault="009535FF" w:rsidP="00F329A7">
            <w:pPr>
              <w:pStyle w:val="content"/>
              <w:ind w:firstLine="0"/>
            </w:pPr>
            <w:r>
              <w:t>Số lượng dây sử dụng</w:t>
            </w:r>
          </w:p>
        </w:tc>
        <w:tc>
          <w:tcPr>
            <w:tcW w:w="4389" w:type="dxa"/>
          </w:tcPr>
          <w:p w14:paraId="47AACE1D" w14:textId="073B8B02" w:rsidR="009535FF" w:rsidRDefault="009535FF" w:rsidP="00F329A7">
            <w:pPr>
              <w:pStyle w:val="content"/>
              <w:ind w:firstLine="0"/>
            </w:pPr>
            <w:r>
              <w:t>2</w:t>
            </w:r>
          </w:p>
        </w:tc>
      </w:tr>
      <w:tr w:rsidR="009535FF" w14:paraId="2249FA0C" w14:textId="77777777" w:rsidTr="009535FF">
        <w:tc>
          <w:tcPr>
            <w:tcW w:w="4388" w:type="dxa"/>
          </w:tcPr>
          <w:p w14:paraId="11006524" w14:textId="25386F15" w:rsidR="009535FF" w:rsidRDefault="009535FF" w:rsidP="00F329A7">
            <w:pPr>
              <w:pStyle w:val="content"/>
              <w:ind w:firstLine="0"/>
            </w:pPr>
            <w:r>
              <w:t>Tốc độ truyền tối đa</w:t>
            </w:r>
          </w:p>
        </w:tc>
        <w:tc>
          <w:tcPr>
            <w:tcW w:w="4389" w:type="dxa"/>
          </w:tcPr>
          <w:p w14:paraId="13373497" w14:textId="77777777" w:rsidR="009535FF" w:rsidRDefault="009535FF" w:rsidP="00F329A7">
            <w:pPr>
              <w:pStyle w:val="content"/>
              <w:ind w:firstLine="0"/>
            </w:pPr>
            <w:r>
              <w:t>Chế độ tiêu chuẩn = 100 kbps</w:t>
            </w:r>
          </w:p>
          <w:p w14:paraId="33F6A975" w14:textId="77777777" w:rsidR="009535FF" w:rsidRDefault="009535FF" w:rsidP="00F329A7">
            <w:pPr>
              <w:pStyle w:val="content"/>
              <w:ind w:firstLine="0"/>
            </w:pPr>
            <w:r>
              <w:t>Chế độ nhanh = 400 kbps</w:t>
            </w:r>
          </w:p>
          <w:p w14:paraId="722FB753" w14:textId="77777777" w:rsidR="009535FF" w:rsidRDefault="009535FF" w:rsidP="00F329A7">
            <w:pPr>
              <w:pStyle w:val="content"/>
              <w:ind w:firstLine="0"/>
            </w:pPr>
            <w:r>
              <w:t>Chế độ tốc độ cao = 3.4 Mbps</w:t>
            </w:r>
          </w:p>
          <w:p w14:paraId="5734DE88" w14:textId="442487A6" w:rsidR="009535FF" w:rsidRDefault="009535FF" w:rsidP="00F329A7">
            <w:pPr>
              <w:pStyle w:val="content"/>
              <w:ind w:firstLine="0"/>
            </w:pPr>
            <w:r>
              <w:t xml:space="preserve">Chế độ </w:t>
            </w:r>
            <w:r w:rsidR="000227F0">
              <w:t>tốc độ rất cao</w:t>
            </w:r>
            <w:r>
              <w:t xml:space="preserve"> = 5 Mbps</w:t>
            </w:r>
          </w:p>
        </w:tc>
      </w:tr>
      <w:tr w:rsidR="009535FF" w14:paraId="18308CF3" w14:textId="77777777" w:rsidTr="009535FF">
        <w:tc>
          <w:tcPr>
            <w:tcW w:w="4388" w:type="dxa"/>
          </w:tcPr>
          <w:p w14:paraId="0B0A74C1" w14:textId="52120AD6" w:rsidR="009535FF" w:rsidRDefault="009535FF" w:rsidP="00F329A7">
            <w:pPr>
              <w:pStyle w:val="content"/>
              <w:ind w:firstLine="0"/>
            </w:pPr>
            <w:r>
              <w:t>Loại</w:t>
            </w:r>
            <w:r w:rsidR="000227F0">
              <w:t xml:space="preserve"> chế độ truyền</w:t>
            </w:r>
          </w:p>
        </w:tc>
        <w:tc>
          <w:tcPr>
            <w:tcW w:w="4389" w:type="dxa"/>
          </w:tcPr>
          <w:p w14:paraId="2B2DD426" w14:textId="1ECB5D12" w:rsidR="009535FF" w:rsidRDefault="000227F0" w:rsidP="00F329A7">
            <w:pPr>
              <w:pStyle w:val="content"/>
              <w:ind w:firstLine="0"/>
            </w:pPr>
            <w:r>
              <w:t>Đồng bộ</w:t>
            </w:r>
          </w:p>
        </w:tc>
      </w:tr>
      <w:tr w:rsidR="009535FF" w14:paraId="699CAA85" w14:textId="77777777" w:rsidTr="009535FF">
        <w:tc>
          <w:tcPr>
            <w:tcW w:w="4388" w:type="dxa"/>
          </w:tcPr>
          <w:p w14:paraId="199C0346" w14:textId="08731A27" w:rsidR="009535FF" w:rsidRDefault="000227F0" w:rsidP="00F329A7">
            <w:pPr>
              <w:pStyle w:val="content"/>
              <w:ind w:firstLine="0"/>
            </w:pPr>
            <w:r>
              <w:t>Phương thức truyền</w:t>
            </w:r>
          </w:p>
        </w:tc>
        <w:tc>
          <w:tcPr>
            <w:tcW w:w="4389" w:type="dxa"/>
          </w:tcPr>
          <w:p w14:paraId="1136425D" w14:textId="322B8FE6" w:rsidR="009535FF" w:rsidRDefault="000227F0" w:rsidP="00F329A7">
            <w:pPr>
              <w:pStyle w:val="content"/>
              <w:ind w:firstLine="0"/>
            </w:pPr>
            <w:r>
              <w:t>Nối tiếp</w:t>
            </w:r>
          </w:p>
        </w:tc>
      </w:tr>
      <w:tr w:rsidR="009535FF" w14:paraId="4B1519CC" w14:textId="77777777" w:rsidTr="009535FF">
        <w:tc>
          <w:tcPr>
            <w:tcW w:w="4388" w:type="dxa"/>
          </w:tcPr>
          <w:p w14:paraId="3A46AE1F" w14:textId="419B74DD" w:rsidR="009535FF" w:rsidRDefault="000227F0" w:rsidP="00F329A7">
            <w:pPr>
              <w:pStyle w:val="content"/>
              <w:ind w:firstLine="0"/>
            </w:pPr>
            <w:r>
              <w:t>Số lượng Master tối đa</w:t>
            </w:r>
          </w:p>
        </w:tc>
        <w:tc>
          <w:tcPr>
            <w:tcW w:w="4389" w:type="dxa"/>
          </w:tcPr>
          <w:p w14:paraId="4492B420" w14:textId="09B945D3" w:rsidR="009535FF" w:rsidRDefault="000227F0" w:rsidP="00F329A7">
            <w:pPr>
              <w:pStyle w:val="content"/>
              <w:ind w:firstLine="0"/>
            </w:pPr>
            <w:r>
              <w:t>Không giới hạn về số lượng</w:t>
            </w:r>
          </w:p>
        </w:tc>
      </w:tr>
      <w:tr w:rsidR="009535FF" w14:paraId="6D0CAF20" w14:textId="77777777" w:rsidTr="009535FF">
        <w:tc>
          <w:tcPr>
            <w:tcW w:w="4388" w:type="dxa"/>
          </w:tcPr>
          <w:p w14:paraId="038B8FB7" w14:textId="78B6482C" w:rsidR="009535FF" w:rsidRDefault="000227F0" w:rsidP="00F329A7">
            <w:pPr>
              <w:pStyle w:val="content"/>
              <w:ind w:firstLine="0"/>
            </w:pPr>
            <w:r>
              <w:t>Số lượng Slave tối đa</w:t>
            </w:r>
          </w:p>
        </w:tc>
        <w:tc>
          <w:tcPr>
            <w:tcW w:w="4389" w:type="dxa"/>
          </w:tcPr>
          <w:p w14:paraId="1C150279" w14:textId="34766D38" w:rsidR="009535FF" w:rsidRDefault="00E25742" w:rsidP="00F329A7">
            <w:pPr>
              <w:pStyle w:val="content"/>
              <w:ind w:firstLine="0"/>
            </w:pPr>
            <w:r>
              <w:t>1008</w:t>
            </w:r>
          </w:p>
        </w:tc>
      </w:tr>
    </w:tbl>
    <w:p w14:paraId="69837115" w14:textId="77777777" w:rsidR="009535FF" w:rsidRDefault="009535FF" w:rsidP="00F329A7">
      <w:pPr>
        <w:pStyle w:val="content"/>
        <w:ind w:firstLine="0"/>
      </w:pPr>
    </w:p>
    <w:p w14:paraId="6ABC1D27" w14:textId="5332A6DF" w:rsidR="00BA4DEB" w:rsidRPr="009535FF" w:rsidRDefault="009535FF" w:rsidP="00BA4DEB">
      <w:pPr>
        <w:pStyle w:val="content"/>
        <w:ind w:firstLine="0"/>
        <w:rPr>
          <w:i/>
          <w:iCs/>
        </w:rPr>
      </w:pPr>
      <w:r w:rsidRPr="009535FF">
        <w:rPr>
          <w:i/>
          <w:iCs/>
        </w:rPr>
        <w:t>Các</w:t>
      </w:r>
      <w:r>
        <w:rPr>
          <w:i/>
          <w:iCs/>
        </w:rPr>
        <w:t>h</w:t>
      </w:r>
      <w:r w:rsidRPr="009535FF">
        <w:rPr>
          <w:i/>
          <w:iCs/>
        </w:rPr>
        <w:t xml:space="preserve"> hoạt động của I2C</w:t>
      </w:r>
    </w:p>
    <w:p w14:paraId="7B776D7A" w14:textId="44F57CA0" w:rsidR="003D03B4" w:rsidRDefault="001F282F" w:rsidP="001F282F">
      <w:pPr>
        <w:pStyle w:val="content"/>
      </w:pPr>
      <w:r w:rsidRPr="001F282F">
        <w:t>Với I2C, dữ liệu được truyền trong các tin nhắn. Tin nhắn được chia thành các khung dữ liệu. Mỗi tin nhắn có một khung địa chỉ chứa địa chỉ nhị phân của địa chỉ slave và một hoặc nhiều khung dữ liệu chứa dữ liệu đang được truyền. Thông điệp cũng bao gồm điều kiện khởi động và điều kiện dừng, các bit đọc / ghi và các bit ACK / NACK giữa mỗi khung dữ liệu:</w:t>
      </w:r>
    </w:p>
    <w:p w14:paraId="3837C6A3" w14:textId="77777777" w:rsidR="00F329A7" w:rsidRDefault="001F282F" w:rsidP="00F329A7">
      <w:pPr>
        <w:pStyle w:val="content"/>
        <w:keepNext/>
      </w:pPr>
      <w:r>
        <w:rPr>
          <w:noProof/>
        </w:rPr>
        <w:lastRenderedPageBreak/>
        <w:drawing>
          <wp:inline distT="0" distB="0" distL="0" distR="0" wp14:anchorId="7DB1BCE3" wp14:editId="4D903202">
            <wp:extent cx="4404995" cy="1109896"/>
            <wp:effectExtent l="0" t="0" r="0" b="0"/>
            <wp:docPr id="3" name="Picture 3" descr="Introduction to I2C - Message, Frame, and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I2C - Message, Frame, and Bi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1096" cy="1121512"/>
                    </a:xfrm>
                    <a:prstGeom prst="rect">
                      <a:avLst/>
                    </a:prstGeom>
                    <a:noFill/>
                    <a:ln>
                      <a:noFill/>
                    </a:ln>
                  </pic:spPr>
                </pic:pic>
              </a:graphicData>
            </a:graphic>
          </wp:inline>
        </w:drawing>
      </w:r>
    </w:p>
    <w:p w14:paraId="18BAD8EC" w14:textId="6A420EA2" w:rsidR="001F282F" w:rsidRDefault="00F329A7" w:rsidP="00C65489">
      <w:pPr>
        <w:pStyle w:val="Caption"/>
      </w:pPr>
      <w:bookmarkStart w:id="21" w:name="_Toc103414601"/>
      <w:r>
        <w:t xml:space="preserve">Hình </w:t>
      </w:r>
      <w:fldSimple w:instr=" STYLEREF 1 \s ">
        <w:r w:rsidR="00C65489">
          <w:rPr>
            <w:noProof/>
          </w:rPr>
          <w:t>1</w:t>
        </w:r>
      </w:fldSimple>
      <w:r w:rsidR="00C65489">
        <w:noBreakHyphen/>
      </w:r>
      <w:fldSimple w:instr=" SEQ Hình \* ARABIC \s 1 ">
        <w:r w:rsidR="00C65489">
          <w:rPr>
            <w:noProof/>
          </w:rPr>
          <w:t>6</w:t>
        </w:r>
      </w:fldSimple>
      <w:r>
        <w:t>: Dạng message của I2C</w:t>
      </w:r>
      <w:bookmarkEnd w:id="21"/>
    </w:p>
    <w:p w14:paraId="71C31E09" w14:textId="33AC7903" w:rsidR="001F282F" w:rsidRDefault="001F282F" w:rsidP="00506C3D">
      <w:pPr>
        <w:pStyle w:val="content"/>
        <w:numPr>
          <w:ilvl w:val="0"/>
          <w:numId w:val="6"/>
        </w:numPr>
      </w:pPr>
      <w:r w:rsidRPr="003B7147">
        <w:t>Điều kiện khởi động:</w:t>
      </w:r>
      <w:r>
        <w:t xml:space="preserve"> Đường SDA chuyển từ mức điện áp cao xuống mức điện áp thấp trước khi đường SCL chuyển từ mức cao xuống mức thấp.</w:t>
      </w:r>
    </w:p>
    <w:p w14:paraId="413EFE48" w14:textId="2C210512" w:rsidR="001F282F" w:rsidRDefault="001F282F" w:rsidP="00506C3D">
      <w:pPr>
        <w:pStyle w:val="content"/>
        <w:numPr>
          <w:ilvl w:val="0"/>
          <w:numId w:val="6"/>
        </w:numPr>
      </w:pPr>
      <w:r w:rsidRPr="003B7147">
        <w:t>Điều kiện dừng:</w:t>
      </w:r>
      <w:r w:rsidR="003B7147">
        <w:t xml:space="preserve"> </w:t>
      </w:r>
      <w:r w:rsidRPr="001F282F">
        <w:t>Đường SDA chuyển từ mức điện áp thấp sang mức điện áp cao sau khi đường SCL chuyển từ mức thấp lên mức cao.</w:t>
      </w:r>
    </w:p>
    <w:p w14:paraId="08D4E876" w14:textId="09CC45EE" w:rsidR="001F282F" w:rsidRDefault="001F282F" w:rsidP="00506C3D">
      <w:pPr>
        <w:pStyle w:val="content"/>
        <w:numPr>
          <w:ilvl w:val="0"/>
          <w:numId w:val="6"/>
        </w:numPr>
      </w:pPr>
      <w:r w:rsidRPr="00945C0D">
        <w:t xml:space="preserve">Khung địa chỉ: </w:t>
      </w:r>
      <w:r w:rsidRPr="001F282F">
        <w:t>Một chuỗi 7 hoặc 10 bit duy nhất cho mỗi slave để xác định slave khi master muốn giao tiếp với nó.</w:t>
      </w:r>
    </w:p>
    <w:p w14:paraId="2077FED7" w14:textId="2BDA586F" w:rsidR="001F282F" w:rsidRPr="001F282F" w:rsidRDefault="001F282F" w:rsidP="00506C3D">
      <w:pPr>
        <w:pStyle w:val="content"/>
        <w:numPr>
          <w:ilvl w:val="0"/>
          <w:numId w:val="6"/>
        </w:numPr>
      </w:pPr>
      <w:r w:rsidRPr="00945C0D">
        <w:t xml:space="preserve">Bit </w:t>
      </w:r>
      <w:r w:rsidR="00945C0D">
        <w:t>đ</w:t>
      </w:r>
      <w:r w:rsidRPr="00945C0D">
        <w:t xml:space="preserve">ọc / </w:t>
      </w:r>
      <w:r w:rsidR="00945C0D">
        <w:t>g</w:t>
      </w:r>
      <w:r w:rsidRPr="00945C0D">
        <w:t xml:space="preserve">hi: </w:t>
      </w:r>
      <w:r w:rsidRPr="001F282F">
        <w:t>Một bit duy nhất chỉ định master đang gửi dữ liệu đến slave (mức điện áp thấp) hay yêu cầu dữ liệu từ nó (mức điện áp cao).</w:t>
      </w:r>
    </w:p>
    <w:p w14:paraId="6B042329" w14:textId="727F5FC8" w:rsidR="001F282F" w:rsidRPr="00945C0D" w:rsidRDefault="001F282F" w:rsidP="00506C3D">
      <w:pPr>
        <w:pStyle w:val="content"/>
        <w:numPr>
          <w:ilvl w:val="0"/>
          <w:numId w:val="6"/>
        </w:numPr>
        <w:rPr>
          <w:i/>
          <w:iCs/>
        </w:rPr>
      </w:pPr>
      <w:r w:rsidRPr="00945C0D">
        <w:t>Bit ACK / NACK:</w:t>
      </w:r>
      <w:r w:rsidRPr="001F282F">
        <w:rPr>
          <w:i/>
          <w:iCs/>
        </w:rPr>
        <w:t xml:space="preserve"> </w:t>
      </w:r>
      <w:r w:rsidRPr="001F282F">
        <w:t>Mỗi khung trong một tin nhắn được theo sau bởi một bit xác nhận / không xác nhận. Nếu một khung địa chỉ hoặc khung dữ liệu được nhận thành công, một bit ACK sẽ được trả lại cho thiết bị gửi từ thiết bị nhận.</w:t>
      </w:r>
    </w:p>
    <w:p w14:paraId="51EFF03F" w14:textId="4C5AD186" w:rsidR="00945C0D" w:rsidRPr="00945C0D" w:rsidRDefault="003B7147" w:rsidP="00945C0D">
      <w:pPr>
        <w:pStyle w:val="content"/>
        <w:ind w:firstLine="0"/>
        <w:rPr>
          <w:i/>
          <w:iCs/>
        </w:rPr>
      </w:pPr>
      <w:r w:rsidRPr="00945C0D">
        <w:rPr>
          <w:i/>
          <w:iCs/>
        </w:rPr>
        <w:t>Địa chỉ</w:t>
      </w:r>
    </w:p>
    <w:p w14:paraId="6A850601" w14:textId="219745DD" w:rsidR="003B7147" w:rsidRDefault="003B7147" w:rsidP="00945C0D">
      <w:pPr>
        <w:pStyle w:val="content"/>
      </w:pPr>
      <w:r w:rsidRPr="00945C0D">
        <w:t xml:space="preserve">I2C không có các đường </w:t>
      </w:r>
      <w:r w:rsidR="00945C0D" w:rsidRPr="00945C0D">
        <w:t xml:space="preserve">chọn </w:t>
      </w:r>
      <w:r w:rsidR="00945C0D">
        <w:t>S</w:t>
      </w:r>
      <w:r w:rsidR="00945C0D" w:rsidRPr="00945C0D">
        <w:t>lave</w:t>
      </w:r>
      <w:r w:rsidRPr="00945C0D">
        <w:t xml:space="preserve"> như SPI, vì vậy cần một cách khác để cho slave biết rằng dữ liệu đang được gửi đến slave này chứ không phải slave khác. Nó thực hiện điều này bằng cách định địa chỉ. Khung địa chỉ luôn là khung đầu tiên sau bit khởi động trong một tin nhắn mới.</w:t>
      </w:r>
    </w:p>
    <w:p w14:paraId="7E7450C8" w14:textId="0C444F8D" w:rsidR="003B7147" w:rsidRPr="00945C0D" w:rsidRDefault="003B7147" w:rsidP="00945C0D">
      <w:pPr>
        <w:pStyle w:val="content"/>
      </w:pPr>
      <w:r w:rsidRPr="00945C0D">
        <w:t xml:space="preserve">Master gửi địa chỉ của slave mà nó muốn giao tiếp với mọi slave được kết nối với nó. Sau đó, mỗi slave sẽ so sánh địa chỉ được gửi từ master với địa chỉ của chính nó. Nếu địa chỉ phù hợp, nó sẽ gửi lại một bit ACK điện áp thấp </w:t>
      </w:r>
      <w:r w:rsidRPr="00945C0D">
        <w:lastRenderedPageBreak/>
        <w:t>cho master. Nếu địa chỉ không khớp, slave không làm gì cả và đường SDA vẫn ở mức cao.</w:t>
      </w:r>
    </w:p>
    <w:p w14:paraId="007C0F1D" w14:textId="192A6316" w:rsidR="00945C0D" w:rsidRPr="002308FC" w:rsidRDefault="00945C0D" w:rsidP="002308FC">
      <w:pPr>
        <w:pStyle w:val="content"/>
        <w:ind w:firstLine="0"/>
        <w:rPr>
          <w:i/>
          <w:iCs/>
        </w:rPr>
      </w:pPr>
      <w:r w:rsidRPr="002308FC">
        <w:rPr>
          <w:i/>
          <w:iCs/>
        </w:rPr>
        <w:t>Bit đọc / gh</w:t>
      </w:r>
      <w:r w:rsidR="002308FC" w:rsidRPr="002308FC">
        <w:rPr>
          <w:i/>
          <w:iCs/>
        </w:rPr>
        <w:t>i</w:t>
      </w:r>
    </w:p>
    <w:p w14:paraId="325C8CA6" w14:textId="77777777" w:rsidR="00945C0D" w:rsidRDefault="00945C0D" w:rsidP="00945C0D">
      <w:pPr>
        <w:pStyle w:val="content"/>
      </w:pPr>
      <w:r>
        <w:t>Khung địa chỉ bao gồm một bit duy nhất ở cuối tin nhắn cho slave biết master muốn ghi dữ liệu vào nó hay nhận dữ liệu từ nó. Nếu master muốn gửi dữ liệu đến slave, bit đọc / ghi ở mức điện áp thấp. Nếu master đang yêu cầu dữ liệu từ slave, thì bit ở mức điện áp cao.</w:t>
      </w:r>
    </w:p>
    <w:p w14:paraId="61AB69EB" w14:textId="0A27FB7E" w:rsidR="00945C0D" w:rsidRPr="002308FC" w:rsidRDefault="00945C0D" w:rsidP="002308FC">
      <w:pPr>
        <w:pStyle w:val="content"/>
        <w:ind w:firstLine="0"/>
        <w:rPr>
          <w:i/>
          <w:iCs/>
        </w:rPr>
      </w:pPr>
      <w:r w:rsidRPr="002308FC">
        <w:rPr>
          <w:i/>
          <w:iCs/>
        </w:rPr>
        <w:t>Khung dữ liệu</w:t>
      </w:r>
    </w:p>
    <w:p w14:paraId="2336C472" w14:textId="2919AD7E" w:rsidR="00945C0D" w:rsidRDefault="00945C0D" w:rsidP="009F29AE">
      <w:pPr>
        <w:pStyle w:val="content"/>
      </w:pPr>
      <w:r>
        <w:t xml:space="preserve">Sau khi </w:t>
      </w:r>
      <w:r w:rsidR="002308FC">
        <w:t>M</w:t>
      </w:r>
      <w:r>
        <w:t xml:space="preserve">aster phát hiện bit ACK từ </w:t>
      </w:r>
      <w:r w:rsidR="002308FC">
        <w:t>S</w:t>
      </w:r>
      <w:r>
        <w:t>lave, khung dữ liệu đầu tiên đã sẵn sàng được gửi.</w:t>
      </w:r>
    </w:p>
    <w:p w14:paraId="4A09CCEB" w14:textId="69A7711F" w:rsidR="00945C0D" w:rsidRDefault="00945C0D" w:rsidP="002308FC">
      <w:pPr>
        <w:pStyle w:val="content"/>
      </w:pPr>
      <w:r>
        <w:t xml:space="preserve">Khung dữ liệu luôn có độ dài 8 bit và được gửi với bit quan trọng nhất trước. Mỗi khung dữ liệu ngay sau đó là một bit ACK / NACK để xác minh rằng khung đã được nhận thành công. Bit ACK phải được nhận bởi </w:t>
      </w:r>
      <w:r w:rsidR="002308FC">
        <w:t>M</w:t>
      </w:r>
      <w:r>
        <w:t xml:space="preserve">aster hoặc </w:t>
      </w:r>
      <w:r w:rsidR="002308FC">
        <w:t>S</w:t>
      </w:r>
      <w:r>
        <w:t>lave (tùy thuộc vào cái nào đang gửi dữ liệu) trước khi khung dữ liệu tiếp theo có thể được gửi.</w:t>
      </w:r>
    </w:p>
    <w:p w14:paraId="62F5F272" w14:textId="33BC739F" w:rsidR="00945C0D" w:rsidRDefault="00945C0D" w:rsidP="002308FC">
      <w:pPr>
        <w:pStyle w:val="content"/>
      </w:pPr>
      <w:r>
        <w:t xml:space="preserve">Sau khi tất cả các khung dữ liệu đã được gửi, </w:t>
      </w:r>
      <w:r w:rsidR="002308FC">
        <w:t>M</w:t>
      </w:r>
      <w:r>
        <w:t>aster có thể gửi một điều kiện dừng cho slave để tạm dừng quá trình truyền. Điều kiện dừng là sự chuyển đổi điện áp từ thấp lên cao trên đường SDA sau khi chuyển tiếp từ thấp lên cao trên đường SCL , với đường SCL vẫn ở mức cao.</w:t>
      </w:r>
    </w:p>
    <w:p w14:paraId="3E76FEC8" w14:textId="5FAC719A" w:rsidR="00945C0D" w:rsidRPr="002308FC" w:rsidRDefault="00945C0D" w:rsidP="002308FC">
      <w:pPr>
        <w:pStyle w:val="content"/>
        <w:ind w:firstLine="0"/>
        <w:rPr>
          <w:i/>
          <w:iCs/>
        </w:rPr>
      </w:pPr>
      <w:r w:rsidRPr="002308FC">
        <w:rPr>
          <w:i/>
          <w:iCs/>
        </w:rPr>
        <w:t>Các bước truyền dữ liệu I2C</w:t>
      </w:r>
    </w:p>
    <w:p w14:paraId="120F05FB" w14:textId="77777777" w:rsidR="002308FC" w:rsidRDefault="00945C0D" w:rsidP="00506C3D">
      <w:pPr>
        <w:pStyle w:val="content"/>
        <w:numPr>
          <w:ilvl w:val="0"/>
          <w:numId w:val="7"/>
        </w:numPr>
      </w:pPr>
      <w:r>
        <w:t>Master gửi điều kiện khởi động đến mọi slave được kết nối bằng cách chuyển đường SDA từ mức điện áp cao sang mức điện áp thấp trước khi chuyển đường SCL từ mức cao xuống mức thấp.</w:t>
      </w:r>
    </w:p>
    <w:p w14:paraId="044C57F5" w14:textId="77777777" w:rsidR="002308FC" w:rsidRDefault="00945C0D" w:rsidP="00506C3D">
      <w:pPr>
        <w:pStyle w:val="content"/>
        <w:numPr>
          <w:ilvl w:val="0"/>
          <w:numId w:val="7"/>
        </w:numPr>
      </w:pPr>
      <w:r>
        <w:t>Master gửi cho mỗi slave địa chỉ 7 hoặc 10 bit của slave mà nó muốn giao tiếp, cùng với bit đọc / ghi.</w:t>
      </w:r>
    </w:p>
    <w:p w14:paraId="66A1754D" w14:textId="77777777" w:rsidR="002308FC" w:rsidRDefault="00945C0D" w:rsidP="00506C3D">
      <w:pPr>
        <w:pStyle w:val="content"/>
        <w:numPr>
          <w:ilvl w:val="0"/>
          <w:numId w:val="7"/>
        </w:numPr>
      </w:pPr>
      <w:r>
        <w:lastRenderedPageBreak/>
        <w:t>Mỗi slave sẽ so sánh địa chỉ được gửi từ master với địa chỉ của chính nó. Nếu địa chỉ trùng khớp, slave sẽ trả về một bit ACK bằng cách kéo dòng SDA xuống thấp cho một bit. Nếu địa chỉ từ master không khớp với địa chỉ của slave, slave rời khỏi đường SDA cao.</w:t>
      </w:r>
    </w:p>
    <w:p w14:paraId="1AEC0E2D" w14:textId="77777777" w:rsidR="002308FC" w:rsidRDefault="00945C0D" w:rsidP="00506C3D">
      <w:pPr>
        <w:pStyle w:val="content"/>
        <w:numPr>
          <w:ilvl w:val="0"/>
          <w:numId w:val="7"/>
        </w:numPr>
      </w:pPr>
      <w:r>
        <w:t>Master gửi hoặc nhận khung dữ liệu.</w:t>
      </w:r>
    </w:p>
    <w:p w14:paraId="1F65DF9D" w14:textId="77777777" w:rsidR="002308FC" w:rsidRDefault="00945C0D" w:rsidP="00506C3D">
      <w:pPr>
        <w:pStyle w:val="content"/>
        <w:numPr>
          <w:ilvl w:val="0"/>
          <w:numId w:val="7"/>
        </w:numPr>
      </w:pPr>
      <w:r>
        <w:t>Sau khi mỗi khung dữ liệu được chuyển, thiết bị nhận trả về một bit ACK khác cho thiết bị gửi để xác nhận đã nhận thành công khung.</w:t>
      </w:r>
    </w:p>
    <w:p w14:paraId="5C4AE93E" w14:textId="77777777" w:rsidR="002308FC" w:rsidRDefault="00945C0D" w:rsidP="00506C3D">
      <w:pPr>
        <w:pStyle w:val="content"/>
        <w:numPr>
          <w:ilvl w:val="0"/>
          <w:numId w:val="7"/>
        </w:numPr>
      </w:pPr>
      <w:r>
        <w:t>Để dừng truyền dữ liệu, master gửi điều kiện dừng đến slave bằng cách chuyển đổi mức cao SCL trước khi chuyển mức cao SDA.</w:t>
      </w:r>
    </w:p>
    <w:p w14:paraId="0D9AB84B" w14:textId="63AC2018" w:rsidR="002308FC" w:rsidRPr="004B60C9" w:rsidRDefault="002308FC" w:rsidP="002308FC">
      <w:pPr>
        <w:pStyle w:val="content"/>
        <w:ind w:firstLine="0"/>
        <w:rPr>
          <w:i/>
          <w:iCs/>
        </w:rPr>
      </w:pPr>
      <w:r w:rsidRPr="004B60C9">
        <w:rPr>
          <w:rStyle w:val="Strong"/>
          <w:b w:val="0"/>
          <w:bCs w:val="0"/>
          <w:i/>
          <w:iCs/>
        </w:rPr>
        <w:t>Một Master với nhiều Slave</w:t>
      </w:r>
    </w:p>
    <w:p w14:paraId="33C1E729" w14:textId="6EB78E9C" w:rsidR="00F329A7" w:rsidRDefault="002308FC" w:rsidP="002308FC">
      <w:pPr>
        <w:pStyle w:val="content"/>
      </w:pPr>
      <w:r>
        <w:rPr>
          <w:noProof/>
        </w:rPr>
        <w:drawing>
          <wp:anchor distT="0" distB="0" distL="114300" distR="114300" simplePos="0" relativeHeight="251697152" behindDoc="0" locked="0" layoutInCell="1" allowOverlap="1" wp14:anchorId="57A07DCA" wp14:editId="2FDB4241">
            <wp:simplePos x="0" y="0"/>
            <wp:positionH relativeFrom="column">
              <wp:posOffset>3240600</wp:posOffset>
            </wp:positionH>
            <wp:positionV relativeFrom="paragraph">
              <wp:posOffset>18757</wp:posOffset>
            </wp:positionV>
            <wp:extent cx="2162810" cy="2860675"/>
            <wp:effectExtent l="0" t="0" r="8890" b="0"/>
            <wp:wrapSquare wrapText="bothSides"/>
            <wp:docPr id="5" name="Picture 5" descr="Introduction to I2C - Single Master Multiple 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tion to I2C - Single Master Multiple Slav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2810" cy="2860675"/>
                    </a:xfrm>
                    <a:prstGeom prst="rect">
                      <a:avLst/>
                    </a:prstGeom>
                    <a:noFill/>
                    <a:ln>
                      <a:noFill/>
                    </a:ln>
                  </pic:spPr>
                </pic:pic>
              </a:graphicData>
            </a:graphic>
          </wp:anchor>
        </w:drawing>
      </w:r>
      <w:r>
        <w:t xml:space="preserve">Vì I2C sử dụng định địa chỉ nên nhiều Slave có thể được điều khiển từ một master duy nhất. </w:t>
      </w:r>
    </w:p>
    <w:p w14:paraId="7F614DF0" w14:textId="77777777" w:rsidR="00F329A7" w:rsidRDefault="002308FC" w:rsidP="002308FC">
      <w:pPr>
        <w:pStyle w:val="content"/>
      </w:pPr>
      <w:r>
        <w:t>Với địa chỉ 7 bit sẽ có 128 (2 mũ 7) địa chỉ duy nhất. Việc sử dụng địa chỉ 10 bit không phổ biến, nhưng nó cung cấp 1.024 (2 mũ 10) địa chỉ duy nhất.</w:t>
      </w:r>
    </w:p>
    <w:p w14:paraId="1B2DD730" w14:textId="4C547CC6" w:rsidR="002308FC" w:rsidRDefault="00F329A7" w:rsidP="002308FC">
      <w:pPr>
        <w:pStyle w:val="content"/>
      </w:pPr>
      <w:r>
        <w:rPr>
          <w:noProof/>
        </w:rPr>
        <mc:AlternateContent>
          <mc:Choice Requires="wps">
            <w:drawing>
              <wp:anchor distT="0" distB="0" distL="114300" distR="114300" simplePos="0" relativeHeight="251749376" behindDoc="0" locked="0" layoutInCell="1" allowOverlap="1" wp14:anchorId="0FC447FF" wp14:editId="0989950D">
                <wp:simplePos x="0" y="0"/>
                <wp:positionH relativeFrom="margin">
                  <wp:align>right</wp:align>
                </wp:positionH>
                <wp:positionV relativeFrom="paragraph">
                  <wp:posOffset>572135</wp:posOffset>
                </wp:positionV>
                <wp:extent cx="1898650" cy="635"/>
                <wp:effectExtent l="0" t="0" r="6350" b="0"/>
                <wp:wrapSquare wrapText="bothSides"/>
                <wp:docPr id="19" name="Text Box 19"/>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5A935206" w14:textId="706488F3" w:rsidR="00286E22" w:rsidRPr="00CC700A" w:rsidRDefault="00286E22" w:rsidP="00C65489">
                            <w:pPr>
                              <w:pStyle w:val="Caption"/>
                              <w:rPr>
                                <w:noProof/>
                              </w:rPr>
                            </w:pPr>
                            <w:bookmarkStart w:id="22" w:name="_Toc103414602"/>
                            <w:r>
                              <w:t xml:space="preserve">Hình </w:t>
                            </w:r>
                            <w:fldSimple w:instr=" STYLEREF 1 \s ">
                              <w:r w:rsidR="00C65489">
                                <w:rPr>
                                  <w:noProof/>
                                </w:rPr>
                                <w:t>1</w:t>
                              </w:r>
                            </w:fldSimple>
                            <w:r w:rsidR="00C65489">
                              <w:noBreakHyphen/>
                            </w:r>
                            <w:fldSimple w:instr=" SEQ Hình \* ARABIC \s 1 ">
                              <w:r w:rsidR="00C65489">
                                <w:rPr>
                                  <w:noProof/>
                                </w:rPr>
                                <w:t>7</w:t>
                              </w:r>
                            </w:fldSimple>
                            <w:r>
                              <w:t>: Một Master nhiều Slave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447FF" id="Text Box 19" o:spid="_x0000_s1030" type="#_x0000_t202" style="position:absolute;left:0;text-align:left;margin-left:98.3pt;margin-top:45.05pt;width:149.5pt;height:.05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" stroked="f">
                <v:textbox style="mso-fit-shape-to-text:t" inset="0,0,0,0">
                  <w:txbxContent>
                    <w:p w14:paraId="5A935206" w14:textId="706488F3" w:rsidR="00286E22" w:rsidRPr="00CC700A" w:rsidRDefault="00286E22" w:rsidP="00C65489">
                      <w:pPr>
                        <w:pStyle w:val="Caption"/>
                        <w:rPr>
                          <w:noProof/>
                        </w:rPr>
                      </w:pPr>
                      <w:bookmarkStart w:id="23" w:name="_Toc103414602"/>
                      <w:r>
                        <w:t xml:space="preserve">Hình </w:t>
                      </w:r>
                      <w:fldSimple w:instr=" STYLEREF 1 \s ">
                        <w:r w:rsidR="00C65489">
                          <w:rPr>
                            <w:noProof/>
                          </w:rPr>
                          <w:t>1</w:t>
                        </w:r>
                      </w:fldSimple>
                      <w:r w:rsidR="00C65489">
                        <w:noBreakHyphen/>
                      </w:r>
                      <w:fldSimple w:instr=" SEQ Hình \* ARABIC \s 1 ">
                        <w:r w:rsidR="00C65489">
                          <w:rPr>
                            <w:noProof/>
                          </w:rPr>
                          <w:t>7</w:t>
                        </w:r>
                      </w:fldSimple>
                      <w:r>
                        <w:t>: Một Master nhiều Slave</w:t>
                      </w:r>
                      <w:bookmarkEnd w:id="23"/>
                    </w:p>
                  </w:txbxContent>
                </v:textbox>
                <w10:wrap type="square" anchorx="margin"/>
              </v:shape>
            </w:pict>
          </mc:Fallback>
        </mc:AlternateContent>
      </w:r>
      <w:r w:rsidR="002308FC">
        <w:t xml:space="preserve"> Để kết nối nhiều slave đến một master duy nhất, bạn có thể đấu dây như thế này, với điện trở kéo lên 4</w:t>
      </w:r>
      <w:r>
        <w:t>.</w:t>
      </w:r>
      <w:r w:rsidR="002308FC">
        <w:t>7K Ohm kết nối đường SDA và SCL với Vcc:</w:t>
      </w:r>
    </w:p>
    <w:p w14:paraId="269CDDA0" w14:textId="1DA616E6" w:rsidR="00913389" w:rsidRPr="00913389" w:rsidRDefault="00F329A7" w:rsidP="00913389">
      <w:pPr>
        <w:pStyle w:val="content"/>
        <w:ind w:firstLine="0"/>
        <w:rPr>
          <w:i/>
          <w:iCs/>
        </w:rPr>
      </w:pPr>
      <w:r>
        <w:rPr>
          <w:i/>
          <w:iCs/>
        </w:rPr>
        <w:br/>
      </w:r>
      <w:r>
        <w:rPr>
          <w:i/>
          <w:iCs/>
        </w:rPr>
        <w:br/>
      </w:r>
      <w:r>
        <w:rPr>
          <w:i/>
          <w:iCs/>
        </w:rPr>
        <w:br/>
      </w:r>
      <w:r w:rsidR="00913389" w:rsidRPr="00913389">
        <w:rPr>
          <w:i/>
          <w:iCs/>
        </w:rPr>
        <w:t>Nhiều master với nhiều slave</w:t>
      </w:r>
    </w:p>
    <w:p w14:paraId="0E89B3E4" w14:textId="5695C896" w:rsidR="002308FC" w:rsidRDefault="00F329A7" w:rsidP="00913389">
      <w:pPr>
        <w:pStyle w:val="content"/>
      </w:pPr>
      <w:r>
        <w:rPr>
          <w:noProof/>
        </w:rPr>
        <w:lastRenderedPageBreak/>
        <mc:AlternateContent>
          <mc:Choice Requires="wps">
            <w:drawing>
              <wp:anchor distT="0" distB="0" distL="114300" distR="114300" simplePos="0" relativeHeight="251751424" behindDoc="0" locked="0" layoutInCell="1" allowOverlap="1" wp14:anchorId="47C406F4" wp14:editId="7E27DA9A">
                <wp:simplePos x="0" y="0"/>
                <wp:positionH relativeFrom="margin">
                  <wp:align>right</wp:align>
                </wp:positionH>
                <wp:positionV relativeFrom="paragraph">
                  <wp:posOffset>2934386</wp:posOffset>
                </wp:positionV>
                <wp:extent cx="2603500" cy="635"/>
                <wp:effectExtent l="0" t="0" r="6350" b="5080"/>
                <wp:wrapSquare wrapText="bothSides"/>
                <wp:docPr id="20" name="Text Box 20"/>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7BEDB36C" w14:textId="28C3F44E" w:rsidR="00286E22" w:rsidRPr="006A7EBE" w:rsidRDefault="00286E22" w:rsidP="00C65489">
                            <w:pPr>
                              <w:pStyle w:val="Caption"/>
                              <w:rPr>
                                <w:noProof/>
                              </w:rPr>
                            </w:pPr>
                            <w:bookmarkStart w:id="24" w:name="_Toc103414603"/>
                            <w:r>
                              <w:t xml:space="preserve">Hình </w:t>
                            </w:r>
                            <w:fldSimple w:instr=" STYLEREF 1 \s ">
                              <w:r w:rsidR="00C65489">
                                <w:rPr>
                                  <w:noProof/>
                                </w:rPr>
                                <w:t>1</w:t>
                              </w:r>
                            </w:fldSimple>
                            <w:r w:rsidR="00C65489">
                              <w:noBreakHyphen/>
                            </w:r>
                            <w:fldSimple w:instr=" SEQ Hình \* ARABIC \s 1 ">
                              <w:r w:rsidR="00C65489">
                                <w:rPr>
                                  <w:noProof/>
                                </w:rPr>
                                <w:t>8</w:t>
                              </w:r>
                            </w:fldSimple>
                            <w:r>
                              <w:t>: Nhiều Master nhiều Slave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406F4" id="Text Box 20" o:spid="_x0000_s1031" type="#_x0000_t202" style="position:absolute;left:0;text-align:left;margin-left:153.8pt;margin-top:231.05pt;width:205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oOGAIAAD8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" stroked="f">
                <v:textbox style="mso-fit-shape-to-text:t" inset="0,0,0,0">
                  <w:txbxContent>
                    <w:p w14:paraId="7BEDB36C" w14:textId="28C3F44E" w:rsidR="00286E22" w:rsidRPr="006A7EBE" w:rsidRDefault="00286E22" w:rsidP="00C65489">
                      <w:pPr>
                        <w:pStyle w:val="Caption"/>
                        <w:rPr>
                          <w:noProof/>
                        </w:rPr>
                      </w:pPr>
                      <w:bookmarkStart w:id="25" w:name="_Toc103414603"/>
                      <w:r>
                        <w:t xml:space="preserve">Hình </w:t>
                      </w:r>
                      <w:fldSimple w:instr=" STYLEREF 1 \s ">
                        <w:r w:rsidR="00C65489">
                          <w:rPr>
                            <w:noProof/>
                          </w:rPr>
                          <w:t>1</w:t>
                        </w:r>
                      </w:fldSimple>
                      <w:r w:rsidR="00C65489">
                        <w:noBreakHyphen/>
                      </w:r>
                      <w:fldSimple w:instr=" SEQ Hình \* ARABIC \s 1 ">
                        <w:r w:rsidR="00C65489">
                          <w:rPr>
                            <w:noProof/>
                          </w:rPr>
                          <w:t>8</w:t>
                        </w:r>
                      </w:fldSimple>
                      <w:r>
                        <w:t>: Nhiều Master nhiều Slave</w:t>
                      </w:r>
                      <w:bookmarkEnd w:id="25"/>
                    </w:p>
                  </w:txbxContent>
                </v:textbox>
                <w10:wrap type="square" anchorx="margin"/>
              </v:shape>
            </w:pict>
          </mc:Fallback>
        </mc:AlternateContent>
      </w:r>
      <w:r>
        <w:rPr>
          <w:noProof/>
        </w:rPr>
        <w:drawing>
          <wp:anchor distT="0" distB="0" distL="114300" distR="114300" simplePos="0" relativeHeight="251698176" behindDoc="0" locked="0" layoutInCell="1" allowOverlap="1" wp14:anchorId="6AFB0333" wp14:editId="59FA3FB4">
            <wp:simplePos x="0" y="0"/>
            <wp:positionH relativeFrom="column">
              <wp:posOffset>3084195</wp:posOffset>
            </wp:positionH>
            <wp:positionV relativeFrom="paragraph">
              <wp:posOffset>37465</wp:posOffset>
            </wp:positionV>
            <wp:extent cx="2350770" cy="28454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0770" cy="284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389" w:rsidRPr="00913389">
        <w:t>Nhiều master có thể được kết nối với một slave hoặc nhiều slave. Sự cố với nhiều master trong cùng một hệ thống xảy ra khi hai master cố gắng gửi hoặc nhận dữ liệu cùng một lúc qua đường SDA. Để giải quyết vấn đề này, mỗi master cần phải phát hiện xem đường SDA thấp hay cao trước khi truyền tin nhắn. Nếu đường SDA thấp, điều này có nghĩa là một master khác có quyền điều khiển bus và master đó phải đợi để gửi tin nhắn. Để kết nối nhiều master với nhiều slave, hãy sử dụng sơ đồ sau, với các điện trở kéo lên 4,7K Ohm kết nối các đường SDA và SCL với Vcc:</w:t>
      </w:r>
    </w:p>
    <w:p w14:paraId="5170BF35" w14:textId="4F20F08F" w:rsidR="00913389" w:rsidRPr="00913389" w:rsidRDefault="00913389" w:rsidP="00913389">
      <w:pPr>
        <w:pStyle w:val="content"/>
        <w:ind w:firstLine="0"/>
        <w:rPr>
          <w:i/>
          <w:iCs/>
        </w:rPr>
      </w:pPr>
      <w:r w:rsidRPr="00913389">
        <w:rPr>
          <w:i/>
          <w:iCs/>
        </w:rPr>
        <w:t>Ưu điểm</w:t>
      </w:r>
    </w:p>
    <w:p w14:paraId="39A7A51B" w14:textId="3A6DEFC5" w:rsidR="00913389" w:rsidRDefault="00913389" w:rsidP="00506C3D">
      <w:pPr>
        <w:pStyle w:val="content"/>
        <w:numPr>
          <w:ilvl w:val="0"/>
          <w:numId w:val="9"/>
        </w:numPr>
      </w:pPr>
      <w:r>
        <w:t>Chỉ sử dụng hai dây</w:t>
      </w:r>
    </w:p>
    <w:p w14:paraId="06A68FF8" w14:textId="7F1048A1" w:rsidR="00913389" w:rsidRDefault="00913389" w:rsidP="00506C3D">
      <w:pPr>
        <w:pStyle w:val="content"/>
        <w:numPr>
          <w:ilvl w:val="0"/>
          <w:numId w:val="8"/>
        </w:numPr>
      </w:pPr>
      <w:r>
        <w:t>Hỗ trợ nhiều Master và nhiều Slave</w:t>
      </w:r>
    </w:p>
    <w:p w14:paraId="3181850B" w14:textId="093663FD" w:rsidR="00913389" w:rsidRDefault="00913389" w:rsidP="00506C3D">
      <w:pPr>
        <w:pStyle w:val="content"/>
        <w:numPr>
          <w:ilvl w:val="0"/>
          <w:numId w:val="8"/>
        </w:numPr>
      </w:pPr>
      <w:r>
        <w:t>Bit ACK / NACK xác nhận mỗi khung được chuyển thành công</w:t>
      </w:r>
    </w:p>
    <w:p w14:paraId="47B3270E" w14:textId="3EEDD344" w:rsidR="00913389" w:rsidRDefault="00913389" w:rsidP="00506C3D">
      <w:pPr>
        <w:pStyle w:val="content"/>
        <w:numPr>
          <w:ilvl w:val="0"/>
          <w:numId w:val="8"/>
        </w:numPr>
      </w:pPr>
      <w:r>
        <w:t>Phần cứng ít phức tạp hơn so với UART</w:t>
      </w:r>
    </w:p>
    <w:p w14:paraId="46AA573D" w14:textId="2382C096" w:rsidR="00913389" w:rsidRDefault="00913389" w:rsidP="00506C3D">
      <w:pPr>
        <w:pStyle w:val="content"/>
        <w:numPr>
          <w:ilvl w:val="0"/>
          <w:numId w:val="8"/>
        </w:numPr>
      </w:pPr>
      <w:r>
        <w:t>Giao thức nổi tiếng và được sử dụng rộng rãi</w:t>
      </w:r>
    </w:p>
    <w:p w14:paraId="5CFC6391" w14:textId="6A230857" w:rsidR="00913389" w:rsidRPr="00913389" w:rsidRDefault="00913389" w:rsidP="00913389">
      <w:pPr>
        <w:pStyle w:val="content"/>
        <w:ind w:firstLine="0"/>
        <w:rPr>
          <w:i/>
          <w:iCs/>
        </w:rPr>
      </w:pPr>
      <w:r w:rsidRPr="00913389">
        <w:rPr>
          <w:i/>
          <w:iCs/>
        </w:rPr>
        <w:t>Nhược điểm</w:t>
      </w:r>
    </w:p>
    <w:p w14:paraId="59849B40" w14:textId="77777777" w:rsidR="00913389" w:rsidRDefault="00913389" w:rsidP="00506C3D">
      <w:pPr>
        <w:pStyle w:val="content"/>
        <w:numPr>
          <w:ilvl w:val="0"/>
          <w:numId w:val="10"/>
        </w:numPr>
      </w:pPr>
      <w:r>
        <w:t>Tốc độ truyền dữ liệu chậm hơn SPI</w:t>
      </w:r>
    </w:p>
    <w:p w14:paraId="1B25688E" w14:textId="77777777" w:rsidR="00913389" w:rsidRDefault="00913389" w:rsidP="00506C3D">
      <w:pPr>
        <w:pStyle w:val="content"/>
        <w:numPr>
          <w:ilvl w:val="0"/>
          <w:numId w:val="10"/>
        </w:numPr>
      </w:pPr>
      <w:r>
        <w:t>Kích thước của khung dữ liệu bị giới hạn ở 8 bit</w:t>
      </w:r>
    </w:p>
    <w:p w14:paraId="1A5B8486" w14:textId="430419CD" w:rsidR="002308FC" w:rsidRDefault="00913389" w:rsidP="00506C3D">
      <w:pPr>
        <w:pStyle w:val="content"/>
        <w:numPr>
          <w:ilvl w:val="0"/>
          <w:numId w:val="10"/>
        </w:numPr>
      </w:pPr>
      <w:r>
        <w:t>Cần phần cứng phức tạp hơn để triển khai so với SPI</w:t>
      </w:r>
    </w:p>
    <w:p w14:paraId="796AD595" w14:textId="77777777" w:rsidR="0041174C" w:rsidRDefault="006E2BDA" w:rsidP="002827CF">
      <w:pPr>
        <w:pStyle w:val="Heading3"/>
      </w:pPr>
      <w:bookmarkStart w:id="26" w:name="_Toc103414560"/>
      <w:r>
        <w:t>Giao tiếp One</w:t>
      </w:r>
      <w:r w:rsidR="00821EDE">
        <w:t xml:space="preserve"> </w:t>
      </w:r>
      <w:r w:rsidR="00326981">
        <w:t>–</w:t>
      </w:r>
      <w:r w:rsidR="00821EDE">
        <w:t xml:space="preserve"> </w:t>
      </w:r>
      <w:r>
        <w:t>Wire</w:t>
      </w:r>
      <w:bookmarkEnd w:id="26"/>
    </w:p>
    <w:p w14:paraId="2A8B6705" w14:textId="6E23D60B" w:rsidR="00E25742" w:rsidRPr="00C04784" w:rsidRDefault="0041174C" w:rsidP="00C04784">
      <w:pPr>
        <w:pStyle w:val="content"/>
        <w:ind w:firstLine="0"/>
        <w:rPr>
          <w:i/>
          <w:iCs/>
        </w:rPr>
      </w:pPr>
      <w:r w:rsidRPr="00C04784">
        <w:rPr>
          <w:i/>
          <w:iCs/>
        </w:rPr>
        <w:t>Giới thiệu về giao tiếp One – Wire (1 – Wire)</w:t>
      </w:r>
      <w:r w:rsidR="00326981" w:rsidRPr="00C04784">
        <w:rPr>
          <w:i/>
          <w:iCs/>
        </w:rPr>
        <w:tab/>
      </w:r>
      <w:r w:rsidR="00326981" w:rsidRPr="00C04784">
        <w:rPr>
          <w:i/>
          <w:iCs/>
        </w:rPr>
        <w:tab/>
      </w:r>
    </w:p>
    <w:p w14:paraId="10A3F061" w14:textId="07EB5364" w:rsidR="00E25742" w:rsidRDefault="00E25742" w:rsidP="00E25742">
      <w:pPr>
        <w:pStyle w:val="content"/>
      </w:pPr>
      <w:r>
        <w:lastRenderedPageBreak/>
        <w:t>One</w:t>
      </w:r>
      <w:r w:rsidR="00821EDE">
        <w:t xml:space="preserve"> - </w:t>
      </w:r>
      <w:r>
        <w:t xml:space="preserve">Wire </w:t>
      </w:r>
      <w:r w:rsidR="00821EDE">
        <w:t xml:space="preserve">(1-Wire) </w:t>
      </w:r>
      <w:r>
        <w:t xml:space="preserve">là hệ thống bus giao tiếp được thiết kế bởi Dallas Semiconductor Corp. Giống như tên gọi, hệ thống bus này chỉ sử dụng 1 dây để truyền nhận dữ liệu. </w:t>
      </w:r>
    </w:p>
    <w:p w14:paraId="7C498284" w14:textId="77777777" w:rsidR="00E25742" w:rsidRDefault="00E25742" w:rsidP="00E25742">
      <w:pPr>
        <w:pStyle w:val="content"/>
      </w:pPr>
      <w:r>
        <w:t>Chính vì chỉ sử dụng 1 dây nên giao tiếp này có tốc độ truyền thấp nhưng dữ liệu lại truyền được khoảng cách xa hơn.</w:t>
      </w:r>
    </w:p>
    <w:p w14:paraId="2B20F485" w14:textId="77777777" w:rsidR="00E25742" w:rsidRDefault="00E25742" w:rsidP="00E25742">
      <w:pPr>
        <w:pStyle w:val="content"/>
      </w:pPr>
      <w:r>
        <w:t xml:space="preserve">OneWire chủ yếu sử dụng để giao tiếp với các thiết bị nhỏ, thu thập và truyền nhận dữ liệu thời tiết, nhiệt độ,… các công việc không yêu cầu tốc độ cao.      </w:t>
      </w:r>
    </w:p>
    <w:p w14:paraId="631CD475" w14:textId="5CDF8D13" w:rsidR="00E25742" w:rsidRDefault="00E25742" w:rsidP="001F282F">
      <w:pPr>
        <w:pStyle w:val="content"/>
      </w:pPr>
      <w:r w:rsidRPr="001F282F">
        <w:t>Giống như các chuẩn giao tiếp khác, 1-Wire cho phép truyền nhận dữ liệu với nhiều Slave trên đường truyền. Tuy nhiên chỉ có thể có 1 Master (giống với SPI).</w:t>
      </w:r>
    </w:p>
    <w:p w14:paraId="0733EEBE" w14:textId="45CA7D4F" w:rsidR="00C04784" w:rsidRPr="001F282F" w:rsidRDefault="004B60C9" w:rsidP="00C04784">
      <w:pPr>
        <w:pStyle w:val="content"/>
        <w:jc w:val="center"/>
      </w:pPr>
      <w:r>
        <w:rPr>
          <w:noProof/>
        </w:rPr>
        <mc:AlternateContent>
          <mc:Choice Requires="wps">
            <w:drawing>
              <wp:anchor distT="0" distB="0" distL="114300" distR="114300" simplePos="0" relativeHeight="251753472" behindDoc="0" locked="0" layoutInCell="1" allowOverlap="1" wp14:anchorId="04361678" wp14:editId="706ABCAC">
                <wp:simplePos x="0" y="0"/>
                <wp:positionH relativeFrom="column">
                  <wp:posOffset>-1905</wp:posOffset>
                </wp:positionH>
                <wp:positionV relativeFrom="paragraph">
                  <wp:posOffset>2274570</wp:posOffset>
                </wp:positionV>
                <wp:extent cx="557974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F2C153F" w14:textId="5C1766DA" w:rsidR="00286E22" w:rsidRPr="00187E3B" w:rsidRDefault="00286E22" w:rsidP="00C65489">
                            <w:pPr>
                              <w:pStyle w:val="Caption"/>
                              <w:rPr>
                                <w:noProof/>
                              </w:rPr>
                            </w:pPr>
                            <w:bookmarkStart w:id="27" w:name="_Toc103414604"/>
                            <w:r>
                              <w:t xml:space="preserve">Hình </w:t>
                            </w:r>
                            <w:fldSimple w:instr=" STYLEREF 1 \s ">
                              <w:r w:rsidR="00C65489">
                                <w:rPr>
                                  <w:noProof/>
                                </w:rPr>
                                <w:t>1</w:t>
                              </w:r>
                            </w:fldSimple>
                            <w:r w:rsidR="00C65489">
                              <w:noBreakHyphen/>
                            </w:r>
                            <w:fldSimple w:instr=" SEQ Hình \* ARABIC \s 1 ">
                              <w:r w:rsidR="00C65489">
                                <w:rPr>
                                  <w:noProof/>
                                </w:rPr>
                                <w:t>9</w:t>
                              </w:r>
                            </w:fldSimple>
                            <w:r>
                              <w:t>: Giao tiếp One-wire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61678" id="Text Box 23" o:spid="_x0000_s1032" type="#_x0000_t202" style="position:absolute;left:0;text-align:left;margin-left:-.15pt;margin-top:179.1pt;width:439.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" stroked="f">
                <v:textbox style="mso-fit-shape-to-text:t" inset="0,0,0,0">
                  <w:txbxContent>
                    <w:p w14:paraId="6F2C153F" w14:textId="5C1766DA" w:rsidR="00286E22" w:rsidRPr="00187E3B" w:rsidRDefault="00286E22" w:rsidP="00C65489">
                      <w:pPr>
                        <w:pStyle w:val="Caption"/>
                        <w:rPr>
                          <w:noProof/>
                        </w:rPr>
                      </w:pPr>
                      <w:bookmarkStart w:id="28" w:name="_Toc103414604"/>
                      <w:r>
                        <w:t xml:space="preserve">Hình </w:t>
                      </w:r>
                      <w:fldSimple w:instr=" STYLEREF 1 \s ">
                        <w:r w:rsidR="00C65489">
                          <w:rPr>
                            <w:noProof/>
                          </w:rPr>
                          <w:t>1</w:t>
                        </w:r>
                      </w:fldSimple>
                      <w:r w:rsidR="00C65489">
                        <w:noBreakHyphen/>
                      </w:r>
                      <w:fldSimple w:instr=" SEQ Hình \* ARABIC \s 1 ">
                        <w:r w:rsidR="00C65489">
                          <w:rPr>
                            <w:noProof/>
                          </w:rPr>
                          <w:t>9</w:t>
                        </w:r>
                      </w:fldSimple>
                      <w:r>
                        <w:t>: Giao tiếp One-wire</w:t>
                      </w:r>
                      <w:bookmarkEnd w:id="28"/>
                    </w:p>
                  </w:txbxContent>
                </v:textbox>
                <w10:wrap type="square"/>
              </v:shape>
            </w:pict>
          </mc:Fallback>
        </mc:AlternateContent>
      </w:r>
      <w:r w:rsidR="00C04784">
        <w:rPr>
          <w:noProof/>
        </w:rPr>
        <w:drawing>
          <wp:anchor distT="0" distB="0" distL="114300" distR="114300" simplePos="0" relativeHeight="251699200" behindDoc="0" locked="0" layoutInCell="1" allowOverlap="1" wp14:anchorId="0506024A" wp14:editId="49D4FBFC">
            <wp:simplePos x="0" y="0"/>
            <wp:positionH relativeFrom="margin">
              <wp:align>right</wp:align>
            </wp:positionH>
            <wp:positionV relativeFrom="paragraph">
              <wp:posOffset>0</wp:posOffset>
            </wp:positionV>
            <wp:extent cx="5579745" cy="221742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a:noFill/>
                    </a:ln>
                  </pic:spPr>
                </pic:pic>
              </a:graphicData>
            </a:graphic>
            <wp14:sizeRelV relativeFrom="margin">
              <wp14:pctHeight>0</wp14:pctHeight>
            </wp14:sizeRelV>
          </wp:anchor>
        </w:drawing>
      </w:r>
    </w:p>
    <w:p w14:paraId="5FC8AB2C" w14:textId="0C3CCAEE" w:rsidR="00C04784" w:rsidRPr="00C04784" w:rsidRDefault="00C04784" w:rsidP="00C04784">
      <w:pPr>
        <w:pStyle w:val="content"/>
        <w:ind w:firstLine="0"/>
        <w:rPr>
          <w:i/>
          <w:iCs/>
        </w:rPr>
      </w:pPr>
      <w:r w:rsidRPr="00C04784">
        <w:rPr>
          <w:i/>
          <w:iCs/>
        </w:rPr>
        <w:t>Cách hoạt động của giao tiếp One – Wire</w:t>
      </w:r>
    </w:p>
    <w:p w14:paraId="1625F129" w14:textId="5313B736" w:rsidR="00C04784" w:rsidRDefault="00C04784" w:rsidP="00C04784">
      <w:pPr>
        <w:pStyle w:val="content"/>
      </w:pPr>
      <w:r>
        <w:t xml:space="preserve">So với các chuẩn giao tiếp cơ bản như UART, SPI, I2C mà chúng ta đã biết, cách thức hoạt động của OneWire có hơi “ lạ “ 1 chút. </w:t>
      </w:r>
    </w:p>
    <w:p w14:paraId="11B9893E" w14:textId="69CA0B4D" w:rsidR="00C04784" w:rsidRPr="00C04784" w:rsidRDefault="00C04784" w:rsidP="00C04784">
      <w:pPr>
        <w:pStyle w:val="content"/>
      </w:pPr>
      <w:r w:rsidRPr="00C04784">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4764B712" w14:textId="6EC7CE9C" w:rsidR="00C04784" w:rsidRDefault="00C04784" w:rsidP="00C04784">
      <w:pPr>
        <w:pStyle w:val="content"/>
        <w:ind w:firstLine="0"/>
      </w:pPr>
      <w:r>
        <w:lastRenderedPageBreak/>
        <w:t>Có 4 thao tác cơ bản như sau:</w:t>
      </w:r>
    </w:p>
    <w:p w14:paraId="7E47F01D" w14:textId="77777777" w:rsidR="004B60C9" w:rsidRDefault="00C04784" w:rsidP="004B60C9">
      <w:pPr>
        <w:pStyle w:val="content"/>
        <w:keepNext/>
        <w:ind w:firstLine="0"/>
      </w:pPr>
      <w:r>
        <w:rPr>
          <w:noProof/>
        </w:rPr>
        <mc:AlternateContent>
          <mc:Choice Requires="wps">
            <w:drawing>
              <wp:anchor distT="0" distB="0" distL="114300" distR="114300" simplePos="0" relativeHeight="251700224" behindDoc="0" locked="0" layoutInCell="1" allowOverlap="1" wp14:anchorId="36F8B96C" wp14:editId="0AD3C2CC">
                <wp:simplePos x="0" y="0"/>
                <wp:positionH relativeFrom="column">
                  <wp:posOffset>4657522</wp:posOffset>
                </wp:positionH>
                <wp:positionV relativeFrom="paragraph">
                  <wp:posOffset>3386277</wp:posOffset>
                </wp:positionV>
                <wp:extent cx="709574" cy="672999"/>
                <wp:effectExtent l="0" t="0" r="0" b="0"/>
                <wp:wrapNone/>
                <wp:docPr id="18" name="Rectangle 18"/>
                <wp:cNvGraphicFramePr/>
                <a:graphic xmlns:a="http://schemas.openxmlformats.org/drawingml/2006/main">
                  <a:graphicData uri="http://schemas.microsoft.com/office/word/2010/wordprocessingShape">
                    <wps:wsp>
                      <wps:cNvSpPr/>
                      <wps:spPr>
                        <a:xfrm>
                          <a:off x="0" y="0"/>
                          <a:ext cx="709574" cy="6729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385B0" id="Rectangle 18" o:spid="_x0000_s1026" style="position:absolute;margin-left:366.75pt;margin-top:266.65pt;width:55.85pt;height:53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" fillcolor="white [3212]" stroked="f" strokeweight="1pt"/>
            </w:pict>
          </mc:Fallback>
        </mc:AlternateContent>
      </w:r>
      <w:r>
        <w:rPr>
          <w:noProof/>
        </w:rPr>
        <w:drawing>
          <wp:inline distT="0" distB="0" distL="0" distR="0" wp14:anchorId="102AA603" wp14:editId="78E4D430">
            <wp:extent cx="5579745" cy="4227830"/>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227830"/>
                    </a:xfrm>
                    <a:prstGeom prst="rect">
                      <a:avLst/>
                    </a:prstGeom>
                    <a:noFill/>
                    <a:ln>
                      <a:noFill/>
                    </a:ln>
                  </pic:spPr>
                </pic:pic>
              </a:graphicData>
            </a:graphic>
          </wp:inline>
        </w:drawing>
      </w:r>
    </w:p>
    <w:p w14:paraId="024E1A1B" w14:textId="314CB681" w:rsidR="00C04784" w:rsidRDefault="004B60C9" w:rsidP="00C65489">
      <w:pPr>
        <w:pStyle w:val="Caption"/>
      </w:pPr>
      <w:bookmarkStart w:id="29" w:name="_Toc103414605"/>
      <w:r>
        <w:t xml:space="preserve">Hình </w:t>
      </w:r>
      <w:fldSimple w:instr=" STYLEREF 1 \s ">
        <w:r w:rsidR="00C65489">
          <w:rPr>
            <w:noProof/>
          </w:rPr>
          <w:t>1</w:t>
        </w:r>
      </w:fldSimple>
      <w:r w:rsidR="00C65489">
        <w:noBreakHyphen/>
      </w:r>
      <w:fldSimple w:instr=" SEQ Hình \* ARABIC \s 1 ">
        <w:r w:rsidR="00C65489">
          <w:rPr>
            <w:noProof/>
          </w:rPr>
          <w:t>10</w:t>
        </w:r>
      </w:fldSimple>
      <w:r>
        <w:t>: Các thao tác cơ bản để gửi bản tin One – wire</w:t>
      </w:r>
      <w:bookmarkEnd w:id="29"/>
    </w:p>
    <w:p w14:paraId="5004DAD0" w14:textId="442C8E40" w:rsidR="00C04784" w:rsidRDefault="00C04784" w:rsidP="00C04784">
      <w:pPr>
        <w:pStyle w:val="content"/>
        <w:ind w:firstLine="0"/>
      </w:pPr>
      <w:r>
        <w:t>Giải thích ý nghĩa :</w:t>
      </w:r>
    </w:p>
    <w:p w14:paraId="3446D7AE" w14:textId="7C5A01D7" w:rsidR="00C04784" w:rsidRDefault="00C04784" w:rsidP="00C04784">
      <w:pPr>
        <w:pStyle w:val="content"/>
      </w:pPr>
      <w:r>
        <w:t>Gửi bit 1: Khi muốn gửi đi bit 1, thiết bị Master sẽ kéo bus xuống mức 0 trong một khoảng thời gian A (µs) và trở về mức 1 trong khoảng B (µs).</w:t>
      </w:r>
    </w:p>
    <w:p w14:paraId="7589C2A1" w14:textId="24059815" w:rsidR="00C04784" w:rsidRDefault="00C04784" w:rsidP="00C04784">
      <w:pPr>
        <w:pStyle w:val="content"/>
      </w:pPr>
      <w:r>
        <w:t>Gửi bit 0: Thiết bị Master kéo bus xuống mức 0 trong một khoảng thời gian C (µs) và trở về mức 1 trong khoảng D (µs).</w:t>
      </w:r>
    </w:p>
    <w:p w14:paraId="6EFAA85D" w14:textId="05A82497" w:rsidR="00C04784" w:rsidRDefault="00C04784" w:rsidP="00C04784">
      <w:pPr>
        <w:pStyle w:val="content"/>
      </w:pPr>
      <w: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25AB1EA2" w14:textId="09B992C1" w:rsidR="00C04784" w:rsidRDefault="00C04784" w:rsidP="00C04784">
      <w:pPr>
        <w:pStyle w:val="content"/>
      </w:pPr>
      <w:r>
        <w:t xml:space="preserve">Reset:  Thiết bị Master kéo bus xuống 1 khoảng thời gian H (µs) và sau đó về mức 1. Khoảng thời gian này gọi là tín hiệu reset. Trong khoảng thời gian </w:t>
      </w:r>
      <w:r>
        <w:lastRenderedPageBreak/>
        <w:t>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625EFCD7" w14:textId="62770D18" w:rsidR="00C04784" w:rsidRPr="00C04784" w:rsidRDefault="00C04784" w:rsidP="00C04784">
      <w:pPr>
        <w:pStyle w:val="content"/>
        <w:ind w:firstLine="0"/>
      </w:pPr>
      <w:r w:rsidRPr="00C04784">
        <w:rPr>
          <w:i/>
          <w:iCs/>
        </w:rPr>
        <w:t>Chế độ hoạt động:</w:t>
      </w:r>
    </w:p>
    <w:p w14:paraId="7116A4AF" w14:textId="3883D01B" w:rsidR="00C04784" w:rsidRDefault="00C04784" w:rsidP="00C04784">
      <w:pPr>
        <w:pStyle w:val="content"/>
      </w:pPr>
      <w:r>
        <w:t>Chế độ Standard (Chế độ tiêu chuẩn)</w:t>
      </w:r>
    </w:p>
    <w:p w14:paraId="2981740B" w14:textId="6F5C2D1E" w:rsidR="00C04784" w:rsidRDefault="00C04784" w:rsidP="00506C3D">
      <w:pPr>
        <w:pStyle w:val="content"/>
        <w:numPr>
          <w:ilvl w:val="0"/>
          <w:numId w:val="11"/>
        </w:numPr>
      </w:pPr>
      <w:r>
        <w:t>15.4 Kb/s</w:t>
      </w:r>
    </w:p>
    <w:p w14:paraId="4923567A" w14:textId="3E3BC465" w:rsidR="00C04784" w:rsidRDefault="00C04784" w:rsidP="00506C3D">
      <w:pPr>
        <w:pStyle w:val="content"/>
        <w:numPr>
          <w:ilvl w:val="0"/>
          <w:numId w:val="11"/>
        </w:numPr>
      </w:pPr>
      <w:r>
        <w:t xml:space="preserve">65 µs bit </w:t>
      </w:r>
    </w:p>
    <w:p w14:paraId="6BB96B9F" w14:textId="4A83D347" w:rsidR="00C04784" w:rsidRDefault="00C04784" w:rsidP="00C04784">
      <w:pPr>
        <w:pStyle w:val="content"/>
      </w:pPr>
      <w:r>
        <w:t>Chế độ Overdrive (Chế độ tốc độ nhanh)</w:t>
      </w:r>
    </w:p>
    <w:p w14:paraId="4362A2C8" w14:textId="7FD4BB28" w:rsidR="00C04784" w:rsidRDefault="00C04784" w:rsidP="00506C3D">
      <w:pPr>
        <w:pStyle w:val="content"/>
        <w:numPr>
          <w:ilvl w:val="0"/>
          <w:numId w:val="12"/>
        </w:numPr>
      </w:pPr>
      <w:r>
        <w:t>125 Kb/s</w:t>
      </w:r>
    </w:p>
    <w:p w14:paraId="2BAD3DF7" w14:textId="1E543016" w:rsidR="000113E6" w:rsidRDefault="00C04784" w:rsidP="00506C3D">
      <w:pPr>
        <w:pStyle w:val="content"/>
        <w:numPr>
          <w:ilvl w:val="0"/>
          <w:numId w:val="12"/>
        </w:numPr>
      </w:pPr>
      <w:r>
        <w:t>8 µs bit</w:t>
      </w:r>
    </w:p>
    <w:p w14:paraId="7E9E66B6" w14:textId="03D67E01" w:rsidR="00A64777" w:rsidRDefault="00DD2FF2" w:rsidP="0008271D">
      <w:pPr>
        <w:pStyle w:val="Heading2"/>
      </w:pPr>
      <w:bookmarkStart w:id="30" w:name="_Toc103414561"/>
      <w:r>
        <w:t xml:space="preserve">Tổng quan về </w:t>
      </w:r>
      <w:r w:rsidR="00A64777">
        <w:t>Blynk App</w:t>
      </w:r>
      <w:bookmarkEnd w:id="30"/>
    </w:p>
    <w:p w14:paraId="4B73FA52" w14:textId="77777777" w:rsidR="004B60C9" w:rsidRPr="004B60C9" w:rsidRDefault="004B60C9" w:rsidP="004B60C9">
      <w:pPr>
        <w:rPr>
          <w:i/>
          <w:iCs/>
        </w:rPr>
      </w:pPr>
      <w:r w:rsidRPr="004B60C9">
        <w:rPr>
          <w:i/>
          <w:iCs/>
        </w:rPr>
        <w:t>Blynk là gì?</w:t>
      </w:r>
    </w:p>
    <w:p w14:paraId="147B57BF" w14:textId="505A3663" w:rsidR="004B60C9" w:rsidRDefault="004B60C9" w:rsidP="004B60C9">
      <w:pPr>
        <w:pStyle w:val="content"/>
      </w:pPr>
      <w:r>
        <w:t>Blynk là một nền tảng với các ứng dụng iOS và Android để điều khiển Arduino, Raspberry Pi và các ứng dụng tương tự qua Web.</w:t>
      </w:r>
    </w:p>
    <w:p w14:paraId="29AB3ABC" w14:textId="46A7847E" w:rsidR="004B60C9" w:rsidRDefault="004B60C9" w:rsidP="004B60C9">
      <w:pPr>
        <w:pStyle w:val="content"/>
      </w:pPr>
      <w:r>
        <w:t>Nó là một bảng điều khiển kỹ thuật số nhờ đó bạn có thể xây dựng giao diện đồ họa cho dự án của mình bằng cách kéo và thả các widget.</w:t>
      </w:r>
    </w:p>
    <w:p w14:paraId="56AC9FC3" w14:textId="3536E9ED" w:rsidR="0057446B" w:rsidRDefault="004B60C9" w:rsidP="004B60C9">
      <w:pPr>
        <w:pStyle w:val="content"/>
      </w:pPr>
      <w:r>
        <w:t>Blynk không bị ràng buộc với một số bo hoặc defend cụ thể. Thay vào đó, nó hỗ trợ phần cứng mà bạn lựa chọn. Cho dù Arduino hoặc Raspberry Pi của bạn được liên kết với Web qua Wi-Fi, Ethernet hoặc chip ESP8266, Blynk sẽ giúp bạn on-line và sẵn sàng cho IoT.</w:t>
      </w:r>
    </w:p>
    <w:p w14:paraId="16B8F48E" w14:textId="21366D1D" w:rsidR="004B60C9" w:rsidRDefault="004B60C9" w:rsidP="004B60C9">
      <w:pPr>
        <w:pStyle w:val="content"/>
        <w:ind w:firstLine="0"/>
        <w:rPr>
          <w:i/>
          <w:iCs/>
        </w:rPr>
      </w:pPr>
      <w:r w:rsidRPr="004B60C9">
        <w:rPr>
          <w:i/>
          <w:iCs/>
        </w:rPr>
        <w:t>Cách hoạt động của Blynk</w:t>
      </w:r>
    </w:p>
    <w:p w14:paraId="3215ABB2" w14:textId="77777777" w:rsidR="00235522" w:rsidRDefault="004B60C9" w:rsidP="00235522">
      <w:pPr>
        <w:pStyle w:val="content"/>
        <w:keepNext/>
        <w:ind w:firstLine="0"/>
      </w:pPr>
      <w:r>
        <w:rPr>
          <w:noProof/>
        </w:rPr>
        <w:lastRenderedPageBreak/>
        <w:drawing>
          <wp:inline distT="0" distB="0" distL="0" distR="0" wp14:anchorId="67B34CB0" wp14:editId="7DAD2B99">
            <wp:extent cx="5579745" cy="41732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4173220"/>
                    </a:xfrm>
                    <a:prstGeom prst="rect">
                      <a:avLst/>
                    </a:prstGeom>
                    <a:noFill/>
                    <a:ln>
                      <a:noFill/>
                    </a:ln>
                  </pic:spPr>
                </pic:pic>
              </a:graphicData>
            </a:graphic>
          </wp:inline>
        </w:drawing>
      </w:r>
    </w:p>
    <w:p w14:paraId="4004A769" w14:textId="05781227" w:rsidR="004B60C9" w:rsidRDefault="00235522" w:rsidP="00C65489">
      <w:pPr>
        <w:pStyle w:val="Caption"/>
      </w:pPr>
      <w:bookmarkStart w:id="31" w:name="_Toc103414606"/>
      <w:r>
        <w:t xml:space="preserve">Hình </w:t>
      </w:r>
      <w:fldSimple w:instr=" STYLEREF 1 \s ">
        <w:r w:rsidR="00C65489">
          <w:rPr>
            <w:noProof/>
          </w:rPr>
          <w:t>1</w:t>
        </w:r>
      </w:fldSimple>
      <w:r w:rsidR="00C65489">
        <w:noBreakHyphen/>
      </w:r>
      <w:fldSimple w:instr=" SEQ Hình \* ARABIC \s 1 ">
        <w:r w:rsidR="00C65489">
          <w:rPr>
            <w:noProof/>
          </w:rPr>
          <w:t>11</w:t>
        </w:r>
      </w:fldSimple>
      <w:r>
        <w:t>: Các thành phần mềm trong Blynk App</w:t>
      </w:r>
      <w:bookmarkEnd w:id="31"/>
    </w:p>
    <w:p w14:paraId="7C64F8A9" w14:textId="0F28FD5D" w:rsidR="004B60C9" w:rsidRDefault="004B60C9" w:rsidP="004B60C9">
      <w:pPr>
        <w:pStyle w:val="content"/>
        <w:ind w:firstLine="0"/>
      </w:pPr>
      <w:r>
        <w:t>Có ba thành phần chính trong nền tảng:</w:t>
      </w:r>
    </w:p>
    <w:p w14:paraId="64EC1355" w14:textId="328CA07E" w:rsidR="004B60C9" w:rsidRDefault="004B60C9" w:rsidP="004B60C9">
      <w:pPr>
        <w:pStyle w:val="content"/>
      </w:pPr>
      <w:r>
        <w:t>Ứng dụng Blynk – cho phép bạn tạo giao diện cho các dự án của mình bằng cách sử dụng các widget khác nhau.</w:t>
      </w:r>
    </w:p>
    <w:p w14:paraId="76F6CC89" w14:textId="57F5D518" w:rsidR="004B60C9" w:rsidRDefault="004B60C9" w:rsidP="004B60C9">
      <w:pPr>
        <w:pStyle w:val="content"/>
      </w:pPr>
      <w:r>
        <w:t>Blynk Server – chịu trách nhiệm về tất cả các giao tiếp giữa điện thoại thông minh và phần cứng. Bạn có thể sử dụng Blynk Cloud hoặc chạy cục bộ máy chủ Blynk riêng của mình. Nó là mã nguồn mở, có thể dễ dàng xử lý hàng nghìn thiết bị và thậm chí có thể được khởi chạy trên Raspberry Pi.</w:t>
      </w:r>
    </w:p>
    <w:p w14:paraId="75119475" w14:textId="77777777" w:rsidR="004B60C9" w:rsidRDefault="004B60C9" w:rsidP="004B60C9">
      <w:pPr>
        <w:pStyle w:val="content"/>
      </w:pPr>
      <w:r>
        <w:t>Thư viện Blynk – dành cho tất cả các nền tảng phần cứng phổ biến – cho phép giao tiếp với máy chủ và xử lý tất cả các lệnh đến và lệnh đi.</w:t>
      </w:r>
    </w:p>
    <w:p w14:paraId="3E7953E6" w14:textId="77777777" w:rsidR="004B60C9" w:rsidRDefault="004B60C9" w:rsidP="004B60C9">
      <w:pPr>
        <w:pStyle w:val="content"/>
      </w:pPr>
    </w:p>
    <w:p w14:paraId="288BC3A7" w14:textId="49D603B7" w:rsidR="004B60C9" w:rsidRDefault="004B60C9" w:rsidP="004B60C9">
      <w:pPr>
        <w:pStyle w:val="content"/>
        <w:ind w:firstLine="0"/>
      </w:pPr>
      <w:r>
        <w:t>Mỗi khi bạn nhấn một nút trong ứng dụng Blynk, thông điệp sẽ truyền đến không gian của đám mây Blynk, và tìm đường đến phần cứng của bạn.</w:t>
      </w:r>
    </w:p>
    <w:p w14:paraId="4789D35F" w14:textId="77777777" w:rsidR="00235522" w:rsidRPr="00235522" w:rsidRDefault="00235522" w:rsidP="00235522">
      <w:pPr>
        <w:pStyle w:val="content"/>
        <w:ind w:firstLine="0"/>
        <w:rPr>
          <w:i/>
          <w:iCs/>
        </w:rPr>
      </w:pPr>
      <w:r w:rsidRPr="00235522">
        <w:rPr>
          <w:i/>
          <w:iCs/>
        </w:rPr>
        <w:lastRenderedPageBreak/>
        <w:t>Tính năng, đặc điểm</w:t>
      </w:r>
    </w:p>
    <w:p w14:paraId="0D7EB8A2" w14:textId="77777777" w:rsidR="00235522" w:rsidRDefault="00235522" w:rsidP="00235522">
      <w:pPr>
        <w:pStyle w:val="content"/>
      </w:pPr>
      <w:r>
        <w:t>Cung cấp API &amp; giao diện người dùng tương tự cho tất cả các thiết bị và phần cứng được hỗ trợ</w:t>
      </w:r>
    </w:p>
    <w:p w14:paraId="517DDF84" w14:textId="77777777" w:rsidR="00235522" w:rsidRDefault="00235522" w:rsidP="00235522">
      <w:pPr>
        <w:pStyle w:val="content"/>
        <w:ind w:firstLine="0"/>
      </w:pPr>
      <w:r>
        <w:t>Kết nối với server bằng cách sử dụng:</w:t>
      </w:r>
    </w:p>
    <w:p w14:paraId="64F49B6D" w14:textId="77777777" w:rsidR="00235522" w:rsidRDefault="00235522" w:rsidP="00506C3D">
      <w:pPr>
        <w:pStyle w:val="content"/>
        <w:numPr>
          <w:ilvl w:val="0"/>
          <w:numId w:val="37"/>
        </w:numPr>
      </w:pPr>
      <w:r>
        <w:t>Wifi</w:t>
      </w:r>
    </w:p>
    <w:p w14:paraId="16FB8196" w14:textId="77777777" w:rsidR="00235522" w:rsidRDefault="00235522" w:rsidP="00506C3D">
      <w:pPr>
        <w:pStyle w:val="content"/>
        <w:numPr>
          <w:ilvl w:val="0"/>
          <w:numId w:val="37"/>
        </w:numPr>
      </w:pPr>
      <w:r>
        <w:t>Bluetooth và BLE</w:t>
      </w:r>
    </w:p>
    <w:p w14:paraId="49A71AED" w14:textId="77777777" w:rsidR="00235522" w:rsidRDefault="00235522" w:rsidP="00506C3D">
      <w:pPr>
        <w:pStyle w:val="content"/>
        <w:numPr>
          <w:ilvl w:val="0"/>
          <w:numId w:val="37"/>
        </w:numPr>
      </w:pPr>
      <w:r>
        <w:t>Ethernet</w:t>
      </w:r>
    </w:p>
    <w:p w14:paraId="2AC0E239" w14:textId="77777777" w:rsidR="00235522" w:rsidRDefault="00235522" w:rsidP="00506C3D">
      <w:pPr>
        <w:pStyle w:val="content"/>
        <w:numPr>
          <w:ilvl w:val="0"/>
          <w:numId w:val="37"/>
        </w:numPr>
      </w:pPr>
      <w:r>
        <w:t>USB (Serial)</w:t>
      </w:r>
    </w:p>
    <w:p w14:paraId="44B35C4E" w14:textId="77777777" w:rsidR="00235522" w:rsidRDefault="00235522" w:rsidP="00506C3D">
      <w:pPr>
        <w:pStyle w:val="content"/>
        <w:numPr>
          <w:ilvl w:val="0"/>
          <w:numId w:val="37"/>
        </w:numPr>
      </w:pPr>
      <w:r>
        <w:t>GSM</w:t>
      </w:r>
    </w:p>
    <w:p w14:paraId="15F13CC4" w14:textId="58324FDE" w:rsidR="00235522" w:rsidRDefault="00235522" w:rsidP="00EB064D">
      <w:pPr>
        <w:pStyle w:val="content"/>
        <w:ind w:firstLine="0"/>
      </w:pPr>
      <w:r>
        <w:t xml:space="preserve">Các tiện ích trên giao diện </w:t>
      </w:r>
      <w:r w:rsidR="00EB064D">
        <w:t>:</w:t>
      </w:r>
    </w:p>
    <w:p w14:paraId="62B4E7AB" w14:textId="475F2F23" w:rsidR="00235522" w:rsidRDefault="00235522" w:rsidP="00506C3D">
      <w:pPr>
        <w:pStyle w:val="content"/>
        <w:numPr>
          <w:ilvl w:val="0"/>
          <w:numId w:val="38"/>
        </w:numPr>
      </w:pPr>
      <w:r>
        <w:t>Thao tác kéo thả trực tiếp giao diện mà không cần lập trình</w:t>
      </w:r>
    </w:p>
    <w:p w14:paraId="51287B5D" w14:textId="77777777" w:rsidR="00235522" w:rsidRDefault="00235522" w:rsidP="00506C3D">
      <w:pPr>
        <w:pStyle w:val="content"/>
        <w:numPr>
          <w:ilvl w:val="0"/>
          <w:numId w:val="38"/>
        </w:numPr>
      </w:pPr>
      <w:r>
        <w:t>Dễ dàng tích hợp và thêm chức năng mới bằng cách sử dụng các cổng kết nối ảo được tích hợp trên blynk app</w:t>
      </w:r>
    </w:p>
    <w:p w14:paraId="19117C60" w14:textId="77777777" w:rsidR="00235522" w:rsidRDefault="00235522" w:rsidP="00506C3D">
      <w:pPr>
        <w:pStyle w:val="content"/>
        <w:numPr>
          <w:ilvl w:val="0"/>
          <w:numId w:val="38"/>
        </w:numPr>
      </w:pPr>
      <w:r>
        <w:t>Theo dõi lịch sử dữ liệu</w:t>
      </w:r>
    </w:p>
    <w:p w14:paraId="4EDD1D54" w14:textId="77777777" w:rsidR="00235522" w:rsidRDefault="00235522" w:rsidP="00506C3D">
      <w:pPr>
        <w:pStyle w:val="content"/>
        <w:numPr>
          <w:ilvl w:val="0"/>
          <w:numId w:val="38"/>
        </w:numPr>
      </w:pPr>
      <w:r>
        <w:t>Thông tin liên lạc từ thiết bị đến thiết bị bằng Widget</w:t>
      </w:r>
    </w:p>
    <w:p w14:paraId="1045C262" w14:textId="264FEF1B" w:rsidR="0057446B" w:rsidRPr="0057446B" w:rsidRDefault="00235522" w:rsidP="00506C3D">
      <w:pPr>
        <w:pStyle w:val="content"/>
        <w:numPr>
          <w:ilvl w:val="0"/>
          <w:numId w:val="38"/>
        </w:numPr>
      </w:pPr>
      <w:r>
        <w:t>Gửi email, tweet, thông báo realtime</w:t>
      </w:r>
    </w:p>
    <w:p w14:paraId="35B30F94" w14:textId="0001E0DD" w:rsidR="00B16759" w:rsidRDefault="00B46C84" w:rsidP="0008271D">
      <w:pPr>
        <w:pStyle w:val="Heading2"/>
      </w:pPr>
      <w:bookmarkStart w:id="32" w:name="_Toc103414562"/>
      <w:r>
        <w:t>Các phần mềm được sử dụng</w:t>
      </w:r>
      <w:bookmarkEnd w:id="32"/>
    </w:p>
    <w:p w14:paraId="631C2C4A" w14:textId="5B84314E" w:rsidR="005361D9" w:rsidRPr="005361D9" w:rsidRDefault="00935D93" w:rsidP="005361D9">
      <w:pPr>
        <w:pStyle w:val="content"/>
      </w:pPr>
      <w:r>
        <w:t xml:space="preserve">[10]  </w:t>
      </w:r>
      <w:r w:rsidR="005361D9">
        <w:t xml:space="preserve">Đề tài này sử dụng </w:t>
      </w:r>
      <w:r w:rsidR="00EB064D">
        <w:t>3</w:t>
      </w:r>
      <w:r w:rsidR="005361D9">
        <w:t xml:space="preserve"> phần mềm chính</w:t>
      </w:r>
      <w:r w:rsidR="0071020A">
        <w:t xml:space="preserve">: phần mềm Arduino IDE để biên dịch và nạp chương trình cho vi điều khiển </w:t>
      </w:r>
      <w:r w:rsidR="00CB0EA3">
        <w:t>ESP</w:t>
      </w:r>
      <w:r w:rsidR="0071020A">
        <w:t xml:space="preserve">32 và phần mềm Altium </w:t>
      </w:r>
      <w:r w:rsidR="00235522">
        <w:t>D</w:t>
      </w:r>
      <w:r w:rsidR="0071020A">
        <w:t>esigner để thiết kế mạch nguyên lý và mạch in</w:t>
      </w:r>
      <w:r w:rsidR="00235522">
        <w:t xml:space="preserve"> và phần mềm Blynk App đã được nêu ở trên.</w:t>
      </w:r>
    </w:p>
    <w:p w14:paraId="39AEB733" w14:textId="77777777" w:rsidR="004332B2" w:rsidRDefault="004332B2" w:rsidP="004332B2">
      <w:pPr>
        <w:pStyle w:val="content"/>
      </w:pPr>
      <w:r>
        <w:t>Việc thiết kế mạch điện tử trên phần mềm altium designer có thể được tóm tắt gồm các bước như sau:</w:t>
      </w:r>
    </w:p>
    <w:p w14:paraId="7EB6E1E9" w14:textId="77777777" w:rsidR="004332B2" w:rsidRDefault="004332B2" w:rsidP="00506C3D">
      <w:pPr>
        <w:pStyle w:val="content"/>
        <w:numPr>
          <w:ilvl w:val="0"/>
          <w:numId w:val="24"/>
        </w:numPr>
      </w:pPr>
      <w:r>
        <w:t>Đặt ra các yêu cầu bài toán.</w:t>
      </w:r>
    </w:p>
    <w:p w14:paraId="4905A54D" w14:textId="77777777" w:rsidR="004332B2" w:rsidRDefault="004332B2" w:rsidP="00506C3D">
      <w:pPr>
        <w:pStyle w:val="content"/>
        <w:numPr>
          <w:ilvl w:val="0"/>
          <w:numId w:val="24"/>
        </w:numPr>
      </w:pPr>
      <w:r>
        <w:lastRenderedPageBreak/>
        <w:t>Lựa chọn linh kiện.</w:t>
      </w:r>
    </w:p>
    <w:p w14:paraId="78A345F9" w14:textId="77777777" w:rsidR="004332B2" w:rsidRDefault="004332B2" w:rsidP="00506C3D">
      <w:pPr>
        <w:pStyle w:val="content"/>
        <w:numPr>
          <w:ilvl w:val="0"/>
          <w:numId w:val="24"/>
        </w:numPr>
      </w:pPr>
      <w:r>
        <w:t>Thiết kế mạch nguyên lý.</w:t>
      </w:r>
    </w:p>
    <w:p w14:paraId="2AC05AD8" w14:textId="77777777" w:rsidR="004332B2" w:rsidRDefault="004332B2" w:rsidP="00506C3D">
      <w:pPr>
        <w:pStyle w:val="content"/>
        <w:numPr>
          <w:ilvl w:val="0"/>
          <w:numId w:val="24"/>
        </w:numPr>
      </w:pPr>
      <w:r>
        <w:t>Lựa chọn các chân linh kiện để chuyển sang mạch in Update mạch nguyên lý sang mạch in.</w:t>
      </w:r>
    </w:p>
    <w:p w14:paraId="3069CDD6" w14:textId="77777777" w:rsidR="004332B2" w:rsidRDefault="004332B2" w:rsidP="00506C3D">
      <w:pPr>
        <w:pStyle w:val="content"/>
        <w:numPr>
          <w:ilvl w:val="0"/>
          <w:numId w:val="24"/>
        </w:numPr>
      </w:pPr>
      <w:r>
        <w:t>Lựa chọn kích thước mạch in Sắp sếp các vị trí các loại linh kiện  như điện trở , tụ điện, IC...</w:t>
      </w:r>
    </w:p>
    <w:p w14:paraId="660A5B83" w14:textId="77777777" w:rsidR="004332B2" w:rsidRDefault="004332B2" w:rsidP="00506C3D">
      <w:pPr>
        <w:pStyle w:val="content"/>
        <w:numPr>
          <w:ilvl w:val="0"/>
          <w:numId w:val="24"/>
        </w:numPr>
      </w:pPr>
      <w:r>
        <w:t>Đặt kích thước các loại dây nối.</w:t>
      </w:r>
    </w:p>
    <w:p w14:paraId="3665A973" w14:textId="77777777" w:rsidR="004332B2" w:rsidRDefault="004332B2" w:rsidP="00506C3D">
      <w:pPr>
        <w:pStyle w:val="content"/>
        <w:numPr>
          <w:ilvl w:val="0"/>
          <w:numId w:val="24"/>
        </w:numPr>
      </w:pPr>
      <w:r>
        <w:t>Đi dây trên mạch.</w:t>
      </w:r>
    </w:p>
    <w:p w14:paraId="3E84B71C" w14:textId="4A450A8B" w:rsidR="004332B2" w:rsidRDefault="004332B2" w:rsidP="00506C3D">
      <w:pPr>
        <w:pStyle w:val="content"/>
        <w:numPr>
          <w:ilvl w:val="0"/>
          <w:numId w:val="24"/>
        </w:numPr>
      </w:pPr>
      <w:r>
        <w:t>Kiểm tra toàn mạch.</w:t>
      </w:r>
    </w:p>
    <w:p w14:paraId="56C4BC32" w14:textId="11C98A8C" w:rsidR="00F81DCC" w:rsidRDefault="00F81DCC" w:rsidP="0008271D">
      <w:pPr>
        <w:pStyle w:val="Heading2"/>
      </w:pPr>
      <w:bookmarkStart w:id="33" w:name="_Toc103414563"/>
      <w:r>
        <w:t xml:space="preserve">Kết luận chương </w:t>
      </w:r>
      <w:r w:rsidR="00872CFE">
        <w:t>1</w:t>
      </w:r>
      <w:bookmarkEnd w:id="33"/>
    </w:p>
    <w:p w14:paraId="7BD4C5B1" w14:textId="739EFF26" w:rsidR="00464BF6" w:rsidRDefault="00872CFE" w:rsidP="00872CFE">
      <w:pPr>
        <w:pStyle w:val="content"/>
        <w:rPr>
          <w:lang w:val="en-GB"/>
        </w:rPr>
      </w:pPr>
      <w:r>
        <w:rPr>
          <w:lang w:val="en-GB"/>
        </w:rPr>
        <w:t>Để bắt kịp xu thế của công nghệ, đặc biệt là tổng hợp lại kiến thức đã học ở các môn, hơn nữa mục đích của đề tài giúp việc tìm hiểu và phát triển về vi điều khiển ESP32 - một vi điều khiển giúp xây dựng các ứng dụng về IoT (Internet of Things) trở nên dễ dàng và nhanh chóng, tạo ra sản phẩm công nghệ cao, có tính ứng dụng cao, có tính mới.</w:t>
      </w:r>
    </w:p>
    <w:p w14:paraId="0D46E3D4" w14:textId="6E710ECD" w:rsidR="00872CFE" w:rsidRPr="00464BF6" w:rsidRDefault="00464BF6" w:rsidP="00464BF6">
      <w:pPr>
        <w:spacing w:line="259" w:lineRule="auto"/>
        <w:rPr>
          <w:lang w:val="en-GB"/>
        </w:rPr>
      </w:pPr>
      <w:r>
        <w:rPr>
          <w:lang w:val="en-GB"/>
        </w:rPr>
        <w:br w:type="page"/>
      </w:r>
    </w:p>
    <w:p w14:paraId="3BD75E18" w14:textId="52BAED2C" w:rsidR="00F81DCC" w:rsidRDefault="00A36D53" w:rsidP="00DF75A9">
      <w:pPr>
        <w:pStyle w:val="Heading1"/>
      </w:pPr>
      <w:bookmarkStart w:id="34" w:name="_Toc103414564"/>
      <w:r>
        <w:lastRenderedPageBreak/>
        <w:t>CƠ SỞ LÝ THUYẾT  VỀ MÔ HÌNH THU THẬP DỮ LIỆU NHIỆT ĐỘ VÀ ĐỘ ẨM</w:t>
      </w:r>
      <w:bookmarkEnd w:id="34"/>
    </w:p>
    <w:p w14:paraId="7B02C174" w14:textId="28398C2A" w:rsidR="00765EA0" w:rsidRDefault="00765EA0" w:rsidP="0008271D">
      <w:pPr>
        <w:pStyle w:val="Heading2"/>
      </w:pPr>
      <w:bookmarkStart w:id="35" w:name="_Toc103414565"/>
      <w:r>
        <w:t>Xác định bài toán cho hệ thống</w:t>
      </w:r>
      <w:bookmarkEnd w:id="35"/>
    </w:p>
    <w:p w14:paraId="42C2FC4D" w14:textId="05624D5A" w:rsidR="00765EA0" w:rsidRDefault="00765EA0" w:rsidP="00765EA0">
      <w:pPr>
        <w:pStyle w:val="Heading3"/>
      </w:pPr>
      <w:bookmarkStart w:id="36" w:name="_Toc103414566"/>
      <w:r>
        <w:t>Xác định bài toán</w:t>
      </w:r>
      <w:bookmarkEnd w:id="36"/>
    </w:p>
    <w:p w14:paraId="273E3696" w14:textId="19B082CE" w:rsidR="00106020" w:rsidRDefault="00106020" w:rsidP="00106020">
      <w:pPr>
        <w:pStyle w:val="ch"/>
      </w:pPr>
      <w:r>
        <w:t>Đề tài tập trung vào nghiên cứu, thiết kế mạch với chức năng thu thập dữ liệu nhiệt độ và độ ẩm của môi trường từ xa cụ thể là qua wifi cụ thể là app blink và hiển thị lên màn hình LCD.</w:t>
      </w:r>
    </w:p>
    <w:p w14:paraId="2396CC8A" w14:textId="32AAA8B0" w:rsidR="00106020" w:rsidRPr="00106020" w:rsidRDefault="00106020" w:rsidP="00106020">
      <w:pPr>
        <w:pStyle w:val="ch"/>
      </w:pPr>
      <w:r>
        <w:t>Thiết kế hệ thống thu thập dữ liệu nhiệt độ và độ ẩm này b</w:t>
      </w:r>
      <w:r w:rsidR="00276687">
        <w:t>a</w:t>
      </w:r>
      <w:r>
        <w:t xml:space="preserve">o gồm </w:t>
      </w:r>
      <w:r w:rsidR="00276687">
        <w:t>4 khối: khối nguồn và khối ổn áp 5V, khối xử lý trung tâm, màn hình LCD và khối cảm biến.</w:t>
      </w:r>
    </w:p>
    <w:p w14:paraId="794395B5" w14:textId="4666B70A" w:rsidR="00765EA0" w:rsidRDefault="00765EA0" w:rsidP="00765EA0">
      <w:pPr>
        <w:pStyle w:val="Heading3"/>
      </w:pPr>
      <w:bookmarkStart w:id="37" w:name="_Toc103414567"/>
      <w:r>
        <w:t>Yêu cầu của bài toán thiết kế hệ thống thu thập nhiệt độ và độ ẩm</w:t>
      </w:r>
      <w:bookmarkEnd w:id="37"/>
    </w:p>
    <w:p w14:paraId="6D88E807" w14:textId="1B6957C4" w:rsidR="00FE5666" w:rsidRDefault="00FE5666" w:rsidP="00FE5666">
      <w:pPr>
        <w:pStyle w:val="ch"/>
      </w:pPr>
      <w:r w:rsidRPr="00FE5666">
        <w:t>Để</w:t>
      </w:r>
      <w:r>
        <w:t xml:space="preserve"> </w:t>
      </w:r>
      <w:r w:rsidRPr="00FE5666">
        <w:t>đảm bảo</w:t>
      </w:r>
      <w:r>
        <w:t xml:space="preserve"> </w:t>
      </w:r>
      <w:r w:rsidRPr="00FE5666">
        <w:t>đượccác yêu cầu</w:t>
      </w:r>
      <w:r>
        <w:t xml:space="preserve"> </w:t>
      </w:r>
      <w:r w:rsidRPr="00FE5666">
        <w:t>và lợi ích của người sử</w:t>
      </w:r>
      <w:r>
        <w:t xml:space="preserve"> </w:t>
      </w:r>
      <w:r w:rsidRPr="00FE5666">
        <w:t>dụng,</w:t>
      </w:r>
      <w:r>
        <w:t xml:space="preserve"> </w:t>
      </w:r>
      <w:r w:rsidRPr="00FE5666">
        <w:t>hệ</w:t>
      </w:r>
      <w:r>
        <w:t xml:space="preserve"> thu thập nhiệt độ và độ ẩm từ xa qua wifi</w:t>
      </w:r>
      <w:r w:rsidRPr="00FE5666">
        <w:t xml:space="preserve"> có các yêu cầu sau:</w:t>
      </w:r>
    </w:p>
    <w:p w14:paraId="3358CBCD" w14:textId="1C1752C6" w:rsidR="00FE5666" w:rsidRDefault="00FE5666" w:rsidP="00506C3D">
      <w:pPr>
        <w:pStyle w:val="ch"/>
        <w:numPr>
          <w:ilvl w:val="0"/>
          <w:numId w:val="40"/>
        </w:numPr>
      </w:pPr>
      <w:r>
        <w:t>Nhiệt độ và độ ẩm được cập nhật một cách liên tục.</w:t>
      </w:r>
    </w:p>
    <w:p w14:paraId="45CF2403" w14:textId="14C058B6" w:rsidR="00FE5666" w:rsidRDefault="00FE5666" w:rsidP="00506C3D">
      <w:pPr>
        <w:pStyle w:val="ch"/>
        <w:numPr>
          <w:ilvl w:val="0"/>
          <w:numId w:val="40"/>
        </w:numPr>
      </w:pPr>
      <w:r>
        <w:t>Sai số của hệ thống không quá lớn.</w:t>
      </w:r>
    </w:p>
    <w:p w14:paraId="3217E887" w14:textId="269392A8" w:rsidR="00FE5666" w:rsidRDefault="00FE5666" w:rsidP="00506C3D">
      <w:pPr>
        <w:pStyle w:val="ch"/>
        <w:numPr>
          <w:ilvl w:val="0"/>
          <w:numId w:val="40"/>
        </w:numPr>
      </w:pPr>
      <w:r>
        <w:t>T</w:t>
      </w:r>
      <w:r w:rsidRPr="00FE5666">
        <w:t>hiết bị</w:t>
      </w:r>
      <w:r>
        <w:t xml:space="preserve"> </w:t>
      </w:r>
      <w:r w:rsidRPr="00FE5666">
        <w:t>phải</w:t>
      </w:r>
      <w:r>
        <w:t xml:space="preserve"> </w:t>
      </w:r>
      <w:r w:rsidRPr="00FE5666">
        <w:t>cung cấp đủ</w:t>
      </w:r>
      <w:r>
        <w:t xml:space="preserve"> </w:t>
      </w:r>
      <w:r w:rsidRPr="00FE5666">
        <w:t>nguồn tránh xảy ra trường hợp hỏng, cháy</w:t>
      </w:r>
      <w:r>
        <w:t xml:space="preserve"> </w:t>
      </w:r>
      <w:r w:rsidRPr="00FE5666">
        <w:t>các linh kiện trong mạch để</w:t>
      </w:r>
      <w:r>
        <w:t xml:space="preserve"> </w:t>
      </w:r>
      <w:r w:rsidRPr="00FE5666">
        <w:t>đảm bảo an toàn cho người dùng.</w:t>
      </w:r>
    </w:p>
    <w:p w14:paraId="066E00D7" w14:textId="621FF3C6" w:rsidR="00FE5666" w:rsidRDefault="00FE5666" w:rsidP="00506C3D">
      <w:pPr>
        <w:pStyle w:val="ch"/>
        <w:numPr>
          <w:ilvl w:val="0"/>
          <w:numId w:val="40"/>
        </w:numPr>
      </w:pPr>
      <w:r>
        <w:t>Kết cấu phải đơn giản, dễ sử dụng.</w:t>
      </w:r>
    </w:p>
    <w:p w14:paraId="7AB4CC48" w14:textId="7ED7DF33" w:rsidR="00765EA0" w:rsidRDefault="00765EA0" w:rsidP="00765EA0">
      <w:pPr>
        <w:pStyle w:val="Heading3"/>
      </w:pPr>
      <w:bookmarkStart w:id="38" w:name="_Toc103414568"/>
      <w:r>
        <w:t>Giải pháp công nghệ</w:t>
      </w:r>
      <w:bookmarkEnd w:id="38"/>
    </w:p>
    <w:p w14:paraId="3A9A936D" w14:textId="60F856B1" w:rsidR="00FE5666" w:rsidRDefault="00FE5666" w:rsidP="00506C3D">
      <w:pPr>
        <w:pStyle w:val="ch"/>
        <w:numPr>
          <w:ilvl w:val="0"/>
          <w:numId w:val="39"/>
        </w:numPr>
      </w:pPr>
      <w:r>
        <w:t>Mạch dùng bộ điều khiển trung tâm là esp32.</w:t>
      </w:r>
    </w:p>
    <w:p w14:paraId="3222A303" w14:textId="7FB06B59" w:rsidR="00BE0542" w:rsidRDefault="00BE0542" w:rsidP="00506C3D">
      <w:pPr>
        <w:pStyle w:val="ch"/>
        <w:numPr>
          <w:ilvl w:val="0"/>
          <w:numId w:val="39"/>
        </w:numPr>
      </w:pPr>
      <w:r>
        <w:t>Cảm biến phục vụ việc đọc nhiệt độ và độ ẩm là DHT22.</w:t>
      </w:r>
    </w:p>
    <w:p w14:paraId="2E134306" w14:textId="0B4D06FC" w:rsidR="00BE0542" w:rsidRDefault="00BE0542" w:rsidP="00506C3D">
      <w:pPr>
        <w:pStyle w:val="ch"/>
        <w:numPr>
          <w:ilvl w:val="0"/>
          <w:numId w:val="39"/>
        </w:numPr>
      </w:pPr>
      <w:r>
        <w:t>LCD hiển thị dữ liệu là loại lCD 16 cột 2 hàng.</w:t>
      </w:r>
    </w:p>
    <w:p w14:paraId="2511A147" w14:textId="2F7337BF" w:rsidR="00BE0542" w:rsidRDefault="00BE0542" w:rsidP="00506C3D">
      <w:pPr>
        <w:pStyle w:val="ch"/>
        <w:numPr>
          <w:ilvl w:val="0"/>
          <w:numId w:val="39"/>
        </w:numPr>
      </w:pPr>
      <w:r>
        <w:t xml:space="preserve">Giao diện giám sát là server trên </w:t>
      </w:r>
      <w:r w:rsidR="007B7242">
        <w:t>APP</w:t>
      </w:r>
      <w:r>
        <w:t xml:space="preserve"> Blynk.</w:t>
      </w:r>
    </w:p>
    <w:p w14:paraId="2C8549F2" w14:textId="1A7355BE" w:rsidR="00BE0542" w:rsidRDefault="00BE0542" w:rsidP="00506C3D">
      <w:pPr>
        <w:pStyle w:val="ch"/>
        <w:numPr>
          <w:ilvl w:val="0"/>
          <w:numId w:val="39"/>
        </w:numPr>
      </w:pPr>
      <w:r>
        <w:t>Cảm biến được đọc thông qua chuẩn giao tiếp 1 wire.</w:t>
      </w:r>
    </w:p>
    <w:p w14:paraId="55AD08A1" w14:textId="447FF1C0" w:rsidR="00BE0542" w:rsidRPr="00FE5666" w:rsidRDefault="00BE0542" w:rsidP="00506C3D">
      <w:pPr>
        <w:pStyle w:val="ch"/>
        <w:numPr>
          <w:ilvl w:val="0"/>
          <w:numId w:val="39"/>
        </w:numPr>
      </w:pPr>
      <w:r>
        <w:t>LCD hiển thị dữ liệu qua chuẩn giao tiếp I2C.</w:t>
      </w:r>
    </w:p>
    <w:p w14:paraId="75CC657F" w14:textId="7B6A1DE6" w:rsidR="00765EA0" w:rsidRDefault="00765EA0" w:rsidP="00765EA0">
      <w:pPr>
        <w:pStyle w:val="Heading3"/>
      </w:pPr>
      <w:bookmarkStart w:id="39" w:name="_Toc103414569"/>
      <w:r>
        <w:lastRenderedPageBreak/>
        <w:t>Giải pháp thiết kế</w:t>
      </w:r>
      <w:bookmarkEnd w:id="39"/>
    </w:p>
    <w:p w14:paraId="310A07E0" w14:textId="2C11E7D3" w:rsidR="00BE0542" w:rsidRDefault="00BE0542" w:rsidP="00506C3D">
      <w:pPr>
        <w:pStyle w:val="ch"/>
        <w:numPr>
          <w:ilvl w:val="0"/>
          <w:numId w:val="41"/>
        </w:numPr>
      </w:pPr>
      <w:r>
        <w:t>Công cụ lập trình: Phần mềm Arduino IDE.</w:t>
      </w:r>
    </w:p>
    <w:p w14:paraId="45F7528F" w14:textId="1612D826" w:rsidR="00BE0542" w:rsidRDefault="00BE0542" w:rsidP="00506C3D">
      <w:pPr>
        <w:pStyle w:val="ch"/>
        <w:numPr>
          <w:ilvl w:val="0"/>
          <w:numId w:val="41"/>
        </w:numPr>
      </w:pPr>
      <w:r>
        <w:t xml:space="preserve">Phần mềm thiết kế mạch: Altium </w:t>
      </w:r>
      <w:r w:rsidR="007B7242">
        <w:t>D</w:t>
      </w:r>
      <w:r>
        <w:t>esigner 18.</w:t>
      </w:r>
    </w:p>
    <w:p w14:paraId="6BFAECCA" w14:textId="09587824" w:rsidR="007B7242" w:rsidRPr="00BE0542" w:rsidRDefault="007B7242" w:rsidP="00506C3D">
      <w:pPr>
        <w:pStyle w:val="ch"/>
        <w:numPr>
          <w:ilvl w:val="0"/>
          <w:numId w:val="41"/>
        </w:numPr>
      </w:pPr>
      <w:r>
        <w:t>Phần mềm Blynk APP</w:t>
      </w:r>
    </w:p>
    <w:p w14:paraId="7DE4C8F4" w14:textId="0AC41687" w:rsidR="004E15B2" w:rsidRDefault="00454FE8" w:rsidP="0008271D">
      <w:pPr>
        <w:pStyle w:val="Heading2"/>
      </w:pPr>
      <w:bookmarkStart w:id="40" w:name="_Toc103414570"/>
      <w:r w:rsidRPr="00882393">
        <w:rPr>
          <w:noProof/>
        </w:rPr>
        <mc:AlternateContent>
          <mc:Choice Requires="wpg">
            <w:drawing>
              <wp:anchor distT="0" distB="0" distL="114300" distR="114300" simplePos="0" relativeHeight="251724800" behindDoc="0" locked="0" layoutInCell="1" allowOverlap="1" wp14:anchorId="367F0C29" wp14:editId="776E77A7">
                <wp:simplePos x="0" y="0"/>
                <wp:positionH relativeFrom="column">
                  <wp:posOffset>-2540</wp:posOffset>
                </wp:positionH>
                <wp:positionV relativeFrom="paragraph">
                  <wp:posOffset>302260</wp:posOffset>
                </wp:positionV>
                <wp:extent cx="5021580" cy="3874135"/>
                <wp:effectExtent l="0" t="0" r="26670" b="12065"/>
                <wp:wrapTopAndBottom/>
                <wp:docPr id="30" name="Group 2054"/>
                <wp:cNvGraphicFramePr/>
                <a:graphic xmlns:a="http://schemas.openxmlformats.org/drawingml/2006/main">
                  <a:graphicData uri="http://schemas.microsoft.com/office/word/2010/wordprocessingGroup">
                    <wpg:wgp>
                      <wpg:cNvGrpSpPr/>
                      <wpg:grpSpPr>
                        <a:xfrm>
                          <a:off x="0" y="0"/>
                          <a:ext cx="5021580" cy="3874135"/>
                          <a:chOff x="0" y="0"/>
                          <a:chExt cx="5021611" cy="3874437"/>
                        </a:xfrm>
                      </wpg:grpSpPr>
                      <wps:wsp>
                        <wps:cNvPr id="64" name="Google Shape;766;p40"/>
                        <wps:cNvSpPr/>
                        <wps:spPr>
                          <a:xfrm>
                            <a:off x="244467" y="2003494"/>
                            <a:ext cx="764147" cy="1191256"/>
                          </a:xfrm>
                          <a:custGeom>
                            <a:avLst/>
                            <a:gdLst/>
                            <a:ahLst/>
                            <a:cxnLst/>
                            <a:rect l="l" t="t" r="r" b="b"/>
                            <a:pathLst>
                              <a:path w="11838" h="20508" fill="none" extrusionOk="0">
                                <a:moveTo>
                                  <a:pt x="10547" y="1"/>
                                </a:moveTo>
                                <a:lnTo>
                                  <a:pt x="1292" y="1"/>
                                </a:lnTo>
                                <a:lnTo>
                                  <a:pt x="1292" y="1"/>
                                </a:lnTo>
                                <a:lnTo>
                                  <a:pt x="1024" y="25"/>
                                </a:lnTo>
                                <a:lnTo>
                                  <a:pt x="780" y="98"/>
                                </a:lnTo>
                                <a:lnTo>
                                  <a:pt x="561" y="220"/>
                                </a:lnTo>
                                <a:lnTo>
                                  <a:pt x="366" y="366"/>
                                </a:lnTo>
                                <a:lnTo>
                                  <a:pt x="220" y="561"/>
                                </a:lnTo>
                                <a:lnTo>
                                  <a:pt x="98" y="780"/>
                                </a:lnTo>
                                <a:lnTo>
                                  <a:pt x="25" y="1024"/>
                                </a:lnTo>
                                <a:lnTo>
                                  <a:pt x="1" y="1292"/>
                                </a:lnTo>
                                <a:lnTo>
                                  <a:pt x="1" y="19217"/>
                                </a:lnTo>
                                <a:lnTo>
                                  <a:pt x="1" y="19217"/>
                                </a:lnTo>
                                <a:lnTo>
                                  <a:pt x="25" y="19485"/>
                                </a:lnTo>
                                <a:lnTo>
                                  <a:pt x="98" y="19728"/>
                                </a:lnTo>
                                <a:lnTo>
                                  <a:pt x="220" y="19948"/>
                                </a:lnTo>
                                <a:lnTo>
                                  <a:pt x="366" y="20142"/>
                                </a:lnTo>
                                <a:lnTo>
                                  <a:pt x="561" y="20289"/>
                                </a:lnTo>
                                <a:lnTo>
                                  <a:pt x="780" y="20410"/>
                                </a:lnTo>
                                <a:lnTo>
                                  <a:pt x="1024" y="20483"/>
                                </a:lnTo>
                                <a:lnTo>
                                  <a:pt x="1292" y="20508"/>
                                </a:lnTo>
                                <a:lnTo>
                                  <a:pt x="10547" y="20508"/>
                                </a:lnTo>
                                <a:lnTo>
                                  <a:pt x="10547" y="20508"/>
                                </a:lnTo>
                                <a:lnTo>
                                  <a:pt x="10814" y="20483"/>
                                </a:lnTo>
                                <a:lnTo>
                                  <a:pt x="11058" y="20410"/>
                                </a:lnTo>
                                <a:lnTo>
                                  <a:pt x="11277" y="20289"/>
                                </a:lnTo>
                                <a:lnTo>
                                  <a:pt x="11472" y="20142"/>
                                </a:lnTo>
                                <a:lnTo>
                                  <a:pt x="11618" y="19948"/>
                                </a:lnTo>
                                <a:lnTo>
                                  <a:pt x="11740" y="19728"/>
                                </a:lnTo>
                                <a:lnTo>
                                  <a:pt x="11813" y="19485"/>
                                </a:lnTo>
                                <a:lnTo>
                                  <a:pt x="11837" y="19217"/>
                                </a:lnTo>
                                <a:lnTo>
                                  <a:pt x="11837" y="1292"/>
                                </a:lnTo>
                                <a:lnTo>
                                  <a:pt x="11837" y="1292"/>
                                </a:lnTo>
                                <a:lnTo>
                                  <a:pt x="11813" y="1024"/>
                                </a:lnTo>
                                <a:lnTo>
                                  <a:pt x="11740" y="780"/>
                                </a:lnTo>
                                <a:lnTo>
                                  <a:pt x="11618" y="561"/>
                                </a:lnTo>
                                <a:lnTo>
                                  <a:pt x="11472" y="366"/>
                                </a:lnTo>
                                <a:lnTo>
                                  <a:pt x="11277" y="220"/>
                                </a:lnTo>
                                <a:lnTo>
                                  <a:pt x="11058" y="98"/>
                                </a:lnTo>
                                <a:lnTo>
                                  <a:pt x="10814" y="25"/>
                                </a:lnTo>
                                <a:lnTo>
                                  <a:pt x="10547" y="1"/>
                                </a:lnTo>
                                <a:lnTo>
                                  <a:pt x="10547" y="1"/>
                                </a:lnTo>
                                <a:close/>
                                <a:moveTo>
                                  <a:pt x="5554" y="975"/>
                                </a:moveTo>
                                <a:lnTo>
                                  <a:pt x="6284" y="975"/>
                                </a:lnTo>
                                <a:lnTo>
                                  <a:pt x="6284" y="975"/>
                                </a:lnTo>
                                <a:lnTo>
                                  <a:pt x="6406" y="999"/>
                                </a:lnTo>
                                <a:lnTo>
                                  <a:pt x="6479" y="1073"/>
                                </a:lnTo>
                                <a:lnTo>
                                  <a:pt x="6552" y="1146"/>
                                </a:lnTo>
                                <a:lnTo>
                                  <a:pt x="6577" y="1267"/>
                                </a:lnTo>
                                <a:lnTo>
                                  <a:pt x="6577" y="1267"/>
                                </a:lnTo>
                                <a:lnTo>
                                  <a:pt x="6552" y="1365"/>
                                </a:lnTo>
                                <a:lnTo>
                                  <a:pt x="6479" y="1462"/>
                                </a:lnTo>
                                <a:lnTo>
                                  <a:pt x="6406" y="1511"/>
                                </a:lnTo>
                                <a:lnTo>
                                  <a:pt x="6284" y="1535"/>
                                </a:lnTo>
                                <a:lnTo>
                                  <a:pt x="5554" y="1535"/>
                                </a:lnTo>
                                <a:lnTo>
                                  <a:pt x="5554" y="1535"/>
                                </a:lnTo>
                                <a:lnTo>
                                  <a:pt x="5432" y="1511"/>
                                </a:lnTo>
                                <a:lnTo>
                                  <a:pt x="5359" y="1462"/>
                                </a:lnTo>
                                <a:lnTo>
                                  <a:pt x="5286" y="1365"/>
                                </a:lnTo>
                                <a:lnTo>
                                  <a:pt x="5262" y="1267"/>
                                </a:lnTo>
                                <a:lnTo>
                                  <a:pt x="5262" y="1267"/>
                                </a:lnTo>
                                <a:lnTo>
                                  <a:pt x="5286" y="1146"/>
                                </a:lnTo>
                                <a:lnTo>
                                  <a:pt x="5359" y="1073"/>
                                </a:lnTo>
                                <a:lnTo>
                                  <a:pt x="5432" y="999"/>
                                </a:lnTo>
                                <a:lnTo>
                                  <a:pt x="5554" y="975"/>
                                </a:lnTo>
                                <a:lnTo>
                                  <a:pt x="5554" y="975"/>
                                </a:lnTo>
                                <a:close/>
                                <a:moveTo>
                                  <a:pt x="5919" y="19436"/>
                                </a:moveTo>
                                <a:lnTo>
                                  <a:pt x="5919" y="19436"/>
                                </a:lnTo>
                                <a:lnTo>
                                  <a:pt x="5749" y="19412"/>
                                </a:lnTo>
                                <a:lnTo>
                                  <a:pt x="5578" y="19363"/>
                                </a:lnTo>
                                <a:lnTo>
                                  <a:pt x="5432" y="19290"/>
                                </a:lnTo>
                                <a:lnTo>
                                  <a:pt x="5310" y="19193"/>
                                </a:lnTo>
                                <a:lnTo>
                                  <a:pt x="5213" y="19071"/>
                                </a:lnTo>
                                <a:lnTo>
                                  <a:pt x="5140" y="18925"/>
                                </a:lnTo>
                                <a:lnTo>
                                  <a:pt x="5091" y="18754"/>
                                </a:lnTo>
                                <a:lnTo>
                                  <a:pt x="5067" y="18584"/>
                                </a:lnTo>
                                <a:lnTo>
                                  <a:pt x="5067" y="18584"/>
                                </a:lnTo>
                                <a:lnTo>
                                  <a:pt x="5091" y="18413"/>
                                </a:lnTo>
                                <a:lnTo>
                                  <a:pt x="5140" y="18243"/>
                                </a:lnTo>
                                <a:lnTo>
                                  <a:pt x="5213" y="18097"/>
                                </a:lnTo>
                                <a:lnTo>
                                  <a:pt x="5310" y="17975"/>
                                </a:lnTo>
                                <a:lnTo>
                                  <a:pt x="5432" y="17877"/>
                                </a:lnTo>
                                <a:lnTo>
                                  <a:pt x="5578" y="17804"/>
                                </a:lnTo>
                                <a:lnTo>
                                  <a:pt x="5749" y="17756"/>
                                </a:lnTo>
                                <a:lnTo>
                                  <a:pt x="5919" y="17731"/>
                                </a:lnTo>
                                <a:lnTo>
                                  <a:pt x="5919" y="17731"/>
                                </a:lnTo>
                                <a:lnTo>
                                  <a:pt x="6090" y="17756"/>
                                </a:lnTo>
                                <a:lnTo>
                                  <a:pt x="6260" y="17804"/>
                                </a:lnTo>
                                <a:lnTo>
                                  <a:pt x="6406" y="17877"/>
                                </a:lnTo>
                                <a:lnTo>
                                  <a:pt x="6528" y="17975"/>
                                </a:lnTo>
                                <a:lnTo>
                                  <a:pt x="6625" y="18097"/>
                                </a:lnTo>
                                <a:lnTo>
                                  <a:pt x="6699" y="18243"/>
                                </a:lnTo>
                                <a:lnTo>
                                  <a:pt x="6747" y="18413"/>
                                </a:lnTo>
                                <a:lnTo>
                                  <a:pt x="6772" y="18584"/>
                                </a:lnTo>
                                <a:lnTo>
                                  <a:pt x="6772" y="18584"/>
                                </a:lnTo>
                                <a:lnTo>
                                  <a:pt x="6747" y="18754"/>
                                </a:lnTo>
                                <a:lnTo>
                                  <a:pt x="6699" y="18925"/>
                                </a:lnTo>
                                <a:lnTo>
                                  <a:pt x="6625" y="19071"/>
                                </a:lnTo>
                                <a:lnTo>
                                  <a:pt x="6528" y="19193"/>
                                </a:lnTo>
                                <a:lnTo>
                                  <a:pt x="6406" y="19290"/>
                                </a:lnTo>
                                <a:lnTo>
                                  <a:pt x="6260" y="19363"/>
                                </a:lnTo>
                                <a:lnTo>
                                  <a:pt x="6090" y="19412"/>
                                </a:lnTo>
                                <a:lnTo>
                                  <a:pt x="5919" y="19436"/>
                                </a:lnTo>
                                <a:lnTo>
                                  <a:pt x="5919" y="19436"/>
                                </a:lnTo>
                                <a:close/>
                                <a:moveTo>
                                  <a:pt x="10547" y="16660"/>
                                </a:moveTo>
                                <a:lnTo>
                                  <a:pt x="1292" y="16660"/>
                                </a:lnTo>
                                <a:lnTo>
                                  <a:pt x="1292" y="2558"/>
                                </a:lnTo>
                                <a:lnTo>
                                  <a:pt x="10547" y="2558"/>
                                </a:lnTo>
                                <a:lnTo>
                                  <a:pt x="10547" y="16660"/>
                                </a:lnTo>
                                <a:close/>
                              </a:path>
                            </a:pathLst>
                          </a:custGeom>
                          <a:noFill/>
                          <a:ln w="19050" cap="rnd" cmpd="sng">
                            <a:solidFill>
                              <a:schemeClr val="tx1"/>
                            </a:solidFill>
                            <a:prstDash val="solid"/>
                            <a:round/>
                            <a:headEnd type="none" w="sm" len="sm"/>
                            <a:tailEnd type="none" w="sm" len="sm"/>
                          </a:ln>
                        </wps:spPr>
                        <wps:bodyPr spcFirstLastPara="1" wrap="square" lIns="91425" tIns="91425" rIns="91425" bIns="91425" anchor="ctr" anchorCtr="0">
                          <a:noAutofit/>
                        </wps:bodyPr>
                      </wps:wsp>
                      <wps:wsp>
                        <wps:cNvPr id="65" name="Straight Arrow Connector 65"/>
                        <wps:cNvCnPr>
                          <a:cxnSpLocks/>
                        </wps:cNvCnPr>
                        <wps:spPr>
                          <a:xfrm flipV="1">
                            <a:off x="1161711" y="1228904"/>
                            <a:ext cx="727999" cy="77459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cxnSpLocks/>
                        </wps:cNvCnPr>
                        <wps:spPr>
                          <a:xfrm flipH="1">
                            <a:off x="1228073" y="1323108"/>
                            <a:ext cx="814734" cy="88833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9" name="TextBox 20"/>
                        <wps:cNvSpPr txBox="1"/>
                        <wps:spPr>
                          <a:xfrm>
                            <a:off x="3537812" y="2430907"/>
                            <a:ext cx="1233807" cy="407390"/>
                          </a:xfrm>
                          <a:prstGeom prst="rect">
                            <a:avLst/>
                          </a:prstGeom>
                          <a:noFill/>
                          <a:ln w="19050">
                            <a:solidFill>
                              <a:schemeClr val="tx1"/>
                            </a:solidFill>
                          </a:ln>
                        </wps:spPr>
                        <wps:txbx>
                          <w:txbxContent>
                            <w:p w14:paraId="618070F5" w14:textId="77777777" w:rsidR="00286E22" w:rsidRDefault="00286E22" w:rsidP="00882393">
                              <w:pPr>
                                <w:spacing w:line="256" w:lineRule="auto"/>
                                <w:jc w:val="center"/>
                                <w:rPr>
                                  <w:rFonts w:ascii="Calibri" w:eastAsia="Calibri" w:hAnsi="Calibri"/>
                                  <w:b/>
                                  <w:bCs/>
                                  <w:color w:val="000000"/>
                                  <w:kern w:val="24"/>
                                  <w:szCs w:val="28"/>
                                </w:rPr>
                              </w:pPr>
                              <w:r>
                                <w:rPr>
                                  <w:rFonts w:ascii="Calibri" w:eastAsia="Calibri" w:hAnsi="Calibri"/>
                                  <w:b/>
                                  <w:bCs/>
                                  <w:color w:val="000000"/>
                                  <w:kern w:val="24"/>
                                  <w:szCs w:val="28"/>
                                </w:rPr>
                                <w:t>Mạch ESP32</w:t>
                              </w:r>
                            </w:p>
                          </w:txbxContent>
                        </wps:txbx>
                        <wps:bodyPr wrap="square" rtlCol="0">
                          <a:noAutofit/>
                        </wps:bodyPr>
                      </wps:wsp>
                      <wps:wsp>
                        <wps:cNvPr id="70" name="TextBox 23"/>
                        <wps:cNvSpPr txBox="1"/>
                        <wps:spPr>
                          <a:xfrm rot="18841496">
                            <a:off x="1010222" y="1318153"/>
                            <a:ext cx="852369" cy="348762"/>
                          </a:xfrm>
                          <a:prstGeom prst="rect">
                            <a:avLst/>
                          </a:prstGeom>
                          <a:noFill/>
                        </wps:spPr>
                        <wps:txbx>
                          <w:txbxContent>
                            <w:p w14:paraId="177A4963"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wps:txbx>
                        <wps:bodyPr wrap="square" rtlCol="0">
                          <a:noAutofit/>
                        </wps:bodyPr>
                      </wps:wsp>
                      <wps:wsp>
                        <wps:cNvPr id="71" name="TextBox 24"/>
                        <wps:cNvSpPr txBox="1"/>
                        <wps:spPr>
                          <a:xfrm rot="18687426">
                            <a:off x="1363948" y="1619368"/>
                            <a:ext cx="964500" cy="385657"/>
                          </a:xfrm>
                          <a:prstGeom prst="rect">
                            <a:avLst/>
                          </a:prstGeom>
                          <a:noFill/>
                        </wps:spPr>
                        <wps:txbx>
                          <w:txbxContent>
                            <w:p w14:paraId="495E2166"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wps:txbx>
                        <wps:bodyPr wrap="square" rtlCol="0">
                          <a:noAutofit/>
                        </wps:bodyPr>
                      </wps:wsp>
                      <wps:wsp>
                        <wps:cNvPr id="72" name="Rectangle 72"/>
                        <wps:cNvSpPr/>
                        <wps:spPr>
                          <a:xfrm>
                            <a:off x="0" y="0"/>
                            <a:ext cx="5021611" cy="387443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pic:pic xmlns:pic="http://schemas.openxmlformats.org/drawingml/2006/picture">
                        <pic:nvPicPr>
                          <pic:cNvPr id="73" name="Picture 73" descr="Blynk (legacy) - Ứng dụng trên Google Pla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104916" y="12584"/>
                            <a:ext cx="1259437" cy="1259437"/>
                          </a:xfrm>
                          <a:prstGeom prst="rect">
                            <a:avLst/>
                          </a:prstGeom>
                          <a:noFill/>
                          <a:extLst>
                            <a:ext uri="{909E8E84-426E-40DD-AFC4-6F175D3DCCD1}">
                              <a14:hiddenFill xmlns:a14="http://schemas.microsoft.com/office/drawing/2010/main">
                                <a:solidFill>
                                  <a:srgbClr val="FFFFFF"/>
                                </a:solidFill>
                              </a14:hiddenFill>
                            </a:ext>
                          </a:extLst>
                        </pic:spPr>
                      </pic:pic>
                      <wps:wsp>
                        <wps:cNvPr id="74" name="Straight Arrow Connector 74"/>
                        <wps:cNvCnPr>
                          <a:cxnSpLocks/>
                        </wps:cNvCnPr>
                        <wps:spPr>
                          <a:xfrm flipH="1" flipV="1">
                            <a:off x="3361721" y="1323108"/>
                            <a:ext cx="532713" cy="91574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cxnSpLocks/>
                        </wps:cNvCnPr>
                        <wps:spPr>
                          <a:xfrm>
                            <a:off x="3546508" y="1323108"/>
                            <a:ext cx="544748" cy="9157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TextBox 24"/>
                        <wps:cNvSpPr txBox="1"/>
                        <wps:spPr>
                          <a:xfrm rot="3512376">
                            <a:off x="3442013" y="1472025"/>
                            <a:ext cx="964500" cy="385657"/>
                          </a:xfrm>
                          <a:prstGeom prst="rect">
                            <a:avLst/>
                          </a:prstGeom>
                          <a:noFill/>
                        </wps:spPr>
                        <wps:txbx>
                          <w:txbxContent>
                            <w:p w14:paraId="3B341601"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wps:txbx>
                        <wps:bodyPr wrap="square" rtlCol="0">
                          <a:noAutofit/>
                        </wps:bodyPr>
                      </wps:wsp>
                      <wps:wsp>
                        <wps:cNvPr id="77" name="TextBox 24"/>
                        <wps:cNvSpPr txBox="1"/>
                        <wps:spPr>
                          <a:xfrm rot="3572027">
                            <a:off x="3031292" y="1787892"/>
                            <a:ext cx="964500" cy="385657"/>
                          </a:xfrm>
                          <a:prstGeom prst="rect">
                            <a:avLst/>
                          </a:prstGeom>
                          <a:noFill/>
                        </wps:spPr>
                        <wps:txbx>
                          <w:txbxContent>
                            <w:p w14:paraId="35DA0F1C"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wps:txbx>
                        <wps:bodyPr wrap="square" rtlCol="0">
                          <a:noAutofit/>
                        </wps:bodyPr>
                      </wps:wsp>
                      <wps:wsp>
                        <wps:cNvPr id="78" name="TextBox 2053"/>
                        <wps:cNvSpPr txBox="1"/>
                        <wps:spPr>
                          <a:xfrm>
                            <a:off x="3507869" y="428153"/>
                            <a:ext cx="1513205" cy="718820"/>
                          </a:xfrm>
                          <a:prstGeom prst="rect">
                            <a:avLst/>
                          </a:prstGeom>
                          <a:noFill/>
                        </wps:spPr>
                        <wps:txbx>
                          <w:txbxContent>
                            <w:p w14:paraId="6AE86EF2" w14:textId="77777777" w:rsidR="00286E22" w:rsidRDefault="00286E22" w:rsidP="00882393">
                              <w:pPr>
                                <w:rPr>
                                  <w:rFonts w:hAnsi="Calibri"/>
                                  <w:b/>
                                  <w:bCs/>
                                  <w:color w:val="000000" w:themeColor="text1"/>
                                  <w:kern w:val="24"/>
                                  <w:sz w:val="36"/>
                                  <w:szCs w:val="36"/>
                                </w:rPr>
                              </w:pPr>
                              <w:r>
                                <w:rPr>
                                  <w:rFonts w:hAnsi="Calibri"/>
                                  <w:b/>
                                  <w:bCs/>
                                  <w:color w:val="000000" w:themeColor="text1"/>
                                  <w:kern w:val="24"/>
                                  <w:sz w:val="36"/>
                                  <w:szCs w:val="36"/>
                                </w:rPr>
                                <w:t>Blynk Server</w:t>
                              </w:r>
                            </w:p>
                          </w:txbxContent>
                        </wps:txbx>
                        <wps:bodyPr wrap="square" rtlCol="0">
                          <a:spAutoFit/>
                        </wps:bodyPr>
                      </wps:wsp>
                    </wpg:wgp>
                  </a:graphicData>
                </a:graphic>
              </wp:anchor>
            </w:drawing>
          </mc:Choice>
          <mc:Fallback>
            <w:pict>
              <v:group w14:anchorId="367F0C29" id="Group 2054" o:spid="_x0000_s1033" style="position:absolute;left:0;text-align:left;margin-left:-.2pt;margin-top:23.8pt;width:395.4pt;height:305.05pt;z-index:251724800" coordsize="50216,38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">
                <v:shape id="Google Shape;766;p40" o:spid="_x0000_s1034" style="position:absolute;left:2444;top:20034;width:7642;height:11913;visibility:visible;mso-wrap-style:square;v-text-anchor:middle" coordsize="11838,2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" path="m10547,1nfl1292,1r,l1024,25,780,98,561,220,366,366,220,561,98,780,25,1024,1,1292r,17925l1,19217r24,268l98,19728r122,220l366,20142r195,147l780,20410r244,73l1292,20508r9255,l10547,20508r267,-25l11058,20410r219,-121l11472,20142r146,-194l11740,19728r73,-243l11837,19217r,-17925l11837,1292r-24,-268l11740,780,11618,561,11472,366,11277,220,11058,98,10814,25,10547,1r,xm5554,975nfl6284,975r,l6406,999r73,74l6552,1146r25,121l6577,1267r-25,98l6479,1462r-73,49l6284,1535r-730,l5554,1535r-122,-24l5359,1462r-73,-97l5262,1267r,l5286,1146r73,-73l5432,999r122,-24l5554,975xm5919,19436nfl5919,19436r-170,-24l5578,19363r-146,-73l5310,19193r-97,-122l5140,18925r-49,-171l5067,18584r,l5091,18413r49,-170l5213,18097r97,-122l5432,17877r146,-73l5749,17756r170,-25l5919,17731r171,25l6260,17804r146,73l6528,17975r97,122l6699,18243r48,170l6772,18584r,l6747,18754r-48,171l6625,19071r-97,122l6406,19290r-146,73l6090,19412r-171,24l5919,19436xm10547,16660nfl1292,16660r,-14102l10547,2558r,14102xe" filled="f" strokecolor="black [3213]" strokeweight="1.5pt">
                  <v:stroke startarrowwidth="narrow" startarrowlength="short" endarrowwidth="narrow" endarrowlength="short" endcap="round"/>
                  <v:path arrowok="t" o:extrusionok="f"/>
                </v:shape>
                <v:shapetype id="_x0000_t32" coordsize="21600,21600" o:spt="32" o:oned="t" path="m,l21600,21600e" filled="f">
                  <v:path arrowok="t" fillok="f" o:connecttype="none"/>
                  <o:lock v:ext="edit" shapetype="t"/>
                </v:shapetype>
                <v:shape id="Straight Arrow Connector 65" o:spid="_x0000_s1035" type="#_x0000_t32" style="position:absolute;left:11617;top:12289;width:7280;height:77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" strokecolor="black [3213]" strokeweight="1.5pt">
                  <v:stroke endarrow="block" joinstyle="miter"/>
                  <o:lock v:ext="edit" shapetype="f"/>
                </v:shape>
                <v:shape id="Straight Arrow Connector 66" o:spid="_x0000_s1036" type="#_x0000_t32" style="position:absolute;left:12280;top:13231;width:8148;height:88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" strokecolor="black [3200]" strokeweight="1.5pt">
                  <v:stroke endarrow="block" joinstyle="miter"/>
                  <o:lock v:ext="edit" shapetype="f"/>
                </v:shape>
                <v:shape id="TextBox 20" o:spid="_x0000_s1037" type="#_x0000_t202" style="position:absolute;left:35378;top:24309;width:12338;height:4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" filled="f" strokecolor="black [3213]" strokeweight="1.5pt">
                  <v:textbox>
                    <w:txbxContent>
                      <w:p w14:paraId="618070F5" w14:textId="77777777" w:rsidR="00286E22" w:rsidRDefault="00286E22" w:rsidP="00882393">
                        <w:pPr>
                          <w:spacing w:line="256" w:lineRule="auto"/>
                          <w:jc w:val="center"/>
                          <w:rPr>
                            <w:rFonts w:ascii="Calibri" w:eastAsia="Calibri" w:hAnsi="Calibri"/>
                            <w:b/>
                            <w:bCs/>
                            <w:color w:val="000000"/>
                            <w:kern w:val="24"/>
                            <w:szCs w:val="28"/>
                          </w:rPr>
                        </w:pPr>
                        <w:r>
                          <w:rPr>
                            <w:rFonts w:ascii="Calibri" w:eastAsia="Calibri" w:hAnsi="Calibri"/>
                            <w:b/>
                            <w:bCs/>
                            <w:color w:val="000000"/>
                            <w:kern w:val="24"/>
                            <w:szCs w:val="28"/>
                          </w:rPr>
                          <w:t>Mạch ESP32</w:t>
                        </w:r>
                      </w:p>
                    </w:txbxContent>
                  </v:textbox>
                </v:shape>
                <v:shape id="TextBox 23" o:spid="_x0000_s1038" type="#_x0000_t202" style="position:absolute;left:10102;top:13181;width:8524;height:3487;rotation:-30130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" filled="f" stroked="f">
                  <v:textbox>
                    <w:txbxContent>
                      <w:p w14:paraId="177A4963"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v:textbox>
                </v:shape>
                <v:shape id="TextBox 24" o:spid="_x0000_s1039" type="#_x0000_t202" style="position:absolute;left:13639;top:16193;width:9645;height:3857;rotation:-31813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" filled="f" stroked="f">
                  <v:textbox>
                    <w:txbxContent>
                      <w:p w14:paraId="495E2166"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v:textbox>
                </v:shape>
                <v:rect id="Rectangle 72" o:spid="_x0000_s1040" style="position:absolute;width:50216;height:38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" filled="f"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41" type="#_x0000_t75" alt="Blynk (legacy) - Ứng dụng trên Google Play" style="position:absolute;left:21049;top:125;width:12594;height:1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">
                  <v:imagedata r:id="rId42" o:title="Blynk (legacy) - Ứng dụng trên Google Play"/>
                </v:shape>
                <v:shape id="Straight Arrow Connector 74" o:spid="_x0000_s1042" type="#_x0000_t32" style="position:absolute;left:33617;top:13231;width:5327;height:9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" strokecolor="black [3213]" strokeweight="1.5pt">
                  <v:stroke endarrow="block" joinstyle="miter"/>
                  <o:lock v:ext="edit" shapetype="f"/>
                </v:shape>
                <v:shape id="Straight Arrow Connector 75" o:spid="_x0000_s1043" type="#_x0000_t32" style="position:absolute;left:35465;top:13231;width:5447;height:9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o:lock v:ext="edit" shapetype="f"/>
                </v:shape>
                <v:shape id="TextBox 24" o:spid="_x0000_s1044" type="#_x0000_t202" style="position:absolute;left:34419;top:14721;width:9645;height:3856;rotation:38364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" filled="f" stroked="f">
                  <v:textbox>
                    <w:txbxContent>
                      <w:p w14:paraId="3B341601"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v:textbox>
                </v:shape>
                <v:shape id="TextBox 24" o:spid="_x0000_s1045" type="#_x0000_t202" style="position:absolute;left:30312;top:17879;width:9645;height:3856;rotation:39016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" filled="f" stroked="f">
                  <v:textbox>
                    <w:txbxContent>
                      <w:p w14:paraId="35DA0F1C"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v:textbox>
                </v:shape>
                <v:shape id="TextBox 2053" o:spid="_x0000_s1046" type="#_x0000_t202" style="position:absolute;left:35078;top:4281;width:15132;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" filled="f" stroked="f">
                  <v:textbox style="mso-fit-shape-to-text:t">
                    <w:txbxContent>
                      <w:p w14:paraId="6AE86EF2" w14:textId="77777777" w:rsidR="00286E22" w:rsidRDefault="00286E22" w:rsidP="00882393">
                        <w:pPr>
                          <w:rPr>
                            <w:rFonts w:hAnsi="Calibri"/>
                            <w:b/>
                            <w:bCs/>
                            <w:color w:val="000000" w:themeColor="text1"/>
                            <w:kern w:val="24"/>
                            <w:sz w:val="36"/>
                            <w:szCs w:val="36"/>
                          </w:rPr>
                        </w:pPr>
                        <w:r>
                          <w:rPr>
                            <w:rFonts w:hAnsi="Calibri"/>
                            <w:b/>
                            <w:bCs/>
                            <w:color w:val="000000" w:themeColor="text1"/>
                            <w:kern w:val="24"/>
                            <w:sz w:val="36"/>
                            <w:szCs w:val="36"/>
                          </w:rPr>
                          <w:t>Blynk Server</w:t>
                        </w:r>
                      </w:p>
                    </w:txbxContent>
                  </v:textbox>
                </v:shape>
                <w10:wrap type="topAndBottom"/>
              </v:group>
            </w:pict>
          </mc:Fallback>
        </mc:AlternateContent>
      </w:r>
      <w:r w:rsidR="007C0CEA">
        <w:rPr>
          <w:noProof/>
        </w:rPr>
        <mc:AlternateContent>
          <mc:Choice Requires="wps">
            <w:drawing>
              <wp:anchor distT="0" distB="0" distL="114300" distR="114300" simplePos="0" relativeHeight="251729920" behindDoc="0" locked="0" layoutInCell="1" allowOverlap="1" wp14:anchorId="2BCC325A" wp14:editId="63F1313C">
                <wp:simplePos x="0" y="0"/>
                <wp:positionH relativeFrom="column">
                  <wp:posOffset>-1905</wp:posOffset>
                </wp:positionH>
                <wp:positionV relativeFrom="paragraph">
                  <wp:posOffset>4234180</wp:posOffset>
                </wp:positionV>
                <wp:extent cx="5021580" cy="498475"/>
                <wp:effectExtent l="0" t="0" r="7620" b="0"/>
                <wp:wrapTopAndBottom/>
                <wp:docPr id="2" name="Text Box 2"/>
                <wp:cNvGraphicFramePr/>
                <a:graphic xmlns:a="http://schemas.openxmlformats.org/drawingml/2006/main">
                  <a:graphicData uri="http://schemas.microsoft.com/office/word/2010/wordprocessingShape">
                    <wps:wsp>
                      <wps:cNvSpPr txBox="1"/>
                      <wps:spPr>
                        <a:xfrm>
                          <a:off x="0" y="0"/>
                          <a:ext cx="5021580" cy="498475"/>
                        </a:xfrm>
                        <a:prstGeom prst="rect">
                          <a:avLst/>
                        </a:prstGeom>
                        <a:solidFill>
                          <a:prstClr val="white"/>
                        </a:solidFill>
                        <a:ln>
                          <a:noFill/>
                        </a:ln>
                      </wps:spPr>
                      <wps:txbx>
                        <w:txbxContent>
                          <w:p w14:paraId="704256AD" w14:textId="79A5EFF7" w:rsidR="00286E22" w:rsidRDefault="00286E22" w:rsidP="00C65489">
                            <w:pPr>
                              <w:pStyle w:val="Caption"/>
                            </w:pPr>
                            <w:bookmarkStart w:id="41" w:name="_Toc103414607"/>
                            <w:r>
                              <w:t xml:space="preserve">Hình </w:t>
                            </w:r>
                            <w:fldSimple w:instr=" STYLEREF 1 \s ">
                              <w:r w:rsidR="00C65489">
                                <w:rPr>
                                  <w:noProof/>
                                </w:rPr>
                                <w:t>2</w:t>
                              </w:r>
                            </w:fldSimple>
                            <w:r w:rsidR="00C65489">
                              <w:noBreakHyphen/>
                            </w:r>
                            <w:fldSimple w:instr=" SEQ Hình \* ARABIC \s 1 ">
                              <w:r w:rsidR="00C65489">
                                <w:rPr>
                                  <w:noProof/>
                                </w:rPr>
                                <w:t>1</w:t>
                              </w:r>
                            </w:fldSimple>
                            <w:r>
                              <w:t>:</w:t>
                            </w:r>
                            <w:r w:rsidRPr="007C0CEA">
                              <w:t xml:space="preserve"> </w:t>
                            </w:r>
                            <w:r>
                              <w:t>Sơ đồ khối mô tả giao tiếp giữa esp32 và server blynk trên điện thoại</w:t>
                            </w:r>
                            <w:bookmarkEnd w:id="41"/>
                          </w:p>
                          <w:p w14:paraId="62B2FFC7" w14:textId="3C041DA3" w:rsidR="00286E22" w:rsidRPr="009A3B00" w:rsidRDefault="00286E22" w:rsidP="00C6548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C325A" id="Text Box 2" o:spid="_x0000_s1047" type="#_x0000_t202" style="position:absolute;left:0;text-align:left;margin-left:-.15pt;margin-top:333.4pt;width:395.4pt;height:39.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" stroked="f">
                <v:textbox inset="0,0,0,0">
                  <w:txbxContent>
                    <w:p w14:paraId="704256AD" w14:textId="79A5EFF7" w:rsidR="00286E22" w:rsidRDefault="00286E22" w:rsidP="00C65489">
                      <w:pPr>
                        <w:pStyle w:val="Caption"/>
                      </w:pPr>
                      <w:bookmarkStart w:id="42" w:name="_Toc103414607"/>
                      <w:r>
                        <w:t xml:space="preserve">Hình </w:t>
                      </w:r>
                      <w:fldSimple w:instr=" STYLEREF 1 \s ">
                        <w:r w:rsidR="00C65489">
                          <w:rPr>
                            <w:noProof/>
                          </w:rPr>
                          <w:t>2</w:t>
                        </w:r>
                      </w:fldSimple>
                      <w:r w:rsidR="00C65489">
                        <w:noBreakHyphen/>
                      </w:r>
                      <w:fldSimple w:instr=" SEQ Hình \* ARABIC \s 1 ">
                        <w:r w:rsidR="00C65489">
                          <w:rPr>
                            <w:noProof/>
                          </w:rPr>
                          <w:t>1</w:t>
                        </w:r>
                      </w:fldSimple>
                      <w:r>
                        <w:t>:</w:t>
                      </w:r>
                      <w:r w:rsidRPr="007C0CEA">
                        <w:t xml:space="preserve"> </w:t>
                      </w:r>
                      <w:r>
                        <w:t>Sơ đồ khối mô tả giao tiếp giữa esp32 và server blynk trên điện thoại</w:t>
                      </w:r>
                      <w:bookmarkEnd w:id="42"/>
                    </w:p>
                    <w:p w14:paraId="62B2FFC7" w14:textId="3C041DA3" w:rsidR="00286E22" w:rsidRPr="009A3B00" w:rsidRDefault="00286E22" w:rsidP="00C65489">
                      <w:pPr>
                        <w:pStyle w:val="Caption"/>
                        <w:rPr>
                          <w:noProof/>
                        </w:rPr>
                      </w:pPr>
                    </w:p>
                  </w:txbxContent>
                </v:textbox>
                <w10:wrap type="topAndBottom"/>
              </v:shape>
            </w:pict>
          </mc:Fallback>
        </mc:AlternateContent>
      </w:r>
      <w:r w:rsidR="00D476E8">
        <w:t xml:space="preserve">Sơ đồ khối </w:t>
      </w:r>
      <w:r w:rsidR="00982E96">
        <w:t>của hệ thống</w:t>
      </w:r>
      <w:r w:rsidR="00E22A42">
        <w:t xml:space="preserve"> thu thập dữ liệu về nhiệt dộ và độ ẩm</w:t>
      </w:r>
      <w:bookmarkEnd w:id="40"/>
    </w:p>
    <w:p w14:paraId="044FE70A" w14:textId="284F718E" w:rsidR="00457D76" w:rsidRDefault="000B1DB3" w:rsidP="007B7242">
      <w:pPr>
        <w:pStyle w:val="ch"/>
        <w:ind w:firstLine="0"/>
      </w:pPr>
      <w:r w:rsidRPr="000B1DB3">
        <w:t xml:space="preserve">Khi đó ESP32 </w:t>
      </w:r>
      <w:r w:rsidR="00882393">
        <w:t xml:space="preserve">và điện thoại </w:t>
      </w:r>
      <w:r w:rsidRPr="000B1DB3">
        <w:t xml:space="preserve">đóng vai trò là </w:t>
      </w:r>
      <w:r w:rsidR="00882393">
        <w:t>Client</w:t>
      </w:r>
      <w:r w:rsidRPr="000B1DB3">
        <w:t xml:space="preserve"> </w:t>
      </w:r>
      <w:r w:rsidR="00882393">
        <w:t>và Server là Blynk</w:t>
      </w:r>
    </w:p>
    <w:p w14:paraId="6ED62862" w14:textId="746CD41A" w:rsidR="00982E96" w:rsidRDefault="00457D76" w:rsidP="000B1DB3">
      <w:pPr>
        <w:pStyle w:val="content"/>
      </w:pPr>
      <w:r>
        <w:t xml:space="preserve">Điện thoại/máy tính sẽ gửi Request tới Server </w:t>
      </w:r>
      <w:r w:rsidR="00882393">
        <w:t xml:space="preserve">Blynk, Server Blynk sẽ gửi Response về cho </w:t>
      </w:r>
      <w:r>
        <w:t>ESP32 sẽ trả về dữ liệu nhiệt độ, độ ẩm</w:t>
      </w:r>
      <w:r w:rsidR="00207DA0" w:rsidRPr="000B1DB3">
        <w:br w:type="page"/>
      </w:r>
    </w:p>
    <w:p w14:paraId="6625BAE4" w14:textId="3DBA8582" w:rsidR="00457D76" w:rsidRDefault="00457D76" w:rsidP="00457D76">
      <w:pPr>
        <w:pStyle w:val="content"/>
        <w:ind w:firstLine="0"/>
      </w:pPr>
      <w:r w:rsidRPr="00457D76">
        <w:rPr>
          <w:noProof/>
        </w:rPr>
        <w:lastRenderedPageBreak/>
        <mc:AlternateContent>
          <mc:Choice Requires="wpg">
            <w:drawing>
              <wp:anchor distT="0" distB="0" distL="114300" distR="114300" simplePos="0" relativeHeight="251720704" behindDoc="0" locked="0" layoutInCell="1" allowOverlap="1" wp14:anchorId="7421C848" wp14:editId="36FAB678">
                <wp:simplePos x="0" y="0"/>
                <wp:positionH relativeFrom="margin">
                  <wp:posOffset>361315</wp:posOffset>
                </wp:positionH>
                <wp:positionV relativeFrom="paragraph">
                  <wp:posOffset>259715</wp:posOffset>
                </wp:positionV>
                <wp:extent cx="4714875" cy="2456815"/>
                <wp:effectExtent l="0" t="0" r="28575" b="19685"/>
                <wp:wrapTopAndBottom/>
                <wp:docPr id="1065" name="Group 36"/>
                <wp:cNvGraphicFramePr/>
                <a:graphic xmlns:a="http://schemas.openxmlformats.org/drawingml/2006/main">
                  <a:graphicData uri="http://schemas.microsoft.com/office/word/2010/wordprocessingGroup">
                    <wpg:wgp>
                      <wpg:cNvGrpSpPr/>
                      <wpg:grpSpPr>
                        <a:xfrm>
                          <a:off x="0" y="0"/>
                          <a:ext cx="4714875" cy="2456815"/>
                          <a:chOff x="0" y="0"/>
                          <a:chExt cx="5553075" cy="3238500"/>
                        </a:xfrm>
                      </wpg:grpSpPr>
                      <wpg:grpSp>
                        <wpg:cNvPr id="1066" name="Group 1066"/>
                        <wpg:cNvGrpSpPr/>
                        <wpg:grpSpPr>
                          <a:xfrm>
                            <a:off x="0" y="0"/>
                            <a:ext cx="5553075" cy="3238500"/>
                            <a:chOff x="0" y="0"/>
                            <a:chExt cx="5553075" cy="3238500"/>
                          </a:xfrm>
                        </wpg:grpSpPr>
                        <wps:wsp>
                          <wps:cNvPr id="1067" name="Rectangle 1067"/>
                          <wps:cNvSpPr/>
                          <wps:spPr>
                            <a:xfrm>
                              <a:off x="314220" y="324885"/>
                              <a:ext cx="1260241" cy="1071961"/>
                            </a:xfrm>
                            <a:prstGeom prst="rect">
                              <a:avLst/>
                            </a:prstGeom>
                            <a:solidFill>
                              <a:schemeClr val="accent6"/>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3F8C11FA"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ngu</w:t>
                                </w:r>
                                <w:r w:rsidRPr="00457D76">
                                  <w:rPr>
                                    <w:rFonts w:hAnsi="Calibri"/>
                                    <w:color w:val="FFFFFF" w:themeColor="light1"/>
                                    <w:kern w:val="24"/>
                                    <w:szCs w:val="28"/>
                                  </w:rPr>
                                  <w:t>ồ</w:t>
                                </w:r>
                                <w:r w:rsidRPr="00457D76">
                                  <w:rPr>
                                    <w:rFonts w:hAnsi="Calibri"/>
                                    <w:color w:val="FFFFFF" w:themeColor="light1"/>
                                    <w:kern w:val="24"/>
                                    <w:szCs w:val="28"/>
                                  </w:rPr>
                                  <w:t>n v</w:t>
                                </w:r>
                                <w:r w:rsidRPr="00457D76">
                                  <w:rPr>
                                    <w:rFonts w:hAnsi="Calibri"/>
                                    <w:color w:val="FFFFFF" w:themeColor="light1"/>
                                    <w:kern w:val="24"/>
                                    <w:szCs w:val="28"/>
                                  </w:rPr>
                                  <w:t>à</w:t>
                                </w:r>
                                <w:r w:rsidRPr="00457D76">
                                  <w:rPr>
                                    <w:rFonts w:hAnsi="Calibri"/>
                                    <w:color w:val="FFFFFF" w:themeColor="light1"/>
                                    <w:kern w:val="24"/>
                                    <w:szCs w:val="28"/>
                                  </w:rPr>
                                  <w:t xml:space="preserve"> </w:t>
                                </w:r>
                                <w:r w:rsidRPr="00457D76">
                                  <w:rPr>
                                    <w:rFonts w:hAnsi="Calibri"/>
                                    <w:color w:val="FFFFFF" w:themeColor="light1"/>
                                    <w:kern w:val="24"/>
                                    <w:szCs w:val="28"/>
                                  </w:rPr>
                                  <w:t>ổ</w:t>
                                </w:r>
                                <w:r w:rsidRPr="00457D76">
                                  <w:rPr>
                                    <w:rFonts w:hAnsi="Calibri"/>
                                    <w:color w:val="FFFFFF" w:themeColor="light1"/>
                                    <w:kern w:val="24"/>
                                    <w:szCs w:val="28"/>
                                  </w:rPr>
                                  <w:t xml:space="preserve">n </w:t>
                                </w:r>
                                <w:r w:rsidRPr="00457D76">
                                  <w:rPr>
                                    <w:rFonts w:hAnsi="Calibri"/>
                                    <w:color w:val="FFFFFF" w:themeColor="light1"/>
                                    <w:kern w:val="24"/>
                                    <w:szCs w:val="28"/>
                                  </w:rPr>
                                  <w:t>á</w:t>
                                </w:r>
                                <w:r w:rsidRPr="00457D76">
                                  <w:rPr>
                                    <w:rFonts w:hAnsi="Calibri"/>
                                    <w:color w:val="FFFFFF" w:themeColor="light1"/>
                                    <w:kern w:val="24"/>
                                    <w:szCs w:val="28"/>
                                  </w:rPr>
                                  <w:t>p 5v</w:t>
                                </w:r>
                              </w:p>
                            </w:txbxContent>
                          </wps:txbx>
                          <wps:bodyPr rtlCol="0" anchor="ctr"/>
                        </wps:wsp>
                        <wps:wsp>
                          <wps:cNvPr id="1068" name="Rectangle 1068"/>
                          <wps:cNvSpPr/>
                          <wps:spPr>
                            <a:xfrm>
                              <a:off x="2033845" y="324719"/>
                              <a:ext cx="1547763" cy="1071961"/>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7B9A7783"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x</w:t>
                                </w:r>
                                <w:r w:rsidRPr="00457D76">
                                  <w:rPr>
                                    <w:rFonts w:hAnsi="Calibri"/>
                                    <w:color w:val="FFFFFF" w:themeColor="light1"/>
                                    <w:kern w:val="24"/>
                                    <w:szCs w:val="28"/>
                                  </w:rPr>
                                  <w:t>ử</w:t>
                                </w:r>
                                <w:r w:rsidRPr="00457D76">
                                  <w:rPr>
                                    <w:rFonts w:hAnsi="Calibri"/>
                                    <w:color w:val="FFFFFF" w:themeColor="light1"/>
                                    <w:kern w:val="24"/>
                                    <w:szCs w:val="28"/>
                                  </w:rPr>
                                  <w:t xml:space="preserve"> l</w:t>
                                </w:r>
                                <w:r w:rsidRPr="00457D76">
                                  <w:rPr>
                                    <w:rFonts w:hAnsi="Calibri"/>
                                    <w:color w:val="FFFFFF" w:themeColor="light1"/>
                                    <w:kern w:val="24"/>
                                    <w:szCs w:val="28"/>
                                  </w:rPr>
                                  <w:t>ý</w:t>
                                </w:r>
                                <w:r w:rsidRPr="00457D76">
                                  <w:rPr>
                                    <w:rFonts w:hAnsi="Calibri"/>
                                    <w:color w:val="FFFFFF" w:themeColor="light1"/>
                                    <w:kern w:val="24"/>
                                    <w:szCs w:val="28"/>
                                  </w:rPr>
                                  <w:t xml:space="preserve"> trung t</w:t>
                                </w:r>
                                <w:r w:rsidRPr="00457D76">
                                  <w:rPr>
                                    <w:rFonts w:hAnsi="Calibri"/>
                                    <w:color w:val="FFFFFF" w:themeColor="light1"/>
                                    <w:kern w:val="24"/>
                                    <w:szCs w:val="28"/>
                                  </w:rPr>
                                  <w:t>â</w:t>
                                </w:r>
                                <w:r w:rsidRPr="00457D76">
                                  <w:rPr>
                                    <w:rFonts w:hAnsi="Calibri"/>
                                    <w:color w:val="FFFFFF" w:themeColor="light1"/>
                                    <w:kern w:val="24"/>
                                    <w:szCs w:val="28"/>
                                  </w:rPr>
                                  <w:t>m (ESP32)</w:t>
                                </w:r>
                              </w:p>
                            </w:txbxContent>
                          </wps:txbx>
                          <wps:bodyPr rtlCol="0" anchor="ctr"/>
                        </wps:wsp>
                        <wps:wsp>
                          <wps:cNvPr id="1069" name="Rectangle 1069"/>
                          <wps:cNvSpPr/>
                          <wps:spPr>
                            <a:xfrm>
                              <a:off x="4030080" y="324719"/>
                              <a:ext cx="1214257" cy="1071960"/>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6FE7D8AB"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M</w:t>
                                </w:r>
                                <w:r w:rsidRPr="00457D76">
                                  <w:rPr>
                                    <w:rFonts w:hAnsi="Calibri"/>
                                    <w:color w:val="FFFFFF" w:themeColor="light1"/>
                                    <w:kern w:val="24"/>
                                    <w:szCs w:val="28"/>
                                  </w:rPr>
                                  <w:t>à</w:t>
                                </w:r>
                                <w:r w:rsidRPr="00457D76">
                                  <w:rPr>
                                    <w:rFonts w:hAnsi="Calibri"/>
                                    <w:color w:val="FFFFFF" w:themeColor="light1"/>
                                    <w:kern w:val="24"/>
                                    <w:szCs w:val="28"/>
                                  </w:rPr>
                                  <w:t>n h</w:t>
                                </w:r>
                                <w:r w:rsidRPr="00457D76">
                                  <w:rPr>
                                    <w:rFonts w:hAnsi="Calibri"/>
                                    <w:color w:val="FFFFFF" w:themeColor="light1"/>
                                    <w:kern w:val="24"/>
                                    <w:szCs w:val="28"/>
                                  </w:rPr>
                                  <w:t>ì</w:t>
                                </w:r>
                                <w:r w:rsidRPr="00457D76">
                                  <w:rPr>
                                    <w:rFonts w:hAnsi="Calibri"/>
                                    <w:color w:val="FFFFFF" w:themeColor="light1"/>
                                    <w:kern w:val="24"/>
                                    <w:szCs w:val="28"/>
                                  </w:rPr>
                                  <w:t>nh LCD</w:t>
                                </w:r>
                              </w:p>
                            </w:txbxContent>
                          </wps:txbx>
                          <wps:bodyPr rtlCol="0" anchor="ctr"/>
                        </wps:wsp>
                        <wps:wsp>
                          <wps:cNvPr id="1070" name="Straight Arrow Connector 1070"/>
                          <wps:cNvCnPr>
                            <a:cxnSpLocks/>
                          </wps:cNvCnPr>
                          <wps:spPr>
                            <a:xfrm>
                              <a:off x="1677520" y="879733"/>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1" name="Straight Arrow Connector 1071"/>
                          <wps:cNvCnPr>
                            <a:cxnSpLocks/>
                          </wps:cNvCnPr>
                          <wps:spPr>
                            <a:xfrm>
                              <a:off x="3673902" y="879733"/>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2" name="Rectangle 1072"/>
                          <wps:cNvSpPr/>
                          <wps:spPr>
                            <a:xfrm>
                              <a:off x="2215704" y="1977075"/>
                              <a:ext cx="1260241" cy="1071961"/>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2C701088"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c</w:t>
                                </w:r>
                                <w:r w:rsidRPr="00457D76">
                                  <w:rPr>
                                    <w:rFonts w:hAnsi="Calibri"/>
                                    <w:color w:val="FFFFFF" w:themeColor="light1"/>
                                    <w:kern w:val="24"/>
                                    <w:szCs w:val="28"/>
                                  </w:rPr>
                                  <w:t>ả</w:t>
                                </w:r>
                                <w:r w:rsidRPr="00457D76">
                                  <w:rPr>
                                    <w:rFonts w:hAnsi="Calibri"/>
                                    <w:color w:val="FFFFFF" w:themeColor="light1"/>
                                    <w:kern w:val="24"/>
                                    <w:szCs w:val="28"/>
                                  </w:rPr>
                                  <w:t>m bi</w:t>
                                </w:r>
                                <w:r w:rsidRPr="00457D76">
                                  <w:rPr>
                                    <w:rFonts w:hAnsi="Calibri"/>
                                    <w:color w:val="FFFFFF" w:themeColor="light1"/>
                                    <w:kern w:val="24"/>
                                    <w:szCs w:val="28"/>
                                  </w:rPr>
                                  <w:t>ế</w:t>
                                </w:r>
                                <w:r w:rsidRPr="00457D76">
                                  <w:rPr>
                                    <w:rFonts w:hAnsi="Calibri"/>
                                    <w:color w:val="FFFFFF" w:themeColor="light1"/>
                                    <w:kern w:val="24"/>
                                    <w:szCs w:val="28"/>
                                  </w:rPr>
                                  <w:t>n</w:t>
                                </w:r>
                              </w:p>
                            </w:txbxContent>
                          </wps:txbx>
                          <wps:bodyPr rtlCol="0" anchor="ctr"/>
                        </wps:wsp>
                        <wps:wsp>
                          <wps:cNvPr id="1073" name="Straight Arrow Connector 1073"/>
                          <wps:cNvCnPr>
                            <a:cxnSpLocks/>
                          </wps:cNvCnPr>
                          <wps:spPr>
                            <a:xfrm flipV="1">
                              <a:off x="2845825" y="1507648"/>
                              <a:ext cx="0" cy="37560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4" name="Rectangle 1074"/>
                          <wps:cNvSpPr/>
                          <wps:spPr>
                            <a:xfrm>
                              <a:off x="0" y="0"/>
                              <a:ext cx="5553075" cy="3238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75" name="Straight Connector 1075"/>
                        <wps:cNvCnPr/>
                        <wps:spPr>
                          <a:xfrm flipH="1">
                            <a:off x="942975" y="1396846"/>
                            <a:ext cx="1366" cy="117490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076" name="Straight Arrow Connector 1076"/>
                        <wps:cNvCnPr/>
                        <wps:spPr>
                          <a:xfrm>
                            <a:off x="942975" y="2570317"/>
                            <a:ext cx="122453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21C848" id="Group 36" o:spid="_x0000_s1048" style="position:absolute;left:0;text-align:left;margin-left:28.45pt;margin-top:20.45pt;width:371.25pt;height:193.45pt;z-index:251720704;mso-position-horizontal-relative:margin;mso-width-relative:margin;mso-height-relative:margin" coordsize="55530,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">
                <v:group id="Group 1066" o:spid="_x0000_s1049" style="position:absolute;width:55530;height:32385" coordsize="55530,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rect id="Rectangle 1067" o:spid="_x0000_s1050" style="position:absolute;left:3142;top:3248;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" fillcolor="#70ad47 [3209]" strokecolor="#1f3763 [1604]" strokeweight="1.5pt">
                    <v:textbox>
                      <w:txbxContent>
                        <w:p w14:paraId="3F8C11FA"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ngu</w:t>
                          </w:r>
                          <w:r w:rsidRPr="00457D76">
                            <w:rPr>
                              <w:rFonts w:hAnsi="Calibri"/>
                              <w:color w:val="FFFFFF" w:themeColor="light1"/>
                              <w:kern w:val="24"/>
                              <w:szCs w:val="28"/>
                            </w:rPr>
                            <w:t>ồ</w:t>
                          </w:r>
                          <w:r w:rsidRPr="00457D76">
                            <w:rPr>
                              <w:rFonts w:hAnsi="Calibri"/>
                              <w:color w:val="FFFFFF" w:themeColor="light1"/>
                              <w:kern w:val="24"/>
                              <w:szCs w:val="28"/>
                            </w:rPr>
                            <w:t>n v</w:t>
                          </w:r>
                          <w:r w:rsidRPr="00457D76">
                            <w:rPr>
                              <w:rFonts w:hAnsi="Calibri"/>
                              <w:color w:val="FFFFFF" w:themeColor="light1"/>
                              <w:kern w:val="24"/>
                              <w:szCs w:val="28"/>
                            </w:rPr>
                            <w:t>à</w:t>
                          </w:r>
                          <w:r w:rsidRPr="00457D76">
                            <w:rPr>
                              <w:rFonts w:hAnsi="Calibri"/>
                              <w:color w:val="FFFFFF" w:themeColor="light1"/>
                              <w:kern w:val="24"/>
                              <w:szCs w:val="28"/>
                            </w:rPr>
                            <w:t xml:space="preserve"> </w:t>
                          </w:r>
                          <w:r w:rsidRPr="00457D76">
                            <w:rPr>
                              <w:rFonts w:hAnsi="Calibri"/>
                              <w:color w:val="FFFFFF" w:themeColor="light1"/>
                              <w:kern w:val="24"/>
                              <w:szCs w:val="28"/>
                            </w:rPr>
                            <w:t>ổ</w:t>
                          </w:r>
                          <w:r w:rsidRPr="00457D76">
                            <w:rPr>
                              <w:rFonts w:hAnsi="Calibri"/>
                              <w:color w:val="FFFFFF" w:themeColor="light1"/>
                              <w:kern w:val="24"/>
                              <w:szCs w:val="28"/>
                            </w:rPr>
                            <w:t xml:space="preserve">n </w:t>
                          </w:r>
                          <w:r w:rsidRPr="00457D76">
                            <w:rPr>
                              <w:rFonts w:hAnsi="Calibri"/>
                              <w:color w:val="FFFFFF" w:themeColor="light1"/>
                              <w:kern w:val="24"/>
                              <w:szCs w:val="28"/>
                            </w:rPr>
                            <w:t>á</w:t>
                          </w:r>
                          <w:r w:rsidRPr="00457D76">
                            <w:rPr>
                              <w:rFonts w:hAnsi="Calibri"/>
                              <w:color w:val="FFFFFF" w:themeColor="light1"/>
                              <w:kern w:val="24"/>
                              <w:szCs w:val="28"/>
                            </w:rPr>
                            <w:t>p 5v</w:t>
                          </w:r>
                        </w:p>
                      </w:txbxContent>
                    </v:textbox>
                  </v:rect>
                  <v:rect id="Rectangle 1068" o:spid="_x0000_s1051" style="position:absolute;left:20338;top:3247;width:15478;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" fillcolor="#70ad47 [3209]" stroked="f">
                    <v:textbox>
                      <w:txbxContent>
                        <w:p w14:paraId="7B9A7783"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x</w:t>
                          </w:r>
                          <w:r w:rsidRPr="00457D76">
                            <w:rPr>
                              <w:rFonts w:hAnsi="Calibri"/>
                              <w:color w:val="FFFFFF" w:themeColor="light1"/>
                              <w:kern w:val="24"/>
                              <w:szCs w:val="28"/>
                            </w:rPr>
                            <w:t>ử</w:t>
                          </w:r>
                          <w:r w:rsidRPr="00457D76">
                            <w:rPr>
                              <w:rFonts w:hAnsi="Calibri"/>
                              <w:color w:val="FFFFFF" w:themeColor="light1"/>
                              <w:kern w:val="24"/>
                              <w:szCs w:val="28"/>
                            </w:rPr>
                            <w:t xml:space="preserve"> l</w:t>
                          </w:r>
                          <w:r w:rsidRPr="00457D76">
                            <w:rPr>
                              <w:rFonts w:hAnsi="Calibri"/>
                              <w:color w:val="FFFFFF" w:themeColor="light1"/>
                              <w:kern w:val="24"/>
                              <w:szCs w:val="28"/>
                            </w:rPr>
                            <w:t>ý</w:t>
                          </w:r>
                          <w:r w:rsidRPr="00457D76">
                            <w:rPr>
                              <w:rFonts w:hAnsi="Calibri"/>
                              <w:color w:val="FFFFFF" w:themeColor="light1"/>
                              <w:kern w:val="24"/>
                              <w:szCs w:val="28"/>
                            </w:rPr>
                            <w:t xml:space="preserve"> trung t</w:t>
                          </w:r>
                          <w:r w:rsidRPr="00457D76">
                            <w:rPr>
                              <w:rFonts w:hAnsi="Calibri"/>
                              <w:color w:val="FFFFFF" w:themeColor="light1"/>
                              <w:kern w:val="24"/>
                              <w:szCs w:val="28"/>
                            </w:rPr>
                            <w:t>â</w:t>
                          </w:r>
                          <w:r w:rsidRPr="00457D76">
                            <w:rPr>
                              <w:rFonts w:hAnsi="Calibri"/>
                              <w:color w:val="FFFFFF" w:themeColor="light1"/>
                              <w:kern w:val="24"/>
                              <w:szCs w:val="28"/>
                            </w:rPr>
                            <w:t>m (ESP32)</w:t>
                          </w:r>
                        </w:p>
                      </w:txbxContent>
                    </v:textbox>
                  </v:rect>
                  <v:rect id="Rectangle 1069" o:spid="_x0000_s1052" style="position:absolute;left:40300;top:3247;width:12143;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" fillcolor="#70ad47 [3209]" stroked="f">
                    <v:textbox>
                      <w:txbxContent>
                        <w:p w14:paraId="6FE7D8AB"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M</w:t>
                          </w:r>
                          <w:r w:rsidRPr="00457D76">
                            <w:rPr>
                              <w:rFonts w:hAnsi="Calibri"/>
                              <w:color w:val="FFFFFF" w:themeColor="light1"/>
                              <w:kern w:val="24"/>
                              <w:szCs w:val="28"/>
                            </w:rPr>
                            <w:t>à</w:t>
                          </w:r>
                          <w:r w:rsidRPr="00457D76">
                            <w:rPr>
                              <w:rFonts w:hAnsi="Calibri"/>
                              <w:color w:val="FFFFFF" w:themeColor="light1"/>
                              <w:kern w:val="24"/>
                              <w:szCs w:val="28"/>
                            </w:rPr>
                            <w:t>n h</w:t>
                          </w:r>
                          <w:r w:rsidRPr="00457D76">
                            <w:rPr>
                              <w:rFonts w:hAnsi="Calibri"/>
                              <w:color w:val="FFFFFF" w:themeColor="light1"/>
                              <w:kern w:val="24"/>
                              <w:szCs w:val="28"/>
                            </w:rPr>
                            <w:t>ì</w:t>
                          </w:r>
                          <w:r w:rsidRPr="00457D76">
                            <w:rPr>
                              <w:rFonts w:hAnsi="Calibri"/>
                              <w:color w:val="FFFFFF" w:themeColor="light1"/>
                              <w:kern w:val="24"/>
                              <w:szCs w:val="28"/>
                            </w:rPr>
                            <w:t>nh LCD</w:t>
                          </w:r>
                        </w:p>
                      </w:txbxContent>
                    </v:textbox>
                  </v:rect>
                  <v:shape id="Straight Arrow Connector 1070" o:spid="_x0000_s1053" type="#_x0000_t32" style="position:absolute;left:16775;top:8797;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" strokecolor="#4472c4 [3204]" strokeweight="1.5pt">
                    <v:stroke endarrow="block" joinstyle="miter"/>
                    <o:lock v:ext="edit" shapetype="f"/>
                  </v:shape>
                  <v:shape id="Straight Arrow Connector 1071" o:spid="_x0000_s1054" type="#_x0000_t32" style="position:absolute;left:36739;top:8797;width:2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" strokecolor="#4472c4 [3204]" strokeweight="1.5pt">
                    <v:stroke endarrow="block" joinstyle="miter"/>
                    <o:lock v:ext="edit" shapetype="f"/>
                  </v:shape>
                  <v:rect id="Rectangle 1072" o:spid="_x0000_s1055" style="position:absolute;left:22157;top:19770;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" fillcolor="#70ad47 [3209]" stroked="f">
                    <v:textbox>
                      <w:txbxContent>
                        <w:p w14:paraId="2C701088"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c</w:t>
                          </w:r>
                          <w:r w:rsidRPr="00457D76">
                            <w:rPr>
                              <w:rFonts w:hAnsi="Calibri"/>
                              <w:color w:val="FFFFFF" w:themeColor="light1"/>
                              <w:kern w:val="24"/>
                              <w:szCs w:val="28"/>
                            </w:rPr>
                            <w:t>ả</w:t>
                          </w:r>
                          <w:r w:rsidRPr="00457D76">
                            <w:rPr>
                              <w:rFonts w:hAnsi="Calibri"/>
                              <w:color w:val="FFFFFF" w:themeColor="light1"/>
                              <w:kern w:val="24"/>
                              <w:szCs w:val="28"/>
                            </w:rPr>
                            <w:t>m bi</w:t>
                          </w:r>
                          <w:r w:rsidRPr="00457D76">
                            <w:rPr>
                              <w:rFonts w:hAnsi="Calibri"/>
                              <w:color w:val="FFFFFF" w:themeColor="light1"/>
                              <w:kern w:val="24"/>
                              <w:szCs w:val="28"/>
                            </w:rPr>
                            <w:t>ế</w:t>
                          </w:r>
                          <w:r w:rsidRPr="00457D76">
                            <w:rPr>
                              <w:rFonts w:hAnsi="Calibri"/>
                              <w:color w:val="FFFFFF" w:themeColor="light1"/>
                              <w:kern w:val="24"/>
                              <w:szCs w:val="28"/>
                            </w:rPr>
                            <w:t>n</w:t>
                          </w:r>
                        </w:p>
                      </w:txbxContent>
                    </v:textbox>
                  </v:rect>
                  <v:shape id="Straight Arrow Connector 1073" o:spid="_x0000_s1056" type="#_x0000_t32" style="position:absolute;left:28458;top:15076;width:0;height:3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" strokecolor="#4472c4 [3204]" strokeweight="1.5pt">
                    <v:stroke endarrow="block" joinstyle="miter"/>
                    <o:lock v:ext="edit" shapetype="f"/>
                  </v:shape>
                  <v:rect id="Rectangle 1074" o:spid="_x0000_s1057" style="position:absolute;width:55530;height:3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" filled="f" strokecolor="#1f3763 [1604]" strokeweight="1.5pt"/>
                </v:group>
                <v:line id="Straight Connector 1075" o:spid="_x0000_s1058" style="position:absolute;flip:x;visibility:visible;mso-wrap-style:square" from="9429,13968" to="9443,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" strokecolor="#4472c4 [3204]" strokeweight="1pt">
                  <v:stroke joinstyle="miter"/>
                </v:line>
                <v:shape id="Straight Arrow Connector 1076" o:spid="_x0000_s1059" type="#_x0000_t32" style="position:absolute;left:9429;top:25703;width:122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" strokecolor="#4472c4 [3204]" strokeweight="1.5pt">
                  <v:stroke endarrow="block" joinstyle="miter"/>
                </v:shape>
                <w10:wrap type="topAndBottom" anchorx="margin"/>
              </v:group>
            </w:pict>
          </mc:Fallback>
        </mc:AlternateContent>
      </w:r>
    </w:p>
    <w:p w14:paraId="7015AC7E" w14:textId="62570056" w:rsidR="00457D76" w:rsidRDefault="00457D76" w:rsidP="00457D76">
      <w:pPr>
        <w:pStyle w:val="content"/>
        <w:ind w:firstLine="0"/>
      </w:pPr>
    </w:p>
    <w:p w14:paraId="6050D03E" w14:textId="2B18F7E5" w:rsidR="00457D76" w:rsidRDefault="00457D76" w:rsidP="00457D76">
      <w:pPr>
        <w:pStyle w:val="content"/>
        <w:ind w:firstLine="0"/>
      </w:pPr>
      <w:r>
        <w:t>Mạch ESP32 bao gồm 4 khối chính:</w:t>
      </w:r>
    </w:p>
    <w:p w14:paraId="1DF4E200" w14:textId="486036B4" w:rsidR="00457D76" w:rsidRDefault="00457D76" w:rsidP="00506C3D">
      <w:pPr>
        <w:pStyle w:val="content"/>
        <w:numPr>
          <w:ilvl w:val="0"/>
          <w:numId w:val="25"/>
        </w:numPr>
      </w:pPr>
      <w:r>
        <w:t>Khối nguồn và ổn áp 5V: mạch được cấp nguồn 12V, sau đó nguồn 12V sẽ được đi qua khối ổn áp về 5V để cung cấp cho vi điều khiển và cảm biến</w:t>
      </w:r>
    </w:p>
    <w:p w14:paraId="28255FB6" w14:textId="3F2F127B" w:rsidR="000863F7" w:rsidRDefault="000863F7" w:rsidP="00506C3D">
      <w:pPr>
        <w:pStyle w:val="content"/>
        <w:numPr>
          <w:ilvl w:val="0"/>
          <w:numId w:val="25"/>
        </w:numPr>
      </w:pPr>
      <w:r>
        <w:t xml:space="preserve">Khối xử lý trung tâm: Nhận và xử lý tín hiệu từ cảm biến, hiển thị giá trị ra LCD và gửi tín hiệu </w:t>
      </w:r>
      <w:r w:rsidR="00485A69">
        <w:t>lên Server Blynk App</w:t>
      </w:r>
    </w:p>
    <w:p w14:paraId="355EE3EB" w14:textId="27CC21FA" w:rsidR="000863F7" w:rsidRDefault="000863F7" w:rsidP="00506C3D">
      <w:pPr>
        <w:pStyle w:val="content"/>
        <w:numPr>
          <w:ilvl w:val="0"/>
          <w:numId w:val="25"/>
        </w:numPr>
      </w:pPr>
      <w:r>
        <w:t xml:space="preserve">Màn hình LCD: Hiển thị giá trị nhiệt độ và độ ẩm </w:t>
      </w:r>
    </w:p>
    <w:p w14:paraId="12281467" w14:textId="56451F2E" w:rsidR="006F1EC8" w:rsidRDefault="006F1EC8" w:rsidP="00506C3D">
      <w:pPr>
        <w:pStyle w:val="content"/>
        <w:numPr>
          <w:ilvl w:val="0"/>
          <w:numId w:val="25"/>
        </w:numPr>
      </w:pPr>
      <w:r>
        <w:t>Khối cảm biến: Cảm biến nhiệt độ độ ẩm DHT22</w:t>
      </w:r>
    </w:p>
    <w:p w14:paraId="34CA1DE0" w14:textId="07D940DA" w:rsidR="00464BF6" w:rsidRDefault="00464BF6" w:rsidP="0008271D">
      <w:pPr>
        <w:pStyle w:val="Heading2"/>
      </w:pPr>
      <w:bookmarkStart w:id="43" w:name="_Toc103414571"/>
      <w:r>
        <w:t>Một số linh kiện trong mạch</w:t>
      </w:r>
      <w:bookmarkEnd w:id="43"/>
    </w:p>
    <w:p w14:paraId="4D496BCF" w14:textId="726E828C" w:rsidR="006E6476" w:rsidRPr="006E6476" w:rsidRDefault="00984D9E" w:rsidP="006E6476">
      <w:pPr>
        <w:pStyle w:val="Heading3"/>
      </w:pPr>
      <w:bookmarkStart w:id="44" w:name="_Toc103414572"/>
      <w:r>
        <w:t>Vi điều khiển</w:t>
      </w:r>
      <w:r w:rsidR="006E6476" w:rsidRPr="006E6476">
        <w:t xml:space="preserve"> ESP32</w:t>
      </w:r>
      <w:bookmarkEnd w:id="44"/>
    </w:p>
    <w:p w14:paraId="14B9C41C" w14:textId="150A3B6E" w:rsidR="006E6476" w:rsidRPr="006E6476" w:rsidRDefault="00DF39E4" w:rsidP="00984D9E">
      <w:pPr>
        <w:pStyle w:val="ch"/>
      </w:pPr>
      <w:r>
        <w:t xml:space="preserve">[7] </w:t>
      </w:r>
      <w:r w:rsidR="006E6476" w:rsidRPr="006E6476">
        <w:t xml:space="preserve">ESP32 là một trong các loại vi điều khiển trên thị trường có giá rẻ, năng lượng thấp có hỗ trợ WiFi và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35A52CD5" w14:textId="77777777" w:rsidR="006E6476" w:rsidRPr="006E6476" w:rsidRDefault="006E6476" w:rsidP="00984D9E">
      <w:pPr>
        <w:pStyle w:val="ch"/>
        <w:rPr>
          <w:i/>
          <w:iCs/>
        </w:rPr>
      </w:pPr>
      <w:r w:rsidRPr="006E6476">
        <w:t xml:space="preserve">ESP32 được chế tạo và phát triển bởi Espressif Systems, một công ty Trung Quốc có trụ sở tại Thượng Hải, và được sản xuất bởi TSMC bằng cách </w:t>
      </w:r>
      <w:r w:rsidRPr="006E6476">
        <w:lastRenderedPageBreak/>
        <w:t>sử dụng công nghệ 40 nm. ESP32 là sản phẩm kế thừa từ vi điều khiển ESP8266. Các tính năng của ESP32 bao gồm:</w:t>
      </w:r>
    </w:p>
    <w:p w14:paraId="1CB5A5DF" w14:textId="77777777" w:rsidR="006E6476" w:rsidRPr="006E6476" w:rsidRDefault="006E6476" w:rsidP="00506C3D">
      <w:pPr>
        <w:numPr>
          <w:ilvl w:val="0"/>
          <w:numId w:val="13"/>
        </w:numPr>
        <w:spacing w:line="360" w:lineRule="auto"/>
        <w:jc w:val="both"/>
        <w:rPr>
          <w:i/>
          <w:iCs/>
        </w:rPr>
      </w:pPr>
      <w:r w:rsidRPr="006E6476">
        <w:rPr>
          <w:i/>
          <w:iCs/>
        </w:rPr>
        <w:t>Bộ xử lý:</w:t>
      </w:r>
    </w:p>
    <w:p w14:paraId="7FA92237" w14:textId="77777777" w:rsidR="006E6476" w:rsidRPr="006E6476" w:rsidRDefault="006E6476" w:rsidP="00506C3D">
      <w:pPr>
        <w:numPr>
          <w:ilvl w:val="0"/>
          <w:numId w:val="18"/>
        </w:numPr>
        <w:spacing w:line="360" w:lineRule="auto"/>
        <w:jc w:val="both"/>
      </w:pPr>
      <w:r w:rsidRPr="006E6476">
        <w:t xml:space="preserve">CPU: Bộ vi xử lý Xtensa lõi kép (hoặc lõi đơn) 32-bit LX6, hoạt động ở tần số 240 MHz (160 MHz cho ESP32-S0WD và ESP32-U4WDH) và hoạt động ở tối đa 600 MIPS (200 MIPS với ESP32-S0WD/ESP32-U4WDH) </w:t>
      </w:r>
    </w:p>
    <w:p w14:paraId="16929FC1" w14:textId="77777777" w:rsidR="006E6476" w:rsidRPr="006E6476" w:rsidRDefault="006E6476" w:rsidP="00506C3D">
      <w:pPr>
        <w:numPr>
          <w:ilvl w:val="0"/>
          <w:numId w:val="18"/>
        </w:numPr>
        <w:spacing w:line="360" w:lineRule="auto"/>
        <w:jc w:val="both"/>
      </w:pPr>
      <w:r w:rsidRPr="006E6476">
        <w:t>Bộ đồng xử lý (co-processor) công suất cực thấp (Ultra low power, viết tắt: ULP)</w:t>
      </w:r>
    </w:p>
    <w:p w14:paraId="120767B0" w14:textId="77777777" w:rsidR="006E6476" w:rsidRPr="006E6476" w:rsidRDefault="006E6476" w:rsidP="00506C3D">
      <w:pPr>
        <w:numPr>
          <w:ilvl w:val="0"/>
          <w:numId w:val="13"/>
        </w:numPr>
        <w:spacing w:line="360" w:lineRule="auto"/>
        <w:jc w:val="both"/>
        <w:rPr>
          <w:i/>
          <w:iCs/>
        </w:rPr>
      </w:pPr>
      <w:r w:rsidRPr="006E6476">
        <w:rPr>
          <w:i/>
          <w:iCs/>
        </w:rPr>
        <w:t>Hệ thống xung nhịp: CPU Clock, RTC Clock và Audio PLL Clock</w:t>
      </w:r>
    </w:p>
    <w:p w14:paraId="412183BC" w14:textId="77777777" w:rsidR="006E6476" w:rsidRPr="006E6476" w:rsidRDefault="006E6476" w:rsidP="00506C3D">
      <w:pPr>
        <w:numPr>
          <w:ilvl w:val="0"/>
          <w:numId w:val="13"/>
        </w:numPr>
        <w:spacing w:line="360" w:lineRule="auto"/>
        <w:jc w:val="both"/>
        <w:rPr>
          <w:i/>
          <w:iCs/>
        </w:rPr>
      </w:pPr>
      <w:r w:rsidRPr="006E6476">
        <w:rPr>
          <w:i/>
          <w:iCs/>
        </w:rPr>
        <w:t xml:space="preserve">Bộ nhớ nội: </w:t>
      </w:r>
    </w:p>
    <w:p w14:paraId="3DC790FF" w14:textId="77777777" w:rsidR="006E6476" w:rsidRPr="006E6476" w:rsidRDefault="006E6476" w:rsidP="00506C3D">
      <w:pPr>
        <w:numPr>
          <w:ilvl w:val="0"/>
          <w:numId w:val="17"/>
        </w:numPr>
        <w:spacing w:line="360" w:lineRule="auto"/>
        <w:jc w:val="both"/>
      </w:pPr>
      <w:r w:rsidRPr="006E6476">
        <w:t>448 KB bộ nhớ ROM cho việc booting và các tính năng lõi</w:t>
      </w:r>
    </w:p>
    <w:p w14:paraId="2C126E57" w14:textId="77777777" w:rsidR="006E6476" w:rsidRPr="006E6476" w:rsidRDefault="006E6476" w:rsidP="00506C3D">
      <w:pPr>
        <w:numPr>
          <w:ilvl w:val="0"/>
          <w:numId w:val="17"/>
        </w:numPr>
        <w:spacing w:line="360" w:lineRule="auto"/>
        <w:jc w:val="both"/>
      </w:pPr>
      <w:r w:rsidRPr="006E6476">
        <w:t>520 KB bộ nhớ SRAM trên chip cho dữ liệu và tập lệnh</w:t>
      </w:r>
    </w:p>
    <w:p w14:paraId="5A1FC211" w14:textId="77777777" w:rsidR="006E6476" w:rsidRPr="006E6476" w:rsidRDefault="006E6476" w:rsidP="00506C3D">
      <w:pPr>
        <w:numPr>
          <w:ilvl w:val="0"/>
          <w:numId w:val="13"/>
        </w:numPr>
        <w:spacing w:line="360" w:lineRule="auto"/>
        <w:jc w:val="both"/>
        <w:rPr>
          <w:i/>
          <w:iCs/>
        </w:rPr>
      </w:pPr>
      <w:r w:rsidRPr="006E6476">
        <w:rPr>
          <w:i/>
          <w:iCs/>
        </w:rPr>
        <w:t>Kết nối không dây:</w:t>
      </w:r>
    </w:p>
    <w:p w14:paraId="0F64E470" w14:textId="77777777" w:rsidR="006E6476" w:rsidRPr="006E6476" w:rsidRDefault="006E6476" w:rsidP="00506C3D">
      <w:pPr>
        <w:numPr>
          <w:ilvl w:val="0"/>
          <w:numId w:val="13"/>
        </w:numPr>
        <w:spacing w:line="360" w:lineRule="auto"/>
        <w:jc w:val="both"/>
      </w:pPr>
      <w:r w:rsidRPr="006E6476">
        <w:t>Wi-Fi: 802.11 b/g/n</w:t>
      </w:r>
    </w:p>
    <w:p w14:paraId="2C9C637F" w14:textId="77777777" w:rsidR="006E6476" w:rsidRPr="006E6476" w:rsidRDefault="006E6476" w:rsidP="00506C3D">
      <w:pPr>
        <w:numPr>
          <w:ilvl w:val="0"/>
          <w:numId w:val="13"/>
        </w:numPr>
        <w:spacing w:line="360" w:lineRule="auto"/>
        <w:jc w:val="both"/>
      </w:pPr>
      <w:r w:rsidRPr="006E6476">
        <w:t>Bluetooth: v4.2 BR/EDR và BLE (chia sẻ sóng vô tuyến với Wi-Fi)</w:t>
      </w:r>
    </w:p>
    <w:p w14:paraId="06A1CB91" w14:textId="77777777" w:rsidR="006E6476" w:rsidRPr="006E6476" w:rsidRDefault="006E6476" w:rsidP="00506C3D">
      <w:pPr>
        <w:numPr>
          <w:ilvl w:val="0"/>
          <w:numId w:val="13"/>
        </w:numPr>
        <w:spacing w:line="360" w:lineRule="auto"/>
        <w:jc w:val="both"/>
        <w:rPr>
          <w:i/>
          <w:iCs/>
        </w:rPr>
      </w:pPr>
      <w:r w:rsidRPr="006E6476">
        <w:rPr>
          <w:i/>
          <w:iCs/>
        </w:rPr>
        <w:t>34 GPIO vật lý với các ngoại vi</w:t>
      </w:r>
    </w:p>
    <w:p w14:paraId="080B37A5" w14:textId="77777777" w:rsidR="006E6476" w:rsidRPr="006E6476" w:rsidRDefault="006E6476" w:rsidP="00506C3D">
      <w:pPr>
        <w:numPr>
          <w:ilvl w:val="0"/>
          <w:numId w:val="15"/>
        </w:numPr>
        <w:spacing w:line="360" w:lineRule="auto"/>
        <w:jc w:val="both"/>
      </w:pPr>
      <w:r w:rsidRPr="006E6476">
        <w:t>ADC SAR 12 bit, 18 kênh</w:t>
      </w:r>
    </w:p>
    <w:p w14:paraId="316270BC" w14:textId="77777777" w:rsidR="006E6476" w:rsidRPr="006E6476" w:rsidRDefault="006E6476" w:rsidP="00506C3D">
      <w:pPr>
        <w:numPr>
          <w:ilvl w:val="0"/>
          <w:numId w:val="15"/>
        </w:numPr>
        <w:spacing w:line="360" w:lineRule="auto"/>
        <w:jc w:val="both"/>
      </w:pPr>
      <w:r w:rsidRPr="006E6476">
        <w:t>DAC 2 × 8-bit</w:t>
      </w:r>
    </w:p>
    <w:p w14:paraId="288BB431" w14:textId="77777777" w:rsidR="006E6476" w:rsidRPr="006E6476" w:rsidRDefault="006E6476" w:rsidP="00506C3D">
      <w:pPr>
        <w:numPr>
          <w:ilvl w:val="0"/>
          <w:numId w:val="15"/>
        </w:numPr>
        <w:spacing w:line="360" w:lineRule="auto"/>
        <w:jc w:val="both"/>
      </w:pPr>
      <w:r w:rsidRPr="006E6476">
        <w:t>Cảm biến cảm ứng (touch sensor) (GPIO cảm ứng điện dung)</w:t>
      </w:r>
    </w:p>
    <w:p w14:paraId="128C71C1" w14:textId="77777777" w:rsidR="006E6476" w:rsidRPr="006E6476" w:rsidRDefault="006E6476" w:rsidP="00506C3D">
      <w:pPr>
        <w:numPr>
          <w:ilvl w:val="0"/>
          <w:numId w:val="15"/>
        </w:numPr>
        <w:spacing w:line="360" w:lineRule="auto"/>
        <w:jc w:val="both"/>
      </w:pPr>
      <w:r w:rsidRPr="006E6476">
        <w:t>3 SPI (SPI, HSPI và VSPI) hoạt động ở cả 2 chế độ master/slave. Module ESP32 hỗ trợ 4 ngoại vi SPI với SPI0 và SPI1 kết nối đến bộ nhớ flash của ESP32 còn SPI2 và SPI3 tương ứng với HSPI và VSPI.</w:t>
      </w:r>
    </w:p>
    <w:p w14:paraId="30F4A433" w14:textId="77777777" w:rsidR="006E6476" w:rsidRPr="006E6476" w:rsidRDefault="006E6476" w:rsidP="00506C3D">
      <w:pPr>
        <w:numPr>
          <w:ilvl w:val="0"/>
          <w:numId w:val="16"/>
        </w:numPr>
        <w:spacing w:line="360" w:lineRule="auto"/>
        <w:jc w:val="both"/>
      </w:pPr>
      <w:r w:rsidRPr="006E6476">
        <w:lastRenderedPageBreak/>
        <w:t>2 I²S</w:t>
      </w:r>
    </w:p>
    <w:p w14:paraId="344BFD03" w14:textId="7779D373" w:rsidR="006E6476" w:rsidRPr="006E6476" w:rsidRDefault="006E6476" w:rsidP="00506C3D">
      <w:pPr>
        <w:numPr>
          <w:ilvl w:val="0"/>
          <w:numId w:val="16"/>
        </w:numPr>
        <w:spacing w:line="360" w:lineRule="auto"/>
        <w:jc w:val="both"/>
      </w:pPr>
      <w:r w:rsidRPr="006E6476">
        <w:t>2 I²C, hoạt động được ở cả chế độ master và slave, với chế độ Standard mode (100 Kbit/s) và Fast mode (400 Kbit/s). Hỗ trợ 2 chế độ định địa chỉ là 7-bit và 10-bit</w:t>
      </w:r>
      <w:r w:rsidR="00984D9E">
        <w:t>s</w:t>
      </w:r>
      <w:r w:rsidRPr="006E6476">
        <w:t>.</w:t>
      </w:r>
      <w:r w:rsidR="00984D9E">
        <w:t xml:space="preserve"> </w:t>
      </w:r>
      <w:r w:rsidRPr="006E6476">
        <w:t>Các GPIO đều có thể được dùng để triển khai I²C.</w:t>
      </w:r>
    </w:p>
    <w:p w14:paraId="623636AD" w14:textId="77777777" w:rsidR="006E6476" w:rsidRPr="006E6476" w:rsidRDefault="006E6476" w:rsidP="00506C3D">
      <w:pPr>
        <w:numPr>
          <w:ilvl w:val="0"/>
          <w:numId w:val="16"/>
        </w:numPr>
        <w:spacing w:line="360" w:lineRule="auto"/>
        <w:jc w:val="both"/>
      </w:pPr>
      <w:r w:rsidRPr="006E6476">
        <w:t>3 UART (UART0, UART1, UART2) với tốc độ lên đến 5 Mbps</w:t>
      </w:r>
    </w:p>
    <w:p w14:paraId="54DC7BD7" w14:textId="77777777" w:rsidR="006E6476" w:rsidRPr="006E6476" w:rsidRDefault="006E6476" w:rsidP="00506C3D">
      <w:pPr>
        <w:numPr>
          <w:ilvl w:val="0"/>
          <w:numId w:val="16"/>
        </w:numPr>
        <w:spacing w:line="360" w:lineRule="auto"/>
        <w:jc w:val="both"/>
      </w:pPr>
      <w:r w:rsidRPr="006E6476">
        <w:t>SD/SDIO/CE-ATA/MMC/eMMC host controller</w:t>
      </w:r>
    </w:p>
    <w:p w14:paraId="2987BDA6" w14:textId="77777777" w:rsidR="006E6476" w:rsidRPr="006E6476" w:rsidRDefault="006E6476" w:rsidP="00506C3D">
      <w:pPr>
        <w:numPr>
          <w:ilvl w:val="0"/>
          <w:numId w:val="16"/>
        </w:numPr>
        <w:spacing w:line="360" w:lineRule="auto"/>
        <w:jc w:val="both"/>
      </w:pPr>
      <w:r w:rsidRPr="006E6476">
        <w:t>SDIO/SPI slave controller</w:t>
      </w:r>
    </w:p>
    <w:p w14:paraId="57835B46" w14:textId="77777777" w:rsidR="006E6476" w:rsidRPr="006E6476" w:rsidRDefault="006E6476" w:rsidP="00506C3D">
      <w:pPr>
        <w:numPr>
          <w:ilvl w:val="0"/>
          <w:numId w:val="16"/>
        </w:numPr>
        <w:spacing w:line="360" w:lineRule="auto"/>
        <w:jc w:val="both"/>
      </w:pPr>
      <w:r w:rsidRPr="006E6476">
        <w:t>Ethernet MAC interface cho DMA và IEEE 1588 Precision Time Protocol (tạm dịch: Giao thức thời gian chính xác IEEE 1588)</w:t>
      </w:r>
    </w:p>
    <w:p w14:paraId="655181B1" w14:textId="77777777" w:rsidR="006E6476" w:rsidRPr="006E6476" w:rsidRDefault="006E6476" w:rsidP="00506C3D">
      <w:pPr>
        <w:numPr>
          <w:ilvl w:val="0"/>
          <w:numId w:val="16"/>
        </w:numPr>
        <w:spacing w:line="360" w:lineRule="auto"/>
        <w:jc w:val="both"/>
      </w:pPr>
      <w:r w:rsidRPr="006E6476">
        <w:t>CAN bus 2.0</w:t>
      </w:r>
    </w:p>
    <w:p w14:paraId="02E94769" w14:textId="77777777" w:rsidR="006E6476" w:rsidRPr="006E6476" w:rsidRDefault="006E6476" w:rsidP="00506C3D">
      <w:pPr>
        <w:numPr>
          <w:ilvl w:val="0"/>
          <w:numId w:val="16"/>
        </w:numPr>
        <w:spacing w:line="360" w:lineRule="auto"/>
        <w:jc w:val="both"/>
      </w:pPr>
      <w:r w:rsidRPr="006E6476">
        <w:t>Bộ điều khiển hồng ngoại từ xa (TX/RX, lên đến 8 kênh)</w:t>
      </w:r>
    </w:p>
    <w:p w14:paraId="4A652E08" w14:textId="77777777" w:rsidR="006E6476" w:rsidRPr="006E6476" w:rsidRDefault="006E6476" w:rsidP="00506C3D">
      <w:pPr>
        <w:numPr>
          <w:ilvl w:val="0"/>
          <w:numId w:val="16"/>
        </w:numPr>
        <w:spacing w:line="360" w:lineRule="auto"/>
        <w:jc w:val="both"/>
      </w:pPr>
      <w:r w:rsidRPr="006E6476">
        <w:t>PWM cho điều khiển động cơ</w:t>
      </w:r>
    </w:p>
    <w:p w14:paraId="26A3CD2A" w14:textId="77777777" w:rsidR="006E6476" w:rsidRPr="006E6476" w:rsidRDefault="006E6476" w:rsidP="00506C3D">
      <w:pPr>
        <w:numPr>
          <w:ilvl w:val="0"/>
          <w:numId w:val="16"/>
        </w:numPr>
        <w:spacing w:line="360" w:lineRule="auto"/>
        <w:jc w:val="both"/>
      </w:pPr>
      <w:r w:rsidRPr="006E6476">
        <w:t>LED PWM (lên đến 16 kênh)</w:t>
      </w:r>
    </w:p>
    <w:p w14:paraId="75029015" w14:textId="77777777" w:rsidR="006E6476" w:rsidRPr="006E6476" w:rsidRDefault="006E6476" w:rsidP="00506C3D">
      <w:pPr>
        <w:numPr>
          <w:ilvl w:val="0"/>
          <w:numId w:val="16"/>
        </w:numPr>
        <w:spacing w:line="360" w:lineRule="auto"/>
        <w:jc w:val="both"/>
      </w:pPr>
      <w:r w:rsidRPr="006E6476">
        <w:t>Cảm biến hiệu ứng Hall</w:t>
      </w:r>
    </w:p>
    <w:p w14:paraId="7E5E6EEF" w14:textId="77777777" w:rsidR="006E6476" w:rsidRPr="006E6476" w:rsidRDefault="006E6476" w:rsidP="00506C3D">
      <w:pPr>
        <w:numPr>
          <w:ilvl w:val="0"/>
          <w:numId w:val="16"/>
        </w:numPr>
        <w:spacing w:line="360" w:lineRule="auto"/>
        <w:jc w:val="both"/>
      </w:pPr>
      <w:r w:rsidRPr="006E6476">
        <w:t>Bộ tiền khuếch đại analog công suất cực thấp (Ultra low power analog pre-amplifier)</w:t>
      </w:r>
    </w:p>
    <w:p w14:paraId="07D2CA07" w14:textId="77777777" w:rsidR="006E6476" w:rsidRPr="006E6476" w:rsidRDefault="006E6476" w:rsidP="00506C3D">
      <w:pPr>
        <w:numPr>
          <w:ilvl w:val="0"/>
          <w:numId w:val="13"/>
        </w:numPr>
        <w:spacing w:line="360" w:lineRule="auto"/>
        <w:jc w:val="both"/>
        <w:rPr>
          <w:i/>
          <w:iCs/>
        </w:rPr>
      </w:pPr>
      <w:r w:rsidRPr="006E6476">
        <w:rPr>
          <w:i/>
          <w:iCs/>
        </w:rPr>
        <w:t>Bảo mật:</w:t>
      </w:r>
    </w:p>
    <w:p w14:paraId="3C9D241E" w14:textId="77777777" w:rsidR="006E6476" w:rsidRPr="006E6476" w:rsidRDefault="006E6476" w:rsidP="00506C3D">
      <w:pPr>
        <w:numPr>
          <w:ilvl w:val="0"/>
          <w:numId w:val="14"/>
        </w:numPr>
        <w:spacing w:line="360" w:lineRule="auto"/>
        <w:jc w:val="both"/>
      </w:pPr>
      <w:r w:rsidRPr="006E6476">
        <w:t>Hỗ trợ tất cả các tính năng bảo mật chuẩn IEEE 802.11, bao gồm WFA, WPA/WPA2 và WAPI.</w:t>
      </w:r>
    </w:p>
    <w:p w14:paraId="737F67DD" w14:textId="77777777" w:rsidR="006E6476" w:rsidRPr="006E6476" w:rsidRDefault="006E6476" w:rsidP="00506C3D">
      <w:pPr>
        <w:numPr>
          <w:ilvl w:val="0"/>
          <w:numId w:val="14"/>
        </w:numPr>
        <w:spacing w:line="360" w:lineRule="auto"/>
        <w:jc w:val="both"/>
      </w:pPr>
      <w:r w:rsidRPr="006E6476">
        <w:t>Secure boot (tạm dịch: khởi động an toàn)</w:t>
      </w:r>
    </w:p>
    <w:p w14:paraId="79C088BC" w14:textId="77777777" w:rsidR="006E6476" w:rsidRPr="006E6476" w:rsidRDefault="006E6476" w:rsidP="00506C3D">
      <w:pPr>
        <w:numPr>
          <w:ilvl w:val="0"/>
          <w:numId w:val="14"/>
        </w:numPr>
        <w:spacing w:line="360" w:lineRule="auto"/>
        <w:jc w:val="both"/>
      </w:pPr>
      <w:r w:rsidRPr="006E6476">
        <w:t>Mã hóa flash</w:t>
      </w:r>
    </w:p>
    <w:p w14:paraId="6A4A9373" w14:textId="77777777" w:rsidR="006E6476" w:rsidRPr="006E6476" w:rsidRDefault="006E6476" w:rsidP="00506C3D">
      <w:pPr>
        <w:numPr>
          <w:ilvl w:val="0"/>
          <w:numId w:val="14"/>
        </w:numPr>
        <w:spacing w:line="360" w:lineRule="auto"/>
        <w:jc w:val="both"/>
      </w:pPr>
      <w:r w:rsidRPr="006E6476">
        <w:t>1024-bit OTP, lên đến 768-bit cho khách hàng</w:t>
      </w:r>
    </w:p>
    <w:p w14:paraId="4A07860F" w14:textId="77777777" w:rsidR="006E6476" w:rsidRPr="006E6476" w:rsidRDefault="006E6476" w:rsidP="00506C3D">
      <w:pPr>
        <w:numPr>
          <w:ilvl w:val="0"/>
          <w:numId w:val="14"/>
        </w:numPr>
        <w:spacing w:line="360" w:lineRule="auto"/>
        <w:jc w:val="both"/>
      </w:pPr>
      <w:r w:rsidRPr="006E6476">
        <w:lastRenderedPageBreak/>
        <w:t>Tăng tốc mã hóa phần cứng: AES, SHA-2, RSA, elliptic curve cryptography (ECC, tạm dịch: mật mã đường cong ellip), trình tạo số ngẫu nhiên (random number generator)</w:t>
      </w:r>
    </w:p>
    <w:p w14:paraId="1DAEBAC7" w14:textId="77777777" w:rsidR="006E6476" w:rsidRPr="006E6476" w:rsidRDefault="006E6476" w:rsidP="00506C3D">
      <w:pPr>
        <w:numPr>
          <w:ilvl w:val="0"/>
          <w:numId w:val="13"/>
        </w:numPr>
        <w:spacing w:line="360" w:lineRule="auto"/>
        <w:jc w:val="both"/>
        <w:rPr>
          <w:i/>
          <w:iCs/>
        </w:rPr>
      </w:pPr>
      <w:r w:rsidRPr="006E6476">
        <w:rPr>
          <w:i/>
          <w:iCs/>
        </w:rPr>
        <w:t>Quản lý năng lượng</w:t>
      </w:r>
    </w:p>
    <w:p w14:paraId="53402927" w14:textId="77777777" w:rsidR="006E6476" w:rsidRPr="006E6476" w:rsidRDefault="006E6476" w:rsidP="00506C3D">
      <w:pPr>
        <w:numPr>
          <w:ilvl w:val="0"/>
          <w:numId w:val="19"/>
        </w:numPr>
        <w:spacing w:line="360" w:lineRule="auto"/>
        <w:jc w:val="both"/>
      </w:pPr>
      <w:r w:rsidRPr="006E6476">
        <w:t>Bộ ổn áp nội với điện áp rơi thấp (internal low-dropout regulator)</w:t>
      </w:r>
    </w:p>
    <w:p w14:paraId="5F77943C" w14:textId="77777777" w:rsidR="006E6476" w:rsidRPr="006E6476" w:rsidRDefault="006E6476" w:rsidP="00506C3D">
      <w:pPr>
        <w:numPr>
          <w:ilvl w:val="0"/>
          <w:numId w:val="19"/>
        </w:numPr>
        <w:spacing w:line="360" w:lineRule="auto"/>
        <w:jc w:val="both"/>
      </w:pPr>
      <w:r w:rsidRPr="006E6476">
        <w:t>Miền nguồn riêng (individual power domain) cho RTC</w:t>
      </w:r>
    </w:p>
    <w:p w14:paraId="097E9E30" w14:textId="77777777" w:rsidR="006E6476" w:rsidRPr="006E6476" w:rsidRDefault="006E6476" w:rsidP="00506C3D">
      <w:pPr>
        <w:numPr>
          <w:ilvl w:val="0"/>
          <w:numId w:val="19"/>
        </w:numPr>
        <w:spacing w:line="360" w:lineRule="auto"/>
        <w:jc w:val="both"/>
      </w:pPr>
      <w:r w:rsidRPr="006E6476">
        <w:t>Dòng 5 μA cho chế độ deep sleep</w:t>
      </w:r>
    </w:p>
    <w:p w14:paraId="5987497D" w14:textId="77777777" w:rsidR="006E6476" w:rsidRPr="006E6476" w:rsidRDefault="006E6476" w:rsidP="00506C3D">
      <w:pPr>
        <w:numPr>
          <w:ilvl w:val="0"/>
          <w:numId w:val="19"/>
        </w:numPr>
        <w:spacing w:line="360" w:lineRule="auto"/>
        <w:jc w:val="both"/>
      </w:pPr>
      <w:r w:rsidRPr="006E6476">
        <w:t>Trở lại hoạt động từ ngắt GPIO, timer, đo ADC, ngắt với cảm ứng điện dung</w:t>
      </w:r>
    </w:p>
    <w:p w14:paraId="6B3CA1B9" w14:textId="5DC1F3DE" w:rsidR="006E6476" w:rsidRPr="006E6476" w:rsidRDefault="007B7242" w:rsidP="00785424">
      <w:pPr>
        <w:pStyle w:val="Heading3"/>
      </w:pPr>
      <w:bookmarkStart w:id="45" w:name="_Toc103414573"/>
      <w:r>
        <w:rPr>
          <w:noProof/>
        </w:rPr>
        <mc:AlternateContent>
          <mc:Choice Requires="wps">
            <w:drawing>
              <wp:anchor distT="0" distB="0" distL="114300" distR="114300" simplePos="0" relativeHeight="251755520" behindDoc="0" locked="0" layoutInCell="1" allowOverlap="1" wp14:anchorId="74B5694E" wp14:editId="4B36F41B">
                <wp:simplePos x="0" y="0"/>
                <wp:positionH relativeFrom="column">
                  <wp:posOffset>587375</wp:posOffset>
                </wp:positionH>
                <wp:positionV relativeFrom="paragraph">
                  <wp:posOffset>2828290</wp:posOffset>
                </wp:positionV>
                <wp:extent cx="440563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405630" cy="635"/>
                        </a:xfrm>
                        <a:prstGeom prst="rect">
                          <a:avLst/>
                        </a:prstGeom>
                        <a:solidFill>
                          <a:prstClr val="white"/>
                        </a:solidFill>
                        <a:ln>
                          <a:noFill/>
                        </a:ln>
                      </wps:spPr>
                      <wps:txbx>
                        <w:txbxContent>
                          <w:p w14:paraId="7EE5BA43" w14:textId="2CFC47E5" w:rsidR="00286E22" w:rsidRPr="00BE0C54" w:rsidRDefault="00286E22" w:rsidP="00C65489">
                            <w:pPr>
                              <w:pStyle w:val="Caption"/>
                              <w:rPr>
                                <w:b/>
                                <w:noProof/>
                              </w:rPr>
                            </w:pPr>
                            <w:bookmarkStart w:id="46" w:name="_Toc103414608"/>
                            <w:r>
                              <w:t xml:space="preserve">Hình </w:t>
                            </w:r>
                            <w:fldSimple w:instr=" STYLEREF 1 \s ">
                              <w:r w:rsidR="00C65489">
                                <w:rPr>
                                  <w:noProof/>
                                </w:rPr>
                                <w:t>2</w:t>
                              </w:r>
                            </w:fldSimple>
                            <w:r w:rsidR="00C65489">
                              <w:noBreakHyphen/>
                            </w:r>
                            <w:fldSimple w:instr=" SEQ Hình \* ARABIC \s 1 ">
                              <w:r w:rsidR="00C65489">
                                <w:rPr>
                                  <w:noProof/>
                                </w:rPr>
                                <w:t>2</w:t>
                              </w:r>
                            </w:fldSimple>
                            <w:r>
                              <w:t>: Cảm biến DHT22</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5694E" id="Text Box 25" o:spid="_x0000_s1060" type="#_x0000_t202" style="position:absolute;left:0;text-align:left;margin-left:46.25pt;margin-top:222.7pt;width:346.9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Fk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" stroked="f">
                <v:textbox style="mso-fit-shape-to-text:t" inset="0,0,0,0">
                  <w:txbxContent>
                    <w:p w14:paraId="7EE5BA43" w14:textId="2CFC47E5" w:rsidR="00286E22" w:rsidRPr="00BE0C54" w:rsidRDefault="00286E22" w:rsidP="00C65489">
                      <w:pPr>
                        <w:pStyle w:val="Caption"/>
                        <w:rPr>
                          <w:b/>
                          <w:noProof/>
                        </w:rPr>
                      </w:pPr>
                      <w:bookmarkStart w:id="47" w:name="_Toc103414608"/>
                      <w:r>
                        <w:t xml:space="preserve">Hình </w:t>
                      </w:r>
                      <w:fldSimple w:instr=" STYLEREF 1 \s ">
                        <w:r w:rsidR="00C65489">
                          <w:rPr>
                            <w:noProof/>
                          </w:rPr>
                          <w:t>2</w:t>
                        </w:r>
                      </w:fldSimple>
                      <w:r w:rsidR="00C65489">
                        <w:noBreakHyphen/>
                      </w:r>
                      <w:fldSimple w:instr=" SEQ Hình \* ARABIC \s 1 ">
                        <w:r w:rsidR="00C65489">
                          <w:rPr>
                            <w:noProof/>
                          </w:rPr>
                          <w:t>2</w:t>
                        </w:r>
                      </w:fldSimple>
                      <w:r>
                        <w:t>: Cảm biến DHT22</w:t>
                      </w:r>
                      <w:bookmarkEnd w:id="47"/>
                    </w:p>
                  </w:txbxContent>
                </v:textbox>
                <w10:wrap type="topAndBottom"/>
              </v:shape>
            </w:pict>
          </mc:Fallback>
        </mc:AlternateContent>
      </w:r>
      <w:r w:rsidR="0047489C" w:rsidRPr="006E6476">
        <w:rPr>
          <w:noProof/>
        </w:rPr>
        <mc:AlternateContent>
          <mc:Choice Requires="wpg">
            <w:drawing>
              <wp:anchor distT="0" distB="0" distL="114300" distR="114300" simplePos="0" relativeHeight="251732992" behindDoc="0" locked="0" layoutInCell="1" allowOverlap="1" wp14:anchorId="6CB52058" wp14:editId="163F99D6">
                <wp:simplePos x="0" y="0"/>
                <wp:positionH relativeFrom="margin">
                  <wp:align>center</wp:align>
                </wp:positionH>
                <wp:positionV relativeFrom="paragraph">
                  <wp:posOffset>375607</wp:posOffset>
                </wp:positionV>
                <wp:extent cx="4406213" cy="2396181"/>
                <wp:effectExtent l="0" t="0" r="0" b="4445"/>
                <wp:wrapTopAndBottom/>
                <wp:docPr id="15" name="Group 3"/>
                <wp:cNvGraphicFramePr/>
                <a:graphic xmlns:a="http://schemas.openxmlformats.org/drawingml/2006/main">
                  <a:graphicData uri="http://schemas.microsoft.com/office/word/2010/wordprocessingGroup">
                    <wpg:wgp>
                      <wpg:cNvGrpSpPr/>
                      <wpg:grpSpPr>
                        <a:xfrm>
                          <a:off x="0" y="0"/>
                          <a:ext cx="4406213" cy="2396181"/>
                          <a:chOff x="0" y="0"/>
                          <a:chExt cx="4406213" cy="2396181"/>
                        </a:xfrm>
                      </wpg:grpSpPr>
                      <pic:pic xmlns:pic="http://schemas.openxmlformats.org/drawingml/2006/picture">
                        <pic:nvPicPr>
                          <pic:cNvPr id="27" name="Picture 27" descr="Cảm biến độ ẩm và nhiệt độ DHT22 Temperature Humidity Sensor – Hshop.v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41838" y="299888"/>
                            <a:ext cx="2264375" cy="17964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9" descr="Cảm biến độ ẩm và nhiệt độ DHT22 Temperature Humidity Sensor – Hshop.v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6181" cy="2396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4ED6C15F" id="Group 3" o:spid="_x0000_s1026" style="position:absolute;margin-left:0;margin-top:29.6pt;width:346.95pt;height:188.7pt;z-index:251732992;mso-position-horizontal:center;mso-position-horizontal-relative:margin;mso-height-relative:margin" coordsize="44062,23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">
                <v:shape id="Picture 27" o:spid="_x0000_s1027" type="#_x0000_t75" alt="Cảm biến độ ẩm và nhiệt độ DHT22 Temperature Humidity Sensor – Hshop.vn" style="position:absolute;left:21418;top:2998;width:2264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">
                  <v:imagedata r:id="rId45" o:title="Cảm biến độ ẩm và nhiệt độ DHT22 Temperature Humidity Sensor – Hshop"/>
                </v:shape>
                <v:shape id="Picture 29" o:spid="_x0000_s1028" type="#_x0000_t75" alt="Cảm biến độ ẩm và nhiệt độ DHT22 Temperature Humidity Sensor – Hshop.vn" style="position:absolute;width:23961;height:2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">
                  <v:imagedata r:id="rId46" o:title="Cảm biến độ ẩm và nhiệt độ DHT22 Temperature Humidity Sensor – Hshop"/>
                </v:shape>
                <w10:wrap type="topAndBottom" anchorx="margin"/>
              </v:group>
            </w:pict>
          </mc:Fallback>
        </mc:AlternateContent>
      </w:r>
      <w:r w:rsidR="006E6476" w:rsidRPr="006E6476">
        <w:t>Cảm biến nhiệt độ độ ẩm DHT22</w:t>
      </w:r>
      <w:bookmarkEnd w:id="45"/>
    </w:p>
    <w:p w14:paraId="1015306B" w14:textId="3E892D28" w:rsidR="006E6476" w:rsidRDefault="006E6476" w:rsidP="00785424">
      <w:pPr>
        <w:spacing w:line="360" w:lineRule="auto"/>
        <w:ind w:firstLine="720"/>
        <w:jc w:val="both"/>
      </w:pPr>
      <w:r w:rsidRPr="006E6476">
        <w:t>DHT22 (AM2302) là cảm biến độ ẩm và nhiệt độ tương đối đầu ra kỹ thuật số. Nó sử dụng cảm biến độ ẩm điện dung và nhiệt điện trở để đo không khí xung quanh và phun ra tín hiệu kỹ thuật số trên chân dữ liệu</w:t>
      </w:r>
    </w:p>
    <w:p w14:paraId="2F963891" w14:textId="297E4F7B" w:rsidR="00785424" w:rsidRDefault="00DF39E4" w:rsidP="00785424">
      <w:pPr>
        <w:spacing w:line="360" w:lineRule="auto"/>
        <w:ind w:firstLine="720"/>
        <w:jc w:val="both"/>
      </w:pPr>
      <w:r>
        <w:t xml:space="preserve">[1]  </w:t>
      </w:r>
      <w:r w:rsidR="00785424" w:rsidRPr="00785424">
        <w:t>Cảm biến độ ẩm và nhiệt độ DHT22 sử dụng giao tiếp 1 Wire dễ dàng kết nối và giao tiếp với Vi điều khiển để thực hiện các ứng dụng đo nhiệt độ, độ ẩm môi trường, cảm biến có chất lượng tốt, kích thước nhỏ gọn, độ bền và độ ổn định cao.</w:t>
      </w:r>
    </w:p>
    <w:p w14:paraId="08A23620" w14:textId="6FAF98E3" w:rsidR="00785424" w:rsidRDefault="00785424" w:rsidP="00785424">
      <w:pPr>
        <w:spacing w:line="360" w:lineRule="auto"/>
        <w:jc w:val="both"/>
      </w:pPr>
      <w:r>
        <w:lastRenderedPageBreak/>
        <w:t>Thông số kỹ thuật:</w:t>
      </w:r>
    </w:p>
    <w:p w14:paraId="5203148F" w14:textId="77777777" w:rsidR="00785424" w:rsidRDefault="00785424" w:rsidP="00506C3D">
      <w:pPr>
        <w:pStyle w:val="ListParagraph"/>
        <w:numPr>
          <w:ilvl w:val="0"/>
          <w:numId w:val="28"/>
        </w:numPr>
        <w:spacing w:line="360" w:lineRule="auto"/>
        <w:jc w:val="both"/>
      </w:pPr>
      <w:r>
        <w:t>Nguồn sử dụng: 3~5VDC.</w:t>
      </w:r>
    </w:p>
    <w:p w14:paraId="5B388EDC" w14:textId="77777777" w:rsidR="00785424" w:rsidRDefault="00785424" w:rsidP="00506C3D">
      <w:pPr>
        <w:pStyle w:val="ListParagraph"/>
        <w:numPr>
          <w:ilvl w:val="0"/>
          <w:numId w:val="28"/>
        </w:numPr>
        <w:spacing w:line="360" w:lineRule="auto"/>
        <w:jc w:val="both"/>
      </w:pPr>
      <w:r>
        <w:t>Dòng sử dụng: 2.5mA max (khi truyền dữ liệu).</w:t>
      </w:r>
    </w:p>
    <w:p w14:paraId="23CD70C1" w14:textId="77777777" w:rsidR="00785424" w:rsidRDefault="00785424" w:rsidP="00506C3D">
      <w:pPr>
        <w:pStyle w:val="ListParagraph"/>
        <w:numPr>
          <w:ilvl w:val="0"/>
          <w:numId w:val="28"/>
        </w:numPr>
        <w:spacing w:line="360" w:lineRule="auto"/>
        <w:jc w:val="both"/>
      </w:pPr>
      <w:r>
        <w:t>Đo tốt ở độ ẩm 0100%RH với sai số 2-5%.</w:t>
      </w:r>
    </w:p>
    <w:p w14:paraId="1B6B65FF" w14:textId="77777777" w:rsidR="00785424" w:rsidRDefault="00785424" w:rsidP="00506C3D">
      <w:pPr>
        <w:pStyle w:val="ListParagraph"/>
        <w:numPr>
          <w:ilvl w:val="0"/>
          <w:numId w:val="28"/>
        </w:numPr>
        <w:spacing w:line="360" w:lineRule="auto"/>
        <w:jc w:val="both"/>
      </w:pPr>
      <w:r>
        <w:t>Đo tốt ở nhiệt độ -40 to 80°C sai số ±0.5°C.</w:t>
      </w:r>
    </w:p>
    <w:p w14:paraId="02349EDD" w14:textId="77777777" w:rsidR="00785424" w:rsidRDefault="00785424" w:rsidP="00506C3D">
      <w:pPr>
        <w:pStyle w:val="ListParagraph"/>
        <w:numPr>
          <w:ilvl w:val="0"/>
          <w:numId w:val="28"/>
        </w:numPr>
        <w:spacing w:line="360" w:lineRule="auto"/>
        <w:jc w:val="both"/>
      </w:pPr>
      <w:r>
        <w:t>Tần số lấy mẫu tối đa 0.5Hz (2 giây 1 lần)</w:t>
      </w:r>
    </w:p>
    <w:p w14:paraId="37BF32BE" w14:textId="77777777" w:rsidR="00785424" w:rsidRDefault="00785424" w:rsidP="00506C3D">
      <w:pPr>
        <w:pStyle w:val="ListParagraph"/>
        <w:numPr>
          <w:ilvl w:val="0"/>
          <w:numId w:val="28"/>
        </w:numPr>
        <w:spacing w:line="360" w:lineRule="auto"/>
        <w:jc w:val="both"/>
      </w:pPr>
      <w:r>
        <w:t>Kích thước 27mm x 59mm x 13.5mm (1.05" x 2.32" x 0.53")</w:t>
      </w:r>
    </w:p>
    <w:p w14:paraId="15491E4F" w14:textId="3D0A6E2E" w:rsidR="00785424" w:rsidRPr="006E6476" w:rsidRDefault="00785424" w:rsidP="00506C3D">
      <w:pPr>
        <w:pStyle w:val="ListParagraph"/>
        <w:numPr>
          <w:ilvl w:val="0"/>
          <w:numId w:val="28"/>
        </w:numPr>
        <w:spacing w:line="360" w:lineRule="auto"/>
        <w:jc w:val="both"/>
      </w:pPr>
      <w:r>
        <w:t>4 chân, khoảng cách chân 0.1''.</w:t>
      </w:r>
    </w:p>
    <w:p w14:paraId="4F0092EF" w14:textId="77777777" w:rsidR="006E6476" w:rsidRPr="006E6476" w:rsidRDefault="006E6476" w:rsidP="0008271D">
      <w:pPr>
        <w:pStyle w:val="Heading3"/>
      </w:pPr>
      <w:bookmarkStart w:id="48" w:name="_Toc103414574"/>
      <w:r w:rsidRPr="006E6476">
        <w:t>Màn hình LCD 16x2</w:t>
      </w:r>
      <w:bookmarkEnd w:id="48"/>
    </w:p>
    <w:p w14:paraId="6411AD52" w14:textId="5091BD0E" w:rsidR="006E6476" w:rsidRPr="006E6476" w:rsidRDefault="006E6476" w:rsidP="00506C3D">
      <w:pPr>
        <w:numPr>
          <w:ilvl w:val="0"/>
          <w:numId w:val="13"/>
        </w:numPr>
        <w:spacing w:line="360" w:lineRule="auto"/>
        <w:jc w:val="both"/>
        <w:rPr>
          <w:i/>
          <w:iCs/>
        </w:rPr>
      </w:pPr>
      <w:r w:rsidRPr="006E6476">
        <w:rPr>
          <w:i/>
          <w:iCs/>
        </w:rPr>
        <w:t>Giới thiệu</w:t>
      </w:r>
      <w:r w:rsidR="00984D9E">
        <w:rPr>
          <w:i/>
          <w:iCs/>
        </w:rPr>
        <w:t>:</w:t>
      </w:r>
    </w:p>
    <w:p w14:paraId="1532FC1B" w14:textId="7FDB43DC" w:rsidR="006E6476" w:rsidRPr="006E6476" w:rsidRDefault="00935D93" w:rsidP="00984D9E">
      <w:pPr>
        <w:pStyle w:val="ch"/>
      </w:pPr>
      <w:r>
        <w:t xml:space="preserve">[6] </w:t>
      </w:r>
      <w:r w:rsidR="006E6476" w:rsidRPr="006E6476">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p>
    <w:p w14:paraId="3C91DF0D" w14:textId="45FBCDD9" w:rsidR="006E6476" w:rsidRPr="0057446B" w:rsidRDefault="006E6476" w:rsidP="00506C3D">
      <w:pPr>
        <w:numPr>
          <w:ilvl w:val="0"/>
          <w:numId w:val="13"/>
        </w:numPr>
        <w:spacing w:line="360" w:lineRule="auto"/>
        <w:jc w:val="both"/>
        <w:rPr>
          <w:i/>
          <w:iCs/>
        </w:rPr>
      </w:pPr>
      <w:r w:rsidRPr="006E6476">
        <w:rPr>
          <w:i/>
          <w:iCs/>
        </w:rPr>
        <w:t>Cấu tạo</w:t>
      </w:r>
      <w:r w:rsidR="00984D9E">
        <w:rPr>
          <w:i/>
          <w:iCs/>
        </w:rPr>
        <w:t>:</w:t>
      </w:r>
      <w:r w:rsidR="007B7242">
        <w:rPr>
          <w:noProof/>
        </w:rPr>
        <mc:AlternateContent>
          <mc:Choice Requires="wps">
            <w:drawing>
              <wp:anchor distT="0" distB="0" distL="114300" distR="114300" simplePos="0" relativeHeight="251757568" behindDoc="0" locked="0" layoutInCell="1" allowOverlap="1" wp14:anchorId="6814DE6A" wp14:editId="20FD5B0B">
                <wp:simplePos x="0" y="0"/>
                <wp:positionH relativeFrom="column">
                  <wp:posOffset>1418590</wp:posOffset>
                </wp:positionH>
                <wp:positionV relativeFrom="paragraph">
                  <wp:posOffset>1839595</wp:posOffset>
                </wp:positionV>
                <wp:extent cx="273558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3203A3D9" w14:textId="28DDC1F2" w:rsidR="00286E22" w:rsidRPr="00460941" w:rsidRDefault="00286E22" w:rsidP="00C65489">
                            <w:pPr>
                              <w:pStyle w:val="Caption"/>
                            </w:pPr>
                            <w:bookmarkStart w:id="49" w:name="_Toc103414609"/>
                            <w:r>
                              <w:t xml:space="preserve">Hình </w:t>
                            </w:r>
                            <w:fldSimple w:instr=" STYLEREF 1 \s ">
                              <w:r w:rsidR="00C65489">
                                <w:rPr>
                                  <w:noProof/>
                                </w:rPr>
                                <w:t>2</w:t>
                              </w:r>
                            </w:fldSimple>
                            <w:r w:rsidR="00C65489">
                              <w:noBreakHyphen/>
                            </w:r>
                            <w:fldSimple w:instr=" SEQ Hình \* ARABIC \s 1 ">
                              <w:r w:rsidR="00C65489">
                                <w:rPr>
                                  <w:noProof/>
                                </w:rPr>
                                <w:t>3</w:t>
                              </w:r>
                            </w:fldSimple>
                            <w:r>
                              <w:t>: Sơ đồ chân màn hình LCD16x2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4DE6A" id="Text Box 26" o:spid="_x0000_s1061" type="#_x0000_t202" style="position:absolute;left:0;text-align:left;margin-left:111.7pt;margin-top:144.85pt;width:215.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NSGg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3sxmdxSSFLu9mc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" stroked="f">
                <v:textbox style="mso-fit-shape-to-text:t" inset="0,0,0,0">
                  <w:txbxContent>
                    <w:p w14:paraId="3203A3D9" w14:textId="28DDC1F2" w:rsidR="00286E22" w:rsidRPr="00460941" w:rsidRDefault="00286E22" w:rsidP="00C65489">
                      <w:pPr>
                        <w:pStyle w:val="Caption"/>
                      </w:pPr>
                      <w:bookmarkStart w:id="50" w:name="_Toc103414609"/>
                      <w:r>
                        <w:t xml:space="preserve">Hình </w:t>
                      </w:r>
                      <w:fldSimple w:instr=" STYLEREF 1 \s ">
                        <w:r w:rsidR="00C65489">
                          <w:rPr>
                            <w:noProof/>
                          </w:rPr>
                          <w:t>2</w:t>
                        </w:r>
                      </w:fldSimple>
                      <w:r w:rsidR="00C65489">
                        <w:noBreakHyphen/>
                      </w:r>
                      <w:fldSimple w:instr=" SEQ Hình \* ARABIC \s 1 ">
                        <w:r w:rsidR="00C65489">
                          <w:rPr>
                            <w:noProof/>
                          </w:rPr>
                          <w:t>3</w:t>
                        </w:r>
                      </w:fldSimple>
                      <w:r>
                        <w:t>: Sơ đồ chân màn hình LCD16x2</w:t>
                      </w:r>
                      <w:bookmarkEnd w:id="50"/>
                    </w:p>
                  </w:txbxContent>
                </v:textbox>
                <w10:wrap type="topAndBottom"/>
              </v:shape>
            </w:pict>
          </mc:Fallback>
        </mc:AlternateContent>
      </w:r>
      <w:r w:rsidRPr="006E6476">
        <w:rPr>
          <w:noProof/>
        </w:rPr>
        <w:drawing>
          <wp:anchor distT="0" distB="0" distL="0" distR="0" simplePos="0" relativeHeight="251731968" behindDoc="0" locked="0" layoutInCell="1" allowOverlap="1" wp14:anchorId="458DA7C5" wp14:editId="329A8698">
            <wp:simplePos x="0" y="0"/>
            <wp:positionH relativeFrom="margin">
              <wp:align>center</wp:align>
            </wp:positionH>
            <wp:positionV relativeFrom="paragraph">
              <wp:posOffset>289356</wp:posOffset>
            </wp:positionV>
            <wp:extent cx="2735580" cy="1493520"/>
            <wp:effectExtent l="0" t="0" r="7620"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47" cstate="print"/>
                    <a:stretch>
                      <a:fillRect/>
                    </a:stretch>
                  </pic:blipFill>
                  <pic:spPr>
                    <a:xfrm>
                      <a:off x="0" y="0"/>
                      <a:ext cx="2735580" cy="1493520"/>
                    </a:xfrm>
                    <a:prstGeom prst="rect">
                      <a:avLst/>
                    </a:prstGeom>
                  </pic:spPr>
                </pic:pic>
              </a:graphicData>
            </a:graphic>
            <wp14:sizeRelH relativeFrom="margin">
              <wp14:pctWidth>0</wp14:pctWidth>
            </wp14:sizeRelH>
            <wp14:sizeRelV relativeFrom="margin">
              <wp14:pctHeight>0</wp14:pctHeight>
            </wp14:sizeRelV>
          </wp:anchor>
        </w:drawing>
      </w:r>
    </w:p>
    <w:p w14:paraId="4326C153" w14:textId="77777777" w:rsidR="006E6476" w:rsidRPr="006E6476" w:rsidRDefault="006E6476" w:rsidP="00984D9E">
      <w:pPr>
        <w:spacing w:line="360" w:lineRule="auto"/>
        <w:ind w:left="720"/>
        <w:jc w:val="both"/>
      </w:pPr>
    </w:p>
    <w:p w14:paraId="40D3718E" w14:textId="77777777" w:rsidR="006E6476" w:rsidRPr="006E6476" w:rsidRDefault="006E6476" w:rsidP="00506C3D">
      <w:pPr>
        <w:numPr>
          <w:ilvl w:val="0"/>
          <w:numId w:val="13"/>
        </w:numPr>
        <w:spacing w:line="360" w:lineRule="auto"/>
        <w:jc w:val="both"/>
      </w:pPr>
      <w:r w:rsidRPr="006E6476">
        <w:t>LCD 16x2 có 2 hàng, mỗi hàng 16 ký tự, trong 16 chân của LCD được chia làm 3 dạng tín hiệu như sau:</w:t>
      </w:r>
    </w:p>
    <w:p w14:paraId="0AB83DB7" w14:textId="77777777" w:rsidR="006E6476" w:rsidRPr="006E6476" w:rsidRDefault="006E6476" w:rsidP="00506C3D">
      <w:pPr>
        <w:numPr>
          <w:ilvl w:val="0"/>
          <w:numId w:val="20"/>
        </w:numPr>
        <w:spacing w:line="360" w:lineRule="auto"/>
        <w:jc w:val="both"/>
      </w:pPr>
      <w:r w:rsidRPr="006E6476">
        <w:t>Các chân cấp nguồn: Chân số 1 nối mass (0V), chân số 2 là VDD nối với nguồn 5V, chân số 3 dùng để chỉnh contrast thường nối với biến trở.</w:t>
      </w:r>
    </w:p>
    <w:p w14:paraId="592442E3" w14:textId="77777777" w:rsidR="006E6476" w:rsidRPr="006E6476" w:rsidRDefault="006E6476" w:rsidP="00506C3D">
      <w:pPr>
        <w:numPr>
          <w:ilvl w:val="0"/>
          <w:numId w:val="20"/>
        </w:numPr>
        <w:spacing w:line="360" w:lineRule="auto"/>
        <w:jc w:val="both"/>
      </w:pPr>
      <w:r w:rsidRPr="006E6476">
        <w:lastRenderedPageBreak/>
        <w:t>Các chân điều khiển: Chân số 4 là chân RS dùng để điều khiển lựa chọn thanh ghi. Chân R/W dùng để điều khiển quá trình đọc và ghi. Chân E là chân cho phép dạng xung chốt.</w:t>
      </w:r>
    </w:p>
    <w:p w14:paraId="5F26DB26" w14:textId="77777777" w:rsidR="006E6476" w:rsidRPr="006E6476" w:rsidRDefault="006E6476" w:rsidP="00506C3D">
      <w:pPr>
        <w:numPr>
          <w:ilvl w:val="0"/>
          <w:numId w:val="20"/>
        </w:numPr>
        <w:spacing w:line="360" w:lineRule="auto"/>
        <w:jc w:val="both"/>
      </w:pPr>
      <w:r w:rsidRPr="006E6476">
        <w:t>Các chân dữ liệu DB0 - DB7: Là chân từ số 7 đến 14 dùng để trao đổi dữ liệu giữa thiết bị điều khiển và LCD.</w:t>
      </w:r>
    </w:p>
    <w:p w14:paraId="70B23517" w14:textId="77777777" w:rsidR="006E6476" w:rsidRPr="006E6476" w:rsidRDefault="006E6476" w:rsidP="00506C3D">
      <w:pPr>
        <w:numPr>
          <w:ilvl w:val="0"/>
          <w:numId w:val="20"/>
        </w:numPr>
        <w:spacing w:line="360" w:lineRule="auto"/>
        <w:jc w:val="both"/>
      </w:pPr>
      <w:r w:rsidRPr="006E6476">
        <w:t>Chân 15 nối nguồn +5V hoặc 4.2V nối với led, chân 16 nối GND.</w:t>
      </w:r>
    </w:p>
    <w:p w14:paraId="788A4CE7" w14:textId="1EC5875F" w:rsidR="006E6476" w:rsidRPr="0076600B" w:rsidRDefault="006E6476" w:rsidP="00506C3D">
      <w:pPr>
        <w:numPr>
          <w:ilvl w:val="0"/>
          <w:numId w:val="13"/>
        </w:numPr>
        <w:spacing w:line="360" w:lineRule="auto"/>
        <w:jc w:val="both"/>
        <w:rPr>
          <w:i/>
          <w:iCs/>
        </w:rPr>
      </w:pPr>
      <w:r w:rsidRPr="006E6476">
        <w:rPr>
          <w:i/>
          <w:iCs/>
        </w:rPr>
        <w:t>Ứng dụng</w:t>
      </w:r>
      <w:r w:rsidR="00984D9E">
        <w:rPr>
          <w:i/>
          <w:iCs/>
        </w:rPr>
        <w:t xml:space="preserve">: </w:t>
      </w:r>
      <w:r w:rsidRPr="006E6476">
        <w:t>LCD thường được sử dụng trong các mạch điện tử, hiển thị thời gian thực, giá trị, kết quả, hiệu ứng.</w:t>
      </w:r>
    </w:p>
    <w:p w14:paraId="5CC9F660" w14:textId="2D44EAE5" w:rsidR="0076600B" w:rsidRDefault="0076600B" w:rsidP="0076600B">
      <w:pPr>
        <w:pStyle w:val="Heading3"/>
      </w:pPr>
      <w:bookmarkStart w:id="51" w:name="_Toc103414575"/>
      <w:r>
        <w:t xml:space="preserve">Module </w:t>
      </w:r>
      <w:r w:rsidR="00B41F39">
        <w:t>chuyển đổi giao tiếp I2C cho LCD</w:t>
      </w:r>
      <w:bookmarkEnd w:id="51"/>
      <w:r>
        <w:t xml:space="preserve"> </w:t>
      </w:r>
    </w:p>
    <w:p w14:paraId="1A4686FD" w14:textId="77777777" w:rsidR="00B41F39" w:rsidRDefault="00B41F39" w:rsidP="00B41F39">
      <w:r>
        <w:t>Module I2C LCD ra đời và giải quyết vấn đề LCD có quá nhiều nhiều chân gây khó khăn trong quá trình đấu nối và chiếm dụng nhiều chân trên vi điều khiển. [6]</w:t>
      </w:r>
    </w:p>
    <w:p w14:paraId="1EB54698" w14:textId="77777777" w:rsidR="00B41F39" w:rsidRDefault="00B41F39" w:rsidP="00B41F39">
      <w:r>
        <w:t>Thay vì phải mất 6 chân vi điều khiển để kết nối với LCD 16x2 (RS, EN, D7, D6, D5 và D4) thì module IC2 bạn chỉ cần tốn 2 chân (SCL, SDA) để kết nối</w:t>
      </w:r>
    </w:p>
    <w:p w14:paraId="2B61EEEA" w14:textId="77777777" w:rsidR="00B41F39" w:rsidRDefault="00B41F39" w:rsidP="00B41F39">
      <w:r>
        <w:t>Module I2C hỗ trợ các loại LCD sử dụng driver HD44780(LCD 16x2, LCD 20x4, ...) và tương thích với hầu hết các vi điều khiển hiện nay.</w:t>
      </w:r>
    </w:p>
    <w:p w14:paraId="67175B9A" w14:textId="77777777" w:rsidR="00B41F39" w:rsidRDefault="00B41F39" w:rsidP="00B41F39">
      <w:r>
        <w:t>Ưu điểm của nó là tiết kiệm chân cho vi điều khiển, dễ dàng kết nối với LCD.</w:t>
      </w:r>
    </w:p>
    <w:p w14:paraId="0621FF8F" w14:textId="77777777" w:rsidR="00B41F39" w:rsidRDefault="00B41F39" w:rsidP="00B41F39">
      <w:r>
        <w:t>Một số thông số kỹ thuật :</w:t>
      </w:r>
    </w:p>
    <w:p w14:paraId="6155D7E8" w14:textId="77777777" w:rsidR="00B41F39" w:rsidRDefault="00B41F39" w:rsidP="00B41F39">
      <w:r>
        <w:t>-</w:t>
      </w:r>
      <w:r>
        <w:tab/>
        <w:t>Điện áp hoạt động: 2.5-6V DC.</w:t>
      </w:r>
    </w:p>
    <w:p w14:paraId="3548B9A5" w14:textId="77777777" w:rsidR="00B41F39" w:rsidRDefault="00B41F39" w:rsidP="00B41F39">
      <w:r>
        <w:t>-</w:t>
      </w:r>
      <w:r>
        <w:tab/>
        <w:t>Hỗ trợ màn hình: LCD1602,1604,2004 (driver HD44780).</w:t>
      </w:r>
    </w:p>
    <w:p w14:paraId="4206CB07" w14:textId="77777777" w:rsidR="00B41F39" w:rsidRDefault="00B41F39" w:rsidP="00B41F39">
      <w:r>
        <w:t>-</w:t>
      </w:r>
      <w:r>
        <w:tab/>
        <w:t>Giao tiếp: I2C.</w:t>
      </w:r>
    </w:p>
    <w:p w14:paraId="19A7AE73" w14:textId="77777777" w:rsidR="00B41F39" w:rsidRDefault="00B41F39" w:rsidP="00B41F39">
      <w:r>
        <w:lastRenderedPageBreak/>
        <w:t>-</w:t>
      </w:r>
      <w:r>
        <w:tab/>
        <w:t>Địa chỉ mặc định: 0X27 (có thể điều chỉnh bằng ngắn mạch chân A0/A1/A2).</w:t>
      </w:r>
    </w:p>
    <w:p w14:paraId="50DC42A0" w14:textId="77777777" w:rsidR="00B41F39" w:rsidRDefault="00B41F39" w:rsidP="00B41F39">
      <w:r>
        <w:t>-</w:t>
      </w:r>
      <w:r>
        <w:tab/>
        <w:t>Tích hợp Jump chốt để cung cấp đèn cho LCD hoặc ngắt.</w:t>
      </w:r>
    </w:p>
    <w:p w14:paraId="757491F4" w14:textId="2CF4CD97" w:rsidR="009F29AE" w:rsidRPr="009F29AE" w:rsidRDefault="00B41F39" w:rsidP="00B41F39">
      <w:r>
        <w:t>-</w:t>
      </w:r>
      <w:r>
        <w:tab/>
        <w:t>Tích hợp biến trở xoay điều chỉnh độ tương phản cho LCD.</w:t>
      </w:r>
    </w:p>
    <w:p w14:paraId="73C4E980" w14:textId="77777777" w:rsidR="00B41F39" w:rsidRDefault="0076600B" w:rsidP="00B41F39">
      <w:pPr>
        <w:pStyle w:val="Heading3"/>
      </w:pPr>
      <w:bookmarkStart w:id="52" w:name="_Toc103414576"/>
      <w:r>
        <w:t>IC ổn áp LM7805</w:t>
      </w:r>
      <w:bookmarkEnd w:id="52"/>
    </w:p>
    <w:p w14:paraId="4C6BE51C" w14:textId="44DC0B0E" w:rsidR="00B41F39" w:rsidRDefault="00DF39E4" w:rsidP="00DF39E4">
      <w:pPr>
        <w:pStyle w:val="content"/>
      </w:pPr>
      <w:r>
        <w:t xml:space="preserve">[8] </w:t>
      </w:r>
      <w:r w:rsidR="00B41F39">
        <w:t>LM 7805 là IC điều chỉnh điện áp dương đầu ra 5V. IC này được sử dụng rộng rãi trong các thiết bị thương mại và giáo dục. Nó cũng được sử dụng bởi cho nhiều mạch điện tử thông dụng do giá rẻ, dễ sử dụng và không cần nhiều linh kiện bên ngoài. IC có nhiều tính năng tích hợp lý tưởng để sử dụng trong nhiều ứng dụng điện tử như dòng điện đầu ra 1.5A</w:t>
      </w:r>
    </w:p>
    <w:p w14:paraId="62414D7E" w14:textId="07CB7F6A" w:rsidR="00B41F39" w:rsidRDefault="005D1D36" w:rsidP="009424CD">
      <w:pPr>
        <w:pStyle w:val="content"/>
        <w:ind w:firstLine="0"/>
      </w:pPr>
      <w:r>
        <w:rPr>
          <w:noProof/>
        </w:rPr>
        <mc:AlternateContent>
          <mc:Choice Requires="wps">
            <w:drawing>
              <wp:anchor distT="0" distB="0" distL="114300" distR="114300" simplePos="0" relativeHeight="251761664" behindDoc="0" locked="0" layoutInCell="1" allowOverlap="1" wp14:anchorId="24E3BD08" wp14:editId="0119265D">
                <wp:simplePos x="0" y="0"/>
                <wp:positionH relativeFrom="column">
                  <wp:posOffset>2526665</wp:posOffset>
                </wp:positionH>
                <wp:positionV relativeFrom="paragraph">
                  <wp:posOffset>2302510</wp:posOffset>
                </wp:positionV>
                <wp:extent cx="311785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4F7F6C48" w14:textId="6442FD0D" w:rsidR="00286E22" w:rsidRPr="00FB1EB1" w:rsidRDefault="00286E22" w:rsidP="00C65489">
                            <w:pPr>
                              <w:pStyle w:val="Caption"/>
                              <w:rPr>
                                <w:noProof/>
                              </w:rPr>
                            </w:pPr>
                            <w:bookmarkStart w:id="53" w:name="_Toc103414610"/>
                            <w:r>
                              <w:t xml:space="preserve">Hình </w:t>
                            </w:r>
                            <w:fldSimple w:instr=" STYLEREF 1 \s ">
                              <w:r w:rsidR="00C65489">
                                <w:rPr>
                                  <w:noProof/>
                                </w:rPr>
                                <w:t>2</w:t>
                              </w:r>
                            </w:fldSimple>
                            <w:r w:rsidR="00C65489">
                              <w:noBreakHyphen/>
                            </w:r>
                            <w:fldSimple w:instr=" SEQ Hình \* ARABIC \s 1 ">
                              <w:r w:rsidR="00C65489">
                                <w:rPr>
                                  <w:noProof/>
                                </w:rPr>
                                <w:t>4</w:t>
                              </w:r>
                            </w:fldSimple>
                            <w:r>
                              <w:t>: LM7805</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3BD08" id="Text Box 83" o:spid="_x0000_s1062" type="#_x0000_t202" style="position:absolute;left:0;text-align:left;margin-left:198.95pt;margin-top:181.3pt;width:24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vOGQIAAEAEAAAOAAAAZHJzL2Uyb0RvYy54bWysU8Fu2zAMvQ/YPwi6L05StCu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2ezz7TWFJMVurq4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" stroked="f">
                <v:textbox style="mso-fit-shape-to-text:t" inset="0,0,0,0">
                  <w:txbxContent>
                    <w:p w14:paraId="4F7F6C48" w14:textId="6442FD0D" w:rsidR="00286E22" w:rsidRPr="00FB1EB1" w:rsidRDefault="00286E22" w:rsidP="00C65489">
                      <w:pPr>
                        <w:pStyle w:val="Caption"/>
                        <w:rPr>
                          <w:noProof/>
                        </w:rPr>
                      </w:pPr>
                      <w:bookmarkStart w:id="54" w:name="_Toc103414610"/>
                      <w:r>
                        <w:t xml:space="preserve">Hình </w:t>
                      </w:r>
                      <w:fldSimple w:instr=" STYLEREF 1 \s ">
                        <w:r w:rsidR="00C65489">
                          <w:rPr>
                            <w:noProof/>
                          </w:rPr>
                          <w:t>2</w:t>
                        </w:r>
                      </w:fldSimple>
                      <w:r w:rsidR="00C65489">
                        <w:noBreakHyphen/>
                      </w:r>
                      <w:fldSimple w:instr=" SEQ Hình \* ARABIC \s 1 ">
                        <w:r w:rsidR="00C65489">
                          <w:rPr>
                            <w:noProof/>
                          </w:rPr>
                          <w:t>4</w:t>
                        </w:r>
                      </w:fldSimple>
                      <w:r>
                        <w:t>: LM7805</w:t>
                      </w:r>
                      <w:bookmarkEnd w:id="54"/>
                    </w:p>
                  </w:txbxContent>
                </v:textbox>
                <w10:wrap type="square"/>
              </v:shape>
            </w:pict>
          </mc:Fallback>
        </mc:AlternateContent>
      </w:r>
      <w:r w:rsidR="009424CD" w:rsidRPr="0040300A">
        <w:rPr>
          <w:noProof/>
        </w:rPr>
        <mc:AlternateContent>
          <mc:Choice Requires="wpg">
            <w:drawing>
              <wp:anchor distT="0" distB="0" distL="114300" distR="114300" simplePos="0" relativeHeight="251759616" behindDoc="0" locked="0" layoutInCell="1" allowOverlap="1" wp14:anchorId="279C33E3" wp14:editId="170F1A3C">
                <wp:simplePos x="0" y="0"/>
                <wp:positionH relativeFrom="margin">
                  <wp:posOffset>2526703</wp:posOffset>
                </wp:positionH>
                <wp:positionV relativeFrom="paragraph">
                  <wp:posOffset>26035</wp:posOffset>
                </wp:positionV>
                <wp:extent cx="3117850" cy="2219325"/>
                <wp:effectExtent l="19050" t="19050" r="25400" b="28575"/>
                <wp:wrapSquare wrapText="bothSides"/>
                <wp:docPr id="80" name="Group 4"/>
                <wp:cNvGraphicFramePr/>
                <a:graphic xmlns:a="http://schemas.openxmlformats.org/drawingml/2006/main">
                  <a:graphicData uri="http://schemas.microsoft.com/office/word/2010/wordprocessingGroup">
                    <wpg:wgp>
                      <wpg:cNvGrpSpPr/>
                      <wpg:grpSpPr>
                        <a:xfrm>
                          <a:off x="0" y="0"/>
                          <a:ext cx="3117850" cy="2219325"/>
                          <a:chOff x="0" y="0"/>
                          <a:chExt cx="5379289" cy="3652197"/>
                        </a:xfrm>
                      </wpg:grpSpPr>
                      <pic:pic xmlns:pic="http://schemas.openxmlformats.org/drawingml/2006/picture">
                        <pic:nvPicPr>
                          <pic:cNvPr id="81" name="Picture 81" descr="IC 7805 - Mobito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9289" cy="3652197"/>
                          </a:xfrm>
                          <a:prstGeom prst="rect">
                            <a:avLst/>
                          </a:prstGeom>
                          <a:noFill/>
                          <a:ln w="12700">
                            <a:solidFill>
                              <a:schemeClr val="tx1"/>
                            </a:solidFill>
                          </a:ln>
                          <a:extLst>
                            <a:ext uri="{909E8E84-426E-40DD-AFC4-6F175D3DCCD1}">
                              <a14:hiddenFill xmlns:a14="http://schemas.microsoft.com/office/drawing/2010/main">
                                <a:solidFill>
                                  <a:srgbClr val="FFFFFF"/>
                                </a:solidFill>
                              </a14:hiddenFill>
                            </a:ext>
                          </a:extLst>
                        </pic:spPr>
                      </pic:pic>
                      <wps:wsp>
                        <wps:cNvPr id="82" name="Rectangle 82"/>
                        <wps:cNvSpPr/>
                        <wps:spPr>
                          <a:xfrm>
                            <a:off x="168183" y="117428"/>
                            <a:ext cx="3448117" cy="696036"/>
                          </a:xfrm>
                          <a:prstGeom prst="rect">
                            <a:avLst/>
                          </a:prstGeom>
                          <a:solidFill>
                            <a:schemeClr val="bg1"/>
                          </a:solidFill>
                          <a:ln w="127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A439F" id="Group 4" o:spid="_x0000_s1026" style="position:absolute;margin-left:198.95pt;margin-top:2.05pt;width:245.5pt;height:174.75pt;z-index:251759616;mso-position-horizontal-relative:margin;mso-width-relative:margin;mso-height-relative:margin" coordsize="53792,3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">
                <v:shape id="Picture 81" o:spid="_x0000_s1027" type="#_x0000_t75" alt="IC 7805 - Mobitool" style="position:absolute;width:53792;height:3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" stroked="t" strokecolor="black [3213]" strokeweight="1pt">
                  <v:imagedata r:id="rId49" o:title="IC 7805 - Mobitool"/>
                </v:shape>
                <v:rect id="Rectangle 82" o:spid="_x0000_s1028" style="position:absolute;left:1681;top:1174;width:34482;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" fillcolor="white [3212]" stroked="f" strokeweight="1pt"/>
                <w10:wrap type="square" anchorx="margin"/>
              </v:group>
            </w:pict>
          </mc:Fallback>
        </mc:AlternateContent>
      </w:r>
      <w:r w:rsidR="00B41F39">
        <w:t xml:space="preserve">Các thông số kỹ thuật của IC LM7805 </w:t>
      </w:r>
    </w:p>
    <w:p w14:paraId="7DD8AB2C" w14:textId="2F607806" w:rsidR="00B41F39" w:rsidRDefault="00B41F39" w:rsidP="00506C3D">
      <w:pPr>
        <w:pStyle w:val="content"/>
        <w:numPr>
          <w:ilvl w:val="0"/>
          <w:numId w:val="42"/>
        </w:numPr>
      </w:pPr>
      <w:r>
        <w:t>Dòng điện đầu ra là 1.5A</w:t>
      </w:r>
    </w:p>
    <w:p w14:paraId="7C2BB157" w14:textId="68A6DA3E" w:rsidR="00B41F39" w:rsidRDefault="00B41F39" w:rsidP="00506C3D">
      <w:pPr>
        <w:pStyle w:val="content"/>
        <w:numPr>
          <w:ilvl w:val="0"/>
          <w:numId w:val="42"/>
        </w:numPr>
      </w:pPr>
      <w:r>
        <w:t xml:space="preserve">Chức năng tắt ngắn mạch </w:t>
      </w:r>
    </w:p>
    <w:p w14:paraId="333F4846" w14:textId="640F6905" w:rsidR="00B41F39" w:rsidRDefault="00B41F39" w:rsidP="00506C3D">
      <w:pPr>
        <w:pStyle w:val="content"/>
        <w:numPr>
          <w:ilvl w:val="0"/>
          <w:numId w:val="42"/>
        </w:numPr>
      </w:pPr>
      <w:r>
        <w:t>Chức năng tắt quá nhiệt tức thì</w:t>
      </w:r>
    </w:p>
    <w:p w14:paraId="1DC46E0A" w14:textId="3E3CBF41" w:rsidR="00B41F39" w:rsidRDefault="00B41F39" w:rsidP="00506C3D">
      <w:pPr>
        <w:pStyle w:val="content"/>
        <w:numPr>
          <w:ilvl w:val="0"/>
          <w:numId w:val="42"/>
        </w:numPr>
      </w:pPr>
      <w:r>
        <w:t>Đầu ra 5V chính xác và cố định</w:t>
      </w:r>
    </w:p>
    <w:p w14:paraId="13BE297C" w14:textId="3B8203AB" w:rsidR="00B41F39" w:rsidRDefault="00B41F39" w:rsidP="00506C3D">
      <w:pPr>
        <w:pStyle w:val="content"/>
        <w:numPr>
          <w:ilvl w:val="0"/>
          <w:numId w:val="42"/>
        </w:numPr>
      </w:pPr>
      <w:r>
        <w:t>Điện áp đầu vào tối đa là 35V DC</w:t>
      </w:r>
    </w:p>
    <w:p w14:paraId="13E02DBF" w14:textId="05D395E9" w:rsidR="00B41F39" w:rsidRPr="00B41F39" w:rsidRDefault="00B41F39" w:rsidP="00506C3D">
      <w:pPr>
        <w:pStyle w:val="content"/>
        <w:numPr>
          <w:ilvl w:val="0"/>
          <w:numId w:val="42"/>
        </w:numPr>
      </w:pPr>
      <w:r>
        <w:t>Dòng điện tĩnh thấp chỉ 8mA</w:t>
      </w:r>
    </w:p>
    <w:p w14:paraId="0751CAE1" w14:textId="428F50BD" w:rsidR="004432AD" w:rsidRDefault="00AC70D9" w:rsidP="0008271D">
      <w:pPr>
        <w:pStyle w:val="Heading2"/>
      </w:pPr>
      <w:bookmarkStart w:id="55" w:name="_Toc103414577"/>
      <w:r>
        <w:t>Kết luận chương 2</w:t>
      </w:r>
      <w:bookmarkEnd w:id="55"/>
    </w:p>
    <w:p w14:paraId="0F1942CC" w14:textId="7C0363D8" w:rsidR="004432AD" w:rsidRPr="004432AD" w:rsidRDefault="004432AD" w:rsidP="004432AD">
      <w:pPr>
        <w:pStyle w:val="ch"/>
      </w:pPr>
      <w:r>
        <w:t>Chương 2 giúp người đọc xác định được yêu cầu của bài toán, đưa ra giải pháp công nghệ, giải pháp thiết kế, sơ đồ khối tổng quan của hệ thống và các linh kiện phục vụ quá trình thiết kế mạch.</w:t>
      </w:r>
    </w:p>
    <w:p w14:paraId="2A2E98C1" w14:textId="5D8BFE3F" w:rsidR="00BD3753" w:rsidRDefault="00160B35" w:rsidP="00DF75A9">
      <w:pPr>
        <w:pStyle w:val="Heading1"/>
      </w:pPr>
      <w:bookmarkStart w:id="56" w:name="_Toc103414578"/>
      <w:r>
        <w:lastRenderedPageBreak/>
        <w:t>THIẾT KẾ MÔ HÌNH CỦA HỆ THỐNG</w:t>
      </w:r>
      <w:bookmarkEnd w:id="56"/>
    </w:p>
    <w:p w14:paraId="11BF14F6" w14:textId="77777777" w:rsidR="00BD3753" w:rsidRDefault="00BD3753" w:rsidP="0008271D">
      <w:pPr>
        <w:pStyle w:val="Heading2"/>
      </w:pPr>
      <w:bookmarkStart w:id="57" w:name="_Toc103414579"/>
      <w:r>
        <w:t>Thiết kế mạch nguyên lý</w:t>
      </w:r>
      <w:bookmarkEnd w:id="57"/>
    </w:p>
    <w:p w14:paraId="44442725" w14:textId="77777777" w:rsidR="00DA1203" w:rsidRDefault="00BD3753" w:rsidP="00DA1203">
      <w:pPr>
        <w:keepNext/>
      </w:pPr>
      <w:r w:rsidRPr="005E2C2B">
        <w:rPr>
          <w:noProof/>
        </w:rPr>
        <w:drawing>
          <wp:inline distT="0" distB="0" distL="0" distR="0" wp14:anchorId="431A227F" wp14:editId="0A0B30EE">
            <wp:extent cx="5579745" cy="32689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268980"/>
                    </a:xfrm>
                    <a:prstGeom prst="rect">
                      <a:avLst/>
                    </a:prstGeom>
                    <a:noFill/>
                    <a:ln>
                      <a:noFill/>
                    </a:ln>
                  </pic:spPr>
                </pic:pic>
              </a:graphicData>
            </a:graphic>
          </wp:inline>
        </w:drawing>
      </w:r>
    </w:p>
    <w:p w14:paraId="6A93CC86" w14:textId="3E4E36B7" w:rsidR="00BD3753" w:rsidRPr="005E2C2B" w:rsidRDefault="00DA1203" w:rsidP="00C65489">
      <w:pPr>
        <w:pStyle w:val="Caption"/>
      </w:pPr>
      <w:bookmarkStart w:id="58" w:name="_Toc103414611"/>
      <w:r>
        <w:t xml:space="preserve">Hình </w:t>
      </w:r>
      <w:fldSimple w:instr=" STYLEREF 1 \s ">
        <w:r w:rsidR="00C65489">
          <w:rPr>
            <w:noProof/>
          </w:rPr>
          <w:t>3</w:t>
        </w:r>
      </w:fldSimple>
      <w:r w:rsidR="00C65489">
        <w:noBreakHyphen/>
      </w:r>
      <w:fldSimple w:instr=" SEQ Hình \* ARABIC \s 1 ">
        <w:r w:rsidR="00C65489">
          <w:rPr>
            <w:noProof/>
          </w:rPr>
          <w:t>1</w:t>
        </w:r>
      </w:fldSimple>
      <w:r>
        <w:t>: Sơ đồ nguyên lý của hệ thống</w:t>
      </w:r>
      <w:bookmarkEnd w:id="58"/>
    </w:p>
    <w:p w14:paraId="5EA597D8" w14:textId="44C208D6" w:rsidR="00BD3753" w:rsidRDefault="00BD3753" w:rsidP="00BD3753">
      <w:r>
        <w:t>Mạch nguyên lý bao gồm 4 khối chính:</w:t>
      </w:r>
    </w:p>
    <w:p w14:paraId="62D9D66E" w14:textId="4CB3E1A6" w:rsidR="00BD3753" w:rsidRDefault="00BD3753" w:rsidP="00506C3D">
      <w:pPr>
        <w:pStyle w:val="ListParagraph"/>
        <w:numPr>
          <w:ilvl w:val="0"/>
          <w:numId w:val="42"/>
        </w:numPr>
      </w:pPr>
      <w:r>
        <w:t>Khối nguồn và ổn áp nguồn</w:t>
      </w:r>
      <w:r w:rsidR="00B76E16">
        <w:t>: Cấp nguồn cho hệ thống hoạt động</w:t>
      </w:r>
      <w:r w:rsidR="000649AB">
        <w:t>. Nguồn sử dụng cho hệ thống là 12V</w:t>
      </w:r>
    </w:p>
    <w:p w14:paraId="7AFCBF5F" w14:textId="64E472A7" w:rsidR="00BD3753" w:rsidRDefault="00BD3753" w:rsidP="00506C3D">
      <w:pPr>
        <w:pStyle w:val="ListParagraph"/>
        <w:numPr>
          <w:ilvl w:val="0"/>
          <w:numId w:val="42"/>
        </w:numPr>
      </w:pPr>
      <w:r>
        <w:t>Khối xử lý trung tâm</w:t>
      </w:r>
      <w:r w:rsidR="00B76E16">
        <w:t>: Xử lý các tín hiệu từ ngoại vi và gửi tín hiệu lên Server</w:t>
      </w:r>
    </w:p>
    <w:p w14:paraId="10B8D3E3" w14:textId="6C4C9381" w:rsidR="00BD3753" w:rsidRDefault="00BD3753" w:rsidP="00506C3D">
      <w:pPr>
        <w:pStyle w:val="ListParagraph"/>
        <w:numPr>
          <w:ilvl w:val="0"/>
          <w:numId w:val="42"/>
        </w:numPr>
      </w:pPr>
      <w:r>
        <w:t>Khối cảm biến</w:t>
      </w:r>
      <w:r w:rsidR="00B76E16">
        <w:t>: Chứa cảm biến nhiệt độ DHT22 có tác dụng biến đổi tín hiệu nhiệt độ và độ ẩm thành tín hiệu điện dạng One – wire để vi xử lý có thể giao tiếp được</w:t>
      </w:r>
    </w:p>
    <w:p w14:paraId="347562DC" w14:textId="6FD5A0BC" w:rsidR="00BD3753" w:rsidRDefault="00BD3753" w:rsidP="00506C3D">
      <w:pPr>
        <w:pStyle w:val="ListParagraph"/>
        <w:numPr>
          <w:ilvl w:val="0"/>
          <w:numId w:val="42"/>
        </w:numPr>
      </w:pPr>
      <w:r>
        <w:t>Khối hiển thị</w:t>
      </w:r>
      <w:r w:rsidR="00B76E16">
        <w:t>: Gồm một màn hình LCD</w:t>
      </w:r>
      <w:r w:rsidR="000649AB">
        <w:t xml:space="preserve"> và một module chuyển đổi LCD sang I2C để dễ dàng giao tiếp với vi xử lý</w:t>
      </w:r>
    </w:p>
    <w:p w14:paraId="7B6EFC8E" w14:textId="77777777" w:rsidR="000649AB" w:rsidRDefault="000649AB" w:rsidP="0057446B">
      <w:pPr>
        <w:pStyle w:val="content"/>
        <w:rPr>
          <w:rStyle w:val="contentChar"/>
        </w:rPr>
      </w:pPr>
    </w:p>
    <w:p w14:paraId="1ED90432" w14:textId="71844C46" w:rsidR="00BD3753" w:rsidRDefault="00BD3753" w:rsidP="0057446B">
      <w:pPr>
        <w:pStyle w:val="content"/>
      </w:pPr>
      <w:r w:rsidRPr="0057446B">
        <w:rPr>
          <w:rStyle w:val="contentChar"/>
        </w:rPr>
        <w:lastRenderedPageBreak/>
        <w:t xml:space="preserve">Nguyên lý hoạt động của mạch điện: Khối nguồn sẽ biến đổi trực tiếp điện áp xoay chiều 220V về điện áp một chiều 12V để cấp cho toàn bộ mạch. Do module ESP32 cần cấp nguồn 5V nên </w:t>
      </w:r>
      <w:r w:rsidR="00AF4288" w:rsidRPr="0057446B">
        <w:rPr>
          <w:rStyle w:val="contentChar"/>
        </w:rPr>
        <w:t>cần một khối ổn áp 5v để cấp nguồn 5v cho mạch. Khối cảm biến có nhiệm vụ đọc các tín hiệu về nhiệt độ và độ ẩm và chuyển tín hiệu về chuẩn One-wire để vi xử lý có thể đọc được. Khối Hiển thị bao gồm LCD 16x2 và module I2C giúp LCD có thể giao tiếp với vi điều</w:t>
      </w:r>
      <w:r w:rsidR="00AF4288">
        <w:t xml:space="preserve"> khiển bằng chuẩn I2C</w:t>
      </w:r>
      <w:r w:rsidR="00D572A6">
        <w:t xml:space="preserve">. </w:t>
      </w:r>
      <w:r w:rsidR="00AF4288">
        <w:t>Khối xử lý trung tâm với vi điều khiển chính là ESP32 có nhiệm vụ biến xử lý các tín hiệu nhận được từ cảm biến, gửi tín hiệu lên Server của Blynk App</w:t>
      </w:r>
      <w:r w:rsidR="00D572A6">
        <w:t xml:space="preserve"> và gửi ra màn hình LCD</w:t>
      </w:r>
    </w:p>
    <w:p w14:paraId="569E0CD4" w14:textId="2BAD95D6" w:rsidR="00BD3753" w:rsidRPr="00BD3753" w:rsidRDefault="00D572A6" w:rsidP="00BD3753">
      <w:r>
        <w:t>Chi tiết từng khối trong mạch được thể hiện như sau:</w:t>
      </w:r>
    </w:p>
    <w:p w14:paraId="578B1E83" w14:textId="16D3C451" w:rsidR="00BD3753" w:rsidRDefault="00AC70D9" w:rsidP="00BD3753">
      <w:pPr>
        <w:pStyle w:val="Heading3"/>
      </w:pPr>
      <w:bookmarkStart w:id="59" w:name="_Toc103414580"/>
      <w:r>
        <w:t>Khối nguồn và khối ổn áp 5V</w:t>
      </w:r>
      <w:bookmarkEnd w:id="59"/>
    </w:p>
    <w:p w14:paraId="03BC0E73" w14:textId="77777777" w:rsidR="002F7784" w:rsidRDefault="00BD3753" w:rsidP="002F7784">
      <w:pPr>
        <w:rPr>
          <w:i/>
          <w:iCs/>
        </w:rPr>
      </w:pPr>
      <w:r w:rsidRPr="00BD3753">
        <w:rPr>
          <w:i/>
          <w:iCs/>
        </w:rPr>
        <w:t>Khối nguồn</w:t>
      </w:r>
      <w:r>
        <w:rPr>
          <w:i/>
          <w:iCs/>
        </w:rPr>
        <w:t xml:space="preserve">: </w:t>
      </w:r>
    </w:p>
    <w:p w14:paraId="7E2CEA79" w14:textId="0C25084C" w:rsidR="00BD3753" w:rsidRPr="0057446B" w:rsidRDefault="00BD3753" w:rsidP="002F7784">
      <w:pPr>
        <w:pStyle w:val="content"/>
        <w:rPr>
          <w:i/>
          <w:iCs/>
        </w:rPr>
      </w:pPr>
      <w:r>
        <w:t>Mạch sử dụng một Adapter nguồn để biến đổi trực tiếp nguồn 220V về 12V để cấp cho toàn bộ hệ thống</w:t>
      </w:r>
    </w:p>
    <w:p w14:paraId="06CD7766" w14:textId="25F7B593" w:rsidR="00BD3753" w:rsidRPr="002E4836" w:rsidRDefault="005511F6" w:rsidP="00BD3753">
      <w:pPr>
        <w:pStyle w:val="content"/>
        <w:ind w:firstLine="0"/>
        <w:rPr>
          <w:rFonts w:cs="Times New Roman"/>
          <w:szCs w:val="28"/>
        </w:rPr>
      </w:pPr>
      <w:r w:rsidRPr="002E4836">
        <w:rPr>
          <w:noProof/>
        </w:rPr>
        <w:drawing>
          <wp:anchor distT="0" distB="0" distL="114300" distR="114300" simplePos="0" relativeHeight="251736064" behindDoc="0" locked="0" layoutInCell="1" allowOverlap="1" wp14:anchorId="6B3235F7" wp14:editId="2735225A">
            <wp:simplePos x="0" y="0"/>
            <wp:positionH relativeFrom="margin">
              <wp:posOffset>2915285</wp:posOffset>
            </wp:positionH>
            <wp:positionV relativeFrom="paragraph">
              <wp:posOffset>27940</wp:posOffset>
            </wp:positionV>
            <wp:extent cx="2636520" cy="2794635"/>
            <wp:effectExtent l="19050" t="19050" r="11430" b="24765"/>
            <wp:wrapSquare wrapText="bothSides"/>
            <wp:docPr id="6" name="Picture 6" descr="Nguồn 12V 1A công suất thực - Adaptor 12V 1A hàng tháo máy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uồn 12V 1A công suất thực - Adaptor 12V 1A hàng tháo máy | Shopee Việt Nam"/>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563" r="12414"/>
                    <a:stretch/>
                  </pic:blipFill>
                  <pic:spPr bwMode="auto">
                    <a:xfrm>
                      <a:off x="0" y="0"/>
                      <a:ext cx="2636520" cy="279463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753" w:rsidRPr="002E4836">
        <w:rPr>
          <w:rFonts w:cs="Times New Roman"/>
          <w:szCs w:val="28"/>
        </w:rPr>
        <w:t xml:space="preserve">Các </w:t>
      </w:r>
      <w:r w:rsidR="00BD3753">
        <w:rPr>
          <w:rFonts w:cs="Times New Roman"/>
          <w:szCs w:val="28"/>
        </w:rPr>
        <w:t>thông số chính của nguồn</w:t>
      </w:r>
      <w:r>
        <w:rPr>
          <w:noProof/>
        </w:rPr>
        <w:t>:</w:t>
      </w:r>
    </w:p>
    <w:p w14:paraId="136A2939" w14:textId="7AAF6DC7" w:rsidR="00BD3753" w:rsidRPr="002E4836" w:rsidRDefault="00BD3753" w:rsidP="00506C3D">
      <w:pPr>
        <w:pStyle w:val="content"/>
        <w:numPr>
          <w:ilvl w:val="0"/>
          <w:numId w:val="31"/>
        </w:numPr>
        <w:rPr>
          <w:rFonts w:cs="Times New Roman"/>
          <w:szCs w:val="28"/>
        </w:rPr>
      </w:pPr>
      <w:r w:rsidRPr="002E4836">
        <w:rPr>
          <w:rFonts w:cs="Times New Roman"/>
          <w:szCs w:val="28"/>
        </w:rPr>
        <w:t>Điện áp ngõ ra:</w:t>
      </w:r>
      <w:r>
        <w:rPr>
          <w:rFonts w:cs="Times New Roman"/>
          <w:szCs w:val="28"/>
        </w:rPr>
        <w:t xml:space="preserve"> </w:t>
      </w:r>
      <w:r w:rsidRPr="002E4836">
        <w:rPr>
          <w:rFonts w:cs="Times New Roman"/>
          <w:szCs w:val="28"/>
        </w:rPr>
        <w:t>12V</w:t>
      </w:r>
    </w:p>
    <w:p w14:paraId="6ABC26C7"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Điện áp ngõ vào:</w:t>
      </w:r>
      <w:r>
        <w:rPr>
          <w:rFonts w:cs="Times New Roman"/>
          <w:szCs w:val="28"/>
        </w:rPr>
        <w:t xml:space="preserve"> </w:t>
      </w:r>
      <w:r w:rsidRPr="002E4836">
        <w:rPr>
          <w:rFonts w:cs="Times New Roman"/>
          <w:szCs w:val="28"/>
        </w:rPr>
        <w:t>100~240VAC</w:t>
      </w:r>
    </w:p>
    <w:p w14:paraId="4F288D8A"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Đầu cắm AC:</w:t>
      </w:r>
      <w:r>
        <w:rPr>
          <w:rFonts w:cs="Times New Roman"/>
          <w:szCs w:val="28"/>
        </w:rPr>
        <w:t xml:space="preserve"> </w:t>
      </w:r>
      <w:r w:rsidRPr="002E4836">
        <w:rPr>
          <w:rFonts w:cs="Times New Roman"/>
          <w:szCs w:val="28"/>
        </w:rPr>
        <w:t>2 chân dẹt Mỹ</w:t>
      </w:r>
    </w:p>
    <w:p w14:paraId="61CABA87"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Đầu DC ngõ ra:</w:t>
      </w:r>
      <w:r>
        <w:rPr>
          <w:rFonts w:cs="Times New Roman"/>
          <w:szCs w:val="28"/>
        </w:rPr>
        <w:t xml:space="preserve"> </w:t>
      </w:r>
      <w:r w:rsidRPr="002E4836">
        <w:rPr>
          <w:rFonts w:cs="Times New Roman"/>
          <w:szCs w:val="28"/>
        </w:rPr>
        <w:t>5.5x2.5mm</w:t>
      </w:r>
    </w:p>
    <w:p w14:paraId="3962AD40" w14:textId="270CEF06" w:rsidR="00BD3753" w:rsidRDefault="00BD3753" w:rsidP="00506C3D">
      <w:pPr>
        <w:pStyle w:val="content"/>
        <w:numPr>
          <w:ilvl w:val="0"/>
          <w:numId w:val="31"/>
        </w:numPr>
        <w:rPr>
          <w:rFonts w:cs="Times New Roman"/>
          <w:szCs w:val="28"/>
        </w:rPr>
      </w:pPr>
      <w:r w:rsidRPr="002E4836">
        <w:rPr>
          <w:rFonts w:cs="Times New Roman"/>
          <w:szCs w:val="28"/>
        </w:rPr>
        <w:t>Dòng điện ngõ ra:</w:t>
      </w:r>
      <w:r>
        <w:rPr>
          <w:rFonts w:cs="Times New Roman"/>
          <w:szCs w:val="28"/>
        </w:rPr>
        <w:t xml:space="preserve"> </w:t>
      </w:r>
      <w:r w:rsidRPr="002E4836">
        <w:rPr>
          <w:rFonts w:cs="Times New Roman"/>
          <w:szCs w:val="28"/>
        </w:rPr>
        <w:t>1A</w:t>
      </w:r>
    </w:p>
    <w:p w14:paraId="4D0DED00" w14:textId="227F69FC" w:rsidR="005511F6" w:rsidRDefault="005511F6" w:rsidP="00506C3D">
      <w:pPr>
        <w:pStyle w:val="content"/>
        <w:numPr>
          <w:ilvl w:val="0"/>
          <w:numId w:val="31"/>
        </w:numPr>
        <w:rPr>
          <w:rFonts w:cs="Times New Roman"/>
          <w:szCs w:val="28"/>
        </w:rPr>
      </w:pPr>
      <w:r>
        <w:rPr>
          <w:noProof/>
        </w:rPr>
        <mc:AlternateContent>
          <mc:Choice Requires="wps">
            <w:drawing>
              <wp:anchor distT="0" distB="0" distL="114300" distR="114300" simplePos="0" relativeHeight="251763712" behindDoc="0" locked="0" layoutInCell="1" allowOverlap="1" wp14:anchorId="4994FE7D" wp14:editId="442494B6">
                <wp:simplePos x="0" y="0"/>
                <wp:positionH relativeFrom="column">
                  <wp:posOffset>3085332</wp:posOffset>
                </wp:positionH>
                <wp:positionV relativeFrom="paragraph">
                  <wp:posOffset>423592</wp:posOffset>
                </wp:positionV>
                <wp:extent cx="239268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1E5A9C80" w14:textId="24532A9F" w:rsidR="00286E22" w:rsidRPr="00250B86" w:rsidRDefault="00286E22" w:rsidP="00C65489">
                            <w:pPr>
                              <w:pStyle w:val="Caption"/>
                              <w:rPr>
                                <w:noProof/>
                              </w:rPr>
                            </w:pPr>
                            <w:bookmarkStart w:id="60" w:name="_Toc103414612"/>
                            <w:r>
                              <w:t xml:space="preserve">Hình </w:t>
                            </w:r>
                            <w:fldSimple w:instr=" STYLEREF 1 \s ">
                              <w:r w:rsidR="00C65489">
                                <w:rPr>
                                  <w:noProof/>
                                </w:rPr>
                                <w:t>3</w:t>
                              </w:r>
                            </w:fldSimple>
                            <w:r w:rsidR="00C65489">
                              <w:noBreakHyphen/>
                            </w:r>
                            <w:fldSimple w:instr=" SEQ Hình \* ARABIC \s 1 ">
                              <w:r w:rsidR="00C65489">
                                <w:rPr>
                                  <w:noProof/>
                                </w:rPr>
                                <w:t>2</w:t>
                              </w:r>
                            </w:fldSimple>
                            <w:r>
                              <w:t>: Adapter nguồn 5v</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4FE7D" id="Text Box 86" o:spid="_x0000_s1063" type="#_x0000_t202" style="position:absolute;left:0;text-align:left;margin-left:242.95pt;margin-top:33.35pt;width:188.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otGQIAAEA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af54pZcknyLm48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" stroked="f">
                <v:textbox style="mso-fit-shape-to-text:t" inset="0,0,0,0">
                  <w:txbxContent>
                    <w:p w14:paraId="1E5A9C80" w14:textId="24532A9F" w:rsidR="00286E22" w:rsidRPr="00250B86" w:rsidRDefault="00286E22" w:rsidP="00C65489">
                      <w:pPr>
                        <w:pStyle w:val="Caption"/>
                        <w:rPr>
                          <w:noProof/>
                        </w:rPr>
                      </w:pPr>
                      <w:bookmarkStart w:id="61" w:name="_Toc103414612"/>
                      <w:r>
                        <w:t xml:space="preserve">Hình </w:t>
                      </w:r>
                      <w:fldSimple w:instr=" STYLEREF 1 \s ">
                        <w:r w:rsidR="00C65489">
                          <w:rPr>
                            <w:noProof/>
                          </w:rPr>
                          <w:t>3</w:t>
                        </w:r>
                      </w:fldSimple>
                      <w:r w:rsidR="00C65489">
                        <w:noBreakHyphen/>
                      </w:r>
                      <w:fldSimple w:instr=" SEQ Hình \* ARABIC \s 1 ">
                        <w:r w:rsidR="00C65489">
                          <w:rPr>
                            <w:noProof/>
                          </w:rPr>
                          <w:t>2</w:t>
                        </w:r>
                      </w:fldSimple>
                      <w:r>
                        <w:t>: Adapter nguồn 5v</w:t>
                      </w:r>
                      <w:bookmarkEnd w:id="61"/>
                    </w:p>
                  </w:txbxContent>
                </v:textbox>
                <w10:wrap type="square"/>
              </v:shape>
            </w:pict>
          </mc:Fallback>
        </mc:AlternateContent>
      </w:r>
      <w:r w:rsidRPr="005511F6">
        <w:rPr>
          <w:rFonts w:cs="Times New Roman"/>
          <w:szCs w:val="28"/>
        </w:rPr>
        <w:t>Tần số hoạt động: 50-60 Hz</w:t>
      </w:r>
    </w:p>
    <w:p w14:paraId="0D11AF35" w14:textId="5DEA05DD" w:rsidR="00280583" w:rsidRPr="00280583" w:rsidRDefault="00280583" w:rsidP="00506C3D">
      <w:pPr>
        <w:pStyle w:val="ListParagraph"/>
        <w:numPr>
          <w:ilvl w:val="0"/>
          <w:numId w:val="31"/>
        </w:numPr>
        <w:spacing w:line="360" w:lineRule="auto"/>
      </w:pPr>
      <w:r>
        <w:t>Kích thước jack đầu ra: 5.5 x 2.1mm</w:t>
      </w:r>
    </w:p>
    <w:p w14:paraId="3E4862F3" w14:textId="77777777" w:rsidR="00E22058" w:rsidRDefault="00E22058" w:rsidP="000B1DB2">
      <w:pPr>
        <w:pStyle w:val="content"/>
        <w:ind w:firstLine="0"/>
        <w:rPr>
          <w:rFonts w:cs="Times New Roman"/>
          <w:i/>
          <w:iCs/>
          <w:szCs w:val="28"/>
        </w:rPr>
      </w:pPr>
    </w:p>
    <w:p w14:paraId="70A92C93" w14:textId="19A3DC55" w:rsidR="004432AD" w:rsidRDefault="00D572A6" w:rsidP="000B1DB2">
      <w:pPr>
        <w:pStyle w:val="content"/>
        <w:ind w:firstLine="0"/>
        <w:rPr>
          <w:rFonts w:cs="Times New Roman"/>
          <w:i/>
          <w:iCs/>
          <w:szCs w:val="28"/>
        </w:rPr>
      </w:pPr>
      <w:r w:rsidRPr="00D572A6">
        <w:rPr>
          <w:rFonts w:cs="Times New Roman"/>
          <w:i/>
          <w:iCs/>
          <w:szCs w:val="28"/>
        </w:rPr>
        <w:lastRenderedPageBreak/>
        <w:t>Khối ổn áp nguồn</w:t>
      </w:r>
    </w:p>
    <w:p w14:paraId="07B20E1B" w14:textId="77777777" w:rsidR="00B76E16" w:rsidRDefault="002F7784" w:rsidP="00B76E16">
      <w:pPr>
        <w:pStyle w:val="content"/>
        <w:keepNext/>
        <w:ind w:firstLine="0"/>
        <w:jc w:val="center"/>
      </w:pPr>
      <w:r w:rsidRPr="002F7784">
        <w:rPr>
          <w:rFonts w:cs="Times New Roman"/>
          <w:i/>
          <w:iCs/>
          <w:noProof/>
          <w:szCs w:val="28"/>
        </w:rPr>
        <w:drawing>
          <wp:inline distT="0" distB="0" distL="0" distR="0" wp14:anchorId="7BAF0411" wp14:editId="2CAED824">
            <wp:extent cx="3883025" cy="2019935"/>
            <wp:effectExtent l="19050" t="19050" r="22225"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3025" cy="2019935"/>
                    </a:xfrm>
                    <a:prstGeom prst="rect">
                      <a:avLst/>
                    </a:prstGeom>
                    <a:noFill/>
                    <a:ln w="12700">
                      <a:solidFill>
                        <a:schemeClr val="tx1"/>
                      </a:solidFill>
                    </a:ln>
                  </pic:spPr>
                </pic:pic>
              </a:graphicData>
            </a:graphic>
          </wp:inline>
        </w:drawing>
      </w:r>
    </w:p>
    <w:p w14:paraId="07550C8A" w14:textId="2C2D6D2B" w:rsidR="002F7784" w:rsidRPr="000B1DB2" w:rsidRDefault="00B76E16" w:rsidP="00C65489">
      <w:pPr>
        <w:pStyle w:val="Caption"/>
        <w:rPr>
          <w:rFonts w:cs="Times New Roman"/>
          <w:szCs w:val="28"/>
        </w:rPr>
      </w:pPr>
      <w:bookmarkStart w:id="62" w:name="_Toc103414613"/>
      <w:r>
        <w:t xml:space="preserve">Hình </w:t>
      </w:r>
      <w:fldSimple w:instr=" STYLEREF 1 \s ">
        <w:r w:rsidR="00C65489">
          <w:rPr>
            <w:noProof/>
          </w:rPr>
          <w:t>3</w:t>
        </w:r>
      </w:fldSimple>
      <w:r w:rsidR="00C65489">
        <w:noBreakHyphen/>
      </w:r>
      <w:fldSimple w:instr=" SEQ Hình \* ARABIC \s 1 ">
        <w:r w:rsidR="00C65489">
          <w:rPr>
            <w:noProof/>
          </w:rPr>
          <w:t>3</w:t>
        </w:r>
      </w:fldSimple>
      <w:r>
        <w:t>: Khối nguồn và ổn áp nguồn</w:t>
      </w:r>
      <w:bookmarkEnd w:id="62"/>
    </w:p>
    <w:p w14:paraId="7DD6AB8E" w14:textId="60310302" w:rsidR="00BD3753" w:rsidRDefault="00BD3753" w:rsidP="00BD3753">
      <w:r>
        <w:t>IC chính được sử dụng để ổn áp mạch 5V là LM7805</w:t>
      </w:r>
    </w:p>
    <w:p w14:paraId="2F806059" w14:textId="258C81DC" w:rsidR="00BD3753" w:rsidRDefault="00BD3753" w:rsidP="00506C3D">
      <w:pPr>
        <w:pStyle w:val="content"/>
        <w:numPr>
          <w:ilvl w:val="0"/>
          <w:numId w:val="30"/>
        </w:numPr>
      </w:pPr>
      <w:r>
        <w:t xml:space="preserve">Tụ C3 được thêm vào để lọc nguồn đầu và cải thiện nguồn nếu LM7805 nằm cách bộ lọc của nguồn cung cấp một khoảng cách đáng kể. </w:t>
      </w:r>
    </w:p>
    <w:p w14:paraId="03D749D4" w14:textId="352D6B42" w:rsidR="00BD3753" w:rsidRPr="004432AD" w:rsidRDefault="00BD3753" w:rsidP="00506C3D">
      <w:pPr>
        <w:pStyle w:val="content"/>
        <w:numPr>
          <w:ilvl w:val="0"/>
          <w:numId w:val="30"/>
        </w:numPr>
      </w:pPr>
      <w:r>
        <w:t>Tụ C2 giúp bộ ổn áp nguồn cải thiện được độ ổn định và phản ứng nhất thời.</w:t>
      </w:r>
    </w:p>
    <w:p w14:paraId="55274978" w14:textId="390B2985" w:rsidR="00AC70D9" w:rsidRDefault="00AC70D9" w:rsidP="00AC70D9">
      <w:pPr>
        <w:pStyle w:val="Heading3"/>
      </w:pPr>
      <w:bookmarkStart w:id="63" w:name="_Toc103414581"/>
      <w:r>
        <w:t xml:space="preserve">Khối </w:t>
      </w:r>
      <w:r w:rsidR="00D572A6">
        <w:t>xử lý trung tâm</w:t>
      </w:r>
      <w:bookmarkEnd w:id="63"/>
    </w:p>
    <w:p w14:paraId="235E4F30" w14:textId="78EC8C92" w:rsidR="000B1DB2" w:rsidRDefault="00E22058" w:rsidP="000B1DB2">
      <w:pPr>
        <w:pStyle w:val="content"/>
      </w:pPr>
      <w:r>
        <w:rPr>
          <w:noProof/>
        </w:rPr>
        <mc:AlternateContent>
          <mc:Choice Requires="wps">
            <w:drawing>
              <wp:anchor distT="0" distB="0" distL="114300" distR="114300" simplePos="0" relativeHeight="251765760" behindDoc="0" locked="0" layoutInCell="1" allowOverlap="1" wp14:anchorId="25D9B048" wp14:editId="44E2D5E2">
                <wp:simplePos x="0" y="0"/>
                <wp:positionH relativeFrom="column">
                  <wp:posOffset>2569845</wp:posOffset>
                </wp:positionH>
                <wp:positionV relativeFrom="paragraph">
                  <wp:posOffset>3282950</wp:posOffset>
                </wp:positionV>
                <wp:extent cx="299402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2994025" cy="635"/>
                        </a:xfrm>
                        <a:prstGeom prst="rect">
                          <a:avLst/>
                        </a:prstGeom>
                        <a:solidFill>
                          <a:prstClr val="white"/>
                        </a:solidFill>
                        <a:ln>
                          <a:noFill/>
                        </a:ln>
                      </wps:spPr>
                      <wps:txbx>
                        <w:txbxContent>
                          <w:p w14:paraId="7914FC5B" w14:textId="05F464F4" w:rsidR="00286E22" w:rsidRPr="008136E0" w:rsidRDefault="00286E22" w:rsidP="00C65489">
                            <w:pPr>
                              <w:pStyle w:val="Caption"/>
                              <w:rPr>
                                <w:noProof/>
                              </w:rPr>
                            </w:pPr>
                            <w:bookmarkStart w:id="64" w:name="_Toc103414614"/>
                            <w:r>
                              <w:t xml:space="preserve">Hình </w:t>
                            </w:r>
                            <w:fldSimple w:instr=" STYLEREF 1 \s ">
                              <w:r w:rsidR="00C65489">
                                <w:rPr>
                                  <w:noProof/>
                                </w:rPr>
                                <w:t>3</w:t>
                              </w:r>
                            </w:fldSimple>
                            <w:r w:rsidR="00C65489">
                              <w:noBreakHyphen/>
                            </w:r>
                            <w:fldSimple w:instr=" SEQ Hình \* ARABIC \s 1 ">
                              <w:r w:rsidR="00C65489">
                                <w:rPr>
                                  <w:noProof/>
                                </w:rPr>
                                <w:t>4</w:t>
                              </w:r>
                            </w:fldSimple>
                            <w:r>
                              <w:t>: Khối xử lý trung tâm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B048" id="Text Box 87" o:spid="_x0000_s1064" type="#_x0000_t202" style="position:absolute;left:0;text-align:left;margin-left:202.35pt;margin-top:258.5pt;width:235.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2v3GwIAAEAEAAAOAAAAZHJzL2Uyb0RvYy54bWysU01v2zAMvQ/YfxB0X5xka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" stroked="f">
                <v:textbox style="mso-fit-shape-to-text:t" inset="0,0,0,0">
                  <w:txbxContent>
                    <w:p w14:paraId="7914FC5B" w14:textId="05F464F4" w:rsidR="00286E22" w:rsidRPr="008136E0" w:rsidRDefault="00286E22" w:rsidP="00C65489">
                      <w:pPr>
                        <w:pStyle w:val="Caption"/>
                        <w:rPr>
                          <w:noProof/>
                        </w:rPr>
                      </w:pPr>
                      <w:bookmarkStart w:id="65" w:name="_Toc103414614"/>
                      <w:r>
                        <w:t xml:space="preserve">Hình </w:t>
                      </w:r>
                      <w:fldSimple w:instr=" STYLEREF 1 \s ">
                        <w:r w:rsidR="00C65489">
                          <w:rPr>
                            <w:noProof/>
                          </w:rPr>
                          <w:t>3</w:t>
                        </w:r>
                      </w:fldSimple>
                      <w:r w:rsidR="00C65489">
                        <w:noBreakHyphen/>
                      </w:r>
                      <w:fldSimple w:instr=" SEQ Hình \* ARABIC \s 1 ">
                        <w:r w:rsidR="00C65489">
                          <w:rPr>
                            <w:noProof/>
                          </w:rPr>
                          <w:t>4</w:t>
                        </w:r>
                      </w:fldSimple>
                      <w:r>
                        <w:t>: Khối xử lý trung tâm</w:t>
                      </w:r>
                      <w:bookmarkEnd w:id="65"/>
                    </w:p>
                  </w:txbxContent>
                </v:textbox>
                <w10:wrap type="square"/>
              </v:shape>
            </w:pict>
          </mc:Fallback>
        </mc:AlternateContent>
      </w:r>
      <w:r w:rsidR="00D572A6" w:rsidRPr="00D572A6">
        <w:rPr>
          <w:noProof/>
        </w:rPr>
        <w:drawing>
          <wp:anchor distT="0" distB="0" distL="114300" distR="114300" simplePos="0" relativeHeight="251737088" behindDoc="0" locked="0" layoutInCell="1" allowOverlap="1" wp14:anchorId="1D74DFE1" wp14:editId="1CA15AB1">
            <wp:simplePos x="0" y="0"/>
            <wp:positionH relativeFrom="margin">
              <wp:align>right</wp:align>
            </wp:positionH>
            <wp:positionV relativeFrom="paragraph">
              <wp:posOffset>137795</wp:posOffset>
            </wp:positionV>
            <wp:extent cx="2994025" cy="3088005"/>
            <wp:effectExtent l="19050" t="19050" r="15875" b="171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4025" cy="3088005"/>
                    </a:xfrm>
                    <a:prstGeom prst="rect">
                      <a:avLst/>
                    </a:prstGeom>
                    <a:noFill/>
                    <a:ln w="12700">
                      <a:solidFill>
                        <a:schemeClr val="tx1"/>
                      </a:solidFill>
                    </a:ln>
                  </pic:spPr>
                </pic:pic>
              </a:graphicData>
            </a:graphic>
          </wp:anchor>
        </w:drawing>
      </w:r>
      <w:r w:rsidR="00D572A6">
        <w:t xml:space="preserve">Khối xử lý trung tâm gồm có 1 vi xử lý chính là ESP32. ESP32 được sử dụng trong mạch ở dạng Kit cắm có tên là ESP32 Devkit V1. Khối xử lý trung tâm – ESP32 xử lý  tín hiệu đầu vào </w:t>
      </w:r>
      <w:r w:rsidR="000B1DB2">
        <w:t>cảm biến được đọc vào theo chuẩn One - Wire ở chân D15 (GPIO15) và giao tiếp với màn hình ở các chân D21(SDA) và chân 22(SCL)</w:t>
      </w:r>
      <w:r w:rsidR="00D572A6">
        <w:t xml:space="preserve"> </w:t>
      </w:r>
    </w:p>
    <w:p w14:paraId="3DF4C8AB" w14:textId="7EBFAC89" w:rsidR="000B1DB2" w:rsidRDefault="00D572A6" w:rsidP="000B1DB2">
      <w:pPr>
        <w:pStyle w:val="content"/>
      </w:pPr>
      <w:r>
        <w:t>Khối xử lý trung tâm ngoài xử</w:t>
      </w:r>
      <w:r w:rsidR="000B1DB2">
        <w:t xml:space="preserve"> </w:t>
      </w:r>
      <w:r>
        <w:t>các tín hiệu ở tầng vật lý thì còn</w:t>
      </w:r>
      <w:r w:rsidR="000B1DB2">
        <w:t xml:space="preserve"> </w:t>
      </w:r>
      <w:r>
        <w:t xml:space="preserve">gửi và nhận tín hiệu thông qua </w:t>
      </w:r>
      <w:r w:rsidR="000B1DB2">
        <w:t>Server của Blynk App</w:t>
      </w:r>
      <w:r>
        <w:t xml:space="preserve"> </w:t>
      </w:r>
      <w:r w:rsidR="000B1DB2">
        <w:t>để hiển thị lên điện thoại.</w:t>
      </w:r>
    </w:p>
    <w:p w14:paraId="3F6DB206" w14:textId="4B9196C4" w:rsidR="00AC70D9" w:rsidRDefault="00AC70D9" w:rsidP="000B1DB2">
      <w:pPr>
        <w:pStyle w:val="Heading3"/>
      </w:pPr>
      <w:bookmarkStart w:id="66" w:name="_Toc103414582"/>
      <w:r>
        <w:lastRenderedPageBreak/>
        <w:t>Khối cảm biến</w:t>
      </w:r>
      <w:bookmarkEnd w:id="66"/>
    </w:p>
    <w:p w14:paraId="7B573363" w14:textId="37A724FE" w:rsidR="000B1DB2" w:rsidRDefault="00AA484C" w:rsidP="000B1DB2">
      <w:pPr>
        <w:pStyle w:val="content"/>
      </w:pPr>
      <w:r>
        <w:rPr>
          <w:noProof/>
        </w:rPr>
        <mc:AlternateContent>
          <mc:Choice Requires="wps">
            <w:drawing>
              <wp:anchor distT="0" distB="0" distL="114300" distR="114300" simplePos="0" relativeHeight="251769856" behindDoc="0" locked="0" layoutInCell="1" allowOverlap="1" wp14:anchorId="2242E816" wp14:editId="7AAEF8C2">
                <wp:simplePos x="0" y="0"/>
                <wp:positionH relativeFrom="column">
                  <wp:posOffset>3541395</wp:posOffset>
                </wp:positionH>
                <wp:positionV relativeFrom="paragraph">
                  <wp:posOffset>2696210</wp:posOffset>
                </wp:positionV>
                <wp:extent cx="201930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67C3BEFA" w14:textId="10EA34B0" w:rsidR="00286E22" w:rsidRPr="009436CD" w:rsidRDefault="00286E22" w:rsidP="00C65489">
                            <w:pPr>
                              <w:pStyle w:val="Caption"/>
                              <w:rPr>
                                <w:noProof/>
                              </w:rPr>
                            </w:pPr>
                            <w:bookmarkStart w:id="67" w:name="_Toc103414615"/>
                            <w:r>
                              <w:t xml:space="preserve">Hình </w:t>
                            </w:r>
                            <w:fldSimple w:instr=" STYLEREF 1 \s ">
                              <w:r w:rsidR="00C65489">
                                <w:rPr>
                                  <w:noProof/>
                                </w:rPr>
                                <w:t>3</w:t>
                              </w:r>
                            </w:fldSimple>
                            <w:r w:rsidR="00C65489">
                              <w:noBreakHyphen/>
                            </w:r>
                            <w:fldSimple w:instr=" SEQ Hình \* ARABIC \s 1 ">
                              <w:r w:rsidR="00C65489">
                                <w:rPr>
                                  <w:noProof/>
                                </w:rPr>
                                <w:t>5</w:t>
                              </w:r>
                            </w:fldSimple>
                            <w:r>
                              <w:t>: Khối cảm biến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2E816" id="Text Box 89" o:spid="_x0000_s1065" type="#_x0000_t202" style="position:absolute;left:0;text-align:left;margin-left:278.85pt;margin-top:212.3pt;width:15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FlGQIAAEA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" stroked="f">
                <v:textbox style="mso-fit-shape-to-text:t" inset="0,0,0,0">
                  <w:txbxContent>
                    <w:p w14:paraId="67C3BEFA" w14:textId="10EA34B0" w:rsidR="00286E22" w:rsidRPr="009436CD" w:rsidRDefault="00286E22" w:rsidP="00C65489">
                      <w:pPr>
                        <w:pStyle w:val="Caption"/>
                        <w:rPr>
                          <w:noProof/>
                        </w:rPr>
                      </w:pPr>
                      <w:bookmarkStart w:id="68" w:name="_Toc103414615"/>
                      <w:r>
                        <w:t xml:space="preserve">Hình </w:t>
                      </w:r>
                      <w:fldSimple w:instr=" STYLEREF 1 \s ">
                        <w:r w:rsidR="00C65489">
                          <w:rPr>
                            <w:noProof/>
                          </w:rPr>
                          <w:t>3</w:t>
                        </w:r>
                      </w:fldSimple>
                      <w:r w:rsidR="00C65489">
                        <w:noBreakHyphen/>
                      </w:r>
                      <w:fldSimple w:instr=" SEQ Hình \* ARABIC \s 1 ">
                        <w:r w:rsidR="00C65489">
                          <w:rPr>
                            <w:noProof/>
                          </w:rPr>
                          <w:t>5</w:t>
                        </w:r>
                      </w:fldSimple>
                      <w:r>
                        <w:t>: Khối cảm biến</w:t>
                      </w:r>
                      <w:bookmarkEnd w:id="68"/>
                    </w:p>
                  </w:txbxContent>
                </v:textbox>
                <w10:wrap type="square"/>
              </v:shape>
            </w:pict>
          </mc:Fallback>
        </mc:AlternateContent>
      </w:r>
      <w:r w:rsidR="000B1DB2" w:rsidRPr="000B1DB2">
        <w:rPr>
          <w:noProof/>
        </w:rPr>
        <w:drawing>
          <wp:anchor distT="0" distB="0" distL="114300" distR="114300" simplePos="0" relativeHeight="251738112" behindDoc="0" locked="0" layoutInCell="1" allowOverlap="1" wp14:anchorId="1EFD50B6" wp14:editId="7521034D">
            <wp:simplePos x="0" y="0"/>
            <wp:positionH relativeFrom="margin">
              <wp:align>right</wp:align>
            </wp:positionH>
            <wp:positionV relativeFrom="paragraph">
              <wp:posOffset>102368</wp:posOffset>
            </wp:positionV>
            <wp:extent cx="2019869" cy="2536866"/>
            <wp:effectExtent l="19050" t="19050" r="19050" b="158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869" cy="2536866"/>
                    </a:xfrm>
                    <a:prstGeom prst="rect">
                      <a:avLst/>
                    </a:prstGeom>
                    <a:noFill/>
                    <a:ln w="12700">
                      <a:solidFill>
                        <a:schemeClr val="tx1"/>
                      </a:solidFill>
                    </a:ln>
                  </pic:spPr>
                </pic:pic>
              </a:graphicData>
            </a:graphic>
          </wp:anchor>
        </w:drawing>
      </w:r>
      <w:r w:rsidR="000B1DB2">
        <w:t>Chứa cảm biến DHT22 để biến đổi tín hiệu tương tự về tín hiệu One-Wire để ESP32 có thể đọc và tương tác</w:t>
      </w:r>
    </w:p>
    <w:p w14:paraId="5B5B5CB7" w14:textId="75CE0678" w:rsidR="000B1DB2" w:rsidRDefault="000B1DB2" w:rsidP="000B1DB2">
      <w:pPr>
        <w:pStyle w:val="content"/>
        <w:ind w:firstLine="0"/>
      </w:pPr>
      <w:r>
        <w:t>Các chân kết nối:</w:t>
      </w:r>
    </w:p>
    <w:p w14:paraId="5B00CD24" w14:textId="2F69EDDD" w:rsidR="000B1DB2" w:rsidRDefault="000B1DB2" w:rsidP="00506C3D">
      <w:pPr>
        <w:pStyle w:val="content"/>
        <w:numPr>
          <w:ilvl w:val="0"/>
          <w:numId w:val="32"/>
        </w:numPr>
      </w:pPr>
      <w:r>
        <w:t>GND: nối GND với vi điều khiển</w:t>
      </w:r>
    </w:p>
    <w:p w14:paraId="48CAD729" w14:textId="74F44ED0" w:rsidR="000B1DB2" w:rsidRDefault="000B1DB2" w:rsidP="00506C3D">
      <w:pPr>
        <w:pStyle w:val="content"/>
        <w:numPr>
          <w:ilvl w:val="0"/>
          <w:numId w:val="32"/>
        </w:numPr>
      </w:pPr>
      <w:r>
        <w:t>VCC5: nối với 5V của nguồn</w:t>
      </w:r>
    </w:p>
    <w:p w14:paraId="2986483E" w14:textId="626480D6" w:rsidR="005E2C2B" w:rsidRPr="005E2C2B" w:rsidRDefault="000B1DB2" w:rsidP="00506C3D">
      <w:pPr>
        <w:pStyle w:val="content"/>
        <w:numPr>
          <w:ilvl w:val="0"/>
          <w:numId w:val="32"/>
        </w:numPr>
      </w:pPr>
      <w:r>
        <w:t>DATA_SS: nối với chân dữ liệu của vi điều khiển</w:t>
      </w:r>
    </w:p>
    <w:p w14:paraId="6250BBDC" w14:textId="3CEB9649" w:rsidR="00AC70D9" w:rsidRDefault="00AC70D9" w:rsidP="00AC70D9">
      <w:pPr>
        <w:pStyle w:val="Heading3"/>
      </w:pPr>
      <w:bookmarkStart w:id="69" w:name="_Toc103414583"/>
      <w:r>
        <w:t>Khối hiển thị</w:t>
      </w:r>
      <w:bookmarkEnd w:id="69"/>
    </w:p>
    <w:p w14:paraId="78BFB147" w14:textId="77777777" w:rsidR="000B1DB2" w:rsidRPr="002E4836" w:rsidRDefault="000B1DB2" w:rsidP="000B1DB2">
      <w:pPr>
        <w:pStyle w:val="content"/>
        <w:ind w:firstLine="0"/>
        <w:rPr>
          <w:rFonts w:cs="Times New Roman"/>
          <w:szCs w:val="28"/>
        </w:rPr>
      </w:pPr>
      <w:r>
        <w:rPr>
          <w:rFonts w:cs="Times New Roman"/>
          <w:szCs w:val="28"/>
        </w:rPr>
        <w:t>Sử dụng các</w:t>
      </w:r>
      <w:r w:rsidRPr="002E4836">
        <w:rPr>
          <w:rFonts w:cs="Times New Roman"/>
          <w:szCs w:val="28"/>
        </w:rPr>
        <w:t xml:space="preserve"> header XH2.54 để kết nối tới cảm biến và màn hình:</w:t>
      </w:r>
    </w:p>
    <w:p w14:paraId="6D00F57D" w14:textId="6E9BDE4E" w:rsidR="000B1DB2" w:rsidRDefault="00AA484C" w:rsidP="000B1DB2">
      <w:pPr>
        <w:pStyle w:val="content"/>
        <w:ind w:firstLine="0"/>
        <w:rPr>
          <w:rFonts w:cs="Times New Roman"/>
          <w:szCs w:val="28"/>
        </w:rPr>
      </w:pPr>
      <w:r>
        <w:rPr>
          <w:noProof/>
        </w:rPr>
        <mc:AlternateContent>
          <mc:Choice Requires="wps">
            <w:drawing>
              <wp:anchor distT="0" distB="0" distL="114300" distR="114300" simplePos="0" relativeHeight="251771904" behindDoc="0" locked="0" layoutInCell="1" allowOverlap="1" wp14:anchorId="6CAC37F7" wp14:editId="1753F6E8">
                <wp:simplePos x="0" y="0"/>
                <wp:positionH relativeFrom="column">
                  <wp:posOffset>3072130</wp:posOffset>
                </wp:positionH>
                <wp:positionV relativeFrom="paragraph">
                  <wp:posOffset>2028190</wp:posOffset>
                </wp:positionV>
                <wp:extent cx="217678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2176780" cy="635"/>
                        </a:xfrm>
                        <a:prstGeom prst="rect">
                          <a:avLst/>
                        </a:prstGeom>
                        <a:solidFill>
                          <a:prstClr val="white"/>
                        </a:solidFill>
                        <a:ln>
                          <a:noFill/>
                        </a:ln>
                      </wps:spPr>
                      <wps:txbx>
                        <w:txbxContent>
                          <w:p w14:paraId="3863E8B1" w14:textId="40C2E6A0" w:rsidR="00286E22" w:rsidRPr="001932D8" w:rsidRDefault="00286E22" w:rsidP="00C65489">
                            <w:pPr>
                              <w:pStyle w:val="Caption"/>
                              <w:rPr>
                                <w:rFonts w:cs="Times New Roman"/>
                                <w:noProof/>
                                <w:szCs w:val="28"/>
                              </w:rPr>
                            </w:pPr>
                            <w:bookmarkStart w:id="70" w:name="_Toc103414616"/>
                            <w:r>
                              <w:t xml:space="preserve">Hình </w:t>
                            </w:r>
                            <w:fldSimple w:instr=" STYLEREF 1 \s ">
                              <w:r w:rsidR="00C65489">
                                <w:rPr>
                                  <w:noProof/>
                                </w:rPr>
                                <w:t>3</w:t>
                              </w:r>
                            </w:fldSimple>
                            <w:r w:rsidR="00C65489">
                              <w:noBreakHyphen/>
                            </w:r>
                            <w:fldSimple w:instr=" SEQ Hình \* ARABIC \s 1 ">
                              <w:r w:rsidR="00C65489">
                                <w:rPr>
                                  <w:noProof/>
                                </w:rPr>
                                <w:t>6</w:t>
                              </w:r>
                            </w:fldSimple>
                            <w:r>
                              <w:t>: Khối hiển thị</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37F7" id="Text Box 90" o:spid="_x0000_s1066" type="#_x0000_t202" style="position:absolute;left:0;text-align:left;margin-left:241.9pt;margin-top:159.7pt;width:171.4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B8GwIAAEA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" stroked="f">
                <v:textbox style="mso-fit-shape-to-text:t" inset="0,0,0,0">
                  <w:txbxContent>
                    <w:p w14:paraId="3863E8B1" w14:textId="40C2E6A0" w:rsidR="00286E22" w:rsidRPr="001932D8" w:rsidRDefault="00286E22" w:rsidP="00C65489">
                      <w:pPr>
                        <w:pStyle w:val="Caption"/>
                        <w:rPr>
                          <w:rFonts w:cs="Times New Roman"/>
                          <w:noProof/>
                          <w:szCs w:val="28"/>
                        </w:rPr>
                      </w:pPr>
                      <w:bookmarkStart w:id="71" w:name="_Toc103414616"/>
                      <w:r>
                        <w:t xml:space="preserve">Hình </w:t>
                      </w:r>
                      <w:fldSimple w:instr=" STYLEREF 1 \s ">
                        <w:r w:rsidR="00C65489">
                          <w:rPr>
                            <w:noProof/>
                          </w:rPr>
                          <w:t>3</w:t>
                        </w:r>
                      </w:fldSimple>
                      <w:r w:rsidR="00C65489">
                        <w:noBreakHyphen/>
                      </w:r>
                      <w:fldSimple w:instr=" SEQ Hình \* ARABIC \s 1 ">
                        <w:r w:rsidR="00C65489">
                          <w:rPr>
                            <w:noProof/>
                          </w:rPr>
                          <w:t>6</w:t>
                        </w:r>
                      </w:fldSimple>
                      <w:r>
                        <w:t>: Khối hiển thị</w:t>
                      </w:r>
                      <w:bookmarkEnd w:id="71"/>
                    </w:p>
                  </w:txbxContent>
                </v:textbox>
                <w10:wrap type="square"/>
              </v:shape>
            </w:pict>
          </mc:Fallback>
        </mc:AlternateContent>
      </w:r>
      <w:r w:rsidR="00582B39" w:rsidRPr="00582B39">
        <w:rPr>
          <w:rFonts w:cs="Times New Roman"/>
          <w:noProof/>
          <w:szCs w:val="28"/>
        </w:rPr>
        <w:drawing>
          <wp:anchor distT="0" distB="0" distL="114300" distR="114300" simplePos="0" relativeHeight="251739136" behindDoc="0" locked="0" layoutInCell="1" allowOverlap="1" wp14:anchorId="32D9479E" wp14:editId="0E889A5C">
            <wp:simplePos x="0" y="0"/>
            <wp:positionH relativeFrom="column">
              <wp:posOffset>3072130</wp:posOffset>
            </wp:positionH>
            <wp:positionV relativeFrom="paragraph">
              <wp:posOffset>35560</wp:posOffset>
            </wp:positionV>
            <wp:extent cx="2176780" cy="1935480"/>
            <wp:effectExtent l="19050" t="19050" r="13970" b="266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6780" cy="19354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B1DB2" w:rsidRPr="002E4836">
        <w:rPr>
          <w:rFonts w:cs="Times New Roman"/>
          <w:szCs w:val="28"/>
        </w:rPr>
        <w:t>Kết nối tới màn hình LCD I2C:</w:t>
      </w:r>
      <w:r w:rsidR="000B1DB2" w:rsidRPr="003E3EA6">
        <w:rPr>
          <w:rFonts w:cs="Times New Roman"/>
          <w:noProof/>
          <w:szCs w:val="28"/>
        </w:rPr>
        <w:t xml:space="preserve"> </w:t>
      </w:r>
    </w:p>
    <w:p w14:paraId="58D6B09F" w14:textId="4F477D4F" w:rsidR="000B1DB2" w:rsidRDefault="000B1DB2" w:rsidP="00506C3D">
      <w:pPr>
        <w:pStyle w:val="content"/>
        <w:numPr>
          <w:ilvl w:val="0"/>
          <w:numId w:val="33"/>
        </w:numPr>
        <w:rPr>
          <w:rFonts w:cs="Times New Roman"/>
          <w:szCs w:val="28"/>
        </w:rPr>
      </w:pPr>
      <w:r>
        <w:rPr>
          <w:rFonts w:cs="Times New Roman"/>
          <w:szCs w:val="28"/>
        </w:rPr>
        <w:t xml:space="preserve">Chân </w:t>
      </w:r>
      <w:r w:rsidRPr="002E4836">
        <w:rPr>
          <w:rFonts w:cs="Times New Roman"/>
          <w:szCs w:val="28"/>
        </w:rPr>
        <w:t>GND</w:t>
      </w:r>
      <w:r>
        <w:rPr>
          <w:rFonts w:cs="Times New Roman"/>
          <w:szCs w:val="28"/>
        </w:rPr>
        <w:t>: nối GND</w:t>
      </w:r>
      <w:r w:rsidR="00582B39" w:rsidRPr="00582B39">
        <w:rPr>
          <w:rFonts w:cs="Times New Roman"/>
          <w:szCs w:val="28"/>
        </w:rPr>
        <w:t xml:space="preserve"> </w:t>
      </w:r>
    </w:p>
    <w:p w14:paraId="3F42B979" w14:textId="77777777" w:rsidR="000B1DB2" w:rsidRDefault="000B1DB2" w:rsidP="00506C3D">
      <w:pPr>
        <w:pStyle w:val="content"/>
        <w:numPr>
          <w:ilvl w:val="0"/>
          <w:numId w:val="33"/>
        </w:numPr>
        <w:rPr>
          <w:rFonts w:cs="Times New Roman"/>
          <w:szCs w:val="28"/>
        </w:rPr>
      </w:pPr>
      <w:r>
        <w:rPr>
          <w:rFonts w:cs="Times New Roman"/>
          <w:szCs w:val="28"/>
        </w:rPr>
        <w:t xml:space="preserve">Chân VCC5: nối với </w:t>
      </w:r>
      <w:r w:rsidRPr="002E4836">
        <w:rPr>
          <w:rFonts w:cs="Times New Roman"/>
          <w:szCs w:val="28"/>
        </w:rPr>
        <w:t>VCC5</w:t>
      </w:r>
    </w:p>
    <w:p w14:paraId="34F1534D" w14:textId="50CC3E93" w:rsidR="005E2C2B" w:rsidRPr="000B1DB2" w:rsidRDefault="000B1DB2" w:rsidP="00506C3D">
      <w:pPr>
        <w:pStyle w:val="content"/>
        <w:numPr>
          <w:ilvl w:val="0"/>
          <w:numId w:val="33"/>
        </w:numPr>
        <w:rPr>
          <w:rFonts w:cs="Times New Roman"/>
          <w:szCs w:val="28"/>
        </w:rPr>
      </w:pPr>
      <w:r>
        <w:rPr>
          <w:rFonts w:cs="Times New Roman"/>
          <w:szCs w:val="28"/>
        </w:rPr>
        <w:t xml:space="preserve">Chân </w:t>
      </w:r>
      <w:r w:rsidRPr="002E4836">
        <w:rPr>
          <w:rFonts w:cs="Times New Roman"/>
          <w:szCs w:val="28"/>
        </w:rPr>
        <w:t>SDA, SCL</w:t>
      </w:r>
      <w:r>
        <w:rPr>
          <w:rFonts w:cs="Times New Roman"/>
          <w:szCs w:val="28"/>
        </w:rPr>
        <w:t>: 2 chân dữ liệu của giao tiếp I2C</w:t>
      </w:r>
    </w:p>
    <w:p w14:paraId="4628A6B2" w14:textId="10680D28" w:rsidR="00527039" w:rsidRDefault="00527039" w:rsidP="0008271D">
      <w:pPr>
        <w:pStyle w:val="Heading2"/>
      </w:pPr>
      <w:bookmarkStart w:id="72" w:name="_Toc103414584"/>
      <w:r>
        <w:t>Thiết kế mạch in (PCB)</w:t>
      </w:r>
      <w:bookmarkEnd w:id="72"/>
    </w:p>
    <w:p w14:paraId="02CD7CC5" w14:textId="6BF89CBA" w:rsidR="00527039" w:rsidRDefault="000148D9" w:rsidP="000148D9">
      <w:pPr>
        <w:pStyle w:val="content"/>
      </w:pPr>
      <w:r>
        <w:t>Sử dụng phần mềm Altium Designer 21.2.1 để thiết kế mạch in (PCB) cho đề tài.</w:t>
      </w:r>
    </w:p>
    <w:p w14:paraId="3325D5BF" w14:textId="04167689" w:rsidR="000148D9" w:rsidRDefault="000148D9" w:rsidP="0071020A">
      <w:pPr>
        <w:pStyle w:val="Heading3"/>
      </w:pPr>
      <w:bookmarkStart w:id="73" w:name="_Toc103414585"/>
      <w:r>
        <w:t>Đặt luật cho mạch in</w:t>
      </w:r>
      <w:bookmarkEnd w:id="73"/>
    </w:p>
    <w:p w14:paraId="6CCE08AF" w14:textId="3C9EAE18" w:rsidR="00426E05" w:rsidRDefault="00426E05" w:rsidP="00506C3D">
      <w:pPr>
        <w:pStyle w:val="content"/>
        <w:numPr>
          <w:ilvl w:val="0"/>
          <w:numId w:val="29"/>
        </w:numPr>
      </w:pPr>
      <w:r>
        <w:t>Khoảng cách giữa các thành phần: 1mm.</w:t>
      </w:r>
    </w:p>
    <w:p w14:paraId="05419EB9" w14:textId="7B54C0AC" w:rsidR="00426E05" w:rsidRDefault="00426E05" w:rsidP="00506C3D">
      <w:pPr>
        <w:pStyle w:val="content"/>
        <w:numPr>
          <w:ilvl w:val="0"/>
          <w:numId w:val="29"/>
        </w:numPr>
      </w:pPr>
      <w:r>
        <w:t xml:space="preserve">Độ rộng đường VCC: </w:t>
      </w:r>
      <w:r w:rsidR="00B54E74">
        <w:t>1</w:t>
      </w:r>
      <w:r>
        <w:t xml:space="preserve"> mm.</w:t>
      </w:r>
    </w:p>
    <w:p w14:paraId="6F8B8173" w14:textId="3321C977" w:rsidR="00426E05" w:rsidRDefault="00426E05" w:rsidP="00506C3D">
      <w:pPr>
        <w:pStyle w:val="content"/>
        <w:numPr>
          <w:ilvl w:val="0"/>
          <w:numId w:val="29"/>
        </w:numPr>
      </w:pPr>
      <w:r>
        <w:t>Độ rộng đường GND: 1 mm.</w:t>
      </w:r>
    </w:p>
    <w:p w14:paraId="3220A4BF" w14:textId="095EA3E8" w:rsidR="00426E05" w:rsidRPr="00426E05" w:rsidRDefault="00426E05" w:rsidP="00506C3D">
      <w:pPr>
        <w:pStyle w:val="content"/>
        <w:numPr>
          <w:ilvl w:val="0"/>
          <w:numId w:val="29"/>
        </w:numPr>
      </w:pPr>
      <w:r>
        <w:t xml:space="preserve">Độ rộng các đường còn lại: </w:t>
      </w:r>
      <w:r w:rsidR="00B54E74">
        <w:t>0.8mm.</w:t>
      </w:r>
    </w:p>
    <w:p w14:paraId="559FADF7" w14:textId="6CE9B889" w:rsidR="007F4558" w:rsidRDefault="00A64777" w:rsidP="0071020A">
      <w:pPr>
        <w:pStyle w:val="Heading3"/>
      </w:pPr>
      <w:bookmarkStart w:id="74" w:name="_Toc103414586"/>
      <w:r>
        <w:lastRenderedPageBreak/>
        <w:t>Sơ đồ mạch in (PCB)</w:t>
      </w:r>
      <w:bookmarkEnd w:id="74"/>
    </w:p>
    <w:p w14:paraId="03144D69" w14:textId="77777777" w:rsidR="00426E05" w:rsidRDefault="00A64777" w:rsidP="00BE07F0">
      <w:pPr>
        <w:pStyle w:val="content"/>
        <w:keepNext/>
      </w:pPr>
      <w:r w:rsidRPr="00A64777">
        <w:rPr>
          <w:noProof/>
        </w:rPr>
        <w:drawing>
          <wp:inline distT="0" distB="0" distL="0" distR="0" wp14:anchorId="1DD3897B" wp14:editId="1478D1CC">
            <wp:extent cx="4347756" cy="5112213"/>
            <wp:effectExtent l="0" t="127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4351530" cy="5116651"/>
                    </a:xfrm>
                    <a:prstGeom prst="rect">
                      <a:avLst/>
                    </a:prstGeom>
                    <a:noFill/>
                    <a:ln>
                      <a:noFill/>
                    </a:ln>
                  </pic:spPr>
                </pic:pic>
              </a:graphicData>
            </a:graphic>
          </wp:inline>
        </w:drawing>
      </w:r>
    </w:p>
    <w:p w14:paraId="3AE3DAD2" w14:textId="77777777" w:rsidR="00BE07F0" w:rsidRDefault="00C00B58" w:rsidP="00BE07F0">
      <w:pPr>
        <w:keepNext/>
        <w:jc w:val="center"/>
      </w:pPr>
      <w:r>
        <w:rPr>
          <w:noProof/>
        </w:rPr>
        <w:drawing>
          <wp:inline distT="0" distB="0" distL="0" distR="0" wp14:anchorId="269C600E" wp14:editId="5E0FAB1E">
            <wp:extent cx="3609975" cy="5382336"/>
            <wp:effectExtent l="9208"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3613270" cy="5387248"/>
                    </a:xfrm>
                    <a:prstGeom prst="rect">
                      <a:avLst/>
                    </a:prstGeom>
                  </pic:spPr>
                </pic:pic>
              </a:graphicData>
            </a:graphic>
          </wp:inline>
        </w:drawing>
      </w:r>
    </w:p>
    <w:p w14:paraId="7345CC1D" w14:textId="0356DD2D" w:rsidR="00C00B58" w:rsidRDefault="00BE07F0" w:rsidP="00C65489">
      <w:pPr>
        <w:pStyle w:val="Caption"/>
      </w:pPr>
      <w:bookmarkStart w:id="75" w:name="_Toc103414617"/>
      <w:r>
        <w:t xml:space="preserve">Hình </w:t>
      </w:r>
      <w:fldSimple w:instr=" STYLEREF 1 \s ">
        <w:r w:rsidR="00C65489">
          <w:rPr>
            <w:noProof/>
          </w:rPr>
          <w:t>3</w:t>
        </w:r>
      </w:fldSimple>
      <w:r w:rsidR="00C65489">
        <w:noBreakHyphen/>
      </w:r>
      <w:fldSimple w:instr=" SEQ Hình \* ARABIC \s 1 ">
        <w:r w:rsidR="00C65489">
          <w:rPr>
            <w:noProof/>
          </w:rPr>
          <w:t>7</w:t>
        </w:r>
      </w:fldSimple>
      <w:r>
        <w:t>: Sơ đồ mạch in dạng 2d và 3d</w:t>
      </w:r>
      <w:bookmarkEnd w:id="75"/>
    </w:p>
    <w:p w14:paraId="37E31EE0" w14:textId="07BAD845" w:rsidR="00E427EC" w:rsidRDefault="00177472" w:rsidP="0008271D">
      <w:pPr>
        <w:pStyle w:val="Heading2"/>
      </w:pPr>
      <w:bookmarkStart w:id="76" w:name="_Toc103414587"/>
      <w:r>
        <w:rPr>
          <w:noProof/>
        </w:rPr>
        <w:lastRenderedPageBreak/>
        <w:drawing>
          <wp:anchor distT="0" distB="0" distL="114300" distR="114300" simplePos="0" relativeHeight="251734016" behindDoc="0" locked="0" layoutInCell="1" allowOverlap="1" wp14:anchorId="59F6A616" wp14:editId="00075EB1">
            <wp:simplePos x="0" y="0"/>
            <wp:positionH relativeFrom="margin">
              <wp:align>right</wp:align>
            </wp:positionH>
            <wp:positionV relativeFrom="paragraph">
              <wp:posOffset>299390</wp:posOffset>
            </wp:positionV>
            <wp:extent cx="2792847" cy="4879238"/>
            <wp:effectExtent l="19050" t="19050" r="26670" b="171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2847" cy="4879238"/>
                    </a:xfrm>
                    <a:prstGeom prst="rect">
                      <a:avLst/>
                    </a:prstGeom>
                    <a:noFill/>
                    <a:ln w="12700">
                      <a:solidFill>
                        <a:schemeClr val="tx1"/>
                      </a:solidFill>
                    </a:ln>
                  </pic:spPr>
                </pic:pic>
              </a:graphicData>
            </a:graphic>
          </wp:anchor>
        </w:drawing>
      </w:r>
      <w:r w:rsidR="00E427EC">
        <w:t>Lưu đồ thuật toán</w:t>
      </w:r>
      <w:bookmarkEnd w:id="76"/>
    </w:p>
    <w:p w14:paraId="69FA229A" w14:textId="45243C69" w:rsidR="00A95805" w:rsidRDefault="00A95805" w:rsidP="00506C3D">
      <w:pPr>
        <w:pStyle w:val="content"/>
        <w:numPr>
          <w:ilvl w:val="0"/>
          <w:numId w:val="27"/>
        </w:numPr>
      </w:pPr>
      <w:r>
        <w:t>Khởi tạo và khai báo các thư viện sử dụng</w:t>
      </w:r>
    </w:p>
    <w:p w14:paraId="2E5D0F69" w14:textId="294F108D" w:rsidR="00A95805" w:rsidRDefault="00A95805" w:rsidP="00506C3D">
      <w:pPr>
        <w:pStyle w:val="content"/>
        <w:numPr>
          <w:ilvl w:val="0"/>
          <w:numId w:val="27"/>
        </w:numPr>
      </w:pPr>
      <w:r>
        <w:t>In ra màn hình LCD 5s/1 lần liên tục khi bật hệ thống</w:t>
      </w:r>
    </w:p>
    <w:p w14:paraId="593AB987" w14:textId="70F507C2" w:rsidR="00A95805" w:rsidRDefault="00180208" w:rsidP="00506C3D">
      <w:pPr>
        <w:pStyle w:val="content"/>
        <w:numPr>
          <w:ilvl w:val="0"/>
          <w:numId w:val="27"/>
        </w:numPr>
      </w:pPr>
      <w:r>
        <w:t>Gửi vào Server của Blynk App để trả về giá trị nhiệt độ và độ ẩm trên điện thoại</w:t>
      </w:r>
    </w:p>
    <w:p w14:paraId="040AE8C7" w14:textId="77777777" w:rsidR="00A95805" w:rsidRDefault="00A95805" w:rsidP="00A95805">
      <w:pPr>
        <w:pStyle w:val="content"/>
        <w:ind w:firstLine="0"/>
      </w:pPr>
    </w:p>
    <w:p w14:paraId="1BFD8F7E" w14:textId="540DFBA5" w:rsidR="00A95805" w:rsidRDefault="00A95805" w:rsidP="00A95805">
      <w:pPr>
        <w:pStyle w:val="content"/>
        <w:ind w:firstLine="0"/>
      </w:pPr>
    </w:p>
    <w:p w14:paraId="377BD8BC" w14:textId="290EF256" w:rsidR="007B49CA" w:rsidRDefault="007B49CA" w:rsidP="00A95805">
      <w:pPr>
        <w:pStyle w:val="content"/>
        <w:ind w:firstLine="0"/>
      </w:pPr>
    </w:p>
    <w:p w14:paraId="3D739FD0" w14:textId="77777777" w:rsidR="00177472" w:rsidRDefault="00177472" w:rsidP="00A95805">
      <w:pPr>
        <w:pStyle w:val="content"/>
        <w:ind w:firstLine="0"/>
      </w:pPr>
    </w:p>
    <w:p w14:paraId="4AD34B18" w14:textId="26F4BBC0" w:rsidR="007B49CA" w:rsidRDefault="007B49CA" w:rsidP="00A95805">
      <w:pPr>
        <w:pStyle w:val="content"/>
        <w:ind w:firstLine="0"/>
      </w:pPr>
    </w:p>
    <w:p w14:paraId="15D37B09" w14:textId="26079115" w:rsidR="007B49CA" w:rsidRDefault="00BE07F0" w:rsidP="00A95805">
      <w:pPr>
        <w:pStyle w:val="content"/>
        <w:ind w:firstLine="0"/>
      </w:pPr>
      <w:r>
        <w:rPr>
          <w:noProof/>
        </w:rPr>
        <mc:AlternateContent>
          <mc:Choice Requires="wps">
            <w:drawing>
              <wp:anchor distT="0" distB="0" distL="114300" distR="114300" simplePos="0" relativeHeight="251767808" behindDoc="0" locked="0" layoutInCell="1" allowOverlap="1" wp14:anchorId="1765D28A" wp14:editId="65F0D188">
                <wp:simplePos x="0" y="0"/>
                <wp:positionH relativeFrom="column">
                  <wp:posOffset>2528570</wp:posOffset>
                </wp:positionH>
                <wp:positionV relativeFrom="paragraph">
                  <wp:posOffset>398145</wp:posOffset>
                </wp:positionV>
                <wp:extent cx="3026410" cy="635"/>
                <wp:effectExtent l="0" t="0" r="2540" b="5080"/>
                <wp:wrapSquare wrapText="bothSides"/>
                <wp:docPr id="88" name="Text Box 88"/>
                <wp:cNvGraphicFramePr/>
                <a:graphic xmlns:a="http://schemas.openxmlformats.org/drawingml/2006/main">
                  <a:graphicData uri="http://schemas.microsoft.com/office/word/2010/wordprocessingShape">
                    <wps:wsp>
                      <wps:cNvSpPr txBox="1"/>
                      <wps:spPr>
                        <a:xfrm>
                          <a:off x="0" y="0"/>
                          <a:ext cx="3026410" cy="635"/>
                        </a:xfrm>
                        <a:prstGeom prst="rect">
                          <a:avLst/>
                        </a:prstGeom>
                        <a:solidFill>
                          <a:prstClr val="white"/>
                        </a:solidFill>
                        <a:ln>
                          <a:noFill/>
                        </a:ln>
                      </wps:spPr>
                      <wps:txbx>
                        <w:txbxContent>
                          <w:p w14:paraId="45F8A62A" w14:textId="055BB355" w:rsidR="00286E22" w:rsidRPr="006911AB" w:rsidRDefault="00286E22" w:rsidP="00C65489">
                            <w:pPr>
                              <w:pStyle w:val="Caption"/>
                              <w:rPr>
                                <w:b/>
                                <w:noProof/>
                              </w:rPr>
                            </w:pPr>
                            <w:bookmarkStart w:id="77" w:name="_Toc103414618"/>
                            <w:r>
                              <w:t xml:space="preserve">Hình </w:t>
                            </w:r>
                            <w:fldSimple w:instr=" STYLEREF 1 \s ">
                              <w:r w:rsidR="00C65489">
                                <w:rPr>
                                  <w:noProof/>
                                </w:rPr>
                                <w:t>3</w:t>
                              </w:r>
                            </w:fldSimple>
                            <w:r w:rsidR="00C65489">
                              <w:noBreakHyphen/>
                            </w:r>
                            <w:fldSimple w:instr=" SEQ Hình \* ARABIC \s 1 ">
                              <w:r w:rsidR="00C65489">
                                <w:rPr>
                                  <w:noProof/>
                                </w:rPr>
                                <w:t>8</w:t>
                              </w:r>
                            </w:fldSimple>
                            <w:r>
                              <w:t>: Lưu đồ thuật toán của hệ thống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5D28A" id="Text Box 88" o:spid="_x0000_s1067" type="#_x0000_t202" style="position:absolute;left:0;text-align:left;margin-left:199.1pt;margin-top:31.35pt;width:238.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Xe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" stroked="f">
                <v:textbox style="mso-fit-shape-to-text:t" inset="0,0,0,0">
                  <w:txbxContent>
                    <w:p w14:paraId="45F8A62A" w14:textId="055BB355" w:rsidR="00286E22" w:rsidRPr="006911AB" w:rsidRDefault="00286E22" w:rsidP="00C65489">
                      <w:pPr>
                        <w:pStyle w:val="Caption"/>
                        <w:rPr>
                          <w:b/>
                          <w:noProof/>
                        </w:rPr>
                      </w:pPr>
                      <w:bookmarkStart w:id="78" w:name="_Toc103414618"/>
                      <w:r>
                        <w:t xml:space="preserve">Hình </w:t>
                      </w:r>
                      <w:fldSimple w:instr=" STYLEREF 1 \s ">
                        <w:r w:rsidR="00C65489">
                          <w:rPr>
                            <w:noProof/>
                          </w:rPr>
                          <w:t>3</w:t>
                        </w:r>
                      </w:fldSimple>
                      <w:r w:rsidR="00C65489">
                        <w:noBreakHyphen/>
                      </w:r>
                      <w:fldSimple w:instr=" SEQ Hình \* ARABIC \s 1 ">
                        <w:r w:rsidR="00C65489">
                          <w:rPr>
                            <w:noProof/>
                          </w:rPr>
                          <w:t>8</w:t>
                        </w:r>
                      </w:fldSimple>
                      <w:r>
                        <w:t>: Lưu đồ thuật toán của hệ thống</w:t>
                      </w:r>
                      <w:bookmarkEnd w:id="78"/>
                    </w:p>
                  </w:txbxContent>
                </v:textbox>
                <w10:wrap type="square"/>
              </v:shape>
            </w:pict>
          </mc:Fallback>
        </mc:AlternateContent>
      </w:r>
    </w:p>
    <w:p w14:paraId="03450074" w14:textId="77777777" w:rsidR="00180208" w:rsidRDefault="00180208" w:rsidP="00A95805">
      <w:pPr>
        <w:pStyle w:val="content"/>
        <w:ind w:firstLine="0"/>
      </w:pPr>
    </w:p>
    <w:p w14:paraId="363BAEB7" w14:textId="11FAF0D5" w:rsidR="00AA484C" w:rsidRPr="009F29AE" w:rsidRDefault="00025892" w:rsidP="009F29AE">
      <w:pPr>
        <w:pStyle w:val="Heading2"/>
      </w:pPr>
      <w:bookmarkStart w:id="79" w:name="_Toc103414588"/>
      <w:r>
        <w:rPr>
          <w:noProof/>
        </w:rPr>
        <w:lastRenderedPageBreak/>
        <mc:AlternateContent>
          <mc:Choice Requires="wps">
            <w:drawing>
              <wp:anchor distT="0" distB="0" distL="114300" distR="114300" simplePos="0" relativeHeight="251776000" behindDoc="0" locked="0" layoutInCell="1" allowOverlap="1" wp14:anchorId="1425767C" wp14:editId="7AD7C8E5">
                <wp:simplePos x="0" y="0"/>
                <wp:positionH relativeFrom="column">
                  <wp:posOffset>180340</wp:posOffset>
                </wp:positionH>
                <wp:positionV relativeFrom="paragraph">
                  <wp:posOffset>3932555</wp:posOffset>
                </wp:positionV>
                <wp:extent cx="521398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213985" cy="635"/>
                        </a:xfrm>
                        <a:prstGeom prst="rect">
                          <a:avLst/>
                        </a:prstGeom>
                        <a:solidFill>
                          <a:prstClr val="white"/>
                        </a:solidFill>
                        <a:ln>
                          <a:noFill/>
                        </a:ln>
                      </wps:spPr>
                      <wps:txbx>
                        <w:txbxContent>
                          <w:p w14:paraId="71E1757D" w14:textId="499BD3A5" w:rsidR="00286E22" w:rsidRPr="00EA3418" w:rsidRDefault="00286E22" w:rsidP="00C65489">
                            <w:pPr>
                              <w:pStyle w:val="Caption"/>
                              <w:rPr>
                                <w:b/>
                              </w:rPr>
                            </w:pPr>
                            <w:bookmarkStart w:id="80" w:name="_Toc103414619"/>
                            <w:r>
                              <w:t xml:space="preserve">Hình </w:t>
                            </w:r>
                            <w:fldSimple w:instr=" STYLEREF 1 \s ">
                              <w:r w:rsidR="00C65489">
                                <w:rPr>
                                  <w:noProof/>
                                </w:rPr>
                                <w:t>3</w:t>
                              </w:r>
                            </w:fldSimple>
                            <w:r w:rsidR="00C65489">
                              <w:noBreakHyphen/>
                            </w:r>
                            <w:fldSimple w:instr=" SEQ Hình \* ARABIC \s 1 ">
                              <w:r w:rsidR="00C65489">
                                <w:rPr>
                                  <w:noProof/>
                                </w:rPr>
                                <w:t>9</w:t>
                              </w:r>
                            </w:fldSimple>
                            <w:r>
                              <w:t>: Mô hình sản phẩm hoàn thiện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5767C" id="Text Box 98" o:spid="_x0000_s1068" type="#_x0000_t202" style="position:absolute;left:0;text-align:left;margin-left:14.2pt;margin-top:309.65pt;width:410.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mm6HA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6eTm8+2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" stroked="f">
                <v:textbox style="mso-fit-shape-to-text:t" inset="0,0,0,0">
                  <w:txbxContent>
                    <w:p w14:paraId="71E1757D" w14:textId="499BD3A5" w:rsidR="00286E22" w:rsidRPr="00EA3418" w:rsidRDefault="00286E22" w:rsidP="00C65489">
                      <w:pPr>
                        <w:pStyle w:val="Caption"/>
                        <w:rPr>
                          <w:b/>
                        </w:rPr>
                      </w:pPr>
                      <w:bookmarkStart w:id="81" w:name="_Toc103414619"/>
                      <w:r>
                        <w:t xml:space="preserve">Hình </w:t>
                      </w:r>
                      <w:fldSimple w:instr=" STYLEREF 1 \s ">
                        <w:r w:rsidR="00C65489">
                          <w:rPr>
                            <w:noProof/>
                          </w:rPr>
                          <w:t>3</w:t>
                        </w:r>
                      </w:fldSimple>
                      <w:r w:rsidR="00C65489">
                        <w:noBreakHyphen/>
                      </w:r>
                      <w:fldSimple w:instr=" SEQ Hình \* ARABIC \s 1 ">
                        <w:r w:rsidR="00C65489">
                          <w:rPr>
                            <w:noProof/>
                          </w:rPr>
                          <w:t>9</w:t>
                        </w:r>
                      </w:fldSimple>
                      <w:r>
                        <w:t>: Mô hình sản phẩm hoàn thiện</w:t>
                      </w:r>
                      <w:bookmarkEnd w:id="81"/>
                    </w:p>
                  </w:txbxContent>
                </v:textbox>
                <w10:wrap type="topAndBottom"/>
              </v:shape>
            </w:pict>
          </mc:Fallback>
        </mc:AlternateContent>
      </w:r>
      <w:r w:rsidRPr="00025892">
        <w:rPr>
          <w:noProof/>
        </w:rPr>
        <mc:AlternateContent>
          <mc:Choice Requires="wpg">
            <w:drawing>
              <wp:anchor distT="0" distB="0" distL="114300" distR="114300" simplePos="0" relativeHeight="251773952" behindDoc="0" locked="0" layoutInCell="1" allowOverlap="1" wp14:anchorId="184DD2E8" wp14:editId="4E305C70">
                <wp:simplePos x="0" y="0"/>
                <wp:positionH relativeFrom="margin">
                  <wp:align>center</wp:align>
                </wp:positionH>
                <wp:positionV relativeFrom="paragraph">
                  <wp:posOffset>396698</wp:posOffset>
                </wp:positionV>
                <wp:extent cx="5214213" cy="3479409"/>
                <wp:effectExtent l="0" t="0" r="5715" b="6985"/>
                <wp:wrapTopAndBottom/>
                <wp:docPr id="95" name="Group 3"/>
                <wp:cNvGraphicFramePr/>
                <a:graphic xmlns:a="http://schemas.openxmlformats.org/drawingml/2006/main">
                  <a:graphicData uri="http://schemas.microsoft.com/office/word/2010/wordprocessingGroup">
                    <wpg:wgp>
                      <wpg:cNvGrpSpPr/>
                      <wpg:grpSpPr>
                        <a:xfrm>
                          <a:off x="0" y="0"/>
                          <a:ext cx="5214213" cy="3479409"/>
                          <a:chOff x="0" y="0"/>
                          <a:chExt cx="7094304" cy="4734484"/>
                        </a:xfrm>
                      </wpg:grpSpPr>
                      <pic:pic xmlns:pic="http://schemas.openxmlformats.org/drawingml/2006/picture">
                        <pic:nvPicPr>
                          <pic:cNvPr id="96" name="Picture 96"/>
                          <pic:cNvPicPr>
                            <a:picLocks noChangeAspect="1"/>
                          </pic:cNvPicPr>
                        </pic:nvPicPr>
                        <pic:blipFill>
                          <a:blip r:embed="rId59"/>
                          <a:stretch>
                            <a:fillRect/>
                          </a:stretch>
                        </pic:blipFill>
                        <pic:spPr>
                          <a:xfrm>
                            <a:off x="3547152" y="0"/>
                            <a:ext cx="3547152" cy="4734484"/>
                          </a:xfrm>
                          <a:prstGeom prst="rect">
                            <a:avLst/>
                          </a:prstGeom>
                        </pic:spPr>
                      </pic:pic>
                      <pic:pic xmlns:pic="http://schemas.openxmlformats.org/drawingml/2006/picture">
                        <pic:nvPicPr>
                          <pic:cNvPr id="97" name="Picture 97"/>
                          <pic:cNvPicPr>
                            <a:picLocks noChangeAspect="1"/>
                          </pic:cNvPicPr>
                        </pic:nvPicPr>
                        <pic:blipFill>
                          <a:blip r:embed="rId60"/>
                          <a:stretch>
                            <a:fillRect/>
                          </a:stretch>
                        </pic:blipFill>
                        <pic:spPr>
                          <a:xfrm>
                            <a:off x="0" y="0"/>
                            <a:ext cx="3547152" cy="47344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6F335A" id="Group 3" o:spid="_x0000_s1026" style="position:absolute;margin-left:0;margin-top:31.25pt;width:410.55pt;height:273.95pt;z-index:251773952;mso-position-horizontal:center;mso-position-horizontal-relative:margin;mso-width-relative:margin;mso-height-relative:margin" coordsize="70943,4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">
                <v:shape id="Picture 96" o:spid="_x0000_s1027" type="#_x0000_t75" style="position:absolute;left:35471;width:35472;height:4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">
                  <v:imagedata r:id="rId61" o:title=""/>
                </v:shape>
                <v:shape id="Picture 97" o:spid="_x0000_s1028" type="#_x0000_t75" style="position:absolute;width:35471;height:4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">
                  <v:imagedata r:id="rId62" o:title=""/>
                </v:shape>
                <w10:wrap type="topAndBottom" anchorx="margin"/>
              </v:group>
            </w:pict>
          </mc:Fallback>
        </mc:AlternateContent>
      </w:r>
      <w:r w:rsidR="007B49CA">
        <w:t>Mô hình sản phẩm hoàn thiện</w:t>
      </w:r>
      <w:bookmarkEnd w:id="79"/>
    </w:p>
    <w:p w14:paraId="111406F9" w14:textId="4C99FD88" w:rsidR="007B49CA" w:rsidRDefault="007B49CA" w:rsidP="0008271D">
      <w:pPr>
        <w:pStyle w:val="Heading2"/>
      </w:pPr>
      <w:bookmarkStart w:id="82" w:name="_Toc103414589"/>
      <w:r>
        <w:t>Kết quả thực nghiệm</w:t>
      </w:r>
      <w:bookmarkEnd w:id="82"/>
    </w:p>
    <w:p w14:paraId="0309CD6E" w14:textId="3E55363F" w:rsidR="0057446B" w:rsidRDefault="00025892" w:rsidP="0057446B">
      <w:r>
        <w:rPr>
          <w:noProof/>
        </w:rPr>
        <mc:AlternateContent>
          <mc:Choice Requires="wps">
            <w:drawing>
              <wp:anchor distT="0" distB="0" distL="114300" distR="114300" simplePos="0" relativeHeight="251780096" behindDoc="0" locked="0" layoutInCell="1" allowOverlap="1" wp14:anchorId="660EE341" wp14:editId="7285BA9C">
                <wp:simplePos x="0" y="0"/>
                <wp:positionH relativeFrom="column">
                  <wp:posOffset>0</wp:posOffset>
                </wp:positionH>
                <wp:positionV relativeFrom="paragraph">
                  <wp:posOffset>3959225</wp:posOffset>
                </wp:positionV>
                <wp:extent cx="537718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5D7CF1C6" w14:textId="131D2FCF" w:rsidR="00286E22" w:rsidRPr="003919D7" w:rsidRDefault="00286E22" w:rsidP="00C65489">
                            <w:pPr>
                              <w:pStyle w:val="Caption"/>
                            </w:pPr>
                            <w:bookmarkStart w:id="83" w:name="_Toc103414620"/>
                            <w:r>
                              <w:t xml:space="preserve">Hình </w:t>
                            </w:r>
                            <w:fldSimple w:instr=" STYLEREF 1 \s ">
                              <w:r w:rsidR="00C65489">
                                <w:rPr>
                                  <w:noProof/>
                                </w:rPr>
                                <w:t>3</w:t>
                              </w:r>
                            </w:fldSimple>
                            <w:r w:rsidR="00C65489">
                              <w:noBreakHyphen/>
                            </w:r>
                            <w:fldSimple w:instr=" SEQ Hình \* ARABIC \s 1 ">
                              <w:r w:rsidR="00C65489">
                                <w:rPr>
                                  <w:noProof/>
                                </w:rPr>
                                <w:t>10</w:t>
                              </w:r>
                            </w:fldSimple>
                            <w:r>
                              <w:t>: Hình ảnh mạch thực tế khi hoạt động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EE341" id="Text Box 104" o:spid="_x0000_s1069" type="#_x0000_t202" style="position:absolute;margin-left:0;margin-top:311.75pt;width:423.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kGGwIAAEA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m9lsck8hSbG7m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" stroked="f">
                <v:textbox style="mso-fit-shape-to-text:t" inset="0,0,0,0">
                  <w:txbxContent>
                    <w:p w14:paraId="5D7CF1C6" w14:textId="131D2FCF" w:rsidR="00286E22" w:rsidRPr="003919D7" w:rsidRDefault="00286E22" w:rsidP="00C65489">
                      <w:pPr>
                        <w:pStyle w:val="Caption"/>
                      </w:pPr>
                      <w:bookmarkStart w:id="84" w:name="_Toc103414620"/>
                      <w:r>
                        <w:t xml:space="preserve">Hình </w:t>
                      </w:r>
                      <w:fldSimple w:instr=" STYLEREF 1 \s ">
                        <w:r w:rsidR="00C65489">
                          <w:rPr>
                            <w:noProof/>
                          </w:rPr>
                          <w:t>3</w:t>
                        </w:r>
                      </w:fldSimple>
                      <w:r w:rsidR="00C65489">
                        <w:noBreakHyphen/>
                      </w:r>
                      <w:fldSimple w:instr=" SEQ Hình \* ARABIC \s 1 ">
                        <w:r w:rsidR="00C65489">
                          <w:rPr>
                            <w:noProof/>
                          </w:rPr>
                          <w:t>10</w:t>
                        </w:r>
                      </w:fldSimple>
                      <w:r>
                        <w:t>: Hình ảnh mạch thực tế khi hoạt động</w:t>
                      </w:r>
                      <w:bookmarkEnd w:id="84"/>
                    </w:p>
                  </w:txbxContent>
                </v:textbox>
                <w10:wrap type="topAndBottom"/>
              </v:shape>
            </w:pict>
          </mc:Fallback>
        </mc:AlternateContent>
      </w:r>
      <w:r w:rsidRPr="00025892">
        <w:rPr>
          <w:noProof/>
        </w:rPr>
        <mc:AlternateContent>
          <mc:Choice Requires="wpg">
            <w:drawing>
              <wp:anchor distT="0" distB="0" distL="114300" distR="114300" simplePos="0" relativeHeight="251778048" behindDoc="0" locked="0" layoutInCell="1" allowOverlap="1" wp14:anchorId="3550C574" wp14:editId="2382F2B7">
                <wp:simplePos x="0" y="0"/>
                <wp:positionH relativeFrom="margin">
                  <wp:align>left</wp:align>
                </wp:positionH>
                <wp:positionV relativeFrom="paragraph">
                  <wp:posOffset>369062</wp:posOffset>
                </wp:positionV>
                <wp:extent cx="5377260" cy="3533241"/>
                <wp:effectExtent l="0" t="0" r="0" b="0"/>
                <wp:wrapTopAndBottom/>
                <wp:docPr id="101" name="Group 4"/>
                <wp:cNvGraphicFramePr/>
                <a:graphic xmlns:a="http://schemas.openxmlformats.org/drawingml/2006/main">
                  <a:graphicData uri="http://schemas.microsoft.com/office/word/2010/wordprocessingGroup">
                    <wpg:wgp>
                      <wpg:cNvGrpSpPr/>
                      <wpg:grpSpPr>
                        <a:xfrm>
                          <a:off x="0" y="0"/>
                          <a:ext cx="5377260" cy="3533241"/>
                          <a:chOff x="0" y="0"/>
                          <a:chExt cx="6467557" cy="4397482"/>
                        </a:xfrm>
                      </wpg:grpSpPr>
                      <pic:pic xmlns:pic="http://schemas.openxmlformats.org/drawingml/2006/picture">
                        <pic:nvPicPr>
                          <pic:cNvPr id="102" name="Picture 102"/>
                          <pic:cNvPicPr>
                            <a:picLocks noChangeAspect="1"/>
                          </pic:cNvPicPr>
                        </pic:nvPicPr>
                        <pic:blipFill>
                          <a:blip r:embed="rId63"/>
                          <a:stretch>
                            <a:fillRect/>
                          </a:stretch>
                        </pic:blipFill>
                        <pic:spPr>
                          <a:xfrm>
                            <a:off x="0" y="0"/>
                            <a:ext cx="3287844" cy="4388378"/>
                          </a:xfrm>
                          <a:prstGeom prst="rect">
                            <a:avLst/>
                          </a:prstGeom>
                        </pic:spPr>
                      </pic:pic>
                      <pic:pic xmlns:pic="http://schemas.openxmlformats.org/drawingml/2006/picture">
                        <pic:nvPicPr>
                          <pic:cNvPr id="103" name="Picture 103"/>
                          <pic:cNvPicPr>
                            <a:picLocks noChangeAspect="1"/>
                          </pic:cNvPicPr>
                        </pic:nvPicPr>
                        <pic:blipFill>
                          <a:blip r:embed="rId59"/>
                          <a:stretch>
                            <a:fillRect/>
                          </a:stretch>
                        </pic:blipFill>
                        <pic:spPr>
                          <a:xfrm>
                            <a:off x="3287543" y="9103"/>
                            <a:ext cx="3180014" cy="43883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629837" id="Group 4" o:spid="_x0000_s1026" style="position:absolute;margin-left:0;margin-top:29.05pt;width:423.4pt;height:278.2pt;z-index:251778048;mso-position-horizontal:left;mso-position-horizontal-relative:margin;mso-width-relative:margin;mso-height-relative:margin" coordsize="64675,43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">
                <v:shape id="Picture 102" o:spid="_x0000_s1027" type="#_x0000_t75" style="position:absolute;width:32878;height:4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">
                  <v:imagedata r:id="rId64" o:title=""/>
                </v:shape>
                <v:shape id="Picture 103" o:spid="_x0000_s1028" type="#_x0000_t75" style="position:absolute;left:32875;top:91;width:31800;height:4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">
                  <v:imagedata r:id="rId61" o:title=""/>
                </v:shape>
                <w10:wrap type="topAndBottom" anchorx="margin"/>
              </v:group>
            </w:pict>
          </mc:Fallback>
        </mc:AlternateContent>
      </w:r>
      <w:r>
        <w:t>Hình ảnh mạch thực tế khi hoạt động</w:t>
      </w:r>
    </w:p>
    <w:p w14:paraId="3B553F69" w14:textId="77777777" w:rsidR="00AA484C" w:rsidRPr="0057446B" w:rsidRDefault="00AA484C" w:rsidP="0057446B"/>
    <w:p w14:paraId="786B71CF" w14:textId="77777777" w:rsidR="00DF27E6" w:rsidRDefault="00DF27E6" w:rsidP="00DF27E6">
      <w:pPr>
        <w:keepNext/>
        <w:spacing w:line="259" w:lineRule="auto"/>
      </w:pPr>
      <w:r>
        <w:br w:type="page"/>
      </w:r>
      <w:r>
        <w:rPr>
          <w:noProof/>
        </w:rPr>
        <w:lastRenderedPageBreak/>
        <w:drawing>
          <wp:inline distT="0" distB="0" distL="0" distR="0" wp14:anchorId="0E5B4BE0" wp14:editId="7F096BB7">
            <wp:extent cx="5579745" cy="2964815"/>
            <wp:effectExtent l="19050" t="19050" r="20955"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964815"/>
                    </a:xfrm>
                    <a:prstGeom prst="rect">
                      <a:avLst/>
                    </a:prstGeom>
                    <a:ln w="12700">
                      <a:solidFill>
                        <a:schemeClr val="tx1"/>
                      </a:solidFill>
                    </a:ln>
                  </pic:spPr>
                </pic:pic>
              </a:graphicData>
            </a:graphic>
          </wp:inline>
        </w:drawing>
      </w:r>
    </w:p>
    <w:p w14:paraId="65BFC66E" w14:textId="54C9E1DA" w:rsidR="00DF27E6" w:rsidRDefault="00DF27E6" w:rsidP="00C65489">
      <w:pPr>
        <w:pStyle w:val="Caption"/>
      </w:pPr>
      <w:bookmarkStart w:id="85" w:name="_Toc103414621"/>
      <w:r>
        <w:t xml:space="preserve">Hình </w:t>
      </w:r>
      <w:fldSimple w:instr=" STYLEREF 1 \s ">
        <w:r w:rsidR="00C65489">
          <w:rPr>
            <w:noProof/>
          </w:rPr>
          <w:t>3</w:t>
        </w:r>
      </w:fldSimple>
      <w:r w:rsidR="00C65489">
        <w:noBreakHyphen/>
      </w:r>
      <w:fldSimple w:instr=" SEQ Hình \* ARABIC \s 1 ">
        <w:r w:rsidR="00C65489">
          <w:rPr>
            <w:noProof/>
          </w:rPr>
          <w:t>11</w:t>
        </w:r>
      </w:fldSimple>
      <w:r>
        <w:t>: Giao diện hiển thị trên máy tính</w:t>
      </w:r>
      <w:bookmarkEnd w:id="85"/>
    </w:p>
    <w:p w14:paraId="714436F9" w14:textId="46DBD1E5" w:rsidR="00DF27E6" w:rsidRDefault="009F7411" w:rsidP="00DF27E6">
      <w:pPr>
        <w:keepNext/>
        <w:spacing w:line="259" w:lineRule="auto"/>
      </w:pPr>
      <w:r>
        <w:rPr>
          <w:noProof/>
        </w:rPr>
        <w:drawing>
          <wp:anchor distT="0" distB="0" distL="114300" distR="114300" simplePos="0" relativeHeight="251781120" behindDoc="1" locked="0" layoutInCell="1" allowOverlap="1" wp14:anchorId="1B2855CA" wp14:editId="4B668BA2">
            <wp:simplePos x="0" y="0"/>
            <wp:positionH relativeFrom="margin">
              <wp:posOffset>2404441</wp:posOffset>
            </wp:positionH>
            <wp:positionV relativeFrom="paragraph">
              <wp:posOffset>7493</wp:posOffset>
            </wp:positionV>
            <wp:extent cx="3178074" cy="4242435"/>
            <wp:effectExtent l="0" t="0" r="3810" b="571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2885" cy="4248857"/>
                    </a:xfrm>
                    <a:prstGeom prst="rect">
                      <a:avLst/>
                    </a:prstGeom>
                  </pic:spPr>
                </pic:pic>
              </a:graphicData>
            </a:graphic>
            <wp14:sizeRelH relativeFrom="margin">
              <wp14:pctWidth>0</wp14:pctWidth>
            </wp14:sizeRelH>
          </wp:anchor>
        </w:drawing>
      </w:r>
      <w:r w:rsidR="00DF27E6">
        <w:rPr>
          <w:noProof/>
        </w:rPr>
        <w:drawing>
          <wp:inline distT="0" distB="0" distL="0" distR="0" wp14:anchorId="6C2BC309" wp14:editId="79FBE7C3">
            <wp:extent cx="2450592" cy="4260800"/>
            <wp:effectExtent l="0" t="0"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2168" cy="4280928"/>
                    </a:xfrm>
                    <a:prstGeom prst="rect">
                      <a:avLst/>
                    </a:prstGeom>
                  </pic:spPr>
                </pic:pic>
              </a:graphicData>
            </a:graphic>
          </wp:inline>
        </w:drawing>
      </w:r>
    </w:p>
    <w:p w14:paraId="60FDE4FE" w14:textId="1A843C54" w:rsidR="00DF27E6" w:rsidRDefault="00DF27E6" w:rsidP="00C65489">
      <w:pPr>
        <w:pStyle w:val="Caption"/>
      </w:pPr>
      <w:bookmarkStart w:id="86" w:name="_Toc103414622"/>
      <w:r>
        <w:t xml:space="preserve">Hình </w:t>
      </w:r>
      <w:fldSimple w:instr=" STYLEREF 1 \s ">
        <w:r w:rsidR="00C65489">
          <w:rPr>
            <w:noProof/>
          </w:rPr>
          <w:t>3</w:t>
        </w:r>
      </w:fldSimple>
      <w:r w:rsidR="00C65489">
        <w:noBreakHyphen/>
      </w:r>
      <w:fldSimple w:instr=" SEQ Hình \* ARABIC \s 1 ">
        <w:r w:rsidR="00C65489">
          <w:rPr>
            <w:noProof/>
          </w:rPr>
          <w:t>12</w:t>
        </w:r>
      </w:fldSimple>
      <w:r>
        <w:t>: Giao diện hiển thị trên điện thoại</w:t>
      </w:r>
      <w:bookmarkEnd w:id="86"/>
    </w:p>
    <w:p w14:paraId="00E34315" w14:textId="3E145D50" w:rsidR="00DF27E6" w:rsidRDefault="00DF27E6">
      <w:pPr>
        <w:spacing w:line="259" w:lineRule="auto"/>
        <w:rPr>
          <w:rFonts w:eastAsiaTheme="majorEastAsia" w:cstheme="majorBidi"/>
          <w:b/>
          <w:color w:val="000000" w:themeColor="text1"/>
          <w:szCs w:val="26"/>
        </w:rPr>
      </w:pPr>
    </w:p>
    <w:p w14:paraId="7D904919" w14:textId="4DDE69AB" w:rsidR="00DF27E6" w:rsidRDefault="00DF27E6">
      <w:pPr>
        <w:spacing w:line="259" w:lineRule="auto"/>
        <w:rPr>
          <w:rFonts w:eastAsiaTheme="majorEastAsia" w:cstheme="majorBidi"/>
          <w:b/>
          <w:color w:val="000000" w:themeColor="text1"/>
          <w:szCs w:val="26"/>
        </w:rPr>
      </w:pPr>
      <w:r>
        <w:rPr>
          <w:rFonts w:eastAsiaTheme="majorEastAsia" w:cstheme="majorBidi"/>
          <w:b/>
          <w:color w:val="000000" w:themeColor="text1"/>
          <w:szCs w:val="26"/>
        </w:rPr>
        <w:br w:type="page"/>
      </w:r>
    </w:p>
    <w:p w14:paraId="4C048CE1" w14:textId="4A1ADC3F" w:rsidR="00EA4C04" w:rsidRDefault="00EA4C04" w:rsidP="00EA4C04">
      <w:pPr>
        <w:pStyle w:val="Heading2"/>
      </w:pPr>
      <w:bookmarkStart w:id="87" w:name="_Toc103414590"/>
      <w:r>
        <w:lastRenderedPageBreak/>
        <w:t>Hướng dẫn sử dụng sản phẩm</w:t>
      </w:r>
      <w:bookmarkEnd w:id="87"/>
    </w:p>
    <w:p w14:paraId="03802712" w14:textId="69177210" w:rsidR="00EA4C04" w:rsidRDefault="00EA4C04" w:rsidP="00EA4C04">
      <w:r>
        <w:t xml:space="preserve">Bước 1: Tải ứng dụng Blynk IoT trên App Store nếu là Iphone và </w:t>
      </w:r>
      <w:r w:rsidR="006935B1">
        <w:t>CH Play nếu là Android</w:t>
      </w:r>
    </w:p>
    <w:p w14:paraId="61CEAD98" w14:textId="77777777" w:rsidR="00C65489" w:rsidRDefault="006935B1" w:rsidP="00C65489">
      <w:pPr>
        <w:keepNext/>
        <w:jc w:val="center"/>
      </w:pPr>
      <w:r>
        <w:rPr>
          <w:noProof/>
        </w:rPr>
        <w:drawing>
          <wp:inline distT="0" distB="0" distL="0" distR="0" wp14:anchorId="51524083" wp14:editId="35540A54">
            <wp:extent cx="4349364" cy="3669997"/>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787"/>
                    <a:stretch/>
                  </pic:blipFill>
                  <pic:spPr bwMode="auto">
                    <a:xfrm>
                      <a:off x="0" y="0"/>
                      <a:ext cx="4360404" cy="3679313"/>
                    </a:xfrm>
                    <a:prstGeom prst="rect">
                      <a:avLst/>
                    </a:prstGeom>
                    <a:ln>
                      <a:noFill/>
                    </a:ln>
                    <a:extLst>
                      <a:ext uri="{53640926-AAD7-44D8-BBD7-CCE9431645EC}">
                        <a14:shadowObscured xmlns:a14="http://schemas.microsoft.com/office/drawing/2010/main"/>
                      </a:ext>
                    </a:extLst>
                  </pic:spPr>
                </pic:pic>
              </a:graphicData>
            </a:graphic>
          </wp:inline>
        </w:drawing>
      </w:r>
    </w:p>
    <w:p w14:paraId="437FBC29" w14:textId="43C12AFC" w:rsidR="006935B1" w:rsidRDefault="00C65489" w:rsidP="00C65489">
      <w:pPr>
        <w:pStyle w:val="Caption"/>
      </w:pPr>
      <w:bookmarkStart w:id="88" w:name="_Toc103414623"/>
      <w:r>
        <w:t xml:space="preserve">Hình </w:t>
      </w:r>
      <w:fldSimple w:instr=" STYLEREF 1 \s ">
        <w:r>
          <w:rPr>
            <w:noProof/>
          </w:rPr>
          <w:t>3</w:t>
        </w:r>
      </w:fldSimple>
      <w:r>
        <w:noBreakHyphen/>
      </w:r>
      <w:fldSimple w:instr=" SEQ Hình \* ARABIC \s 1 ">
        <w:r>
          <w:rPr>
            <w:noProof/>
          </w:rPr>
          <w:t>13</w:t>
        </w:r>
      </w:fldSimple>
      <w:r>
        <w:t>: Blynk IoT trên CH Play</w:t>
      </w:r>
      <w:bookmarkEnd w:id="88"/>
    </w:p>
    <w:p w14:paraId="53045290" w14:textId="39FFA41E" w:rsidR="006935B1" w:rsidRDefault="006935B1" w:rsidP="006935B1">
      <w:r>
        <w:t>Bước 2: Đăng nhập vào ứng dụng Blynk IoT với:</w:t>
      </w:r>
    </w:p>
    <w:p w14:paraId="1F47E0D4" w14:textId="652334B8" w:rsidR="006935B1" w:rsidRDefault="006935B1" w:rsidP="006935B1">
      <w:r>
        <w:t>Tên đăng nhập:</w:t>
      </w:r>
      <w:r w:rsidRPr="006935B1">
        <w:t xml:space="preserve"> phamtri201020000@gmail.com</w:t>
      </w:r>
    </w:p>
    <w:p w14:paraId="441AA315" w14:textId="11124F05" w:rsidR="006935B1" w:rsidRDefault="006935B1" w:rsidP="006935B1">
      <w:r>
        <w:t>Mật khẩu:</w:t>
      </w:r>
      <w:r w:rsidRPr="006935B1">
        <w:t xml:space="preserve"> Phamtri2k</w:t>
      </w:r>
    </w:p>
    <w:p w14:paraId="3C8CABF2" w14:textId="76E780DC" w:rsidR="00764382" w:rsidRDefault="00764382" w:rsidP="006935B1">
      <w:r>
        <w:t>Bước 3: Đổi tên Wifi và mật khẩu đăng nhập để ESP32 có thể kết nối Internet như sau:</w:t>
      </w:r>
    </w:p>
    <w:p w14:paraId="7088C79E" w14:textId="026B66A7" w:rsidR="00764382" w:rsidRDefault="00764382" w:rsidP="006935B1">
      <w:r>
        <w:t>Tên wifi: phamtri</w:t>
      </w:r>
    </w:p>
    <w:p w14:paraId="6A40F2EA" w14:textId="176D3341" w:rsidR="00764382" w:rsidRDefault="00764382" w:rsidP="006935B1">
      <w:r>
        <w:t>Mật khẩu wifi: 12345678</w:t>
      </w:r>
    </w:p>
    <w:p w14:paraId="2B14192E" w14:textId="0D42512E" w:rsidR="006935B1" w:rsidRDefault="00424D2E" w:rsidP="006935B1">
      <w:pPr>
        <w:rPr>
          <w:noProof/>
        </w:rPr>
      </w:pPr>
      <w:r>
        <w:rPr>
          <w:noProof/>
        </w:rPr>
        <w:lastRenderedPageBreak/>
        <w:t>Bước 3: Cấp nguồn cho thiết bị bằng adapter chuyển đổi 220v về 12v</w:t>
      </w:r>
    </w:p>
    <w:p w14:paraId="0B571055" w14:textId="77777777" w:rsidR="00C65489" w:rsidRDefault="00424D2E" w:rsidP="00C65489">
      <w:pPr>
        <w:keepNext/>
      </w:pPr>
      <w:r>
        <w:rPr>
          <w:noProof/>
        </w:rPr>
        <w:drawing>
          <wp:inline distT="0" distB="0" distL="0" distR="0" wp14:anchorId="09913E6F" wp14:editId="0C955E06">
            <wp:extent cx="2623931" cy="2847868"/>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702" t="2788" r="5077" b="1428"/>
                    <a:stretch/>
                  </pic:blipFill>
                  <pic:spPr bwMode="auto">
                    <a:xfrm>
                      <a:off x="0" y="0"/>
                      <a:ext cx="2634553" cy="28593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764382">
        <w:rPr>
          <w:noProof/>
        </w:rPr>
        <w:drawing>
          <wp:inline distT="0" distB="0" distL="0" distR="0" wp14:anchorId="3E5241D2" wp14:editId="335C0A94">
            <wp:extent cx="2114550" cy="2840366"/>
            <wp:effectExtent l="19050" t="19050" r="19050" b="171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1482" cy="2863110"/>
                    </a:xfrm>
                    <a:prstGeom prst="rect">
                      <a:avLst/>
                    </a:prstGeom>
                    <a:ln w="12700">
                      <a:solidFill>
                        <a:schemeClr val="tx1"/>
                      </a:solidFill>
                    </a:ln>
                  </pic:spPr>
                </pic:pic>
              </a:graphicData>
            </a:graphic>
          </wp:inline>
        </w:drawing>
      </w:r>
    </w:p>
    <w:p w14:paraId="44310530" w14:textId="55663307" w:rsidR="00424D2E" w:rsidRDefault="00C65489" w:rsidP="00C65489">
      <w:pPr>
        <w:pStyle w:val="Caption"/>
      </w:pPr>
      <w:bookmarkStart w:id="89" w:name="_Toc103414624"/>
      <w:r>
        <w:t xml:space="preserve">Hình </w:t>
      </w:r>
      <w:fldSimple w:instr=" STYLEREF 1 \s ">
        <w:r>
          <w:rPr>
            <w:noProof/>
          </w:rPr>
          <w:t>3</w:t>
        </w:r>
      </w:fldSimple>
      <w:r>
        <w:noBreakHyphen/>
      </w:r>
      <w:fldSimple w:instr=" SEQ Hình \* ARABIC \s 1 ">
        <w:r>
          <w:rPr>
            <w:noProof/>
          </w:rPr>
          <w:t>14</w:t>
        </w:r>
      </w:fldSimple>
      <w:r>
        <w:t>: Nguồn cấp và vị trí nguồn cấp</w:t>
      </w:r>
      <w:bookmarkEnd w:id="89"/>
    </w:p>
    <w:p w14:paraId="6767E726" w14:textId="192D261E" w:rsidR="00764382" w:rsidRDefault="00C65489" w:rsidP="006935B1">
      <w:r>
        <w:rPr>
          <w:noProof/>
        </w:rPr>
        <w:drawing>
          <wp:anchor distT="0" distB="0" distL="114300" distR="114300" simplePos="0" relativeHeight="251783168" behindDoc="0" locked="0" layoutInCell="1" allowOverlap="1" wp14:anchorId="6E9066AA" wp14:editId="6A19FD88">
            <wp:simplePos x="0" y="0"/>
            <wp:positionH relativeFrom="column">
              <wp:posOffset>2707005</wp:posOffset>
            </wp:positionH>
            <wp:positionV relativeFrom="paragraph">
              <wp:posOffset>778510</wp:posOffset>
            </wp:positionV>
            <wp:extent cx="2622550" cy="3966845"/>
            <wp:effectExtent l="0" t="0" r="635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22550" cy="396684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82144" behindDoc="0" locked="0" layoutInCell="1" allowOverlap="1" wp14:anchorId="1E2DF655" wp14:editId="7C3FBEA1">
            <wp:simplePos x="0" y="0"/>
            <wp:positionH relativeFrom="margin">
              <wp:align>left</wp:align>
            </wp:positionH>
            <wp:positionV relativeFrom="paragraph">
              <wp:posOffset>789333</wp:posOffset>
            </wp:positionV>
            <wp:extent cx="2692400" cy="3959225"/>
            <wp:effectExtent l="0" t="0" r="0" b="317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4768" b="8013"/>
                    <a:stretch/>
                  </pic:blipFill>
                  <pic:spPr bwMode="auto">
                    <a:xfrm>
                      <a:off x="0" y="0"/>
                      <a:ext cx="2694380" cy="3962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64382">
        <w:t>Bước 4: Từ giao diện của Blynk IoT ấn vào đo nhiệt độ và độ ẩm:</w:t>
      </w:r>
      <w:r>
        <w:t xml:space="preserve"> Nhiẹt độ và độ ẩm sẽ hiển thị lên trên màn hình, trên sản phẩm thì hiển thị lên LCD</w:t>
      </w:r>
    </w:p>
    <w:p w14:paraId="3E6057BA" w14:textId="741C138E" w:rsidR="00764382" w:rsidRPr="00EA4C04" w:rsidRDefault="00C65489" w:rsidP="006935B1">
      <w:r>
        <w:rPr>
          <w:noProof/>
        </w:rPr>
        <mc:AlternateContent>
          <mc:Choice Requires="wps">
            <w:drawing>
              <wp:anchor distT="0" distB="0" distL="114300" distR="114300" simplePos="0" relativeHeight="251785216" behindDoc="0" locked="0" layoutInCell="1" allowOverlap="1" wp14:anchorId="03E311B4" wp14:editId="2B25FC7E">
                <wp:simplePos x="0" y="0"/>
                <wp:positionH relativeFrom="column">
                  <wp:posOffset>520065</wp:posOffset>
                </wp:positionH>
                <wp:positionV relativeFrom="paragraph">
                  <wp:posOffset>3842385</wp:posOffset>
                </wp:positionV>
                <wp:extent cx="4808855" cy="635"/>
                <wp:effectExtent l="0" t="0" r="0" b="5080"/>
                <wp:wrapSquare wrapText="bothSides"/>
                <wp:docPr id="93" name="Text Box 93"/>
                <wp:cNvGraphicFramePr/>
                <a:graphic xmlns:a="http://schemas.openxmlformats.org/drawingml/2006/main">
                  <a:graphicData uri="http://schemas.microsoft.com/office/word/2010/wordprocessingShape">
                    <wps:wsp>
                      <wps:cNvSpPr txBox="1"/>
                      <wps:spPr>
                        <a:xfrm>
                          <a:off x="0" y="0"/>
                          <a:ext cx="4808855" cy="635"/>
                        </a:xfrm>
                        <a:prstGeom prst="rect">
                          <a:avLst/>
                        </a:prstGeom>
                        <a:solidFill>
                          <a:prstClr val="white"/>
                        </a:solidFill>
                        <a:ln>
                          <a:noFill/>
                        </a:ln>
                      </wps:spPr>
                      <wps:txbx>
                        <w:txbxContent>
                          <w:p w14:paraId="2CBD4AB9" w14:textId="44DE0208" w:rsidR="00C65489" w:rsidRPr="001E322A" w:rsidRDefault="00C65489" w:rsidP="00C65489">
                            <w:pPr>
                              <w:pStyle w:val="Caption"/>
                              <w:rPr>
                                <w:noProof/>
                              </w:rPr>
                            </w:pPr>
                            <w:bookmarkStart w:id="90" w:name="_Toc103414625"/>
                            <w:r>
                              <w:t xml:space="preserve">Hình </w:t>
                            </w:r>
                            <w:fldSimple w:instr=" STYLEREF 1 \s ">
                              <w:r>
                                <w:rPr>
                                  <w:noProof/>
                                </w:rPr>
                                <w:t>3</w:t>
                              </w:r>
                            </w:fldSimple>
                            <w:r>
                              <w:noBreakHyphen/>
                            </w:r>
                            <w:fldSimple w:instr=" SEQ Hình \* ARABIC \s 1 ">
                              <w:r>
                                <w:rPr>
                                  <w:noProof/>
                                </w:rPr>
                                <w:t>15</w:t>
                              </w:r>
                            </w:fldSimple>
                            <w:r>
                              <w:t>: Giá trị nhiệt độ và độ ẩm trên LCD và trên Blynk IoT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311B4" id="Text Box 93" o:spid="_x0000_s1070" type="#_x0000_t202" style="position:absolute;margin-left:40.95pt;margin-top:302.55pt;width:378.65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XVGw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" stroked="f">
                <v:textbox style="mso-fit-shape-to-text:t" inset="0,0,0,0">
                  <w:txbxContent>
                    <w:p w14:paraId="2CBD4AB9" w14:textId="44DE0208" w:rsidR="00C65489" w:rsidRPr="001E322A" w:rsidRDefault="00C65489" w:rsidP="00C65489">
                      <w:pPr>
                        <w:pStyle w:val="Caption"/>
                        <w:rPr>
                          <w:noProof/>
                        </w:rPr>
                      </w:pPr>
                      <w:bookmarkStart w:id="91" w:name="_Toc103414625"/>
                      <w:r>
                        <w:t xml:space="preserve">Hình </w:t>
                      </w:r>
                      <w:fldSimple w:instr=" STYLEREF 1 \s ">
                        <w:r>
                          <w:rPr>
                            <w:noProof/>
                          </w:rPr>
                          <w:t>3</w:t>
                        </w:r>
                      </w:fldSimple>
                      <w:r>
                        <w:noBreakHyphen/>
                      </w:r>
                      <w:fldSimple w:instr=" SEQ Hình \* ARABIC \s 1 ">
                        <w:r>
                          <w:rPr>
                            <w:noProof/>
                          </w:rPr>
                          <w:t>15</w:t>
                        </w:r>
                      </w:fldSimple>
                      <w:r>
                        <w:t>: Giá trị nhiệt độ và độ ẩm trên LCD và trên Blynk IoT</w:t>
                      </w:r>
                      <w:bookmarkEnd w:id="91"/>
                    </w:p>
                  </w:txbxContent>
                </v:textbox>
                <w10:wrap type="square"/>
              </v:shape>
            </w:pict>
          </mc:Fallback>
        </mc:AlternateContent>
      </w:r>
    </w:p>
    <w:p w14:paraId="69F85A5D" w14:textId="79B4B32E" w:rsidR="00582B39" w:rsidRDefault="007B49CA" w:rsidP="0008271D">
      <w:pPr>
        <w:pStyle w:val="Heading2"/>
      </w:pPr>
      <w:bookmarkStart w:id="92" w:name="_Toc103414591"/>
      <w:r>
        <w:lastRenderedPageBreak/>
        <w:t>Kết luận và hướng phát triển</w:t>
      </w:r>
      <w:bookmarkEnd w:id="92"/>
    </w:p>
    <w:p w14:paraId="256D44D5" w14:textId="77777777" w:rsidR="0057446B" w:rsidRDefault="00582B39" w:rsidP="009F29AE">
      <w:pPr>
        <w:ind w:firstLine="720"/>
        <w:rPr>
          <w:color w:val="000000"/>
          <w:szCs w:val="28"/>
        </w:rPr>
      </w:pPr>
      <w:r>
        <w:rPr>
          <w:rStyle w:val="fontstyle01"/>
        </w:rPr>
        <w:t>Sau một thời gian nghiên cứu và thực hiện đồ án, em đã đạt được những</w:t>
      </w:r>
      <w:r>
        <w:rPr>
          <w:color w:val="000000"/>
          <w:szCs w:val="28"/>
        </w:rPr>
        <w:t xml:space="preserve"> </w:t>
      </w:r>
      <w:r>
        <w:rPr>
          <w:rStyle w:val="fontstyle01"/>
        </w:rPr>
        <w:t>kết quả như sau:</w:t>
      </w:r>
    </w:p>
    <w:p w14:paraId="53A45EF3" w14:textId="77777777" w:rsidR="0057446B" w:rsidRPr="0057446B" w:rsidRDefault="00582B39" w:rsidP="00506C3D">
      <w:pPr>
        <w:pStyle w:val="ListParagraph"/>
        <w:numPr>
          <w:ilvl w:val="0"/>
          <w:numId w:val="36"/>
        </w:numPr>
        <w:rPr>
          <w:color w:val="000000"/>
          <w:szCs w:val="28"/>
        </w:rPr>
      </w:pPr>
      <w:r>
        <w:rPr>
          <w:rStyle w:val="fontstyle01"/>
        </w:rPr>
        <w:t xml:space="preserve">Thiết kế thành công </w:t>
      </w:r>
      <w:r w:rsidRPr="00582B39">
        <w:rPr>
          <w:rStyle w:val="fontstyle01"/>
        </w:rPr>
        <w:t xml:space="preserve">mô hình thu thập dữ liệu nhiệt độ và độ ẩm hiển thị trên LCD và điện </w:t>
      </w:r>
      <w:r>
        <w:rPr>
          <w:rStyle w:val="fontstyle01"/>
        </w:rPr>
        <w:t>thoại</w:t>
      </w:r>
    </w:p>
    <w:p w14:paraId="7278C45C" w14:textId="77777777" w:rsidR="0057446B" w:rsidRPr="0057446B" w:rsidRDefault="00582B39" w:rsidP="00506C3D">
      <w:pPr>
        <w:pStyle w:val="ListParagraph"/>
        <w:numPr>
          <w:ilvl w:val="0"/>
          <w:numId w:val="36"/>
        </w:numPr>
        <w:rPr>
          <w:color w:val="000000"/>
          <w:szCs w:val="28"/>
        </w:rPr>
      </w:pPr>
      <w:r>
        <w:rPr>
          <w:rStyle w:val="fontstyle01"/>
        </w:rPr>
        <w:t>Mạch và giao diện hiển thị trên</w:t>
      </w:r>
      <w:r w:rsidR="009F29AE">
        <w:rPr>
          <w:rStyle w:val="fontstyle01"/>
        </w:rPr>
        <w:t xml:space="preserve"> Blynk App</w:t>
      </w:r>
      <w:r>
        <w:rPr>
          <w:rStyle w:val="fontstyle01"/>
        </w:rPr>
        <w:t xml:space="preserve"> đúng chuẩn yêu cầu kĩ thuật đã đưa ra.</w:t>
      </w:r>
    </w:p>
    <w:p w14:paraId="75ABF9EB" w14:textId="77777777" w:rsidR="0057446B" w:rsidRPr="0057446B" w:rsidRDefault="00582B39" w:rsidP="00506C3D">
      <w:pPr>
        <w:pStyle w:val="ListParagraph"/>
        <w:numPr>
          <w:ilvl w:val="0"/>
          <w:numId w:val="36"/>
        </w:numPr>
        <w:rPr>
          <w:color w:val="000000"/>
          <w:szCs w:val="28"/>
        </w:rPr>
      </w:pPr>
      <w:r>
        <w:rPr>
          <w:rStyle w:val="fontstyle01"/>
        </w:rPr>
        <w:t xml:space="preserve">Mạch thiết kế </w:t>
      </w:r>
      <w:r w:rsidR="009F29AE">
        <w:rPr>
          <w:rStyle w:val="fontstyle01"/>
        </w:rPr>
        <w:t>chạy ổn định cao, đo nhiệt độ và độ ẩm chính xác, thời gian lấy mẫu nhanh</w:t>
      </w:r>
      <w:r>
        <w:rPr>
          <w:rStyle w:val="fontstyle01"/>
        </w:rPr>
        <w:t xml:space="preserve"> </w:t>
      </w:r>
    </w:p>
    <w:p w14:paraId="46E5A14C" w14:textId="2FAF5DBD" w:rsidR="009F29AE" w:rsidRPr="0057446B" w:rsidRDefault="00582B39" w:rsidP="00506C3D">
      <w:pPr>
        <w:pStyle w:val="ListParagraph"/>
        <w:numPr>
          <w:ilvl w:val="0"/>
          <w:numId w:val="36"/>
        </w:numPr>
        <w:rPr>
          <w:color w:val="000000"/>
          <w:szCs w:val="28"/>
        </w:rPr>
      </w:pPr>
      <w:r>
        <w:rPr>
          <w:rStyle w:val="fontstyle01"/>
        </w:rPr>
        <w:t>Mạch đáp ứng được các yêu cầu của người dùng, sử dụng thuận tiện</w:t>
      </w:r>
      <w:r w:rsidRPr="0057446B">
        <w:rPr>
          <w:color w:val="000000"/>
          <w:szCs w:val="28"/>
        </w:rPr>
        <w:br/>
      </w:r>
      <w:r>
        <w:rPr>
          <w:rStyle w:val="fontstyle01"/>
        </w:rPr>
        <w:t>và hữu ích.</w:t>
      </w:r>
    </w:p>
    <w:p w14:paraId="1479820E" w14:textId="07363D98" w:rsidR="0013317F" w:rsidRDefault="009F29AE" w:rsidP="0008271D">
      <w:pPr>
        <w:pStyle w:val="Heading2"/>
      </w:pPr>
      <w:bookmarkStart w:id="93" w:name="_Toc103414592"/>
      <w:r>
        <w:t>Hướng phát triển của đề tài</w:t>
      </w:r>
      <w:bookmarkEnd w:id="93"/>
    </w:p>
    <w:p w14:paraId="1DFBF346" w14:textId="72779EFF" w:rsidR="009F29AE" w:rsidRPr="002E4836" w:rsidRDefault="009F29AE" w:rsidP="00506C3D">
      <w:pPr>
        <w:pStyle w:val="content"/>
        <w:numPr>
          <w:ilvl w:val="0"/>
          <w:numId w:val="34"/>
        </w:numPr>
        <w:rPr>
          <w:rFonts w:cs="Times New Roman"/>
          <w:szCs w:val="28"/>
        </w:rPr>
      </w:pPr>
      <w:r w:rsidRPr="002E4836">
        <w:rPr>
          <w:rFonts w:cs="Times New Roman"/>
          <w:szCs w:val="28"/>
        </w:rPr>
        <w:t xml:space="preserve">Phát triển đa nền tảng: Đề tài không chỉ giám sát nhiệt độ độ ẩm trên </w:t>
      </w:r>
      <w:r>
        <w:rPr>
          <w:rFonts w:cs="Times New Roman"/>
          <w:szCs w:val="28"/>
        </w:rPr>
        <w:t>điện thoại</w:t>
      </w:r>
      <w:r w:rsidRPr="002E4836">
        <w:rPr>
          <w:rFonts w:cs="Times New Roman"/>
          <w:szCs w:val="28"/>
        </w:rPr>
        <w:t xml:space="preserve"> mà còn có thể giám sát được trên </w:t>
      </w:r>
      <w:r>
        <w:rPr>
          <w:rFonts w:cs="Times New Roman"/>
          <w:szCs w:val="28"/>
        </w:rPr>
        <w:t>máy tính, trên các thiết bị khác</w:t>
      </w:r>
    </w:p>
    <w:p w14:paraId="65B08611" w14:textId="77777777" w:rsidR="009F29AE" w:rsidRPr="002E4836" w:rsidRDefault="009F29AE" w:rsidP="00506C3D">
      <w:pPr>
        <w:pStyle w:val="content"/>
        <w:numPr>
          <w:ilvl w:val="0"/>
          <w:numId w:val="34"/>
        </w:numPr>
        <w:rPr>
          <w:rFonts w:cs="Times New Roman"/>
          <w:szCs w:val="28"/>
        </w:rPr>
      </w:pPr>
      <w:r w:rsidRPr="002E4836">
        <w:rPr>
          <w:rFonts w:cs="Times New Roman"/>
          <w:szCs w:val="28"/>
        </w:rPr>
        <w:t>Liên kết các hệ thống lại với nhau để giám sát tập trung</w:t>
      </w:r>
    </w:p>
    <w:p w14:paraId="40141883"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Phát triển thêm đề tài bằng cách khắc phục những nhược điểm đã nêu ở trên và cập nhật những công nghệ mới, hợp thời đại.</w:t>
      </w:r>
    </w:p>
    <w:p w14:paraId="5DFD275D"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Xây dựng mô hình tiến bộ hơn để phù hợp với mọi môi trường</w:t>
      </w:r>
    </w:p>
    <w:p w14:paraId="53DC0974"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Kết hợp với các hệ thống khác để tăng hiệu quả của đề tài</w:t>
      </w:r>
    </w:p>
    <w:p w14:paraId="11B5AD96" w14:textId="77777777" w:rsidR="009F29AE" w:rsidRPr="009F29AE" w:rsidRDefault="009F29AE" w:rsidP="009F29AE"/>
    <w:p w14:paraId="1A79693B" w14:textId="4E5B4187" w:rsidR="00EC515E" w:rsidRPr="005A3500" w:rsidRDefault="00EC515E" w:rsidP="007B49CA">
      <w:pPr>
        <w:pStyle w:val="ch"/>
        <w:spacing w:before="120" w:after="0"/>
        <w:ind w:firstLine="0"/>
        <w:rPr>
          <w:lang w:val="en-GB"/>
        </w:rPr>
      </w:pPr>
      <w:r>
        <w:rPr>
          <w:lang w:val="en-GB"/>
        </w:rPr>
        <w:t>.</w:t>
      </w:r>
    </w:p>
    <w:p w14:paraId="1FB72F1D" w14:textId="0EE20B81" w:rsidR="003539D5" w:rsidRDefault="00D476E8">
      <w:r>
        <w:br w:type="page"/>
      </w:r>
    </w:p>
    <w:p w14:paraId="223A4E40" w14:textId="2DED7921" w:rsidR="00D476E8" w:rsidRPr="00F81DCC" w:rsidRDefault="003539D5" w:rsidP="00FD6D5A">
      <w:pPr>
        <w:pStyle w:val="Heading1"/>
        <w:numPr>
          <w:ilvl w:val="0"/>
          <w:numId w:val="0"/>
        </w:numPr>
      </w:pPr>
      <w:bookmarkStart w:id="94" w:name="_Toc103414593"/>
      <w:r>
        <w:lastRenderedPageBreak/>
        <w:t>KẾT LUẬN</w:t>
      </w:r>
      <w:bookmarkEnd w:id="94"/>
    </w:p>
    <w:p w14:paraId="1CC25C4D" w14:textId="240AE265" w:rsidR="001C1A35" w:rsidRDefault="001C1A35" w:rsidP="001C1A35">
      <w:pPr>
        <w:pStyle w:val="content"/>
      </w:pPr>
      <w:r>
        <w:t xml:space="preserve">Qua quá trình thực hiện làm đồ án, em đã trình bày các cơ sở lý thuyết liên quan và chạy thành công hệ thống </w:t>
      </w:r>
      <w:r w:rsidR="00494647">
        <w:t>“</w:t>
      </w:r>
      <w:r w:rsidR="00494647">
        <w:rPr>
          <w:b/>
          <w:bCs/>
        </w:rPr>
        <w:t>T</w:t>
      </w:r>
      <w:r w:rsidR="00494647" w:rsidRPr="00E02586">
        <w:rPr>
          <w:b/>
          <w:bCs/>
        </w:rPr>
        <w:t>hiết kế mô hình thu thập dữ liệu nhiệt độ và độ ẩm hiển thị trên LCD và điện thoại</w:t>
      </w:r>
      <w:r w:rsidR="00494647">
        <w:t>”</w:t>
      </w:r>
      <w:r>
        <w:t>. Tuy thời gian làm đồ án thực sự không quá dài nhưng được sự giúp đỡ tận tình của T</w:t>
      </w:r>
      <w:r w:rsidR="005E6B52">
        <w:t>S</w:t>
      </w:r>
      <w:r w:rsidR="004332B2">
        <w:t>.</w:t>
      </w:r>
      <w:r>
        <w:t xml:space="preserve"> </w:t>
      </w:r>
      <w:r w:rsidR="005E6B52">
        <w:t xml:space="preserve">Trần </w:t>
      </w:r>
      <w:r w:rsidR="004332B2">
        <w:t>Đình Thông</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58DCB59C" w14:textId="5E7D8C1C" w:rsidR="005E6B52" w:rsidRDefault="001C1A35" w:rsidP="000863F7">
      <w:pPr>
        <w:pStyle w:val="content"/>
        <w:numPr>
          <w:ilvl w:val="0"/>
          <w:numId w:val="2"/>
        </w:numPr>
      </w:pPr>
      <w:r>
        <w:t xml:space="preserve">Nghiên cứu và tìm hiểu về </w:t>
      </w:r>
      <w:r w:rsidR="005E6B52">
        <w:t>các hệ thống giám sát</w:t>
      </w:r>
      <w:r w:rsidR="00AC2771">
        <w:t xml:space="preserve"> nhiệt độ và độ ẩm</w:t>
      </w:r>
      <w:r w:rsidR="005E6B52">
        <w:t xml:space="preserve"> trên thực tế, ưu điểm và nhược điểm của từng hệ thống</w:t>
      </w:r>
    </w:p>
    <w:p w14:paraId="442CBF2E" w14:textId="48EB8AD1" w:rsidR="001C1A35" w:rsidRDefault="001C1A35" w:rsidP="000863F7">
      <w:pPr>
        <w:pStyle w:val="content"/>
        <w:numPr>
          <w:ilvl w:val="0"/>
          <w:numId w:val="2"/>
        </w:numPr>
      </w:pPr>
      <w:r>
        <w:t xml:space="preserve">Nghiên cứu và tìm hiểu về vi điều khiển ESP32, các ngoại vi và lập trình ESP32 </w:t>
      </w:r>
    </w:p>
    <w:p w14:paraId="03AF20E1" w14:textId="0F59AFE5" w:rsidR="001C1A35" w:rsidRDefault="005E6B52" w:rsidP="000863F7">
      <w:pPr>
        <w:pStyle w:val="content"/>
        <w:numPr>
          <w:ilvl w:val="0"/>
          <w:numId w:val="2"/>
        </w:numPr>
      </w:pPr>
      <w:r>
        <w:t>T</w:t>
      </w:r>
      <w:r w:rsidR="001C1A35">
        <w:t xml:space="preserve">ìm hiểu về </w:t>
      </w:r>
      <w:r w:rsidR="00AC2771">
        <w:t>Blynk App giúp việc giám sát nhiệt độ và độ ẩm, giao tiếp với ESP32 dễ dàng và thuận tiện</w:t>
      </w:r>
    </w:p>
    <w:p w14:paraId="76AA0715" w14:textId="20F6EEDE" w:rsidR="00845C69" w:rsidRDefault="00845C69" w:rsidP="000863F7">
      <w:pPr>
        <w:pStyle w:val="content"/>
        <w:numPr>
          <w:ilvl w:val="0"/>
          <w:numId w:val="2"/>
        </w:numPr>
      </w:pPr>
      <w:r>
        <w:t>Xây dựng được giao diện điều khiển và giám sát</w:t>
      </w:r>
      <w:r w:rsidR="00AC2771">
        <w:t xml:space="preserve"> trên Blynk App</w:t>
      </w:r>
    </w:p>
    <w:p w14:paraId="495AE2A2" w14:textId="4DBFA81D" w:rsidR="004F33D9" w:rsidRDefault="004F33D9" w:rsidP="000863F7">
      <w:pPr>
        <w:pStyle w:val="content"/>
        <w:numPr>
          <w:ilvl w:val="0"/>
          <w:numId w:val="2"/>
        </w:numPr>
      </w:pPr>
      <w:r>
        <w:t xml:space="preserve">Thiết kế và vận hành thành công mạch giám sát </w:t>
      </w:r>
      <w:r w:rsidR="00AC2771">
        <w:t xml:space="preserve">nhiệt </w:t>
      </w:r>
      <w:r w:rsidR="00A71869">
        <w:t>đ</w:t>
      </w:r>
      <w:r w:rsidR="00AC2771">
        <w:t xml:space="preserve">ộ và độ ẩm </w:t>
      </w:r>
      <w:r w:rsidR="00A71869">
        <w:t>sử dụng ESP32</w:t>
      </w:r>
    </w:p>
    <w:p w14:paraId="37FC8784" w14:textId="77777777" w:rsidR="001C1A35" w:rsidRDefault="001C1A35" w:rsidP="001C1A35">
      <w:pPr>
        <w:pStyle w:val="content"/>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77777777" w:rsidR="001C1A35" w:rsidRDefault="001C1A35" w:rsidP="001C1A35">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00653837" w14:textId="4F2C3A5F" w:rsidR="00301E99" w:rsidRDefault="001C1A35" w:rsidP="00D132AA">
      <w:pPr>
        <w:pStyle w:val="content"/>
        <w:ind w:firstLine="0"/>
        <w:jc w:val="right"/>
      </w:pPr>
      <w:r>
        <w:t>Em xin chân thành cảm ơn!</w:t>
      </w:r>
    </w:p>
    <w:p w14:paraId="368236DC" w14:textId="61EEAA16" w:rsidR="00301E99" w:rsidRDefault="00301E99" w:rsidP="00FD6D5A">
      <w:pPr>
        <w:pStyle w:val="Heading1"/>
        <w:numPr>
          <w:ilvl w:val="0"/>
          <w:numId w:val="0"/>
        </w:numPr>
      </w:pPr>
      <w:bookmarkStart w:id="95" w:name="_Toc103414594"/>
      <w:r>
        <w:lastRenderedPageBreak/>
        <w:t>TÀI LIỆU THAM KHẢO</w:t>
      </w:r>
      <w:bookmarkEnd w:id="95"/>
    </w:p>
    <w:p w14:paraId="327BC4E3" w14:textId="77777777" w:rsidR="008108C1" w:rsidRDefault="008108C1" w:rsidP="008108C1">
      <w:r>
        <w:t>[1] Bùi Thị Thu Hà, Ngô Mạnh Tiến, Trương Thị Bích Liên (2019), Giáo trình kỹ thuật cảm biến, KHTN&amp;CN.</w:t>
      </w:r>
    </w:p>
    <w:p w14:paraId="513D0BB6" w14:textId="77777777" w:rsidR="008108C1" w:rsidRDefault="008108C1" w:rsidP="008108C1">
      <w:r>
        <w:t>[2] Bùi Văn Vinh(2020), Mô đun: Lập trình vi điều khiển, Trường Cao đẳng Kỹ thuật Công Nghệ, Vũng Tàu.</w:t>
      </w:r>
    </w:p>
    <w:p w14:paraId="2DF71764" w14:textId="77777777" w:rsidR="008108C1" w:rsidRDefault="008108C1" w:rsidP="008108C1">
      <w:r>
        <w:t>[3] “Altium Designer”,  https://www.altium.com/altium-designer</w:t>
      </w:r>
    </w:p>
    <w:p w14:paraId="7B491BBC" w14:textId="0D4E1D2D" w:rsidR="008108C1" w:rsidRDefault="008108C1" w:rsidP="008108C1">
      <w:r>
        <w:t>[4] “</w:t>
      </w:r>
      <w:r w:rsidR="00DF39E4">
        <w:t>V</w:t>
      </w:r>
      <w:r>
        <w:t>isual Studio Code”,   https://code.visualstudio.com/</w:t>
      </w:r>
    </w:p>
    <w:p w14:paraId="3EB9F548" w14:textId="77777777" w:rsidR="008108C1" w:rsidRDefault="008108C1" w:rsidP="008108C1">
      <w:r>
        <w:t>[5] “dientututonglai.com”, https://dientutuonglai.com/chuan-giao-tiep-i2c-la-gi.html</w:t>
      </w:r>
    </w:p>
    <w:p w14:paraId="7F0399E7" w14:textId="77777777" w:rsidR="008108C1" w:rsidRDefault="008108C1" w:rsidP="008108C1">
      <w:r>
        <w:t>[6] “Kme.com.vn” https://kme.com.vn/blogs/news/tong-quan-lcd1602-va-giao-tiep-i2c-lcd-su-dung-arduino</w:t>
      </w:r>
    </w:p>
    <w:p w14:paraId="48342F73" w14:textId="77777777" w:rsidR="008108C1" w:rsidRDefault="008108C1" w:rsidP="008108C1">
      <w:r>
        <w:t>[7] “wikipedia.org ” https://en.wikipedia.org/wiki/ESP32</w:t>
      </w:r>
    </w:p>
    <w:p w14:paraId="150D246C" w14:textId="77777777" w:rsidR="008108C1" w:rsidRDefault="008108C1" w:rsidP="008108C1">
      <w:r>
        <w:t>[8] “dientutuonglai.com”,  https://dientutuonglai.com/mach-on-ap-su-dung-lm7805.html</w:t>
      </w:r>
    </w:p>
    <w:p w14:paraId="343B0E50" w14:textId="77777777" w:rsidR="008108C1" w:rsidRDefault="008108C1" w:rsidP="008108C1">
      <w:r>
        <w:t>[9] “arduinokit.vn”,  https://arduinokit.vn/giao-tiep-i2c-lcd-arduino/</w:t>
      </w:r>
    </w:p>
    <w:p w14:paraId="2C039CD1" w14:textId="30B2EB55" w:rsidR="00301E99" w:rsidRDefault="008108C1" w:rsidP="008108C1">
      <w:pPr>
        <w:rPr>
          <w:rFonts w:eastAsiaTheme="majorEastAsia" w:cstheme="majorBidi"/>
          <w:b/>
          <w:caps/>
          <w:szCs w:val="32"/>
        </w:rPr>
      </w:pPr>
      <w:r>
        <w:t xml:space="preserve">[10] “arduino.cc”,  https://www.arduino.cc/en/software </w:t>
      </w:r>
      <w:r w:rsidR="00301E99">
        <w:br w:type="page"/>
      </w:r>
    </w:p>
    <w:p w14:paraId="0D3F0F48" w14:textId="176F0A65" w:rsidR="00DF27E6" w:rsidRDefault="00301E99" w:rsidP="00DF27E6">
      <w:pPr>
        <w:pStyle w:val="Heading1"/>
        <w:numPr>
          <w:ilvl w:val="0"/>
          <w:numId w:val="0"/>
        </w:numPr>
      </w:pPr>
      <w:bookmarkStart w:id="96" w:name="_Toc103414595"/>
      <w:r>
        <w:lastRenderedPageBreak/>
        <w:t>PHỤ LỤC</w:t>
      </w:r>
      <w:bookmarkEnd w:id="96"/>
    </w:p>
    <w:p w14:paraId="30FE1EFA" w14:textId="67191D4D" w:rsidR="00DF27E6" w:rsidRDefault="00DF27E6" w:rsidP="00DF27E6">
      <w:r>
        <w:t>Code ESP32</w:t>
      </w:r>
    </w:p>
    <w:p w14:paraId="1FF71BFD" w14:textId="77777777" w:rsidR="00DF27E6" w:rsidRDefault="00DF27E6" w:rsidP="00DF27E6">
      <w:r>
        <w:t>#define BLYNK_TEMPLATE_ID "TMPLkc0eU8vo"</w:t>
      </w:r>
    </w:p>
    <w:p w14:paraId="65F9711B" w14:textId="77777777" w:rsidR="00DF27E6" w:rsidRDefault="00DF27E6" w:rsidP="00DF27E6">
      <w:r>
        <w:t>#define BLYNK_DEVICE_NAME "Quickstart Template"</w:t>
      </w:r>
    </w:p>
    <w:p w14:paraId="2D74FB7E" w14:textId="77777777" w:rsidR="00DF27E6" w:rsidRDefault="00DF27E6" w:rsidP="00DF27E6">
      <w:r>
        <w:t>#define BLYNK_AUTH_TOKEN "T6wIAD-bAbAVR5pOYo9A_Tj6Gnc5Rao4"</w:t>
      </w:r>
    </w:p>
    <w:p w14:paraId="26C6E6C7" w14:textId="4985F068" w:rsidR="00DF27E6" w:rsidRDefault="00DF27E6" w:rsidP="00DF27E6">
      <w:r>
        <w:t>#define BLYNK_PRINT Serial</w:t>
      </w:r>
    </w:p>
    <w:p w14:paraId="37902B86" w14:textId="77777777" w:rsidR="00DF27E6" w:rsidRDefault="00DF27E6" w:rsidP="00DF27E6">
      <w:r>
        <w:t>#include &lt;WiFi.h&gt;</w:t>
      </w:r>
    </w:p>
    <w:p w14:paraId="30E2753E" w14:textId="77777777" w:rsidR="00DF27E6" w:rsidRDefault="00DF27E6" w:rsidP="00DF27E6">
      <w:r>
        <w:t>#include &lt;WiFiClient.h&gt;</w:t>
      </w:r>
    </w:p>
    <w:p w14:paraId="7AB8A2E3" w14:textId="77777777" w:rsidR="00DF27E6" w:rsidRDefault="00DF27E6" w:rsidP="00DF27E6">
      <w:r>
        <w:t>#include &lt;BlynkSimpleEsp32.h&gt;</w:t>
      </w:r>
    </w:p>
    <w:p w14:paraId="184DD6BA" w14:textId="77777777" w:rsidR="00DF27E6" w:rsidRDefault="00DF27E6" w:rsidP="00DF27E6">
      <w:r>
        <w:t>#include &lt;DHT.h&gt;</w:t>
      </w:r>
    </w:p>
    <w:p w14:paraId="37CCA799" w14:textId="3264B307" w:rsidR="00DF27E6" w:rsidRDefault="00DF27E6" w:rsidP="00DF27E6">
      <w:r>
        <w:t>#include &lt;LiquidCrystal_I2C.h&gt;</w:t>
      </w:r>
    </w:p>
    <w:p w14:paraId="44110865" w14:textId="491AB639" w:rsidR="00DF27E6" w:rsidRDefault="00DF27E6" w:rsidP="00DF27E6">
      <w:r>
        <w:t>char auth[] = BLYNK_AUTH_TOKEN;</w:t>
      </w:r>
    </w:p>
    <w:p w14:paraId="5C7BD099" w14:textId="77777777" w:rsidR="00DF27E6" w:rsidRDefault="00DF27E6" w:rsidP="00DF27E6">
      <w:r>
        <w:t>char ssid[] = "phamtri";</w:t>
      </w:r>
    </w:p>
    <w:p w14:paraId="71400438" w14:textId="722A79E5" w:rsidR="00DF27E6" w:rsidRDefault="00DF27E6" w:rsidP="00DF27E6">
      <w:r>
        <w:t>char pass[] = "12345678";</w:t>
      </w:r>
    </w:p>
    <w:p w14:paraId="3FEED76C" w14:textId="77777777" w:rsidR="00DF27E6" w:rsidRDefault="00DF27E6" w:rsidP="00DF27E6">
      <w:r>
        <w:t xml:space="preserve">#define DHTPIN 15         </w:t>
      </w:r>
    </w:p>
    <w:p w14:paraId="348FBA70" w14:textId="62932BCB" w:rsidR="00DF27E6" w:rsidRDefault="00DF27E6" w:rsidP="00DF27E6">
      <w:r>
        <w:t xml:space="preserve">#define DHTTYPE DHT22   </w:t>
      </w:r>
    </w:p>
    <w:p w14:paraId="08F0234C" w14:textId="77777777" w:rsidR="00DF27E6" w:rsidRDefault="00DF27E6" w:rsidP="00DF27E6">
      <w:r>
        <w:t>DHT dht(DHTPIN, DHTTYPE);</w:t>
      </w:r>
    </w:p>
    <w:p w14:paraId="549CABAD" w14:textId="09258BFE" w:rsidR="00DF27E6" w:rsidRDefault="00DF27E6" w:rsidP="00DF27E6">
      <w:r>
        <w:lastRenderedPageBreak/>
        <w:t>BlynkTimer timer;</w:t>
      </w:r>
    </w:p>
    <w:p w14:paraId="1972E2FE" w14:textId="77777777" w:rsidR="00DF27E6" w:rsidRDefault="00DF27E6" w:rsidP="00DF27E6">
      <w:r>
        <w:t>LiquidCrystal_I2C lcd(0x27, 16, 2);</w:t>
      </w:r>
    </w:p>
    <w:p w14:paraId="677AE743" w14:textId="77777777" w:rsidR="00DF27E6" w:rsidRDefault="00DF27E6" w:rsidP="00DF27E6">
      <w:r>
        <w:t>float temper = 0.0;</w:t>
      </w:r>
    </w:p>
    <w:p w14:paraId="3231F0BD" w14:textId="00784B98" w:rsidR="00DF27E6" w:rsidRDefault="00DF27E6" w:rsidP="00DF27E6">
      <w:r>
        <w:t>float humi = 0.0;</w:t>
      </w:r>
    </w:p>
    <w:p w14:paraId="40ED5A1A" w14:textId="77777777" w:rsidR="00DF27E6" w:rsidRDefault="00DF27E6" w:rsidP="00DF27E6">
      <w:r>
        <w:t>void sendSensor()</w:t>
      </w:r>
    </w:p>
    <w:p w14:paraId="6CA6704F" w14:textId="77777777" w:rsidR="00DF27E6" w:rsidRDefault="00DF27E6" w:rsidP="00DF27E6">
      <w:r>
        <w:t>{</w:t>
      </w:r>
    </w:p>
    <w:p w14:paraId="482F70DF" w14:textId="77777777" w:rsidR="00DF27E6" w:rsidRDefault="00DF27E6" w:rsidP="00DF27E6">
      <w:r>
        <w:t xml:space="preserve">  Blynk.virtualWrite(V5, humi);</w:t>
      </w:r>
    </w:p>
    <w:p w14:paraId="5F0A03AF" w14:textId="77777777" w:rsidR="00DF27E6" w:rsidRDefault="00DF27E6" w:rsidP="00DF27E6">
      <w:r>
        <w:t xml:space="preserve">  Blynk.virtualWrite(V6, temper);</w:t>
      </w:r>
    </w:p>
    <w:p w14:paraId="1E3C4743" w14:textId="77777777" w:rsidR="00DF27E6" w:rsidRDefault="00DF27E6" w:rsidP="00DF27E6">
      <w:r>
        <w:t>}</w:t>
      </w:r>
    </w:p>
    <w:p w14:paraId="0986A465" w14:textId="77777777" w:rsidR="00DF27E6" w:rsidRDefault="00DF27E6" w:rsidP="00DF27E6"/>
    <w:p w14:paraId="0D5D5C02" w14:textId="77777777" w:rsidR="00DF27E6" w:rsidRDefault="00DF27E6" w:rsidP="00DF27E6">
      <w:r>
        <w:t>void setup()</w:t>
      </w:r>
    </w:p>
    <w:p w14:paraId="519F7DBC" w14:textId="77777777" w:rsidR="00DF27E6" w:rsidRDefault="00DF27E6" w:rsidP="00DF27E6">
      <w:r>
        <w:t>{</w:t>
      </w:r>
    </w:p>
    <w:p w14:paraId="2A0BB01E" w14:textId="77777777" w:rsidR="00DF27E6" w:rsidRDefault="00DF27E6" w:rsidP="00DF27E6">
      <w:r>
        <w:t xml:space="preserve">  Serial.begin(115200);</w:t>
      </w:r>
    </w:p>
    <w:p w14:paraId="1D704824" w14:textId="77777777" w:rsidR="00DF27E6" w:rsidRDefault="00DF27E6" w:rsidP="00DF27E6">
      <w:r>
        <w:t xml:space="preserve">  dht.begin();</w:t>
      </w:r>
    </w:p>
    <w:p w14:paraId="778C4D5D" w14:textId="77777777" w:rsidR="00DF27E6" w:rsidRDefault="00DF27E6" w:rsidP="00DF27E6">
      <w:r>
        <w:t xml:space="preserve">  sendSensor();</w:t>
      </w:r>
    </w:p>
    <w:p w14:paraId="5796CDBE" w14:textId="77777777" w:rsidR="00DF27E6" w:rsidRDefault="00DF27E6" w:rsidP="00DF27E6">
      <w:r>
        <w:t xml:space="preserve">  timer.setInterval(1000L, sendSensor);</w:t>
      </w:r>
    </w:p>
    <w:p w14:paraId="4F5FE0EB" w14:textId="77777777" w:rsidR="00DF27E6" w:rsidRDefault="00DF27E6" w:rsidP="00DF27E6">
      <w:r>
        <w:t xml:space="preserve">  lcd.init();</w:t>
      </w:r>
    </w:p>
    <w:p w14:paraId="57BB01AB" w14:textId="77777777" w:rsidR="00DF27E6" w:rsidRDefault="00DF27E6" w:rsidP="00DF27E6">
      <w:r>
        <w:t xml:space="preserve">  lcd.backlight();</w:t>
      </w:r>
    </w:p>
    <w:p w14:paraId="3C3BE7E5" w14:textId="77777777" w:rsidR="00DF27E6" w:rsidRDefault="00DF27E6" w:rsidP="00DF27E6">
      <w:r>
        <w:lastRenderedPageBreak/>
        <w:t xml:space="preserve">  sendDataToLCDTask();</w:t>
      </w:r>
    </w:p>
    <w:p w14:paraId="58376D50" w14:textId="21F8C22A" w:rsidR="00DF27E6" w:rsidRDefault="00DF27E6" w:rsidP="00DF27E6">
      <w:r>
        <w:t xml:space="preserve">  Blynk.begin(auth, ssid, pass);</w:t>
      </w:r>
    </w:p>
    <w:p w14:paraId="2469E8EE" w14:textId="5F3D84B9" w:rsidR="00DF27E6" w:rsidRDefault="00DF27E6" w:rsidP="00DF27E6">
      <w:r>
        <w:t>}</w:t>
      </w:r>
    </w:p>
    <w:p w14:paraId="0E19AF9B" w14:textId="77777777" w:rsidR="00DF27E6" w:rsidRDefault="00DF27E6" w:rsidP="00DF27E6">
      <w:r>
        <w:t>void loop()</w:t>
      </w:r>
    </w:p>
    <w:p w14:paraId="0A72892E" w14:textId="77777777" w:rsidR="00DF27E6" w:rsidRDefault="00DF27E6" w:rsidP="00DF27E6">
      <w:r>
        <w:t>{</w:t>
      </w:r>
    </w:p>
    <w:p w14:paraId="67056234" w14:textId="77777777" w:rsidR="00DF27E6" w:rsidRDefault="00DF27E6" w:rsidP="00DF27E6">
      <w:r>
        <w:t xml:space="preserve">  timer.run(); </w:t>
      </w:r>
    </w:p>
    <w:p w14:paraId="54956372" w14:textId="77777777" w:rsidR="00DF27E6" w:rsidRDefault="00DF27E6" w:rsidP="00DF27E6">
      <w:r>
        <w:t xml:space="preserve">  Blynk.run();</w:t>
      </w:r>
    </w:p>
    <w:p w14:paraId="5E4C109C" w14:textId="20CD7D27" w:rsidR="00DF27E6" w:rsidRDefault="00DF27E6" w:rsidP="00DF27E6">
      <w:r>
        <w:t>}</w:t>
      </w:r>
    </w:p>
    <w:p w14:paraId="27261441" w14:textId="77777777" w:rsidR="00DF27E6" w:rsidRDefault="00DF27E6" w:rsidP="00DF27E6">
      <w:r>
        <w:t>void sendDataToLCDTask()</w:t>
      </w:r>
    </w:p>
    <w:p w14:paraId="7AE3C472" w14:textId="77777777" w:rsidR="00DF27E6" w:rsidRDefault="00DF27E6" w:rsidP="00DF27E6">
      <w:r>
        <w:t>{</w:t>
      </w:r>
    </w:p>
    <w:p w14:paraId="0EF44A85" w14:textId="56198CC7" w:rsidR="00DF27E6" w:rsidRDefault="00DF27E6" w:rsidP="00DF27E6">
      <w:r>
        <w:t xml:space="preserve">  xTaskCreatePinnedToCore(  </w:t>
      </w:r>
    </w:p>
    <w:p w14:paraId="4CDB8298" w14:textId="2D3A8F1A" w:rsidR="00DF27E6" w:rsidRDefault="00DF27E6" w:rsidP="00DF27E6">
      <w:r>
        <w:t xml:space="preserve">    sendDataToLCD,  </w:t>
      </w:r>
    </w:p>
    <w:p w14:paraId="1C2DD67D" w14:textId="460BF6CD" w:rsidR="00DF27E6" w:rsidRDefault="00DF27E6" w:rsidP="00DF27E6">
      <w:r>
        <w:t xml:space="preserve">    "</w:t>
      </w:r>
      <w:r w:rsidRPr="00DF27E6">
        <w:t xml:space="preserve"> </w:t>
      </w:r>
      <w:r>
        <w:t>sendDataToLCD "</w:t>
      </w:r>
    </w:p>
    <w:p w14:paraId="258A4803" w14:textId="50B4B20F" w:rsidR="00DF27E6" w:rsidRDefault="00DF27E6" w:rsidP="00DF27E6">
      <w:r>
        <w:t xml:space="preserve">    2048,</w:t>
      </w:r>
    </w:p>
    <w:p w14:paraId="44F96352" w14:textId="3F1FD4F9" w:rsidR="00DF27E6" w:rsidRDefault="00DF27E6" w:rsidP="00DF27E6">
      <w:r>
        <w:t xml:space="preserve">    NULL,         </w:t>
      </w:r>
    </w:p>
    <w:p w14:paraId="2E641E87" w14:textId="433A2109" w:rsidR="00DF27E6" w:rsidRDefault="00DF27E6" w:rsidP="00DF27E6">
      <w:r>
        <w:t xml:space="preserve">    5,            </w:t>
      </w:r>
    </w:p>
    <w:p w14:paraId="51F3DD6F" w14:textId="2812222C" w:rsidR="00DF27E6" w:rsidRDefault="00DF27E6" w:rsidP="00DF27E6">
      <w:r>
        <w:t xml:space="preserve">    NULL,         </w:t>
      </w:r>
    </w:p>
    <w:p w14:paraId="1382D49A" w14:textId="77777777" w:rsidR="00DF27E6" w:rsidRDefault="00DF27E6" w:rsidP="00DF27E6">
      <w:r>
        <w:t xml:space="preserve">    1);</w:t>
      </w:r>
    </w:p>
    <w:p w14:paraId="5C109253" w14:textId="5AB5CBE6" w:rsidR="00DF27E6" w:rsidRDefault="00DF27E6" w:rsidP="00DF27E6">
      <w:r>
        <w:lastRenderedPageBreak/>
        <w:t>}</w:t>
      </w:r>
    </w:p>
    <w:p w14:paraId="02CA6F32" w14:textId="77777777" w:rsidR="00DF27E6" w:rsidRDefault="00DF27E6" w:rsidP="00DF27E6">
      <w:r>
        <w:t>void sendDataToLCD(void *parameter) {</w:t>
      </w:r>
    </w:p>
    <w:p w14:paraId="2B187A00" w14:textId="77777777" w:rsidR="00DF27E6" w:rsidRDefault="00DF27E6" w:rsidP="00DF27E6">
      <w:r>
        <w:t xml:space="preserve">  while (1) {</w:t>
      </w:r>
    </w:p>
    <w:p w14:paraId="650D2B9D" w14:textId="77777777" w:rsidR="00DF27E6" w:rsidRDefault="00DF27E6" w:rsidP="00DF27E6">
      <w:r>
        <w:t xml:space="preserve">    humi = dht.readHumidity();</w:t>
      </w:r>
    </w:p>
    <w:p w14:paraId="454F202B" w14:textId="77777777" w:rsidR="00DF27E6" w:rsidRDefault="00DF27E6" w:rsidP="00DF27E6">
      <w:r>
        <w:t xml:space="preserve">    temper = dht.readTemperature();</w:t>
      </w:r>
    </w:p>
    <w:p w14:paraId="0791EE50" w14:textId="77777777" w:rsidR="00DF27E6" w:rsidRDefault="00DF27E6" w:rsidP="00DF27E6">
      <w:r>
        <w:t xml:space="preserve">    lcd.setCursor(0, 0);</w:t>
      </w:r>
    </w:p>
    <w:p w14:paraId="5BBA425E" w14:textId="77777777" w:rsidR="00DF27E6" w:rsidRDefault="00DF27E6" w:rsidP="00DF27E6">
      <w:r>
        <w:t xml:space="preserve">    lcd.print("Temp: ");</w:t>
      </w:r>
    </w:p>
    <w:p w14:paraId="1390EC9D" w14:textId="77777777" w:rsidR="00DF27E6" w:rsidRDefault="00DF27E6" w:rsidP="00DF27E6">
      <w:r>
        <w:t xml:space="preserve">    lcd.setCursor(6, 0);</w:t>
      </w:r>
    </w:p>
    <w:p w14:paraId="39D1FC0E" w14:textId="77777777" w:rsidR="00DF27E6" w:rsidRDefault="00DF27E6" w:rsidP="00DF27E6">
      <w:r>
        <w:t xml:space="preserve">    lcd.print(temper);</w:t>
      </w:r>
    </w:p>
    <w:p w14:paraId="47BF87B1" w14:textId="77777777" w:rsidR="00DF27E6" w:rsidRDefault="00DF27E6" w:rsidP="00DF27E6">
      <w:r>
        <w:t xml:space="preserve">    lcd.setCursor(13, 0);</w:t>
      </w:r>
    </w:p>
    <w:p w14:paraId="19C56CA4" w14:textId="77777777" w:rsidR="00DF27E6" w:rsidRDefault="00DF27E6" w:rsidP="00DF27E6">
      <w:r>
        <w:t xml:space="preserve">    lcd.write(0xDF);</w:t>
      </w:r>
    </w:p>
    <w:p w14:paraId="45E5932A" w14:textId="77777777" w:rsidR="00DF27E6" w:rsidRDefault="00DF27E6" w:rsidP="00DF27E6">
      <w:r>
        <w:t xml:space="preserve">    lcd.print("C");</w:t>
      </w:r>
    </w:p>
    <w:p w14:paraId="535EB75C" w14:textId="77777777" w:rsidR="00DF27E6" w:rsidRDefault="00DF27E6" w:rsidP="00DF27E6">
      <w:r>
        <w:t xml:space="preserve">    lcd.setCursor(0,1);</w:t>
      </w:r>
    </w:p>
    <w:p w14:paraId="73AD1677" w14:textId="77777777" w:rsidR="00DF27E6" w:rsidRDefault="00DF27E6" w:rsidP="00DF27E6">
      <w:r>
        <w:t xml:space="preserve">    lcd.print("Humi: ");</w:t>
      </w:r>
    </w:p>
    <w:p w14:paraId="5243CF76" w14:textId="77777777" w:rsidR="00DF27E6" w:rsidRDefault="00DF27E6" w:rsidP="00DF27E6">
      <w:r>
        <w:t xml:space="preserve">    lcd.setCursor(6, 1);</w:t>
      </w:r>
    </w:p>
    <w:p w14:paraId="0E7AC201" w14:textId="77777777" w:rsidR="00DF27E6" w:rsidRDefault="00DF27E6" w:rsidP="00DF27E6">
      <w:r>
        <w:t xml:space="preserve">    lcd.print(humi);</w:t>
      </w:r>
    </w:p>
    <w:p w14:paraId="16715591" w14:textId="77777777" w:rsidR="00DF27E6" w:rsidRDefault="00DF27E6" w:rsidP="00DF27E6">
      <w:r>
        <w:t xml:space="preserve">    lcd.setCursor(13, 1);</w:t>
      </w:r>
    </w:p>
    <w:p w14:paraId="14EC4DCE" w14:textId="77777777" w:rsidR="00DF27E6" w:rsidRDefault="00DF27E6" w:rsidP="00DF27E6">
      <w:r>
        <w:t xml:space="preserve">    lcd.print("%");</w:t>
      </w:r>
    </w:p>
    <w:p w14:paraId="48719F2B" w14:textId="77777777" w:rsidR="00DF27E6" w:rsidRDefault="00DF27E6" w:rsidP="00DF27E6">
      <w:r>
        <w:lastRenderedPageBreak/>
        <w:t xml:space="preserve">    vTaskDelay(2000/ portTICK_PERIOD_MS);</w:t>
      </w:r>
    </w:p>
    <w:p w14:paraId="49F40B76" w14:textId="77777777" w:rsidR="00DF27E6" w:rsidRDefault="00DF27E6" w:rsidP="00DF27E6">
      <w:r>
        <w:t xml:space="preserve">  }</w:t>
      </w:r>
    </w:p>
    <w:p w14:paraId="4B2878E8" w14:textId="32689BB7" w:rsidR="00DF27E6" w:rsidRPr="00DF27E6" w:rsidRDefault="00DF27E6" w:rsidP="00DF27E6">
      <w:r>
        <w:t>}</w:t>
      </w:r>
    </w:p>
    <w:sectPr w:rsidR="00DF27E6" w:rsidRPr="00DF27E6" w:rsidSect="0017746F">
      <w:headerReference w:type="default" r:id="rId73"/>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DAC54" w14:textId="77777777" w:rsidR="004D042B" w:rsidRDefault="004D042B" w:rsidP="0017746F">
      <w:pPr>
        <w:spacing w:after="0" w:line="240" w:lineRule="auto"/>
      </w:pPr>
      <w:r>
        <w:separator/>
      </w:r>
    </w:p>
  </w:endnote>
  <w:endnote w:type="continuationSeparator" w:id="0">
    <w:p w14:paraId="544AB774" w14:textId="77777777" w:rsidR="004D042B" w:rsidRDefault="004D042B" w:rsidP="00177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13969" w14:textId="77777777" w:rsidR="004D042B" w:rsidRDefault="004D042B" w:rsidP="0017746F">
      <w:pPr>
        <w:spacing w:after="0" w:line="240" w:lineRule="auto"/>
      </w:pPr>
      <w:r>
        <w:separator/>
      </w:r>
    </w:p>
  </w:footnote>
  <w:footnote w:type="continuationSeparator" w:id="0">
    <w:p w14:paraId="6904B866" w14:textId="77777777" w:rsidR="004D042B" w:rsidRDefault="004D042B" w:rsidP="001774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A2FD5" w14:textId="5319A6A9" w:rsidR="00286E22" w:rsidRDefault="00286E22">
    <w:pPr>
      <w:pStyle w:val="Header"/>
      <w:jc w:val="center"/>
    </w:pPr>
  </w:p>
  <w:p w14:paraId="05EE14B9" w14:textId="1A01D373" w:rsidR="00286E22" w:rsidRDefault="00286E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032895"/>
      <w:docPartObj>
        <w:docPartGallery w:val="Page Numbers (Top of Page)"/>
        <w:docPartUnique/>
      </w:docPartObj>
    </w:sdtPr>
    <w:sdtEndPr>
      <w:rPr>
        <w:noProof/>
      </w:rPr>
    </w:sdtEndPr>
    <w:sdtContent>
      <w:p w14:paraId="713997B6" w14:textId="68FB2C14" w:rsidR="00286E22" w:rsidRDefault="00286E22">
        <w:pPr>
          <w:pStyle w:val="Header"/>
          <w:jc w:val="center"/>
        </w:pPr>
        <w:r>
          <w:fldChar w:fldCharType="begin"/>
        </w:r>
        <w:r>
          <w:instrText xml:space="preserve"> PAGE   \* MERGEFORMAT </w:instrText>
        </w:r>
        <w:r>
          <w:fldChar w:fldCharType="separate"/>
        </w:r>
        <w:r w:rsidR="00652E26">
          <w:rPr>
            <w:noProof/>
          </w:rPr>
          <w:t>49</w:t>
        </w:r>
        <w:r>
          <w:rPr>
            <w:noProof/>
          </w:rPr>
          <w:fldChar w:fldCharType="end"/>
        </w:r>
      </w:p>
    </w:sdtContent>
  </w:sdt>
  <w:p w14:paraId="497E26F0" w14:textId="77777777" w:rsidR="00286E22" w:rsidRDefault="00286E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8D9"/>
    <w:multiLevelType w:val="hybridMultilevel"/>
    <w:tmpl w:val="C08A1A1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076DD"/>
    <w:multiLevelType w:val="hybridMultilevel"/>
    <w:tmpl w:val="C1A458D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37319"/>
    <w:multiLevelType w:val="hybridMultilevel"/>
    <w:tmpl w:val="C54229D6"/>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844194"/>
    <w:multiLevelType w:val="hybridMultilevel"/>
    <w:tmpl w:val="2CB8FC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C1035"/>
    <w:multiLevelType w:val="hybridMultilevel"/>
    <w:tmpl w:val="DAACB6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27D6D40"/>
    <w:multiLevelType w:val="hybridMultilevel"/>
    <w:tmpl w:val="F7DA23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44473"/>
    <w:multiLevelType w:val="hybridMultilevel"/>
    <w:tmpl w:val="4ED220C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544BF"/>
    <w:multiLevelType w:val="hybridMultilevel"/>
    <w:tmpl w:val="40626A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87C25"/>
    <w:multiLevelType w:val="hybridMultilevel"/>
    <w:tmpl w:val="B704BE1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A653C4"/>
    <w:multiLevelType w:val="hybridMultilevel"/>
    <w:tmpl w:val="B710795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A01694"/>
    <w:multiLevelType w:val="hybridMultilevel"/>
    <w:tmpl w:val="DB5023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2275C"/>
    <w:multiLevelType w:val="hybridMultilevel"/>
    <w:tmpl w:val="524827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477054"/>
    <w:multiLevelType w:val="hybridMultilevel"/>
    <w:tmpl w:val="30A4815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8827DE"/>
    <w:multiLevelType w:val="multilevel"/>
    <w:tmpl w:val="8702E51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43219"/>
    <w:multiLevelType w:val="hybridMultilevel"/>
    <w:tmpl w:val="4D46EE3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E54387"/>
    <w:multiLevelType w:val="hybridMultilevel"/>
    <w:tmpl w:val="8F8213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C69C8"/>
    <w:multiLevelType w:val="hybridMultilevel"/>
    <w:tmpl w:val="BE64B81E"/>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6C27FB"/>
    <w:multiLevelType w:val="hybridMultilevel"/>
    <w:tmpl w:val="FCBEA2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AE5E7D"/>
    <w:multiLevelType w:val="hybridMultilevel"/>
    <w:tmpl w:val="6AFA7F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4E5F05"/>
    <w:multiLevelType w:val="hybridMultilevel"/>
    <w:tmpl w:val="095666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CE3C9D"/>
    <w:multiLevelType w:val="hybridMultilevel"/>
    <w:tmpl w:val="32A441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15ACB"/>
    <w:multiLevelType w:val="hybridMultilevel"/>
    <w:tmpl w:val="EBE0A9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B35EC5"/>
    <w:multiLevelType w:val="hybridMultilevel"/>
    <w:tmpl w:val="07D4A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F2F26"/>
    <w:multiLevelType w:val="hybridMultilevel"/>
    <w:tmpl w:val="DEF6483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B75A83"/>
    <w:multiLevelType w:val="hybridMultilevel"/>
    <w:tmpl w:val="57A84CA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CA633E"/>
    <w:multiLevelType w:val="hybridMultilevel"/>
    <w:tmpl w:val="0E24F2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4976AD"/>
    <w:multiLevelType w:val="hybridMultilevel"/>
    <w:tmpl w:val="21F4FD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3C4A28"/>
    <w:multiLevelType w:val="multilevel"/>
    <w:tmpl w:val="2F986312"/>
    <w:lvl w:ilvl="0">
      <w:start w:val="1"/>
      <w:numFmt w:val="decimal"/>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76301B8"/>
    <w:multiLevelType w:val="hybridMultilevel"/>
    <w:tmpl w:val="2D0EBDD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7F0FC7"/>
    <w:multiLevelType w:val="hybridMultilevel"/>
    <w:tmpl w:val="DAEAC5C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B36DF8"/>
    <w:multiLevelType w:val="hybridMultilevel"/>
    <w:tmpl w:val="07163E2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6E356B"/>
    <w:multiLevelType w:val="hybridMultilevel"/>
    <w:tmpl w:val="FF4C99EC"/>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02E6E51"/>
    <w:multiLevelType w:val="hybridMultilevel"/>
    <w:tmpl w:val="D1BE08D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054034D"/>
    <w:multiLevelType w:val="hybridMultilevel"/>
    <w:tmpl w:val="A94AF9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4C4CB8"/>
    <w:multiLevelType w:val="hybridMultilevel"/>
    <w:tmpl w:val="CFCEA2E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441D9C"/>
    <w:multiLevelType w:val="hybridMultilevel"/>
    <w:tmpl w:val="4FDE763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7732E2"/>
    <w:multiLevelType w:val="hybridMultilevel"/>
    <w:tmpl w:val="6724406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E90B71"/>
    <w:multiLevelType w:val="hybridMultilevel"/>
    <w:tmpl w:val="56321E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117C5B"/>
    <w:multiLevelType w:val="hybridMultilevel"/>
    <w:tmpl w:val="E0F4AF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F254CE"/>
    <w:multiLevelType w:val="hybridMultilevel"/>
    <w:tmpl w:val="384630E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3222251">
    <w:abstractNumId w:val="29"/>
  </w:num>
  <w:num w:numId="2" w16cid:durableId="1723407104">
    <w:abstractNumId w:val="5"/>
  </w:num>
  <w:num w:numId="3" w16cid:durableId="177089104">
    <w:abstractNumId w:val="8"/>
  </w:num>
  <w:num w:numId="4" w16cid:durableId="566065976">
    <w:abstractNumId w:val="40"/>
  </w:num>
  <w:num w:numId="5" w16cid:durableId="1757627784">
    <w:abstractNumId w:val="26"/>
  </w:num>
  <w:num w:numId="6" w16cid:durableId="503400931">
    <w:abstractNumId w:val="11"/>
  </w:num>
  <w:num w:numId="7" w16cid:durableId="309215593">
    <w:abstractNumId w:val="24"/>
  </w:num>
  <w:num w:numId="8" w16cid:durableId="185170758">
    <w:abstractNumId w:val="13"/>
  </w:num>
  <w:num w:numId="9" w16cid:durableId="1240402897">
    <w:abstractNumId w:val="31"/>
  </w:num>
  <w:num w:numId="10" w16cid:durableId="1618020256">
    <w:abstractNumId w:val="20"/>
  </w:num>
  <w:num w:numId="11" w16cid:durableId="628167699">
    <w:abstractNumId w:val="18"/>
  </w:num>
  <w:num w:numId="12" w16cid:durableId="764812444">
    <w:abstractNumId w:val="33"/>
  </w:num>
  <w:num w:numId="13" w16cid:durableId="639263501">
    <w:abstractNumId w:val="27"/>
  </w:num>
  <w:num w:numId="14" w16cid:durableId="1671911877">
    <w:abstractNumId w:val="32"/>
  </w:num>
  <w:num w:numId="15" w16cid:durableId="1422022060">
    <w:abstractNumId w:val="4"/>
  </w:num>
  <w:num w:numId="16" w16cid:durableId="1311521258">
    <w:abstractNumId w:val="12"/>
  </w:num>
  <w:num w:numId="17" w16cid:durableId="1594584247">
    <w:abstractNumId w:val="0"/>
  </w:num>
  <w:num w:numId="18" w16cid:durableId="692613709">
    <w:abstractNumId w:val="23"/>
  </w:num>
  <w:num w:numId="19" w16cid:durableId="842623900">
    <w:abstractNumId w:val="35"/>
  </w:num>
  <w:num w:numId="20" w16cid:durableId="2076125519">
    <w:abstractNumId w:val="17"/>
  </w:num>
  <w:num w:numId="21" w16cid:durableId="1957247168">
    <w:abstractNumId w:val="6"/>
  </w:num>
  <w:num w:numId="22" w16cid:durableId="1536238074">
    <w:abstractNumId w:val="16"/>
  </w:num>
  <w:num w:numId="23" w16cid:durableId="119883150">
    <w:abstractNumId w:val="36"/>
  </w:num>
  <w:num w:numId="24" w16cid:durableId="1766227284">
    <w:abstractNumId w:val="15"/>
  </w:num>
  <w:num w:numId="25" w16cid:durableId="240679846">
    <w:abstractNumId w:val="38"/>
  </w:num>
  <w:num w:numId="26" w16cid:durableId="2125155601">
    <w:abstractNumId w:val="14"/>
  </w:num>
  <w:num w:numId="27" w16cid:durableId="1440638514">
    <w:abstractNumId w:val="25"/>
  </w:num>
  <w:num w:numId="28" w16cid:durableId="1125538260">
    <w:abstractNumId w:val="21"/>
  </w:num>
  <w:num w:numId="29" w16cid:durableId="1569728196">
    <w:abstractNumId w:val="2"/>
  </w:num>
  <w:num w:numId="30" w16cid:durableId="718094541">
    <w:abstractNumId w:val="34"/>
  </w:num>
  <w:num w:numId="31" w16cid:durableId="416170620">
    <w:abstractNumId w:val="39"/>
  </w:num>
  <w:num w:numId="32" w16cid:durableId="1975016298">
    <w:abstractNumId w:val="30"/>
  </w:num>
  <w:num w:numId="33" w16cid:durableId="1516116383">
    <w:abstractNumId w:val="7"/>
  </w:num>
  <w:num w:numId="34" w16cid:durableId="471603717">
    <w:abstractNumId w:val="37"/>
  </w:num>
  <w:num w:numId="35" w16cid:durableId="862136124">
    <w:abstractNumId w:val="10"/>
  </w:num>
  <w:num w:numId="36" w16cid:durableId="962879949">
    <w:abstractNumId w:val="19"/>
  </w:num>
  <w:num w:numId="37" w16cid:durableId="134108723">
    <w:abstractNumId w:val="22"/>
  </w:num>
  <w:num w:numId="38" w16cid:durableId="1572274296">
    <w:abstractNumId w:val="41"/>
  </w:num>
  <w:num w:numId="39" w16cid:durableId="1088774810">
    <w:abstractNumId w:val="28"/>
  </w:num>
  <w:num w:numId="40" w16cid:durableId="378868071">
    <w:abstractNumId w:val="1"/>
  </w:num>
  <w:num w:numId="41" w16cid:durableId="1462456253">
    <w:abstractNumId w:val="9"/>
  </w:num>
  <w:num w:numId="42" w16cid:durableId="597908486">
    <w:abstractNumId w:val="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718"/>
    <w:rsid w:val="000001EE"/>
    <w:rsid w:val="00010D3A"/>
    <w:rsid w:val="000113E6"/>
    <w:rsid w:val="000148D9"/>
    <w:rsid w:val="00015871"/>
    <w:rsid w:val="00017644"/>
    <w:rsid w:val="00021BC4"/>
    <w:rsid w:val="000227F0"/>
    <w:rsid w:val="00022E3C"/>
    <w:rsid w:val="00025892"/>
    <w:rsid w:val="00026E35"/>
    <w:rsid w:val="00047160"/>
    <w:rsid w:val="00053211"/>
    <w:rsid w:val="00063A87"/>
    <w:rsid w:val="000649AB"/>
    <w:rsid w:val="00066FDA"/>
    <w:rsid w:val="0007039D"/>
    <w:rsid w:val="0008271D"/>
    <w:rsid w:val="00084886"/>
    <w:rsid w:val="000863F7"/>
    <w:rsid w:val="0008649D"/>
    <w:rsid w:val="00093D9D"/>
    <w:rsid w:val="000A6F0F"/>
    <w:rsid w:val="000B1DB2"/>
    <w:rsid w:val="000B1DB3"/>
    <w:rsid w:val="000B239E"/>
    <w:rsid w:val="000B7CB0"/>
    <w:rsid w:val="000C42FB"/>
    <w:rsid w:val="000C620D"/>
    <w:rsid w:val="000D272E"/>
    <w:rsid w:val="000D6366"/>
    <w:rsid w:val="000E6B08"/>
    <w:rsid w:val="000E7BF4"/>
    <w:rsid w:val="000F74C7"/>
    <w:rsid w:val="001009A3"/>
    <w:rsid w:val="001038EF"/>
    <w:rsid w:val="00106020"/>
    <w:rsid w:val="001246B4"/>
    <w:rsid w:val="0013317F"/>
    <w:rsid w:val="00136D60"/>
    <w:rsid w:val="00137A1F"/>
    <w:rsid w:val="00137C36"/>
    <w:rsid w:val="00140FDD"/>
    <w:rsid w:val="00146EBA"/>
    <w:rsid w:val="00160B35"/>
    <w:rsid w:val="00172AEB"/>
    <w:rsid w:val="0017575F"/>
    <w:rsid w:val="0017746F"/>
    <w:rsid w:val="00177472"/>
    <w:rsid w:val="00180208"/>
    <w:rsid w:val="00180412"/>
    <w:rsid w:val="00183835"/>
    <w:rsid w:val="0019034C"/>
    <w:rsid w:val="00190B80"/>
    <w:rsid w:val="001C1A35"/>
    <w:rsid w:val="001C4240"/>
    <w:rsid w:val="001C6ACE"/>
    <w:rsid w:val="001D5812"/>
    <w:rsid w:val="001F282F"/>
    <w:rsid w:val="001F5863"/>
    <w:rsid w:val="00204873"/>
    <w:rsid w:val="00207DA0"/>
    <w:rsid w:val="002308FC"/>
    <w:rsid w:val="00235522"/>
    <w:rsid w:val="0023725F"/>
    <w:rsid w:val="002500AE"/>
    <w:rsid w:val="00254A5F"/>
    <w:rsid w:val="002567C1"/>
    <w:rsid w:val="0026023D"/>
    <w:rsid w:val="0026272A"/>
    <w:rsid w:val="00273210"/>
    <w:rsid w:val="00276687"/>
    <w:rsid w:val="00280583"/>
    <w:rsid w:val="002823A4"/>
    <w:rsid w:val="002827CF"/>
    <w:rsid w:val="00286E22"/>
    <w:rsid w:val="002A09EB"/>
    <w:rsid w:val="002A229B"/>
    <w:rsid w:val="002B227D"/>
    <w:rsid w:val="002B2BAE"/>
    <w:rsid w:val="002C2178"/>
    <w:rsid w:val="002D2A0D"/>
    <w:rsid w:val="002E46D7"/>
    <w:rsid w:val="002E6457"/>
    <w:rsid w:val="002F1610"/>
    <w:rsid w:val="002F7784"/>
    <w:rsid w:val="00301E99"/>
    <w:rsid w:val="00326981"/>
    <w:rsid w:val="00335571"/>
    <w:rsid w:val="00335AEC"/>
    <w:rsid w:val="00343F75"/>
    <w:rsid w:val="003539D5"/>
    <w:rsid w:val="00355CC7"/>
    <w:rsid w:val="0036370C"/>
    <w:rsid w:val="00364789"/>
    <w:rsid w:val="003807FB"/>
    <w:rsid w:val="003B7147"/>
    <w:rsid w:val="003C7CA6"/>
    <w:rsid w:val="003D03B4"/>
    <w:rsid w:val="003D18B6"/>
    <w:rsid w:val="003F729C"/>
    <w:rsid w:val="004012D8"/>
    <w:rsid w:val="004023DF"/>
    <w:rsid w:val="0041174C"/>
    <w:rsid w:val="004131D9"/>
    <w:rsid w:val="00420DD2"/>
    <w:rsid w:val="004243F2"/>
    <w:rsid w:val="00424D2E"/>
    <w:rsid w:val="00426E05"/>
    <w:rsid w:val="00432073"/>
    <w:rsid w:val="004332B2"/>
    <w:rsid w:val="004421FF"/>
    <w:rsid w:val="004432AD"/>
    <w:rsid w:val="00445D16"/>
    <w:rsid w:val="00454FE8"/>
    <w:rsid w:val="0045770F"/>
    <w:rsid w:val="00457D76"/>
    <w:rsid w:val="00464673"/>
    <w:rsid w:val="00464BF6"/>
    <w:rsid w:val="00472761"/>
    <w:rsid w:val="0047489C"/>
    <w:rsid w:val="0048459C"/>
    <w:rsid w:val="00485A69"/>
    <w:rsid w:val="00494647"/>
    <w:rsid w:val="00497E6B"/>
    <w:rsid w:val="004A4AFF"/>
    <w:rsid w:val="004B60C9"/>
    <w:rsid w:val="004D042B"/>
    <w:rsid w:val="004D3503"/>
    <w:rsid w:val="004D657F"/>
    <w:rsid w:val="004E15B2"/>
    <w:rsid w:val="004E3891"/>
    <w:rsid w:val="004F33D9"/>
    <w:rsid w:val="004F5566"/>
    <w:rsid w:val="004F734F"/>
    <w:rsid w:val="00503667"/>
    <w:rsid w:val="00506C3D"/>
    <w:rsid w:val="00516E32"/>
    <w:rsid w:val="00516EC4"/>
    <w:rsid w:val="005234BE"/>
    <w:rsid w:val="00527039"/>
    <w:rsid w:val="005361D9"/>
    <w:rsid w:val="0054476C"/>
    <w:rsid w:val="005511F6"/>
    <w:rsid w:val="00557DAB"/>
    <w:rsid w:val="00560D07"/>
    <w:rsid w:val="005638C4"/>
    <w:rsid w:val="0057325C"/>
    <w:rsid w:val="0057446B"/>
    <w:rsid w:val="00574B43"/>
    <w:rsid w:val="00582B39"/>
    <w:rsid w:val="0059463C"/>
    <w:rsid w:val="005A18D4"/>
    <w:rsid w:val="005A596A"/>
    <w:rsid w:val="005B3FBD"/>
    <w:rsid w:val="005B753E"/>
    <w:rsid w:val="005D0403"/>
    <w:rsid w:val="005D1D36"/>
    <w:rsid w:val="005E2C2B"/>
    <w:rsid w:val="005E6B52"/>
    <w:rsid w:val="006357E1"/>
    <w:rsid w:val="00650349"/>
    <w:rsid w:val="00652E26"/>
    <w:rsid w:val="0066203E"/>
    <w:rsid w:val="00667BC2"/>
    <w:rsid w:val="00686F2F"/>
    <w:rsid w:val="0069188A"/>
    <w:rsid w:val="006935B1"/>
    <w:rsid w:val="006A5A2D"/>
    <w:rsid w:val="006B2D46"/>
    <w:rsid w:val="006B35A3"/>
    <w:rsid w:val="006B41BE"/>
    <w:rsid w:val="006C16A6"/>
    <w:rsid w:val="006C31F3"/>
    <w:rsid w:val="006E2BDA"/>
    <w:rsid w:val="006E6476"/>
    <w:rsid w:val="006F1384"/>
    <w:rsid w:val="006F1EC8"/>
    <w:rsid w:val="00706D77"/>
    <w:rsid w:val="0071020A"/>
    <w:rsid w:val="007209BE"/>
    <w:rsid w:val="00730A1C"/>
    <w:rsid w:val="00732E11"/>
    <w:rsid w:val="0075336A"/>
    <w:rsid w:val="007615FE"/>
    <w:rsid w:val="00761F8D"/>
    <w:rsid w:val="00764382"/>
    <w:rsid w:val="00765EA0"/>
    <w:rsid w:val="0076600B"/>
    <w:rsid w:val="0076615A"/>
    <w:rsid w:val="007668CF"/>
    <w:rsid w:val="00767DA5"/>
    <w:rsid w:val="00785424"/>
    <w:rsid w:val="00785EFB"/>
    <w:rsid w:val="0079775C"/>
    <w:rsid w:val="007B0965"/>
    <w:rsid w:val="007B2273"/>
    <w:rsid w:val="007B49CA"/>
    <w:rsid w:val="007B7242"/>
    <w:rsid w:val="007C0CEA"/>
    <w:rsid w:val="007C502F"/>
    <w:rsid w:val="007E2028"/>
    <w:rsid w:val="007E220C"/>
    <w:rsid w:val="007E724D"/>
    <w:rsid w:val="007F4558"/>
    <w:rsid w:val="007F7BA5"/>
    <w:rsid w:val="007F7D81"/>
    <w:rsid w:val="00803CB5"/>
    <w:rsid w:val="008108C1"/>
    <w:rsid w:val="0081756E"/>
    <w:rsid w:val="00820B1C"/>
    <w:rsid w:val="00821805"/>
    <w:rsid w:val="00821EDE"/>
    <w:rsid w:val="0084128A"/>
    <w:rsid w:val="00845C69"/>
    <w:rsid w:val="008510B9"/>
    <w:rsid w:val="00851117"/>
    <w:rsid w:val="008548F7"/>
    <w:rsid w:val="00860F06"/>
    <w:rsid w:val="0086404C"/>
    <w:rsid w:val="00864C1A"/>
    <w:rsid w:val="00872CFE"/>
    <w:rsid w:val="00874BA9"/>
    <w:rsid w:val="00882257"/>
    <w:rsid w:val="00882393"/>
    <w:rsid w:val="00885F45"/>
    <w:rsid w:val="00894E40"/>
    <w:rsid w:val="008A2F4F"/>
    <w:rsid w:val="008A66CB"/>
    <w:rsid w:val="008B1E9E"/>
    <w:rsid w:val="008B2E7B"/>
    <w:rsid w:val="008C0873"/>
    <w:rsid w:val="008C0A32"/>
    <w:rsid w:val="008E1A96"/>
    <w:rsid w:val="008F68BF"/>
    <w:rsid w:val="008F75D0"/>
    <w:rsid w:val="008F7B67"/>
    <w:rsid w:val="0090244C"/>
    <w:rsid w:val="00904248"/>
    <w:rsid w:val="009132CB"/>
    <w:rsid w:val="00913389"/>
    <w:rsid w:val="00920ECB"/>
    <w:rsid w:val="00930412"/>
    <w:rsid w:val="00935D93"/>
    <w:rsid w:val="0093608D"/>
    <w:rsid w:val="009424CD"/>
    <w:rsid w:val="00945C0D"/>
    <w:rsid w:val="009535FF"/>
    <w:rsid w:val="00965F69"/>
    <w:rsid w:val="009675AA"/>
    <w:rsid w:val="009739FE"/>
    <w:rsid w:val="009770FE"/>
    <w:rsid w:val="00977640"/>
    <w:rsid w:val="00982E96"/>
    <w:rsid w:val="00984D9E"/>
    <w:rsid w:val="00985603"/>
    <w:rsid w:val="009A4550"/>
    <w:rsid w:val="009C3406"/>
    <w:rsid w:val="009C791C"/>
    <w:rsid w:val="009E7B2E"/>
    <w:rsid w:val="009F29AE"/>
    <w:rsid w:val="009F7411"/>
    <w:rsid w:val="00A10208"/>
    <w:rsid w:val="00A23DEF"/>
    <w:rsid w:val="00A36D53"/>
    <w:rsid w:val="00A64777"/>
    <w:rsid w:val="00A71869"/>
    <w:rsid w:val="00A76C4D"/>
    <w:rsid w:val="00A8033E"/>
    <w:rsid w:val="00A87D77"/>
    <w:rsid w:val="00A95805"/>
    <w:rsid w:val="00AA484C"/>
    <w:rsid w:val="00AB6494"/>
    <w:rsid w:val="00AC2771"/>
    <w:rsid w:val="00AC408C"/>
    <w:rsid w:val="00AC70D9"/>
    <w:rsid w:val="00AD092A"/>
    <w:rsid w:val="00AE5494"/>
    <w:rsid w:val="00AE6DD3"/>
    <w:rsid w:val="00AF08AB"/>
    <w:rsid w:val="00AF4288"/>
    <w:rsid w:val="00AF759A"/>
    <w:rsid w:val="00B03F7F"/>
    <w:rsid w:val="00B05514"/>
    <w:rsid w:val="00B1055C"/>
    <w:rsid w:val="00B16759"/>
    <w:rsid w:val="00B2021C"/>
    <w:rsid w:val="00B20E72"/>
    <w:rsid w:val="00B41F39"/>
    <w:rsid w:val="00B46C84"/>
    <w:rsid w:val="00B52C4C"/>
    <w:rsid w:val="00B54E74"/>
    <w:rsid w:val="00B64F56"/>
    <w:rsid w:val="00B71674"/>
    <w:rsid w:val="00B722A5"/>
    <w:rsid w:val="00B76E16"/>
    <w:rsid w:val="00BA4DEB"/>
    <w:rsid w:val="00BC67E5"/>
    <w:rsid w:val="00BC7691"/>
    <w:rsid w:val="00BD3753"/>
    <w:rsid w:val="00BE0542"/>
    <w:rsid w:val="00BE07F0"/>
    <w:rsid w:val="00C00B58"/>
    <w:rsid w:val="00C00F5D"/>
    <w:rsid w:val="00C04784"/>
    <w:rsid w:val="00C22C17"/>
    <w:rsid w:val="00C23FF5"/>
    <w:rsid w:val="00C26185"/>
    <w:rsid w:val="00C27112"/>
    <w:rsid w:val="00C42A78"/>
    <w:rsid w:val="00C43796"/>
    <w:rsid w:val="00C502DC"/>
    <w:rsid w:val="00C60358"/>
    <w:rsid w:val="00C609DD"/>
    <w:rsid w:val="00C65489"/>
    <w:rsid w:val="00C74FCB"/>
    <w:rsid w:val="00C95836"/>
    <w:rsid w:val="00C963B5"/>
    <w:rsid w:val="00CA0AE5"/>
    <w:rsid w:val="00CA10BE"/>
    <w:rsid w:val="00CB0EA3"/>
    <w:rsid w:val="00CC78F0"/>
    <w:rsid w:val="00CD3F70"/>
    <w:rsid w:val="00CF0EE8"/>
    <w:rsid w:val="00D0156C"/>
    <w:rsid w:val="00D132AA"/>
    <w:rsid w:val="00D17A2C"/>
    <w:rsid w:val="00D23B73"/>
    <w:rsid w:val="00D31227"/>
    <w:rsid w:val="00D31C01"/>
    <w:rsid w:val="00D476E8"/>
    <w:rsid w:val="00D572A6"/>
    <w:rsid w:val="00D63F2F"/>
    <w:rsid w:val="00D6725A"/>
    <w:rsid w:val="00D80071"/>
    <w:rsid w:val="00D84767"/>
    <w:rsid w:val="00D906FD"/>
    <w:rsid w:val="00D94090"/>
    <w:rsid w:val="00D96FEE"/>
    <w:rsid w:val="00DA0427"/>
    <w:rsid w:val="00DA1203"/>
    <w:rsid w:val="00DB6C3C"/>
    <w:rsid w:val="00DD0C04"/>
    <w:rsid w:val="00DD2FF2"/>
    <w:rsid w:val="00DE455C"/>
    <w:rsid w:val="00DE5126"/>
    <w:rsid w:val="00DF105E"/>
    <w:rsid w:val="00DF27E6"/>
    <w:rsid w:val="00DF39E4"/>
    <w:rsid w:val="00DF75A9"/>
    <w:rsid w:val="00E02586"/>
    <w:rsid w:val="00E04718"/>
    <w:rsid w:val="00E11991"/>
    <w:rsid w:val="00E21872"/>
    <w:rsid w:val="00E22058"/>
    <w:rsid w:val="00E22A42"/>
    <w:rsid w:val="00E25742"/>
    <w:rsid w:val="00E419A2"/>
    <w:rsid w:val="00E427EC"/>
    <w:rsid w:val="00E42C3D"/>
    <w:rsid w:val="00E42F46"/>
    <w:rsid w:val="00E44530"/>
    <w:rsid w:val="00E62EEE"/>
    <w:rsid w:val="00E63D87"/>
    <w:rsid w:val="00E96D49"/>
    <w:rsid w:val="00EA4C04"/>
    <w:rsid w:val="00EB064D"/>
    <w:rsid w:val="00EC515E"/>
    <w:rsid w:val="00EC6EC3"/>
    <w:rsid w:val="00EC7BF1"/>
    <w:rsid w:val="00ED06CF"/>
    <w:rsid w:val="00ED3061"/>
    <w:rsid w:val="00ED5DB8"/>
    <w:rsid w:val="00EE1ED8"/>
    <w:rsid w:val="00F0124D"/>
    <w:rsid w:val="00F20410"/>
    <w:rsid w:val="00F2713D"/>
    <w:rsid w:val="00F324A6"/>
    <w:rsid w:val="00F329A7"/>
    <w:rsid w:val="00F34E27"/>
    <w:rsid w:val="00F46AB8"/>
    <w:rsid w:val="00F71F78"/>
    <w:rsid w:val="00F7308B"/>
    <w:rsid w:val="00F81DCC"/>
    <w:rsid w:val="00F861C0"/>
    <w:rsid w:val="00F934A0"/>
    <w:rsid w:val="00F93BE3"/>
    <w:rsid w:val="00F9537A"/>
    <w:rsid w:val="00FA1587"/>
    <w:rsid w:val="00FC7D2E"/>
    <w:rsid w:val="00FD5E1B"/>
    <w:rsid w:val="00FD6D5A"/>
    <w:rsid w:val="00FE5666"/>
    <w:rsid w:val="00FF5E42"/>
    <w:rsid w:val="00FF7333"/>
    <w:rsid w:val="00FF7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D60"/>
    <w:pPr>
      <w:spacing w:line="480" w:lineRule="auto"/>
    </w:pPr>
    <w:rPr>
      <w:rFonts w:ascii="Times New Roman" w:hAnsi="Times New Roman"/>
      <w:sz w:val="28"/>
    </w:rPr>
  </w:style>
  <w:style w:type="paragraph" w:styleId="Heading1">
    <w:name w:val="heading 1"/>
    <w:basedOn w:val="Normal"/>
    <w:next w:val="Normal"/>
    <w:link w:val="Heading1Char"/>
    <w:autoRedefine/>
    <w:uiPriority w:val="9"/>
    <w:qFormat/>
    <w:rsid w:val="00DF75A9"/>
    <w:pPr>
      <w:keepNext/>
      <w:keepLines/>
      <w:numPr>
        <w:numId w:val="26"/>
      </w:numPr>
      <w:spacing w:before="240" w:after="0" w:line="360" w:lineRule="auto"/>
      <w:jc w:val="center"/>
      <w:outlineLvl w:val="0"/>
    </w:pPr>
    <w:rPr>
      <w:rFonts w:eastAsiaTheme="majorEastAsia" w:cstheme="majorBidi"/>
      <w:b/>
      <w:caps/>
      <w:szCs w:val="32"/>
    </w:rPr>
  </w:style>
  <w:style w:type="paragraph" w:styleId="Heading2">
    <w:name w:val="heading 2"/>
    <w:basedOn w:val="Normal"/>
    <w:next w:val="Normal"/>
    <w:link w:val="Heading2Char"/>
    <w:autoRedefine/>
    <w:uiPriority w:val="9"/>
    <w:unhideWhenUsed/>
    <w:qFormat/>
    <w:rsid w:val="0008271D"/>
    <w:pPr>
      <w:keepNext/>
      <w:keepLines/>
      <w:numPr>
        <w:ilvl w:val="1"/>
        <w:numId w:val="26"/>
      </w:numPr>
      <w:spacing w:before="40" w:after="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76600B"/>
    <w:pPr>
      <w:keepNext/>
      <w:keepLines/>
      <w:numPr>
        <w:ilvl w:val="2"/>
        <w:numId w:val="26"/>
      </w:numPr>
      <w:spacing w:before="40" w:after="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84128A"/>
    <w:pPr>
      <w:keepNext/>
      <w:keepLines/>
      <w:numPr>
        <w:ilvl w:val="3"/>
        <w:numId w:val="26"/>
      </w:numPr>
      <w:spacing w:before="40" w:after="0" w:line="360" w:lineRule="auto"/>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5A9"/>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08271D"/>
    <w:rPr>
      <w:rFonts w:ascii="Times New Roman" w:eastAsiaTheme="majorEastAsia" w:hAnsi="Times New Roman" w:cstheme="majorBidi"/>
      <w:b/>
      <w:color w:val="000000" w:themeColor="text1"/>
      <w:sz w:val="28"/>
      <w:szCs w:val="26"/>
    </w:rPr>
  </w:style>
  <w:style w:type="paragraph" w:customStyle="1" w:styleId="content">
    <w:name w:val="content"/>
    <w:basedOn w:val="Normal"/>
    <w:link w:val="contentChar"/>
    <w:qFormat/>
    <w:rsid w:val="00F0124D"/>
    <w:pPr>
      <w:spacing w:line="360" w:lineRule="auto"/>
      <w:ind w:firstLine="720"/>
      <w:jc w:val="both"/>
    </w:pPr>
  </w:style>
  <w:style w:type="paragraph" w:customStyle="1" w:styleId="level1">
    <w:name w:val="level1"/>
    <w:basedOn w:val="Heading2"/>
    <w:link w:val="level1Char"/>
    <w:rsid w:val="00C609DD"/>
    <w:pPr>
      <w:numPr>
        <w:numId w:val="1"/>
      </w:numPr>
    </w:pPr>
    <w:rPr>
      <w:b w:val="0"/>
      <w:color w:val="auto"/>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rsid w:val="00C609DD"/>
    <w:pPr>
      <w:numPr>
        <w:numId w:val="1"/>
      </w:numPr>
    </w:pPr>
    <w:rPr>
      <w:b w:val="0"/>
      <w:color w:val="auto"/>
    </w:rPr>
  </w:style>
  <w:style w:type="character" w:customStyle="1" w:styleId="level1Char">
    <w:name w:val="level1 Char"/>
    <w:basedOn w:val="Heading2Char"/>
    <w:link w:val="level1"/>
    <w:rsid w:val="00C609DD"/>
    <w:rPr>
      <w:rFonts w:ascii="Times New Roman" w:eastAsiaTheme="majorEastAsia" w:hAnsi="Times New Roman" w:cstheme="majorBidi"/>
      <w:b w:val="0"/>
      <w:color w:val="000000" w:themeColor="text1"/>
      <w:sz w:val="28"/>
      <w:szCs w:val="26"/>
    </w:rPr>
  </w:style>
  <w:style w:type="character" w:customStyle="1" w:styleId="Heading3Char">
    <w:name w:val="Heading 3 Char"/>
    <w:basedOn w:val="DefaultParagraphFont"/>
    <w:link w:val="Heading3"/>
    <w:uiPriority w:val="9"/>
    <w:rsid w:val="0076600B"/>
    <w:rPr>
      <w:rFonts w:ascii="Times New Roman" w:eastAsiaTheme="majorEastAsia" w:hAnsi="Times New Roman" w:cstheme="majorBidi"/>
      <w:b/>
      <w:color w:val="000000" w:themeColor="text1"/>
      <w:sz w:val="28"/>
      <w:szCs w:val="24"/>
    </w:rPr>
  </w:style>
  <w:style w:type="character" w:customStyle="1" w:styleId="level2Char">
    <w:name w:val="level2 Char"/>
    <w:basedOn w:val="Heading3Char"/>
    <w:link w:val="level2"/>
    <w:rsid w:val="00C609DD"/>
    <w:rPr>
      <w:rFonts w:ascii="Times New Roman" w:eastAsiaTheme="majorEastAsia" w:hAnsi="Times New Roman" w:cstheme="majorBidi"/>
      <w:b w:val="0"/>
      <w:color w:val="000000" w:themeColor="text1"/>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59"/>
    <w:qFormat/>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customStyle="1" w:styleId="UnresolvedMention1">
    <w:name w:val="Unresolved Mention1"/>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b/>
    </w:rPr>
  </w:style>
  <w:style w:type="paragraph" w:styleId="TOC2">
    <w:name w:val="toc 2"/>
    <w:basedOn w:val="Normal"/>
    <w:next w:val="Normal"/>
    <w:autoRedefine/>
    <w:uiPriority w:val="39"/>
    <w:unhideWhenUsed/>
    <w:rsid w:val="007E2028"/>
    <w:pPr>
      <w:spacing w:after="100"/>
      <w:ind w:left="220"/>
    </w:pPr>
  </w:style>
  <w:style w:type="paragraph" w:styleId="TOC3">
    <w:name w:val="toc 3"/>
    <w:basedOn w:val="Normal"/>
    <w:next w:val="Normal"/>
    <w:autoRedefine/>
    <w:uiPriority w:val="39"/>
    <w:unhideWhenUsed/>
    <w:rsid w:val="007E2028"/>
    <w:pPr>
      <w:spacing w:after="100"/>
      <w:ind w:left="440"/>
    </w:pPr>
  </w:style>
  <w:style w:type="character" w:styleId="Strong">
    <w:name w:val="Strong"/>
    <w:basedOn w:val="DefaultParagraphFont"/>
    <w:uiPriority w:val="22"/>
    <w:qFormat/>
    <w:rsid w:val="002308FC"/>
    <w:rPr>
      <w:b/>
      <w:bCs/>
    </w:rPr>
  </w:style>
  <w:style w:type="paragraph" w:styleId="Footer">
    <w:name w:val="footer"/>
    <w:basedOn w:val="Normal"/>
    <w:link w:val="FooterChar"/>
    <w:uiPriority w:val="99"/>
    <w:unhideWhenUsed/>
    <w:rsid w:val="00CD3F70"/>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CD3F70"/>
    <w:rPr>
      <w:rFonts w:eastAsiaTheme="minorEastAsia"/>
    </w:rPr>
  </w:style>
  <w:style w:type="paragraph" w:customStyle="1" w:styleId="ch">
    <w:name w:val="chữ"/>
    <w:basedOn w:val="content"/>
    <w:link w:val="chChar"/>
    <w:qFormat/>
    <w:rsid w:val="00503667"/>
  </w:style>
  <w:style w:type="character" w:customStyle="1" w:styleId="chChar">
    <w:name w:val="chữ Char"/>
    <w:basedOn w:val="DefaultParagraphFont"/>
    <w:link w:val="ch"/>
    <w:rsid w:val="00503667"/>
    <w:rPr>
      <w:rFonts w:ascii="Times New Roman" w:hAnsi="Times New Roman"/>
      <w:sz w:val="28"/>
    </w:rPr>
  </w:style>
  <w:style w:type="character" w:customStyle="1" w:styleId="Heading4Char">
    <w:name w:val="Heading 4 Char"/>
    <w:basedOn w:val="DefaultParagraphFont"/>
    <w:link w:val="Heading4"/>
    <w:uiPriority w:val="9"/>
    <w:rsid w:val="0084128A"/>
    <w:rPr>
      <w:rFonts w:ascii="Times New Roman" w:eastAsiaTheme="majorEastAsia" w:hAnsi="Times New Roman" w:cstheme="majorBidi"/>
      <w:i/>
      <w:iCs/>
      <w:color w:val="000000" w:themeColor="text1"/>
      <w:sz w:val="28"/>
    </w:rPr>
  </w:style>
  <w:style w:type="paragraph" w:styleId="Caption">
    <w:name w:val="caption"/>
    <w:basedOn w:val="Normal"/>
    <w:next w:val="Normal"/>
    <w:autoRedefine/>
    <w:uiPriority w:val="35"/>
    <w:unhideWhenUsed/>
    <w:qFormat/>
    <w:rsid w:val="00C65489"/>
    <w:pPr>
      <w:spacing w:after="120" w:line="240" w:lineRule="auto"/>
      <w:jc w:val="center"/>
    </w:pPr>
    <w:rPr>
      <w:i/>
      <w:iCs/>
      <w:color w:val="000000" w:themeColor="text1"/>
      <w:szCs w:val="18"/>
    </w:rPr>
  </w:style>
  <w:style w:type="paragraph" w:styleId="Header">
    <w:name w:val="header"/>
    <w:basedOn w:val="Normal"/>
    <w:link w:val="HeaderChar"/>
    <w:uiPriority w:val="99"/>
    <w:unhideWhenUsed/>
    <w:rsid w:val="001774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46F"/>
  </w:style>
  <w:style w:type="character" w:customStyle="1" w:styleId="fontstyle01">
    <w:name w:val="fontstyle01"/>
    <w:basedOn w:val="DefaultParagraphFont"/>
    <w:rsid w:val="00582B39"/>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582B39"/>
    <w:rPr>
      <w:rFonts w:ascii="Symbol" w:hAnsi="Symbol" w:hint="default"/>
      <w:b w:val="0"/>
      <w:bCs w:val="0"/>
      <w:i w:val="0"/>
      <w:iCs w:val="0"/>
      <w:color w:val="000000"/>
      <w:sz w:val="28"/>
      <w:szCs w:val="28"/>
    </w:rPr>
  </w:style>
  <w:style w:type="character" w:customStyle="1" w:styleId="fontstyle31">
    <w:name w:val="fontstyle31"/>
    <w:basedOn w:val="DefaultParagraphFont"/>
    <w:rsid w:val="00582B39"/>
    <w:rPr>
      <w:rFonts w:ascii="Times New Roman" w:hAnsi="Times New Roman" w:cs="Times New Roman" w:hint="default"/>
      <w:b/>
      <w:bCs/>
      <w:i/>
      <w:iCs/>
      <w:color w:val="000000"/>
      <w:sz w:val="28"/>
      <w:szCs w:val="28"/>
    </w:rPr>
  </w:style>
  <w:style w:type="paragraph" w:styleId="TableofFigures">
    <w:name w:val="table of figures"/>
    <w:basedOn w:val="Normal"/>
    <w:next w:val="Normal"/>
    <w:uiPriority w:val="99"/>
    <w:unhideWhenUsed/>
    <w:rsid w:val="00DF27E6"/>
    <w:pPr>
      <w:spacing w:after="0"/>
    </w:pPr>
  </w:style>
  <w:style w:type="paragraph" w:styleId="Bibliography">
    <w:name w:val="Bibliography"/>
    <w:basedOn w:val="Normal"/>
    <w:next w:val="Normal"/>
    <w:uiPriority w:val="37"/>
    <w:semiHidden/>
    <w:unhideWhenUsed/>
    <w:rsid w:val="00810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15916">
      <w:bodyDiv w:val="1"/>
      <w:marLeft w:val="0"/>
      <w:marRight w:val="0"/>
      <w:marTop w:val="0"/>
      <w:marBottom w:val="0"/>
      <w:divBdr>
        <w:top w:val="none" w:sz="0" w:space="0" w:color="auto"/>
        <w:left w:val="none" w:sz="0" w:space="0" w:color="auto"/>
        <w:bottom w:val="none" w:sz="0" w:space="0" w:color="auto"/>
        <w:right w:val="none" w:sz="0" w:space="0" w:color="auto"/>
      </w:divBdr>
    </w:div>
    <w:div w:id="144662720">
      <w:bodyDiv w:val="1"/>
      <w:marLeft w:val="0"/>
      <w:marRight w:val="0"/>
      <w:marTop w:val="0"/>
      <w:marBottom w:val="0"/>
      <w:divBdr>
        <w:top w:val="none" w:sz="0" w:space="0" w:color="auto"/>
        <w:left w:val="none" w:sz="0" w:space="0" w:color="auto"/>
        <w:bottom w:val="none" w:sz="0" w:space="0" w:color="auto"/>
        <w:right w:val="none" w:sz="0" w:space="0" w:color="auto"/>
      </w:divBdr>
    </w:div>
    <w:div w:id="173882997">
      <w:bodyDiv w:val="1"/>
      <w:marLeft w:val="0"/>
      <w:marRight w:val="0"/>
      <w:marTop w:val="0"/>
      <w:marBottom w:val="0"/>
      <w:divBdr>
        <w:top w:val="none" w:sz="0" w:space="0" w:color="auto"/>
        <w:left w:val="none" w:sz="0" w:space="0" w:color="auto"/>
        <w:bottom w:val="none" w:sz="0" w:space="0" w:color="auto"/>
        <w:right w:val="none" w:sz="0" w:space="0" w:color="auto"/>
      </w:divBdr>
      <w:divsChild>
        <w:div w:id="1484348603">
          <w:marLeft w:val="0"/>
          <w:marRight w:val="0"/>
          <w:marTop w:val="0"/>
          <w:marBottom w:val="0"/>
          <w:divBdr>
            <w:top w:val="none" w:sz="0" w:space="0" w:color="auto"/>
            <w:left w:val="none" w:sz="0" w:space="0" w:color="auto"/>
            <w:bottom w:val="none" w:sz="0" w:space="0" w:color="auto"/>
            <w:right w:val="none" w:sz="0" w:space="0" w:color="auto"/>
          </w:divBdr>
          <w:divsChild>
            <w:div w:id="1835297462">
              <w:marLeft w:val="0"/>
              <w:marRight w:val="0"/>
              <w:marTop w:val="0"/>
              <w:marBottom w:val="0"/>
              <w:divBdr>
                <w:top w:val="none" w:sz="0" w:space="0" w:color="auto"/>
                <w:left w:val="none" w:sz="0" w:space="0" w:color="auto"/>
                <w:bottom w:val="none" w:sz="0" w:space="0" w:color="auto"/>
                <w:right w:val="none" w:sz="0" w:space="0" w:color="auto"/>
              </w:divBdr>
            </w:div>
            <w:div w:id="1838105317">
              <w:marLeft w:val="0"/>
              <w:marRight w:val="0"/>
              <w:marTop w:val="0"/>
              <w:marBottom w:val="0"/>
              <w:divBdr>
                <w:top w:val="none" w:sz="0" w:space="0" w:color="auto"/>
                <w:left w:val="none" w:sz="0" w:space="0" w:color="auto"/>
                <w:bottom w:val="none" w:sz="0" w:space="0" w:color="auto"/>
                <w:right w:val="none" w:sz="0" w:space="0" w:color="auto"/>
              </w:divBdr>
            </w:div>
            <w:div w:id="2027632195">
              <w:marLeft w:val="0"/>
              <w:marRight w:val="0"/>
              <w:marTop w:val="0"/>
              <w:marBottom w:val="0"/>
              <w:divBdr>
                <w:top w:val="none" w:sz="0" w:space="0" w:color="auto"/>
                <w:left w:val="none" w:sz="0" w:space="0" w:color="auto"/>
                <w:bottom w:val="none" w:sz="0" w:space="0" w:color="auto"/>
                <w:right w:val="none" w:sz="0" w:space="0" w:color="auto"/>
              </w:divBdr>
            </w:div>
            <w:div w:id="1137841217">
              <w:marLeft w:val="0"/>
              <w:marRight w:val="0"/>
              <w:marTop w:val="0"/>
              <w:marBottom w:val="0"/>
              <w:divBdr>
                <w:top w:val="none" w:sz="0" w:space="0" w:color="auto"/>
                <w:left w:val="none" w:sz="0" w:space="0" w:color="auto"/>
                <w:bottom w:val="none" w:sz="0" w:space="0" w:color="auto"/>
                <w:right w:val="none" w:sz="0" w:space="0" w:color="auto"/>
              </w:divBdr>
            </w:div>
            <w:div w:id="73942870">
              <w:marLeft w:val="0"/>
              <w:marRight w:val="0"/>
              <w:marTop w:val="0"/>
              <w:marBottom w:val="0"/>
              <w:divBdr>
                <w:top w:val="none" w:sz="0" w:space="0" w:color="auto"/>
                <w:left w:val="none" w:sz="0" w:space="0" w:color="auto"/>
                <w:bottom w:val="none" w:sz="0" w:space="0" w:color="auto"/>
                <w:right w:val="none" w:sz="0" w:space="0" w:color="auto"/>
              </w:divBdr>
            </w:div>
            <w:div w:id="1063217476">
              <w:marLeft w:val="0"/>
              <w:marRight w:val="0"/>
              <w:marTop w:val="0"/>
              <w:marBottom w:val="0"/>
              <w:divBdr>
                <w:top w:val="none" w:sz="0" w:space="0" w:color="auto"/>
                <w:left w:val="none" w:sz="0" w:space="0" w:color="auto"/>
                <w:bottom w:val="none" w:sz="0" w:space="0" w:color="auto"/>
                <w:right w:val="none" w:sz="0" w:space="0" w:color="auto"/>
              </w:divBdr>
            </w:div>
            <w:div w:id="91553872">
              <w:marLeft w:val="0"/>
              <w:marRight w:val="0"/>
              <w:marTop w:val="0"/>
              <w:marBottom w:val="0"/>
              <w:divBdr>
                <w:top w:val="none" w:sz="0" w:space="0" w:color="auto"/>
                <w:left w:val="none" w:sz="0" w:space="0" w:color="auto"/>
                <w:bottom w:val="none" w:sz="0" w:space="0" w:color="auto"/>
                <w:right w:val="none" w:sz="0" w:space="0" w:color="auto"/>
              </w:divBdr>
            </w:div>
            <w:div w:id="1946229205">
              <w:marLeft w:val="0"/>
              <w:marRight w:val="0"/>
              <w:marTop w:val="0"/>
              <w:marBottom w:val="0"/>
              <w:divBdr>
                <w:top w:val="none" w:sz="0" w:space="0" w:color="auto"/>
                <w:left w:val="none" w:sz="0" w:space="0" w:color="auto"/>
                <w:bottom w:val="none" w:sz="0" w:space="0" w:color="auto"/>
                <w:right w:val="none" w:sz="0" w:space="0" w:color="auto"/>
              </w:divBdr>
            </w:div>
            <w:div w:id="367030384">
              <w:marLeft w:val="0"/>
              <w:marRight w:val="0"/>
              <w:marTop w:val="0"/>
              <w:marBottom w:val="0"/>
              <w:divBdr>
                <w:top w:val="none" w:sz="0" w:space="0" w:color="auto"/>
                <w:left w:val="none" w:sz="0" w:space="0" w:color="auto"/>
                <w:bottom w:val="none" w:sz="0" w:space="0" w:color="auto"/>
                <w:right w:val="none" w:sz="0" w:space="0" w:color="auto"/>
              </w:divBdr>
            </w:div>
            <w:div w:id="751321148">
              <w:marLeft w:val="0"/>
              <w:marRight w:val="0"/>
              <w:marTop w:val="0"/>
              <w:marBottom w:val="0"/>
              <w:divBdr>
                <w:top w:val="none" w:sz="0" w:space="0" w:color="auto"/>
                <w:left w:val="none" w:sz="0" w:space="0" w:color="auto"/>
                <w:bottom w:val="none" w:sz="0" w:space="0" w:color="auto"/>
                <w:right w:val="none" w:sz="0" w:space="0" w:color="auto"/>
              </w:divBdr>
            </w:div>
            <w:div w:id="1538154888">
              <w:marLeft w:val="0"/>
              <w:marRight w:val="0"/>
              <w:marTop w:val="0"/>
              <w:marBottom w:val="0"/>
              <w:divBdr>
                <w:top w:val="none" w:sz="0" w:space="0" w:color="auto"/>
                <w:left w:val="none" w:sz="0" w:space="0" w:color="auto"/>
                <w:bottom w:val="none" w:sz="0" w:space="0" w:color="auto"/>
                <w:right w:val="none" w:sz="0" w:space="0" w:color="auto"/>
              </w:divBdr>
            </w:div>
            <w:div w:id="1452699097">
              <w:marLeft w:val="0"/>
              <w:marRight w:val="0"/>
              <w:marTop w:val="0"/>
              <w:marBottom w:val="0"/>
              <w:divBdr>
                <w:top w:val="none" w:sz="0" w:space="0" w:color="auto"/>
                <w:left w:val="none" w:sz="0" w:space="0" w:color="auto"/>
                <w:bottom w:val="none" w:sz="0" w:space="0" w:color="auto"/>
                <w:right w:val="none" w:sz="0" w:space="0" w:color="auto"/>
              </w:divBdr>
            </w:div>
            <w:div w:id="1312977834">
              <w:marLeft w:val="0"/>
              <w:marRight w:val="0"/>
              <w:marTop w:val="0"/>
              <w:marBottom w:val="0"/>
              <w:divBdr>
                <w:top w:val="none" w:sz="0" w:space="0" w:color="auto"/>
                <w:left w:val="none" w:sz="0" w:space="0" w:color="auto"/>
                <w:bottom w:val="none" w:sz="0" w:space="0" w:color="auto"/>
                <w:right w:val="none" w:sz="0" w:space="0" w:color="auto"/>
              </w:divBdr>
            </w:div>
            <w:div w:id="1677734573">
              <w:marLeft w:val="0"/>
              <w:marRight w:val="0"/>
              <w:marTop w:val="0"/>
              <w:marBottom w:val="0"/>
              <w:divBdr>
                <w:top w:val="none" w:sz="0" w:space="0" w:color="auto"/>
                <w:left w:val="none" w:sz="0" w:space="0" w:color="auto"/>
                <w:bottom w:val="none" w:sz="0" w:space="0" w:color="auto"/>
                <w:right w:val="none" w:sz="0" w:space="0" w:color="auto"/>
              </w:divBdr>
            </w:div>
            <w:div w:id="1019771459">
              <w:marLeft w:val="0"/>
              <w:marRight w:val="0"/>
              <w:marTop w:val="0"/>
              <w:marBottom w:val="0"/>
              <w:divBdr>
                <w:top w:val="none" w:sz="0" w:space="0" w:color="auto"/>
                <w:left w:val="none" w:sz="0" w:space="0" w:color="auto"/>
                <w:bottom w:val="none" w:sz="0" w:space="0" w:color="auto"/>
                <w:right w:val="none" w:sz="0" w:space="0" w:color="auto"/>
              </w:divBdr>
            </w:div>
            <w:div w:id="125971869">
              <w:marLeft w:val="0"/>
              <w:marRight w:val="0"/>
              <w:marTop w:val="0"/>
              <w:marBottom w:val="0"/>
              <w:divBdr>
                <w:top w:val="none" w:sz="0" w:space="0" w:color="auto"/>
                <w:left w:val="none" w:sz="0" w:space="0" w:color="auto"/>
                <w:bottom w:val="none" w:sz="0" w:space="0" w:color="auto"/>
                <w:right w:val="none" w:sz="0" w:space="0" w:color="auto"/>
              </w:divBdr>
            </w:div>
            <w:div w:id="204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5406">
      <w:bodyDiv w:val="1"/>
      <w:marLeft w:val="0"/>
      <w:marRight w:val="0"/>
      <w:marTop w:val="0"/>
      <w:marBottom w:val="0"/>
      <w:divBdr>
        <w:top w:val="none" w:sz="0" w:space="0" w:color="auto"/>
        <w:left w:val="none" w:sz="0" w:space="0" w:color="auto"/>
        <w:bottom w:val="none" w:sz="0" w:space="0" w:color="auto"/>
        <w:right w:val="none" w:sz="0" w:space="0" w:color="auto"/>
      </w:divBdr>
      <w:divsChild>
        <w:div w:id="554464872">
          <w:marLeft w:val="0"/>
          <w:marRight w:val="0"/>
          <w:marTop w:val="0"/>
          <w:marBottom w:val="0"/>
          <w:divBdr>
            <w:top w:val="none" w:sz="0" w:space="0" w:color="auto"/>
            <w:left w:val="none" w:sz="0" w:space="0" w:color="auto"/>
            <w:bottom w:val="none" w:sz="0" w:space="0" w:color="auto"/>
            <w:right w:val="none" w:sz="0" w:space="0" w:color="auto"/>
          </w:divBdr>
          <w:divsChild>
            <w:div w:id="1415080029">
              <w:marLeft w:val="0"/>
              <w:marRight w:val="0"/>
              <w:marTop w:val="0"/>
              <w:marBottom w:val="0"/>
              <w:divBdr>
                <w:top w:val="none" w:sz="0" w:space="0" w:color="auto"/>
                <w:left w:val="none" w:sz="0" w:space="0" w:color="auto"/>
                <w:bottom w:val="none" w:sz="0" w:space="0" w:color="auto"/>
                <w:right w:val="none" w:sz="0" w:space="0" w:color="auto"/>
              </w:divBdr>
            </w:div>
            <w:div w:id="1423529061">
              <w:marLeft w:val="0"/>
              <w:marRight w:val="0"/>
              <w:marTop w:val="0"/>
              <w:marBottom w:val="0"/>
              <w:divBdr>
                <w:top w:val="none" w:sz="0" w:space="0" w:color="auto"/>
                <w:left w:val="none" w:sz="0" w:space="0" w:color="auto"/>
                <w:bottom w:val="none" w:sz="0" w:space="0" w:color="auto"/>
                <w:right w:val="none" w:sz="0" w:space="0" w:color="auto"/>
              </w:divBdr>
            </w:div>
            <w:div w:id="1210875649">
              <w:marLeft w:val="0"/>
              <w:marRight w:val="0"/>
              <w:marTop w:val="0"/>
              <w:marBottom w:val="0"/>
              <w:divBdr>
                <w:top w:val="none" w:sz="0" w:space="0" w:color="auto"/>
                <w:left w:val="none" w:sz="0" w:space="0" w:color="auto"/>
                <w:bottom w:val="none" w:sz="0" w:space="0" w:color="auto"/>
                <w:right w:val="none" w:sz="0" w:space="0" w:color="auto"/>
              </w:divBdr>
            </w:div>
            <w:div w:id="1929999482">
              <w:marLeft w:val="0"/>
              <w:marRight w:val="0"/>
              <w:marTop w:val="0"/>
              <w:marBottom w:val="0"/>
              <w:divBdr>
                <w:top w:val="none" w:sz="0" w:space="0" w:color="auto"/>
                <w:left w:val="none" w:sz="0" w:space="0" w:color="auto"/>
                <w:bottom w:val="none" w:sz="0" w:space="0" w:color="auto"/>
                <w:right w:val="none" w:sz="0" w:space="0" w:color="auto"/>
              </w:divBdr>
            </w:div>
            <w:div w:id="616909013">
              <w:marLeft w:val="0"/>
              <w:marRight w:val="0"/>
              <w:marTop w:val="0"/>
              <w:marBottom w:val="0"/>
              <w:divBdr>
                <w:top w:val="none" w:sz="0" w:space="0" w:color="auto"/>
                <w:left w:val="none" w:sz="0" w:space="0" w:color="auto"/>
                <w:bottom w:val="none" w:sz="0" w:space="0" w:color="auto"/>
                <w:right w:val="none" w:sz="0" w:space="0" w:color="auto"/>
              </w:divBdr>
            </w:div>
            <w:div w:id="1012490814">
              <w:marLeft w:val="0"/>
              <w:marRight w:val="0"/>
              <w:marTop w:val="0"/>
              <w:marBottom w:val="0"/>
              <w:divBdr>
                <w:top w:val="none" w:sz="0" w:space="0" w:color="auto"/>
                <w:left w:val="none" w:sz="0" w:space="0" w:color="auto"/>
                <w:bottom w:val="none" w:sz="0" w:space="0" w:color="auto"/>
                <w:right w:val="none" w:sz="0" w:space="0" w:color="auto"/>
              </w:divBdr>
            </w:div>
            <w:div w:id="2049060916">
              <w:marLeft w:val="0"/>
              <w:marRight w:val="0"/>
              <w:marTop w:val="0"/>
              <w:marBottom w:val="0"/>
              <w:divBdr>
                <w:top w:val="none" w:sz="0" w:space="0" w:color="auto"/>
                <w:left w:val="none" w:sz="0" w:space="0" w:color="auto"/>
                <w:bottom w:val="none" w:sz="0" w:space="0" w:color="auto"/>
                <w:right w:val="none" w:sz="0" w:space="0" w:color="auto"/>
              </w:divBdr>
            </w:div>
            <w:div w:id="1682245831">
              <w:marLeft w:val="0"/>
              <w:marRight w:val="0"/>
              <w:marTop w:val="0"/>
              <w:marBottom w:val="0"/>
              <w:divBdr>
                <w:top w:val="none" w:sz="0" w:space="0" w:color="auto"/>
                <w:left w:val="none" w:sz="0" w:space="0" w:color="auto"/>
                <w:bottom w:val="none" w:sz="0" w:space="0" w:color="auto"/>
                <w:right w:val="none" w:sz="0" w:space="0" w:color="auto"/>
              </w:divBdr>
            </w:div>
            <w:div w:id="1214922950">
              <w:marLeft w:val="0"/>
              <w:marRight w:val="0"/>
              <w:marTop w:val="0"/>
              <w:marBottom w:val="0"/>
              <w:divBdr>
                <w:top w:val="none" w:sz="0" w:space="0" w:color="auto"/>
                <w:left w:val="none" w:sz="0" w:space="0" w:color="auto"/>
                <w:bottom w:val="none" w:sz="0" w:space="0" w:color="auto"/>
                <w:right w:val="none" w:sz="0" w:space="0" w:color="auto"/>
              </w:divBdr>
            </w:div>
            <w:div w:id="234824733">
              <w:marLeft w:val="0"/>
              <w:marRight w:val="0"/>
              <w:marTop w:val="0"/>
              <w:marBottom w:val="0"/>
              <w:divBdr>
                <w:top w:val="none" w:sz="0" w:space="0" w:color="auto"/>
                <w:left w:val="none" w:sz="0" w:space="0" w:color="auto"/>
                <w:bottom w:val="none" w:sz="0" w:space="0" w:color="auto"/>
                <w:right w:val="none" w:sz="0" w:space="0" w:color="auto"/>
              </w:divBdr>
            </w:div>
            <w:div w:id="179658856">
              <w:marLeft w:val="0"/>
              <w:marRight w:val="0"/>
              <w:marTop w:val="0"/>
              <w:marBottom w:val="0"/>
              <w:divBdr>
                <w:top w:val="none" w:sz="0" w:space="0" w:color="auto"/>
                <w:left w:val="none" w:sz="0" w:space="0" w:color="auto"/>
                <w:bottom w:val="none" w:sz="0" w:space="0" w:color="auto"/>
                <w:right w:val="none" w:sz="0" w:space="0" w:color="auto"/>
              </w:divBdr>
            </w:div>
            <w:div w:id="688144664">
              <w:marLeft w:val="0"/>
              <w:marRight w:val="0"/>
              <w:marTop w:val="0"/>
              <w:marBottom w:val="0"/>
              <w:divBdr>
                <w:top w:val="none" w:sz="0" w:space="0" w:color="auto"/>
                <w:left w:val="none" w:sz="0" w:space="0" w:color="auto"/>
                <w:bottom w:val="none" w:sz="0" w:space="0" w:color="auto"/>
                <w:right w:val="none" w:sz="0" w:space="0" w:color="auto"/>
              </w:divBdr>
            </w:div>
            <w:div w:id="1480340706">
              <w:marLeft w:val="0"/>
              <w:marRight w:val="0"/>
              <w:marTop w:val="0"/>
              <w:marBottom w:val="0"/>
              <w:divBdr>
                <w:top w:val="none" w:sz="0" w:space="0" w:color="auto"/>
                <w:left w:val="none" w:sz="0" w:space="0" w:color="auto"/>
                <w:bottom w:val="none" w:sz="0" w:space="0" w:color="auto"/>
                <w:right w:val="none" w:sz="0" w:space="0" w:color="auto"/>
              </w:divBdr>
            </w:div>
            <w:div w:id="1797405378">
              <w:marLeft w:val="0"/>
              <w:marRight w:val="0"/>
              <w:marTop w:val="0"/>
              <w:marBottom w:val="0"/>
              <w:divBdr>
                <w:top w:val="none" w:sz="0" w:space="0" w:color="auto"/>
                <w:left w:val="none" w:sz="0" w:space="0" w:color="auto"/>
                <w:bottom w:val="none" w:sz="0" w:space="0" w:color="auto"/>
                <w:right w:val="none" w:sz="0" w:space="0" w:color="auto"/>
              </w:divBdr>
            </w:div>
            <w:div w:id="1040083307">
              <w:marLeft w:val="0"/>
              <w:marRight w:val="0"/>
              <w:marTop w:val="0"/>
              <w:marBottom w:val="0"/>
              <w:divBdr>
                <w:top w:val="none" w:sz="0" w:space="0" w:color="auto"/>
                <w:left w:val="none" w:sz="0" w:space="0" w:color="auto"/>
                <w:bottom w:val="none" w:sz="0" w:space="0" w:color="auto"/>
                <w:right w:val="none" w:sz="0" w:space="0" w:color="auto"/>
              </w:divBdr>
            </w:div>
            <w:div w:id="1210531240">
              <w:marLeft w:val="0"/>
              <w:marRight w:val="0"/>
              <w:marTop w:val="0"/>
              <w:marBottom w:val="0"/>
              <w:divBdr>
                <w:top w:val="none" w:sz="0" w:space="0" w:color="auto"/>
                <w:left w:val="none" w:sz="0" w:space="0" w:color="auto"/>
                <w:bottom w:val="none" w:sz="0" w:space="0" w:color="auto"/>
                <w:right w:val="none" w:sz="0" w:space="0" w:color="auto"/>
              </w:divBdr>
            </w:div>
            <w:div w:id="1790733266">
              <w:marLeft w:val="0"/>
              <w:marRight w:val="0"/>
              <w:marTop w:val="0"/>
              <w:marBottom w:val="0"/>
              <w:divBdr>
                <w:top w:val="none" w:sz="0" w:space="0" w:color="auto"/>
                <w:left w:val="none" w:sz="0" w:space="0" w:color="auto"/>
                <w:bottom w:val="none" w:sz="0" w:space="0" w:color="auto"/>
                <w:right w:val="none" w:sz="0" w:space="0" w:color="auto"/>
              </w:divBdr>
            </w:div>
            <w:div w:id="2114084814">
              <w:marLeft w:val="0"/>
              <w:marRight w:val="0"/>
              <w:marTop w:val="0"/>
              <w:marBottom w:val="0"/>
              <w:divBdr>
                <w:top w:val="none" w:sz="0" w:space="0" w:color="auto"/>
                <w:left w:val="none" w:sz="0" w:space="0" w:color="auto"/>
                <w:bottom w:val="none" w:sz="0" w:space="0" w:color="auto"/>
                <w:right w:val="none" w:sz="0" w:space="0" w:color="auto"/>
              </w:divBdr>
            </w:div>
            <w:div w:id="2136633755">
              <w:marLeft w:val="0"/>
              <w:marRight w:val="0"/>
              <w:marTop w:val="0"/>
              <w:marBottom w:val="0"/>
              <w:divBdr>
                <w:top w:val="none" w:sz="0" w:space="0" w:color="auto"/>
                <w:left w:val="none" w:sz="0" w:space="0" w:color="auto"/>
                <w:bottom w:val="none" w:sz="0" w:space="0" w:color="auto"/>
                <w:right w:val="none" w:sz="0" w:space="0" w:color="auto"/>
              </w:divBdr>
            </w:div>
            <w:div w:id="1837839101">
              <w:marLeft w:val="0"/>
              <w:marRight w:val="0"/>
              <w:marTop w:val="0"/>
              <w:marBottom w:val="0"/>
              <w:divBdr>
                <w:top w:val="none" w:sz="0" w:space="0" w:color="auto"/>
                <w:left w:val="none" w:sz="0" w:space="0" w:color="auto"/>
                <w:bottom w:val="none" w:sz="0" w:space="0" w:color="auto"/>
                <w:right w:val="none" w:sz="0" w:space="0" w:color="auto"/>
              </w:divBdr>
            </w:div>
            <w:div w:id="903103040">
              <w:marLeft w:val="0"/>
              <w:marRight w:val="0"/>
              <w:marTop w:val="0"/>
              <w:marBottom w:val="0"/>
              <w:divBdr>
                <w:top w:val="none" w:sz="0" w:space="0" w:color="auto"/>
                <w:left w:val="none" w:sz="0" w:space="0" w:color="auto"/>
                <w:bottom w:val="none" w:sz="0" w:space="0" w:color="auto"/>
                <w:right w:val="none" w:sz="0" w:space="0" w:color="auto"/>
              </w:divBdr>
            </w:div>
            <w:div w:id="6274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44751">
      <w:bodyDiv w:val="1"/>
      <w:marLeft w:val="0"/>
      <w:marRight w:val="0"/>
      <w:marTop w:val="0"/>
      <w:marBottom w:val="0"/>
      <w:divBdr>
        <w:top w:val="none" w:sz="0" w:space="0" w:color="auto"/>
        <w:left w:val="none" w:sz="0" w:space="0" w:color="auto"/>
        <w:bottom w:val="none" w:sz="0" w:space="0" w:color="auto"/>
        <w:right w:val="none" w:sz="0" w:space="0" w:color="auto"/>
      </w:divBdr>
      <w:divsChild>
        <w:div w:id="76438395">
          <w:marLeft w:val="0"/>
          <w:marRight w:val="0"/>
          <w:marTop w:val="0"/>
          <w:marBottom w:val="0"/>
          <w:divBdr>
            <w:top w:val="none" w:sz="0" w:space="0" w:color="auto"/>
            <w:left w:val="none" w:sz="0" w:space="0" w:color="auto"/>
            <w:bottom w:val="none" w:sz="0" w:space="0" w:color="auto"/>
            <w:right w:val="none" w:sz="0" w:space="0" w:color="auto"/>
          </w:divBdr>
          <w:divsChild>
            <w:div w:id="1157307462">
              <w:marLeft w:val="0"/>
              <w:marRight w:val="0"/>
              <w:marTop w:val="0"/>
              <w:marBottom w:val="0"/>
              <w:divBdr>
                <w:top w:val="none" w:sz="0" w:space="0" w:color="auto"/>
                <w:left w:val="none" w:sz="0" w:space="0" w:color="auto"/>
                <w:bottom w:val="none" w:sz="0" w:space="0" w:color="auto"/>
                <w:right w:val="none" w:sz="0" w:space="0" w:color="auto"/>
              </w:divBdr>
            </w:div>
            <w:div w:id="1159728702">
              <w:marLeft w:val="0"/>
              <w:marRight w:val="0"/>
              <w:marTop w:val="0"/>
              <w:marBottom w:val="0"/>
              <w:divBdr>
                <w:top w:val="none" w:sz="0" w:space="0" w:color="auto"/>
                <w:left w:val="none" w:sz="0" w:space="0" w:color="auto"/>
                <w:bottom w:val="none" w:sz="0" w:space="0" w:color="auto"/>
                <w:right w:val="none" w:sz="0" w:space="0" w:color="auto"/>
              </w:divBdr>
            </w:div>
            <w:div w:id="1788968396">
              <w:marLeft w:val="0"/>
              <w:marRight w:val="0"/>
              <w:marTop w:val="0"/>
              <w:marBottom w:val="0"/>
              <w:divBdr>
                <w:top w:val="none" w:sz="0" w:space="0" w:color="auto"/>
                <w:left w:val="none" w:sz="0" w:space="0" w:color="auto"/>
                <w:bottom w:val="none" w:sz="0" w:space="0" w:color="auto"/>
                <w:right w:val="none" w:sz="0" w:space="0" w:color="auto"/>
              </w:divBdr>
            </w:div>
            <w:div w:id="751126201">
              <w:marLeft w:val="0"/>
              <w:marRight w:val="0"/>
              <w:marTop w:val="0"/>
              <w:marBottom w:val="0"/>
              <w:divBdr>
                <w:top w:val="none" w:sz="0" w:space="0" w:color="auto"/>
                <w:left w:val="none" w:sz="0" w:space="0" w:color="auto"/>
                <w:bottom w:val="none" w:sz="0" w:space="0" w:color="auto"/>
                <w:right w:val="none" w:sz="0" w:space="0" w:color="auto"/>
              </w:divBdr>
            </w:div>
            <w:div w:id="1052311891">
              <w:marLeft w:val="0"/>
              <w:marRight w:val="0"/>
              <w:marTop w:val="0"/>
              <w:marBottom w:val="0"/>
              <w:divBdr>
                <w:top w:val="none" w:sz="0" w:space="0" w:color="auto"/>
                <w:left w:val="none" w:sz="0" w:space="0" w:color="auto"/>
                <w:bottom w:val="none" w:sz="0" w:space="0" w:color="auto"/>
                <w:right w:val="none" w:sz="0" w:space="0" w:color="auto"/>
              </w:divBdr>
            </w:div>
            <w:div w:id="1269460822">
              <w:marLeft w:val="0"/>
              <w:marRight w:val="0"/>
              <w:marTop w:val="0"/>
              <w:marBottom w:val="0"/>
              <w:divBdr>
                <w:top w:val="none" w:sz="0" w:space="0" w:color="auto"/>
                <w:left w:val="none" w:sz="0" w:space="0" w:color="auto"/>
                <w:bottom w:val="none" w:sz="0" w:space="0" w:color="auto"/>
                <w:right w:val="none" w:sz="0" w:space="0" w:color="auto"/>
              </w:divBdr>
            </w:div>
            <w:div w:id="1763531672">
              <w:marLeft w:val="0"/>
              <w:marRight w:val="0"/>
              <w:marTop w:val="0"/>
              <w:marBottom w:val="0"/>
              <w:divBdr>
                <w:top w:val="none" w:sz="0" w:space="0" w:color="auto"/>
                <w:left w:val="none" w:sz="0" w:space="0" w:color="auto"/>
                <w:bottom w:val="none" w:sz="0" w:space="0" w:color="auto"/>
                <w:right w:val="none" w:sz="0" w:space="0" w:color="auto"/>
              </w:divBdr>
            </w:div>
            <w:div w:id="2047638609">
              <w:marLeft w:val="0"/>
              <w:marRight w:val="0"/>
              <w:marTop w:val="0"/>
              <w:marBottom w:val="0"/>
              <w:divBdr>
                <w:top w:val="none" w:sz="0" w:space="0" w:color="auto"/>
                <w:left w:val="none" w:sz="0" w:space="0" w:color="auto"/>
                <w:bottom w:val="none" w:sz="0" w:space="0" w:color="auto"/>
                <w:right w:val="none" w:sz="0" w:space="0" w:color="auto"/>
              </w:divBdr>
            </w:div>
            <w:div w:id="1356425370">
              <w:marLeft w:val="0"/>
              <w:marRight w:val="0"/>
              <w:marTop w:val="0"/>
              <w:marBottom w:val="0"/>
              <w:divBdr>
                <w:top w:val="none" w:sz="0" w:space="0" w:color="auto"/>
                <w:left w:val="none" w:sz="0" w:space="0" w:color="auto"/>
                <w:bottom w:val="none" w:sz="0" w:space="0" w:color="auto"/>
                <w:right w:val="none" w:sz="0" w:space="0" w:color="auto"/>
              </w:divBdr>
            </w:div>
            <w:div w:id="146898188">
              <w:marLeft w:val="0"/>
              <w:marRight w:val="0"/>
              <w:marTop w:val="0"/>
              <w:marBottom w:val="0"/>
              <w:divBdr>
                <w:top w:val="none" w:sz="0" w:space="0" w:color="auto"/>
                <w:left w:val="none" w:sz="0" w:space="0" w:color="auto"/>
                <w:bottom w:val="none" w:sz="0" w:space="0" w:color="auto"/>
                <w:right w:val="none" w:sz="0" w:space="0" w:color="auto"/>
              </w:divBdr>
            </w:div>
            <w:div w:id="1502575437">
              <w:marLeft w:val="0"/>
              <w:marRight w:val="0"/>
              <w:marTop w:val="0"/>
              <w:marBottom w:val="0"/>
              <w:divBdr>
                <w:top w:val="none" w:sz="0" w:space="0" w:color="auto"/>
                <w:left w:val="none" w:sz="0" w:space="0" w:color="auto"/>
                <w:bottom w:val="none" w:sz="0" w:space="0" w:color="auto"/>
                <w:right w:val="none" w:sz="0" w:space="0" w:color="auto"/>
              </w:divBdr>
            </w:div>
            <w:div w:id="1659655674">
              <w:marLeft w:val="0"/>
              <w:marRight w:val="0"/>
              <w:marTop w:val="0"/>
              <w:marBottom w:val="0"/>
              <w:divBdr>
                <w:top w:val="none" w:sz="0" w:space="0" w:color="auto"/>
                <w:left w:val="none" w:sz="0" w:space="0" w:color="auto"/>
                <w:bottom w:val="none" w:sz="0" w:space="0" w:color="auto"/>
                <w:right w:val="none" w:sz="0" w:space="0" w:color="auto"/>
              </w:divBdr>
            </w:div>
            <w:div w:id="1778715029">
              <w:marLeft w:val="0"/>
              <w:marRight w:val="0"/>
              <w:marTop w:val="0"/>
              <w:marBottom w:val="0"/>
              <w:divBdr>
                <w:top w:val="none" w:sz="0" w:space="0" w:color="auto"/>
                <w:left w:val="none" w:sz="0" w:space="0" w:color="auto"/>
                <w:bottom w:val="none" w:sz="0" w:space="0" w:color="auto"/>
                <w:right w:val="none" w:sz="0" w:space="0" w:color="auto"/>
              </w:divBdr>
            </w:div>
            <w:div w:id="445201671">
              <w:marLeft w:val="0"/>
              <w:marRight w:val="0"/>
              <w:marTop w:val="0"/>
              <w:marBottom w:val="0"/>
              <w:divBdr>
                <w:top w:val="none" w:sz="0" w:space="0" w:color="auto"/>
                <w:left w:val="none" w:sz="0" w:space="0" w:color="auto"/>
                <w:bottom w:val="none" w:sz="0" w:space="0" w:color="auto"/>
                <w:right w:val="none" w:sz="0" w:space="0" w:color="auto"/>
              </w:divBdr>
            </w:div>
            <w:div w:id="1569724758">
              <w:marLeft w:val="0"/>
              <w:marRight w:val="0"/>
              <w:marTop w:val="0"/>
              <w:marBottom w:val="0"/>
              <w:divBdr>
                <w:top w:val="none" w:sz="0" w:space="0" w:color="auto"/>
                <w:left w:val="none" w:sz="0" w:space="0" w:color="auto"/>
                <w:bottom w:val="none" w:sz="0" w:space="0" w:color="auto"/>
                <w:right w:val="none" w:sz="0" w:space="0" w:color="auto"/>
              </w:divBdr>
            </w:div>
            <w:div w:id="2914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6537">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50016508">
      <w:bodyDiv w:val="1"/>
      <w:marLeft w:val="0"/>
      <w:marRight w:val="0"/>
      <w:marTop w:val="0"/>
      <w:marBottom w:val="0"/>
      <w:divBdr>
        <w:top w:val="none" w:sz="0" w:space="0" w:color="auto"/>
        <w:left w:val="none" w:sz="0" w:space="0" w:color="auto"/>
        <w:bottom w:val="none" w:sz="0" w:space="0" w:color="auto"/>
        <w:right w:val="none" w:sz="0" w:space="0" w:color="auto"/>
      </w:divBdr>
      <w:divsChild>
        <w:div w:id="1294603319">
          <w:marLeft w:val="0"/>
          <w:marRight w:val="0"/>
          <w:marTop w:val="225"/>
          <w:marBottom w:val="225"/>
          <w:divBdr>
            <w:top w:val="none" w:sz="0" w:space="0" w:color="auto"/>
            <w:left w:val="none" w:sz="0" w:space="0" w:color="auto"/>
            <w:bottom w:val="none" w:sz="0" w:space="0" w:color="auto"/>
            <w:right w:val="none" w:sz="0" w:space="0" w:color="auto"/>
          </w:divBdr>
        </w:div>
      </w:divsChild>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49549268">
      <w:bodyDiv w:val="1"/>
      <w:marLeft w:val="0"/>
      <w:marRight w:val="0"/>
      <w:marTop w:val="0"/>
      <w:marBottom w:val="0"/>
      <w:divBdr>
        <w:top w:val="none" w:sz="0" w:space="0" w:color="auto"/>
        <w:left w:val="none" w:sz="0" w:space="0" w:color="auto"/>
        <w:bottom w:val="none" w:sz="0" w:space="0" w:color="auto"/>
        <w:right w:val="none" w:sz="0" w:space="0" w:color="auto"/>
      </w:divBdr>
      <w:divsChild>
        <w:div w:id="188567185">
          <w:marLeft w:val="0"/>
          <w:marRight w:val="0"/>
          <w:marTop w:val="0"/>
          <w:marBottom w:val="0"/>
          <w:divBdr>
            <w:top w:val="none" w:sz="0" w:space="0" w:color="auto"/>
            <w:left w:val="none" w:sz="0" w:space="0" w:color="auto"/>
            <w:bottom w:val="none" w:sz="0" w:space="0" w:color="auto"/>
            <w:right w:val="none" w:sz="0" w:space="0" w:color="auto"/>
          </w:divBdr>
          <w:divsChild>
            <w:div w:id="1459950470">
              <w:marLeft w:val="0"/>
              <w:marRight w:val="0"/>
              <w:marTop w:val="0"/>
              <w:marBottom w:val="0"/>
              <w:divBdr>
                <w:top w:val="none" w:sz="0" w:space="0" w:color="auto"/>
                <w:left w:val="none" w:sz="0" w:space="0" w:color="auto"/>
                <w:bottom w:val="none" w:sz="0" w:space="0" w:color="auto"/>
                <w:right w:val="none" w:sz="0" w:space="0" w:color="auto"/>
              </w:divBdr>
            </w:div>
            <w:div w:id="368651947">
              <w:marLeft w:val="0"/>
              <w:marRight w:val="0"/>
              <w:marTop w:val="0"/>
              <w:marBottom w:val="0"/>
              <w:divBdr>
                <w:top w:val="none" w:sz="0" w:space="0" w:color="auto"/>
                <w:left w:val="none" w:sz="0" w:space="0" w:color="auto"/>
                <w:bottom w:val="none" w:sz="0" w:space="0" w:color="auto"/>
                <w:right w:val="none" w:sz="0" w:space="0" w:color="auto"/>
              </w:divBdr>
            </w:div>
            <w:div w:id="1605264364">
              <w:marLeft w:val="0"/>
              <w:marRight w:val="0"/>
              <w:marTop w:val="0"/>
              <w:marBottom w:val="0"/>
              <w:divBdr>
                <w:top w:val="none" w:sz="0" w:space="0" w:color="auto"/>
                <w:left w:val="none" w:sz="0" w:space="0" w:color="auto"/>
                <w:bottom w:val="none" w:sz="0" w:space="0" w:color="auto"/>
                <w:right w:val="none" w:sz="0" w:space="0" w:color="auto"/>
              </w:divBdr>
            </w:div>
            <w:div w:id="188492008">
              <w:marLeft w:val="0"/>
              <w:marRight w:val="0"/>
              <w:marTop w:val="0"/>
              <w:marBottom w:val="0"/>
              <w:divBdr>
                <w:top w:val="none" w:sz="0" w:space="0" w:color="auto"/>
                <w:left w:val="none" w:sz="0" w:space="0" w:color="auto"/>
                <w:bottom w:val="none" w:sz="0" w:space="0" w:color="auto"/>
                <w:right w:val="none" w:sz="0" w:space="0" w:color="auto"/>
              </w:divBdr>
            </w:div>
            <w:div w:id="1348293479">
              <w:marLeft w:val="0"/>
              <w:marRight w:val="0"/>
              <w:marTop w:val="0"/>
              <w:marBottom w:val="0"/>
              <w:divBdr>
                <w:top w:val="none" w:sz="0" w:space="0" w:color="auto"/>
                <w:left w:val="none" w:sz="0" w:space="0" w:color="auto"/>
                <w:bottom w:val="none" w:sz="0" w:space="0" w:color="auto"/>
                <w:right w:val="none" w:sz="0" w:space="0" w:color="auto"/>
              </w:divBdr>
            </w:div>
            <w:div w:id="698240309">
              <w:marLeft w:val="0"/>
              <w:marRight w:val="0"/>
              <w:marTop w:val="0"/>
              <w:marBottom w:val="0"/>
              <w:divBdr>
                <w:top w:val="none" w:sz="0" w:space="0" w:color="auto"/>
                <w:left w:val="none" w:sz="0" w:space="0" w:color="auto"/>
                <w:bottom w:val="none" w:sz="0" w:space="0" w:color="auto"/>
                <w:right w:val="none" w:sz="0" w:space="0" w:color="auto"/>
              </w:divBdr>
            </w:div>
            <w:div w:id="127363615">
              <w:marLeft w:val="0"/>
              <w:marRight w:val="0"/>
              <w:marTop w:val="0"/>
              <w:marBottom w:val="0"/>
              <w:divBdr>
                <w:top w:val="none" w:sz="0" w:space="0" w:color="auto"/>
                <w:left w:val="none" w:sz="0" w:space="0" w:color="auto"/>
                <w:bottom w:val="none" w:sz="0" w:space="0" w:color="auto"/>
                <w:right w:val="none" w:sz="0" w:space="0" w:color="auto"/>
              </w:divBdr>
            </w:div>
            <w:div w:id="1560553038">
              <w:marLeft w:val="0"/>
              <w:marRight w:val="0"/>
              <w:marTop w:val="0"/>
              <w:marBottom w:val="0"/>
              <w:divBdr>
                <w:top w:val="none" w:sz="0" w:space="0" w:color="auto"/>
                <w:left w:val="none" w:sz="0" w:space="0" w:color="auto"/>
                <w:bottom w:val="none" w:sz="0" w:space="0" w:color="auto"/>
                <w:right w:val="none" w:sz="0" w:space="0" w:color="auto"/>
              </w:divBdr>
            </w:div>
            <w:div w:id="424768483">
              <w:marLeft w:val="0"/>
              <w:marRight w:val="0"/>
              <w:marTop w:val="0"/>
              <w:marBottom w:val="0"/>
              <w:divBdr>
                <w:top w:val="none" w:sz="0" w:space="0" w:color="auto"/>
                <w:left w:val="none" w:sz="0" w:space="0" w:color="auto"/>
                <w:bottom w:val="none" w:sz="0" w:space="0" w:color="auto"/>
                <w:right w:val="none" w:sz="0" w:space="0" w:color="auto"/>
              </w:divBdr>
            </w:div>
            <w:div w:id="1782718993">
              <w:marLeft w:val="0"/>
              <w:marRight w:val="0"/>
              <w:marTop w:val="0"/>
              <w:marBottom w:val="0"/>
              <w:divBdr>
                <w:top w:val="none" w:sz="0" w:space="0" w:color="auto"/>
                <w:left w:val="none" w:sz="0" w:space="0" w:color="auto"/>
                <w:bottom w:val="none" w:sz="0" w:space="0" w:color="auto"/>
                <w:right w:val="none" w:sz="0" w:space="0" w:color="auto"/>
              </w:divBdr>
            </w:div>
            <w:div w:id="180508621">
              <w:marLeft w:val="0"/>
              <w:marRight w:val="0"/>
              <w:marTop w:val="0"/>
              <w:marBottom w:val="0"/>
              <w:divBdr>
                <w:top w:val="none" w:sz="0" w:space="0" w:color="auto"/>
                <w:left w:val="none" w:sz="0" w:space="0" w:color="auto"/>
                <w:bottom w:val="none" w:sz="0" w:space="0" w:color="auto"/>
                <w:right w:val="none" w:sz="0" w:space="0" w:color="auto"/>
              </w:divBdr>
            </w:div>
            <w:div w:id="1813714239">
              <w:marLeft w:val="0"/>
              <w:marRight w:val="0"/>
              <w:marTop w:val="0"/>
              <w:marBottom w:val="0"/>
              <w:divBdr>
                <w:top w:val="none" w:sz="0" w:space="0" w:color="auto"/>
                <w:left w:val="none" w:sz="0" w:space="0" w:color="auto"/>
                <w:bottom w:val="none" w:sz="0" w:space="0" w:color="auto"/>
                <w:right w:val="none" w:sz="0" w:space="0" w:color="auto"/>
              </w:divBdr>
            </w:div>
            <w:div w:id="504247246">
              <w:marLeft w:val="0"/>
              <w:marRight w:val="0"/>
              <w:marTop w:val="0"/>
              <w:marBottom w:val="0"/>
              <w:divBdr>
                <w:top w:val="none" w:sz="0" w:space="0" w:color="auto"/>
                <w:left w:val="none" w:sz="0" w:space="0" w:color="auto"/>
                <w:bottom w:val="none" w:sz="0" w:space="0" w:color="auto"/>
                <w:right w:val="none" w:sz="0" w:space="0" w:color="auto"/>
              </w:divBdr>
            </w:div>
            <w:div w:id="15037637">
              <w:marLeft w:val="0"/>
              <w:marRight w:val="0"/>
              <w:marTop w:val="0"/>
              <w:marBottom w:val="0"/>
              <w:divBdr>
                <w:top w:val="none" w:sz="0" w:space="0" w:color="auto"/>
                <w:left w:val="none" w:sz="0" w:space="0" w:color="auto"/>
                <w:bottom w:val="none" w:sz="0" w:space="0" w:color="auto"/>
                <w:right w:val="none" w:sz="0" w:space="0" w:color="auto"/>
              </w:divBdr>
            </w:div>
            <w:div w:id="1168709171">
              <w:marLeft w:val="0"/>
              <w:marRight w:val="0"/>
              <w:marTop w:val="0"/>
              <w:marBottom w:val="0"/>
              <w:divBdr>
                <w:top w:val="none" w:sz="0" w:space="0" w:color="auto"/>
                <w:left w:val="none" w:sz="0" w:space="0" w:color="auto"/>
                <w:bottom w:val="none" w:sz="0" w:space="0" w:color="auto"/>
                <w:right w:val="none" w:sz="0" w:space="0" w:color="auto"/>
              </w:divBdr>
            </w:div>
            <w:div w:id="900335496">
              <w:marLeft w:val="0"/>
              <w:marRight w:val="0"/>
              <w:marTop w:val="0"/>
              <w:marBottom w:val="0"/>
              <w:divBdr>
                <w:top w:val="none" w:sz="0" w:space="0" w:color="auto"/>
                <w:left w:val="none" w:sz="0" w:space="0" w:color="auto"/>
                <w:bottom w:val="none" w:sz="0" w:space="0" w:color="auto"/>
                <w:right w:val="none" w:sz="0" w:space="0" w:color="auto"/>
              </w:divBdr>
            </w:div>
            <w:div w:id="17045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7708">
      <w:bodyDiv w:val="1"/>
      <w:marLeft w:val="0"/>
      <w:marRight w:val="0"/>
      <w:marTop w:val="0"/>
      <w:marBottom w:val="0"/>
      <w:divBdr>
        <w:top w:val="none" w:sz="0" w:space="0" w:color="auto"/>
        <w:left w:val="none" w:sz="0" w:space="0" w:color="auto"/>
        <w:bottom w:val="none" w:sz="0" w:space="0" w:color="auto"/>
        <w:right w:val="none" w:sz="0" w:space="0" w:color="auto"/>
      </w:divBdr>
      <w:divsChild>
        <w:div w:id="167914947">
          <w:marLeft w:val="0"/>
          <w:marRight w:val="0"/>
          <w:marTop w:val="0"/>
          <w:marBottom w:val="0"/>
          <w:divBdr>
            <w:top w:val="none" w:sz="0" w:space="0" w:color="auto"/>
            <w:left w:val="none" w:sz="0" w:space="0" w:color="auto"/>
            <w:bottom w:val="none" w:sz="0" w:space="0" w:color="auto"/>
            <w:right w:val="none" w:sz="0" w:space="0" w:color="auto"/>
          </w:divBdr>
          <w:divsChild>
            <w:div w:id="70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8616">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21061821">
      <w:bodyDiv w:val="1"/>
      <w:marLeft w:val="0"/>
      <w:marRight w:val="0"/>
      <w:marTop w:val="0"/>
      <w:marBottom w:val="0"/>
      <w:divBdr>
        <w:top w:val="none" w:sz="0" w:space="0" w:color="auto"/>
        <w:left w:val="none" w:sz="0" w:space="0" w:color="auto"/>
        <w:bottom w:val="none" w:sz="0" w:space="0" w:color="auto"/>
        <w:right w:val="none" w:sz="0" w:space="0" w:color="auto"/>
      </w:divBdr>
      <w:divsChild>
        <w:div w:id="768161026">
          <w:marLeft w:val="0"/>
          <w:marRight w:val="0"/>
          <w:marTop w:val="0"/>
          <w:marBottom w:val="0"/>
          <w:divBdr>
            <w:top w:val="none" w:sz="0" w:space="0" w:color="auto"/>
            <w:left w:val="none" w:sz="0" w:space="0" w:color="auto"/>
            <w:bottom w:val="none" w:sz="0" w:space="0" w:color="auto"/>
            <w:right w:val="none" w:sz="0" w:space="0" w:color="auto"/>
          </w:divBdr>
          <w:divsChild>
            <w:div w:id="416053494">
              <w:marLeft w:val="0"/>
              <w:marRight w:val="0"/>
              <w:marTop w:val="0"/>
              <w:marBottom w:val="0"/>
              <w:divBdr>
                <w:top w:val="none" w:sz="0" w:space="0" w:color="auto"/>
                <w:left w:val="none" w:sz="0" w:space="0" w:color="auto"/>
                <w:bottom w:val="none" w:sz="0" w:space="0" w:color="auto"/>
                <w:right w:val="none" w:sz="0" w:space="0" w:color="auto"/>
              </w:divBdr>
            </w:div>
            <w:div w:id="672417750">
              <w:marLeft w:val="0"/>
              <w:marRight w:val="0"/>
              <w:marTop w:val="0"/>
              <w:marBottom w:val="0"/>
              <w:divBdr>
                <w:top w:val="none" w:sz="0" w:space="0" w:color="auto"/>
                <w:left w:val="none" w:sz="0" w:space="0" w:color="auto"/>
                <w:bottom w:val="none" w:sz="0" w:space="0" w:color="auto"/>
                <w:right w:val="none" w:sz="0" w:space="0" w:color="auto"/>
              </w:divBdr>
            </w:div>
            <w:div w:id="1814634607">
              <w:marLeft w:val="0"/>
              <w:marRight w:val="0"/>
              <w:marTop w:val="0"/>
              <w:marBottom w:val="0"/>
              <w:divBdr>
                <w:top w:val="none" w:sz="0" w:space="0" w:color="auto"/>
                <w:left w:val="none" w:sz="0" w:space="0" w:color="auto"/>
                <w:bottom w:val="none" w:sz="0" w:space="0" w:color="auto"/>
                <w:right w:val="none" w:sz="0" w:space="0" w:color="auto"/>
              </w:divBdr>
            </w:div>
            <w:div w:id="1315723864">
              <w:marLeft w:val="0"/>
              <w:marRight w:val="0"/>
              <w:marTop w:val="0"/>
              <w:marBottom w:val="0"/>
              <w:divBdr>
                <w:top w:val="none" w:sz="0" w:space="0" w:color="auto"/>
                <w:left w:val="none" w:sz="0" w:space="0" w:color="auto"/>
                <w:bottom w:val="none" w:sz="0" w:space="0" w:color="auto"/>
                <w:right w:val="none" w:sz="0" w:space="0" w:color="auto"/>
              </w:divBdr>
            </w:div>
            <w:div w:id="182207538">
              <w:marLeft w:val="0"/>
              <w:marRight w:val="0"/>
              <w:marTop w:val="0"/>
              <w:marBottom w:val="0"/>
              <w:divBdr>
                <w:top w:val="none" w:sz="0" w:space="0" w:color="auto"/>
                <w:left w:val="none" w:sz="0" w:space="0" w:color="auto"/>
                <w:bottom w:val="none" w:sz="0" w:space="0" w:color="auto"/>
                <w:right w:val="none" w:sz="0" w:space="0" w:color="auto"/>
              </w:divBdr>
            </w:div>
            <w:div w:id="11194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6632">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92302613">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29098649">
      <w:bodyDiv w:val="1"/>
      <w:marLeft w:val="0"/>
      <w:marRight w:val="0"/>
      <w:marTop w:val="0"/>
      <w:marBottom w:val="0"/>
      <w:divBdr>
        <w:top w:val="none" w:sz="0" w:space="0" w:color="auto"/>
        <w:left w:val="none" w:sz="0" w:space="0" w:color="auto"/>
        <w:bottom w:val="none" w:sz="0" w:space="0" w:color="auto"/>
        <w:right w:val="none" w:sz="0" w:space="0" w:color="auto"/>
      </w:divBdr>
      <w:divsChild>
        <w:div w:id="1165052615">
          <w:marLeft w:val="0"/>
          <w:marRight w:val="0"/>
          <w:marTop w:val="0"/>
          <w:marBottom w:val="0"/>
          <w:divBdr>
            <w:top w:val="none" w:sz="0" w:space="0" w:color="auto"/>
            <w:left w:val="none" w:sz="0" w:space="0" w:color="auto"/>
            <w:bottom w:val="none" w:sz="0" w:space="0" w:color="auto"/>
            <w:right w:val="none" w:sz="0" w:space="0" w:color="auto"/>
          </w:divBdr>
          <w:divsChild>
            <w:div w:id="2025742876">
              <w:marLeft w:val="0"/>
              <w:marRight w:val="0"/>
              <w:marTop w:val="0"/>
              <w:marBottom w:val="0"/>
              <w:divBdr>
                <w:top w:val="none" w:sz="0" w:space="0" w:color="auto"/>
                <w:left w:val="none" w:sz="0" w:space="0" w:color="auto"/>
                <w:bottom w:val="none" w:sz="0" w:space="0" w:color="auto"/>
                <w:right w:val="none" w:sz="0" w:space="0" w:color="auto"/>
              </w:divBdr>
            </w:div>
            <w:div w:id="57870019">
              <w:marLeft w:val="0"/>
              <w:marRight w:val="0"/>
              <w:marTop w:val="0"/>
              <w:marBottom w:val="0"/>
              <w:divBdr>
                <w:top w:val="none" w:sz="0" w:space="0" w:color="auto"/>
                <w:left w:val="none" w:sz="0" w:space="0" w:color="auto"/>
                <w:bottom w:val="none" w:sz="0" w:space="0" w:color="auto"/>
                <w:right w:val="none" w:sz="0" w:space="0" w:color="auto"/>
              </w:divBdr>
            </w:div>
            <w:div w:id="2146240287">
              <w:marLeft w:val="0"/>
              <w:marRight w:val="0"/>
              <w:marTop w:val="0"/>
              <w:marBottom w:val="0"/>
              <w:divBdr>
                <w:top w:val="none" w:sz="0" w:space="0" w:color="auto"/>
                <w:left w:val="none" w:sz="0" w:space="0" w:color="auto"/>
                <w:bottom w:val="none" w:sz="0" w:space="0" w:color="auto"/>
                <w:right w:val="none" w:sz="0" w:space="0" w:color="auto"/>
              </w:divBdr>
            </w:div>
            <w:div w:id="1221937481">
              <w:marLeft w:val="0"/>
              <w:marRight w:val="0"/>
              <w:marTop w:val="0"/>
              <w:marBottom w:val="0"/>
              <w:divBdr>
                <w:top w:val="none" w:sz="0" w:space="0" w:color="auto"/>
                <w:left w:val="none" w:sz="0" w:space="0" w:color="auto"/>
                <w:bottom w:val="none" w:sz="0" w:space="0" w:color="auto"/>
                <w:right w:val="none" w:sz="0" w:space="0" w:color="auto"/>
              </w:divBdr>
            </w:div>
            <w:div w:id="542904411">
              <w:marLeft w:val="0"/>
              <w:marRight w:val="0"/>
              <w:marTop w:val="0"/>
              <w:marBottom w:val="0"/>
              <w:divBdr>
                <w:top w:val="none" w:sz="0" w:space="0" w:color="auto"/>
                <w:left w:val="none" w:sz="0" w:space="0" w:color="auto"/>
                <w:bottom w:val="none" w:sz="0" w:space="0" w:color="auto"/>
                <w:right w:val="none" w:sz="0" w:space="0" w:color="auto"/>
              </w:divBdr>
            </w:div>
            <w:div w:id="1969166034">
              <w:marLeft w:val="0"/>
              <w:marRight w:val="0"/>
              <w:marTop w:val="0"/>
              <w:marBottom w:val="0"/>
              <w:divBdr>
                <w:top w:val="none" w:sz="0" w:space="0" w:color="auto"/>
                <w:left w:val="none" w:sz="0" w:space="0" w:color="auto"/>
                <w:bottom w:val="none" w:sz="0" w:space="0" w:color="auto"/>
                <w:right w:val="none" w:sz="0" w:space="0" w:color="auto"/>
              </w:divBdr>
            </w:div>
            <w:div w:id="316766664">
              <w:marLeft w:val="0"/>
              <w:marRight w:val="0"/>
              <w:marTop w:val="0"/>
              <w:marBottom w:val="0"/>
              <w:divBdr>
                <w:top w:val="none" w:sz="0" w:space="0" w:color="auto"/>
                <w:left w:val="none" w:sz="0" w:space="0" w:color="auto"/>
                <w:bottom w:val="none" w:sz="0" w:space="0" w:color="auto"/>
                <w:right w:val="none" w:sz="0" w:space="0" w:color="auto"/>
              </w:divBdr>
            </w:div>
            <w:div w:id="317461428">
              <w:marLeft w:val="0"/>
              <w:marRight w:val="0"/>
              <w:marTop w:val="0"/>
              <w:marBottom w:val="0"/>
              <w:divBdr>
                <w:top w:val="none" w:sz="0" w:space="0" w:color="auto"/>
                <w:left w:val="none" w:sz="0" w:space="0" w:color="auto"/>
                <w:bottom w:val="none" w:sz="0" w:space="0" w:color="auto"/>
                <w:right w:val="none" w:sz="0" w:space="0" w:color="auto"/>
              </w:divBdr>
            </w:div>
            <w:div w:id="3480120">
              <w:marLeft w:val="0"/>
              <w:marRight w:val="0"/>
              <w:marTop w:val="0"/>
              <w:marBottom w:val="0"/>
              <w:divBdr>
                <w:top w:val="none" w:sz="0" w:space="0" w:color="auto"/>
                <w:left w:val="none" w:sz="0" w:space="0" w:color="auto"/>
                <w:bottom w:val="none" w:sz="0" w:space="0" w:color="auto"/>
                <w:right w:val="none" w:sz="0" w:space="0" w:color="auto"/>
              </w:divBdr>
            </w:div>
            <w:div w:id="1997372686">
              <w:marLeft w:val="0"/>
              <w:marRight w:val="0"/>
              <w:marTop w:val="0"/>
              <w:marBottom w:val="0"/>
              <w:divBdr>
                <w:top w:val="none" w:sz="0" w:space="0" w:color="auto"/>
                <w:left w:val="none" w:sz="0" w:space="0" w:color="auto"/>
                <w:bottom w:val="none" w:sz="0" w:space="0" w:color="auto"/>
                <w:right w:val="none" w:sz="0" w:space="0" w:color="auto"/>
              </w:divBdr>
            </w:div>
            <w:div w:id="939678505">
              <w:marLeft w:val="0"/>
              <w:marRight w:val="0"/>
              <w:marTop w:val="0"/>
              <w:marBottom w:val="0"/>
              <w:divBdr>
                <w:top w:val="none" w:sz="0" w:space="0" w:color="auto"/>
                <w:left w:val="none" w:sz="0" w:space="0" w:color="auto"/>
                <w:bottom w:val="none" w:sz="0" w:space="0" w:color="auto"/>
                <w:right w:val="none" w:sz="0" w:space="0" w:color="auto"/>
              </w:divBdr>
            </w:div>
            <w:div w:id="1652249585">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843742811">
              <w:marLeft w:val="0"/>
              <w:marRight w:val="0"/>
              <w:marTop w:val="0"/>
              <w:marBottom w:val="0"/>
              <w:divBdr>
                <w:top w:val="none" w:sz="0" w:space="0" w:color="auto"/>
                <w:left w:val="none" w:sz="0" w:space="0" w:color="auto"/>
                <w:bottom w:val="none" w:sz="0" w:space="0" w:color="auto"/>
                <w:right w:val="none" w:sz="0" w:space="0" w:color="auto"/>
              </w:divBdr>
            </w:div>
            <w:div w:id="234782484">
              <w:marLeft w:val="0"/>
              <w:marRight w:val="0"/>
              <w:marTop w:val="0"/>
              <w:marBottom w:val="0"/>
              <w:divBdr>
                <w:top w:val="none" w:sz="0" w:space="0" w:color="auto"/>
                <w:left w:val="none" w:sz="0" w:space="0" w:color="auto"/>
                <w:bottom w:val="none" w:sz="0" w:space="0" w:color="auto"/>
                <w:right w:val="none" w:sz="0" w:space="0" w:color="auto"/>
              </w:divBdr>
            </w:div>
            <w:div w:id="1200244344">
              <w:marLeft w:val="0"/>
              <w:marRight w:val="0"/>
              <w:marTop w:val="0"/>
              <w:marBottom w:val="0"/>
              <w:divBdr>
                <w:top w:val="none" w:sz="0" w:space="0" w:color="auto"/>
                <w:left w:val="none" w:sz="0" w:space="0" w:color="auto"/>
                <w:bottom w:val="none" w:sz="0" w:space="0" w:color="auto"/>
                <w:right w:val="none" w:sz="0" w:space="0" w:color="auto"/>
              </w:divBdr>
            </w:div>
            <w:div w:id="429474150">
              <w:marLeft w:val="0"/>
              <w:marRight w:val="0"/>
              <w:marTop w:val="0"/>
              <w:marBottom w:val="0"/>
              <w:divBdr>
                <w:top w:val="none" w:sz="0" w:space="0" w:color="auto"/>
                <w:left w:val="none" w:sz="0" w:space="0" w:color="auto"/>
                <w:bottom w:val="none" w:sz="0" w:space="0" w:color="auto"/>
                <w:right w:val="none" w:sz="0" w:space="0" w:color="auto"/>
              </w:divBdr>
            </w:div>
            <w:div w:id="269434060">
              <w:marLeft w:val="0"/>
              <w:marRight w:val="0"/>
              <w:marTop w:val="0"/>
              <w:marBottom w:val="0"/>
              <w:divBdr>
                <w:top w:val="none" w:sz="0" w:space="0" w:color="auto"/>
                <w:left w:val="none" w:sz="0" w:space="0" w:color="auto"/>
                <w:bottom w:val="none" w:sz="0" w:space="0" w:color="auto"/>
                <w:right w:val="none" w:sz="0" w:space="0" w:color="auto"/>
              </w:divBdr>
            </w:div>
            <w:div w:id="2067798318">
              <w:marLeft w:val="0"/>
              <w:marRight w:val="0"/>
              <w:marTop w:val="0"/>
              <w:marBottom w:val="0"/>
              <w:divBdr>
                <w:top w:val="none" w:sz="0" w:space="0" w:color="auto"/>
                <w:left w:val="none" w:sz="0" w:space="0" w:color="auto"/>
                <w:bottom w:val="none" w:sz="0" w:space="0" w:color="auto"/>
                <w:right w:val="none" w:sz="0" w:space="0" w:color="auto"/>
              </w:divBdr>
            </w:div>
            <w:div w:id="230121440">
              <w:marLeft w:val="0"/>
              <w:marRight w:val="0"/>
              <w:marTop w:val="0"/>
              <w:marBottom w:val="0"/>
              <w:divBdr>
                <w:top w:val="none" w:sz="0" w:space="0" w:color="auto"/>
                <w:left w:val="none" w:sz="0" w:space="0" w:color="auto"/>
                <w:bottom w:val="none" w:sz="0" w:space="0" w:color="auto"/>
                <w:right w:val="none" w:sz="0" w:space="0" w:color="auto"/>
              </w:divBdr>
            </w:div>
            <w:div w:id="12127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34433">
      <w:bodyDiv w:val="1"/>
      <w:marLeft w:val="0"/>
      <w:marRight w:val="0"/>
      <w:marTop w:val="0"/>
      <w:marBottom w:val="0"/>
      <w:divBdr>
        <w:top w:val="none" w:sz="0" w:space="0" w:color="auto"/>
        <w:left w:val="none" w:sz="0" w:space="0" w:color="auto"/>
        <w:bottom w:val="none" w:sz="0" w:space="0" w:color="auto"/>
        <w:right w:val="none" w:sz="0" w:space="0" w:color="auto"/>
      </w:divBdr>
    </w:div>
    <w:div w:id="1421099075">
      <w:bodyDiv w:val="1"/>
      <w:marLeft w:val="0"/>
      <w:marRight w:val="0"/>
      <w:marTop w:val="0"/>
      <w:marBottom w:val="0"/>
      <w:divBdr>
        <w:top w:val="none" w:sz="0" w:space="0" w:color="auto"/>
        <w:left w:val="none" w:sz="0" w:space="0" w:color="auto"/>
        <w:bottom w:val="none" w:sz="0" w:space="0" w:color="auto"/>
        <w:right w:val="none" w:sz="0" w:space="0" w:color="auto"/>
      </w:divBdr>
    </w:div>
    <w:div w:id="1554542036">
      <w:bodyDiv w:val="1"/>
      <w:marLeft w:val="0"/>
      <w:marRight w:val="0"/>
      <w:marTop w:val="0"/>
      <w:marBottom w:val="0"/>
      <w:divBdr>
        <w:top w:val="none" w:sz="0" w:space="0" w:color="auto"/>
        <w:left w:val="none" w:sz="0" w:space="0" w:color="auto"/>
        <w:bottom w:val="none" w:sz="0" w:space="0" w:color="auto"/>
        <w:right w:val="none" w:sz="0" w:space="0" w:color="auto"/>
      </w:divBdr>
    </w:div>
    <w:div w:id="1581671636">
      <w:bodyDiv w:val="1"/>
      <w:marLeft w:val="0"/>
      <w:marRight w:val="0"/>
      <w:marTop w:val="0"/>
      <w:marBottom w:val="0"/>
      <w:divBdr>
        <w:top w:val="none" w:sz="0" w:space="0" w:color="auto"/>
        <w:left w:val="none" w:sz="0" w:space="0" w:color="auto"/>
        <w:bottom w:val="none" w:sz="0" w:space="0" w:color="auto"/>
        <w:right w:val="none" w:sz="0" w:space="0" w:color="auto"/>
      </w:divBdr>
      <w:divsChild>
        <w:div w:id="577833667">
          <w:marLeft w:val="0"/>
          <w:marRight w:val="0"/>
          <w:marTop w:val="0"/>
          <w:marBottom w:val="0"/>
          <w:divBdr>
            <w:top w:val="none" w:sz="0" w:space="0" w:color="auto"/>
            <w:left w:val="none" w:sz="0" w:space="0" w:color="auto"/>
            <w:bottom w:val="none" w:sz="0" w:space="0" w:color="auto"/>
            <w:right w:val="none" w:sz="0" w:space="0" w:color="auto"/>
          </w:divBdr>
          <w:divsChild>
            <w:div w:id="963737032">
              <w:marLeft w:val="0"/>
              <w:marRight w:val="0"/>
              <w:marTop w:val="0"/>
              <w:marBottom w:val="0"/>
              <w:divBdr>
                <w:top w:val="none" w:sz="0" w:space="0" w:color="auto"/>
                <w:left w:val="none" w:sz="0" w:space="0" w:color="auto"/>
                <w:bottom w:val="none" w:sz="0" w:space="0" w:color="auto"/>
                <w:right w:val="none" w:sz="0" w:space="0" w:color="auto"/>
              </w:divBdr>
            </w:div>
            <w:div w:id="843938829">
              <w:marLeft w:val="0"/>
              <w:marRight w:val="0"/>
              <w:marTop w:val="0"/>
              <w:marBottom w:val="0"/>
              <w:divBdr>
                <w:top w:val="none" w:sz="0" w:space="0" w:color="auto"/>
                <w:left w:val="none" w:sz="0" w:space="0" w:color="auto"/>
                <w:bottom w:val="none" w:sz="0" w:space="0" w:color="auto"/>
                <w:right w:val="none" w:sz="0" w:space="0" w:color="auto"/>
              </w:divBdr>
            </w:div>
            <w:div w:id="1041638384">
              <w:marLeft w:val="0"/>
              <w:marRight w:val="0"/>
              <w:marTop w:val="0"/>
              <w:marBottom w:val="0"/>
              <w:divBdr>
                <w:top w:val="none" w:sz="0" w:space="0" w:color="auto"/>
                <w:left w:val="none" w:sz="0" w:space="0" w:color="auto"/>
                <w:bottom w:val="none" w:sz="0" w:space="0" w:color="auto"/>
                <w:right w:val="none" w:sz="0" w:space="0" w:color="auto"/>
              </w:divBdr>
            </w:div>
            <w:div w:id="1174802344">
              <w:marLeft w:val="0"/>
              <w:marRight w:val="0"/>
              <w:marTop w:val="0"/>
              <w:marBottom w:val="0"/>
              <w:divBdr>
                <w:top w:val="none" w:sz="0" w:space="0" w:color="auto"/>
                <w:left w:val="none" w:sz="0" w:space="0" w:color="auto"/>
                <w:bottom w:val="none" w:sz="0" w:space="0" w:color="auto"/>
                <w:right w:val="none" w:sz="0" w:space="0" w:color="auto"/>
              </w:divBdr>
            </w:div>
            <w:div w:id="845245368">
              <w:marLeft w:val="0"/>
              <w:marRight w:val="0"/>
              <w:marTop w:val="0"/>
              <w:marBottom w:val="0"/>
              <w:divBdr>
                <w:top w:val="none" w:sz="0" w:space="0" w:color="auto"/>
                <w:left w:val="none" w:sz="0" w:space="0" w:color="auto"/>
                <w:bottom w:val="none" w:sz="0" w:space="0" w:color="auto"/>
                <w:right w:val="none" w:sz="0" w:space="0" w:color="auto"/>
              </w:divBdr>
            </w:div>
            <w:div w:id="654799062">
              <w:marLeft w:val="0"/>
              <w:marRight w:val="0"/>
              <w:marTop w:val="0"/>
              <w:marBottom w:val="0"/>
              <w:divBdr>
                <w:top w:val="none" w:sz="0" w:space="0" w:color="auto"/>
                <w:left w:val="none" w:sz="0" w:space="0" w:color="auto"/>
                <w:bottom w:val="none" w:sz="0" w:space="0" w:color="auto"/>
                <w:right w:val="none" w:sz="0" w:space="0" w:color="auto"/>
              </w:divBdr>
            </w:div>
            <w:div w:id="1536892493">
              <w:marLeft w:val="0"/>
              <w:marRight w:val="0"/>
              <w:marTop w:val="0"/>
              <w:marBottom w:val="0"/>
              <w:divBdr>
                <w:top w:val="none" w:sz="0" w:space="0" w:color="auto"/>
                <w:left w:val="none" w:sz="0" w:space="0" w:color="auto"/>
                <w:bottom w:val="none" w:sz="0" w:space="0" w:color="auto"/>
                <w:right w:val="none" w:sz="0" w:space="0" w:color="auto"/>
              </w:divBdr>
            </w:div>
            <w:div w:id="78254306">
              <w:marLeft w:val="0"/>
              <w:marRight w:val="0"/>
              <w:marTop w:val="0"/>
              <w:marBottom w:val="0"/>
              <w:divBdr>
                <w:top w:val="none" w:sz="0" w:space="0" w:color="auto"/>
                <w:left w:val="none" w:sz="0" w:space="0" w:color="auto"/>
                <w:bottom w:val="none" w:sz="0" w:space="0" w:color="auto"/>
                <w:right w:val="none" w:sz="0" w:space="0" w:color="auto"/>
              </w:divBdr>
            </w:div>
            <w:div w:id="1095324203">
              <w:marLeft w:val="0"/>
              <w:marRight w:val="0"/>
              <w:marTop w:val="0"/>
              <w:marBottom w:val="0"/>
              <w:divBdr>
                <w:top w:val="none" w:sz="0" w:space="0" w:color="auto"/>
                <w:left w:val="none" w:sz="0" w:space="0" w:color="auto"/>
                <w:bottom w:val="none" w:sz="0" w:space="0" w:color="auto"/>
                <w:right w:val="none" w:sz="0" w:space="0" w:color="auto"/>
              </w:divBdr>
            </w:div>
            <w:div w:id="1628393948">
              <w:marLeft w:val="0"/>
              <w:marRight w:val="0"/>
              <w:marTop w:val="0"/>
              <w:marBottom w:val="0"/>
              <w:divBdr>
                <w:top w:val="none" w:sz="0" w:space="0" w:color="auto"/>
                <w:left w:val="none" w:sz="0" w:space="0" w:color="auto"/>
                <w:bottom w:val="none" w:sz="0" w:space="0" w:color="auto"/>
                <w:right w:val="none" w:sz="0" w:space="0" w:color="auto"/>
              </w:divBdr>
            </w:div>
            <w:div w:id="1947955774">
              <w:marLeft w:val="0"/>
              <w:marRight w:val="0"/>
              <w:marTop w:val="0"/>
              <w:marBottom w:val="0"/>
              <w:divBdr>
                <w:top w:val="none" w:sz="0" w:space="0" w:color="auto"/>
                <w:left w:val="none" w:sz="0" w:space="0" w:color="auto"/>
                <w:bottom w:val="none" w:sz="0" w:space="0" w:color="auto"/>
                <w:right w:val="none" w:sz="0" w:space="0" w:color="auto"/>
              </w:divBdr>
            </w:div>
            <w:div w:id="1521435928">
              <w:marLeft w:val="0"/>
              <w:marRight w:val="0"/>
              <w:marTop w:val="0"/>
              <w:marBottom w:val="0"/>
              <w:divBdr>
                <w:top w:val="none" w:sz="0" w:space="0" w:color="auto"/>
                <w:left w:val="none" w:sz="0" w:space="0" w:color="auto"/>
                <w:bottom w:val="none" w:sz="0" w:space="0" w:color="auto"/>
                <w:right w:val="none" w:sz="0" w:space="0" w:color="auto"/>
              </w:divBdr>
            </w:div>
            <w:div w:id="878249150">
              <w:marLeft w:val="0"/>
              <w:marRight w:val="0"/>
              <w:marTop w:val="0"/>
              <w:marBottom w:val="0"/>
              <w:divBdr>
                <w:top w:val="none" w:sz="0" w:space="0" w:color="auto"/>
                <w:left w:val="none" w:sz="0" w:space="0" w:color="auto"/>
                <w:bottom w:val="none" w:sz="0" w:space="0" w:color="auto"/>
                <w:right w:val="none" w:sz="0" w:space="0" w:color="auto"/>
              </w:divBdr>
            </w:div>
            <w:div w:id="1762532824">
              <w:marLeft w:val="0"/>
              <w:marRight w:val="0"/>
              <w:marTop w:val="0"/>
              <w:marBottom w:val="0"/>
              <w:divBdr>
                <w:top w:val="none" w:sz="0" w:space="0" w:color="auto"/>
                <w:left w:val="none" w:sz="0" w:space="0" w:color="auto"/>
                <w:bottom w:val="none" w:sz="0" w:space="0" w:color="auto"/>
                <w:right w:val="none" w:sz="0" w:space="0" w:color="auto"/>
              </w:divBdr>
            </w:div>
            <w:div w:id="58674892">
              <w:marLeft w:val="0"/>
              <w:marRight w:val="0"/>
              <w:marTop w:val="0"/>
              <w:marBottom w:val="0"/>
              <w:divBdr>
                <w:top w:val="none" w:sz="0" w:space="0" w:color="auto"/>
                <w:left w:val="none" w:sz="0" w:space="0" w:color="auto"/>
                <w:bottom w:val="none" w:sz="0" w:space="0" w:color="auto"/>
                <w:right w:val="none" w:sz="0" w:space="0" w:color="auto"/>
              </w:divBdr>
            </w:div>
            <w:div w:id="253637196">
              <w:marLeft w:val="0"/>
              <w:marRight w:val="0"/>
              <w:marTop w:val="0"/>
              <w:marBottom w:val="0"/>
              <w:divBdr>
                <w:top w:val="none" w:sz="0" w:space="0" w:color="auto"/>
                <w:left w:val="none" w:sz="0" w:space="0" w:color="auto"/>
                <w:bottom w:val="none" w:sz="0" w:space="0" w:color="auto"/>
                <w:right w:val="none" w:sz="0" w:space="0" w:color="auto"/>
              </w:divBdr>
            </w:div>
            <w:div w:id="3834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54324">
      <w:bodyDiv w:val="1"/>
      <w:marLeft w:val="0"/>
      <w:marRight w:val="0"/>
      <w:marTop w:val="0"/>
      <w:marBottom w:val="0"/>
      <w:divBdr>
        <w:top w:val="none" w:sz="0" w:space="0" w:color="auto"/>
        <w:left w:val="none" w:sz="0" w:space="0" w:color="auto"/>
        <w:bottom w:val="none" w:sz="0" w:space="0" w:color="auto"/>
        <w:right w:val="none" w:sz="0" w:space="0" w:color="auto"/>
      </w:divBdr>
    </w:div>
    <w:div w:id="1676692824">
      <w:bodyDiv w:val="1"/>
      <w:marLeft w:val="0"/>
      <w:marRight w:val="0"/>
      <w:marTop w:val="0"/>
      <w:marBottom w:val="0"/>
      <w:divBdr>
        <w:top w:val="none" w:sz="0" w:space="0" w:color="auto"/>
        <w:left w:val="none" w:sz="0" w:space="0" w:color="auto"/>
        <w:bottom w:val="none" w:sz="0" w:space="0" w:color="auto"/>
        <w:right w:val="none" w:sz="0" w:space="0" w:color="auto"/>
      </w:divBdr>
      <w:divsChild>
        <w:div w:id="384717849">
          <w:marLeft w:val="0"/>
          <w:marRight w:val="0"/>
          <w:marTop w:val="0"/>
          <w:marBottom w:val="0"/>
          <w:divBdr>
            <w:top w:val="none" w:sz="0" w:space="0" w:color="auto"/>
            <w:left w:val="none" w:sz="0" w:space="0" w:color="auto"/>
            <w:bottom w:val="none" w:sz="0" w:space="0" w:color="auto"/>
            <w:right w:val="none" w:sz="0" w:space="0" w:color="auto"/>
          </w:divBdr>
          <w:divsChild>
            <w:div w:id="926419763">
              <w:marLeft w:val="0"/>
              <w:marRight w:val="0"/>
              <w:marTop w:val="0"/>
              <w:marBottom w:val="0"/>
              <w:divBdr>
                <w:top w:val="none" w:sz="0" w:space="0" w:color="auto"/>
                <w:left w:val="none" w:sz="0" w:space="0" w:color="auto"/>
                <w:bottom w:val="none" w:sz="0" w:space="0" w:color="auto"/>
                <w:right w:val="none" w:sz="0" w:space="0" w:color="auto"/>
              </w:divBdr>
            </w:div>
            <w:div w:id="1074158524">
              <w:marLeft w:val="0"/>
              <w:marRight w:val="0"/>
              <w:marTop w:val="0"/>
              <w:marBottom w:val="0"/>
              <w:divBdr>
                <w:top w:val="none" w:sz="0" w:space="0" w:color="auto"/>
                <w:left w:val="none" w:sz="0" w:space="0" w:color="auto"/>
                <w:bottom w:val="none" w:sz="0" w:space="0" w:color="auto"/>
                <w:right w:val="none" w:sz="0" w:space="0" w:color="auto"/>
              </w:divBdr>
            </w:div>
            <w:div w:id="1643076662">
              <w:marLeft w:val="0"/>
              <w:marRight w:val="0"/>
              <w:marTop w:val="0"/>
              <w:marBottom w:val="0"/>
              <w:divBdr>
                <w:top w:val="none" w:sz="0" w:space="0" w:color="auto"/>
                <w:left w:val="none" w:sz="0" w:space="0" w:color="auto"/>
                <w:bottom w:val="none" w:sz="0" w:space="0" w:color="auto"/>
                <w:right w:val="none" w:sz="0" w:space="0" w:color="auto"/>
              </w:divBdr>
            </w:div>
            <w:div w:id="676081138">
              <w:marLeft w:val="0"/>
              <w:marRight w:val="0"/>
              <w:marTop w:val="0"/>
              <w:marBottom w:val="0"/>
              <w:divBdr>
                <w:top w:val="none" w:sz="0" w:space="0" w:color="auto"/>
                <w:left w:val="none" w:sz="0" w:space="0" w:color="auto"/>
                <w:bottom w:val="none" w:sz="0" w:space="0" w:color="auto"/>
                <w:right w:val="none" w:sz="0" w:space="0" w:color="auto"/>
              </w:divBdr>
            </w:div>
            <w:div w:id="1110667496">
              <w:marLeft w:val="0"/>
              <w:marRight w:val="0"/>
              <w:marTop w:val="0"/>
              <w:marBottom w:val="0"/>
              <w:divBdr>
                <w:top w:val="none" w:sz="0" w:space="0" w:color="auto"/>
                <w:left w:val="none" w:sz="0" w:space="0" w:color="auto"/>
                <w:bottom w:val="none" w:sz="0" w:space="0" w:color="auto"/>
                <w:right w:val="none" w:sz="0" w:space="0" w:color="auto"/>
              </w:divBdr>
            </w:div>
            <w:div w:id="750080115">
              <w:marLeft w:val="0"/>
              <w:marRight w:val="0"/>
              <w:marTop w:val="0"/>
              <w:marBottom w:val="0"/>
              <w:divBdr>
                <w:top w:val="none" w:sz="0" w:space="0" w:color="auto"/>
                <w:left w:val="none" w:sz="0" w:space="0" w:color="auto"/>
                <w:bottom w:val="none" w:sz="0" w:space="0" w:color="auto"/>
                <w:right w:val="none" w:sz="0" w:space="0" w:color="auto"/>
              </w:divBdr>
            </w:div>
            <w:div w:id="2030525261">
              <w:marLeft w:val="0"/>
              <w:marRight w:val="0"/>
              <w:marTop w:val="0"/>
              <w:marBottom w:val="0"/>
              <w:divBdr>
                <w:top w:val="none" w:sz="0" w:space="0" w:color="auto"/>
                <w:left w:val="none" w:sz="0" w:space="0" w:color="auto"/>
                <w:bottom w:val="none" w:sz="0" w:space="0" w:color="auto"/>
                <w:right w:val="none" w:sz="0" w:space="0" w:color="auto"/>
              </w:divBdr>
            </w:div>
            <w:div w:id="875658086">
              <w:marLeft w:val="0"/>
              <w:marRight w:val="0"/>
              <w:marTop w:val="0"/>
              <w:marBottom w:val="0"/>
              <w:divBdr>
                <w:top w:val="none" w:sz="0" w:space="0" w:color="auto"/>
                <w:left w:val="none" w:sz="0" w:space="0" w:color="auto"/>
                <w:bottom w:val="none" w:sz="0" w:space="0" w:color="auto"/>
                <w:right w:val="none" w:sz="0" w:space="0" w:color="auto"/>
              </w:divBdr>
            </w:div>
            <w:div w:id="321012638">
              <w:marLeft w:val="0"/>
              <w:marRight w:val="0"/>
              <w:marTop w:val="0"/>
              <w:marBottom w:val="0"/>
              <w:divBdr>
                <w:top w:val="none" w:sz="0" w:space="0" w:color="auto"/>
                <w:left w:val="none" w:sz="0" w:space="0" w:color="auto"/>
                <w:bottom w:val="none" w:sz="0" w:space="0" w:color="auto"/>
                <w:right w:val="none" w:sz="0" w:space="0" w:color="auto"/>
              </w:divBdr>
            </w:div>
            <w:div w:id="319698369">
              <w:marLeft w:val="0"/>
              <w:marRight w:val="0"/>
              <w:marTop w:val="0"/>
              <w:marBottom w:val="0"/>
              <w:divBdr>
                <w:top w:val="none" w:sz="0" w:space="0" w:color="auto"/>
                <w:left w:val="none" w:sz="0" w:space="0" w:color="auto"/>
                <w:bottom w:val="none" w:sz="0" w:space="0" w:color="auto"/>
                <w:right w:val="none" w:sz="0" w:space="0" w:color="auto"/>
              </w:divBdr>
            </w:div>
            <w:div w:id="1290160675">
              <w:marLeft w:val="0"/>
              <w:marRight w:val="0"/>
              <w:marTop w:val="0"/>
              <w:marBottom w:val="0"/>
              <w:divBdr>
                <w:top w:val="none" w:sz="0" w:space="0" w:color="auto"/>
                <w:left w:val="none" w:sz="0" w:space="0" w:color="auto"/>
                <w:bottom w:val="none" w:sz="0" w:space="0" w:color="auto"/>
                <w:right w:val="none" w:sz="0" w:space="0" w:color="auto"/>
              </w:divBdr>
            </w:div>
            <w:div w:id="1223295573">
              <w:marLeft w:val="0"/>
              <w:marRight w:val="0"/>
              <w:marTop w:val="0"/>
              <w:marBottom w:val="0"/>
              <w:divBdr>
                <w:top w:val="none" w:sz="0" w:space="0" w:color="auto"/>
                <w:left w:val="none" w:sz="0" w:space="0" w:color="auto"/>
                <w:bottom w:val="none" w:sz="0" w:space="0" w:color="auto"/>
                <w:right w:val="none" w:sz="0" w:space="0" w:color="auto"/>
              </w:divBdr>
            </w:div>
            <w:div w:id="2098013014">
              <w:marLeft w:val="0"/>
              <w:marRight w:val="0"/>
              <w:marTop w:val="0"/>
              <w:marBottom w:val="0"/>
              <w:divBdr>
                <w:top w:val="none" w:sz="0" w:space="0" w:color="auto"/>
                <w:left w:val="none" w:sz="0" w:space="0" w:color="auto"/>
                <w:bottom w:val="none" w:sz="0" w:space="0" w:color="auto"/>
                <w:right w:val="none" w:sz="0" w:space="0" w:color="auto"/>
              </w:divBdr>
            </w:div>
            <w:div w:id="525949978">
              <w:marLeft w:val="0"/>
              <w:marRight w:val="0"/>
              <w:marTop w:val="0"/>
              <w:marBottom w:val="0"/>
              <w:divBdr>
                <w:top w:val="none" w:sz="0" w:space="0" w:color="auto"/>
                <w:left w:val="none" w:sz="0" w:space="0" w:color="auto"/>
                <w:bottom w:val="none" w:sz="0" w:space="0" w:color="auto"/>
                <w:right w:val="none" w:sz="0" w:space="0" w:color="auto"/>
              </w:divBdr>
            </w:div>
            <w:div w:id="1960186293">
              <w:marLeft w:val="0"/>
              <w:marRight w:val="0"/>
              <w:marTop w:val="0"/>
              <w:marBottom w:val="0"/>
              <w:divBdr>
                <w:top w:val="none" w:sz="0" w:space="0" w:color="auto"/>
                <w:left w:val="none" w:sz="0" w:space="0" w:color="auto"/>
                <w:bottom w:val="none" w:sz="0" w:space="0" w:color="auto"/>
                <w:right w:val="none" w:sz="0" w:space="0" w:color="auto"/>
              </w:divBdr>
            </w:div>
            <w:div w:id="1221752447">
              <w:marLeft w:val="0"/>
              <w:marRight w:val="0"/>
              <w:marTop w:val="0"/>
              <w:marBottom w:val="0"/>
              <w:divBdr>
                <w:top w:val="none" w:sz="0" w:space="0" w:color="auto"/>
                <w:left w:val="none" w:sz="0" w:space="0" w:color="auto"/>
                <w:bottom w:val="none" w:sz="0" w:space="0" w:color="auto"/>
                <w:right w:val="none" w:sz="0" w:space="0" w:color="auto"/>
              </w:divBdr>
            </w:div>
            <w:div w:id="3714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40271634">
      <w:bodyDiv w:val="1"/>
      <w:marLeft w:val="0"/>
      <w:marRight w:val="0"/>
      <w:marTop w:val="0"/>
      <w:marBottom w:val="0"/>
      <w:divBdr>
        <w:top w:val="none" w:sz="0" w:space="0" w:color="auto"/>
        <w:left w:val="none" w:sz="0" w:space="0" w:color="auto"/>
        <w:bottom w:val="none" w:sz="0" w:space="0" w:color="auto"/>
        <w:right w:val="none" w:sz="0" w:space="0" w:color="auto"/>
      </w:divBdr>
    </w:div>
    <w:div w:id="1972588707">
      <w:bodyDiv w:val="1"/>
      <w:marLeft w:val="0"/>
      <w:marRight w:val="0"/>
      <w:marTop w:val="0"/>
      <w:marBottom w:val="0"/>
      <w:divBdr>
        <w:top w:val="none" w:sz="0" w:space="0" w:color="auto"/>
        <w:left w:val="none" w:sz="0" w:space="0" w:color="auto"/>
        <w:bottom w:val="none" w:sz="0" w:space="0" w:color="auto"/>
        <w:right w:val="none" w:sz="0" w:space="0" w:color="auto"/>
      </w:divBdr>
      <w:divsChild>
        <w:div w:id="802161874">
          <w:marLeft w:val="0"/>
          <w:marRight w:val="0"/>
          <w:marTop w:val="0"/>
          <w:marBottom w:val="0"/>
          <w:divBdr>
            <w:top w:val="none" w:sz="0" w:space="0" w:color="auto"/>
            <w:left w:val="none" w:sz="0" w:space="0" w:color="auto"/>
            <w:bottom w:val="none" w:sz="0" w:space="0" w:color="auto"/>
            <w:right w:val="none" w:sz="0" w:space="0" w:color="auto"/>
          </w:divBdr>
          <w:divsChild>
            <w:div w:id="1916088212">
              <w:marLeft w:val="0"/>
              <w:marRight w:val="0"/>
              <w:marTop w:val="0"/>
              <w:marBottom w:val="0"/>
              <w:divBdr>
                <w:top w:val="none" w:sz="0" w:space="0" w:color="auto"/>
                <w:left w:val="none" w:sz="0" w:space="0" w:color="auto"/>
                <w:bottom w:val="none" w:sz="0" w:space="0" w:color="auto"/>
                <w:right w:val="none" w:sz="0" w:space="0" w:color="auto"/>
              </w:divBdr>
            </w:div>
            <w:div w:id="1598251895">
              <w:marLeft w:val="0"/>
              <w:marRight w:val="0"/>
              <w:marTop w:val="0"/>
              <w:marBottom w:val="0"/>
              <w:divBdr>
                <w:top w:val="none" w:sz="0" w:space="0" w:color="auto"/>
                <w:left w:val="none" w:sz="0" w:space="0" w:color="auto"/>
                <w:bottom w:val="none" w:sz="0" w:space="0" w:color="auto"/>
                <w:right w:val="none" w:sz="0" w:space="0" w:color="auto"/>
              </w:divBdr>
            </w:div>
            <w:div w:id="1814562590">
              <w:marLeft w:val="0"/>
              <w:marRight w:val="0"/>
              <w:marTop w:val="0"/>
              <w:marBottom w:val="0"/>
              <w:divBdr>
                <w:top w:val="none" w:sz="0" w:space="0" w:color="auto"/>
                <w:left w:val="none" w:sz="0" w:space="0" w:color="auto"/>
                <w:bottom w:val="none" w:sz="0" w:space="0" w:color="auto"/>
                <w:right w:val="none" w:sz="0" w:space="0" w:color="auto"/>
              </w:divBdr>
            </w:div>
            <w:div w:id="357394034">
              <w:marLeft w:val="0"/>
              <w:marRight w:val="0"/>
              <w:marTop w:val="0"/>
              <w:marBottom w:val="0"/>
              <w:divBdr>
                <w:top w:val="none" w:sz="0" w:space="0" w:color="auto"/>
                <w:left w:val="none" w:sz="0" w:space="0" w:color="auto"/>
                <w:bottom w:val="none" w:sz="0" w:space="0" w:color="auto"/>
                <w:right w:val="none" w:sz="0" w:space="0" w:color="auto"/>
              </w:divBdr>
            </w:div>
            <w:div w:id="1364139324">
              <w:marLeft w:val="0"/>
              <w:marRight w:val="0"/>
              <w:marTop w:val="0"/>
              <w:marBottom w:val="0"/>
              <w:divBdr>
                <w:top w:val="none" w:sz="0" w:space="0" w:color="auto"/>
                <w:left w:val="none" w:sz="0" w:space="0" w:color="auto"/>
                <w:bottom w:val="none" w:sz="0" w:space="0" w:color="auto"/>
                <w:right w:val="none" w:sz="0" w:space="0" w:color="auto"/>
              </w:divBdr>
            </w:div>
            <w:div w:id="149752455">
              <w:marLeft w:val="0"/>
              <w:marRight w:val="0"/>
              <w:marTop w:val="0"/>
              <w:marBottom w:val="0"/>
              <w:divBdr>
                <w:top w:val="none" w:sz="0" w:space="0" w:color="auto"/>
                <w:left w:val="none" w:sz="0" w:space="0" w:color="auto"/>
                <w:bottom w:val="none" w:sz="0" w:space="0" w:color="auto"/>
                <w:right w:val="none" w:sz="0" w:space="0" w:color="auto"/>
              </w:divBdr>
            </w:div>
            <w:div w:id="1893149828">
              <w:marLeft w:val="0"/>
              <w:marRight w:val="0"/>
              <w:marTop w:val="0"/>
              <w:marBottom w:val="0"/>
              <w:divBdr>
                <w:top w:val="none" w:sz="0" w:space="0" w:color="auto"/>
                <w:left w:val="none" w:sz="0" w:space="0" w:color="auto"/>
                <w:bottom w:val="none" w:sz="0" w:space="0" w:color="auto"/>
                <w:right w:val="none" w:sz="0" w:space="0" w:color="auto"/>
              </w:divBdr>
            </w:div>
            <w:div w:id="1706712906">
              <w:marLeft w:val="0"/>
              <w:marRight w:val="0"/>
              <w:marTop w:val="0"/>
              <w:marBottom w:val="0"/>
              <w:divBdr>
                <w:top w:val="none" w:sz="0" w:space="0" w:color="auto"/>
                <w:left w:val="none" w:sz="0" w:space="0" w:color="auto"/>
                <w:bottom w:val="none" w:sz="0" w:space="0" w:color="auto"/>
                <w:right w:val="none" w:sz="0" w:space="0" w:color="auto"/>
              </w:divBdr>
            </w:div>
            <w:div w:id="791749339">
              <w:marLeft w:val="0"/>
              <w:marRight w:val="0"/>
              <w:marTop w:val="0"/>
              <w:marBottom w:val="0"/>
              <w:divBdr>
                <w:top w:val="none" w:sz="0" w:space="0" w:color="auto"/>
                <w:left w:val="none" w:sz="0" w:space="0" w:color="auto"/>
                <w:bottom w:val="none" w:sz="0" w:space="0" w:color="auto"/>
                <w:right w:val="none" w:sz="0" w:space="0" w:color="auto"/>
              </w:divBdr>
            </w:div>
            <w:div w:id="1359041782">
              <w:marLeft w:val="0"/>
              <w:marRight w:val="0"/>
              <w:marTop w:val="0"/>
              <w:marBottom w:val="0"/>
              <w:divBdr>
                <w:top w:val="none" w:sz="0" w:space="0" w:color="auto"/>
                <w:left w:val="none" w:sz="0" w:space="0" w:color="auto"/>
                <w:bottom w:val="none" w:sz="0" w:space="0" w:color="auto"/>
                <w:right w:val="none" w:sz="0" w:space="0" w:color="auto"/>
              </w:divBdr>
            </w:div>
            <w:div w:id="264925182">
              <w:marLeft w:val="0"/>
              <w:marRight w:val="0"/>
              <w:marTop w:val="0"/>
              <w:marBottom w:val="0"/>
              <w:divBdr>
                <w:top w:val="none" w:sz="0" w:space="0" w:color="auto"/>
                <w:left w:val="none" w:sz="0" w:space="0" w:color="auto"/>
                <w:bottom w:val="none" w:sz="0" w:space="0" w:color="auto"/>
                <w:right w:val="none" w:sz="0" w:space="0" w:color="auto"/>
              </w:divBdr>
            </w:div>
            <w:div w:id="208221984">
              <w:marLeft w:val="0"/>
              <w:marRight w:val="0"/>
              <w:marTop w:val="0"/>
              <w:marBottom w:val="0"/>
              <w:divBdr>
                <w:top w:val="none" w:sz="0" w:space="0" w:color="auto"/>
                <w:left w:val="none" w:sz="0" w:space="0" w:color="auto"/>
                <w:bottom w:val="none" w:sz="0" w:space="0" w:color="auto"/>
                <w:right w:val="none" w:sz="0" w:space="0" w:color="auto"/>
              </w:divBdr>
            </w:div>
            <w:div w:id="13151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7586">
      <w:bodyDiv w:val="1"/>
      <w:marLeft w:val="0"/>
      <w:marRight w:val="0"/>
      <w:marTop w:val="0"/>
      <w:marBottom w:val="0"/>
      <w:divBdr>
        <w:top w:val="none" w:sz="0" w:space="0" w:color="auto"/>
        <w:left w:val="none" w:sz="0" w:space="0" w:color="auto"/>
        <w:bottom w:val="none" w:sz="0" w:space="0" w:color="auto"/>
        <w:right w:val="none" w:sz="0" w:space="0" w:color="auto"/>
      </w:divBdr>
    </w:div>
    <w:div w:id="2050959169">
      <w:bodyDiv w:val="1"/>
      <w:marLeft w:val="0"/>
      <w:marRight w:val="0"/>
      <w:marTop w:val="0"/>
      <w:marBottom w:val="0"/>
      <w:divBdr>
        <w:top w:val="none" w:sz="0" w:space="0" w:color="auto"/>
        <w:left w:val="none" w:sz="0" w:space="0" w:color="auto"/>
        <w:bottom w:val="none" w:sz="0" w:space="0" w:color="auto"/>
        <w:right w:val="none" w:sz="0" w:space="0" w:color="auto"/>
      </w:divBdr>
      <w:divsChild>
        <w:div w:id="876043565">
          <w:marLeft w:val="0"/>
          <w:marRight w:val="0"/>
          <w:marTop w:val="0"/>
          <w:marBottom w:val="0"/>
          <w:divBdr>
            <w:top w:val="none" w:sz="0" w:space="0" w:color="auto"/>
            <w:left w:val="none" w:sz="0" w:space="0" w:color="auto"/>
            <w:bottom w:val="none" w:sz="0" w:space="0" w:color="auto"/>
            <w:right w:val="none" w:sz="0" w:space="0" w:color="auto"/>
          </w:divBdr>
        </w:div>
        <w:div w:id="621965204">
          <w:marLeft w:val="0"/>
          <w:marRight w:val="0"/>
          <w:marTop w:val="0"/>
          <w:marBottom w:val="0"/>
          <w:divBdr>
            <w:top w:val="none" w:sz="0" w:space="0" w:color="auto"/>
            <w:left w:val="none" w:sz="0" w:space="0" w:color="auto"/>
            <w:bottom w:val="none" w:sz="0" w:space="0" w:color="auto"/>
            <w:right w:val="none" w:sz="0" w:space="0" w:color="auto"/>
          </w:divBdr>
        </w:div>
        <w:div w:id="758213983">
          <w:marLeft w:val="0"/>
          <w:marRight w:val="0"/>
          <w:marTop w:val="0"/>
          <w:marBottom w:val="0"/>
          <w:divBdr>
            <w:top w:val="none" w:sz="0" w:space="0" w:color="auto"/>
            <w:left w:val="none" w:sz="0" w:space="0" w:color="auto"/>
            <w:bottom w:val="none" w:sz="0" w:space="0" w:color="auto"/>
            <w:right w:val="none" w:sz="0" w:space="0" w:color="auto"/>
          </w:divBdr>
        </w:div>
      </w:divsChild>
    </w:div>
    <w:div w:id="2129737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Pham_Van_Tri_2018605310\Quyen_bao_Cao\v2\V2_PVTri_quyen_bao_cao.docx" TargetMode="External"/><Relationship Id="rId18" Type="http://schemas.openxmlformats.org/officeDocument/2006/relationships/hyperlink" Target="file:///D:\THINH\DO_AN\Project_HaUI_2_2022\Pham_Van_Tri_2018605310\Quyen_bao_Cao\v2\V2_PVTri_quyen_bao_cao.docx" TargetMode="External"/><Relationship Id="rId26" Type="http://schemas.openxmlformats.org/officeDocument/2006/relationships/hyperlink" Target="file:///D:\THINH\DO_AN\Project_HaUI_2_2022\Pham_Van_Tri_2018605310\Quyen_bao_Cao\v2\V2_PVTri_quyen_bao_cao.docx" TargetMode="External"/><Relationship Id="rId39" Type="http://schemas.openxmlformats.org/officeDocument/2006/relationships/image" Target="media/image10.png"/><Relationship Id="rId21" Type="http://schemas.openxmlformats.org/officeDocument/2006/relationships/hyperlink" Target="file:///D:\THINH\DO_AN\Project_HaUI_2_2022\Pham_Van_Tri_2018605310\Quyen_bao_Cao\v2\V2_PVTri_quyen_bao_cao.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jpeg"/><Relationship Id="rId50" Type="http://schemas.openxmlformats.org/officeDocument/2006/relationships/image" Target="media/image20.emf"/><Relationship Id="rId55" Type="http://schemas.openxmlformats.org/officeDocument/2006/relationships/image" Target="media/image25.emf"/><Relationship Id="rId63" Type="http://schemas.openxmlformats.org/officeDocument/2006/relationships/image" Target="media/image31.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hyperlink" Target="file:///D:\THINH\DO_AN\Project_HaUI_2_2022\Pham_Van_Tri_2018605310\Quyen_bao_Cao\v2\V2_PVTri_quyen_bao_cao.docx" TargetMode="External"/><Relationship Id="rId29" Type="http://schemas.openxmlformats.org/officeDocument/2006/relationships/image" Target="media/image2.jpeg"/><Relationship Id="rId11" Type="http://schemas.openxmlformats.org/officeDocument/2006/relationships/hyperlink" Target="file:///D:\THINH\DO_AN\Project_HaUI_2_2022\Pham_Van_Tri_2018605310\Quyen_bao_Cao\v2\V2_PVTri_quyen_bao_cao.docx" TargetMode="External"/><Relationship Id="rId24" Type="http://schemas.openxmlformats.org/officeDocument/2006/relationships/hyperlink" Target="file:///D:\THINH\DO_AN\Project_HaUI_2_2022\Pham_Van_Tri_2018605310\Quyen_bao_Cao\v2\V2_PVTri_quyen_bao_cao.docx"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5.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D:\THINH\DO_AN\Project_HaUI_2_2022\Pham_Van_Tri_2018605310\Quyen_bao_Cao\v2\V2_PVTri_quyen_bao_cao.docx" TargetMode="External"/><Relationship Id="rId23" Type="http://schemas.openxmlformats.org/officeDocument/2006/relationships/hyperlink" Target="file:///D:\THINH\DO_AN\Project_HaUI_2_2022\Pham_Van_Tri_2018605310\Quyen_bao_Cao\v2\V2_PVTri_quyen_bao_cao.docx" TargetMode="External"/><Relationship Id="rId28" Type="http://schemas.openxmlformats.org/officeDocument/2006/relationships/image" Target="media/image1.jpe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7.png"/><Relationship Id="rId61" Type="http://schemas.openxmlformats.org/officeDocument/2006/relationships/image" Target="media/image32.png"/><Relationship Id="rId10" Type="http://schemas.openxmlformats.org/officeDocument/2006/relationships/hyperlink" Target="file:///D:\THINH\DO_AN\Project_HaUI_2_2022\Pham_Van_Tri_2018605310\Quyen_bao_Cao\v2\V2_PVTri_quyen_bao_cao.docx" TargetMode="External"/><Relationship Id="rId19" Type="http://schemas.openxmlformats.org/officeDocument/2006/relationships/hyperlink" Target="file:///D:\THINH\DO_AN\Project_HaUI_2_2022\Pham_Van_Tri_2018605310\Quyen_bao_Cao\v2\V2_PVTri_quyen_bao_cao.docx" TargetMode="External"/><Relationship Id="rId31" Type="http://schemas.microsoft.com/office/2007/relationships/hdphoto" Target="media/hdphoto1.wdp"/><Relationship Id="rId44" Type="http://schemas.openxmlformats.org/officeDocument/2006/relationships/image" Target="media/image15.jpe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D:\THINH\DO_AN\Project_HaUI_2_2022\Pham_Van_Tri_2018605310\Quyen_bao_Cao\v2\V2_PVTri_quyen_bao_cao.docx" TargetMode="External"/><Relationship Id="rId14" Type="http://schemas.openxmlformats.org/officeDocument/2006/relationships/hyperlink" Target="file:///D:\THINH\DO_AN\Project_HaUI_2_2022\Pham_Van_Tri_2018605310\Quyen_bao_Cao\v2\V2_PVTri_quyen_bao_cao.docx" TargetMode="External"/><Relationship Id="rId22" Type="http://schemas.openxmlformats.org/officeDocument/2006/relationships/hyperlink" Target="file:///D:\THINH\DO_AN\Project_HaUI_2_2022\Pham_Van_Tri_2018605310\Quyen_bao_Cao\v2\V2_PVTri_quyen_bao_cao.docx" TargetMode="External"/><Relationship Id="rId27" Type="http://schemas.openxmlformats.org/officeDocument/2006/relationships/hyperlink" Target="file:///D:\THINH\DO_AN\Project_HaUI_2_2022\Pham_Van_Tri_2018605310\Quyen_bao_Cao\v2\V2_PVTri_quyen_bao_cao.docx" TargetMode="External"/><Relationship Id="rId30" Type="http://schemas.openxmlformats.org/officeDocument/2006/relationships/image" Target="media/image3.png"/><Relationship Id="rId35" Type="http://schemas.openxmlformats.org/officeDocument/2006/relationships/image" Target="media/image6.png"/><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21.jpe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D:\THINH\DO_AN\Project_HaUI_2_2022\Pham_Van_Tri_2018605310\Quyen_bao_Cao\v2\V2_PVTri_quyen_bao_cao.docx" TargetMode="External"/><Relationship Id="rId17" Type="http://schemas.openxmlformats.org/officeDocument/2006/relationships/hyperlink" Target="file:///D:\THINH\DO_AN\Project_HaUI_2_2022\Pham_Van_Tri_2018605310\Quyen_bao_Cao\v2\V2_PVTri_quyen_bao_cao.docx" TargetMode="External"/><Relationship Id="rId25" Type="http://schemas.openxmlformats.org/officeDocument/2006/relationships/hyperlink" Target="file:///D:\THINH\DO_AN\Project_HaUI_2_2022\Pham_Van_Tri_2018605310\Quyen_bao_Cao\v2\V2_PVTri_quyen_bao_cao.docx" TargetMode="External"/><Relationship Id="rId33" Type="http://schemas.microsoft.com/office/2007/relationships/hdphoto" Target="media/hdphoto2.wdp"/><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hyperlink" Target="file:///D:\THINH\DO_AN\Project_HaUI_2_2022\Pham_Van_Tri_2018605310\Quyen_bao_Cao\v2\V2_PVTri_quyen_bao_cao.docx" TargetMode="External"/><Relationship Id="rId41" Type="http://schemas.openxmlformats.org/officeDocument/2006/relationships/image" Target="media/image12.png"/><Relationship Id="rId54" Type="http://schemas.openxmlformats.org/officeDocument/2006/relationships/image" Target="media/image24.emf"/><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061749EB-FD76-424A-862E-5947FBE16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481</TotalTime>
  <Pages>53</Pages>
  <Words>7294</Words>
  <Characters>41581</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88</cp:revision>
  <dcterms:created xsi:type="dcterms:W3CDTF">2022-05-08T15:02:00Z</dcterms:created>
  <dcterms:modified xsi:type="dcterms:W3CDTF">2022-05-14T02:55:00Z</dcterms:modified>
</cp:coreProperties>
</file>