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247"/>
      </w:tblGrid>
      <w:tr w:rsidR="00E84D6B" w:rsidRPr="00E84D6B" w14:paraId="79636B6B" w14:textId="77777777" w:rsidTr="005F406C">
        <w:trPr>
          <w:cantSplit/>
          <w:trHeight w:val="913"/>
        </w:trPr>
        <w:tc>
          <w:tcPr>
            <w:tcW w:w="1101" w:type="dxa"/>
            <w:tcBorders>
              <w:bottom w:val="nil"/>
            </w:tcBorders>
            <w:textDirection w:val="tbRl"/>
          </w:tcPr>
          <w:p w14:paraId="19A62864" w14:textId="77777777" w:rsidR="00E84D6B" w:rsidRPr="00E84D6B" w:rsidRDefault="00E84D6B" w:rsidP="00141C0F">
            <w:pPr>
              <w:ind w:left="113" w:right="113"/>
              <w:jc w:val="center"/>
              <w:rPr>
                <w:rFonts w:ascii="Times New Roman" w:hAnsi="Times New Roman" w:cs="Times New Roman"/>
                <w:sz w:val="28"/>
                <w:szCs w:val="28"/>
              </w:rPr>
            </w:pPr>
            <w:bookmarkStart w:id="0" w:name="_Hlk105162563"/>
            <w:bookmarkEnd w:id="0"/>
          </w:p>
        </w:tc>
        <w:tc>
          <w:tcPr>
            <w:tcW w:w="9247" w:type="dxa"/>
            <w:tcBorders>
              <w:bottom w:val="nil"/>
            </w:tcBorders>
          </w:tcPr>
          <w:p w14:paraId="16684704" w14:textId="77777777" w:rsidR="00E84D6B" w:rsidRPr="00E84D6B" w:rsidRDefault="00E84D6B" w:rsidP="00141C0F">
            <w:pPr>
              <w:jc w:val="center"/>
              <w:rPr>
                <w:rFonts w:ascii="Times New Roman" w:hAnsi="Times New Roman" w:cs="Times New Roman"/>
                <w:b/>
                <w:sz w:val="28"/>
                <w:szCs w:val="28"/>
                <w:lang w:val="de-DE"/>
              </w:rPr>
            </w:pPr>
            <w:r w:rsidRPr="00E84D6B">
              <w:rPr>
                <w:rFonts w:ascii="Times New Roman" w:hAnsi="Times New Roman" w:cs="Times New Roman"/>
                <w:b/>
                <w:sz w:val="28"/>
                <w:szCs w:val="28"/>
                <w:lang w:val="de-DE"/>
              </w:rPr>
              <w:t>BỘ CÔNG THƯƠNG</w:t>
            </w:r>
          </w:p>
          <w:p w14:paraId="39793141" w14:textId="77777777" w:rsidR="00E84D6B" w:rsidRPr="00E84D6B" w:rsidRDefault="00E84D6B" w:rsidP="00141C0F">
            <w:pPr>
              <w:jc w:val="center"/>
              <w:rPr>
                <w:rFonts w:ascii="Times New Roman" w:hAnsi="Times New Roman" w:cs="Times New Roman"/>
                <w:b/>
                <w:sz w:val="28"/>
                <w:szCs w:val="28"/>
              </w:rPr>
            </w:pPr>
            <w:r w:rsidRPr="00E84D6B">
              <w:rPr>
                <w:rFonts w:ascii="Times New Roman" w:hAnsi="Times New Roman" w:cs="Times New Roman"/>
                <w:b/>
                <w:sz w:val="28"/>
                <w:szCs w:val="28"/>
                <w:lang w:val="de-DE"/>
              </w:rPr>
              <w:t>TRƯỜNG ĐẠI HỌC CÔNG NGHIỆP HÀ NỘI</w:t>
            </w:r>
          </w:p>
        </w:tc>
      </w:tr>
      <w:tr w:rsidR="00E84D6B" w:rsidRPr="00E84D6B" w14:paraId="5CD0230B" w14:textId="77777777" w:rsidTr="005F406C">
        <w:trPr>
          <w:cantSplit/>
          <w:trHeight w:val="4389"/>
        </w:trPr>
        <w:tc>
          <w:tcPr>
            <w:tcW w:w="1101" w:type="dxa"/>
            <w:vMerge w:val="restart"/>
            <w:tcBorders>
              <w:top w:val="nil"/>
              <w:bottom w:val="nil"/>
              <w:right w:val="single" w:sz="4" w:space="0" w:color="auto"/>
            </w:tcBorders>
            <w:textDirection w:val="tbRl"/>
            <w:vAlign w:val="center"/>
          </w:tcPr>
          <w:p w14:paraId="761CDBC8" w14:textId="2D19445A" w:rsidR="00E84D6B" w:rsidRPr="00E84D6B" w:rsidRDefault="00E84D6B" w:rsidP="00141C0F">
            <w:pPr>
              <w:spacing w:after="0" w:line="240" w:lineRule="auto"/>
              <w:jc w:val="center"/>
              <w:rPr>
                <w:rFonts w:ascii="Times New Roman" w:hAnsi="Times New Roman" w:cs="Times New Roman"/>
                <w:sz w:val="28"/>
                <w:szCs w:val="28"/>
              </w:rPr>
            </w:pPr>
            <w:r w:rsidRPr="00E84D6B">
              <w:rPr>
                <w:rFonts w:ascii="Times New Roman" w:hAnsi="Times New Roman" w:cs="Times New Roman"/>
                <w:sz w:val="28"/>
                <w:szCs w:val="28"/>
              </w:rPr>
              <w:t>NGUYỄN VĂN VINH</w:t>
            </w:r>
          </w:p>
        </w:tc>
        <w:tc>
          <w:tcPr>
            <w:tcW w:w="9247" w:type="dxa"/>
            <w:tcBorders>
              <w:top w:val="nil"/>
              <w:left w:val="single" w:sz="4" w:space="0" w:color="auto"/>
              <w:bottom w:val="nil"/>
              <w:right w:val="single" w:sz="4" w:space="0" w:color="auto"/>
            </w:tcBorders>
          </w:tcPr>
          <w:p w14:paraId="4C2887DC" w14:textId="77777777" w:rsidR="00E84D6B" w:rsidRPr="00E84D6B" w:rsidRDefault="00E84D6B" w:rsidP="00141C0F">
            <w:pPr>
              <w:jc w:val="center"/>
              <w:rPr>
                <w:rFonts w:ascii="Times New Roman" w:hAnsi="Times New Roman" w:cs="Times New Roman"/>
                <w:b/>
                <w:sz w:val="28"/>
                <w:szCs w:val="28"/>
              </w:rPr>
            </w:pPr>
            <w:r w:rsidRPr="00E84D6B">
              <w:rPr>
                <w:rFonts w:ascii="Times New Roman" w:hAnsi="Times New Roman" w:cs="Times New Roman"/>
                <w:b/>
                <w:sz w:val="28"/>
                <w:szCs w:val="28"/>
              </w:rPr>
              <w:t>---------------------------------------</w:t>
            </w:r>
          </w:p>
          <w:p w14:paraId="49F0D4AB" w14:textId="77777777" w:rsidR="00E84D6B" w:rsidRPr="00E84D6B" w:rsidRDefault="00E84D6B" w:rsidP="00141C0F">
            <w:pPr>
              <w:rPr>
                <w:rFonts w:ascii="Times New Roman" w:hAnsi="Times New Roman" w:cs="Times New Roman"/>
                <w:sz w:val="28"/>
                <w:szCs w:val="28"/>
              </w:rPr>
            </w:pPr>
          </w:p>
          <w:p w14:paraId="371B847B" w14:textId="77777777" w:rsidR="00E84D6B" w:rsidRPr="00E84D6B" w:rsidRDefault="00E84D6B" w:rsidP="00141C0F">
            <w:pPr>
              <w:rPr>
                <w:rFonts w:ascii="Times New Roman" w:hAnsi="Times New Roman" w:cs="Times New Roman"/>
                <w:b/>
                <w:sz w:val="28"/>
                <w:szCs w:val="28"/>
              </w:rPr>
            </w:pPr>
            <w:r w:rsidRPr="00E84D6B">
              <w:rPr>
                <w:rFonts w:ascii="Times New Roman" w:hAnsi="Times New Roman" w:cs="Times New Roman"/>
                <w:sz w:val="28"/>
                <w:szCs w:val="28"/>
              </w:rPr>
              <w:t>ĐỒ ÁN TỐT NGHIỆP ĐẠI HỌC NGÀNH CNKT ĐIỆN TỬ VIỄN THÔNG</w:t>
            </w:r>
          </w:p>
          <w:p w14:paraId="204AFA92" w14:textId="77777777" w:rsidR="00825CFC" w:rsidRDefault="00825CFC" w:rsidP="00141C0F">
            <w:pPr>
              <w:jc w:val="center"/>
              <w:rPr>
                <w:rFonts w:ascii="Times New Roman" w:hAnsi="Times New Roman" w:cs="Times New Roman"/>
                <w:b/>
                <w:bCs/>
                <w:color w:val="000000"/>
                <w:sz w:val="28"/>
                <w:szCs w:val="28"/>
                <w:lang w:val="de-DE"/>
              </w:rPr>
            </w:pPr>
            <w:bookmarkStart w:id="1" w:name="_Hlk104122028"/>
          </w:p>
          <w:p w14:paraId="7B3CC9E6" w14:textId="77FCB997" w:rsidR="00825CFC" w:rsidRDefault="00825CFC" w:rsidP="00141C0F">
            <w:pPr>
              <w:jc w:val="center"/>
              <w:rPr>
                <w:rFonts w:ascii="Times New Roman" w:hAnsi="Times New Roman" w:cs="Times New Roman"/>
                <w:b/>
                <w:bCs/>
                <w:color w:val="000000"/>
                <w:sz w:val="28"/>
                <w:szCs w:val="28"/>
                <w:lang w:val="de-DE"/>
              </w:rPr>
            </w:pPr>
            <w:r w:rsidRPr="00825CFC">
              <w:rPr>
                <w:rFonts w:ascii="Times New Roman" w:hAnsi="Times New Roman" w:cs="Times New Roman"/>
                <w:b/>
                <w:bCs/>
                <w:color w:val="000000"/>
                <w:sz w:val="28"/>
                <w:szCs w:val="28"/>
                <w:lang w:val="de-DE"/>
              </w:rPr>
              <w:t>THIẾT KẾ</w:t>
            </w:r>
            <w:r w:rsidR="00267436">
              <w:rPr>
                <w:rFonts w:ascii="Times New Roman" w:hAnsi="Times New Roman" w:cs="Times New Roman"/>
                <w:b/>
                <w:bCs/>
                <w:color w:val="000000"/>
                <w:sz w:val="28"/>
                <w:szCs w:val="28"/>
                <w:lang w:val="de-DE"/>
              </w:rPr>
              <w:t xml:space="preserve"> MÔ HÌNH </w:t>
            </w:r>
            <w:r w:rsidRPr="00825CFC">
              <w:rPr>
                <w:rFonts w:ascii="Times New Roman" w:hAnsi="Times New Roman" w:cs="Times New Roman"/>
                <w:b/>
                <w:bCs/>
                <w:color w:val="000000"/>
                <w:sz w:val="28"/>
                <w:szCs w:val="28"/>
                <w:lang w:val="de-DE"/>
              </w:rPr>
              <w:t>HỆ THỐNG ĐIỀU KHIỂN ĐÈN VÀ RÈM CỬA</w:t>
            </w:r>
          </w:p>
          <w:p w14:paraId="35B62CCA" w14:textId="76C4E973" w:rsidR="00E84D6B" w:rsidRPr="00E84D6B" w:rsidRDefault="00825CFC" w:rsidP="00141C0F">
            <w:pPr>
              <w:jc w:val="center"/>
              <w:rPr>
                <w:rFonts w:ascii="Times New Roman" w:hAnsi="Times New Roman" w:cs="Times New Roman"/>
                <w:b/>
                <w:sz w:val="28"/>
                <w:szCs w:val="28"/>
              </w:rPr>
            </w:pPr>
            <w:r w:rsidRPr="00825CFC">
              <w:rPr>
                <w:rFonts w:ascii="Times New Roman" w:hAnsi="Times New Roman" w:cs="Times New Roman"/>
                <w:b/>
                <w:bCs/>
                <w:color w:val="000000"/>
                <w:sz w:val="28"/>
                <w:szCs w:val="28"/>
                <w:lang w:val="de-DE"/>
              </w:rPr>
              <w:t xml:space="preserve"> THÔNG MINH SỬ DỤNG VI ĐIỀU KHIỂN ESP32</w:t>
            </w:r>
            <w:r w:rsidRPr="00E84D6B">
              <w:rPr>
                <w:rFonts w:ascii="Times New Roman" w:hAnsi="Times New Roman" w:cs="Times New Roman"/>
                <w:b/>
                <w:bCs/>
                <w:color w:val="000000"/>
                <w:sz w:val="28"/>
                <w:szCs w:val="28"/>
                <w:lang w:val="de-DE"/>
              </w:rPr>
              <w:t xml:space="preserve"> </w:t>
            </w:r>
          </w:p>
          <w:bookmarkEnd w:id="1"/>
          <w:p w14:paraId="5CFB7A3C" w14:textId="77777777" w:rsidR="00E84D6B" w:rsidRDefault="00E84D6B" w:rsidP="00141C0F">
            <w:pPr>
              <w:ind w:left="2335"/>
              <w:jc w:val="both"/>
              <w:rPr>
                <w:rFonts w:ascii="Times New Roman" w:hAnsi="Times New Roman" w:cs="Times New Roman"/>
                <w:b/>
                <w:sz w:val="28"/>
                <w:szCs w:val="28"/>
                <w:lang w:val="de-DE"/>
              </w:rPr>
            </w:pPr>
          </w:p>
          <w:p w14:paraId="7DB0A097" w14:textId="77777777" w:rsidR="00B035C6" w:rsidRDefault="00B035C6" w:rsidP="00141C0F">
            <w:pPr>
              <w:ind w:left="2335"/>
              <w:jc w:val="both"/>
              <w:rPr>
                <w:rFonts w:ascii="Times New Roman" w:hAnsi="Times New Roman" w:cs="Times New Roman"/>
                <w:b/>
                <w:sz w:val="28"/>
                <w:szCs w:val="28"/>
                <w:lang w:val="de-DE"/>
              </w:rPr>
            </w:pPr>
          </w:p>
          <w:p w14:paraId="28E10D83" w14:textId="54CDFEB1" w:rsidR="00B035C6" w:rsidRPr="00E84D6B" w:rsidRDefault="00B035C6" w:rsidP="00141C0F">
            <w:pPr>
              <w:ind w:left="2335"/>
              <w:jc w:val="both"/>
              <w:rPr>
                <w:rFonts w:ascii="Times New Roman" w:hAnsi="Times New Roman" w:cs="Times New Roman"/>
                <w:b/>
                <w:sz w:val="28"/>
                <w:szCs w:val="28"/>
                <w:lang w:val="de-DE"/>
              </w:rPr>
            </w:pPr>
          </w:p>
        </w:tc>
      </w:tr>
      <w:tr w:rsidR="00E84D6B" w:rsidRPr="00E84D6B" w14:paraId="24B4A48C" w14:textId="77777777" w:rsidTr="005F406C">
        <w:trPr>
          <w:cantSplit/>
          <w:trHeight w:val="988"/>
        </w:trPr>
        <w:tc>
          <w:tcPr>
            <w:tcW w:w="1101" w:type="dxa"/>
            <w:vMerge/>
            <w:tcBorders>
              <w:top w:val="single" w:sz="4" w:space="0" w:color="auto"/>
              <w:bottom w:val="nil"/>
              <w:right w:val="single" w:sz="4" w:space="0" w:color="auto"/>
            </w:tcBorders>
            <w:textDirection w:val="tbRl"/>
            <w:vAlign w:val="center"/>
          </w:tcPr>
          <w:p w14:paraId="37DD4FA3" w14:textId="77777777" w:rsidR="00E84D6B" w:rsidRPr="00E84D6B" w:rsidRDefault="00E84D6B" w:rsidP="00141C0F">
            <w:pPr>
              <w:ind w:left="113" w:right="113"/>
              <w:jc w:val="center"/>
              <w:rPr>
                <w:rFonts w:ascii="Times New Roman" w:hAnsi="Times New Roman" w:cs="Times New Roman"/>
                <w:sz w:val="28"/>
                <w:szCs w:val="28"/>
              </w:rPr>
            </w:pPr>
          </w:p>
        </w:tc>
        <w:tc>
          <w:tcPr>
            <w:tcW w:w="9247" w:type="dxa"/>
            <w:tcBorders>
              <w:top w:val="nil"/>
              <w:left w:val="single" w:sz="4" w:space="0" w:color="auto"/>
              <w:bottom w:val="nil"/>
              <w:right w:val="single" w:sz="4" w:space="0" w:color="auto"/>
            </w:tcBorders>
            <w:vAlign w:val="center"/>
          </w:tcPr>
          <w:p w14:paraId="4044F69C" w14:textId="1A1FA912" w:rsidR="00E84D6B" w:rsidRPr="00E84D6B" w:rsidRDefault="00E84D6B" w:rsidP="00141C0F">
            <w:pPr>
              <w:jc w:val="center"/>
              <w:rPr>
                <w:rFonts w:ascii="Times New Roman" w:hAnsi="Times New Roman" w:cs="Times New Roman"/>
                <w:sz w:val="28"/>
                <w:szCs w:val="28"/>
                <w:lang w:val="de-DE"/>
              </w:rPr>
            </w:pPr>
            <w:r w:rsidRPr="00E84D6B">
              <w:rPr>
                <w:rFonts w:ascii="Times New Roman" w:hAnsi="Times New Roman" w:cs="Times New Roman"/>
                <w:b/>
                <w:sz w:val="28"/>
                <w:szCs w:val="28"/>
                <w:lang w:val="de-DE"/>
              </w:rPr>
              <w:t xml:space="preserve"> CBHD: T</w:t>
            </w:r>
            <w:r>
              <w:rPr>
                <w:rFonts w:ascii="Times New Roman" w:hAnsi="Times New Roman" w:cs="Times New Roman"/>
                <w:b/>
                <w:sz w:val="28"/>
                <w:szCs w:val="28"/>
                <w:lang w:val="de-DE"/>
              </w:rPr>
              <w:t>hS</w:t>
            </w:r>
            <w:r w:rsidR="00825CFC">
              <w:rPr>
                <w:rFonts w:ascii="Times New Roman" w:hAnsi="Times New Roman" w:cs="Times New Roman"/>
                <w:b/>
                <w:sz w:val="28"/>
                <w:szCs w:val="28"/>
                <w:lang w:val="de-DE"/>
              </w:rPr>
              <w:t>.</w:t>
            </w:r>
            <w:r w:rsidRPr="00E84D6B">
              <w:rPr>
                <w:rFonts w:ascii="Times New Roman" w:hAnsi="Times New Roman" w:cs="Times New Roman"/>
                <w:b/>
                <w:sz w:val="28"/>
                <w:szCs w:val="28"/>
                <w:lang w:val="de-DE"/>
              </w:rPr>
              <w:t xml:space="preserve"> </w:t>
            </w:r>
            <w:r>
              <w:rPr>
                <w:rFonts w:ascii="Times New Roman" w:hAnsi="Times New Roman" w:cs="Times New Roman"/>
                <w:b/>
                <w:sz w:val="28"/>
                <w:szCs w:val="28"/>
                <w:lang w:val="de-DE"/>
              </w:rPr>
              <w:t>Dương Thị Hằng</w:t>
            </w:r>
          </w:p>
          <w:p w14:paraId="30B582B5" w14:textId="779333E9" w:rsidR="00E84D6B" w:rsidRPr="00E84D6B" w:rsidRDefault="00E84D6B" w:rsidP="00141C0F">
            <w:pPr>
              <w:rPr>
                <w:rFonts w:ascii="Times New Roman" w:hAnsi="Times New Roman" w:cs="Times New Roman"/>
                <w:b/>
                <w:sz w:val="28"/>
                <w:szCs w:val="28"/>
                <w:lang w:val="de-DE"/>
              </w:rPr>
            </w:pPr>
            <w:r w:rsidRPr="00E84D6B">
              <w:rPr>
                <w:rFonts w:ascii="Times New Roman" w:hAnsi="Times New Roman" w:cs="Times New Roman"/>
                <w:b/>
                <w:sz w:val="28"/>
                <w:szCs w:val="28"/>
                <w:lang w:val="de-DE"/>
              </w:rPr>
              <w:t xml:space="preserve">                                      Sinh viên:  </w:t>
            </w:r>
            <w:r>
              <w:rPr>
                <w:rFonts w:ascii="Times New Roman" w:hAnsi="Times New Roman" w:cs="Times New Roman"/>
                <w:b/>
                <w:sz w:val="28"/>
                <w:szCs w:val="28"/>
                <w:lang w:val="de-DE"/>
              </w:rPr>
              <w:t>Nguyễn Văn Vinh</w:t>
            </w:r>
          </w:p>
          <w:p w14:paraId="3E6430E5" w14:textId="0FBD25A4" w:rsidR="00E84D6B" w:rsidRPr="00E84D6B" w:rsidRDefault="00E84D6B" w:rsidP="00141C0F">
            <w:pPr>
              <w:rPr>
                <w:rFonts w:ascii="Times New Roman" w:hAnsi="Times New Roman" w:cs="Times New Roman"/>
                <w:b/>
                <w:sz w:val="28"/>
                <w:szCs w:val="28"/>
              </w:rPr>
            </w:pPr>
            <w:r w:rsidRPr="00E84D6B">
              <w:rPr>
                <w:rFonts w:ascii="Times New Roman" w:hAnsi="Times New Roman" w:cs="Times New Roman"/>
                <w:b/>
                <w:sz w:val="28"/>
                <w:szCs w:val="28"/>
              </w:rPr>
              <w:t xml:space="preserve">                                      Mã số sinh viên: 201860546</w:t>
            </w:r>
            <w:r>
              <w:rPr>
                <w:rFonts w:ascii="Times New Roman" w:hAnsi="Times New Roman" w:cs="Times New Roman"/>
                <w:b/>
                <w:sz w:val="28"/>
                <w:szCs w:val="28"/>
              </w:rPr>
              <w:t>5</w:t>
            </w:r>
          </w:p>
        </w:tc>
      </w:tr>
      <w:tr w:rsidR="00E84D6B" w:rsidRPr="00E84D6B" w14:paraId="1AD78E2A" w14:textId="77777777" w:rsidTr="005F406C">
        <w:trPr>
          <w:cantSplit/>
          <w:trHeight w:val="7614"/>
        </w:trPr>
        <w:tc>
          <w:tcPr>
            <w:tcW w:w="1101" w:type="dxa"/>
            <w:tcBorders>
              <w:top w:val="nil"/>
              <w:right w:val="single" w:sz="4" w:space="0" w:color="auto"/>
            </w:tcBorders>
            <w:textDirection w:val="tbRl"/>
            <w:vAlign w:val="center"/>
          </w:tcPr>
          <w:p w14:paraId="41196327" w14:textId="62299A4F" w:rsidR="00E84D6B" w:rsidRPr="00E84D6B" w:rsidRDefault="00E84D6B" w:rsidP="00141C0F">
            <w:pPr>
              <w:spacing w:after="0"/>
              <w:ind w:left="113"/>
              <w:jc w:val="center"/>
              <w:rPr>
                <w:rFonts w:ascii="Times New Roman" w:hAnsi="Times New Roman" w:cs="Times New Roman"/>
                <w:sz w:val="28"/>
                <w:szCs w:val="28"/>
                <w:lang w:val="de-DE"/>
              </w:rPr>
            </w:pPr>
            <w:r w:rsidRPr="00E84D6B">
              <w:rPr>
                <w:rFonts w:ascii="Times New Roman" w:hAnsi="Times New Roman" w:cs="Times New Roman"/>
                <w:sz w:val="28"/>
                <w:szCs w:val="28"/>
                <w:lang w:val="de-DE"/>
              </w:rPr>
              <w:t>NGÀNH CNKT ĐIỆN TỬ VIỄ</w:t>
            </w:r>
            <w:r>
              <w:rPr>
                <w:rFonts w:ascii="Times New Roman" w:hAnsi="Times New Roman" w:cs="Times New Roman"/>
                <w:sz w:val="28"/>
                <w:szCs w:val="28"/>
                <w:lang w:val="de-DE"/>
              </w:rPr>
              <w:t>N</w:t>
            </w:r>
            <w:r w:rsidRPr="00E84D6B">
              <w:rPr>
                <w:rFonts w:ascii="Times New Roman" w:hAnsi="Times New Roman" w:cs="Times New Roman"/>
                <w:sz w:val="28"/>
                <w:szCs w:val="28"/>
                <w:lang w:val="de-DE"/>
              </w:rPr>
              <w:t xml:space="preserve"> </w:t>
            </w:r>
            <w:r>
              <w:rPr>
                <w:rFonts w:ascii="Times New Roman" w:hAnsi="Times New Roman" w:cs="Times New Roman"/>
                <w:sz w:val="28"/>
                <w:szCs w:val="28"/>
                <w:lang w:val="de-DE"/>
              </w:rPr>
              <w:t>T</w:t>
            </w:r>
            <w:r w:rsidRPr="00E84D6B">
              <w:rPr>
                <w:rFonts w:ascii="Times New Roman" w:hAnsi="Times New Roman" w:cs="Times New Roman"/>
                <w:sz w:val="28"/>
                <w:szCs w:val="28"/>
                <w:lang w:val="de-DE"/>
              </w:rPr>
              <w:t>HÔNG</w:t>
            </w:r>
          </w:p>
        </w:tc>
        <w:tc>
          <w:tcPr>
            <w:tcW w:w="9247" w:type="dxa"/>
            <w:tcBorders>
              <w:top w:val="nil"/>
              <w:left w:val="single" w:sz="4" w:space="0" w:color="auto"/>
              <w:bottom w:val="single" w:sz="4" w:space="0" w:color="auto"/>
              <w:right w:val="single" w:sz="4" w:space="0" w:color="auto"/>
            </w:tcBorders>
            <w:vAlign w:val="center"/>
          </w:tcPr>
          <w:p w14:paraId="05FDB646" w14:textId="77777777" w:rsidR="00E84D6B" w:rsidRPr="00E84D6B" w:rsidRDefault="00E84D6B" w:rsidP="00141C0F">
            <w:pPr>
              <w:ind w:left="2335"/>
              <w:jc w:val="center"/>
              <w:rPr>
                <w:rFonts w:ascii="Times New Roman" w:hAnsi="Times New Roman" w:cs="Times New Roman"/>
                <w:sz w:val="28"/>
                <w:szCs w:val="28"/>
                <w:lang w:val="de-DE"/>
              </w:rPr>
            </w:pPr>
          </w:p>
          <w:p w14:paraId="71464C81" w14:textId="77777777" w:rsidR="00E84D6B" w:rsidRPr="00E84D6B" w:rsidRDefault="00E84D6B" w:rsidP="00141C0F">
            <w:pPr>
              <w:ind w:left="2335"/>
              <w:jc w:val="center"/>
              <w:rPr>
                <w:rFonts w:ascii="Times New Roman" w:hAnsi="Times New Roman" w:cs="Times New Roman"/>
                <w:sz w:val="28"/>
                <w:szCs w:val="28"/>
                <w:lang w:val="de-DE"/>
              </w:rPr>
            </w:pPr>
          </w:p>
          <w:p w14:paraId="30F1F018" w14:textId="77777777" w:rsidR="00E84D6B" w:rsidRPr="00E84D6B" w:rsidRDefault="00E84D6B" w:rsidP="00141C0F">
            <w:pPr>
              <w:jc w:val="center"/>
              <w:rPr>
                <w:rFonts w:ascii="Times New Roman" w:hAnsi="Times New Roman" w:cs="Times New Roman"/>
                <w:b/>
                <w:sz w:val="28"/>
                <w:szCs w:val="28"/>
                <w:lang w:val="de-DE"/>
              </w:rPr>
            </w:pPr>
          </w:p>
          <w:p w14:paraId="4C948CAE" w14:textId="77777777" w:rsidR="00E84D6B" w:rsidRPr="00E84D6B" w:rsidRDefault="00E84D6B" w:rsidP="00141C0F">
            <w:pPr>
              <w:jc w:val="center"/>
              <w:rPr>
                <w:rFonts w:ascii="Times New Roman" w:hAnsi="Times New Roman" w:cs="Times New Roman"/>
                <w:b/>
                <w:sz w:val="28"/>
                <w:szCs w:val="28"/>
                <w:lang w:val="de-DE"/>
              </w:rPr>
            </w:pPr>
          </w:p>
          <w:p w14:paraId="79E5BF62" w14:textId="77777777" w:rsidR="00E84D6B" w:rsidRPr="00E84D6B" w:rsidRDefault="00E84D6B" w:rsidP="00141C0F">
            <w:pPr>
              <w:jc w:val="center"/>
              <w:rPr>
                <w:rFonts w:ascii="Times New Roman" w:hAnsi="Times New Roman" w:cs="Times New Roman"/>
                <w:b/>
                <w:sz w:val="28"/>
                <w:szCs w:val="28"/>
                <w:lang w:val="de-DE"/>
              </w:rPr>
            </w:pPr>
          </w:p>
          <w:p w14:paraId="7DEBFA13" w14:textId="77777777" w:rsidR="00E84D6B" w:rsidRPr="00E84D6B" w:rsidRDefault="00E84D6B" w:rsidP="00141C0F">
            <w:pPr>
              <w:jc w:val="center"/>
              <w:rPr>
                <w:rFonts w:ascii="Times New Roman" w:hAnsi="Times New Roman" w:cs="Times New Roman"/>
                <w:b/>
                <w:sz w:val="28"/>
                <w:szCs w:val="28"/>
                <w:lang w:val="de-DE"/>
              </w:rPr>
            </w:pPr>
          </w:p>
          <w:p w14:paraId="60E5A542" w14:textId="77777777" w:rsidR="00E84D6B" w:rsidRPr="00E84D6B" w:rsidRDefault="00E84D6B" w:rsidP="00141C0F">
            <w:pPr>
              <w:jc w:val="center"/>
              <w:rPr>
                <w:rFonts w:ascii="Times New Roman" w:hAnsi="Times New Roman" w:cs="Times New Roman"/>
                <w:b/>
                <w:sz w:val="28"/>
                <w:szCs w:val="28"/>
                <w:lang w:val="de-DE"/>
              </w:rPr>
            </w:pPr>
          </w:p>
          <w:p w14:paraId="6501C6A4" w14:textId="77777777" w:rsidR="00E84D6B" w:rsidRPr="00E84D6B" w:rsidRDefault="00E84D6B" w:rsidP="00141C0F">
            <w:pPr>
              <w:jc w:val="center"/>
              <w:rPr>
                <w:rFonts w:ascii="Times New Roman" w:hAnsi="Times New Roman" w:cs="Times New Roman"/>
                <w:b/>
                <w:sz w:val="28"/>
                <w:szCs w:val="28"/>
                <w:lang w:val="de-DE"/>
              </w:rPr>
            </w:pPr>
          </w:p>
          <w:p w14:paraId="102E707A" w14:textId="77777777" w:rsidR="00E84D6B" w:rsidRPr="00E84D6B" w:rsidRDefault="00E84D6B" w:rsidP="00141C0F">
            <w:pPr>
              <w:jc w:val="center"/>
              <w:rPr>
                <w:rFonts w:ascii="Times New Roman" w:hAnsi="Times New Roman" w:cs="Times New Roman"/>
                <w:b/>
                <w:sz w:val="28"/>
                <w:szCs w:val="28"/>
                <w:lang w:val="de-DE"/>
              </w:rPr>
            </w:pPr>
          </w:p>
          <w:p w14:paraId="7F70B51D" w14:textId="77777777" w:rsidR="005F406C" w:rsidRDefault="005F406C" w:rsidP="00141C0F">
            <w:pPr>
              <w:jc w:val="center"/>
              <w:rPr>
                <w:rFonts w:ascii="Times New Roman" w:hAnsi="Times New Roman" w:cs="Times New Roman"/>
                <w:bCs/>
                <w:sz w:val="28"/>
                <w:szCs w:val="28"/>
                <w:lang w:val="de-DE"/>
              </w:rPr>
            </w:pPr>
          </w:p>
          <w:p w14:paraId="510D3735" w14:textId="77777777" w:rsidR="005F406C" w:rsidRDefault="005F406C" w:rsidP="00141C0F">
            <w:pPr>
              <w:jc w:val="center"/>
              <w:rPr>
                <w:rFonts w:ascii="Times New Roman" w:hAnsi="Times New Roman" w:cs="Times New Roman"/>
                <w:bCs/>
                <w:sz w:val="28"/>
                <w:szCs w:val="28"/>
                <w:lang w:val="de-DE"/>
              </w:rPr>
            </w:pPr>
          </w:p>
          <w:p w14:paraId="74990573" w14:textId="77777777" w:rsidR="005F406C" w:rsidRDefault="005F406C" w:rsidP="00141C0F">
            <w:pPr>
              <w:jc w:val="center"/>
              <w:rPr>
                <w:rFonts w:ascii="Times New Roman" w:hAnsi="Times New Roman" w:cs="Times New Roman"/>
                <w:bCs/>
                <w:sz w:val="28"/>
                <w:szCs w:val="28"/>
                <w:lang w:val="de-DE"/>
              </w:rPr>
            </w:pPr>
          </w:p>
          <w:p w14:paraId="30D74CAB" w14:textId="77777777" w:rsidR="005F406C" w:rsidRDefault="005F406C" w:rsidP="00141C0F">
            <w:pPr>
              <w:jc w:val="center"/>
              <w:rPr>
                <w:rFonts w:ascii="Times New Roman" w:hAnsi="Times New Roman" w:cs="Times New Roman"/>
                <w:bCs/>
                <w:sz w:val="28"/>
                <w:szCs w:val="28"/>
                <w:lang w:val="de-DE"/>
              </w:rPr>
            </w:pPr>
          </w:p>
          <w:p w14:paraId="609DA533" w14:textId="2D7306C4" w:rsidR="00E84D6B" w:rsidRPr="00E84D6B" w:rsidRDefault="00E84D6B" w:rsidP="00141C0F">
            <w:pPr>
              <w:jc w:val="center"/>
              <w:rPr>
                <w:rFonts w:ascii="Times New Roman" w:hAnsi="Times New Roman" w:cs="Times New Roman"/>
                <w:bCs/>
                <w:sz w:val="28"/>
                <w:szCs w:val="28"/>
                <w:lang w:val="de-DE"/>
              </w:rPr>
            </w:pPr>
            <w:r w:rsidRPr="00E84D6B">
              <w:rPr>
                <w:rFonts w:ascii="Times New Roman" w:hAnsi="Times New Roman" w:cs="Times New Roman"/>
                <w:bCs/>
                <w:sz w:val="28"/>
                <w:szCs w:val="28"/>
                <w:lang w:val="de-DE"/>
              </w:rPr>
              <w:t>Hà Nội - 2022</w:t>
            </w:r>
          </w:p>
        </w:tc>
      </w:tr>
    </w:tbl>
    <w:p w14:paraId="36E51686" w14:textId="77777777" w:rsidR="00825CFC" w:rsidRDefault="00825CFC">
      <w:pPr>
        <w:rPr>
          <w:rFonts w:ascii="Times New Roman" w:eastAsiaTheme="majorEastAsia" w:hAnsi="Times New Roman" w:cstheme="majorBidi"/>
          <w:b/>
          <w:caps/>
          <w:sz w:val="28"/>
          <w:szCs w:val="32"/>
        </w:rPr>
        <w:sectPr w:rsidR="00825CFC" w:rsidSect="00B1055C">
          <w:pgSz w:w="11906" w:h="16838" w:code="9"/>
          <w:pgMar w:top="1418" w:right="1134" w:bottom="1134" w:left="1985" w:header="720" w:footer="720" w:gutter="0"/>
          <w:cols w:space="720"/>
          <w:docGrid w:linePitch="360"/>
        </w:sectPr>
      </w:pPr>
    </w:p>
    <w:p w14:paraId="08CA70F6" w14:textId="0D4BD915" w:rsidR="009C791C" w:rsidRDefault="009C791C" w:rsidP="008548F7">
      <w:pPr>
        <w:pStyle w:val="Heading1"/>
        <w:numPr>
          <w:ilvl w:val="0"/>
          <w:numId w:val="0"/>
        </w:numPr>
      </w:pPr>
      <w:bookmarkStart w:id="2" w:name="_Toc105107303"/>
      <w:r>
        <w:lastRenderedPageBreak/>
        <w:t>LỜI CẢM ƠN</w:t>
      </w:r>
      <w:bookmarkEnd w:id="2"/>
    </w:p>
    <w:p w14:paraId="6C2F302B" w14:textId="11197EBC" w:rsidR="00E06F25" w:rsidRDefault="00E06F25" w:rsidP="00E06F25">
      <w:pPr>
        <w:pStyle w:val="content"/>
      </w:pPr>
      <w:r>
        <w:t>Trước tiên em xin bày tỏ lòng biết ơn chân thành và sâu sắc nhất của mình tới Th</w:t>
      </w:r>
      <w:r w:rsidR="00825CFC">
        <w:t xml:space="preserve">S. </w:t>
      </w:r>
      <w:r>
        <w:t xml:space="preserve">Dương Thị Hằng người đã hướng dẫn tận tình và hiệu quả, thường xuyên động viên chúng em trong quá trình hoàn thiện đề tài. Người đã dành cho em sự ưu ái nhất trong thời gian học tập, nghiên cứu cũng như quá trình hoàn thành thực tập tốt nghiệp. </w:t>
      </w:r>
    </w:p>
    <w:p w14:paraId="6957CEB5" w14:textId="10640ADF" w:rsidR="00E06F25" w:rsidRDefault="00E06F25" w:rsidP="00E06F25">
      <w:pPr>
        <w:pStyle w:val="content"/>
      </w:pPr>
      <w:r>
        <w:t xml:space="preserve">Em xin cảm ơn các Thầy giáo, Cô giáo trong khoa Điện Tử </w:t>
      </w:r>
      <w:r w:rsidR="00E53B7C">
        <w:t>T</w:t>
      </w:r>
      <w:r>
        <w:t xml:space="preserve">rường Đại học Công Nghiệp Hà Nội cùng tất cả thành viên lớp Điện tử 04 – K13 đã tạo điều kiện và đóng góp ý kiến để em hoàn thành tốt đồ án tốt nghiệp. </w:t>
      </w:r>
    </w:p>
    <w:p w14:paraId="68A1F4E8" w14:textId="2B59BDDE" w:rsidR="00E06F25" w:rsidRDefault="00E06F25" w:rsidP="00E06F25">
      <w:pPr>
        <w:pStyle w:val="content"/>
      </w:pPr>
      <w:r>
        <w:t xml:space="preserve">Mặc dù em đã cố gắng để hoàn thành thực tập nhưng do kiến thức cũng như khả năng còn hạn hẹp nên quá trình thực hiện đề tài còn có sai sót. Rất mong nhận được sự góp ý và chỉ bảo của quý thầy cô. </w:t>
      </w:r>
    </w:p>
    <w:p w14:paraId="4D1A8422" w14:textId="77777777" w:rsidR="00E84D6B" w:rsidRDefault="00E84D6B" w:rsidP="00E06F25">
      <w:pPr>
        <w:pStyle w:val="content"/>
      </w:pPr>
    </w:p>
    <w:p w14:paraId="3C35D96A" w14:textId="55758F65" w:rsidR="00E06F25" w:rsidRDefault="00E06F25" w:rsidP="00E06F25">
      <w:pPr>
        <w:pStyle w:val="content"/>
        <w:ind w:left="2880"/>
        <w:jc w:val="center"/>
      </w:pPr>
      <w:r>
        <w:t>Hà Nội, Ngày</w:t>
      </w:r>
      <w:r w:rsidR="00DB4E3F">
        <w:t xml:space="preserve"> 21</w:t>
      </w:r>
      <w:r>
        <w:t xml:space="preserve"> tháng</w:t>
      </w:r>
      <w:r w:rsidR="00DB4E3F">
        <w:t xml:space="preserve"> 5</w:t>
      </w:r>
      <w:r>
        <w:t xml:space="preserve"> năm 2022</w:t>
      </w:r>
    </w:p>
    <w:p w14:paraId="78E287E7" w14:textId="50464FB8" w:rsidR="00E06F25" w:rsidRDefault="00E06F25" w:rsidP="00E06F25">
      <w:pPr>
        <w:pStyle w:val="content"/>
        <w:ind w:left="3600"/>
        <w:jc w:val="center"/>
      </w:pPr>
      <w:r>
        <w:t>Sinh viên thực hiện</w:t>
      </w:r>
    </w:p>
    <w:p w14:paraId="346D30EB" w14:textId="5BFA7080" w:rsidR="000B290B" w:rsidRDefault="000B290B" w:rsidP="00E06F25">
      <w:pPr>
        <w:pStyle w:val="content"/>
        <w:ind w:left="3600"/>
        <w:jc w:val="center"/>
      </w:pPr>
    </w:p>
    <w:p w14:paraId="7F0C146F" w14:textId="77777777" w:rsidR="000B290B" w:rsidRDefault="000B290B" w:rsidP="0016188B">
      <w:pPr>
        <w:pStyle w:val="content"/>
        <w:ind w:firstLine="0"/>
      </w:pPr>
    </w:p>
    <w:p w14:paraId="2584A54D" w14:textId="1401DEEA" w:rsidR="00E06F25" w:rsidRDefault="00955B96" w:rsidP="00E06F25">
      <w:pPr>
        <w:pStyle w:val="content"/>
        <w:ind w:left="3600"/>
        <w:jc w:val="center"/>
      </w:pPr>
      <w:r>
        <w:t>Nguyễn Văn Vinh</w:t>
      </w:r>
    </w:p>
    <w:p w14:paraId="6B024CEB" w14:textId="7281409E" w:rsidR="00B1055C" w:rsidRDefault="00B1055C" w:rsidP="00FA2C35">
      <w:pPr>
        <w:pStyle w:val="Heading1"/>
        <w:numPr>
          <w:ilvl w:val="0"/>
          <w:numId w:val="0"/>
        </w:numPr>
      </w:pPr>
      <w:r>
        <w:br w:type="page"/>
      </w:r>
      <w:bookmarkStart w:id="3" w:name="_Toc105107304"/>
      <w:r w:rsidR="007B0965">
        <w:lastRenderedPageBreak/>
        <w:t>MỤC LỤC</w:t>
      </w:r>
      <w:bookmarkEnd w:id="3"/>
    </w:p>
    <w:p w14:paraId="370D576B" w14:textId="4D2B118D" w:rsidR="002C489B" w:rsidRDefault="007E2028">
      <w:pPr>
        <w:pStyle w:val="TOC1"/>
        <w:tabs>
          <w:tab w:val="right" w:leader="dot" w:pos="8777"/>
        </w:tabs>
        <w:rPr>
          <w:rFonts w:asciiTheme="minorHAnsi" w:eastAsiaTheme="minorEastAsia" w:hAnsiTheme="minorHAnsi"/>
          <w:b w:val="0"/>
          <w:noProof/>
          <w:sz w:val="22"/>
        </w:rPr>
      </w:pPr>
      <w:r>
        <w:fldChar w:fldCharType="begin"/>
      </w:r>
      <w:r>
        <w:instrText xml:space="preserve"> TOC \o "1-1" \h \z \u \t "level1,2,level2,3" </w:instrText>
      </w:r>
      <w:r>
        <w:fldChar w:fldCharType="separate"/>
      </w:r>
      <w:hyperlink w:anchor="_Toc105107303" w:history="1">
        <w:r w:rsidR="002C489B" w:rsidRPr="00A60455">
          <w:rPr>
            <w:rStyle w:val="Hyperlink"/>
            <w:noProof/>
          </w:rPr>
          <w:t>LỜI CẢM ƠN</w:t>
        </w:r>
        <w:r w:rsidR="002C489B">
          <w:rPr>
            <w:noProof/>
            <w:webHidden/>
          </w:rPr>
          <w:tab/>
        </w:r>
        <w:r w:rsidR="002C489B">
          <w:rPr>
            <w:noProof/>
            <w:webHidden/>
          </w:rPr>
          <w:fldChar w:fldCharType="begin"/>
        </w:r>
        <w:r w:rsidR="002C489B">
          <w:rPr>
            <w:noProof/>
            <w:webHidden/>
          </w:rPr>
          <w:instrText xml:space="preserve"> PAGEREF _Toc105107303 \h </w:instrText>
        </w:r>
        <w:r w:rsidR="002C489B">
          <w:rPr>
            <w:noProof/>
            <w:webHidden/>
          </w:rPr>
        </w:r>
        <w:r w:rsidR="002C489B">
          <w:rPr>
            <w:noProof/>
            <w:webHidden/>
          </w:rPr>
          <w:fldChar w:fldCharType="separate"/>
        </w:r>
        <w:r w:rsidR="00E427A8">
          <w:rPr>
            <w:noProof/>
            <w:webHidden/>
          </w:rPr>
          <w:t>i</w:t>
        </w:r>
        <w:r w:rsidR="002C489B">
          <w:rPr>
            <w:noProof/>
            <w:webHidden/>
          </w:rPr>
          <w:fldChar w:fldCharType="end"/>
        </w:r>
      </w:hyperlink>
    </w:p>
    <w:p w14:paraId="15DF8402" w14:textId="37C74863" w:rsidR="002C489B" w:rsidRDefault="0030417C">
      <w:pPr>
        <w:pStyle w:val="TOC1"/>
        <w:tabs>
          <w:tab w:val="right" w:leader="dot" w:pos="8777"/>
        </w:tabs>
        <w:rPr>
          <w:rFonts w:asciiTheme="minorHAnsi" w:eastAsiaTheme="minorEastAsia" w:hAnsiTheme="minorHAnsi"/>
          <w:b w:val="0"/>
          <w:noProof/>
          <w:sz w:val="22"/>
        </w:rPr>
      </w:pPr>
      <w:hyperlink w:anchor="_Toc105107304" w:history="1">
        <w:r w:rsidR="002C489B" w:rsidRPr="00A60455">
          <w:rPr>
            <w:rStyle w:val="Hyperlink"/>
            <w:noProof/>
          </w:rPr>
          <w:t>MỤC LỤC</w:t>
        </w:r>
        <w:r w:rsidR="002C489B">
          <w:rPr>
            <w:noProof/>
            <w:webHidden/>
          </w:rPr>
          <w:tab/>
        </w:r>
        <w:r w:rsidR="002C489B">
          <w:rPr>
            <w:noProof/>
            <w:webHidden/>
          </w:rPr>
          <w:fldChar w:fldCharType="begin"/>
        </w:r>
        <w:r w:rsidR="002C489B">
          <w:rPr>
            <w:noProof/>
            <w:webHidden/>
          </w:rPr>
          <w:instrText xml:space="preserve"> PAGEREF _Toc105107304 \h </w:instrText>
        </w:r>
        <w:r w:rsidR="002C489B">
          <w:rPr>
            <w:noProof/>
            <w:webHidden/>
          </w:rPr>
        </w:r>
        <w:r w:rsidR="002C489B">
          <w:rPr>
            <w:noProof/>
            <w:webHidden/>
          </w:rPr>
          <w:fldChar w:fldCharType="separate"/>
        </w:r>
        <w:r w:rsidR="00E427A8">
          <w:rPr>
            <w:noProof/>
            <w:webHidden/>
          </w:rPr>
          <w:t>ii</w:t>
        </w:r>
        <w:r w:rsidR="002C489B">
          <w:rPr>
            <w:noProof/>
            <w:webHidden/>
          </w:rPr>
          <w:fldChar w:fldCharType="end"/>
        </w:r>
      </w:hyperlink>
    </w:p>
    <w:p w14:paraId="3AD7F5ED" w14:textId="32B17892" w:rsidR="002C489B" w:rsidRDefault="0030417C">
      <w:pPr>
        <w:pStyle w:val="TOC1"/>
        <w:tabs>
          <w:tab w:val="right" w:leader="dot" w:pos="8777"/>
        </w:tabs>
        <w:rPr>
          <w:rFonts w:asciiTheme="minorHAnsi" w:eastAsiaTheme="minorEastAsia" w:hAnsiTheme="minorHAnsi"/>
          <w:b w:val="0"/>
          <w:noProof/>
          <w:sz w:val="22"/>
        </w:rPr>
      </w:pPr>
      <w:hyperlink w:anchor="_Toc105107305" w:history="1">
        <w:r w:rsidR="002C489B" w:rsidRPr="00A60455">
          <w:rPr>
            <w:rStyle w:val="Hyperlink"/>
            <w:noProof/>
          </w:rPr>
          <w:t>DANH MỤC HÌNH ẢNH, BẢNG BIỂU</w:t>
        </w:r>
        <w:r w:rsidR="002C489B">
          <w:rPr>
            <w:noProof/>
            <w:webHidden/>
          </w:rPr>
          <w:tab/>
        </w:r>
        <w:r w:rsidR="002C489B">
          <w:rPr>
            <w:noProof/>
            <w:webHidden/>
          </w:rPr>
          <w:fldChar w:fldCharType="begin"/>
        </w:r>
        <w:r w:rsidR="002C489B">
          <w:rPr>
            <w:noProof/>
            <w:webHidden/>
          </w:rPr>
          <w:instrText xml:space="preserve"> PAGEREF _Toc105107305 \h </w:instrText>
        </w:r>
        <w:r w:rsidR="002C489B">
          <w:rPr>
            <w:noProof/>
            <w:webHidden/>
          </w:rPr>
        </w:r>
        <w:r w:rsidR="002C489B">
          <w:rPr>
            <w:noProof/>
            <w:webHidden/>
          </w:rPr>
          <w:fldChar w:fldCharType="separate"/>
        </w:r>
        <w:r w:rsidR="00E427A8">
          <w:rPr>
            <w:noProof/>
            <w:webHidden/>
          </w:rPr>
          <w:t>v</w:t>
        </w:r>
        <w:r w:rsidR="002C489B">
          <w:rPr>
            <w:noProof/>
            <w:webHidden/>
          </w:rPr>
          <w:fldChar w:fldCharType="end"/>
        </w:r>
      </w:hyperlink>
    </w:p>
    <w:p w14:paraId="0A025D97" w14:textId="786B9E03" w:rsidR="002C489B" w:rsidRDefault="0030417C">
      <w:pPr>
        <w:pStyle w:val="TOC1"/>
        <w:tabs>
          <w:tab w:val="right" w:leader="dot" w:pos="8777"/>
        </w:tabs>
        <w:rPr>
          <w:rFonts w:asciiTheme="minorHAnsi" w:eastAsiaTheme="minorEastAsia" w:hAnsiTheme="minorHAnsi"/>
          <w:b w:val="0"/>
          <w:noProof/>
          <w:sz w:val="22"/>
        </w:rPr>
      </w:pPr>
      <w:hyperlink w:anchor="_Toc105107306" w:history="1">
        <w:r w:rsidR="002C489B" w:rsidRPr="00A60455">
          <w:rPr>
            <w:rStyle w:val="Hyperlink"/>
            <w:noProof/>
          </w:rPr>
          <w:t>Danh mục từ viết tắt</w:t>
        </w:r>
        <w:r w:rsidR="002C489B">
          <w:rPr>
            <w:noProof/>
            <w:webHidden/>
          </w:rPr>
          <w:tab/>
        </w:r>
        <w:r w:rsidR="002C489B">
          <w:rPr>
            <w:noProof/>
            <w:webHidden/>
          </w:rPr>
          <w:fldChar w:fldCharType="begin"/>
        </w:r>
        <w:r w:rsidR="002C489B">
          <w:rPr>
            <w:noProof/>
            <w:webHidden/>
          </w:rPr>
          <w:instrText xml:space="preserve"> PAGEREF _Toc105107306 \h </w:instrText>
        </w:r>
        <w:r w:rsidR="002C489B">
          <w:rPr>
            <w:noProof/>
            <w:webHidden/>
          </w:rPr>
        </w:r>
        <w:r w:rsidR="002C489B">
          <w:rPr>
            <w:noProof/>
            <w:webHidden/>
          </w:rPr>
          <w:fldChar w:fldCharType="separate"/>
        </w:r>
        <w:r w:rsidR="00E427A8">
          <w:rPr>
            <w:noProof/>
            <w:webHidden/>
          </w:rPr>
          <w:t>vii</w:t>
        </w:r>
        <w:r w:rsidR="002C489B">
          <w:rPr>
            <w:noProof/>
            <w:webHidden/>
          </w:rPr>
          <w:fldChar w:fldCharType="end"/>
        </w:r>
      </w:hyperlink>
    </w:p>
    <w:p w14:paraId="17CD3131" w14:textId="4F06F171" w:rsidR="002C489B" w:rsidRDefault="0030417C">
      <w:pPr>
        <w:pStyle w:val="TOC1"/>
        <w:tabs>
          <w:tab w:val="right" w:leader="dot" w:pos="8777"/>
        </w:tabs>
        <w:rPr>
          <w:rFonts w:asciiTheme="minorHAnsi" w:eastAsiaTheme="minorEastAsia" w:hAnsiTheme="minorHAnsi"/>
          <w:b w:val="0"/>
          <w:noProof/>
          <w:sz w:val="22"/>
        </w:rPr>
      </w:pPr>
      <w:hyperlink w:anchor="_Toc105107307" w:history="1">
        <w:r w:rsidR="002C489B" w:rsidRPr="00A60455">
          <w:rPr>
            <w:rStyle w:val="Hyperlink"/>
            <w:noProof/>
          </w:rPr>
          <w:t>LỜI NÓI ĐẦU</w:t>
        </w:r>
        <w:r w:rsidR="002C489B">
          <w:rPr>
            <w:noProof/>
            <w:webHidden/>
          </w:rPr>
          <w:tab/>
        </w:r>
        <w:r w:rsidR="002C489B">
          <w:rPr>
            <w:noProof/>
            <w:webHidden/>
          </w:rPr>
          <w:fldChar w:fldCharType="begin"/>
        </w:r>
        <w:r w:rsidR="002C489B">
          <w:rPr>
            <w:noProof/>
            <w:webHidden/>
          </w:rPr>
          <w:instrText xml:space="preserve"> PAGEREF _Toc105107307 \h </w:instrText>
        </w:r>
        <w:r w:rsidR="002C489B">
          <w:rPr>
            <w:noProof/>
            <w:webHidden/>
          </w:rPr>
        </w:r>
        <w:r w:rsidR="002C489B">
          <w:rPr>
            <w:noProof/>
            <w:webHidden/>
          </w:rPr>
          <w:fldChar w:fldCharType="separate"/>
        </w:r>
        <w:r w:rsidR="00E427A8">
          <w:rPr>
            <w:noProof/>
            <w:webHidden/>
          </w:rPr>
          <w:t>1</w:t>
        </w:r>
        <w:r w:rsidR="002C489B">
          <w:rPr>
            <w:noProof/>
            <w:webHidden/>
          </w:rPr>
          <w:fldChar w:fldCharType="end"/>
        </w:r>
      </w:hyperlink>
    </w:p>
    <w:p w14:paraId="35E4D548" w14:textId="5E07E6DE" w:rsidR="002C489B" w:rsidRDefault="0030417C">
      <w:pPr>
        <w:pStyle w:val="TOC2"/>
        <w:tabs>
          <w:tab w:val="right" w:leader="dot" w:pos="8777"/>
        </w:tabs>
        <w:rPr>
          <w:rFonts w:asciiTheme="minorHAnsi" w:eastAsiaTheme="minorEastAsia" w:hAnsiTheme="minorHAnsi"/>
          <w:noProof/>
          <w:sz w:val="22"/>
        </w:rPr>
      </w:pPr>
      <w:hyperlink w:anchor="_Toc105107308" w:history="1">
        <w:r w:rsidR="002C489B" w:rsidRPr="00A60455">
          <w:rPr>
            <w:rStyle w:val="Hyperlink"/>
            <w:noProof/>
          </w:rPr>
          <w:t>Lý do lựa chọn đề tài</w:t>
        </w:r>
        <w:r w:rsidR="002C489B">
          <w:rPr>
            <w:noProof/>
            <w:webHidden/>
          </w:rPr>
          <w:tab/>
        </w:r>
        <w:r w:rsidR="002C489B">
          <w:rPr>
            <w:noProof/>
            <w:webHidden/>
          </w:rPr>
          <w:fldChar w:fldCharType="begin"/>
        </w:r>
        <w:r w:rsidR="002C489B">
          <w:rPr>
            <w:noProof/>
            <w:webHidden/>
          </w:rPr>
          <w:instrText xml:space="preserve"> PAGEREF _Toc105107308 \h </w:instrText>
        </w:r>
        <w:r w:rsidR="002C489B">
          <w:rPr>
            <w:noProof/>
            <w:webHidden/>
          </w:rPr>
        </w:r>
        <w:r w:rsidR="002C489B">
          <w:rPr>
            <w:noProof/>
            <w:webHidden/>
          </w:rPr>
          <w:fldChar w:fldCharType="separate"/>
        </w:r>
        <w:r w:rsidR="00E427A8">
          <w:rPr>
            <w:noProof/>
            <w:webHidden/>
          </w:rPr>
          <w:t>2</w:t>
        </w:r>
        <w:r w:rsidR="002C489B">
          <w:rPr>
            <w:noProof/>
            <w:webHidden/>
          </w:rPr>
          <w:fldChar w:fldCharType="end"/>
        </w:r>
      </w:hyperlink>
    </w:p>
    <w:p w14:paraId="26D6F2A4" w14:textId="176CDC8A" w:rsidR="002C489B" w:rsidRDefault="0030417C">
      <w:pPr>
        <w:pStyle w:val="TOC2"/>
        <w:tabs>
          <w:tab w:val="right" w:leader="dot" w:pos="8777"/>
        </w:tabs>
        <w:rPr>
          <w:rFonts w:asciiTheme="minorHAnsi" w:eastAsiaTheme="minorEastAsia" w:hAnsiTheme="minorHAnsi"/>
          <w:noProof/>
          <w:sz w:val="22"/>
        </w:rPr>
      </w:pPr>
      <w:hyperlink w:anchor="_Toc105107309" w:history="1">
        <w:r w:rsidR="002C489B" w:rsidRPr="00A60455">
          <w:rPr>
            <w:rStyle w:val="Hyperlink"/>
            <w:noProof/>
          </w:rPr>
          <w:t>Mục đích nghiên cứu</w:t>
        </w:r>
        <w:r w:rsidR="002C489B">
          <w:rPr>
            <w:noProof/>
            <w:webHidden/>
          </w:rPr>
          <w:tab/>
        </w:r>
        <w:r w:rsidR="002C489B">
          <w:rPr>
            <w:noProof/>
            <w:webHidden/>
          </w:rPr>
          <w:fldChar w:fldCharType="begin"/>
        </w:r>
        <w:r w:rsidR="002C489B">
          <w:rPr>
            <w:noProof/>
            <w:webHidden/>
          </w:rPr>
          <w:instrText xml:space="preserve"> PAGEREF _Toc105107309 \h </w:instrText>
        </w:r>
        <w:r w:rsidR="002C489B">
          <w:rPr>
            <w:noProof/>
            <w:webHidden/>
          </w:rPr>
        </w:r>
        <w:r w:rsidR="002C489B">
          <w:rPr>
            <w:noProof/>
            <w:webHidden/>
          </w:rPr>
          <w:fldChar w:fldCharType="separate"/>
        </w:r>
        <w:r w:rsidR="00E427A8">
          <w:rPr>
            <w:noProof/>
            <w:webHidden/>
          </w:rPr>
          <w:t>3</w:t>
        </w:r>
        <w:r w:rsidR="002C489B">
          <w:rPr>
            <w:noProof/>
            <w:webHidden/>
          </w:rPr>
          <w:fldChar w:fldCharType="end"/>
        </w:r>
      </w:hyperlink>
    </w:p>
    <w:p w14:paraId="1F273BFF" w14:textId="54D68594" w:rsidR="002C489B" w:rsidRDefault="0030417C">
      <w:pPr>
        <w:pStyle w:val="TOC2"/>
        <w:tabs>
          <w:tab w:val="right" w:leader="dot" w:pos="8777"/>
        </w:tabs>
        <w:rPr>
          <w:rFonts w:asciiTheme="minorHAnsi" w:eastAsiaTheme="minorEastAsia" w:hAnsiTheme="minorHAnsi"/>
          <w:noProof/>
          <w:sz w:val="22"/>
        </w:rPr>
      </w:pPr>
      <w:hyperlink w:anchor="_Toc105107310" w:history="1">
        <w:r w:rsidR="002C489B" w:rsidRPr="00A60455">
          <w:rPr>
            <w:rStyle w:val="Hyperlink"/>
            <w:noProof/>
          </w:rPr>
          <w:t>Phạm vi nghiên cứu</w:t>
        </w:r>
        <w:r w:rsidR="002C489B">
          <w:rPr>
            <w:noProof/>
            <w:webHidden/>
          </w:rPr>
          <w:tab/>
        </w:r>
        <w:r w:rsidR="002C489B">
          <w:rPr>
            <w:noProof/>
            <w:webHidden/>
          </w:rPr>
          <w:fldChar w:fldCharType="begin"/>
        </w:r>
        <w:r w:rsidR="002C489B">
          <w:rPr>
            <w:noProof/>
            <w:webHidden/>
          </w:rPr>
          <w:instrText xml:space="preserve"> PAGEREF _Toc105107310 \h </w:instrText>
        </w:r>
        <w:r w:rsidR="002C489B">
          <w:rPr>
            <w:noProof/>
            <w:webHidden/>
          </w:rPr>
        </w:r>
        <w:r w:rsidR="002C489B">
          <w:rPr>
            <w:noProof/>
            <w:webHidden/>
          </w:rPr>
          <w:fldChar w:fldCharType="separate"/>
        </w:r>
        <w:r w:rsidR="00E427A8">
          <w:rPr>
            <w:noProof/>
            <w:webHidden/>
          </w:rPr>
          <w:t>3</w:t>
        </w:r>
        <w:r w:rsidR="002C489B">
          <w:rPr>
            <w:noProof/>
            <w:webHidden/>
          </w:rPr>
          <w:fldChar w:fldCharType="end"/>
        </w:r>
      </w:hyperlink>
    </w:p>
    <w:p w14:paraId="3F3564E0" w14:textId="65191ADA" w:rsidR="002C489B" w:rsidRDefault="0030417C">
      <w:pPr>
        <w:pStyle w:val="TOC2"/>
        <w:tabs>
          <w:tab w:val="right" w:leader="dot" w:pos="8777"/>
        </w:tabs>
        <w:rPr>
          <w:rFonts w:asciiTheme="minorHAnsi" w:eastAsiaTheme="minorEastAsia" w:hAnsiTheme="minorHAnsi"/>
          <w:noProof/>
          <w:sz w:val="22"/>
        </w:rPr>
      </w:pPr>
      <w:hyperlink w:anchor="_Toc105107311" w:history="1">
        <w:r w:rsidR="002C489B" w:rsidRPr="00A60455">
          <w:rPr>
            <w:rStyle w:val="Hyperlink"/>
            <w:noProof/>
          </w:rPr>
          <w:t>Đối tượng nghiên cứu</w:t>
        </w:r>
        <w:r w:rsidR="002C489B">
          <w:rPr>
            <w:noProof/>
            <w:webHidden/>
          </w:rPr>
          <w:tab/>
        </w:r>
        <w:r w:rsidR="002C489B">
          <w:rPr>
            <w:noProof/>
            <w:webHidden/>
          </w:rPr>
          <w:fldChar w:fldCharType="begin"/>
        </w:r>
        <w:r w:rsidR="002C489B">
          <w:rPr>
            <w:noProof/>
            <w:webHidden/>
          </w:rPr>
          <w:instrText xml:space="preserve"> PAGEREF _Toc105107311 \h </w:instrText>
        </w:r>
        <w:r w:rsidR="002C489B">
          <w:rPr>
            <w:noProof/>
            <w:webHidden/>
          </w:rPr>
        </w:r>
        <w:r w:rsidR="002C489B">
          <w:rPr>
            <w:noProof/>
            <w:webHidden/>
          </w:rPr>
          <w:fldChar w:fldCharType="separate"/>
        </w:r>
        <w:r w:rsidR="00E427A8">
          <w:rPr>
            <w:noProof/>
            <w:webHidden/>
          </w:rPr>
          <w:t>3</w:t>
        </w:r>
        <w:r w:rsidR="002C489B">
          <w:rPr>
            <w:noProof/>
            <w:webHidden/>
          </w:rPr>
          <w:fldChar w:fldCharType="end"/>
        </w:r>
      </w:hyperlink>
    </w:p>
    <w:p w14:paraId="7E6BCAE6" w14:textId="0FFFAF1C" w:rsidR="002C489B" w:rsidRDefault="0030417C">
      <w:pPr>
        <w:pStyle w:val="TOC2"/>
        <w:tabs>
          <w:tab w:val="right" w:leader="dot" w:pos="8777"/>
        </w:tabs>
        <w:rPr>
          <w:rFonts w:asciiTheme="minorHAnsi" w:eastAsiaTheme="minorEastAsia" w:hAnsiTheme="minorHAnsi"/>
          <w:noProof/>
          <w:sz w:val="22"/>
        </w:rPr>
      </w:pPr>
      <w:hyperlink w:anchor="_Toc105107312" w:history="1">
        <w:r w:rsidR="002C489B" w:rsidRPr="00A60455">
          <w:rPr>
            <w:rStyle w:val="Hyperlink"/>
            <w:noProof/>
          </w:rPr>
          <w:t>Vai trò và ý nghĩa của đề tài</w:t>
        </w:r>
        <w:r w:rsidR="002C489B">
          <w:rPr>
            <w:noProof/>
            <w:webHidden/>
          </w:rPr>
          <w:tab/>
        </w:r>
        <w:r w:rsidR="002C489B">
          <w:rPr>
            <w:noProof/>
            <w:webHidden/>
          </w:rPr>
          <w:fldChar w:fldCharType="begin"/>
        </w:r>
        <w:r w:rsidR="002C489B">
          <w:rPr>
            <w:noProof/>
            <w:webHidden/>
          </w:rPr>
          <w:instrText xml:space="preserve"> PAGEREF _Toc105107312 \h </w:instrText>
        </w:r>
        <w:r w:rsidR="002C489B">
          <w:rPr>
            <w:noProof/>
            <w:webHidden/>
          </w:rPr>
        </w:r>
        <w:r w:rsidR="002C489B">
          <w:rPr>
            <w:noProof/>
            <w:webHidden/>
          </w:rPr>
          <w:fldChar w:fldCharType="separate"/>
        </w:r>
        <w:r w:rsidR="00E427A8">
          <w:rPr>
            <w:noProof/>
            <w:webHidden/>
          </w:rPr>
          <w:t>3</w:t>
        </w:r>
        <w:r w:rsidR="002C489B">
          <w:rPr>
            <w:noProof/>
            <w:webHidden/>
          </w:rPr>
          <w:fldChar w:fldCharType="end"/>
        </w:r>
      </w:hyperlink>
    </w:p>
    <w:p w14:paraId="0853DE7B" w14:textId="59C3ECBF" w:rsidR="002C489B" w:rsidRDefault="0030417C">
      <w:pPr>
        <w:pStyle w:val="TOC1"/>
        <w:tabs>
          <w:tab w:val="right" w:leader="dot" w:pos="8777"/>
        </w:tabs>
        <w:rPr>
          <w:rFonts w:asciiTheme="minorHAnsi" w:eastAsiaTheme="minorEastAsia" w:hAnsiTheme="minorHAnsi"/>
          <w:b w:val="0"/>
          <w:noProof/>
          <w:sz w:val="22"/>
        </w:rPr>
      </w:pPr>
      <w:hyperlink w:anchor="_Toc105107313" w:history="1">
        <w:r w:rsidR="002C489B" w:rsidRPr="00A60455">
          <w:rPr>
            <w:rStyle w:val="Hyperlink"/>
            <w:noProof/>
          </w:rPr>
          <w:t>CHƯƠNG 1: TỔNG QUAN VỀ ĐIỀU KHIỂN THÔNG MINH</w:t>
        </w:r>
        <w:r w:rsidR="002C489B">
          <w:rPr>
            <w:noProof/>
            <w:webHidden/>
          </w:rPr>
          <w:tab/>
        </w:r>
        <w:r w:rsidR="002C489B">
          <w:rPr>
            <w:noProof/>
            <w:webHidden/>
          </w:rPr>
          <w:fldChar w:fldCharType="begin"/>
        </w:r>
        <w:r w:rsidR="002C489B">
          <w:rPr>
            <w:noProof/>
            <w:webHidden/>
          </w:rPr>
          <w:instrText xml:space="preserve"> PAGEREF _Toc105107313 \h </w:instrText>
        </w:r>
        <w:r w:rsidR="002C489B">
          <w:rPr>
            <w:noProof/>
            <w:webHidden/>
          </w:rPr>
        </w:r>
        <w:r w:rsidR="002C489B">
          <w:rPr>
            <w:noProof/>
            <w:webHidden/>
          </w:rPr>
          <w:fldChar w:fldCharType="separate"/>
        </w:r>
        <w:r w:rsidR="00E427A8">
          <w:rPr>
            <w:noProof/>
            <w:webHidden/>
          </w:rPr>
          <w:t>5</w:t>
        </w:r>
        <w:r w:rsidR="002C489B">
          <w:rPr>
            <w:noProof/>
            <w:webHidden/>
          </w:rPr>
          <w:fldChar w:fldCharType="end"/>
        </w:r>
      </w:hyperlink>
    </w:p>
    <w:p w14:paraId="148AD127" w14:textId="594314AB" w:rsidR="002C489B" w:rsidRDefault="0030417C">
      <w:pPr>
        <w:pStyle w:val="TOC2"/>
        <w:tabs>
          <w:tab w:val="right" w:leader="dot" w:pos="8777"/>
        </w:tabs>
        <w:rPr>
          <w:rFonts w:asciiTheme="minorHAnsi" w:eastAsiaTheme="minorEastAsia" w:hAnsiTheme="minorHAnsi"/>
          <w:noProof/>
          <w:sz w:val="22"/>
        </w:rPr>
      </w:pPr>
      <w:hyperlink w:anchor="_Toc105107314" w:history="1">
        <w:r w:rsidR="002C489B" w:rsidRPr="00A60455">
          <w:rPr>
            <w:rStyle w:val="Hyperlink"/>
            <w:noProof/>
          </w:rPr>
          <w:t>1.1 Tổng quan về hệ thống điều khiển thông minh</w:t>
        </w:r>
        <w:r w:rsidR="002C489B">
          <w:rPr>
            <w:noProof/>
            <w:webHidden/>
          </w:rPr>
          <w:tab/>
        </w:r>
        <w:r w:rsidR="002C489B">
          <w:rPr>
            <w:noProof/>
            <w:webHidden/>
          </w:rPr>
          <w:fldChar w:fldCharType="begin"/>
        </w:r>
        <w:r w:rsidR="002C489B">
          <w:rPr>
            <w:noProof/>
            <w:webHidden/>
          </w:rPr>
          <w:instrText xml:space="preserve"> PAGEREF _Toc105107314 \h </w:instrText>
        </w:r>
        <w:r w:rsidR="002C489B">
          <w:rPr>
            <w:noProof/>
            <w:webHidden/>
          </w:rPr>
        </w:r>
        <w:r w:rsidR="002C489B">
          <w:rPr>
            <w:noProof/>
            <w:webHidden/>
          </w:rPr>
          <w:fldChar w:fldCharType="separate"/>
        </w:r>
        <w:r w:rsidR="00E427A8">
          <w:rPr>
            <w:noProof/>
            <w:webHidden/>
          </w:rPr>
          <w:t>5</w:t>
        </w:r>
        <w:r w:rsidR="002C489B">
          <w:rPr>
            <w:noProof/>
            <w:webHidden/>
          </w:rPr>
          <w:fldChar w:fldCharType="end"/>
        </w:r>
      </w:hyperlink>
    </w:p>
    <w:p w14:paraId="2C868F0C" w14:textId="34E99F8A" w:rsidR="002C489B" w:rsidRDefault="0030417C">
      <w:pPr>
        <w:pStyle w:val="TOC2"/>
        <w:tabs>
          <w:tab w:val="right" w:leader="dot" w:pos="8777"/>
        </w:tabs>
        <w:rPr>
          <w:rFonts w:asciiTheme="minorHAnsi" w:eastAsiaTheme="minorEastAsia" w:hAnsiTheme="minorHAnsi"/>
          <w:noProof/>
          <w:sz w:val="22"/>
        </w:rPr>
      </w:pPr>
      <w:hyperlink w:anchor="_Toc105107315" w:history="1">
        <w:r w:rsidR="002C489B" w:rsidRPr="00A60455">
          <w:rPr>
            <w:rStyle w:val="Hyperlink"/>
            <w:noProof/>
          </w:rPr>
          <w:t>1.2 Tổng quan về vấn đề nghiên cứu</w:t>
        </w:r>
        <w:r w:rsidR="002C489B">
          <w:rPr>
            <w:noProof/>
            <w:webHidden/>
          </w:rPr>
          <w:tab/>
        </w:r>
        <w:r w:rsidR="002C489B">
          <w:rPr>
            <w:noProof/>
            <w:webHidden/>
          </w:rPr>
          <w:fldChar w:fldCharType="begin"/>
        </w:r>
        <w:r w:rsidR="002C489B">
          <w:rPr>
            <w:noProof/>
            <w:webHidden/>
          </w:rPr>
          <w:instrText xml:space="preserve"> PAGEREF _Toc105107315 \h </w:instrText>
        </w:r>
        <w:r w:rsidR="002C489B">
          <w:rPr>
            <w:noProof/>
            <w:webHidden/>
          </w:rPr>
        </w:r>
        <w:r w:rsidR="002C489B">
          <w:rPr>
            <w:noProof/>
            <w:webHidden/>
          </w:rPr>
          <w:fldChar w:fldCharType="separate"/>
        </w:r>
        <w:r w:rsidR="00E427A8">
          <w:rPr>
            <w:noProof/>
            <w:webHidden/>
          </w:rPr>
          <w:t>6</w:t>
        </w:r>
        <w:r w:rsidR="002C489B">
          <w:rPr>
            <w:noProof/>
            <w:webHidden/>
          </w:rPr>
          <w:fldChar w:fldCharType="end"/>
        </w:r>
      </w:hyperlink>
    </w:p>
    <w:p w14:paraId="412A9CF2" w14:textId="187CF5A6" w:rsidR="002C489B" w:rsidRDefault="0030417C">
      <w:pPr>
        <w:pStyle w:val="TOC3"/>
        <w:tabs>
          <w:tab w:val="right" w:leader="dot" w:pos="8777"/>
        </w:tabs>
        <w:rPr>
          <w:rFonts w:asciiTheme="minorHAnsi" w:eastAsiaTheme="minorEastAsia" w:hAnsiTheme="minorHAnsi"/>
          <w:noProof/>
          <w:sz w:val="22"/>
        </w:rPr>
      </w:pPr>
      <w:hyperlink w:anchor="_Toc105107316" w:history="1">
        <w:r w:rsidR="002C489B" w:rsidRPr="00A60455">
          <w:rPr>
            <w:rStyle w:val="Hyperlink"/>
            <w:noProof/>
          </w:rPr>
          <w:t>1.2.1 Tình hình nghiên cứu ngoài nước.</w:t>
        </w:r>
        <w:r w:rsidR="002C489B">
          <w:rPr>
            <w:noProof/>
            <w:webHidden/>
          </w:rPr>
          <w:tab/>
        </w:r>
        <w:r w:rsidR="002C489B">
          <w:rPr>
            <w:noProof/>
            <w:webHidden/>
          </w:rPr>
          <w:fldChar w:fldCharType="begin"/>
        </w:r>
        <w:r w:rsidR="002C489B">
          <w:rPr>
            <w:noProof/>
            <w:webHidden/>
          </w:rPr>
          <w:instrText xml:space="preserve"> PAGEREF _Toc105107316 \h </w:instrText>
        </w:r>
        <w:r w:rsidR="002C489B">
          <w:rPr>
            <w:noProof/>
            <w:webHidden/>
          </w:rPr>
        </w:r>
        <w:r w:rsidR="002C489B">
          <w:rPr>
            <w:noProof/>
            <w:webHidden/>
          </w:rPr>
          <w:fldChar w:fldCharType="separate"/>
        </w:r>
        <w:r w:rsidR="00E427A8">
          <w:rPr>
            <w:noProof/>
            <w:webHidden/>
          </w:rPr>
          <w:t>6</w:t>
        </w:r>
        <w:r w:rsidR="002C489B">
          <w:rPr>
            <w:noProof/>
            <w:webHidden/>
          </w:rPr>
          <w:fldChar w:fldCharType="end"/>
        </w:r>
      </w:hyperlink>
    </w:p>
    <w:p w14:paraId="1AD3C4BC" w14:textId="51615CAD" w:rsidR="002C489B" w:rsidRDefault="0030417C">
      <w:pPr>
        <w:pStyle w:val="TOC3"/>
        <w:tabs>
          <w:tab w:val="right" w:leader="dot" w:pos="8777"/>
        </w:tabs>
        <w:rPr>
          <w:rFonts w:asciiTheme="minorHAnsi" w:eastAsiaTheme="minorEastAsia" w:hAnsiTheme="minorHAnsi"/>
          <w:noProof/>
          <w:sz w:val="22"/>
        </w:rPr>
      </w:pPr>
      <w:hyperlink w:anchor="_Toc105107317" w:history="1">
        <w:r w:rsidR="002C489B" w:rsidRPr="00A60455">
          <w:rPr>
            <w:rStyle w:val="Hyperlink"/>
            <w:noProof/>
          </w:rPr>
          <w:t>1.2.2 Tình hình nghiên cứu trong nước</w:t>
        </w:r>
        <w:r w:rsidR="002C489B">
          <w:rPr>
            <w:noProof/>
            <w:webHidden/>
          </w:rPr>
          <w:tab/>
        </w:r>
        <w:r w:rsidR="002C489B">
          <w:rPr>
            <w:noProof/>
            <w:webHidden/>
          </w:rPr>
          <w:fldChar w:fldCharType="begin"/>
        </w:r>
        <w:r w:rsidR="002C489B">
          <w:rPr>
            <w:noProof/>
            <w:webHidden/>
          </w:rPr>
          <w:instrText xml:space="preserve"> PAGEREF _Toc105107317 \h </w:instrText>
        </w:r>
        <w:r w:rsidR="002C489B">
          <w:rPr>
            <w:noProof/>
            <w:webHidden/>
          </w:rPr>
        </w:r>
        <w:r w:rsidR="002C489B">
          <w:rPr>
            <w:noProof/>
            <w:webHidden/>
          </w:rPr>
          <w:fldChar w:fldCharType="separate"/>
        </w:r>
        <w:r w:rsidR="00E427A8">
          <w:rPr>
            <w:noProof/>
            <w:webHidden/>
          </w:rPr>
          <w:t>8</w:t>
        </w:r>
        <w:r w:rsidR="002C489B">
          <w:rPr>
            <w:noProof/>
            <w:webHidden/>
          </w:rPr>
          <w:fldChar w:fldCharType="end"/>
        </w:r>
      </w:hyperlink>
    </w:p>
    <w:p w14:paraId="492F2B73" w14:textId="2275FD4D" w:rsidR="002C489B" w:rsidRDefault="0030417C">
      <w:pPr>
        <w:pStyle w:val="TOC2"/>
        <w:tabs>
          <w:tab w:val="right" w:leader="dot" w:pos="8777"/>
        </w:tabs>
        <w:rPr>
          <w:rFonts w:asciiTheme="minorHAnsi" w:eastAsiaTheme="minorEastAsia" w:hAnsiTheme="minorHAnsi"/>
          <w:noProof/>
          <w:sz w:val="22"/>
        </w:rPr>
      </w:pPr>
      <w:hyperlink w:anchor="_Toc105107318" w:history="1">
        <w:r w:rsidR="002C489B" w:rsidRPr="00A60455">
          <w:rPr>
            <w:rStyle w:val="Hyperlink"/>
            <w:noProof/>
          </w:rPr>
          <w:t>1.3 Kết luận chương 1.</w:t>
        </w:r>
        <w:r w:rsidR="002C489B">
          <w:rPr>
            <w:noProof/>
            <w:webHidden/>
          </w:rPr>
          <w:tab/>
        </w:r>
        <w:r w:rsidR="002C489B">
          <w:rPr>
            <w:noProof/>
            <w:webHidden/>
          </w:rPr>
          <w:fldChar w:fldCharType="begin"/>
        </w:r>
        <w:r w:rsidR="002C489B">
          <w:rPr>
            <w:noProof/>
            <w:webHidden/>
          </w:rPr>
          <w:instrText xml:space="preserve"> PAGEREF _Toc105107318 \h </w:instrText>
        </w:r>
        <w:r w:rsidR="002C489B">
          <w:rPr>
            <w:noProof/>
            <w:webHidden/>
          </w:rPr>
        </w:r>
        <w:r w:rsidR="002C489B">
          <w:rPr>
            <w:noProof/>
            <w:webHidden/>
          </w:rPr>
          <w:fldChar w:fldCharType="separate"/>
        </w:r>
        <w:r w:rsidR="00E427A8">
          <w:rPr>
            <w:noProof/>
            <w:webHidden/>
          </w:rPr>
          <w:t>12</w:t>
        </w:r>
        <w:r w:rsidR="002C489B">
          <w:rPr>
            <w:noProof/>
            <w:webHidden/>
          </w:rPr>
          <w:fldChar w:fldCharType="end"/>
        </w:r>
      </w:hyperlink>
    </w:p>
    <w:p w14:paraId="31A2BBBC" w14:textId="7DAB2A4D" w:rsidR="002C489B" w:rsidRDefault="0030417C">
      <w:pPr>
        <w:pStyle w:val="TOC1"/>
        <w:tabs>
          <w:tab w:val="right" w:leader="dot" w:pos="8777"/>
        </w:tabs>
        <w:rPr>
          <w:rFonts w:asciiTheme="minorHAnsi" w:eastAsiaTheme="minorEastAsia" w:hAnsiTheme="minorHAnsi"/>
          <w:b w:val="0"/>
          <w:noProof/>
          <w:sz w:val="22"/>
        </w:rPr>
      </w:pPr>
      <w:hyperlink w:anchor="_Toc105107319" w:history="1">
        <w:r w:rsidR="002C489B" w:rsidRPr="00A60455">
          <w:rPr>
            <w:rStyle w:val="Hyperlink"/>
            <w:noProof/>
          </w:rPr>
          <w:t>CHƯƠNG 2: CÁC THÀNH PHẦN CƠ BẢN CỦA HỆ THỐNG ĐIỀU KHIỂN ĐÈN VÀ RÈM CỬA THÔNG MINH SỬ DỤNG VI ĐIỀU KHIỂN ESP32</w:t>
        </w:r>
        <w:r w:rsidR="002C489B">
          <w:rPr>
            <w:noProof/>
            <w:webHidden/>
          </w:rPr>
          <w:tab/>
        </w:r>
        <w:r w:rsidR="002C489B">
          <w:rPr>
            <w:noProof/>
            <w:webHidden/>
          </w:rPr>
          <w:fldChar w:fldCharType="begin"/>
        </w:r>
        <w:r w:rsidR="002C489B">
          <w:rPr>
            <w:noProof/>
            <w:webHidden/>
          </w:rPr>
          <w:instrText xml:space="preserve"> PAGEREF _Toc105107319 \h </w:instrText>
        </w:r>
        <w:r w:rsidR="002C489B">
          <w:rPr>
            <w:noProof/>
            <w:webHidden/>
          </w:rPr>
        </w:r>
        <w:r w:rsidR="002C489B">
          <w:rPr>
            <w:noProof/>
            <w:webHidden/>
          </w:rPr>
          <w:fldChar w:fldCharType="separate"/>
        </w:r>
        <w:r w:rsidR="00E427A8">
          <w:rPr>
            <w:noProof/>
            <w:webHidden/>
          </w:rPr>
          <w:t>13</w:t>
        </w:r>
        <w:r w:rsidR="002C489B">
          <w:rPr>
            <w:noProof/>
            <w:webHidden/>
          </w:rPr>
          <w:fldChar w:fldCharType="end"/>
        </w:r>
      </w:hyperlink>
    </w:p>
    <w:p w14:paraId="4B08F6C9" w14:textId="77D6E0F8" w:rsidR="002C489B" w:rsidRDefault="0030417C">
      <w:pPr>
        <w:pStyle w:val="TOC2"/>
        <w:tabs>
          <w:tab w:val="right" w:leader="dot" w:pos="8777"/>
        </w:tabs>
        <w:rPr>
          <w:rFonts w:asciiTheme="minorHAnsi" w:eastAsiaTheme="minorEastAsia" w:hAnsiTheme="minorHAnsi"/>
          <w:noProof/>
          <w:sz w:val="22"/>
        </w:rPr>
      </w:pPr>
      <w:hyperlink w:anchor="_Toc105107320" w:history="1">
        <w:r w:rsidR="002C489B" w:rsidRPr="00A60455">
          <w:rPr>
            <w:rStyle w:val="Hyperlink"/>
            <w:noProof/>
          </w:rPr>
          <w:t>2.1 Các linh kiện sử dụng trong mạch</w:t>
        </w:r>
        <w:r w:rsidR="002C489B">
          <w:rPr>
            <w:noProof/>
            <w:webHidden/>
          </w:rPr>
          <w:tab/>
        </w:r>
        <w:r w:rsidR="002C489B">
          <w:rPr>
            <w:noProof/>
            <w:webHidden/>
          </w:rPr>
          <w:fldChar w:fldCharType="begin"/>
        </w:r>
        <w:r w:rsidR="002C489B">
          <w:rPr>
            <w:noProof/>
            <w:webHidden/>
          </w:rPr>
          <w:instrText xml:space="preserve"> PAGEREF _Toc105107320 \h </w:instrText>
        </w:r>
        <w:r w:rsidR="002C489B">
          <w:rPr>
            <w:noProof/>
            <w:webHidden/>
          </w:rPr>
        </w:r>
        <w:r w:rsidR="002C489B">
          <w:rPr>
            <w:noProof/>
            <w:webHidden/>
          </w:rPr>
          <w:fldChar w:fldCharType="separate"/>
        </w:r>
        <w:r w:rsidR="00E427A8">
          <w:rPr>
            <w:noProof/>
            <w:webHidden/>
          </w:rPr>
          <w:t>13</w:t>
        </w:r>
        <w:r w:rsidR="002C489B">
          <w:rPr>
            <w:noProof/>
            <w:webHidden/>
          </w:rPr>
          <w:fldChar w:fldCharType="end"/>
        </w:r>
      </w:hyperlink>
    </w:p>
    <w:p w14:paraId="31F04E8B" w14:textId="493EBBCF" w:rsidR="002C489B" w:rsidRDefault="0030417C">
      <w:pPr>
        <w:pStyle w:val="TOC3"/>
        <w:tabs>
          <w:tab w:val="right" w:leader="dot" w:pos="8777"/>
        </w:tabs>
        <w:rPr>
          <w:rFonts w:asciiTheme="minorHAnsi" w:eastAsiaTheme="minorEastAsia" w:hAnsiTheme="minorHAnsi"/>
          <w:noProof/>
          <w:sz w:val="22"/>
        </w:rPr>
      </w:pPr>
      <w:hyperlink w:anchor="_Toc105107321" w:history="1">
        <w:r w:rsidR="002C489B" w:rsidRPr="00A60455">
          <w:rPr>
            <w:rStyle w:val="Hyperlink"/>
            <w:noProof/>
          </w:rPr>
          <w:t>2.1.1 Vi điều khiển ESP32</w:t>
        </w:r>
        <w:r w:rsidR="002C489B">
          <w:rPr>
            <w:noProof/>
            <w:webHidden/>
          </w:rPr>
          <w:tab/>
        </w:r>
        <w:r w:rsidR="002C489B">
          <w:rPr>
            <w:noProof/>
            <w:webHidden/>
          </w:rPr>
          <w:fldChar w:fldCharType="begin"/>
        </w:r>
        <w:r w:rsidR="002C489B">
          <w:rPr>
            <w:noProof/>
            <w:webHidden/>
          </w:rPr>
          <w:instrText xml:space="preserve"> PAGEREF _Toc105107321 \h </w:instrText>
        </w:r>
        <w:r w:rsidR="002C489B">
          <w:rPr>
            <w:noProof/>
            <w:webHidden/>
          </w:rPr>
        </w:r>
        <w:r w:rsidR="002C489B">
          <w:rPr>
            <w:noProof/>
            <w:webHidden/>
          </w:rPr>
          <w:fldChar w:fldCharType="separate"/>
        </w:r>
        <w:r w:rsidR="00E427A8">
          <w:rPr>
            <w:noProof/>
            <w:webHidden/>
          </w:rPr>
          <w:t>13</w:t>
        </w:r>
        <w:r w:rsidR="002C489B">
          <w:rPr>
            <w:noProof/>
            <w:webHidden/>
          </w:rPr>
          <w:fldChar w:fldCharType="end"/>
        </w:r>
      </w:hyperlink>
    </w:p>
    <w:p w14:paraId="6B01F5F2" w14:textId="52F557FD" w:rsidR="002C489B" w:rsidRDefault="0030417C">
      <w:pPr>
        <w:pStyle w:val="TOC3"/>
        <w:tabs>
          <w:tab w:val="right" w:leader="dot" w:pos="8777"/>
        </w:tabs>
        <w:rPr>
          <w:rFonts w:asciiTheme="minorHAnsi" w:eastAsiaTheme="minorEastAsia" w:hAnsiTheme="minorHAnsi"/>
          <w:noProof/>
          <w:sz w:val="22"/>
        </w:rPr>
      </w:pPr>
      <w:hyperlink w:anchor="_Toc105107322" w:history="1">
        <w:r w:rsidR="002C489B" w:rsidRPr="00A60455">
          <w:rPr>
            <w:rStyle w:val="Hyperlink"/>
            <w:noProof/>
          </w:rPr>
          <w:t>2.1.2 Module Buck LM2596</w:t>
        </w:r>
        <w:r w:rsidR="002C489B">
          <w:rPr>
            <w:noProof/>
            <w:webHidden/>
          </w:rPr>
          <w:tab/>
        </w:r>
        <w:r w:rsidR="002C489B">
          <w:rPr>
            <w:noProof/>
            <w:webHidden/>
          </w:rPr>
          <w:fldChar w:fldCharType="begin"/>
        </w:r>
        <w:r w:rsidR="002C489B">
          <w:rPr>
            <w:noProof/>
            <w:webHidden/>
          </w:rPr>
          <w:instrText xml:space="preserve"> PAGEREF _Toc105107322 \h </w:instrText>
        </w:r>
        <w:r w:rsidR="002C489B">
          <w:rPr>
            <w:noProof/>
            <w:webHidden/>
          </w:rPr>
        </w:r>
        <w:r w:rsidR="002C489B">
          <w:rPr>
            <w:noProof/>
            <w:webHidden/>
          </w:rPr>
          <w:fldChar w:fldCharType="separate"/>
        </w:r>
        <w:r w:rsidR="00E427A8">
          <w:rPr>
            <w:noProof/>
            <w:webHidden/>
          </w:rPr>
          <w:t>16</w:t>
        </w:r>
        <w:r w:rsidR="002C489B">
          <w:rPr>
            <w:noProof/>
            <w:webHidden/>
          </w:rPr>
          <w:fldChar w:fldCharType="end"/>
        </w:r>
      </w:hyperlink>
    </w:p>
    <w:p w14:paraId="454541BF" w14:textId="3185A7A4" w:rsidR="002C489B" w:rsidRDefault="0030417C">
      <w:pPr>
        <w:pStyle w:val="TOC3"/>
        <w:tabs>
          <w:tab w:val="right" w:leader="dot" w:pos="8777"/>
        </w:tabs>
        <w:rPr>
          <w:rFonts w:asciiTheme="minorHAnsi" w:eastAsiaTheme="minorEastAsia" w:hAnsiTheme="minorHAnsi"/>
          <w:noProof/>
          <w:sz w:val="22"/>
        </w:rPr>
      </w:pPr>
      <w:hyperlink w:anchor="_Toc105107323" w:history="1">
        <w:r w:rsidR="002C489B" w:rsidRPr="00A60455">
          <w:rPr>
            <w:rStyle w:val="Hyperlink"/>
            <w:noProof/>
          </w:rPr>
          <w:t>2.1.3 Cảm biến ánh sáng</w:t>
        </w:r>
        <w:r w:rsidR="002C489B">
          <w:rPr>
            <w:noProof/>
            <w:webHidden/>
          </w:rPr>
          <w:tab/>
        </w:r>
        <w:r w:rsidR="002C489B">
          <w:rPr>
            <w:noProof/>
            <w:webHidden/>
          </w:rPr>
          <w:fldChar w:fldCharType="begin"/>
        </w:r>
        <w:r w:rsidR="002C489B">
          <w:rPr>
            <w:noProof/>
            <w:webHidden/>
          </w:rPr>
          <w:instrText xml:space="preserve"> PAGEREF _Toc105107323 \h </w:instrText>
        </w:r>
        <w:r w:rsidR="002C489B">
          <w:rPr>
            <w:noProof/>
            <w:webHidden/>
          </w:rPr>
        </w:r>
        <w:r w:rsidR="002C489B">
          <w:rPr>
            <w:noProof/>
            <w:webHidden/>
          </w:rPr>
          <w:fldChar w:fldCharType="separate"/>
        </w:r>
        <w:r w:rsidR="00E427A8">
          <w:rPr>
            <w:noProof/>
            <w:webHidden/>
          </w:rPr>
          <w:t>17</w:t>
        </w:r>
        <w:r w:rsidR="002C489B">
          <w:rPr>
            <w:noProof/>
            <w:webHidden/>
          </w:rPr>
          <w:fldChar w:fldCharType="end"/>
        </w:r>
      </w:hyperlink>
    </w:p>
    <w:p w14:paraId="0CF8078B" w14:textId="2A195555" w:rsidR="002C489B" w:rsidRDefault="0030417C">
      <w:pPr>
        <w:pStyle w:val="TOC3"/>
        <w:tabs>
          <w:tab w:val="right" w:leader="dot" w:pos="8777"/>
        </w:tabs>
        <w:rPr>
          <w:rFonts w:asciiTheme="minorHAnsi" w:eastAsiaTheme="minorEastAsia" w:hAnsiTheme="minorHAnsi"/>
          <w:noProof/>
          <w:sz w:val="22"/>
        </w:rPr>
      </w:pPr>
      <w:hyperlink w:anchor="_Toc105107324" w:history="1">
        <w:r w:rsidR="002C489B" w:rsidRPr="00A60455">
          <w:rPr>
            <w:rStyle w:val="Hyperlink"/>
            <w:noProof/>
          </w:rPr>
          <w:t>2.1.4 Các linh kiện thụ động</w:t>
        </w:r>
        <w:r w:rsidR="002C489B">
          <w:rPr>
            <w:noProof/>
            <w:webHidden/>
          </w:rPr>
          <w:tab/>
        </w:r>
        <w:r w:rsidR="002C489B">
          <w:rPr>
            <w:noProof/>
            <w:webHidden/>
          </w:rPr>
          <w:fldChar w:fldCharType="begin"/>
        </w:r>
        <w:r w:rsidR="002C489B">
          <w:rPr>
            <w:noProof/>
            <w:webHidden/>
          </w:rPr>
          <w:instrText xml:space="preserve"> PAGEREF _Toc105107324 \h </w:instrText>
        </w:r>
        <w:r w:rsidR="002C489B">
          <w:rPr>
            <w:noProof/>
            <w:webHidden/>
          </w:rPr>
        </w:r>
        <w:r w:rsidR="002C489B">
          <w:rPr>
            <w:noProof/>
            <w:webHidden/>
          </w:rPr>
          <w:fldChar w:fldCharType="separate"/>
        </w:r>
        <w:r w:rsidR="00E427A8">
          <w:rPr>
            <w:noProof/>
            <w:webHidden/>
          </w:rPr>
          <w:t>18</w:t>
        </w:r>
        <w:r w:rsidR="002C489B">
          <w:rPr>
            <w:noProof/>
            <w:webHidden/>
          </w:rPr>
          <w:fldChar w:fldCharType="end"/>
        </w:r>
      </w:hyperlink>
    </w:p>
    <w:p w14:paraId="22461A18" w14:textId="6BB5E704" w:rsidR="002C489B" w:rsidRDefault="0030417C">
      <w:pPr>
        <w:pStyle w:val="TOC2"/>
        <w:tabs>
          <w:tab w:val="right" w:leader="dot" w:pos="8777"/>
        </w:tabs>
        <w:rPr>
          <w:rFonts w:asciiTheme="minorHAnsi" w:eastAsiaTheme="minorEastAsia" w:hAnsiTheme="minorHAnsi"/>
          <w:noProof/>
          <w:sz w:val="22"/>
        </w:rPr>
      </w:pPr>
      <w:hyperlink w:anchor="_Toc105107325" w:history="1">
        <w:r w:rsidR="002C489B" w:rsidRPr="00A60455">
          <w:rPr>
            <w:rStyle w:val="Hyperlink"/>
            <w:noProof/>
          </w:rPr>
          <w:t>2.2 Các giao thức chính được sử dụng</w:t>
        </w:r>
        <w:r w:rsidR="002C489B">
          <w:rPr>
            <w:noProof/>
            <w:webHidden/>
          </w:rPr>
          <w:tab/>
        </w:r>
        <w:r w:rsidR="002C489B">
          <w:rPr>
            <w:noProof/>
            <w:webHidden/>
          </w:rPr>
          <w:fldChar w:fldCharType="begin"/>
        </w:r>
        <w:r w:rsidR="002C489B">
          <w:rPr>
            <w:noProof/>
            <w:webHidden/>
          </w:rPr>
          <w:instrText xml:space="preserve"> PAGEREF _Toc105107325 \h </w:instrText>
        </w:r>
        <w:r w:rsidR="002C489B">
          <w:rPr>
            <w:noProof/>
            <w:webHidden/>
          </w:rPr>
        </w:r>
        <w:r w:rsidR="002C489B">
          <w:rPr>
            <w:noProof/>
            <w:webHidden/>
          </w:rPr>
          <w:fldChar w:fldCharType="separate"/>
        </w:r>
        <w:r w:rsidR="00E427A8">
          <w:rPr>
            <w:noProof/>
            <w:webHidden/>
          </w:rPr>
          <w:t>20</w:t>
        </w:r>
        <w:r w:rsidR="002C489B">
          <w:rPr>
            <w:noProof/>
            <w:webHidden/>
          </w:rPr>
          <w:fldChar w:fldCharType="end"/>
        </w:r>
      </w:hyperlink>
    </w:p>
    <w:p w14:paraId="7663BFD7" w14:textId="25AC2683" w:rsidR="002C489B" w:rsidRDefault="0030417C">
      <w:pPr>
        <w:pStyle w:val="TOC3"/>
        <w:tabs>
          <w:tab w:val="right" w:leader="dot" w:pos="8777"/>
        </w:tabs>
        <w:rPr>
          <w:rFonts w:asciiTheme="minorHAnsi" w:eastAsiaTheme="minorEastAsia" w:hAnsiTheme="minorHAnsi"/>
          <w:noProof/>
          <w:sz w:val="22"/>
        </w:rPr>
      </w:pPr>
      <w:hyperlink w:anchor="_Toc105107326" w:history="1">
        <w:r w:rsidR="002C489B" w:rsidRPr="00A60455">
          <w:rPr>
            <w:rStyle w:val="Hyperlink"/>
            <w:noProof/>
          </w:rPr>
          <w:t>2.2.1 Giao thức WiFi</w:t>
        </w:r>
        <w:r w:rsidR="002C489B">
          <w:rPr>
            <w:noProof/>
            <w:webHidden/>
          </w:rPr>
          <w:tab/>
        </w:r>
        <w:r w:rsidR="002C489B">
          <w:rPr>
            <w:noProof/>
            <w:webHidden/>
          </w:rPr>
          <w:fldChar w:fldCharType="begin"/>
        </w:r>
        <w:r w:rsidR="002C489B">
          <w:rPr>
            <w:noProof/>
            <w:webHidden/>
          </w:rPr>
          <w:instrText xml:space="preserve"> PAGEREF _Toc105107326 \h </w:instrText>
        </w:r>
        <w:r w:rsidR="002C489B">
          <w:rPr>
            <w:noProof/>
            <w:webHidden/>
          </w:rPr>
        </w:r>
        <w:r w:rsidR="002C489B">
          <w:rPr>
            <w:noProof/>
            <w:webHidden/>
          </w:rPr>
          <w:fldChar w:fldCharType="separate"/>
        </w:r>
        <w:r w:rsidR="00E427A8">
          <w:rPr>
            <w:noProof/>
            <w:webHidden/>
          </w:rPr>
          <w:t>20</w:t>
        </w:r>
        <w:r w:rsidR="002C489B">
          <w:rPr>
            <w:noProof/>
            <w:webHidden/>
          </w:rPr>
          <w:fldChar w:fldCharType="end"/>
        </w:r>
      </w:hyperlink>
    </w:p>
    <w:p w14:paraId="6BC392FD" w14:textId="49702BAA" w:rsidR="002C489B" w:rsidRDefault="0030417C">
      <w:pPr>
        <w:pStyle w:val="TOC3"/>
        <w:tabs>
          <w:tab w:val="right" w:leader="dot" w:pos="8777"/>
        </w:tabs>
        <w:rPr>
          <w:rFonts w:asciiTheme="minorHAnsi" w:eastAsiaTheme="minorEastAsia" w:hAnsiTheme="minorHAnsi"/>
          <w:noProof/>
          <w:sz w:val="22"/>
        </w:rPr>
      </w:pPr>
      <w:hyperlink w:anchor="_Toc105107327" w:history="1">
        <w:r w:rsidR="002C489B" w:rsidRPr="00A60455">
          <w:rPr>
            <w:rStyle w:val="Hyperlink"/>
            <w:noProof/>
          </w:rPr>
          <w:t>2.2.2 Giao thức HTTP</w:t>
        </w:r>
        <w:r w:rsidR="002C489B">
          <w:rPr>
            <w:noProof/>
            <w:webHidden/>
          </w:rPr>
          <w:tab/>
        </w:r>
        <w:r w:rsidR="002C489B">
          <w:rPr>
            <w:noProof/>
            <w:webHidden/>
          </w:rPr>
          <w:fldChar w:fldCharType="begin"/>
        </w:r>
        <w:r w:rsidR="002C489B">
          <w:rPr>
            <w:noProof/>
            <w:webHidden/>
          </w:rPr>
          <w:instrText xml:space="preserve"> PAGEREF _Toc105107327 \h </w:instrText>
        </w:r>
        <w:r w:rsidR="002C489B">
          <w:rPr>
            <w:noProof/>
            <w:webHidden/>
          </w:rPr>
        </w:r>
        <w:r w:rsidR="002C489B">
          <w:rPr>
            <w:noProof/>
            <w:webHidden/>
          </w:rPr>
          <w:fldChar w:fldCharType="separate"/>
        </w:r>
        <w:r w:rsidR="00E427A8">
          <w:rPr>
            <w:noProof/>
            <w:webHidden/>
          </w:rPr>
          <w:t>22</w:t>
        </w:r>
        <w:r w:rsidR="002C489B">
          <w:rPr>
            <w:noProof/>
            <w:webHidden/>
          </w:rPr>
          <w:fldChar w:fldCharType="end"/>
        </w:r>
      </w:hyperlink>
    </w:p>
    <w:p w14:paraId="48EAE5BA" w14:textId="38467154" w:rsidR="002C489B" w:rsidRDefault="0030417C">
      <w:pPr>
        <w:pStyle w:val="TOC3"/>
        <w:tabs>
          <w:tab w:val="right" w:leader="dot" w:pos="8777"/>
        </w:tabs>
        <w:rPr>
          <w:rFonts w:asciiTheme="minorHAnsi" w:eastAsiaTheme="minorEastAsia" w:hAnsiTheme="minorHAnsi"/>
          <w:noProof/>
          <w:sz w:val="22"/>
        </w:rPr>
      </w:pPr>
      <w:hyperlink w:anchor="_Toc105107328" w:history="1">
        <w:r w:rsidR="002C489B" w:rsidRPr="00A60455">
          <w:rPr>
            <w:rStyle w:val="Hyperlink"/>
            <w:noProof/>
          </w:rPr>
          <w:t>2.2.3 Giao thức MQTT</w:t>
        </w:r>
        <w:r w:rsidR="002C489B">
          <w:rPr>
            <w:noProof/>
            <w:webHidden/>
          </w:rPr>
          <w:tab/>
        </w:r>
        <w:r w:rsidR="002C489B">
          <w:rPr>
            <w:noProof/>
            <w:webHidden/>
          </w:rPr>
          <w:fldChar w:fldCharType="begin"/>
        </w:r>
        <w:r w:rsidR="002C489B">
          <w:rPr>
            <w:noProof/>
            <w:webHidden/>
          </w:rPr>
          <w:instrText xml:space="preserve"> PAGEREF _Toc105107328 \h </w:instrText>
        </w:r>
        <w:r w:rsidR="002C489B">
          <w:rPr>
            <w:noProof/>
            <w:webHidden/>
          </w:rPr>
        </w:r>
        <w:r w:rsidR="002C489B">
          <w:rPr>
            <w:noProof/>
            <w:webHidden/>
          </w:rPr>
          <w:fldChar w:fldCharType="separate"/>
        </w:r>
        <w:r w:rsidR="00E427A8">
          <w:rPr>
            <w:noProof/>
            <w:webHidden/>
          </w:rPr>
          <w:t>23</w:t>
        </w:r>
        <w:r w:rsidR="002C489B">
          <w:rPr>
            <w:noProof/>
            <w:webHidden/>
          </w:rPr>
          <w:fldChar w:fldCharType="end"/>
        </w:r>
      </w:hyperlink>
    </w:p>
    <w:p w14:paraId="767BE71C" w14:textId="3A6055F9" w:rsidR="002C489B" w:rsidRDefault="0030417C">
      <w:pPr>
        <w:pStyle w:val="TOC3"/>
        <w:tabs>
          <w:tab w:val="right" w:leader="dot" w:pos="8777"/>
        </w:tabs>
        <w:rPr>
          <w:rFonts w:asciiTheme="minorHAnsi" w:eastAsiaTheme="minorEastAsia" w:hAnsiTheme="minorHAnsi"/>
          <w:noProof/>
          <w:sz w:val="22"/>
        </w:rPr>
      </w:pPr>
      <w:hyperlink w:anchor="_Toc105107329" w:history="1">
        <w:r w:rsidR="002C489B" w:rsidRPr="00A60455">
          <w:rPr>
            <w:rStyle w:val="Hyperlink"/>
            <w:noProof/>
          </w:rPr>
          <w:t>2.2.4 Hệ điều hành FreeRTOS</w:t>
        </w:r>
        <w:r w:rsidR="002C489B">
          <w:rPr>
            <w:noProof/>
            <w:webHidden/>
          </w:rPr>
          <w:tab/>
        </w:r>
        <w:r w:rsidR="002C489B">
          <w:rPr>
            <w:noProof/>
            <w:webHidden/>
          </w:rPr>
          <w:fldChar w:fldCharType="begin"/>
        </w:r>
        <w:r w:rsidR="002C489B">
          <w:rPr>
            <w:noProof/>
            <w:webHidden/>
          </w:rPr>
          <w:instrText xml:space="preserve"> PAGEREF _Toc105107329 \h </w:instrText>
        </w:r>
        <w:r w:rsidR="002C489B">
          <w:rPr>
            <w:noProof/>
            <w:webHidden/>
          </w:rPr>
        </w:r>
        <w:r w:rsidR="002C489B">
          <w:rPr>
            <w:noProof/>
            <w:webHidden/>
          </w:rPr>
          <w:fldChar w:fldCharType="separate"/>
        </w:r>
        <w:r w:rsidR="00E427A8">
          <w:rPr>
            <w:noProof/>
            <w:webHidden/>
          </w:rPr>
          <w:t>24</w:t>
        </w:r>
        <w:r w:rsidR="002C489B">
          <w:rPr>
            <w:noProof/>
            <w:webHidden/>
          </w:rPr>
          <w:fldChar w:fldCharType="end"/>
        </w:r>
      </w:hyperlink>
    </w:p>
    <w:p w14:paraId="0A5E1583" w14:textId="4B509E02" w:rsidR="002C489B" w:rsidRDefault="0030417C">
      <w:pPr>
        <w:pStyle w:val="TOC2"/>
        <w:tabs>
          <w:tab w:val="right" w:leader="dot" w:pos="8777"/>
        </w:tabs>
        <w:rPr>
          <w:rFonts w:asciiTheme="minorHAnsi" w:eastAsiaTheme="minorEastAsia" w:hAnsiTheme="minorHAnsi"/>
          <w:noProof/>
          <w:sz w:val="22"/>
        </w:rPr>
      </w:pPr>
      <w:hyperlink w:anchor="_Toc105107330" w:history="1">
        <w:r w:rsidR="002C489B" w:rsidRPr="00A60455">
          <w:rPr>
            <w:rStyle w:val="Hyperlink"/>
            <w:noProof/>
          </w:rPr>
          <w:t>2.3 Giới thiệu một số phần mềm thiết kế hệ thống</w:t>
        </w:r>
        <w:r w:rsidR="002C489B">
          <w:rPr>
            <w:noProof/>
            <w:webHidden/>
          </w:rPr>
          <w:tab/>
        </w:r>
        <w:r w:rsidR="002C489B">
          <w:rPr>
            <w:noProof/>
            <w:webHidden/>
          </w:rPr>
          <w:fldChar w:fldCharType="begin"/>
        </w:r>
        <w:r w:rsidR="002C489B">
          <w:rPr>
            <w:noProof/>
            <w:webHidden/>
          </w:rPr>
          <w:instrText xml:space="preserve"> PAGEREF _Toc105107330 \h </w:instrText>
        </w:r>
        <w:r w:rsidR="002C489B">
          <w:rPr>
            <w:noProof/>
            <w:webHidden/>
          </w:rPr>
        </w:r>
        <w:r w:rsidR="002C489B">
          <w:rPr>
            <w:noProof/>
            <w:webHidden/>
          </w:rPr>
          <w:fldChar w:fldCharType="separate"/>
        </w:r>
        <w:r w:rsidR="00E427A8">
          <w:rPr>
            <w:noProof/>
            <w:webHidden/>
          </w:rPr>
          <w:t>25</w:t>
        </w:r>
        <w:r w:rsidR="002C489B">
          <w:rPr>
            <w:noProof/>
            <w:webHidden/>
          </w:rPr>
          <w:fldChar w:fldCharType="end"/>
        </w:r>
      </w:hyperlink>
    </w:p>
    <w:p w14:paraId="566BEB46" w14:textId="6B03CDE8" w:rsidR="002C489B" w:rsidRDefault="0030417C">
      <w:pPr>
        <w:pStyle w:val="TOC3"/>
        <w:tabs>
          <w:tab w:val="right" w:leader="dot" w:pos="8777"/>
        </w:tabs>
        <w:rPr>
          <w:rFonts w:asciiTheme="minorHAnsi" w:eastAsiaTheme="minorEastAsia" w:hAnsiTheme="minorHAnsi"/>
          <w:noProof/>
          <w:sz w:val="22"/>
        </w:rPr>
      </w:pPr>
      <w:hyperlink w:anchor="_Toc105107331" w:history="1">
        <w:r w:rsidR="002C489B" w:rsidRPr="00A60455">
          <w:rPr>
            <w:rStyle w:val="Hyperlink"/>
            <w:noProof/>
          </w:rPr>
          <w:t>2.3.1 Phần mềm Visual Studio code</w:t>
        </w:r>
        <w:r w:rsidR="002C489B">
          <w:rPr>
            <w:noProof/>
            <w:webHidden/>
          </w:rPr>
          <w:tab/>
        </w:r>
        <w:r w:rsidR="002C489B">
          <w:rPr>
            <w:noProof/>
            <w:webHidden/>
          </w:rPr>
          <w:fldChar w:fldCharType="begin"/>
        </w:r>
        <w:r w:rsidR="002C489B">
          <w:rPr>
            <w:noProof/>
            <w:webHidden/>
          </w:rPr>
          <w:instrText xml:space="preserve"> PAGEREF _Toc105107331 \h </w:instrText>
        </w:r>
        <w:r w:rsidR="002C489B">
          <w:rPr>
            <w:noProof/>
            <w:webHidden/>
          </w:rPr>
        </w:r>
        <w:r w:rsidR="002C489B">
          <w:rPr>
            <w:noProof/>
            <w:webHidden/>
          </w:rPr>
          <w:fldChar w:fldCharType="separate"/>
        </w:r>
        <w:r w:rsidR="00E427A8">
          <w:rPr>
            <w:noProof/>
            <w:webHidden/>
          </w:rPr>
          <w:t>25</w:t>
        </w:r>
        <w:r w:rsidR="002C489B">
          <w:rPr>
            <w:noProof/>
            <w:webHidden/>
          </w:rPr>
          <w:fldChar w:fldCharType="end"/>
        </w:r>
      </w:hyperlink>
    </w:p>
    <w:p w14:paraId="052DCE79" w14:textId="57A7A9A8" w:rsidR="002C489B" w:rsidRDefault="0030417C">
      <w:pPr>
        <w:pStyle w:val="TOC3"/>
        <w:tabs>
          <w:tab w:val="right" w:leader="dot" w:pos="8777"/>
        </w:tabs>
        <w:rPr>
          <w:rFonts w:asciiTheme="minorHAnsi" w:eastAsiaTheme="minorEastAsia" w:hAnsiTheme="minorHAnsi"/>
          <w:noProof/>
          <w:sz w:val="22"/>
        </w:rPr>
      </w:pPr>
      <w:hyperlink w:anchor="_Toc105107332" w:history="1">
        <w:r w:rsidR="002C489B" w:rsidRPr="00A60455">
          <w:rPr>
            <w:rStyle w:val="Hyperlink"/>
            <w:noProof/>
          </w:rPr>
          <w:t>2.3.2 Phần mềm Arduino IDE</w:t>
        </w:r>
        <w:r w:rsidR="002C489B">
          <w:rPr>
            <w:noProof/>
            <w:webHidden/>
          </w:rPr>
          <w:tab/>
        </w:r>
        <w:r w:rsidR="002C489B">
          <w:rPr>
            <w:noProof/>
            <w:webHidden/>
          </w:rPr>
          <w:fldChar w:fldCharType="begin"/>
        </w:r>
        <w:r w:rsidR="002C489B">
          <w:rPr>
            <w:noProof/>
            <w:webHidden/>
          </w:rPr>
          <w:instrText xml:space="preserve"> PAGEREF _Toc105107332 \h </w:instrText>
        </w:r>
        <w:r w:rsidR="002C489B">
          <w:rPr>
            <w:noProof/>
            <w:webHidden/>
          </w:rPr>
        </w:r>
        <w:r w:rsidR="002C489B">
          <w:rPr>
            <w:noProof/>
            <w:webHidden/>
          </w:rPr>
          <w:fldChar w:fldCharType="separate"/>
        </w:r>
        <w:r w:rsidR="00E427A8">
          <w:rPr>
            <w:noProof/>
            <w:webHidden/>
          </w:rPr>
          <w:t>26</w:t>
        </w:r>
        <w:r w:rsidR="002C489B">
          <w:rPr>
            <w:noProof/>
            <w:webHidden/>
          </w:rPr>
          <w:fldChar w:fldCharType="end"/>
        </w:r>
      </w:hyperlink>
    </w:p>
    <w:p w14:paraId="4956BCF7" w14:textId="520E105C" w:rsidR="002C489B" w:rsidRDefault="0030417C">
      <w:pPr>
        <w:pStyle w:val="TOC3"/>
        <w:tabs>
          <w:tab w:val="right" w:leader="dot" w:pos="8777"/>
        </w:tabs>
        <w:rPr>
          <w:rFonts w:asciiTheme="minorHAnsi" w:eastAsiaTheme="minorEastAsia" w:hAnsiTheme="minorHAnsi"/>
          <w:noProof/>
          <w:sz w:val="22"/>
        </w:rPr>
      </w:pPr>
      <w:hyperlink w:anchor="_Toc105107333" w:history="1">
        <w:r w:rsidR="002C489B" w:rsidRPr="00A60455">
          <w:rPr>
            <w:rStyle w:val="Hyperlink"/>
            <w:noProof/>
          </w:rPr>
          <w:t>2.3.3 Phần mềm thiết kế Altium Designer</w:t>
        </w:r>
        <w:r w:rsidR="002C489B">
          <w:rPr>
            <w:noProof/>
            <w:webHidden/>
          </w:rPr>
          <w:tab/>
        </w:r>
        <w:r w:rsidR="002C489B">
          <w:rPr>
            <w:noProof/>
            <w:webHidden/>
          </w:rPr>
          <w:fldChar w:fldCharType="begin"/>
        </w:r>
        <w:r w:rsidR="002C489B">
          <w:rPr>
            <w:noProof/>
            <w:webHidden/>
          </w:rPr>
          <w:instrText xml:space="preserve"> PAGEREF _Toc105107333 \h </w:instrText>
        </w:r>
        <w:r w:rsidR="002C489B">
          <w:rPr>
            <w:noProof/>
            <w:webHidden/>
          </w:rPr>
        </w:r>
        <w:r w:rsidR="002C489B">
          <w:rPr>
            <w:noProof/>
            <w:webHidden/>
          </w:rPr>
          <w:fldChar w:fldCharType="separate"/>
        </w:r>
        <w:r w:rsidR="00E427A8">
          <w:rPr>
            <w:noProof/>
            <w:webHidden/>
          </w:rPr>
          <w:t>28</w:t>
        </w:r>
        <w:r w:rsidR="002C489B">
          <w:rPr>
            <w:noProof/>
            <w:webHidden/>
          </w:rPr>
          <w:fldChar w:fldCharType="end"/>
        </w:r>
      </w:hyperlink>
    </w:p>
    <w:p w14:paraId="1F9C34BC" w14:textId="26D382E2" w:rsidR="002C489B" w:rsidRDefault="0030417C">
      <w:pPr>
        <w:pStyle w:val="TOC3"/>
        <w:tabs>
          <w:tab w:val="right" w:leader="dot" w:pos="8777"/>
        </w:tabs>
        <w:rPr>
          <w:rFonts w:asciiTheme="minorHAnsi" w:eastAsiaTheme="minorEastAsia" w:hAnsiTheme="minorHAnsi"/>
          <w:noProof/>
          <w:sz w:val="22"/>
        </w:rPr>
      </w:pPr>
      <w:hyperlink w:anchor="_Toc105107334" w:history="1">
        <w:r w:rsidR="002C489B" w:rsidRPr="00A60455">
          <w:rPr>
            <w:rStyle w:val="Hyperlink"/>
            <w:noProof/>
          </w:rPr>
          <w:t>2.3.4 HTML  (HyperText Markup Language).</w:t>
        </w:r>
        <w:r w:rsidR="002C489B">
          <w:rPr>
            <w:noProof/>
            <w:webHidden/>
          </w:rPr>
          <w:tab/>
        </w:r>
        <w:r w:rsidR="002C489B">
          <w:rPr>
            <w:noProof/>
            <w:webHidden/>
          </w:rPr>
          <w:fldChar w:fldCharType="begin"/>
        </w:r>
        <w:r w:rsidR="002C489B">
          <w:rPr>
            <w:noProof/>
            <w:webHidden/>
          </w:rPr>
          <w:instrText xml:space="preserve"> PAGEREF _Toc105107334 \h </w:instrText>
        </w:r>
        <w:r w:rsidR="002C489B">
          <w:rPr>
            <w:noProof/>
            <w:webHidden/>
          </w:rPr>
        </w:r>
        <w:r w:rsidR="002C489B">
          <w:rPr>
            <w:noProof/>
            <w:webHidden/>
          </w:rPr>
          <w:fldChar w:fldCharType="separate"/>
        </w:r>
        <w:r w:rsidR="00E427A8">
          <w:rPr>
            <w:noProof/>
            <w:webHidden/>
          </w:rPr>
          <w:t>30</w:t>
        </w:r>
        <w:r w:rsidR="002C489B">
          <w:rPr>
            <w:noProof/>
            <w:webHidden/>
          </w:rPr>
          <w:fldChar w:fldCharType="end"/>
        </w:r>
      </w:hyperlink>
    </w:p>
    <w:p w14:paraId="469FE471" w14:textId="0AAF2F9E" w:rsidR="002C489B" w:rsidRDefault="0030417C">
      <w:pPr>
        <w:pStyle w:val="TOC3"/>
        <w:tabs>
          <w:tab w:val="right" w:leader="dot" w:pos="8777"/>
        </w:tabs>
        <w:rPr>
          <w:rFonts w:asciiTheme="minorHAnsi" w:eastAsiaTheme="minorEastAsia" w:hAnsiTheme="minorHAnsi"/>
          <w:noProof/>
          <w:sz w:val="22"/>
        </w:rPr>
      </w:pPr>
      <w:hyperlink w:anchor="_Toc105107335" w:history="1">
        <w:r w:rsidR="002C489B" w:rsidRPr="00A60455">
          <w:rPr>
            <w:rStyle w:val="Hyperlink"/>
            <w:noProof/>
          </w:rPr>
          <w:t>2.3.5 CSS (Cascading Style Sheets)</w:t>
        </w:r>
        <w:r w:rsidR="002C489B">
          <w:rPr>
            <w:noProof/>
            <w:webHidden/>
          </w:rPr>
          <w:tab/>
        </w:r>
        <w:r w:rsidR="002C489B">
          <w:rPr>
            <w:noProof/>
            <w:webHidden/>
          </w:rPr>
          <w:fldChar w:fldCharType="begin"/>
        </w:r>
        <w:r w:rsidR="002C489B">
          <w:rPr>
            <w:noProof/>
            <w:webHidden/>
          </w:rPr>
          <w:instrText xml:space="preserve"> PAGEREF _Toc105107335 \h </w:instrText>
        </w:r>
        <w:r w:rsidR="002C489B">
          <w:rPr>
            <w:noProof/>
            <w:webHidden/>
          </w:rPr>
        </w:r>
        <w:r w:rsidR="002C489B">
          <w:rPr>
            <w:noProof/>
            <w:webHidden/>
          </w:rPr>
          <w:fldChar w:fldCharType="separate"/>
        </w:r>
        <w:r w:rsidR="00E427A8">
          <w:rPr>
            <w:noProof/>
            <w:webHidden/>
          </w:rPr>
          <w:t>31</w:t>
        </w:r>
        <w:r w:rsidR="002C489B">
          <w:rPr>
            <w:noProof/>
            <w:webHidden/>
          </w:rPr>
          <w:fldChar w:fldCharType="end"/>
        </w:r>
      </w:hyperlink>
    </w:p>
    <w:p w14:paraId="7F0B9C36" w14:textId="27729F28" w:rsidR="002C489B" w:rsidRDefault="0030417C">
      <w:pPr>
        <w:pStyle w:val="TOC3"/>
        <w:tabs>
          <w:tab w:val="right" w:leader="dot" w:pos="8777"/>
        </w:tabs>
        <w:rPr>
          <w:rFonts w:asciiTheme="minorHAnsi" w:eastAsiaTheme="minorEastAsia" w:hAnsiTheme="minorHAnsi"/>
          <w:noProof/>
          <w:sz w:val="22"/>
        </w:rPr>
      </w:pPr>
      <w:hyperlink w:anchor="_Toc105107336" w:history="1">
        <w:r w:rsidR="002C489B" w:rsidRPr="00A60455">
          <w:rPr>
            <w:rStyle w:val="Hyperlink"/>
            <w:noProof/>
          </w:rPr>
          <w:t>2.3.6 JavaScript</w:t>
        </w:r>
        <w:r w:rsidR="002C489B">
          <w:rPr>
            <w:noProof/>
            <w:webHidden/>
          </w:rPr>
          <w:tab/>
        </w:r>
        <w:r w:rsidR="002C489B">
          <w:rPr>
            <w:noProof/>
            <w:webHidden/>
          </w:rPr>
          <w:fldChar w:fldCharType="begin"/>
        </w:r>
        <w:r w:rsidR="002C489B">
          <w:rPr>
            <w:noProof/>
            <w:webHidden/>
          </w:rPr>
          <w:instrText xml:space="preserve"> PAGEREF _Toc105107336 \h </w:instrText>
        </w:r>
        <w:r w:rsidR="002C489B">
          <w:rPr>
            <w:noProof/>
            <w:webHidden/>
          </w:rPr>
        </w:r>
        <w:r w:rsidR="002C489B">
          <w:rPr>
            <w:noProof/>
            <w:webHidden/>
          </w:rPr>
          <w:fldChar w:fldCharType="separate"/>
        </w:r>
        <w:r w:rsidR="00E427A8">
          <w:rPr>
            <w:noProof/>
            <w:webHidden/>
          </w:rPr>
          <w:t>31</w:t>
        </w:r>
        <w:r w:rsidR="002C489B">
          <w:rPr>
            <w:noProof/>
            <w:webHidden/>
          </w:rPr>
          <w:fldChar w:fldCharType="end"/>
        </w:r>
      </w:hyperlink>
    </w:p>
    <w:p w14:paraId="7B74C9A9" w14:textId="74DE6EC5" w:rsidR="002C489B" w:rsidRDefault="0030417C">
      <w:pPr>
        <w:pStyle w:val="TOC2"/>
        <w:tabs>
          <w:tab w:val="right" w:leader="dot" w:pos="8777"/>
        </w:tabs>
        <w:rPr>
          <w:rFonts w:asciiTheme="minorHAnsi" w:eastAsiaTheme="minorEastAsia" w:hAnsiTheme="minorHAnsi"/>
          <w:noProof/>
          <w:sz w:val="22"/>
        </w:rPr>
      </w:pPr>
      <w:hyperlink w:anchor="_Toc105107337" w:history="1">
        <w:r w:rsidR="002C489B" w:rsidRPr="00A60455">
          <w:rPr>
            <w:rStyle w:val="Hyperlink"/>
            <w:noProof/>
          </w:rPr>
          <w:t>2.4 Kết luận chương 2</w:t>
        </w:r>
        <w:r w:rsidR="002C489B">
          <w:rPr>
            <w:noProof/>
            <w:webHidden/>
          </w:rPr>
          <w:tab/>
        </w:r>
        <w:r w:rsidR="002C489B">
          <w:rPr>
            <w:noProof/>
            <w:webHidden/>
          </w:rPr>
          <w:fldChar w:fldCharType="begin"/>
        </w:r>
        <w:r w:rsidR="002C489B">
          <w:rPr>
            <w:noProof/>
            <w:webHidden/>
          </w:rPr>
          <w:instrText xml:space="preserve"> PAGEREF _Toc105107337 \h </w:instrText>
        </w:r>
        <w:r w:rsidR="002C489B">
          <w:rPr>
            <w:noProof/>
            <w:webHidden/>
          </w:rPr>
        </w:r>
        <w:r w:rsidR="002C489B">
          <w:rPr>
            <w:noProof/>
            <w:webHidden/>
          </w:rPr>
          <w:fldChar w:fldCharType="separate"/>
        </w:r>
        <w:r w:rsidR="00E427A8">
          <w:rPr>
            <w:noProof/>
            <w:webHidden/>
          </w:rPr>
          <w:t>32</w:t>
        </w:r>
        <w:r w:rsidR="002C489B">
          <w:rPr>
            <w:noProof/>
            <w:webHidden/>
          </w:rPr>
          <w:fldChar w:fldCharType="end"/>
        </w:r>
      </w:hyperlink>
    </w:p>
    <w:p w14:paraId="4A6956F3" w14:textId="52EAA0B2" w:rsidR="002C489B" w:rsidRDefault="0030417C">
      <w:pPr>
        <w:pStyle w:val="TOC1"/>
        <w:tabs>
          <w:tab w:val="right" w:leader="dot" w:pos="8777"/>
        </w:tabs>
        <w:rPr>
          <w:rFonts w:asciiTheme="minorHAnsi" w:eastAsiaTheme="minorEastAsia" w:hAnsiTheme="minorHAnsi"/>
          <w:b w:val="0"/>
          <w:noProof/>
          <w:sz w:val="22"/>
        </w:rPr>
      </w:pPr>
      <w:hyperlink w:anchor="_Toc105107338" w:history="1">
        <w:r w:rsidR="002C489B" w:rsidRPr="00A60455">
          <w:rPr>
            <w:rStyle w:val="Hyperlink"/>
            <w:noProof/>
          </w:rPr>
          <w:t>CHƯƠNG 3: THIẾT KẾ HỆ THỐNG ĐIỀU KHIỂN ĐÈN VÀ RÈM CỬA THÔNG MINH SỬ DỤNG VI ĐIỀU KHIỂN ESP32</w:t>
        </w:r>
        <w:r w:rsidR="002C489B">
          <w:rPr>
            <w:noProof/>
            <w:webHidden/>
          </w:rPr>
          <w:tab/>
        </w:r>
        <w:r w:rsidR="002C489B">
          <w:rPr>
            <w:noProof/>
            <w:webHidden/>
          </w:rPr>
          <w:fldChar w:fldCharType="begin"/>
        </w:r>
        <w:r w:rsidR="002C489B">
          <w:rPr>
            <w:noProof/>
            <w:webHidden/>
          </w:rPr>
          <w:instrText xml:space="preserve"> PAGEREF _Toc105107338 \h </w:instrText>
        </w:r>
        <w:r w:rsidR="002C489B">
          <w:rPr>
            <w:noProof/>
            <w:webHidden/>
          </w:rPr>
        </w:r>
        <w:r w:rsidR="002C489B">
          <w:rPr>
            <w:noProof/>
            <w:webHidden/>
          </w:rPr>
          <w:fldChar w:fldCharType="separate"/>
        </w:r>
        <w:r w:rsidR="00E427A8">
          <w:rPr>
            <w:noProof/>
            <w:webHidden/>
          </w:rPr>
          <w:t>33</w:t>
        </w:r>
        <w:r w:rsidR="002C489B">
          <w:rPr>
            <w:noProof/>
            <w:webHidden/>
          </w:rPr>
          <w:fldChar w:fldCharType="end"/>
        </w:r>
      </w:hyperlink>
    </w:p>
    <w:p w14:paraId="46397A2D" w14:textId="09330EFA" w:rsidR="002C489B" w:rsidRDefault="0030417C">
      <w:pPr>
        <w:pStyle w:val="TOC2"/>
        <w:tabs>
          <w:tab w:val="right" w:leader="dot" w:pos="8777"/>
        </w:tabs>
        <w:rPr>
          <w:rFonts w:asciiTheme="minorHAnsi" w:eastAsiaTheme="minorEastAsia" w:hAnsiTheme="minorHAnsi"/>
          <w:noProof/>
          <w:sz w:val="22"/>
        </w:rPr>
      </w:pPr>
      <w:hyperlink w:anchor="_Toc105107339" w:history="1">
        <w:r w:rsidR="002C489B" w:rsidRPr="00A60455">
          <w:rPr>
            <w:rStyle w:val="Hyperlink"/>
            <w:noProof/>
          </w:rPr>
          <w:t>3.1 Yêu cầu hệ thống</w:t>
        </w:r>
        <w:r w:rsidR="002C489B">
          <w:rPr>
            <w:noProof/>
            <w:webHidden/>
          </w:rPr>
          <w:tab/>
        </w:r>
        <w:r w:rsidR="002C489B">
          <w:rPr>
            <w:noProof/>
            <w:webHidden/>
          </w:rPr>
          <w:fldChar w:fldCharType="begin"/>
        </w:r>
        <w:r w:rsidR="002C489B">
          <w:rPr>
            <w:noProof/>
            <w:webHidden/>
          </w:rPr>
          <w:instrText xml:space="preserve"> PAGEREF _Toc105107339 \h </w:instrText>
        </w:r>
        <w:r w:rsidR="002C489B">
          <w:rPr>
            <w:noProof/>
            <w:webHidden/>
          </w:rPr>
        </w:r>
        <w:r w:rsidR="002C489B">
          <w:rPr>
            <w:noProof/>
            <w:webHidden/>
          </w:rPr>
          <w:fldChar w:fldCharType="separate"/>
        </w:r>
        <w:r w:rsidR="00E427A8">
          <w:rPr>
            <w:noProof/>
            <w:webHidden/>
          </w:rPr>
          <w:t>33</w:t>
        </w:r>
        <w:r w:rsidR="002C489B">
          <w:rPr>
            <w:noProof/>
            <w:webHidden/>
          </w:rPr>
          <w:fldChar w:fldCharType="end"/>
        </w:r>
      </w:hyperlink>
    </w:p>
    <w:p w14:paraId="2610D848" w14:textId="4D18BCD7" w:rsidR="002C489B" w:rsidRDefault="0030417C">
      <w:pPr>
        <w:pStyle w:val="TOC2"/>
        <w:tabs>
          <w:tab w:val="right" w:leader="dot" w:pos="8777"/>
        </w:tabs>
        <w:rPr>
          <w:rFonts w:asciiTheme="minorHAnsi" w:eastAsiaTheme="minorEastAsia" w:hAnsiTheme="minorHAnsi"/>
          <w:noProof/>
          <w:sz w:val="22"/>
        </w:rPr>
      </w:pPr>
      <w:hyperlink w:anchor="_Toc105107340" w:history="1">
        <w:r w:rsidR="002C489B" w:rsidRPr="00A60455">
          <w:rPr>
            <w:rStyle w:val="Hyperlink"/>
            <w:noProof/>
          </w:rPr>
          <w:t>3.2 Sơ đồ khối hệ thống và sơ đồ gửi nhận dữ liệu MQTT</w:t>
        </w:r>
        <w:r w:rsidR="002C489B">
          <w:rPr>
            <w:noProof/>
            <w:webHidden/>
          </w:rPr>
          <w:tab/>
        </w:r>
        <w:r w:rsidR="002C489B">
          <w:rPr>
            <w:noProof/>
            <w:webHidden/>
          </w:rPr>
          <w:fldChar w:fldCharType="begin"/>
        </w:r>
        <w:r w:rsidR="002C489B">
          <w:rPr>
            <w:noProof/>
            <w:webHidden/>
          </w:rPr>
          <w:instrText xml:space="preserve"> PAGEREF _Toc105107340 \h </w:instrText>
        </w:r>
        <w:r w:rsidR="002C489B">
          <w:rPr>
            <w:noProof/>
            <w:webHidden/>
          </w:rPr>
        </w:r>
        <w:r w:rsidR="002C489B">
          <w:rPr>
            <w:noProof/>
            <w:webHidden/>
          </w:rPr>
          <w:fldChar w:fldCharType="separate"/>
        </w:r>
        <w:r w:rsidR="00E427A8">
          <w:rPr>
            <w:noProof/>
            <w:webHidden/>
          </w:rPr>
          <w:t>33</w:t>
        </w:r>
        <w:r w:rsidR="002C489B">
          <w:rPr>
            <w:noProof/>
            <w:webHidden/>
          </w:rPr>
          <w:fldChar w:fldCharType="end"/>
        </w:r>
      </w:hyperlink>
    </w:p>
    <w:p w14:paraId="6F460404" w14:textId="387F1368" w:rsidR="002C489B" w:rsidRDefault="0030417C">
      <w:pPr>
        <w:pStyle w:val="TOC3"/>
        <w:tabs>
          <w:tab w:val="right" w:leader="dot" w:pos="8777"/>
        </w:tabs>
        <w:rPr>
          <w:rFonts w:asciiTheme="minorHAnsi" w:eastAsiaTheme="minorEastAsia" w:hAnsiTheme="minorHAnsi"/>
          <w:noProof/>
          <w:sz w:val="22"/>
        </w:rPr>
      </w:pPr>
      <w:hyperlink w:anchor="_Toc105107341" w:history="1">
        <w:r w:rsidR="002C489B" w:rsidRPr="00A60455">
          <w:rPr>
            <w:rStyle w:val="Hyperlink"/>
            <w:noProof/>
          </w:rPr>
          <w:t xml:space="preserve">3.2.1 </w:t>
        </w:r>
        <w:r w:rsidR="002C489B" w:rsidRPr="00A60455">
          <w:rPr>
            <w:rStyle w:val="Hyperlink"/>
            <w:iCs/>
            <w:noProof/>
          </w:rPr>
          <w:t>Sơ đồ khối của hệ thống</w:t>
        </w:r>
        <w:r w:rsidR="002C489B">
          <w:rPr>
            <w:noProof/>
            <w:webHidden/>
          </w:rPr>
          <w:tab/>
        </w:r>
        <w:r w:rsidR="002C489B">
          <w:rPr>
            <w:noProof/>
            <w:webHidden/>
          </w:rPr>
          <w:fldChar w:fldCharType="begin"/>
        </w:r>
        <w:r w:rsidR="002C489B">
          <w:rPr>
            <w:noProof/>
            <w:webHidden/>
          </w:rPr>
          <w:instrText xml:space="preserve"> PAGEREF _Toc105107341 \h </w:instrText>
        </w:r>
        <w:r w:rsidR="002C489B">
          <w:rPr>
            <w:noProof/>
            <w:webHidden/>
          </w:rPr>
        </w:r>
        <w:r w:rsidR="002C489B">
          <w:rPr>
            <w:noProof/>
            <w:webHidden/>
          </w:rPr>
          <w:fldChar w:fldCharType="separate"/>
        </w:r>
        <w:r w:rsidR="00E427A8">
          <w:rPr>
            <w:noProof/>
            <w:webHidden/>
          </w:rPr>
          <w:t>33</w:t>
        </w:r>
        <w:r w:rsidR="002C489B">
          <w:rPr>
            <w:noProof/>
            <w:webHidden/>
          </w:rPr>
          <w:fldChar w:fldCharType="end"/>
        </w:r>
      </w:hyperlink>
    </w:p>
    <w:p w14:paraId="6C1500B1" w14:textId="0860B0AF" w:rsidR="002C489B" w:rsidRDefault="0030417C">
      <w:pPr>
        <w:pStyle w:val="TOC3"/>
        <w:tabs>
          <w:tab w:val="right" w:leader="dot" w:pos="8777"/>
        </w:tabs>
        <w:rPr>
          <w:rFonts w:asciiTheme="minorHAnsi" w:eastAsiaTheme="minorEastAsia" w:hAnsiTheme="minorHAnsi"/>
          <w:noProof/>
          <w:sz w:val="22"/>
        </w:rPr>
      </w:pPr>
      <w:hyperlink w:anchor="_Toc105107342" w:history="1">
        <w:r w:rsidR="002C489B" w:rsidRPr="00A60455">
          <w:rPr>
            <w:rStyle w:val="Hyperlink"/>
            <w:noProof/>
          </w:rPr>
          <w:t>3.2.2 Sơ đồ gửi nhận dữ liệu giữa ESP32 và điện thoại/máy tính</w:t>
        </w:r>
        <w:r w:rsidR="002C489B">
          <w:rPr>
            <w:noProof/>
            <w:webHidden/>
          </w:rPr>
          <w:tab/>
        </w:r>
        <w:r w:rsidR="002C489B">
          <w:rPr>
            <w:noProof/>
            <w:webHidden/>
          </w:rPr>
          <w:fldChar w:fldCharType="begin"/>
        </w:r>
        <w:r w:rsidR="002C489B">
          <w:rPr>
            <w:noProof/>
            <w:webHidden/>
          </w:rPr>
          <w:instrText xml:space="preserve"> PAGEREF _Toc105107342 \h </w:instrText>
        </w:r>
        <w:r w:rsidR="002C489B">
          <w:rPr>
            <w:noProof/>
            <w:webHidden/>
          </w:rPr>
        </w:r>
        <w:r w:rsidR="002C489B">
          <w:rPr>
            <w:noProof/>
            <w:webHidden/>
          </w:rPr>
          <w:fldChar w:fldCharType="separate"/>
        </w:r>
        <w:r w:rsidR="00E427A8">
          <w:rPr>
            <w:noProof/>
            <w:webHidden/>
          </w:rPr>
          <w:t>34</w:t>
        </w:r>
        <w:r w:rsidR="002C489B">
          <w:rPr>
            <w:noProof/>
            <w:webHidden/>
          </w:rPr>
          <w:fldChar w:fldCharType="end"/>
        </w:r>
      </w:hyperlink>
    </w:p>
    <w:p w14:paraId="7CC86E39" w14:textId="079C71FB" w:rsidR="002C489B" w:rsidRDefault="0030417C">
      <w:pPr>
        <w:pStyle w:val="TOC2"/>
        <w:tabs>
          <w:tab w:val="right" w:leader="dot" w:pos="8777"/>
        </w:tabs>
        <w:rPr>
          <w:rFonts w:asciiTheme="minorHAnsi" w:eastAsiaTheme="minorEastAsia" w:hAnsiTheme="minorHAnsi"/>
          <w:noProof/>
          <w:sz w:val="22"/>
        </w:rPr>
      </w:pPr>
      <w:hyperlink w:anchor="_Toc105107343" w:history="1">
        <w:r w:rsidR="002C489B" w:rsidRPr="00A60455">
          <w:rPr>
            <w:rStyle w:val="Hyperlink"/>
            <w:noProof/>
          </w:rPr>
          <w:t>3.3 Sơ đồ nguyên lý</w:t>
        </w:r>
        <w:r w:rsidR="002C489B">
          <w:rPr>
            <w:noProof/>
            <w:webHidden/>
          </w:rPr>
          <w:tab/>
        </w:r>
        <w:r w:rsidR="002C489B">
          <w:rPr>
            <w:noProof/>
            <w:webHidden/>
          </w:rPr>
          <w:fldChar w:fldCharType="begin"/>
        </w:r>
        <w:r w:rsidR="002C489B">
          <w:rPr>
            <w:noProof/>
            <w:webHidden/>
          </w:rPr>
          <w:instrText xml:space="preserve"> PAGEREF _Toc105107343 \h </w:instrText>
        </w:r>
        <w:r w:rsidR="002C489B">
          <w:rPr>
            <w:noProof/>
            <w:webHidden/>
          </w:rPr>
        </w:r>
        <w:r w:rsidR="002C489B">
          <w:rPr>
            <w:noProof/>
            <w:webHidden/>
          </w:rPr>
          <w:fldChar w:fldCharType="separate"/>
        </w:r>
        <w:r w:rsidR="00E427A8">
          <w:rPr>
            <w:noProof/>
            <w:webHidden/>
          </w:rPr>
          <w:t>35</w:t>
        </w:r>
        <w:r w:rsidR="002C489B">
          <w:rPr>
            <w:noProof/>
            <w:webHidden/>
          </w:rPr>
          <w:fldChar w:fldCharType="end"/>
        </w:r>
      </w:hyperlink>
    </w:p>
    <w:p w14:paraId="30397E83" w14:textId="3DCB2E38" w:rsidR="002C489B" w:rsidRDefault="0030417C">
      <w:pPr>
        <w:pStyle w:val="TOC3"/>
        <w:tabs>
          <w:tab w:val="right" w:leader="dot" w:pos="8777"/>
        </w:tabs>
        <w:rPr>
          <w:rFonts w:asciiTheme="minorHAnsi" w:eastAsiaTheme="minorEastAsia" w:hAnsiTheme="minorHAnsi"/>
          <w:noProof/>
          <w:sz w:val="22"/>
        </w:rPr>
      </w:pPr>
      <w:hyperlink w:anchor="_Toc105107344" w:history="1">
        <w:r w:rsidR="002C489B" w:rsidRPr="00A60455">
          <w:rPr>
            <w:rStyle w:val="Hyperlink"/>
            <w:noProof/>
          </w:rPr>
          <w:t>3.3.1 Khối xử lý trung tâm</w:t>
        </w:r>
        <w:r w:rsidR="002C489B">
          <w:rPr>
            <w:noProof/>
            <w:webHidden/>
          </w:rPr>
          <w:tab/>
        </w:r>
        <w:r w:rsidR="002C489B">
          <w:rPr>
            <w:noProof/>
            <w:webHidden/>
          </w:rPr>
          <w:fldChar w:fldCharType="begin"/>
        </w:r>
        <w:r w:rsidR="002C489B">
          <w:rPr>
            <w:noProof/>
            <w:webHidden/>
          </w:rPr>
          <w:instrText xml:space="preserve"> PAGEREF _Toc105107344 \h </w:instrText>
        </w:r>
        <w:r w:rsidR="002C489B">
          <w:rPr>
            <w:noProof/>
            <w:webHidden/>
          </w:rPr>
        </w:r>
        <w:r w:rsidR="002C489B">
          <w:rPr>
            <w:noProof/>
            <w:webHidden/>
          </w:rPr>
          <w:fldChar w:fldCharType="separate"/>
        </w:r>
        <w:r w:rsidR="00E427A8">
          <w:rPr>
            <w:noProof/>
            <w:webHidden/>
          </w:rPr>
          <w:t>36</w:t>
        </w:r>
        <w:r w:rsidR="002C489B">
          <w:rPr>
            <w:noProof/>
            <w:webHidden/>
          </w:rPr>
          <w:fldChar w:fldCharType="end"/>
        </w:r>
      </w:hyperlink>
    </w:p>
    <w:p w14:paraId="28B74088" w14:textId="6E7887EC" w:rsidR="002C489B" w:rsidRDefault="0030417C">
      <w:pPr>
        <w:pStyle w:val="TOC3"/>
        <w:tabs>
          <w:tab w:val="right" w:leader="dot" w:pos="8777"/>
        </w:tabs>
        <w:rPr>
          <w:rFonts w:asciiTheme="minorHAnsi" w:eastAsiaTheme="minorEastAsia" w:hAnsiTheme="minorHAnsi"/>
          <w:noProof/>
          <w:sz w:val="22"/>
        </w:rPr>
      </w:pPr>
      <w:hyperlink w:anchor="_Toc105107345" w:history="1">
        <w:r w:rsidR="002C489B" w:rsidRPr="00A60455">
          <w:rPr>
            <w:rStyle w:val="Hyperlink"/>
            <w:noProof/>
          </w:rPr>
          <w:t>3.3.2 Khối nguồn</w:t>
        </w:r>
        <w:r w:rsidR="002C489B">
          <w:rPr>
            <w:noProof/>
            <w:webHidden/>
          </w:rPr>
          <w:tab/>
        </w:r>
        <w:r w:rsidR="002C489B">
          <w:rPr>
            <w:noProof/>
            <w:webHidden/>
          </w:rPr>
          <w:fldChar w:fldCharType="begin"/>
        </w:r>
        <w:r w:rsidR="002C489B">
          <w:rPr>
            <w:noProof/>
            <w:webHidden/>
          </w:rPr>
          <w:instrText xml:space="preserve"> PAGEREF _Toc105107345 \h </w:instrText>
        </w:r>
        <w:r w:rsidR="002C489B">
          <w:rPr>
            <w:noProof/>
            <w:webHidden/>
          </w:rPr>
        </w:r>
        <w:r w:rsidR="002C489B">
          <w:rPr>
            <w:noProof/>
            <w:webHidden/>
          </w:rPr>
          <w:fldChar w:fldCharType="separate"/>
        </w:r>
        <w:r w:rsidR="00E427A8">
          <w:rPr>
            <w:noProof/>
            <w:webHidden/>
          </w:rPr>
          <w:t>37</w:t>
        </w:r>
        <w:r w:rsidR="002C489B">
          <w:rPr>
            <w:noProof/>
            <w:webHidden/>
          </w:rPr>
          <w:fldChar w:fldCharType="end"/>
        </w:r>
      </w:hyperlink>
    </w:p>
    <w:p w14:paraId="19336C30" w14:textId="16264741" w:rsidR="002C489B" w:rsidRDefault="0030417C">
      <w:pPr>
        <w:pStyle w:val="TOC3"/>
        <w:tabs>
          <w:tab w:val="right" w:leader="dot" w:pos="8777"/>
        </w:tabs>
        <w:rPr>
          <w:rFonts w:asciiTheme="minorHAnsi" w:eastAsiaTheme="minorEastAsia" w:hAnsiTheme="minorHAnsi"/>
          <w:noProof/>
          <w:sz w:val="22"/>
        </w:rPr>
      </w:pPr>
      <w:hyperlink w:anchor="_Toc105107346" w:history="1">
        <w:r w:rsidR="002C489B" w:rsidRPr="00A60455">
          <w:rPr>
            <w:rStyle w:val="Hyperlink"/>
            <w:noProof/>
          </w:rPr>
          <w:t>3.3.3  Khối nút nhấn</w:t>
        </w:r>
        <w:r w:rsidR="002C489B">
          <w:rPr>
            <w:noProof/>
            <w:webHidden/>
          </w:rPr>
          <w:tab/>
        </w:r>
        <w:r w:rsidR="002C489B">
          <w:rPr>
            <w:noProof/>
            <w:webHidden/>
          </w:rPr>
          <w:fldChar w:fldCharType="begin"/>
        </w:r>
        <w:r w:rsidR="002C489B">
          <w:rPr>
            <w:noProof/>
            <w:webHidden/>
          </w:rPr>
          <w:instrText xml:space="preserve"> PAGEREF _Toc105107346 \h </w:instrText>
        </w:r>
        <w:r w:rsidR="002C489B">
          <w:rPr>
            <w:noProof/>
            <w:webHidden/>
          </w:rPr>
        </w:r>
        <w:r w:rsidR="002C489B">
          <w:rPr>
            <w:noProof/>
            <w:webHidden/>
          </w:rPr>
          <w:fldChar w:fldCharType="separate"/>
        </w:r>
        <w:r w:rsidR="00E427A8">
          <w:rPr>
            <w:noProof/>
            <w:webHidden/>
          </w:rPr>
          <w:t>37</w:t>
        </w:r>
        <w:r w:rsidR="002C489B">
          <w:rPr>
            <w:noProof/>
            <w:webHidden/>
          </w:rPr>
          <w:fldChar w:fldCharType="end"/>
        </w:r>
      </w:hyperlink>
    </w:p>
    <w:p w14:paraId="64CA2B8D" w14:textId="681C9D04" w:rsidR="002C489B" w:rsidRDefault="0030417C">
      <w:pPr>
        <w:pStyle w:val="TOC3"/>
        <w:tabs>
          <w:tab w:val="right" w:leader="dot" w:pos="8777"/>
        </w:tabs>
        <w:rPr>
          <w:rFonts w:asciiTheme="minorHAnsi" w:eastAsiaTheme="minorEastAsia" w:hAnsiTheme="minorHAnsi"/>
          <w:noProof/>
          <w:sz w:val="22"/>
        </w:rPr>
      </w:pPr>
      <w:hyperlink w:anchor="_Toc105107347" w:history="1">
        <w:r w:rsidR="002C489B" w:rsidRPr="00A60455">
          <w:rPr>
            <w:rStyle w:val="Hyperlink"/>
            <w:noProof/>
          </w:rPr>
          <w:t>3.3.4 Khối Relay</w:t>
        </w:r>
        <w:r w:rsidR="002C489B">
          <w:rPr>
            <w:noProof/>
            <w:webHidden/>
          </w:rPr>
          <w:tab/>
        </w:r>
        <w:r w:rsidR="002C489B">
          <w:rPr>
            <w:noProof/>
            <w:webHidden/>
          </w:rPr>
          <w:fldChar w:fldCharType="begin"/>
        </w:r>
        <w:r w:rsidR="002C489B">
          <w:rPr>
            <w:noProof/>
            <w:webHidden/>
          </w:rPr>
          <w:instrText xml:space="preserve"> PAGEREF _Toc105107347 \h </w:instrText>
        </w:r>
        <w:r w:rsidR="002C489B">
          <w:rPr>
            <w:noProof/>
            <w:webHidden/>
          </w:rPr>
        </w:r>
        <w:r w:rsidR="002C489B">
          <w:rPr>
            <w:noProof/>
            <w:webHidden/>
          </w:rPr>
          <w:fldChar w:fldCharType="separate"/>
        </w:r>
        <w:r w:rsidR="00E427A8">
          <w:rPr>
            <w:noProof/>
            <w:webHidden/>
          </w:rPr>
          <w:t>38</w:t>
        </w:r>
        <w:r w:rsidR="002C489B">
          <w:rPr>
            <w:noProof/>
            <w:webHidden/>
          </w:rPr>
          <w:fldChar w:fldCharType="end"/>
        </w:r>
      </w:hyperlink>
    </w:p>
    <w:p w14:paraId="3AF5B051" w14:textId="708F6DDA" w:rsidR="002C489B" w:rsidRDefault="0030417C">
      <w:pPr>
        <w:pStyle w:val="TOC3"/>
        <w:tabs>
          <w:tab w:val="right" w:leader="dot" w:pos="8777"/>
        </w:tabs>
        <w:rPr>
          <w:rFonts w:asciiTheme="minorHAnsi" w:eastAsiaTheme="minorEastAsia" w:hAnsiTheme="minorHAnsi"/>
          <w:noProof/>
          <w:sz w:val="22"/>
        </w:rPr>
      </w:pPr>
      <w:hyperlink w:anchor="_Toc105107348" w:history="1">
        <w:r w:rsidR="002C489B" w:rsidRPr="00A60455">
          <w:rPr>
            <w:rStyle w:val="Hyperlink"/>
            <w:noProof/>
          </w:rPr>
          <w:t>3.3.5 Khối mở rộng</w:t>
        </w:r>
        <w:r w:rsidR="002C489B">
          <w:rPr>
            <w:noProof/>
            <w:webHidden/>
          </w:rPr>
          <w:tab/>
        </w:r>
        <w:r w:rsidR="002C489B">
          <w:rPr>
            <w:noProof/>
            <w:webHidden/>
          </w:rPr>
          <w:fldChar w:fldCharType="begin"/>
        </w:r>
        <w:r w:rsidR="002C489B">
          <w:rPr>
            <w:noProof/>
            <w:webHidden/>
          </w:rPr>
          <w:instrText xml:space="preserve"> PAGEREF _Toc105107348 \h </w:instrText>
        </w:r>
        <w:r w:rsidR="002C489B">
          <w:rPr>
            <w:noProof/>
            <w:webHidden/>
          </w:rPr>
        </w:r>
        <w:r w:rsidR="002C489B">
          <w:rPr>
            <w:noProof/>
            <w:webHidden/>
          </w:rPr>
          <w:fldChar w:fldCharType="separate"/>
        </w:r>
        <w:r w:rsidR="00E427A8">
          <w:rPr>
            <w:noProof/>
            <w:webHidden/>
          </w:rPr>
          <w:t>39</w:t>
        </w:r>
        <w:r w:rsidR="002C489B">
          <w:rPr>
            <w:noProof/>
            <w:webHidden/>
          </w:rPr>
          <w:fldChar w:fldCharType="end"/>
        </w:r>
      </w:hyperlink>
    </w:p>
    <w:p w14:paraId="7E79E312" w14:textId="59F6E5B1" w:rsidR="002C489B" w:rsidRDefault="0030417C">
      <w:pPr>
        <w:pStyle w:val="TOC2"/>
        <w:tabs>
          <w:tab w:val="right" w:leader="dot" w:pos="8777"/>
        </w:tabs>
        <w:rPr>
          <w:rFonts w:asciiTheme="minorHAnsi" w:eastAsiaTheme="minorEastAsia" w:hAnsiTheme="minorHAnsi"/>
          <w:noProof/>
          <w:sz w:val="22"/>
        </w:rPr>
      </w:pPr>
      <w:hyperlink w:anchor="_Toc105107349" w:history="1">
        <w:r w:rsidR="002C489B" w:rsidRPr="00A60455">
          <w:rPr>
            <w:rStyle w:val="Hyperlink"/>
            <w:noProof/>
          </w:rPr>
          <w:t>3.4 Sơ đồ mạch in (PCB)</w:t>
        </w:r>
        <w:r w:rsidR="002C489B">
          <w:rPr>
            <w:noProof/>
            <w:webHidden/>
          </w:rPr>
          <w:tab/>
        </w:r>
        <w:r w:rsidR="002C489B">
          <w:rPr>
            <w:noProof/>
            <w:webHidden/>
          </w:rPr>
          <w:fldChar w:fldCharType="begin"/>
        </w:r>
        <w:r w:rsidR="002C489B">
          <w:rPr>
            <w:noProof/>
            <w:webHidden/>
          </w:rPr>
          <w:instrText xml:space="preserve"> PAGEREF _Toc105107349 \h </w:instrText>
        </w:r>
        <w:r w:rsidR="002C489B">
          <w:rPr>
            <w:noProof/>
            <w:webHidden/>
          </w:rPr>
        </w:r>
        <w:r w:rsidR="002C489B">
          <w:rPr>
            <w:noProof/>
            <w:webHidden/>
          </w:rPr>
          <w:fldChar w:fldCharType="separate"/>
        </w:r>
        <w:r w:rsidR="00E427A8">
          <w:rPr>
            <w:noProof/>
            <w:webHidden/>
          </w:rPr>
          <w:t>39</w:t>
        </w:r>
        <w:r w:rsidR="002C489B">
          <w:rPr>
            <w:noProof/>
            <w:webHidden/>
          </w:rPr>
          <w:fldChar w:fldCharType="end"/>
        </w:r>
      </w:hyperlink>
    </w:p>
    <w:p w14:paraId="25092CF7" w14:textId="19B553C6" w:rsidR="002C489B" w:rsidRDefault="0030417C">
      <w:pPr>
        <w:pStyle w:val="TOC2"/>
        <w:tabs>
          <w:tab w:val="right" w:leader="dot" w:pos="8777"/>
        </w:tabs>
        <w:rPr>
          <w:rFonts w:asciiTheme="minorHAnsi" w:eastAsiaTheme="minorEastAsia" w:hAnsiTheme="minorHAnsi"/>
          <w:noProof/>
          <w:sz w:val="22"/>
        </w:rPr>
      </w:pPr>
      <w:hyperlink w:anchor="_Toc105107350" w:history="1">
        <w:r w:rsidR="002C489B" w:rsidRPr="00A60455">
          <w:rPr>
            <w:rStyle w:val="Hyperlink"/>
            <w:noProof/>
          </w:rPr>
          <w:t>3.5 Thiết kế phần mềm</w:t>
        </w:r>
        <w:r w:rsidR="002C489B">
          <w:rPr>
            <w:noProof/>
            <w:webHidden/>
          </w:rPr>
          <w:tab/>
        </w:r>
        <w:r w:rsidR="002C489B">
          <w:rPr>
            <w:noProof/>
            <w:webHidden/>
          </w:rPr>
          <w:fldChar w:fldCharType="begin"/>
        </w:r>
        <w:r w:rsidR="002C489B">
          <w:rPr>
            <w:noProof/>
            <w:webHidden/>
          </w:rPr>
          <w:instrText xml:space="preserve"> PAGEREF _Toc105107350 \h </w:instrText>
        </w:r>
        <w:r w:rsidR="002C489B">
          <w:rPr>
            <w:noProof/>
            <w:webHidden/>
          </w:rPr>
        </w:r>
        <w:r w:rsidR="002C489B">
          <w:rPr>
            <w:noProof/>
            <w:webHidden/>
          </w:rPr>
          <w:fldChar w:fldCharType="separate"/>
        </w:r>
        <w:r w:rsidR="00E427A8">
          <w:rPr>
            <w:noProof/>
            <w:webHidden/>
          </w:rPr>
          <w:t>40</w:t>
        </w:r>
        <w:r w:rsidR="002C489B">
          <w:rPr>
            <w:noProof/>
            <w:webHidden/>
          </w:rPr>
          <w:fldChar w:fldCharType="end"/>
        </w:r>
      </w:hyperlink>
    </w:p>
    <w:p w14:paraId="6C0ECA48" w14:textId="3F094C67" w:rsidR="002C489B" w:rsidRDefault="0030417C">
      <w:pPr>
        <w:pStyle w:val="TOC3"/>
        <w:tabs>
          <w:tab w:val="right" w:leader="dot" w:pos="8777"/>
        </w:tabs>
        <w:rPr>
          <w:rFonts w:asciiTheme="minorHAnsi" w:eastAsiaTheme="minorEastAsia" w:hAnsiTheme="minorHAnsi"/>
          <w:noProof/>
          <w:sz w:val="22"/>
        </w:rPr>
      </w:pPr>
      <w:hyperlink w:anchor="_Toc105107351" w:history="1">
        <w:r w:rsidR="002C489B" w:rsidRPr="00A60455">
          <w:rPr>
            <w:rStyle w:val="Hyperlink"/>
            <w:noProof/>
          </w:rPr>
          <w:t>3.5.1 Lưu đồ thuật toán của hệ thống</w:t>
        </w:r>
        <w:r w:rsidR="002C489B">
          <w:rPr>
            <w:noProof/>
            <w:webHidden/>
          </w:rPr>
          <w:tab/>
        </w:r>
        <w:r w:rsidR="002C489B">
          <w:rPr>
            <w:noProof/>
            <w:webHidden/>
          </w:rPr>
          <w:fldChar w:fldCharType="begin"/>
        </w:r>
        <w:r w:rsidR="002C489B">
          <w:rPr>
            <w:noProof/>
            <w:webHidden/>
          </w:rPr>
          <w:instrText xml:space="preserve"> PAGEREF _Toc105107351 \h </w:instrText>
        </w:r>
        <w:r w:rsidR="002C489B">
          <w:rPr>
            <w:noProof/>
            <w:webHidden/>
          </w:rPr>
        </w:r>
        <w:r w:rsidR="002C489B">
          <w:rPr>
            <w:noProof/>
            <w:webHidden/>
          </w:rPr>
          <w:fldChar w:fldCharType="separate"/>
        </w:r>
        <w:r w:rsidR="00E427A8">
          <w:rPr>
            <w:noProof/>
            <w:webHidden/>
          </w:rPr>
          <w:t>40</w:t>
        </w:r>
        <w:r w:rsidR="002C489B">
          <w:rPr>
            <w:noProof/>
            <w:webHidden/>
          </w:rPr>
          <w:fldChar w:fldCharType="end"/>
        </w:r>
      </w:hyperlink>
    </w:p>
    <w:p w14:paraId="0E732219" w14:textId="338E09D3" w:rsidR="002C489B" w:rsidRDefault="0030417C">
      <w:pPr>
        <w:pStyle w:val="TOC3"/>
        <w:tabs>
          <w:tab w:val="right" w:leader="dot" w:pos="8777"/>
        </w:tabs>
        <w:rPr>
          <w:rFonts w:asciiTheme="minorHAnsi" w:eastAsiaTheme="minorEastAsia" w:hAnsiTheme="minorHAnsi"/>
          <w:noProof/>
          <w:sz w:val="22"/>
        </w:rPr>
      </w:pPr>
      <w:hyperlink w:anchor="_Toc105107352" w:history="1">
        <w:r w:rsidR="002C489B" w:rsidRPr="00A60455">
          <w:rPr>
            <w:rStyle w:val="Hyperlink"/>
            <w:noProof/>
          </w:rPr>
          <w:t>3.5.2 Lưu đồ thuật toán dữ liệu nhận về từ MQTT Broker</w:t>
        </w:r>
        <w:r w:rsidR="002C489B">
          <w:rPr>
            <w:noProof/>
            <w:webHidden/>
          </w:rPr>
          <w:tab/>
        </w:r>
        <w:r w:rsidR="002C489B">
          <w:rPr>
            <w:noProof/>
            <w:webHidden/>
          </w:rPr>
          <w:fldChar w:fldCharType="begin"/>
        </w:r>
        <w:r w:rsidR="002C489B">
          <w:rPr>
            <w:noProof/>
            <w:webHidden/>
          </w:rPr>
          <w:instrText xml:space="preserve"> PAGEREF _Toc105107352 \h </w:instrText>
        </w:r>
        <w:r w:rsidR="002C489B">
          <w:rPr>
            <w:noProof/>
            <w:webHidden/>
          </w:rPr>
        </w:r>
        <w:r w:rsidR="002C489B">
          <w:rPr>
            <w:noProof/>
            <w:webHidden/>
          </w:rPr>
          <w:fldChar w:fldCharType="separate"/>
        </w:r>
        <w:r w:rsidR="00E427A8">
          <w:rPr>
            <w:noProof/>
            <w:webHidden/>
          </w:rPr>
          <w:t>41</w:t>
        </w:r>
        <w:r w:rsidR="002C489B">
          <w:rPr>
            <w:noProof/>
            <w:webHidden/>
          </w:rPr>
          <w:fldChar w:fldCharType="end"/>
        </w:r>
      </w:hyperlink>
    </w:p>
    <w:p w14:paraId="71EFC8F5" w14:textId="23720EBD" w:rsidR="002C489B" w:rsidRDefault="0030417C">
      <w:pPr>
        <w:pStyle w:val="TOC2"/>
        <w:tabs>
          <w:tab w:val="right" w:leader="dot" w:pos="8777"/>
        </w:tabs>
        <w:rPr>
          <w:rFonts w:asciiTheme="minorHAnsi" w:eastAsiaTheme="minorEastAsia" w:hAnsiTheme="minorHAnsi"/>
          <w:noProof/>
          <w:sz w:val="22"/>
        </w:rPr>
      </w:pPr>
      <w:hyperlink w:anchor="_Toc105107353" w:history="1">
        <w:r w:rsidR="002C489B" w:rsidRPr="00A60455">
          <w:rPr>
            <w:rStyle w:val="Hyperlink"/>
            <w:noProof/>
          </w:rPr>
          <w:t>3.6 Lập trình điều khiển</w:t>
        </w:r>
        <w:r w:rsidR="002C489B">
          <w:rPr>
            <w:noProof/>
            <w:webHidden/>
          </w:rPr>
          <w:tab/>
        </w:r>
        <w:r w:rsidR="002C489B">
          <w:rPr>
            <w:noProof/>
            <w:webHidden/>
          </w:rPr>
          <w:fldChar w:fldCharType="begin"/>
        </w:r>
        <w:r w:rsidR="002C489B">
          <w:rPr>
            <w:noProof/>
            <w:webHidden/>
          </w:rPr>
          <w:instrText xml:space="preserve"> PAGEREF _Toc105107353 \h </w:instrText>
        </w:r>
        <w:r w:rsidR="002C489B">
          <w:rPr>
            <w:noProof/>
            <w:webHidden/>
          </w:rPr>
        </w:r>
        <w:r w:rsidR="002C489B">
          <w:rPr>
            <w:noProof/>
            <w:webHidden/>
          </w:rPr>
          <w:fldChar w:fldCharType="separate"/>
        </w:r>
        <w:r w:rsidR="00E427A8">
          <w:rPr>
            <w:noProof/>
            <w:webHidden/>
          </w:rPr>
          <w:t>42</w:t>
        </w:r>
        <w:r w:rsidR="002C489B">
          <w:rPr>
            <w:noProof/>
            <w:webHidden/>
          </w:rPr>
          <w:fldChar w:fldCharType="end"/>
        </w:r>
      </w:hyperlink>
    </w:p>
    <w:p w14:paraId="16FD61D5" w14:textId="0E35948F" w:rsidR="002C489B" w:rsidRDefault="0030417C">
      <w:pPr>
        <w:pStyle w:val="TOC2"/>
        <w:tabs>
          <w:tab w:val="right" w:leader="dot" w:pos="8777"/>
        </w:tabs>
        <w:rPr>
          <w:rFonts w:asciiTheme="minorHAnsi" w:eastAsiaTheme="minorEastAsia" w:hAnsiTheme="minorHAnsi"/>
          <w:noProof/>
          <w:sz w:val="22"/>
        </w:rPr>
      </w:pPr>
      <w:hyperlink w:anchor="_Toc105107354" w:history="1">
        <w:r w:rsidR="002C489B" w:rsidRPr="00A60455">
          <w:rPr>
            <w:rStyle w:val="Hyperlink"/>
            <w:noProof/>
          </w:rPr>
          <w:t>3.7 Mô hình thực tế của hệ thống.</w:t>
        </w:r>
        <w:r w:rsidR="002C489B">
          <w:rPr>
            <w:noProof/>
            <w:webHidden/>
          </w:rPr>
          <w:tab/>
        </w:r>
        <w:r w:rsidR="002C489B">
          <w:rPr>
            <w:noProof/>
            <w:webHidden/>
          </w:rPr>
          <w:fldChar w:fldCharType="begin"/>
        </w:r>
        <w:r w:rsidR="002C489B">
          <w:rPr>
            <w:noProof/>
            <w:webHidden/>
          </w:rPr>
          <w:instrText xml:space="preserve"> PAGEREF _Toc105107354 \h </w:instrText>
        </w:r>
        <w:r w:rsidR="002C489B">
          <w:rPr>
            <w:noProof/>
            <w:webHidden/>
          </w:rPr>
        </w:r>
        <w:r w:rsidR="002C489B">
          <w:rPr>
            <w:noProof/>
            <w:webHidden/>
          </w:rPr>
          <w:fldChar w:fldCharType="separate"/>
        </w:r>
        <w:r w:rsidR="00E427A8">
          <w:rPr>
            <w:noProof/>
            <w:webHidden/>
          </w:rPr>
          <w:t>42</w:t>
        </w:r>
        <w:r w:rsidR="002C489B">
          <w:rPr>
            <w:noProof/>
            <w:webHidden/>
          </w:rPr>
          <w:fldChar w:fldCharType="end"/>
        </w:r>
      </w:hyperlink>
    </w:p>
    <w:p w14:paraId="119EE18D" w14:textId="292E9EBD" w:rsidR="002C489B" w:rsidRDefault="0030417C">
      <w:pPr>
        <w:pStyle w:val="TOC2"/>
        <w:tabs>
          <w:tab w:val="right" w:leader="dot" w:pos="8777"/>
        </w:tabs>
        <w:rPr>
          <w:rFonts w:asciiTheme="minorHAnsi" w:eastAsiaTheme="minorEastAsia" w:hAnsiTheme="minorHAnsi"/>
          <w:noProof/>
          <w:sz w:val="22"/>
        </w:rPr>
      </w:pPr>
      <w:hyperlink w:anchor="_Toc105107355" w:history="1">
        <w:r w:rsidR="002C489B" w:rsidRPr="00A60455">
          <w:rPr>
            <w:rStyle w:val="Hyperlink"/>
            <w:noProof/>
          </w:rPr>
          <w:t>3.8 Giao diện điều khiển hệ thống trên Web</w:t>
        </w:r>
        <w:r w:rsidR="002C489B">
          <w:rPr>
            <w:noProof/>
            <w:webHidden/>
          </w:rPr>
          <w:tab/>
        </w:r>
        <w:r w:rsidR="002C489B">
          <w:rPr>
            <w:noProof/>
            <w:webHidden/>
          </w:rPr>
          <w:fldChar w:fldCharType="begin"/>
        </w:r>
        <w:r w:rsidR="002C489B">
          <w:rPr>
            <w:noProof/>
            <w:webHidden/>
          </w:rPr>
          <w:instrText xml:space="preserve"> PAGEREF _Toc105107355 \h </w:instrText>
        </w:r>
        <w:r w:rsidR="002C489B">
          <w:rPr>
            <w:noProof/>
            <w:webHidden/>
          </w:rPr>
        </w:r>
        <w:r w:rsidR="002C489B">
          <w:rPr>
            <w:noProof/>
            <w:webHidden/>
          </w:rPr>
          <w:fldChar w:fldCharType="separate"/>
        </w:r>
        <w:r w:rsidR="00E427A8">
          <w:rPr>
            <w:noProof/>
            <w:webHidden/>
          </w:rPr>
          <w:t>43</w:t>
        </w:r>
        <w:r w:rsidR="002C489B">
          <w:rPr>
            <w:noProof/>
            <w:webHidden/>
          </w:rPr>
          <w:fldChar w:fldCharType="end"/>
        </w:r>
      </w:hyperlink>
    </w:p>
    <w:p w14:paraId="173FA868" w14:textId="342E3497" w:rsidR="002C489B" w:rsidRDefault="0030417C">
      <w:pPr>
        <w:pStyle w:val="TOC2"/>
        <w:tabs>
          <w:tab w:val="right" w:leader="dot" w:pos="8777"/>
        </w:tabs>
        <w:rPr>
          <w:rFonts w:asciiTheme="minorHAnsi" w:eastAsiaTheme="minorEastAsia" w:hAnsiTheme="minorHAnsi"/>
          <w:noProof/>
          <w:sz w:val="22"/>
        </w:rPr>
      </w:pPr>
      <w:hyperlink w:anchor="_Toc105107356" w:history="1">
        <w:r w:rsidR="002C489B" w:rsidRPr="00A60455">
          <w:rPr>
            <w:rStyle w:val="Hyperlink"/>
            <w:noProof/>
          </w:rPr>
          <w:t>3.9 Kết quả thực nghiệm và đánh giá</w:t>
        </w:r>
        <w:r w:rsidR="002C489B">
          <w:rPr>
            <w:noProof/>
            <w:webHidden/>
          </w:rPr>
          <w:tab/>
        </w:r>
        <w:r w:rsidR="002C489B">
          <w:rPr>
            <w:noProof/>
            <w:webHidden/>
          </w:rPr>
          <w:fldChar w:fldCharType="begin"/>
        </w:r>
        <w:r w:rsidR="002C489B">
          <w:rPr>
            <w:noProof/>
            <w:webHidden/>
          </w:rPr>
          <w:instrText xml:space="preserve"> PAGEREF _Toc105107356 \h </w:instrText>
        </w:r>
        <w:r w:rsidR="002C489B">
          <w:rPr>
            <w:noProof/>
            <w:webHidden/>
          </w:rPr>
        </w:r>
        <w:r w:rsidR="002C489B">
          <w:rPr>
            <w:noProof/>
            <w:webHidden/>
          </w:rPr>
          <w:fldChar w:fldCharType="separate"/>
        </w:r>
        <w:r w:rsidR="00E427A8">
          <w:rPr>
            <w:noProof/>
            <w:webHidden/>
          </w:rPr>
          <w:t>43</w:t>
        </w:r>
        <w:r w:rsidR="002C489B">
          <w:rPr>
            <w:noProof/>
            <w:webHidden/>
          </w:rPr>
          <w:fldChar w:fldCharType="end"/>
        </w:r>
      </w:hyperlink>
    </w:p>
    <w:p w14:paraId="002C4A85" w14:textId="1D1F1556" w:rsidR="002C489B" w:rsidRDefault="0030417C">
      <w:pPr>
        <w:pStyle w:val="TOC3"/>
        <w:tabs>
          <w:tab w:val="right" w:leader="dot" w:pos="8777"/>
        </w:tabs>
        <w:rPr>
          <w:rFonts w:asciiTheme="minorHAnsi" w:eastAsiaTheme="minorEastAsia" w:hAnsiTheme="minorHAnsi"/>
          <w:noProof/>
          <w:sz w:val="22"/>
        </w:rPr>
      </w:pPr>
      <w:hyperlink w:anchor="_Toc105107357" w:history="1">
        <w:r w:rsidR="002C489B" w:rsidRPr="00A60455">
          <w:rPr>
            <w:rStyle w:val="Hyperlink"/>
            <w:noProof/>
          </w:rPr>
          <w:t>3.9.1 Kết quả thực nghiệm</w:t>
        </w:r>
        <w:r w:rsidR="002C489B">
          <w:rPr>
            <w:noProof/>
            <w:webHidden/>
          </w:rPr>
          <w:tab/>
        </w:r>
        <w:r w:rsidR="002C489B">
          <w:rPr>
            <w:noProof/>
            <w:webHidden/>
          </w:rPr>
          <w:fldChar w:fldCharType="begin"/>
        </w:r>
        <w:r w:rsidR="002C489B">
          <w:rPr>
            <w:noProof/>
            <w:webHidden/>
          </w:rPr>
          <w:instrText xml:space="preserve"> PAGEREF _Toc105107357 \h </w:instrText>
        </w:r>
        <w:r w:rsidR="002C489B">
          <w:rPr>
            <w:noProof/>
            <w:webHidden/>
          </w:rPr>
        </w:r>
        <w:r w:rsidR="002C489B">
          <w:rPr>
            <w:noProof/>
            <w:webHidden/>
          </w:rPr>
          <w:fldChar w:fldCharType="separate"/>
        </w:r>
        <w:r w:rsidR="00E427A8">
          <w:rPr>
            <w:noProof/>
            <w:webHidden/>
          </w:rPr>
          <w:t>43</w:t>
        </w:r>
        <w:r w:rsidR="002C489B">
          <w:rPr>
            <w:noProof/>
            <w:webHidden/>
          </w:rPr>
          <w:fldChar w:fldCharType="end"/>
        </w:r>
      </w:hyperlink>
    </w:p>
    <w:p w14:paraId="3E336E4A" w14:textId="3DAE3C57" w:rsidR="002C489B" w:rsidRDefault="0030417C">
      <w:pPr>
        <w:pStyle w:val="TOC3"/>
        <w:tabs>
          <w:tab w:val="right" w:leader="dot" w:pos="8777"/>
        </w:tabs>
        <w:rPr>
          <w:rFonts w:asciiTheme="minorHAnsi" w:eastAsiaTheme="minorEastAsia" w:hAnsiTheme="minorHAnsi"/>
          <w:noProof/>
          <w:sz w:val="22"/>
        </w:rPr>
      </w:pPr>
      <w:hyperlink w:anchor="_Toc105107358" w:history="1">
        <w:r w:rsidR="002C489B" w:rsidRPr="00A60455">
          <w:rPr>
            <w:rStyle w:val="Hyperlink"/>
            <w:noProof/>
          </w:rPr>
          <w:t>3.9.2 Đánh giá kết quả hoạt động</w:t>
        </w:r>
        <w:r w:rsidR="002C489B">
          <w:rPr>
            <w:noProof/>
            <w:webHidden/>
          </w:rPr>
          <w:tab/>
        </w:r>
        <w:r w:rsidR="002C489B">
          <w:rPr>
            <w:noProof/>
            <w:webHidden/>
          </w:rPr>
          <w:fldChar w:fldCharType="begin"/>
        </w:r>
        <w:r w:rsidR="002C489B">
          <w:rPr>
            <w:noProof/>
            <w:webHidden/>
          </w:rPr>
          <w:instrText xml:space="preserve"> PAGEREF _Toc105107358 \h </w:instrText>
        </w:r>
        <w:r w:rsidR="002C489B">
          <w:rPr>
            <w:noProof/>
            <w:webHidden/>
          </w:rPr>
        </w:r>
        <w:r w:rsidR="002C489B">
          <w:rPr>
            <w:noProof/>
            <w:webHidden/>
          </w:rPr>
          <w:fldChar w:fldCharType="separate"/>
        </w:r>
        <w:r w:rsidR="00E427A8">
          <w:rPr>
            <w:noProof/>
            <w:webHidden/>
          </w:rPr>
          <w:t>44</w:t>
        </w:r>
        <w:r w:rsidR="002C489B">
          <w:rPr>
            <w:noProof/>
            <w:webHidden/>
          </w:rPr>
          <w:fldChar w:fldCharType="end"/>
        </w:r>
      </w:hyperlink>
    </w:p>
    <w:p w14:paraId="561AD989" w14:textId="1DFD4959" w:rsidR="002C489B" w:rsidRDefault="0030417C">
      <w:pPr>
        <w:pStyle w:val="TOC2"/>
        <w:tabs>
          <w:tab w:val="right" w:leader="dot" w:pos="8777"/>
        </w:tabs>
        <w:rPr>
          <w:rFonts w:asciiTheme="minorHAnsi" w:eastAsiaTheme="minorEastAsia" w:hAnsiTheme="minorHAnsi"/>
          <w:noProof/>
          <w:sz w:val="22"/>
        </w:rPr>
      </w:pPr>
      <w:hyperlink w:anchor="_Toc105107359" w:history="1">
        <w:r w:rsidR="002C489B" w:rsidRPr="00A60455">
          <w:rPr>
            <w:rStyle w:val="Hyperlink"/>
            <w:noProof/>
          </w:rPr>
          <w:t>3.10 Hướng dẫn sử dụng</w:t>
        </w:r>
        <w:r w:rsidR="002C489B">
          <w:rPr>
            <w:noProof/>
            <w:webHidden/>
          </w:rPr>
          <w:tab/>
        </w:r>
        <w:r w:rsidR="002C489B">
          <w:rPr>
            <w:noProof/>
            <w:webHidden/>
          </w:rPr>
          <w:fldChar w:fldCharType="begin"/>
        </w:r>
        <w:r w:rsidR="002C489B">
          <w:rPr>
            <w:noProof/>
            <w:webHidden/>
          </w:rPr>
          <w:instrText xml:space="preserve"> PAGEREF _Toc105107359 \h </w:instrText>
        </w:r>
        <w:r w:rsidR="002C489B">
          <w:rPr>
            <w:noProof/>
            <w:webHidden/>
          </w:rPr>
        </w:r>
        <w:r w:rsidR="002C489B">
          <w:rPr>
            <w:noProof/>
            <w:webHidden/>
          </w:rPr>
          <w:fldChar w:fldCharType="separate"/>
        </w:r>
        <w:r w:rsidR="00E427A8">
          <w:rPr>
            <w:noProof/>
            <w:webHidden/>
          </w:rPr>
          <w:t>45</w:t>
        </w:r>
        <w:r w:rsidR="002C489B">
          <w:rPr>
            <w:noProof/>
            <w:webHidden/>
          </w:rPr>
          <w:fldChar w:fldCharType="end"/>
        </w:r>
      </w:hyperlink>
    </w:p>
    <w:p w14:paraId="5F183E06" w14:textId="568BC0E6" w:rsidR="002C489B" w:rsidRDefault="0030417C">
      <w:pPr>
        <w:pStyle w:val="TOC3"/>
        <w:tabs>
          <w:tab w:val="right" w:leader="dot" w:pos="8777"/>
        </w:tabs>
        <w:rPr>
          <w:rFonts w:asciiTheme="minorHAnsi" w:eastAsiaTheme="minorEastAsia" w:hAnsiTheme="minorHAnsi"/>
          <w:noProof/>
          <w:sz w:val="22"/>
        </w:rPr>
      </w:pPr>
      <w:hyperlink w:anchor="_Toc105107360" w:history="1">
        <w:r w:rsidR="002C489B" w:rsidRPr="00A60455">
          <w:rPr>
            <w:rStyle w:val="Hyperlink"/>
            <w:noProof/>
          </w:rPr>
          <w:t>3.10.1 Tổng quan về tài liệu hướng dẫn</w:t>
        </w:r>
        <w:r w:rsidR="002C489B">
          <w:rPr>
            <w:noProof/>
            <w:webHidden/>
          </w:rPr>
          <w:tab/>
        </w:r>
        <w:r w:rsidR="002C489B">
          <w:rPr>
            <w:noProof/>
            <w:webHidden/>
          </w:rPr>
          <w:fldChar w:fldCharType="begin"/>
        </w:r>
        <w:r w:rsidR="002C489B">
          <w:rPr>
            <w:noProof/>
            <w:webHidden/>
          </w:rPr>
          <w:instrText xml:space="preserve"> PAGEREF _Toc105107360 \h </w:instrText>
        </w:r>
        <w:r w:rsidR="002C489B">
          <w:rPr>
            <w:noProof/>
            <w:webHidden/>
          </w:rPr>
        </w:r>
        <w:r w:rsidR="002C489B">
          <w:rPr>
            <w:noProof/>
            <w:webHidden/>
          </w:rPr>
          <w:fldChar w:fldCharType="separate"/>
        </w:r>
        <w:r w:rsidR="00E427A8">
          <w:rPr>
            <w:noProof/>
            <w:webHidden/>
          </w:rPr>
          <w:t>45</w:t>
        </w:r>
        <w:r w:rsidR="002C489B">
          <w:rPr>
            <w:noProof/>
            <w:webHidden/>
          </w:rPr>
          <w:fldChar w:fldCharType="end"/>
        </w:r>
      </w:hyperlink>
    </w:p>
    <w:p w14:paraId="4010638A" w14:textId="64784295" w:rsidR="002C489B" w:rsidRDefault="0030417C">
      <w:pPr>
        <w:pStyle w:val="TOC3"/>
        <w:tabs>
          <w:tab w:val="right" w:leader="dot" w:pos="8777"/>
        </w:tabs>
        <w:rPr>
          <w:rFonts w:asciiTheme="minorHAnsi" w:eastAsiaTheme="minorEastAsia" w:hAnsiTheme="minorHAnsi"/>
          <w:noProof/>
          <w:sz w:val="22"/>
        </w:rPr>
      </w:pPr>
      <w:hyperlink w:anchor="_Toc105107361" w:history="1">
        <w:r w:rsidR="002C489B" w:rsidRPr="00A60455">
          <w:rPr>
            <w:rStyle w:val="Hyperlink"/>
            <w:noProof/>
          </w:rPr>
          <w:t>3.10.2 Các thao tác sử dụng sản phẩm</w:t>
        </w:r>
        <w:r w:rsidR="002C489B">
          <w:rPr>
            <w:noProof/>
            <w:webHidden/>
          </w:rPr>
          <w:tab/>
        </w:r>
        <w:r w:rsidR="002C489B">
          <w:rPr>
            <w:noProof/>
            <w:webHidden/>
          </w:rPr>
          <w:fldChar w:fldCharType="begin"/>
        </w:r>
        <w:r w:rsidR="002C489B">
          <w:rPr>
            <w:noProof/>
            <w:webHidden/>
          </w:rPr>
          <w:instrText xml:space="preserve"> PAGEREF _Toc105107361 \h </w:instrText>
        </w:r>
        <w:r w:rsidR="002C489B">
          <w:rPr>
            <w:noProof/>
            <w:webHidden/>
          </w:rPr>
        </w:r>
        <w:r w:rsidR="002C489B">
          <w:rPr>
            <w:noProof/>
            <w:webHidden/>
          </w:rPr>
          <w:fldChar w:fldCharType="separate"/>
        </w:r>
        <w:r w:rsidR="00E427A8">
          <w:rPr>
            <w:noProof/>
            <w:webHidden/>
          </w:rPr>
          <w:t>45</w:t>
        </w:r>
        <w:r w:rsidR="002C489B">
          <w:rPr>
            <w:noProof/>
            <w:webHidden/>
          </w:rPr>
          <w:fldChar w:fldCharType="end"/>
        </w:r>
      </w:hyperlink>
    </w:p>
    <w:p w14:paraId="4FC78C89" w14:textId="1B3A0AD5" w:rsidR="002C489B" w:rsidRDefault="0030417C">
      <w:pPr>
        <w:pStyle w:val="TOC3"/>
        <w:tabs>
          <w:tab w:val="right" w:leader="dot" w:pos="8777"/>
        </w:tabs>
        <w:rPr>
          <w:rFonts w:asciiTheme="minorHAnsi" w:eastAsiaTheme="minorEastAsia" w:hAnsiTheme="minorHAnsi"/>
          <w:noProof/>
          <w:sz w:val="22"/>
        </w:rPr>
      </w:pPr>
      <w:hyperlink w:anchor="_Toc105107362" w:history="1">
        <w:r w:rsidR="002C489B" w:rsidRPr="00A60455">
          <w:rPr>
            <w:rStyle w:val="Hyperlink"/>
            <w:noProof/>
          </w:rPr>
          <w:t>3.10.3 Các lỗi khuyến cáo và cảnh báo</w:t>
        </w:r>
        <w:r w:rsidR="002C489B">
          <w:rPr>
            <w:noProof/>
            <w:webHidden/>
          </w:rPr>
          <w:tab/>
        </w:r>
        <w:r w:rsidR="002C489B">
          <w:rPr>
            <w:noProof/>
            <w:webHidden/>
          </w:rPr>
          <w:fldChar w:fldCharType="begin"/>
        </w:r>
        <w:r w:rsidR="002C489B">
          <w:rPr>
            <w:noProof/>
            <w:webHidden/>
          </w:rPr>
          <w:instrText xml:space="preserve"> PAGEREF _Toc105107362 \h </w:instrText>
        </w:r>
        <w:r w:rsidR="002C489B">
          <w:rPr>
            <w:noProof/>
            <w:webHidden/>
          </w:rPr>
        </w:r>
        <w:r w:rsidR="002C489B">
          <w:rPr>
            <w:noProof/>
            <w:webHidden/>
          </w:rPr>
          <w:fldChar w:fldCharType="separate"/>
        </w:r>
        <w:r w:rsidR="00E427A8">
          <w:rPr>
            <w:noProof/>
            <w:webHidden/>
          </w:rPr>
          <w:t>47</w:t>
        </w:r>
        <w:r w:rsidR="002C489B">
          <w:rPr>
            <w:noProof/>
            <w:webHidden/>
          </w:rPr>
          <w:fldChar w:fldCharType="end"/>
        </w:r>
      </w:hyperlink>
    </w:p>
    <w:p w14:paraId="356730B9" w14:textId="4E542EFB" w:rsidR="002C489B" w:rsidRDefault="0030417C">
      <w:pPr>
        <w:pStyle w:val="TOC3"/>
        <w:tabs>
          <w:tab w:val="right" w:leader="dot" w:pos="8777"/>
        </w:tabs>
        <w:rPr>
          <w:rFonts w:asciiTheme="minorHAnsi" w:eastAsiaTheme="minorEastAsia" w:hAnsiTheme="minorHAnsi"/>
          <w:noProof/>
          <w:sz w:val="22"/>
        </w:rPr>
      </w:pPr>
      <w:hyperlink w:anchor="_Toc105107363" w:history="1">
        <w:r w:rsidR="002C489B" w:rsidRPr="00A60455">
          <w:rPr>
            <w:rStyle w:val="Hyperlink"/>
            <w:noProof/>
          </w:rPr>
          <w:t>3.10.4</w:t>
        </w:r>
        <w:r w:rsidR="002C489B" w:rsidRPr="00A60455">
          <w:rPr>
            <w:rStyle w:val="Hyperlink"/>
            <w:rFonts w:eastAsia="Times New Roman"/>
            <w:noProof/>
            <w:lang w:eastAsia="ja-JP"/>
          </w:rPr>
          <w:t xml:space="preserve"> Các chỉ dẫn tình huống và các bước thực hiện</w:t>
        </w:r>
        <w:r w:rsidR="002C489B">
          <w:rPr>
            <w:noProof/>
            <w:webHidden/>
          </w:rPr>
          <w:tab/>
        </w:r>
        <w:r w:rsidR="002C489B">
          <w:rPr>
            <w:noProof/>
            <w:webHidden/>
          </w:rPr>
          <w:fldChar w:fldCharType="begin"/>
        </w:r>
        <w:r w:rsidR="002C489B">
          <w:rPr>
            <w:noProof/>
            <w:webHidden/>
          </w:rPr>
          <w:instrText xml:space="preserve"> PAGEREF _Toc105107363 \h </w:instrText>
        </w:r>
        <w:r w:rsidR="002C489B">
          <w:rPr>
            <w:noProof/>
            <w:webHidden/>
          </w:rPr>
        </w:r>
        <w:r w:rsidR="002C489B">
          <w:rPr>
            <w:noProof/>
            <w:webHidden/>
          </w:rPr>
          <w:fldChar w:fldCharType="separate"/>
        </w:r>
        <w:r w:rsidR="00E427A8">
          <w:rPr>
            <w:noProof/>
            <w:webHidden/>
          </w:rPr>
          <w:t>47</w:t>
        </w:r>
        <w:r w:rsidR="002C489B">
          <w:rPr>
            <w:noProof/>
            <w:webHidden/>
          </w:rPr>
          <w:fldChar w:fldCharType="end"/>
        </w:r>
      </w:hyperlink>
    </w:p>
    <w:p w14:paraId="52C4F196" w14:textId="757F29CB" w:rsidR="002C489B" w:rsidRDefault="0030417C">
      <w:pPr>
        <w:pStyle w:val="TOC3"/>
        <w:tabs>
          <w:tab w:val="right" w:leader="dot" w:pos="8777"/>
        </w:tabs>
        <w:rPr>
          <w:rFonts w:asciiTheme="minorHAnsi" w:eastAsiaTheme="minorEastAsia" w:hAnsiTheme="minorHAnsi"/>
          <w:noProof/>
          <w:sz w:val="22"/>
        </w:rPr>
      </w:pPr>
      <w:hyperlink w:anchor="_Toc105107364" w:history="1">
        <w:r w:rsidR="002C489B" w:rsidRPr="00A60455">
          <w:rPr>
            <w:rStyle w:val="Hyperlink"/>
            <w:noProof/>
          </w:rPr>
          <w:t>3.10.5</w:t>
        </w:r>
        <w:r w:rsidR="002C489B" w:rsidRPr="00A60455">
          <w:rPr>
            <w:rStyle w:val="Hyperlink"/>
            <w:rFonts w:eastAsia="Times New Roman"/>
            <w:noProof/>
            <w:lang w:eastAsia="ja-JP"/>
          </w:rPr>
          <w:t xml:space="preserve"> Thông tin liên hệ, hỗ trợ</w:t>
        </w:r>
        <w:r w:rsidR="002C489B">
          <w:rPr>
            <w:noProof/>
            <w:webHidden/>
          </w:rPr>
          <w:tab/>
        </w:r>
        <w:r w:rsidR="002C489B">
          <w:rPr>
            <w:noProof/>
            <w:webHidden/>
          </w:rPr>
          <w:fldChar w:fldCharType="begin"/>
        </w:r>
        <w:r w:rsidR="002C489B">
          <w:rPr>
            <w:noProof/>
            <w:webHidden/>
          </w:rPr>
          <w:instrText xml:space="preserve"> PAGEREF _Toc105107364 \h </w:instrText>
        </w:r>
        <w:r w:rsidR="002C489B">
          <w:rPr>
            <w:noProof/>
            <w:webHidden/>
          </w:rPr>
        </w:r>
        <w:r w:rsidR="002C489B">
          <w:rPr>
            <w:noProof/>
            <w:webHidden/>
          </w:rPr>
          <w:fldChar w:fldCharType="separate"/>
        </w:r>
        <w:r w:rsidR="00E427A8">
          <w:rPr>
            <w:noProof/>
            <w:webHidden/>
          </w:rPr>
          <w:t>47</w:t>
        </w:r>
        <w:r w:rsidR="002C489B">
          <w:rPr>
            <w:noProof/>
            <w:webHidden/>
          </w:rPr>
          <w:fldChar w:fldCharType="end"/>
        </w:r>
      </w:hyperlink>
    </w:p>
    <w:p w14:paraId="6874F329" w14:textId="225A6A08" w:rsidR="002C489B" w:rsidRDefault="0030417C">
      <w:pPr>
        <w:pStyle w:val="TOC2"/>
        <w:tabs>
          <w:tab w:val="right" w:leader="dot" w:pos="8777"/>
        </w:tabs>
        <w:rPr>
          <w:rFonts w:asciiTheme="minorHAnsi" w:eastAsiaTheme="minorEastAsia" w:hAnsiTheme="minorHAnsi"/>
          <w:noProof/>
          <w:sz w:val="22"/>
        </w:rPr>
      </w:pPr>
      <w:hyperlink w:anchor="_Toc105107365" w:history="1">
        <w:r w:rsidR="002C489B" w:rsidRPr="00A60455">
          <w:rPr>
            <w:rStyle w:val="Hyperlink"/>
            <w:noProof/>
          </w:rPr>
          <w:t>3.11 Kết luận chương 3</w:t>
        </w:r>
        <w:r w:rsidR="002C489B">
          <w:rPr>
            <w:noProof/>
            <w:webHidden/>
          </w:rPr>
          <w:tab/>
        </w:r>
        <w:r w:rsidR="002C489B">
          <w:rPr>
            <w:noProof/>
            <w:webHidden/>
          </w:rPr>
          <w:fldChar w:fldCharType="begin"/>
        </w:r>
        <w:r w:rsidR="002C489B">
          <w:rPr>
            <w:noProof/>
            <w:webHidden/>
          </w:rPr>
          <w:instrText xml:space="preserve"> PAGEREF _Toc105107365 \h </w:instrText>
        </w:r>
        <w:r w:rsidR="002C489B">
          <w:rPr>
            <w:noProof/>
            <w:webHidden/>
          </w:rPr>
        </w:r>
        <w:r w:rsidR="002C489B">
          <w:rPr>
            <w:noProof/>
            <w:webHidden/>
          </w:rPr>
          <w:fldChar w:fldCharType="separate"/>
        </w:r>
        <w:r w:rsidR="00E427A8">
          <w:rPr>
            <w:noProof/>
            <w:webHidden/>
          </w:rPr>
          <w:t>48</w:t>
        </w:r>
        <w:r w:rsidR="002C489B">
          <w:rPr>
            <w:noProof/>
            <w:webHidden/>
          </w:rPr>
          <w:fldChar w:fldCharType="end"/>
        </w:r>
      </w:hyperlink>
    </w:p>
    <w:p w14:paraId="69A16CC5" w14:textId="4F126332" w:rsidR="002C489B" w:rsidRDefault="0030417C">
      <w:pPr>
        <w:pStyle w:val="TOC1"/>
        <w:tabs>
          <w:tab w:val="right" w:leader="dot" w:pos="8777"/>
        </w:tabs>
        <w:rPr>
          <w:rFonts w:asciiTheme="minorHAnsi" w:eastAsiaTheme="minorEastAsia" w:hAnsiTheme="minorHAnsi"/>
          <w:b w:val="0"/>
          <w:noProof/>
          <w:sz w:val="22"/>
        </w:rPr>
      </w:pPr>
      <w:hyperlink w:anchor="_Toc105107366" w:history="1">
        <w:r w:rsidR="002C489B" w:rsidRPr="00A60455">
          <w:rPr>
            <w:rStyle w:val="Hyperlink"/>
            <w:noProof/>
          </w:rPr>
          <w:t>KẾT LUẬN</w:t>
        </w:r>
        <w:r w:rsidR="002C489B">
          <w:rPr>
            <w:noProof/>
            <w:webHidden/>
          </w:rPr>
          <w:tab/>
        </w:r>
        <w:r w:rsidR="002C489B">
          <w:rPr>
            <w:noProof/>
            <w:webHidden/>
          </w:rPr>
          <w:fldChar w:fldCharType="begin"/>
        </w:r>
        <w:r w:rsidR="002C489B">
          <w:rPr>
            <w:noProof/>
            <w:webHidden/>
          </w:rPr>
          <w:instrText xml:space="preserve"> PAGEREF _Toc105107366 \h </w:instrText>
        </w:r>
        <w:r w:rsidR="002C489B">
          <w:rPr>
            <w:noProof/>
            <w:webHidden/>
          </w:rPr>
        </w:r>
        <w:r w:rsidR="002C489B">
          <w:rPr>
            <w:noProof/>
            <w:webHidden/>
          </w:rPr>
          <w:fldChar w:fldCharType="separate"/>
        </w:r>
        <w:r w:rsidR="00E427A8">
          <w:rPr>
            <w:noProof/>
            <w:webHidden/>
          </w:rPr>
          <w:t>49</w:t>
        </w:r>
        <w:r w:rsidR="002C489B">
          <w:rPr>
            <w:noProof/>
            <w:webHidden/>
          </w:rPr>
          <w:fldChar w:fldCharType="end"/>
        </w:r>
      </w:hyperlink>
    </w:p>
    <w:p w14:paraId="70D6AB96" w14:textId="7BAE9A81" w:rsidR="002C489B" w:rsidRDefault="0030417C">
      <w:pPr>
        <w:pStyle w:val="TOC1"/>
        <w:tabs>
          <w:tab w:val="right" w:leader="dot" w:pos="8777"/>
        </w:tabs>
        <w:rPr>
          <w:rFonts w:asciiTheme="minorHAnsi" w:eastAsiaTheme="minorEastAsia" w:hAnsiTheme="minorHAnsi"/>
          <w:b w:val="0"/>
          <w:noProof/>
          <w:sz w:val="22"/>
        </w:rPr>
      </w:pPr>
      <w:hyperlink w:anchor="_Toc105107367" w:history="1">
        <w:r w:rsidR="002C489B" w:rsidRPr="00A60455">
          <w:rPr>
            <w:rStyle w:val="Hyperlink"/>
            <w:noProof/>
          </w:rPr>
          <w:t>TÀI LIỆU THAM KHẢO</w:t>
        </w:r>
        <w:r w:rsidR="002C489B">
          <w:rPr>
            <w:noProof/>
            <w:webHidden/>
          </w:rPr>
          <w:tab/>
        </w:r>
        <w:r w:rsidR="002C489B">
          <w:rPr>
            <w:noProof/>
            <w:webHidden/>
          </w:rPr>
          <w:fldChar w:fldCharType="begin"/>
        </w:r>
        <w:r w:rsidR="002C489B">
          <w:rPr>
            <w:noProof/>
            <w:webHidden/>
          </w:rPr>
          <w:instrText xml:space="preserve"> PAGEREF _Toc105107367 \h </w:instrText>
        </w:r>
        <w:r w:rsidR="002C489B">
          <w:rPr>
            <w:noProof/>
            <w:webHidden/>
          </w:rPr>
        </w:r>
        <w:r w:rsidR="002C489B">
          <w:rPr>
            <w:noProof/>
            <w:webHidden/>
          </w:rPr>
          <w:fldChar w:fldCharType="separate"/>
        </w:r>
        <w:r w:rsidR="00E427A8">
          <w:rPr>
            <w:noProof/>
            <w:webHidden/>
          </w:rPr>
          <w:t>51</w:t>
        </w:r>
        <w:r w:rsidR="002C489B">
          <w:rPr>
            <w:noProof/>
            <w:webHidden/>
          </w:rPr>
          <w:fldChar w:fldCharType="end"/>
        </w:r>
      </w:hyperlink>
    </w:p>
    <w:p w14:paraId="76819A84" w14:textId="2CD621AF" w:rsidR="002C489B" w:rsidRDefault="0030417C">
      <w:pPr>
        <w:pStyle w:val="TOC1"/>
        <w:tabs>
          <w:tab w:val="right" w:leader="dot" w:pos="8777"/>
        </w:tabs>
        <w:rPr>
          <w:rFonts w:asciiTheme="minorHAnsi" w:eastAsiaTheme="minorEastAsia" w:hAnsiTheme="minorHAnsi"/>
          <w:b w:val="0"/>
          <w:noProof/>
          <w:sz w:val="22"/>
        </w:rPr>
      </w:pPr>
      <w:hyperlink w:anchor="_Toc105107368" w:history="1">
        <w:r w:rsidR="002C489B" w:rsidRPr="00A60455">
          <w:rPr>
            <w:rStyle w:val="Hyperlink"/>
            <w:noProof/>
          </w:rPr>
          <w:t>PHỤ LỤC</w:t>
        </w:r>
        <w:r w:rsidR="002C489B">
          <w:rPr>
            <w:noProof/>
            <w:webHidden/>
          </w:rPr>
          <w:tab/>
        </w:r>
        <w:r w:rsidR="002C489B">
          <w:rPr>
            <w:noProof/>
            <w:webHidden/>
          </w:rPr>
          <w:fldChar w:fldCharType="begin"/>
        </w:r>
        <w:r w:rsidR="002C489B">
          <w:rPr>
            <w:noProof/>
            <w:webHidden/>
          </w:rPr>
          <w:instrText xml:space="preserve"> PAGEREF _Toc105107368 \h </w:instrText>
        </w:r>
        <w:r w:rsidR="002C489B">
          <w:rPr>
            <w:noProof/>
            <w:webHidden/>
          </w:rPr>
        </w:r>
        <w:r w:rsidR="002C489B">
          <w:rPr>
            <w:noProof/>
            <w:webHidden/>
          </w:rPr>
          <w:fldChar w:fldCharType="separate"/>
        </w:r>
        <w:r w:rsidR="00E427A8">
          <w:rPr>
            <w:noProof/>
            <w:webHidden/>
          </w:rPr>
          <w:t>52</w:t>
        </w:r>
        <w:r w:rsidR="002C489B">
          <w:rPr>
            <w:noProof/>
            <w:webHidden/>
          </w:rPr>
          <w:fldChar w:fldCharType="end"/>
        </w:r>
      </w:hyperlink>
    </w:p>
    <w:p w14:paraId="37DBA341" w14:textId="6511B210" w:rsidR="00B1055C" w:rsidRDefault="007E2028">
      <w:pPr>
        <w:rPr>
          <w:rFonts w:ascii="Times New Roman" w:eastAsiaTheme="majorEastAsia" w:hAnsi="Times New Roman" w:cstheme="majorBidi"/>
          <w:b/>
          <w:caps/>
          <w:sz w:val="28"/>
          <w:szCs w:val="32"/>
        </w:rPr>
      </w:pPr>
      <w:r>
        <w:fldChar w:fldCharType="end"/>
      </w:r>
      <w:r w:rsidR="00B1055C">
        <w:br w:type="page"/>
      </w:r>
    </w:p>
    <w:p w14:paraId="3C468591" w14:textId="25D81BED" w:rsidR="00B1055C" w:rsidRDefault="00B1055C" w:rsidP="00692E14">
      <w:pPr>
        <w:pStyle w:val="Heading1"/>
        <w:numPr>
          <w:ilvl w:val="0"/>
          <w:numId w:val="0"/>
        </w:numPr>
      </w:pPr>
      <w:bookmarkStart w:id="4" w:name="_Toc105107305"/>
      <w:r>
        <w:lastRenderedPageBreak/>
        <w:t>DANH MỤC HÌNH ẢNH</w:t>
      </w:r>
      <w:r w:rsidR="004604F6">
        <w:t>, BẢNG BIỂU</w:t>
      </w:r>
      <w:bookmarkEnd w:id="4"/>
    </w:p>
    <w:p w14:paraId="40D0E014" w14:textId="22FF178F" w:rsidR="003B63C8" w:rsidRPr="00692E14" w:rsidRDefault="003B63C8">
      <w:pPr>
        <w:pStyle w:val="TableofFigures"/>
        <w:tabs>
          <w:tab w:val="right" w:leader="dot" w:pos="8777"/>
        </w:tabs>
        <w:rPr>
          <w:rFonts w:eastAsiaTheme="minorEastAsia" w:cs="Times New Roman"/>
          <w:noProof/>
          <w:color w:val="auto"/>
          <w:szCs w:val="28"/>
        </w:rPr>
      </w:pPr>
      <w:r w:rsidRPr="00692E14">
        <w:rPr>
          <w:rFonts w:cs="Times New Roman"/>
          <w:szCs w:val="28"/>
        </w:rPr>
        <w:fldChar w:fldCharType="begin"/>
      </w:r>
      <w:r w:rsidRPr="00692E14">
        <w:rPr>
          <w:rFonts w:cs="Times New Roman"/>
          <w:szCs w:val="28"/>
        </w:rPr>
        <w:instrText xml:space="preserve"> TOC \h \z \c "Hình 1." </w:instrText>
      </w:r>
      <w:r w:rsidRPr="00692E14">
        <w:rPr>
          <w:rFonts w:cs="Times New Roman"/>
          <w:szCs w:val="28"/>
        </w:rPr>
        <w:fldChar w:fldCharType="separate"/>
      </w:r>
      <w:hyperlink r:id="rId8" w:anchor="_Toc104996116" w:history="1">
        <w:r w:rsidRPr="00692E14">
          <w:rPr>
            <w:rStyle w:val="Hyperlink"/>
            <w:rFonts w:cs="Times New Roman"/>
            <w:noProof/>
            <w:szCs w:val="28"/>
          </w:rPr>
          <w:t>Hình 1. 1. Rèm cửa tự động</w:t>
        </w:r>
        <w:r w:rsidRPr="00692E14">
          <w:rPr>
            <w:rFonts w:cs="Times New Roman"/>
            <w:noProof/>
            <w:webHidden/>
            <w:szCs w:val="28"/>
          </w:rPr>
          <w:tab/>
        </w:r>
        <w:r w:rsidRPr="00692E14">
          <w:rPr>
            <w:rFonts w:cs="Times New Roman"/>
            <w:noProof/>
            <w:webHidden/>
            <w:szCs w:val="28"/>
          </w:rPr>
          <w:fldChar w:fldCharType="begin"/>
        </w:r>
        <w:r w:rsidRPr="00692E14">
          <w:rPr>
            <w:rFonts w:cs="Times New Roman"/>
            <w:noProof/>
            <w:webHidden/>
            <w:szCs w:val="28"/>
          </w:rPr>
          <w:instrText xml:space="preserve"> PAGEREF _Toc104996116 \h </w:instrText>
        </w:r>
        <w:r w:rsidRPr="00692E14">
          <w:rPr>
            <w:rFonts w:cs="Times New Roman"/>
            <w:noProof/>
            <w:webHidden/>
            <w:szCs w:val="28"/>
          </w:rPr>
        </w:r>
        <w:r w:rsidRPr="00692E14">
          <w:rPr>
            <w:rFonts w:cs="Times New Roman"/>
            <w:noProof/>
            <w:webHidden/>
            <w:szCs w:val="28"/>
          </w:rPr>
          <w:fldChar w:fldCharType="separate"/>
        </w:r>
        <w:r w:rsidR="00E427A8">
          <w:rPr>
            <w:rFonts w:cs="Times New Roman"/>
            <w:noProof/>
            <w:webHidden/>
            <w:szCs w:val="28"/>
          </w:rPr>
          <w:t>7</w:t>
        </w:r>
        <w:r w:rsidRPr="00692E14">
          <w:rPr>
            <w:rFonts w:cs="Times New Roman"/>
            <w:noProof/>
            <w:webHidden/>
            <w:szCs w:val="28"/>
          </w:rPr>
          <w:fldChar w:fldCharType="end"/>
        </w:r>
      </w:hyperlink>
    </w:p>
    <w:p w14:paraId="28312C12" w14:textId="7F316D51" w:rsidR="003B63C8" w:rsidRPr="00692E14" w:rsidRDefault="0030417C">
      <w:pPr>
        <w:pStyle w:val="TableofFigures"/>
        <w:tabs>
          <w:tab w:val="right" w:leader="dot" w:pos="8777"/>
        </w:tabs>
        <w:rPr>
          <w:rFonts w:eastAsiaTheme="minorEastAsia" w:cs="Times New Roman"/>
          <w:noProof/>
          <w:color w:val="auto"/>
          <w:szCs w:val="28"/>
        </w:rPr>
      </w:pPr>
      <w:hyperlink r:id="rId9" w:anchor="_Toc104996117" w:history="1">
        <w:r w:rsidR="003B63C8" w:rsidRPr="00692E14">
          <w:rPr>
            <w:rStyle w:val="Hyperlink"/>
            <w:rFonts w:cs="Times New Roman"/>
            <w:noProof/>
            <w:szCs w:val="28"/>
          </w:rPr>
          <w:t>Hình 1. 2. Rèm cửa thông minh điều khiển bằng điện thoại</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_Toc104996117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7</w:t>
        </w:r>
        <w:r w:rsidR="003B63C8" w:rsidRPr="00692E14">
          <w:rPr>
            <w:rFonts w:cs="Times New Roman"/>
            <w:noProof/>
            <w:webHidden/>
            <w:szCs w:val="28"/>
          </w:rPr>
          <w:fldChar w:fldCharType="end"/>
        </w:r>
      </w:hyperlink>
    </w:p>
    <w:p w14:paraId="017468FD" w14:textId="5D053B21" w:rsidR="003B63C8" w:rsidRPr="00692E14" w:rsidRDefault="0030417C">
      <w:pPr>
        <w:pStyle w:val="TableofFigures"/>
        <w:tabs>
          <w:tab w:val="right" w:leader="dot" w:pos="8777"/>
        </w:tabs>
        <w:rPr>
          <w:rFonts w:eastAsiaTheme="minorEastAsia" w:cs="Times New Roman"/>
          <w:noProof/>
          <w:color w:val="auto"/>
          <w:szCs w:val="28"/>
        </w:rPr>
      </w:pPr>
      <w:hyperlink r:id="rId10" w:anchor="_Toc104996118" w:history="1">
        <w:r w:rsidR="003B63C8" w:rsidRPr="00692E14">
          <w:rPr>
            <w:rStyle w:val="Hyperlink"/>
            <w:rFonts w:cs="Times New Roman"/>
            <w:noProof/>
            <w:szCs w:val="28"/>
          </w:rPr>
          <w:t>Hình 1. 3. Điều khiển không dây</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_Toc104996118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8</w:t>
        </w:r>
        <w:r w:rsidR="003B63C8" w:rsidRPr="00692E14">
          <w:rPr>
            <w:rFonts w:cs="Times New Roman"/>
            <w:noProof/>
            <w:webHidden/>
            <w:szCs w:val="28"/>
          </w:rPr>
          <w:fldChar w:fldCharType="end"/>
        </w:r>
      </w:hyperlink>
    </w:p>
    <w:p w14:paraId="69EC5918" w14:textId="02D6A181" w:rsidR="003B63C8" w:rsidRPr="00692E14" w:rsidRDefault="0030417C">
      <w:pPr>
        <w:pStyle w:val="TableofFigures"/>
        <w:tabs>
          <w:tab w:val="right" w:leader="dot" w:pos="8777"/>
        </w:tabs>
        <w:rPr>
          <w:rFonts w:eastAsiaTheme="minorEastAsia" w:cs="Times New Roman"/>
          <w:noProof/>
          <w:color w:val="auto"/>
          <w:szCs w:val="28"/>
        </w:rPr>
      </w:pPr>
      <w:hyperlink r:id="rId11" w:anchor="_Toc104996119" w:history="1">
        <w:r w:rsidR="003B63C8" w:rsidRPr="00692E14">
          <w:rPr>
            <w:rStyle w:val="Hyperlink"/>
            <w:rFonts w:cs="Times New Roman"/>
            <w:noProof/>
            <w:szCs w:val="28"/>
          </w:rPr>
          <w:t>Hình 1. 4. Rèm cuốn tự động</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_Toc104996119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10</w:t>
        </w:r>
        <w:r w:rsidR="003B63C8" w:rsidRPr="00692E14">
          <w:rPr>
            <w:rFonts w:cs="Times New Roman"/>
            <w:noProof/>
            <w:webHidden/>
            <w:szCs w:val="28"/>
          </w:rPr>
          <w:fldChar w:fldCharType="end"/>
        </w:r>
      </w:hyperlink>
    </w:p>
    <w:p w14:paraId="2B22EDD9" w14:textId="07D4EF2F" w:rsidR="003B63C8" w:rsidRPr="00692E14" w:rsidRDefault="0030417C">
      <w:pPr>
        <w:pStyle w:val="TableofFigures"/>
        <w:tabs>
          <w:tab w:val="right" w:leader="dot" w:pos="8777"/>
        </w:tabs>
        <w:rPr>
          <w:rFonts w:eastAsiaTheme="minorEastAsia" w:cs="Times New Roman"/>
          <w:noProof/>
          <w:color w:val="auto"/>
          <w:szCs w:val="28"/>
        </w:rPr>
      </w:pPr>
      <w:hyperlink r:id="rId12" w:anchor="_Toc104996120" w:history="1">
        <w:r w:rsidR="003B63C8" w:rsidRPr="00692E14">
          <w:rPr>
            <w:rStyle w:val="Hyperlink"/>
            <w:rFonts w:cs="Times New Roman"/>
            <w:noProof/>
            <w:szCs w:val="28"/>
          </w:rPr>
          <w:t>Hình 1. 5. Rèm sáo dọc tự động</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_Toc104996120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11</w:t>
        </w:r>
        <w:r w:rsidR="003B63C8" w:rsidRPr="00692E14">
          <w:rPr>
            <w:rFonts w:cs="Times New Roman"/>
            <w:noProof/>
            <w:webHidden/>
            <w:szCs w:val="28"/>
          </w:rPr>
          <w:fldChar w:fldCharType="end"/>
        </w:r>
      </w:hyperlink>
    </w:p>
    <w:p w14:paraId="760B73FF" w14:textId="0D8BC439" w:rsidR="003B63C8" w:rsidRPr="00692E14" w:rsidRDefault="0030417C">
      <w:pPr>
        <w:pStyle w:val="TableofFigures"/>
        <w:tabs>
          <w:tab w:val="right" w:leader="dot" w:pos="8777"/>
        </w:tabs>
        <w:rPr>
          <w:rFonts w:eastAsiaTheme="minorEastAsia" w:cs="Times New Roman"/>
          <w:noProof/>
          <w:color w:val="auto"/>
          <w:szCs w:val="28"/>
        </w:rPr>
      </w:pPr>
      <w:hyperlink r:id="rId13" w:anchor="_Toc104996121" w:history="1">
        <w:r w:rsidR="003B63C8" w:rsidRPr="00692E14">
          <w:rPr>
            <w:rStyle w:val="Hyperlink"/>
            <w:rFonts w:cs="Times New Roman"/>
            <w:noProof/>
            <w:szCs w:val="28"/>
          </w:rPr>
          <w:t>Hình 1. 6. Rèm sáo gỗ tự động</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_Toc104996121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11</w:t>
        </w:r>
        <w:r w:rsidR="003B63C8" w:rsidRPr="00692E14">
          <w:rPr>
            <w:rFonts w:cs="Times New Roman"/>
            <w:noProof/>
            <w:webHidden/>
            <w:szCs w:val="28"/>
          </w:rPr>
          <w:fldChar w:fldCharType="end"/>
        </w:r>
      </w:hyperlink>
    </w:p>
    <w:p w14:paraId="041FEB5E" w14:textId="277046BF" w:rsidR="003B63C8" w:rsidRPr="00692E14" w:rsidRDefault="003B63C8" w:rsidP="00692E14">
      <w:pPr>
        <w:tabs>
          <w:tab w:val="left" w:leader="dot" w:pos="8505"/>
        </w:tabs>
        <w:rPr>
          <w:rFonts w:ascii="Times New Roman" w:hAnsi="Times New Roman" w:cs="Times New Roman"/>
          <w:noProof/>
          <w:sz w:val="28"/>
          <w:szCs w:val="28"/>
        </w:rPr>
      </w:pPr>
      <w:r w:rsidRPr="00692E14">
        <w:rPr>
          <w:rFonts w:ascii="Times New Roman" w:hAnsi="Times New Roman" w:cs="Times New Roman"/>
          <w:sz w:val="28"/>
          <w:szCs w:val="28"/>
        </w:rPr>
        <w:fldChar w:fldCharType="end"/>
      </w:r>
      <w:r w:rsidRPr="00692E14">
        <w:rPr>
          <w:rFonts w:ascii="Times New Roman" w:hAnsi="Times New Roman" w:cs="Times New Roman"/>
          <w:color w:val="000000" w:themeColor="text1"/>
          <w:sz w:val="28"/>
          <w:szCs w:val="28"/>
        </w:rPr>
        <w:fldChar w:fldCharType="begin"/>
      </w:r>
      <w:r w:rsidRPr="00692E14">
        <w:rPr>
          <w:rFonts w:ascii="Times New Roman" w:hAnsi="Times New Roman" w:cs="Times New Roman"/>
          <w:color w:val="000000" w:themeColor="text1"/>
          <w:sz w:val="28"/>
          <w:szCs w:val="28"/>
        </w:rPr>
        <w:instrText xml:space="preserve"> TOC \h \z \c "Hình 2." </w:instrText>
      </w:r>
      <w:r w:rsidRPr="00692E14">
        <w:rPr>
          <w:rFonts w:ascii="Times New Roman" w:hAnsi="Times New Roman" w:cs="Times New Roman"/>
          <w:color w:val="000000" w:themeColor="text1"/>
          <w:sz w:val="28"/>
          <w:szCs w:val="28"/>
        </w:rPr>
        <w:fldChar w:fldCharType="separate"/>
      </w:r>
      <w:hyperlink r:id="rId14" w:anchor="_Toc104996100" w:history="1">
        <w:r w:rsidRPr="00692E14">
          <w:rPr>
            <w:rStyle w:val="Hyperlink"/>
            <w:rFonts w:ascii="Times New Roman" w:hAnsi="Times New Roman" w:cs="Times New Roman"/>
            <w:noProof/>
            <w:sz w:val="28"/>
            <w:szCs w:val="28"/>
          </w:rPr>
          <w:t>Hình 2. 1. Vi điều khiển ESP32</w:t>
        </w:r>
        <w:r w:rsidRPr="00692E14">
          <w:rPr>
            <w:rFonts w:ascii="Times New Roman" w:hAnsi="Times New Roman" w:cs="Times New Roman"/>
            <w:noProof/>
            <w:webHidden/>
            <w:sz w:val="28"/>
            <w:szCs w:val="28"/>
          </w:rPr>
          <w:tab/>
        </w:r>
        <w:r w:rsidRPr="00692E14">
          <w:rPr>
            <w:rFonts w:ascii="Times New Roman" w:hAnsi="Times New Roman" w:cs="Times New Roman"/>
            <w:noProof/>
            <w:webHidden/>
            <w:sz w:val="28"/>
            <w:szCs w:val="28"/>
          </w:rPr>
          <w:fldChar w:fldCharType="begin"/>
        </w:r>
        <w:r w:rsidRPr="00692E14">
          <w:rPr>
            <w:rFonts w:ascii="Times New Roman" w:hAnsi="Times New Roman" w:cs="Times New Roman"/>
            <w:noProof/>
            <w:webHidden/>
            <w:sz w:val="28"/>
            <w:szCs w:val="28"/>
          </w:rPr>
          <w:instrText xml:space="preserve"> PAGEREF _Toc104996100 \h </w:instrText>
        </w:r>
        <w:r w:rsidRPr="00692E14">
          <w:rPr>
            <w:rFonts w:ascii="Times New Roman" w:hAnsi="Times New Roman" w:cs="Times New Roman"/>
            <w:noProof/>
            <w:webHidden/>
            <w:sz w:val="28"/>
            <w:szCs w:val="28"/>
          </w:rPr>
        </w:r>
        <w:r w:rsidRPr="00692E14">
          <w:rPr>
            <w:rFonts w:ascii="Times New Roman" w:hAnsi="Times New Roman" w:cs="Times New Roman"/>
            <w:noProof/>
            <w:webHidden/>
            <w:sz w:val="28"/>
            <w:szCs w:val="28"/>
          </w:rPr>
          <w:fldChar w:fldCharType="separate"/>
        </w:r>
        <w:r w:rsidR="00E427A8">
          <w:rPr>
            <w:rFonts w:ascii="Times New Roman" w:hAnsi="Times New Roman" w:cs="Times New Roman"/>
            <w:noProof/>
            <w:webHidden/>
            <w:sz w:val="28"/>
            <w:szCs w:val="28"/>
          </w:rPr>
          <w:t>13</w:t>
        </w:r>
        <w:r w:rsidRPr="00692E14">
          <w:rPr>
            <w:rFonts w:ascii="Times New Roman" w:hAnsi="Times New Roman" w:cs="Times New Roman"/>
            <w:noProof/>
            <w:webHidden/>
            <w:sz w:val="28"/>
            <w:szCs w:val="28"/>
          </w:rPr>
          <w:fldChar w:fldCharType="end"/>
        </w:r>
      </w:hyperlink>
    </w:p>
    <w:p w14:paraId="57951FEE" w14:textId="35E02E85" w:rsidR="003B63C8" w:rsidRPr="00692E14" w:rsidRDefault="0030417C">
      <w:pPr>
        <w:pStyle w:val="TableofFigures"/>
        <w:tabs>
          <w:tab w:val="right" w:leader="dot" w:pos="8777"/>
        </w:tabs>
        <w:rPr>
          <w:rFonts w:eastAsiaTheme="minorEastAsia" w:cs="Times New Roman"/>
          <w:noProof/>
          <w:color w:val="auto"/>
          <w:szCs w:val="28"/>
        </w:rPr>
      </w:pPr>
      <w:hyperlink r:id="rId15" w:anchor="_Toc104996101" w:history="1">
        <w:r w:rsidR="003B63C8" w:rsidRPr="00692E14">
          <w:rPr>
            <w:rStyle w:val="Hyperlink"/>
            <w:rFonts w:cs="Times New Roman"/>
            <w:noProof/>
            <w:szCs w:val="28"/>
          </w:rPr>
          <w:t xml:space="preserve">Hình 2. 2.  </w:t>
        </w:r>
        <w:r w:rsidR="00520183">
          <w:rPr>
            <w:rStyle w:val="Hyperlink"/>
            <w:rFonts w:cs="Times New Roman"/>
            <w:noProof/>
            <w:szCs w:val="28"/>
          </w:rPr>
          <w:t xml:space="preserve">Module Buck </w:t>
        </w:r>
        <w:r w:rsidR="003B63C8" w:rsidRPr="00692E14">
          <w:rPr>
            <w:rStyle w:val="Hyperlink"/>
            <w:rFonts w:cs="Times New Roman"/>
            <w:noProof/>
            <w:szCs w:val="28"/>
          </w:rPr>
          <w:t>LM2596</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_Toc104996101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16</w:t>
        </w:r>
        <w:r w:rsidR="003B63C8" w:rsidRPr="00692E14">
          <w:rPr>
            <w:rFonts w:cs="Times New Roman"/>
            <w:noProof/>
            <w:webHidden/>
            <w:szCs w:val="28"/>
          </w:rPr>
          <w:fldChar w:fldCharType="end"/>
        </w:r>
      </w:hyperlink>
    </w:p>
    <w:p w14:paraId="0EF6E2CD" w14:textId="72892E83" w:rsidR="003B63C8" w:rsidRPr="00692E14" w:rsidRDefault="0030417C">
      <w:pPr>
        <w:pStyle w:val="TableofFigures"/>
        <w:tabs>
          <w:tab w:val="right" w:leader="dot" w:pos="8777"/>
        </w:tabs>
        <w:rPr>
          <w:rFonts w:eastAsiaTheme="minorEastAsia" w:cs="Times New Roman"/>
          <w:noProof/>
          <w:color w:val="auto"/>
          <w:szCs w:val="28"/>
        </w:rPr>
      </w:pPr>
      <w:hyperlink r:id="rId16" w:anchor="_Toc104996102" w:history="1">
        <w:r w:rsidR="003B63C8" w:rsidRPr="00692E14">
          <w:rPr>
            <w:rStyle w:val="Hyperlink"/>
            <w:rFonts w:cs="Times New Roman"/>
            <w:noProof/>
            <w:szCs w:val="28"/>
          </w:rPr>
          <w:t>Hình 2. 3. Cảm biến ánh sáng TEMT6000</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_Toc104996102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17</w:t>
        </w:r>
        <w:r w:rsidR="003B63C8" w:rsidRPr="00692E14">
          <w:rPr>
            <w:rFonts w:cs="Times New Roman"/>
            <w:noProof/>
            <w:webHidden/>
            <w:szCs w:val="28"/>
          </w:rPr>
          <w:fldChar w:fldCharType="end"/>
        </w:r>
      </w:hyperlink>
    </w:p>
    <w:p w14:paraId="3067972F" w14:textId="55AACC14" w:rsidR="003B63C8" w:rsidRPr="00692E14" w:rsidRDefault="0030417C">
      <w:pPr>
        <w:pStyle w:val="TableofFigures"/>
        <w:tabs>
          <w:tab w:val="right" w:leader="dot" w:pos="8777"/>
        </w:tabs>
        <w:rPr>
          <w:rFonts w:eastAsiaTheme="minorEastAsia" w:cs="Times New Roman"/>
          <w:noProof/>
          <w:color w:val="auto"/>
          <w:szCs w:val="28"/>
        </w:rPr>
      </w:pPr>
      <w:hyperlink r:id="rId17" w:anchor="_Toc104996103" w:history="1">
        <w:r w:rsidR="003B63C8" w:rsidRPr="00692E14">
          <w:rPr>
            <w:rStyle w:val="Hyperlink"/>
            <w:rFonts w:cs="Times New Roman"/>
            <w:noProof/>
            <w:szCs w:val="28"/>
          </w:rPr>
          <w:t>Hình 2. 4. Diode 1N4148</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_Toc104996103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19</w:t>
        </w:r>
        <w:r w:rsidR="003B63C8" w:rsidRPr="00692E14">
          <w:rPr>
            <w:rFonts w:cs="Times New Roman"/>
            <w:noProof/>
            <w:webHidden/>
            <w:szCs w:val="28"/>
          </w:rPr>
          <w:fldChar w:fldCharType="end"/>
        </w:r>
      </w:hyperlink>
    </w:p>
    <w:p w14:paraId="111FAF35" w14:textId="58ED07EC" w:rsidR="003B63C8" w:rsidRPr="00692E14" w:rsidRDefault="0030417C">
      <w:pPr>
        <w:pStyle w:val="TableofFigures"/>
        <w:tabs>
          <w:tab w:val="right" w:leader="dot" w:pos="8777"/>
        </w:tabs>
        <w:rPr>
          <w:rFonts w:eastAsiaTheme="minorEastAsia" w:cs="Times New Roman"/>
          <w:noProof/>
          <w:color w:val="auto"/>
          <w:szCs w:val="28"/>
        </w:rPr>
      </w:pPr>
      <w:hyperlink r:id="rId18" w:anchor="_Toc104996104" w:history="1">
        <w:r w:rsidR="003B63C8" w:rsidRPr="00692E14">
          <w:rPr>
            <w:rStyle w:val="Hyperlink"/>
            <w:rFonts w:cs="Times New Roman"/>
            <w:noProof/>
            <w:szCs w:val="28"/>
          </w:rPr>
          <w:t>Hình 2. 5. Giao thức WiFi</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_Toc104996104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20</w:t>
        </w:r>
        <w:r w:rsidR="003B63C8" w:rsidRPr="00692E14">
          <w:rPr>
            <w:rFonts w:cs="Times New Roman"/>
            <w:noProof/>
            <w:webHidden/>
            <w:szCs w:val="28"/>
          </w:rPr>
          <w:fldChar w:fldCharType="end"/>
        </w:r>
      </w:hyperlink>
    </w:p>
    <w:p w14:paraId="07914286" w14:textId="2C1C3E54" w:rsidR="003B63C8" w:rsidRPr="00692E14" w:rsidRDefault="0030417C">
      <w:pPr>
        <w:pStyle w:val="TableofFigures"/>
        <w:tabs>
          <w:tab w:val="right" w:leader="dot" w:pos="8777"/>
        </w:tabs>
        <w:rPr>
          <w:rFonts w:eastAsiaTheme="minorEastAsia" w:cs="Times New Roman"/>
          <w:noProof/>
          <w:color w:val="auto"/>
          <w:szCs w:val="28"/>
        </w:rPr>
      </w:pPr>
      <w:hyperlink w:anchor="_Toc104996105" w:history="1">
        <w:r w:rsidR="003B63C8" w:rsidRPr="00692E14">
          <w:rPr>
            <w:rStyle w:val="Hyperlink"/>
            <w:rFonts w:cs="Times New Roman"/>
            <w:noProof/>
            <w:szCs w:val="28"/>
          </w:rPr>
          <w:t>Hình 2. 6. Các chuẩn WiFi hiện nay</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_Toc104996105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21</w:t>
        </w:r>
        <w:r w:rsidR="003B63C8" w:rsidRPr="00692E14">
          <w:rPr>
            <w:rFonts w:cs="Times New Roman"/>
            <w:noProof/>
            <w:webHidden/>
            <w:szCs w:val="28"/>
          </w:rPr>
          <w:fldChar w:fldCharType="end"/>
        </w:r>
      </w:hyperlink>
    </w:p>
    <w:p w14:paraId="6AB1BFFB" w14:textId="74169ED4" w:rsidR="003B63C8" w:rsidRPr="00692E14" w:rsidRDefault="0030417C">
      <w:pPr>
        <w:pStyle w:val="TableofFigures"/>
        <w:tabs>
          <w:tab w:val="right" w:leader="dot" w:pos="8777"/>
        </w:tabs>
        <w:rPr>
          <w:rFonts w:eastAsiaTheme="minorEastAsia" w:cs="Times New Roman"/>
          <w:noProof/>
          <w:color w:val="auto"/>
          <w:szCs w:val="28"/>
        </w:rPr>
      </w:pPr>
      <w:hyperlink w:anchor="_Toc104996106" w:history="1">
        <w:r w:rsidR="003B63C8" w:rsidRPr="00692E14">
          <w:rPr>
            <w:rStyle w:val="Hyperlink"/>
            <w:rFonts w:cs="Times New Roman"/>
            <w:noProof/>
            <w:szCs w:val="28"/>
          </w:rPr>
          <w:t>Hình 2. 7. Giao thức HTTP</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_Toc104996106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22</w:t>
        </w:r>
        <w:r w:rsidR="003B63C8" w:rsidRPr="00692E14">
          <w:rPr>
            <w:rFonts w:cs="Times New Roman"/>
            <w:noProof/>
            <w:webHidden/>
            <w:szCs w:val="28"/>
          </w:rPr>
          <w:fldChar w:fldCharType="end"/>
        </w:r>
      </w:hyperlink>
    </w:p>
    <w:p w14:paraId="401EEDF4" w14:textId="57CE4E3C" w:rsidR="003B63C8" w:rsidRPr="00692E14" w:rsidRDefault="0030417C">
      <w:pPr>
        <w:pStyle w:val="TableofFigures"/>
        <w:tabs>
          <w:tab w:val="right" w:leader="dot" w:pos="8777"/>
        </w:tabs>
        <w:rPr>
          <w:rFonts w:eastAsiaTheme="minorEastAsia" w:cs="Times New Roman"/>
          <w:noProof/>
          <w:color w:val="auto"/>
          <w:szCs w:val="28"/>
        </w:rPr>
      </w:pPr>
      <w:hyperlink r:id="rId19" w:anchor="_Toc104996107" w:history="1">
        <w:r w:rsidR="003B63C8" w:rsidRPr="00692E14">
          <w:rPr>
            <w:rStyle w:val="Hyperlink"/>
            <w:rFonts w:cs="Times New Roman"/>
            <w:noProof/>
            <w:szCs w:val="28"/>
          </w:rPr>
          <w:t>Hình 2. 8. Cách thức hoạt động của giao thức HTTP</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_Toc104996107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23</w:t>
        </w:r>
        <w:r w:rsidR="003B63C8" w:rsidRPr="00692E14">
          <w:rPr>
            <w:rFonts w:cs="Times New Roman"/>
            <w:noProof/>
            <w:webHidden/>
            <w:szCs w:val="28"/>
          </w:rPr>
          <w:fldChar w:fldCharType="end"/>
        </w:r>
      </w:hyperlink>
    </w:p>
    <w:p w14:paraId="7D9B8773" w14:textId="2230BC28" w:rsidR="003B63C8" w:rsidRPr="00692E14" w:rsidRDefault="0030417C">
      <w:pPr>
        <w:pStyle w:val="TableofFigures"/>
        <w:tabs>
          <w:tab w:val="right" w:leader="dot" w:pos="8777"/>
        </w:tabs>
        <w:rPr>
          <w:rFonts w:eastAsiaTheme="minorEastAsia" w:cs="Times New Roman"/>
          <w:noProof/>
          <w:color w:val="auto"/>
          <w:szCs w:val="28"/>
        </w:rPr>
      </w:pPr>
      <w:hyperlink r:id="rId20" w:anchor="_Toc104996108" w:history="1">
        <w:r w:rsidR="003B63C8" w:rsidRPr="00692E14">
          <w:rPr>
            <w:rStyle w:val="Hyperlink"/>
            <w:rFonts w:cs="Times New Roman"/>
            <w:noProof/>
            <w:szCs w:val="28"/>
          </w:rPr>
          <w:t>Hình 2. 9. Giao thức MQTT</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_Toc104996108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23</w:t>
        </w:r>
        <w:r w:rsidR="003B63C8" w:rsidRPr="00692E14">
          <w:rPr>
            <w:rFonts w:cs="Times New Roman"/>
            <w:noProof/>
            <w:webHidden/>
            <w:szCs w:val="28"/>
          </w:rPr>
          <w:fldChar w:fldCharType="end"/>
        </w:r>
      </w:hyperlink>
    </w:p>
    <w:p w14:paraId="52A83080" w14:textId="51642117" w:rsidR="003B63C8" w:rsidRPr="00692E14" w:rsidRDefault="0030417C">
      <w:pPr>
        <w:pStyle w:val="TableofFigures"/>
        <w:tabs>
          <w:tab w:val="right" w:leader="dot" w:pos="8777"/>
        </w:tabs>
        <w:rPr>
          <w:rFonts w:eastAsiaTheme="minorEastAsia" w:cs="Times New Roman"/>
          <w:noProof/>
          <w:color w:val="auto"/>
          <w:szCs w:val="28"/>
        </w:rPr>
      </w:pPr>
      <w:hyperlink r:id="rId21" w:anchor="_Toc104996109" w:history="1">
        <w:r w:rsidR="003B63C8" w:rsidRPr="00692E14">
          <w:rPr>
            <w:rStyle w:val="Hyperlink"/>
            <w:rFonts w:cs="Times New Roman"/>
            <w:noProof/>
            <w:szCs w:val="28"/>
          </w:rPr>
          <w:t>Hình 2. 10. Hệ điều hành FreeRTOS</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_Toc104996109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24</w:t>
        </w:r>
        <w:r w:rsidR="003B63C8" w:rsidRPr="00692E14">
          <w:rPr>
            <w:rFonts w:cs="Times New Roman"/>
            <w:noProof/>
            <w:webHidden/>
            <w:szCs w:val="28"/>
          </w:rPr>
          <w:fldChar w:fldCharType="end"/>
        </w:r>
      </w:hyperlink>
    </w:p>
    <w:p w14:paraId="195983BB" w14:textId="521148FE" w:rsidR="003B63C8" w:rsidRPr="00692E14" w:rsidRDefault="0030417C">
      <w:pPr>
        <w:pStyle w:val="TableofFigures"/>
        <w:tabs>
          <w:tab w:val="right" w:leader="dot" w:pos="8777"/>
        </w:tabs>
        <w:rPr>
          <w:rFonts w:eastAsiaTheme="minorEastAsia" w:cs="Times New Roman"/>
          <w:noProof/>
          <w:color w:val="auto"/>
          <w:szCs w:val="28"/>
        </w:rPr>
      </w:pPr>
      <w:hyperlink r:id="rId22" w:anchor="_Toc104996110" w:history="1">
        <w:r w:rsidR="003B63C8" w:rsidRPr="00692E14">
          <w:rPr>
            <w:rStyle w:val="Hyperlink"/>
            <w:rFonts w:cs="Times New Roman"/>
            <w:noProof/>
            <w:szCs w:val="28"/>
          </w:rPr>
          <w:t>Hình 2. 11. Các chức năng của hệ điều hành FreeRTOS</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_Toc104996110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24</w:t>
        </w:r>
        <w:r w:rsidR="003B63C8" w:rsidRPr="00692E14">
          <w:rPr>
            <w:rFonts w:cs="Times New Roman"/>
            <w:noProof/>
            <w:webHidden/>
            <w:szCs w:val="28"/>
          </w:rPr>
          <w:fldChar w:fldCharType="end"/>
        </w:r>
      </w:hyperlink>
    </w:p>
    <w:p w14:paraId="1A1F5F9F" w14:textId="784FEE50" w:rsidR="003B63C8" w:rsidRPr="00692E14" w:rsidRDefault="0030417C">
      <w:pPr>
        <w:pStyle w:val="TableofFigures"/>
        <w:tabs>
          <w:tab w:val="right" w:leader="dot" w:pos="8777"/>
        </w:tabs>
        <w:rPr>
          <w:rFonts w:eastAsiaTheme="minorEastAsia" w:cs="Times New Roman"/>
          <w:noProof/>
          <w:color w:val="auto"/>
          <w:szCs w:val="28"/>
        </w:rPr>
      </w:pPr>
      <w:hyperlink r:id="rId23" w:anchor="_Toc104996111" w:history="1">
        <w:r w:rsidR="003B63C8" w:rsidRPr="00692E14">
          <w:rPr>
            <w:rStyle w:val="Hyperlink"/>
            <w:rFonts w:cs="Times New Roman"/>
            <w:noProof/>
            <w:szCs w:val="28"/>
          </w:rPr>
          <w:t>Hình 2. 12. Phần mềm Visual Studio Code</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_Toc104996111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25</w:t>
        </w:r>
        <w:r w:rsidR="003B63C8" w:rsidRPr="00692E14">
          <w:rPr>
            <w:rFonts w:cs="Times New Roman"/>
            <w:noProof/>
            <w:webHidden/>
            <w:szCs w:val="28"/>
          </w:rPr>
          <w:fldChar w:fldCharType="end"/>
        </w:r>
      </w:hyperlink>
    </w:p>
    <w:p w14:paraId="40A42390" w14:textId="3167E986" w:rsidR="003B63C8" w:rsidRPr="00692E14" w:rsidRDefault="0030417C">
      <w:pPr>
        <w:pStyle w:val="TableofFigures"/>
        <w:tabs>
          <w:tab w:val="right" w:leader="dot" w:pos="8777"/>
        </w:tabs>
        <w:rPr>
          <w:rFonts w:eastAsiaTheme="minorEastAsia" w:cs="Times New Roman"/>
          <w:noProof/>
          <w:color w:val="auto"/>
          <w:szCs w:val="28"/>
        </w:rPr>
      </w:pPr>
      <w:hyperlink w:anchor="_Toc104996112" w:history="1">
        <w:r w:rsidR="003B63C8" w:rsidRPr="00692E14">
          <w:rPr>
            <w:rStyle w:val="Hyperlink"/>
            <w:rFonts w:cs="Times New Roman"/>
            <w:noProof/>
            <w:szCs w:val="28"/>
          </w:rPr>
          <w:t>Hình 2. 13. Phần mềm Arduino IDE</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_Toc104996112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26</w:t>
        </w:r>
        <w:r w:rsidR="003B63C8" w:rsidRPr="00692E14">
          <w:rPr>
            <w:rFonts w:cs="Times New Roman"/>
            <w:noProof/>
            <w:webHidden/>
            <w:szCs w:val="28"/>
          </w:rPr>
          <w:fldChar w:fldCharType="end"/>
        </w:r>
      </w:hyperlink>
    </w:p>
    <w:p w14:paraId="73F52C1E" w14:textId="30EF5389" w:rsidR="003B63C8" w:rsidRPr="00692E14" w:rsidRDefault="0030417C">
      <w:pPr>
        <w:pStyle w:val="TableofFigures"/>
        <w:tabs>
          <w:tab w:val="right" w:leader="dot" w:pos="8777"/>
        </w:tabs>
        <w:rPr>
          <w:rFonts w:eastAsiaTheme="minorEastAsia" w:cs="Times New Roman"/>
          <w:noProof/>
          <w:color w:val="auto"/>
          <w:szCs w:val="28"/>
        </w:rPr>
      </w:pPr>
      <w:hyperlink r:id="rId24" w:anchor="_Toc104996113" w:history="1">
        <w:r w:rsidR="003B63C8" w:rsidRPr="00692E14">
          <w:rPr>
            <w:rStyle w:val="Hyperlink"/>
            <w:rFonts w:cs="Times New Roman"/>
            <w:noProof/>
            <w:szCs w:val="28"/>
          </w:rPr>
          <w:t>Hình 2. 14. Giao diện Arduino IDE</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_Toc104996113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26</w:t>
        </w:r>
        <w:r w:rsidR="003B63C8" w:rsidRPr="00692E14">
          <w:rPr>
            <w:rFonts w:cs="Times New Roman"/>
            <w:noProof/>
            <w:webHidden/>
            <w:szCs w:val="28"/>
          </w:rPr>
          <w:fldChar w:fldCharType="end"/>
        </w:r>
      </w:hyperlink>
    </w:p>
    <w:p w14:paraId="1FAA6ED1" w14:textId="70758166" w:rsidR="003B63C8" w:rsidRPr="00692E14" w:rsidRDefault="0030417C">
      <w:pPr>
        <w:pStyle w:val="TableofFigures"/>
        <w:tabs>
          <w:tab w:val="right" w:leader="dot" w:pos="8777"/>
        </w:tabs>
        <w:rPr>
          <w:rFonts w:eastAsiaTheme="minorEastAsia" w:cs="Times New Roman"/>
          <w:noProof/>
          <w:color w:val="auto"/>
          <w:szCs w:val="28"/>
        </w:rPr>
      </w:pPr>
      <w:hyperlink r:id="rId25" w:anchor="_Toc104996114" w:history="1">
        <w:r w:rsidR="003B63C8" w:rsidRPr="00692E14">
          <w:rPr>
            <w:rStyle w:val="Hyperlink"/>
            <w:rFonts w:cs="Times New Roman"/>
            <w:noProof/>
            <w:szCs w:val="28"/>
          </w:rPr>
          <w:t>Hình 2. 15. Phần mềm Altium Designer 18</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_Toc104996114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28</w:t>
        </w:r>
        <w:r w:rsidR="003B63C8" w:rsidRPr="00692E14">
          <w:rPr>
            <w:rFonts w:cs="Times New Roman"/>
            <w:noProof/>
            <w:webHidden/>
            <w:szCs w:val="28"/>
          </w:rPr>
          <w:fldChar w:fldCharType="end"/>
        </w:r>
      </w:hyperlink>
    </w:p>
    <w:p w14:paraId="6869FB66" w14:textId="6F6B297C" w:rsidR="003B63C8" w:rsidRPr="00692E14" w:rsidRDefault="0030417C">
      <w:pPr>
        <w:pStyle w:val="TableofFigures"/>
        <w:tabs>
          <w:tab w:val="right" w:leader="dot" w:pos="8777"/>
        </w:tabs>
        <w:rPr>
          <w:rFonts w:eastAsiaTheme="minorEastAsia" w:cs="Times New Roman"/>
          <w:noProof/>
          <w:color w:val="auto"/>
          <w:szCs w:val="28"/>
        </w:rPr>
      </w:pPr>
      <w:hyperlink w:anchor="_Toc104996115" w:history="1">
        <w:r w:rsidR="003B63C8" w:rsidRPr="00692E14">
          <w:rPr>
            <w:rStyle w:val="Hyperlink"/>
            <w:rFonts w:cs="Times New Roman"/>
            <w:noProof/>
            <w:szCs w:val="28"/>
          </w:rPr>
          <w:t>Hình 2. 16. Giao diện phần mềm Altium Designer 18</w:t>
        </w:r>
        <w:r w:rsidR="003B63C8" w:rsidRPr="00692E14">
          <w:rPr>
            <w:rFonts w:cs="Times New Roman"/>
            <w:noProof/>
            <w:webHidden/>
            <w:szCs w:val="28"/>
          </w:rPr>
          <w:tab/>
        </w:r>
        <w:r w:rsidR="003B63C8" w:rsidRPr="00692E14">
          <w:rPr>
            <w:rFonts w:cs="Times New Roman"/>
            <w:noProof/>
            <w:webHidden/>
            <w:szCs w:val="28"/>
          </w:rPr>
          <w:fldChar w:fldCharType="begin"/>
        </w:r>
        <w:r w:rsidR="003B63C8" w:rsidRPr="00692E14">
          <w:rPr>
            <w:rFonts w:cs="Times New Roman"/>
            <w:noProof/>
            <w:webHidden/>
            <w:szCs w:val="28"/>
          </w:rPr>
          <w:instrText xml:space="preserve"> PAGEREF _Toc104996115 \h </w:instrText>
        </w:r>
        <w:r w:rsidR="003B63C8" w:rsidRPr="00692E14">
          <w:rPr>
            <w:rFonts w:cs="Times New Roman"/>
            <w:noProof/>
            <w:webHidden/>
            <w:szCs w:val="28"/>
          </w:rPr>
        </w:r>
        <w:r w:rsidR="003B63C8" w:rsidRPr="00692E14">
          <w:rPr>
            <w:rFonts w:cs="Times New Roman"/>
            <w:noProof/>
            <w:webHidden/>
            <w:szCs w:val="28"/>
          </w:rPr>
          <w:fldChar w:fldCharType="separate"/>
        </w:r>
        <w:r w:rsidR="00E427A8">
          <w:rPr>
            <w:rFonts w:cs="Times New Roman"/>
            <w:noProof/>
            <w:webHidden/>
            <w:szCs w:val="28"/>
          </w:rPr>
          <w:t>30</w:t>
        </w:r>
        <w:r w:rsidR="003B63C8" w:rsidRPr="00692E14">
          <w:rPr>
            <w:rFonts w:cs="Times New Roman"/>
            <w:noProof/>
            <w:webHidden/>
            <w:szCs w:val="28"/>
          </w:rPr>
          <w:fldChar w:fldCharType="end"/>
        </w:r>
      </w:hyperlink>
    </w:p>
    <w:p w14:paraId="17589C1F" w14:textId="526C79B9" w:rsidR="002C489B" w:rsidRPr="002C489B" w:rsidRDefault="003B63C8" w:rsidP="002C489B">
      <w:pPr>
        <w:tabs>
          <w:tab w:val="left" w:pos="694"/>
          <w:tab w:val="left" w:leader="dot" w:pos="8505"/>
        </w:tabs>
        <w:rPr>
          <w:rFonts w:ascii="Times New Roman" w:hAnsi="Times New Roman" w:cs="Times New Roman"/>
          <w:noProof/>
          <w:sz w:val="28"/>
          <w:szCs w:val="28"/>
        </w:rPr>
      </w:pPr>
      <w:r w:rsidRPr="00692E14">
        <w:rPr>
          <w:rFonts w:ascii="Times New Roman" w:hAnsi="Times New Roman" w:cs="Times New Roman"/>
          <w:color w:val="000000" w:themeColor="text1"/>
          <w:sz w:val="28"/>
          <w:szCs w:val="28"/>
        </w:rPr>
        <w:fldChar w:fldCharType="end"/>
      </w:r>
      <w:r w:rsidR="00692E14" w:rsidRPr="00692E14">
        <w:rPr>
          <w:rFonts w:ascii="Times New Roman" w:hAnsi="Times New Roman" w:cs="Times New Roman"/>
          <w:color w:val="000000" w:themeColor="text1"/>
          <w:sz w:val="28"/>
          <w:szCs w:val="28"/>
        </w:rPr>
        <w:fldChar w:fldCharType="begin"/>
      </w:r>
      <w:r w:rsidR="00692E14" w:rsidRPr="00692E14">
        <w:rPr>
          <w:rFonts w:ascii="Times New Roman" w:hAnsi="Times New Roman" w:cs="Times New Roman"/>
          <w:color w:val="000000" w:themeColor="text1"/>
          <w:sz w:val="28"/>
          <w:szCs w:val="28"/>
        </w:rPr>
        <w:instrText xml:space="preserve"> TOC \h \z \c "Hình 3." </w:instrText>
      </w:r>
      <w:r w:rsidR="00692E14" w:rsidRPr="00692E14">
        <w:rPr>
          <w:rFonts w:ascii="Times New Roman" w:hAnsi="Times New Roman" w:cs="Times New Roman"/>
          <w:color w:val="000000" w:themeColor="text1"/>
          <w:sz w:val="28"/>
          <w:szCs w:val="28"/>
        </w:rPr>
        <w:fldChar w:fldCharType="separate"/>
      </w:r>
      <w:hyperlink r:id="rId26" w:anchor="_Toc105107385" w:history="1">
        <w:r w:rsidR="002C489B" w:rsidRPr="002C489B">
          <w:rPr>
            <w:rStyle w:val="Hyperlink"/>
            <w:rFonts w:ascii="Times New Roman" w:hAnsi="Times New Roman" w:cs="Times New Roman"/>
            <w:noProof/>
            <w:sz w:val="28"/>
            <w:szCs w:val="28"/>
          </w:rPr>
          <w:t>Hình 3. 1. Sơ đồ khối hệ thống</w:t>
        </w:r>
        <w:r w:rsidR="002C489B" w:rsidRPr="002C489B">
          <w:rPr>
            <w:rFonts w:ascii="Times New Roman" w:hAnsi="Times New Roman" w:cs="Times New Roman"/>
            <w:noProof/>
            <w:webHidden/>
            <w:sz w:val="28"/>
            <w:szCs w:val="28"/>
          </w:rPr>
          <w:tab/>
        </w:r>
        <w:r w:rsidR="002C489B" w:rsidRPr="002C489B">
          <w:rPr>
            <w:rFonts w:ascii="Times New Roman" w:hAnsi="Times New Roman" w:cs="Times New Roman"/>
            <w:noProof/>
            <w:webHidden/>
            <w:sz w:val="28"/>
            <w:szCs w:val="28"/>
          </w:rPr>
          <w:fldChar w:fldCharType="begin"/>
        </w:r>
        <w:r w:rsidR="002C489B" w:rsidRPr="002C489B">
          <w:rPr>
            <w:rFonts w:ascii="Times New Roman" w:hAnsi="Times New Roman" w:cs="Times New Roman"/>
            <w:noProof/>
            <w:webHidden/>
            <w:sz w:val="28"/>
            <w:szCs w:val="28"/>
          </w:rPr>
          <w:instrText xml:space="preserve"> PAGEREF _Toc105107385 \h </w:instrText>
        </w:r>
        <w:r w:rsidR="002C489B" w:rsidRPr="002C489B">
          <w:rPr>
            <w:rFonts w:ascii="Times New Roman" w:hAnsi="Times New Roman" w:cs="Times New Roman"/>
            <w:noProof/>
            <w:webHidden/>
            <w:sz w:val="28"/>
            <w:szCs w:val="28"/>
          </w:rPr>
        </w:r>
        <w:r w:rsidR="002C489B" w:rsidRPr="002C489B">
          <w:rPr>
            <w:rFonts w:ascii="Times New Roman" w:hAnsi="Times New Roman" w:cs="Times New Roman"/>
            <w:noProof/>
            <w:webHidden/>
            <w:sz w:val="28"/>
            <w:szCs w:val="28"/>
          </w:rPr>
          <w:fldChar w:fldCharType="separate"/>
        </w:r>
        <w:r w:rsidR="00E427A8">
          <w:rPr>
            <w:rFonts w:ascii="Times New Roman" w:hAnsi="Times New Roman" w:cs="Times New Roman"/>
            <w:noProof/>
            <w:webHidden/>
            <w:sz w:val="28"/>
            <w:szCs w:val="28"/>
          </w:rPr>
          <w:t>33</w:t>
        </w:r>
        <w:r w:rsidR="002C489B" w:rsidRPr="002C489B">
          <w:rPr>
            <w:rFonts w:ascii="Times New Roman" w:hAnsi="Times New Roman" w:cs="Times New Roman"/>
            <w:noProof/>
            <w:webHidden/>
            <w:sz w:val="28"/>
            <w:szCs w:val="28"/>
          </w:rPr>
          <w:fldChar w:fldCharType="end"/>
        </w:r>
      </w:hyperlink>
    </w:p>
    <w:p w14:paraId="3D6A02A4" w14:textId="110A1273" w:rsidR="002C489B" w:rsidRDefault="0030417C">
      <w:pPr>
        <w:pStyle w:val="TableofFigures"/>
        <w:tabs>
          <w:tab w:val="right" w:leader="dot" w:pos="8777"/>
        </w:tabs>
        <w:rPr>
          <w:rFonts w:asciiTheme="minorHAnsi" w:eastAsiaTheme="minorEastAsia" w:hAnsiTheme="minorHAnsi"/>
          <w:noProof/>
          <w:color w:val="auto"/>
          <w:sz w:val="22"/>
        </w:rPr>
      </w:pPr>
      <w:hyperlink r:id="rId27" w:anchor="_Toc105107386" w:history="1">
        <w:r w:rsidR="002C489B" w:rsidRPr="004E7C6B">
          <w:rPr>
            <w:rStyle w:val="Hyperlink"/>
            <w:noProof/>
          </w:rPr>
          <w:t>Hình 3. 2. Sơ đồ gửi nhận dữ liệu MQTT</w:t>
        </w:r>
        <w:r w:rsidR="002C489B">
          <w:rPr>
            <w:noProof/>
            <w:webHidden/>
          </w:rPr>
          <w:tab/>
        </w:r>
        <w:r w:rsidR="002C489B">
          <w:rPr>
            <w:noProof/>
            <w:webHidden/>
          </w:rPr>
          <w:fldChar w:fldCharType="begin"/>
        </w:r>
        <w:r w:rsidR="002C489B">
          <w:rPr>
            <w:noProof/>
            <w:webHidden/>
          </w:rPr>
          <w:instrText xml:space="preserve"> PAGEREF _Toc105107386 \h </w:instrText>
        </w:r>
        <w:r w:rsidR="002C489B">
          <w:rPr>
            <w:noProof/>
            <w:webHidden/>
          </w:rPr>
        </w:r>
        <w:r w:rsidR="002C489B">
          <w:rPr>
            <w:noProof/>
            <w:webHidden/>
          </w:rPr>
          <w:fldChar w:fldCharType="separate"/>
        </w:r>
        <w:r w:rsidR="00E427A8">
          <w:rPr>
            <w:noProof/>
            <w:webHidden/>
          </w:rPr>
          <w:t>34</w:t>
        </w:r>
        <w:r w:rsidR="002C489B">
          <w:rPr>
            <w:noProof/>
            <w:webHidden/>
          </w:rPr>
          <w:fldChar w:fldCharType="end"/>
        </w:r>
      </w:hyperlink>
    </w:p>
    <w:p w14:paraId="26F41BF4" w14:textId="265D305F" w:rsidR="002C489B" w:rsidRDefault="0030417C">
      <w:pPr>
        <w:pStyle w:val="TableofFigures"/>
        <w:tabs>
          <w:tab w:val="right" w:leader="dot" w:pos="8777"/>
        </w:tabs>
        <w:rPr>
          <w:rFonts w:asciiTheme="minorHAnsi" w:eastAsiaTheme="minorEastAsia" w:hAnsiTheme="minorHAnsi"/>
          <w:noProof/>
          <w:color w:val="auto"/>
          <w:sz w:val="22"/>
        </w:rPr>
      </w:pPr>
      <w:hyperlink w:anchor="_Toc105107387" w:history="1">
        <w:r w:rsidR="002C489B" w:rsidRPr="004E7C6B">
          <w:rPr>
            <w:rStyle w:val="Hyperlink"/>
            <w:noProof/>
          </w:rPr>
          <w:t>Hình 3. 3. Sơ đồ nguyên lý</w:t>
        </w:r>
        <w:r w:rsidR="002C489B">
          <w:rPr>
            <w:noProof/>
            <w:webHidden/>
          </w:rPr>
          <w:tab/>
        </w:r>
        <w:r w:rsidR="002C489B">
          <w:rPr>
            <w:noProof/>
            <w:webHidden/>
          </w:rPr>
          <w:fldChar w:fldCharType="begin"/>
        </w:r>
        <w:r w:rsidR="002C489B">
          <w:rPr>
            <w:noProof/>
            <w:webHidden/>
          </w:rPr>
          <w:instrText xml:space="preserve"> PAGEREF _Toc105107387 \h </w:instrText>
        </w:r>
        <w:r w:rsidR="002C489B">
          <w:rPr>
            <w:noProof/>
            <w:webHidden/>
          </w:rPr>
        </w:r>
        <w:r w:rsidR="002C489B">
          <w:rPr>
            <w:noProof/>
            <w:webHidden/>
          </w:rPr>
          <w:fldChar w:fldCharType="separate"/>
        </w:r>
        <w:r w:rsidR="00E427A8">
          <w:rPr>
            <w:noProof/>
            <w:webHidden/>
          </w:rPr>
          <w:t>35</w:t>
        </w:r>
        <w:r w:rsidR="002C489B">
          <w:rPr>
            <w:noProof/>
            <w:webHidden/>
          </w:rPr>
          <w:fldChar w:fldCharType="end"/>
        </w:r>
      </w:hyperlink>
    </w:p>
    <w:p w14:paraId="7DE13954" w14:textId="319FA119" w:rsidR="002C489B" w:rsidRDefault="0030417C">
      <w:pPr>
        <w:pStyle w:val="TableofFigures"/>
        <w:tabs>
          <w:tab w:val="right" w:leader="dot" w:pos="8777"/>
        </w:tabs>
        <w:rPr>
          <w:rFonts w:asciiTheme="minorHAnsi" w:eastAsiaTheme="minorEastAsia" w:hAnsiTheme="minorHAnsi"/>
          <w:noProof/>
          <w:color w:val="auto"/>
          <w:sz w:val="22"/>
        </w:rPr>
      </w:pPr>
      <w:hyperlink r:id="rId28" w:anchor="_Toc105107388" w:history="1">
        <w:r w:rsidR="002C489B" w:rsidRPr="004E7C6B">
          <w:rPr>
            <w:rStyle w:val="Hyperlink"/>
            <w:noProof/>
          </w:rPr>
          <w:t>Hình 3. 4. Khối xử lý trung tâm</w:t>
        </w:r>
        <w:r w:rsidR="002C489B">
          <w:rPr>
            <w:noProof/>
            <w:webHidden/>
          </w:rPr>
          <w:tab/>
        </w:r>
        <w:r w:rsidR="002C489B">
          <w:rPr>
            <w:noProof/>
            <w:webHidden/>
          </w:rPr>
          <w:fldChar w:fldCharType="begin"/>
        </w:r>
        <w:r w:rsidR="002C489B">
          <w:rPr>
            <w:noProof/>
            <w:webHidden/>
          </w:rPr>
          <w:instrText xml:space="preserve"> PAGEREF _Toc105107388 \h </w:instrText>
        </w:r>
        <w:r w:rsidR="002C489B">
          <w:rPr>
            <w:noProof/>
            <w:webHidden/>
          </w:rPr>
        </w:r>
        <w:r w:rsidR="002C489B">
          <w:rPr>
            <w:noProof/>
            <w:webHidden/>
          </w:rPr>
          <w:fldChar w:fldCharType="separate"/>
        </w:r>
        <w:r w:rsidR="00E427A8">
          <w:rPr>
            <w:noProof/>
            <w:webHidden/>
          </w:rPr>
          <w:t>36</w:t>
        </w:r>
        <w:r w:rsidR="002C489B">
          <w:rPr>
            <w:noProof/>
            <w:webHidden/>
          </w:rPr>
          <w:fldChar w:fldCharType="end"/>
        </w:r>
      </w:hyperlink>
    </w:p>
    <w:p w14:paraId="4461359D" w14:textId="531431C5" w:rsidR="002C489B" w:rsidRDefault="0030417C">
      <w:pPr>
        <w:pStyle w:val="TableofFigures"/>
        <w:tabs>
          <w:tab w:val="right" w:leader="dot" w:pos="8777"/>
        </w:tabs>
        <w:rPr>
          <w:rFonts w:asciiTheme="minorHAnsi" w:eastAsiaTheme="minorEastAsia" w:hAnsiTheme="minorHAnsi"/>
          <w:noProof/>
          <w:color w:val="auto"/>
          <w:sz w:val="22"/>
        </w:rPr>
      </w:pPr>
      <w:hyperlink w:anchor="_Toc105107389" w:history="1">
        <w:r w:rsidR="002C489B" w:rsidRPr="004E7C6B">
          <w:rPr>
            <w:rStyle w:val="Hyperlink"/>
            <w:noProof/>
          </w:rPr>
          <w:t xml:space="preserve">Hình 3. 5. </w:t>
        </w:r>
        <w:r w:rsidR="002B3140">
          <w:rPr>
            <w:rStyle w:val="Hyperlink"/>
            <w:noProof/>
          </w:rPr>
          <w:t>Khối</w:t>
        </w:r>
        <w:r w:rsidR="002C489B" w:rsidRPr="004E7C6B">
          <w:rPr>
            <w:rStyle w:val="Hyperlink"/>
            <w:noProof/>
          </w:rPr>
          <w:t xml:space="preserve"> nguồn LM2596</w:t>
        </w:r>
        <w:r w:rsidR="002C489B">
          <w:rPr>
            <w:noProof/>
            <w:webHidden/>
          </w:rPr>
          <w:tab/>
        </w:r>
        <w:r w:rsidR="002C489B">
          <w:rPr>
            <w:noProof/>
            <w:webHidden/>
          </w:rPr>
          <w:fldChar w:fldCharType="begin"/>
        </w:r>
        <w:r w:rsidR="002C489B">
          <w:rPr>
            <w:noProof/>
            <w:webHidden/>
          </w:rPr>
          <w:instrText xml:space="preserve"> PAGEREF _Toc105107389 \h </w:instrText>
        </w:r>
        <w:r w:rsidR="002C489B">
          <w:rPr>
            <w:noProof/>
            <w:webHidden/>
          </w:rPr>
        </w:r>
        <w:r w:rsidR="002C489B">
          <w:rPr>
            <w:noProof/>
            <w:webHidden/>
          </w:rPr>
          <w:fldChar w:fldCharType="separate"/>
        </w:r>
        <w:r w:rsidR="00E427A8">
          <w:rPr>
            <w:noProof/>
            <w:webHidden/>
          </w:rPr>
          <w:t>37</w:t>
        </w:r>
        <w:r w:rsidR="002C489B">
          <w:rPr>
            <w:noProof/>
            <w:webHidden/>
          </w:rPr>
          <w:fldChar w:fldCharType="end"/>
        </w:r>
      </w:hyperlink>
    </w:p>
    <w:p w14:paraId="6052A9AA" w14:textId="79AD34E5" w:rsidR="002C489B" w:rsidRDefault="0030417C">
      <w:pPr>
        <w:pStyle w:val="TableofFigures"/>
        <w:tabs>
          <w:tab w:val="right" w:leader="dot" w:pos="8777"/>
        </w:tabs>
        <w:rPr>
          <w:rFonts w:asciiTheme="minorHAnsi" w:eastAsiaTheme="minorEastAsia" w:hAnsiTheme="minorHAnsi"/>
          <w:noProof/>
          <w:color w:val="auto"/>
          <w:sz w:val="22"/>
        </w:rPr>
      </w:pPr>
      <w:hyperlink r:id="rId29" w:anchor="_Toc105107390" w:history="1">
        <w:r w:rsidR="002C489B" w:rsidRPr="004E7C6B">
          <w:rPr>
            <w:rStyle w:val="Hyperlink"/>
            <w:noProof/>
          </w:rPr>
          <w:t>Hình 3. 6. Khối nút nhấn</w:t>
        </w:r>
        <w:r w:rsidR="002C489B">
          <w:rPr>
            <w:noProof/>
            <w:webHidden/>
          </w:rPr>
          <w:tab/>
        </w:r>
        <w:r w:rsidR="002C489B">
          <w:rPr>
            <w:noProof/>
            <w:webHidden/>
          </w:rPr>
          <w:fldChar w:fldCharType="begin"/>
        </w:r>
        <w:r w:rsidR="002C489B">
          <w:rPr>
            <w:noProof/>
            <w:webHidden/>
          </w:rPr>
          <w:instrText xml:space="preserve"> PAGEREF _Toc105107390 \h </w:instrText>
        </w:r>
        <w:r w:rsidR="002C489B">
          <w:rPr>
            <w:noProof/>
            <w:webHidden/>
          </w:rPr>
        </w:r>
        <w:r w:rsidR="002C489B">
          <w:rPr>
            <w:noProof/>
            <w:webHidden/>
          </w:rPr>
          <w:fldChar w:fldCharType="separate"/>
        </w:r>
        <w:r w:rsidR="00E427A8">
          <w:rPr>
            <w:noProof/>
            <w:webHidden/>
          </w:rPr>
          <w:t>37</w:t>
        </w:r>
        <w:r w:rsidR="002C489B">
          <w:rPr>
            <w:noProof/>
            <w:webHidden/>
          </w:rPr>
          <w:fldChar w:fldCharType="end"/>
        </w:r>
      </w:hyperlink>
    </w:p>
    <w:p w14:paraId="5E43D298" w14:textId="31C622B4" w:rsidR="002C489B" w:rsidRDefault="0030417C">
      <w:pPr>
        <w:pStyle w:val="TableofFigures"/>
        <w:tabs>
          <w:tab w:val="right" w:leader="dot" w:pos="8777"/>
        </w:tabs>
        <w:rPr>
          <w:rFonts w:asciiTheme="minorHAnsi" w:eastAsiaTheme="minorEastAsia" w:hAnsiTheme="minorHAnsi"/>
          <w:noProof/>
          <w:color w:val="auto"/>
          <w:sz w:val="22"/>
        </w:rPr>
      </w:pPr>
      <w:hyperlink r:id="rId30" w:anchor="_Toc105107391" w:history="1">
        <w:r w:rsidR="002C489B" w:rsidRPr="004E7C6B">
          <w:rPr>
            <w:rStyle w:val="Hyperlink"/>
            <w:noProof/>
          </w:rPr>
          <w:t>Hình 3. 7. Khối Relay</w:t>
        </w:r>
        <w:r w:rsidR="002C489B">
          <w:rPr>
            <w:noProof/>
            <w:webHidden/>
          </w:rPr>
          <w:tab/>
        </w:r>
        <w:r w:rsidR="002C489B">
          <w:rPr>
            <w:noProof/>
            <w:webHidden/>
          </w:rPr>
          <w:fldChar w:fldCharType="begin"/>
        </w:r>
        <w:r w:rsidR="002C489B">
          <w:rPr>
            <w:noProof/>
            <w:webHidden/>
          </w:rPr>
          <w:instrText xml:space="preserve"> PAGEREF _Toc105107391 \h </w:instrText>
        </w:r>
        <w:r w:rsidR="002C489B">
          <w:rPr>
            <w:noProof/>
            <w:webHidden/>
          </w:rPr>
        </w:r>
        <w:r w:rsidR="002C489B">
          <w:rPr>
            <w:noProof/>
            <w:webHidden/>
          </w:rPr>
          <w:fldChar w:fldCharType="separate"/>
        </w:r>
        <w:r w:rsidR="00E427A8">
          <w:rPr>
            <w:noProof/>
            <w:webHidden/>
          </w:rPr>
          <w:t>38</w:t>
        </w:r>
        <w:r w:rsidR="002C489B">
          <w:rPr>
            <w:noProof/>
            <w:webHidden/>
          </w:rPr>
          <w:fldChar w:fldCharType="end"/>
        </w:r>
      </w:hyperlink>
    </w:p>
    <w:p w14:paraId="6AF30A60" w14:textId="1A33F17F" w:rsidR="002C489B" w:rsidRDefault="0030417C">
      <w:pPr>
        <w:pStyle w:val="TableofFigures"/>
        <w:tabs>
          <w:tab w:val="right" w:leader="dot" w:pos="8777"/>
        </w:tabs>
        <w:rPr>
          <w:rFonts w:asciiTheme="minorHAnsi" w:eastAsiaTheme="minorEastAsia" w:hAnsiTheme="minorHAnsi"/>
          <w:noProof/>
          <w:color w:val="auto"/>
          <w:sz w:val="22"/>
        </w:rPr>
      </w:pPr>
      <w:hyperlink r:id="rId31" w:anchor="_Toc105107392" w:history="1">
        <w:r w:rsidR="002C489B" w:rsidRPr="004E7C6B">
          <w:rPr>
            <w:rStyle w:val="Hyperlink"/>
            <w:noProof/>
          </w:rPr>
          <w:t>Hình 3. 8. Khối mở rộng</w:t>
        </w:r>
        <w:r w:rsidR="002C489B">
          <w:rPr>
            <w:noProof/>
            <w:webHidden/>
          </w:rPr>
          <w:tab/>
        </w:r>
        <w:r w:rsidR="002C489B">
          <w:rPr>
            <w:noProof/>
            <w:webHidden/>
          </w:rPr>
          <w:fldChar w:fldCharType="begin"/>
        </w:r>
        <w:r w:rsidR="002C489B">
          <w:rPr>
            <w:noProof/>
            <w:webHidden/>
          </w:rPr>
          <w:instrText xml:space="preserve"> PAGEREF _Toc105107392 \h </w:instrText>
        </w:r>
        <w:r w:rsidR="002C489B">
          <w:rPr>
            <w:noProof/>
            <w:webHidden/>
          </w:rPr>
        </w:r>
        <w:r w:rsidR="002C489B">
          <w:rPr>
            <w:noProof/>
            <w:webHidden/>
          </w:rPr>
          <w:fldChar w:fldCharType="separate"/>
        </w:r>
        <w:r w:rsidR="00E427A8">
          <w:rPr>
            <w:noProof/>
            <w:webHidden/>
          </w:rPr>
          <w:t>39</w:t>
        </w:r>
        <w:r w:rsidR="002C489B">
          <w:rPr>
            <w:noProof/>
            <w:webHidden/>
          </w:rPr>
          <w:fldChar w:fldCharType="end"/>
        </w:r>
      </w:hyperlink>
    </w:p>
    <w:p w14:paraId="08E1FA11" w14:textId="6A91ED9F" w:rsidR="002C489B" w:rsidRDefault="0030417C">
      <w:pPr>
        <w:pStyle w:val="TableofFigures"/>
        <w:tabs>
          <w:tab w:val="right" w:leader="dot" w:pos="8777"/>
        </w:tabs>
        <w:rPr>
          <w:rFonts w:asciiTheme="minorHAnsi" w:eastAsiaTheme="minorEastAsia" w:hAnsiTheme="minorHAnsi"/>
          <w:noProof/>
          <w:color w:val="auto"/>
          <w:sz w:val="22"/>
        </w:rPr>
      </w:pPr>
      <w:hyperlink w:anchor="_Toc105107393" w:history="1">
        <w:r w:rsidR="002C489B" w:rsidRPr="004E7C6B">
          <w:rPr>
            <w:rStyle w:val="Hyperlink"/>
            <w:noProof/>
          </w:rPr>
          <w:t>Hình 3. 9. Sơ đồ mạch in 2D</w:t>
        </w:r>
        <w:r w:rsidR="002C489B">
          <w:rPr>
            <w:noProof/>
            <w:webHidden/>
          </w:rPr>
          <w:tab/>
        </w:r>
        <w:r w:rsidR="002C489B">
          <w:rPr>
            <w:noProof/>
            <w:webHidden/>
          </w:rPr>
          <w:fldChar w:fldCharType="begin"/>
        </w:r>
        <w:r w:rsidR="002C489B">
          <w:rPr>
            <w:noProof/>
            <w:webHidden/>
          </w:rPr>
          <w:instrText xml:space="preserve"> PAGEREF _Toc105107393 \h </w:instrText>
        </w:r>
        <w:r w:rsidR="002C489B">
          <w:rPr>
            <w:noProof/>
            <w:webHidden/>
          </w:rPr>
        </w:r>
        <w:r w:rsidR="002C489B">
          <w:rPr>
            <w:noProof/>
            <w:webHidden/>
          </w:rPr>
          <w:fldChar w:fldCharType="separate"/>
        </w:r>
        <w:r w:rsidR="00E427A8">
          <w:rPr>
            <w:noProof/>
            <w:webHidden/>
          </w:rPr>
          <w:t>39</w:t>
        </w:r>
        <w:r w:rsidR="002C489B">
          <w:rPr>
            <w:noProof/>
            <w:webHidden/>
          </w:rPr>
          <w:fldChar w:fldCharType="end"/>
        </w:r>
      </w:hyperlink>
    </w:p>
    <w:p w14:paraId="604314F2" w14:textId="27E40EC3" w:rsidR="002C489B" w:rsidRDefault="0030417C">
      <w:pPr>
        <w:pStyle w:val="TableofFigures"/>
        <w:tabs>
          <w:tab w:val="right" w:leader="dot" w:pos="8777"/>
        </w:tabs>
        <w:rPr>
          <w:rFonts w:asciiTheme="minorHAnsi" w:eastAsiaTheme="minorEastAsia" w:hAnsiTheme="minorHAnsi"/>
          <w:noProof/>
          <w:color w:val="auto"/>
          <w:sz w:val="22"/>
        </w:rPr>
      </w:pPr>
      <w:hyperlink w:anchor="_Toc105107394" w:history="1">
        <w:r w:rsidR="002C489B" w:rsidRPr="004E7C6B">
          <w:rPr>
            <w:rStyle w:val="Hyperlink"/>
            <w:noProof/>
          </w:rPr>
          <w:t>Hình 3. 10. Sơ đồ khối hệ thống</w:t>
        </w:r>
        <w:r w:rsidR="002C489B">
          <w:rPr>
            <w:noProof/>
            <w:webHidden/>
          </w:rPr>
          <w:tab/>
        </w:r>
        <w:r w:rsidR="002C489B">
          <w:rPr>
            <w:noProof/>
            <w:webHidden/>
          </w:rPr>
          <w:fldChar w:fldCharType="begin"/>
        </w:r>
        <w:r w:rsidR="002C489B">
          <w:rPr>
            <w:noProof/>
            <w:webHidden/>
          </w:rPr>
          <w:instrText xml:space="preserve"> PAGEREF _Toc105107394 \h </w:instrText>
        </w:r>
        <w:r w:rsidR="002C489B">
          <w:rPr>
            <w:noProof/>
            <w:webHidden/>
          </w:rPr>
        </w:r>
        <w:r w:rsidR="002C489B">
          <w:rPr>
            <w:noProof/>
            <w:webHidden/>
          </w:rPr>
          <w:fldChar w:fldCharType="separate"/>
        </w:r>
        <w:r w:rsidR="00E427A8">
          <w:rPr>
            <w:noProof/>
            <w:webHidden/>
          </w:rPr>
          <w:t>40</w:t>
        </w:r>
        <w:r w:rsidR="002C489B">
          <w:rPr>
            <w:noProof/>
            <w:webHidden/>
          </w:rPr>
          <w:fldChar w:fldCharType="end"/>
        </w:r>
      </w:hyperlink>
    </w:p>
    <w:p w14:paraId="08877FA7" w14:textId="56E89644" w:rsidR="002C489B" w:rsidRDefault="0030417C">
      <w:pPr>
        <w:pStyle w:val="TableofFigures"/>
        <w:tabs>
          <w:tab w:val="right" w:leader="dot" w:pos="8777"/>
        </w:tabs>
        <w:rPr>
          <w:rFonts w:asciiTheme="minorHAnsi" w:eastAsiaTheme="minorEastAsia" w:hAnsiTheme="minorHAnsi"/>
          <w:noProof/>
          <w:color w:val="auto"/>
          <w:sz w:val="22"/>
        </w:rPr>
      </w:pPr>
      <w:hyperlink w:anchor="_Toc105107395" w:history="1">
        <w:r w:rsidR="002C489B" w:rsidRPr="004E7C6B">
          <w:rPr>
            <w:rStyle w:val="Hyperlink"/>
            <w:noProof/>
          </w:rPr>
          <w:t>Hình 3. 11. Lưu đồ thuật toán dữ liệu nhận về MQTT Broker</w:t>
        </w:r>
        <w:r w:rsidR="002C489B">
          <w:rPr>
            <w:noProof/>
            <w:webHidden/>
          </w:rPr>
          <w:tab/>
        </w:r>
        <w:r w:rsidR="002C489B">
          <w:rPr>
            <w:noProof/>
            <w:webHidden/>
          </w:rPr>
          <w:fldChar w:fldCharType="begin"/>
        </w:r>
        <w:r w:rsidR="002C489B">
          <w:rPr>
            <w:noProof/>
            <w:webHidden/>
          </w:rPr>
          <w:instrText xml:space="preserve"> PAGEREF _Toc105107395 \h </w:instrText>
        </w:r>
        <w:r w:rsidR="002C489B">
          <w:rPr>
            <w:noProof/>
            <w:webHidden/>
          </w:rPr>
        </w:r>
        <w:r w:rsidR="002C489B">
          <w:rPr>
            <w:noProof/>
            <w:webHidden/>
          </w:rPr>
          <w:fldChar w:fldCharType="separate"/>
        </w:r>
        <w:r w:rsidR="00E427A8">
          <w:rPr>
            <w:noProof/>
            <w:webHidden/>
          </w:rPr>
          <w:t>41</w:t>
        </w:r>
        <w:r w:rsidR="002C489B">
          <w:rPr>
            <w:noProof/>
            <w:webHidden/>
          </w:rPr>
          <w:fldChar w:fldCharType="end"/>
        </w:r>
      </w:hyperlink>
    </w:p>
    <w:p w14:paraId="5138E72F" w14:textId="3D7475DB" w:rsidR="002C489B" w:rsidRDefault="0030417C">
      <w:pPr>
        <w:pStyle w:val="TableofFigures"/>
        <w:tabs>
          <w:tab w:val="right" w:leader="dot" w:pos="8777"/>
        </w:tabs>
        <w:rPr>
          <w:rFonts w:asciiTheme="minorHAnsi" w:eastAsiaTheme="minorEastAsia" w:hAnsiTheme="minorHAnsi"/>
          <w:noProof/>
          <w:color w:val="auto"/>
          <w:sz w:val="22"/>
        </w:rPr>
      </w:pPr>
      <w:hyperlink w:anchor="_Toc105107396" w:history="1">
        <w:r w:rsidR="002C489B" w:rsidRPr="004E7C6B">
          <w:rPr>
            <w:rStyle w:val="Hyperlink"/>
            <w:noProof/>
          </w:rPr>
          <w:t>Hình 3. 12. Hình ảnh thực tế của hệ thống</w:t>
        </w:r>
        <w:r w:rsidR="002C489B">
          <w:rPr>
            <w:noProof/>
            <w:webHidden/>
          </w:rPr>
          <w:tab/>
        </w:r>
        <w:r w:rsidR="002C489B">
          <w:rPr>
            <w:noProof/>
            <w:webHidden/>
          </w:rPr>
          <w:fldChar w:fldCharType="begin"/>
        </w:r>
        <w:r w:rsidR="002C489B">
          <w:rPr>
            <w:noProof/>
            <w:webHidden/>
          </w:rPr>
          <w:instrText xml:space="preserve"> PAGEREF _Toc105107396 \h </w:instrText>
        </w:r>
        <w:r w:rsidR="002C489B">
          <w:rPr>
            <w:noProof/>
            <w:webHidden/>
          </w:rPr>
        </w:r>
        <w:r w:rsidR="002C489B">
          <w:rPr>
            <w:noProof/>
            <w:webHidden/>
          </w:rPr>
          <w:fldChar w:fldCharType="separate"/>
        </w:r>
        <w:r w:rsidR="00E427A8">
          <w:rPr>
            <w:noProof/>
            <w:webHidden/>
          </w:rPr>
          <w:t>42</w:t>
        </w:r>
        <w:r w:rsidR="002C489B">
          <w:rPr>
            <w:noProof/>
            <w:webHidden/>
          </w:rPr>
          <w:fldChar w:fldCharType="end"/>
        </w:r>
      </w:hyperlink>
    </w:p>
    <w:p w14:paraId="0F09D4C9" w14:textId="46B5646F" w:rsidR="002C489B" w:rsidRDefault="0030417C">
      <w:pPr>
        <w:pStyle w:val="TableofFigures"/>
        <w:tabs>
          <w:tab w:val="right" w:leader="dot" w:pos="8777"/>
        </w:tabs>
        <w:rPr>
          <w:rFonts w:asciiTheme="minorHAnsi" w:eastAsiaTheme="minorEastAsia" w:hAnsiTheme="minorHAnsi"/>
          <w:noProof/>
          <w:color w:val="auto"/>
          <w:sz w:val="22"/>
        </w:rPr>
      </w:pPr>
      <w:hyperlink w:anchor="_Toc105107397" w:history="1">
        <w:r w:rsidR="002C489B" w:rsidRPr="004E7C6B">
          <w:rPr>
            <w:rStyle w:val="Hyperlink"/>
            <w:noProof/>
          </w:rPr>
          <w:t>Hình 3. 13. Giao diện điều khiển trên Web</w:t>
        </w:r>
        <w:r w:rsidR="002C489B">
          <w:rPr>
            <w:noProof/>
            <w:webHidden/>
          </w:rPr>
          <w:tab/>
        </w:r>
        <w:r w:rsidR="002C489B">
          <w:rPr>
            <w:noProof/>
            <w:webHidden/>
          </w:rPr>
          <w:fldChar w:fldCharType="begin"/>
        </w:r>
        <w:r w:rsidR="002C489B">
          <w:rPr>
            <w:noProof/>
            <w:webHidden/>
          </w:rPr>
          <w:instrText xml:space="preserve"> PAGEREF _Toc105107397 \h </w:instrText>
        </w:r>
        <w:r w:rsidR="002C489B">
          <w:rPr>
            <w:noProof/>
            <w:webHidden/>
          </w:rPr>
        </w:r>
        <w:r w:rsidR="002C489B">
          <w:rPr>
            <w:noProof/>
            <w:webHidden/>
          </w:rPr>
          <w:fldChar w:fldCharType="separate"/>
        </w:r>
        <w:r w:rsidR="00E427A8">
          <w:rPr>
            <w:noProof/>
            <w:webHidden/>
          </w:rPr>
          <w:t>43</w:t>
        </w:r>
        <w:r w:rsidR="002C489B">
          <w:rPr>
            <w:noProof/>
            <w:webHidden/>
          </w:rPr>
          <w:fldChar w:fldCharType="end"/>
        </w:r>
      </w:hyperlink>
    </w:p>
    <w:p w14:paraId="0734ED47" w14:textId="62989419" w:rsidR="002C489B" w:rsidRDefault="0030417C">
      <w:pPr>
        <w:pStyle w:val="TableofFigures"/>
        <w:tabs>
          <w:tab w:val="right" w:leader="dot" w:pos="8777"/>
        </w:tabs>
        <w:rPr>
          <w:rFonts w:asciiTheme="minorHAnsi" w:eastAsiaTheme="minorEastAsia" w:hAnsiTheme="minorHAnsi"/>
          <w:noProof/>
          <w:color w:val="auto"/>
          <w:sz w:val="22"/>
        </w:rPr>
      </w:pPr>
      <w:hyperlink w:anchor="_Toc105107398" w:history="1">
        <w:r w:rsidR="002C489B" w:rsidRPr="004E7C6B">
          <w:rPr>
            <w:rStyle w:val="Hyperlink"/>
            <w:noProof/>
          </w:rPr>
          <w:t>Hình 3. 14. Cảm biến ánh sáng hoạt động chính xác</w:t>
        </w:r>
        <w:r w:rsidR="002C489B">
          <w:rPr>
            <w:noProof/>
            <w:webHidden/>
          </w:rPr>
          <w:tab/>
        </w:r>
        <w:r w:rsidR="002C489B">
          <w:rPr>
            <w:noProof/>
            <w:webHidden/>
          </w:rPr>
          <w:fldChar w:fldCharType="begin"/>
        </w:r>
        <w:r w:rsidR="002C489B">
          <w:rPr>
            <w:noProof/>
            <w:webHidden/>
          </w:rPr>
          <w:instrText xml:space="preserve"> PAGEREF _Toc105107398 \h </w:instrText>
        </w:r>
        <w:r w:rsidR="002C489B">
          <w:rPr>
            <w:noProof/>
            <w:webHidden/>
          </w:rPr>
        </w:r>
        <w:r w:rsidR="002C489B">
          <w:rPr>
            <w:noProof/>
            <w:webHidden/>
          </w:rPr>
          <w:fldChar w:fldCharType="separate"/>
        </w:r>
        <w:r w:rsidR="00E427A8">
          <w:rPr>
            <w:noProof/>
            <w:webHidden/>
          </w:rPr>
          <w:t>43</w:t>
        </w:r>
        <w:r w:rsidR="002C489B">
          <w:rPr>
            <w:noProof/>
            <w:webHidden/>
          </w:rPr>
          <w:fldChar w:fldCharType="end"/>
        </w:r>
      </w:hyperlink>
    </w:p>
    <w:p w14:paraId="147F707F" w14:textId="63EE435A" w:rsidR="002C489B" w:rsidRDefault="0030417C">
      <w:pPr>
        <w:pStyle w:val="TableofFigures"/>
        <w:tabs>
          <w:tab w:val="right" w:leader="dot" w:pos="8777"/>
        </w:tabs>
        <w:rPr>
          <w:rFonts w:asciiTheme="minorHAnsi" w:eastAsiaTheme="minorEastAsia" w:hAnsiTheme="minorHAnsi"/>
          <w:noProof/>
          <w:color w:val="auto"/>
          <w:sz w:val="22"/>
        </w:rPr>
      </w:pPr>
      <w:hyperlink w:anchor="_Toc105107399" w:history="1">
        <w:r w:rsidR="002C489B" w:rsidRPr="004E7C6B">
          <w:rPr>
            <w:rStyle w:val="Hyperlink"/>
            <w:noProof/>
          </w:rPr>
          <w:t>Hình 3. 15. Các nút nhấn bật đèn và mở rèm hoạt động tốt</w:t>
        </w:r>
        <w:r w:rsidR="002C489B">
          <w:rPr>
            <w:noProof/>
            <w:webHidden/>
          </w:rPr>
          <w:tab/>
        </w:r>
        <w:r w:rsidR="002C489B">
          <w:rPr>
            <w:noProof/>
            <w:webHidden/>
          </w:rPr>
          <w:fldChar w:fldCharType="begin"/>
        </w:r>
        <w:r w:rsidR="002C489B">
          <w:rPr>
            <w:noProof/>
            <w:webHidden/>
          </w:rPr>
          <w:instrText xml:space="preserve"> PAGEREF _Toc105107399 \h </w:instrText>
        </w:r>
        <w:r w:rsidR="002C489B">
          <w:rPr>
            <w:noProof/>
            <w:webHidden/>
          </w:rPr>
        </w:r>
        <w:r w:rsidR="002C489B">
          <w:rPr>
            <w:noProof/>
            <w:webHidden/>
          </w:rPr>
          <w:fldChar w:fldCharType="separate"/>
        </w:r>
        <w:r w:rsidR="00E427A8">
          <w:rPr>
            <w:noProof/>
            <w:webHidden/>
          </w:rPr>
          <w:t>44</w:t>
        </w:r>
        <w:r w:rsidR="002C489B">
          <w:rPr>
            <w:noProof/>
            <w:webHidden/>
          </w:rPr>
          <w:fldChar w:fldCharType="end"/>
        </w:r>
      </w:hyperlink>
    </w:p>
    <w:p w14:paraId="780B7859" w14:textId="370BB1ED" w:rsidR="002C489B" w:rsidRDefault="0030417C">
      <w:pPr>
        <w:pStyle w:val="TableofFigures"/>
        <w:tabs>
          <w:tab w:val="right" w:leader="dot" w:pos="8777"/>
        </w:tabs>
        <w:rPr>
          <w:rFonts w:asciiTheme="minorHAnsi" w:eastAsiaTheme="minorEastAsia" w:hAnsiTheme="minorHAnsi"/>
          <w:noProof/>
          <w:color w:val="auto"/>
          <w:sz w:val="22"/>
        </w:rPr>
      </w:pPr>
      <w:hyperlink w:anchor="_Toc105107400" w:history="1">
        <w:r w:rsidR="002C489B" w:rsidRPr="004E7C6B">
          <w:rPr>
            <w:rStyle w:val="Hyperlink"/>
            <w:noProof/>
          </w:rPr>
          <w:t>Hình 3. 16. Hệ thống hoạt động ổn định khi điều khiển qua Websever</w:t>
        </w:r>
        <w:r w:rsidR="002C489B">
          <w:rPr>
            <w:noProof/>
            <w:webHidden/>
          </w:rPr>
          <w:tab/>
        </w:r>
        <w:r w:rsidR="002C489B">
          <w:rPr>
            <w:noProof/>
            <w:webHidden/>
          </w:rPr>
          <w:fldChar w:fldCharType="begin"/>
        </w:r>
        <w:r w:rsidR="002C489B">
          <w:rPr>
            <w:noProof/>
            <w:webHidden/>
          </w:rPr>
          <w:instrText xml:space="preserve"> PAGEREF _Toc105107400 \h </w:instrText>
        </w:r>
        <w:r w:rsidR="002C489B">
          <w:rPr>
            <w:noProof/>
            <w:webHidden/>
          </w:rPr>
        </w:r>
        <w:r w:rsidR="002C489B">
          <w:rPr>
            <w:noProof/>
            <w:webHidden/>
          </w:rPr>
          <w:fldChar w:fldCharType="separate"/>
        </w:r>
        <w:r w:rsidR="00E427A8">
          <w:rPr>
            <w:noProof/>
            <w:webHidden/>
          </w:rPr>
          <w:t>44</w:t>
        </w:r>
        <w:r w:rsidR="002C489B">
          <w:rPr>
            <w:noProof/>
            <w:webHidden/>
          </w:rPr>
          <w:fldChar w:fldCharType="end"/>
        </w:r>
      </w:hyperlink>
    </w:p>
    <w:p w14:paraId="6B14E1B8" w14:textId="0FE1E817" w:rsidR="002C489B" w:rsidRDefault="0030417C">
      <w:pPr>
        <w:pStyle w:val="TableofFigures"/>
        <w:tabs>
          <w:tab w:val="right" w:leader="dot" w:pos="8777"/>
        </w:tabs>
        <w:rPr>
          <w:rFonts w:asciiTheme="minorHAnsi" w:eastAsiaTheme="minorEastAsia" w:hAnsiTheme="minorHAnsi"/>
          <w:noProof/>
          <w:color w:val="auto"/>
          <w:sz w:val="22"/>
        </w:rPr>
      </w:pPr>
      <w:hyperlink w:anchor="_Toc105107401" w:history="1">
        <w:r w:rsidR="002C489B" w:rsidRPr="004E7C6B">
          <w:rPr>
            <w:rStyle w:val="Hyperlink"/>
            <w:noProof/>
          </w:rPr>
          <w:t>Hình 3. 17. Hình ảnh hoạt động của sản phẩm</w:t>
        </w:r>
        <w:r w:rsidR="002C489B">
          <w:rPr>
            <w:noProof/>
            <w:webHidden/>
          </w:rPr>
          <w:tab/>
        </w:r>
        <w:r w:rsidR="002C489B">
          <w:rPr>
            <w:noProof/>
            <w:webHidden/>
          </w:rPr>
          <w:fldChar w:fldCharType="begin"/>
        </w:r>
        <w:r w:rsidR="002C489B">
          <w:rPr>
            <w:noProof/>
            <w:webHidden/>
          </w:rPr>
          <w:instrText xml:space="preserve"> PAGEREF _Toc105107401 \h </w:instrText>
        </w:r>
        <w:r w:rsidR="002C489B">
          <w:rPr>
            <w:noProof/>
            <w:webHidden/>
          </w:rPr>
        </w:r>
        <w:r w:rsidR="002C489B">
          <w:rPr>
            <w:noProof/>
            <w:webHidden/>
          </w:rPr>
          <w:fldChar w:fldCharType="separate"/>
        </w:r>
        <w:r w:rsidR="00E427A8">
          <w:rPr>
            <w:noProof/>
            <w:webHidden/>
          </w:rPr>
          <w:t>45</w:t>
        </w:r>
        <w:r w:rsidR="002C489B">
          <w:rPr>
            <w:noProof/>
            <w:webHidden/>
          </w:rPr>
          <w:fldChar w:fldCharType="end"/>
        </w:r>
      </w:hyperlink>
    </w:p>
    <w:p w14:paraId="1B24458F" w14:textId="2FB64477" w:rsidR="002C489B" w:rsidRDefault="0030417C">
      <w:pPr>
        <w:pStyle w:val="TableofFigures"/>
        <w:tabs>
          <w:tab w:val="right" w:leader="dot" w:pos="8777"/>
        </w:tabs>
        <w:rPr>
          <w:rFonts w:asciiTheme="minorHAnsi" w:eastAsiaTheme="minorEastAsia" w:hAnsiTheme="minorHAnsi"/>
          <w:noProof/>
          <w:color w:val="auto"/>
          <w:sz w:val="22"/>
        </w:rPr>
      </w:pPr>
      <w:hyperlink w:anchor="_Toc105107402" w:history="1">
        <w:r w:rsidR="002C489B" w:rsidRPr="004E7C6B">
          <w:rPr>
            <w:rStyle w:val="Hyperlink"/>
            <w:noProof/>
          </w:rPr>
          <w:t>Hình 3. 18. Các nút nhấn điều khiển</w:t>
        </w:r>
        <w:r w:rsidR="002C489B">
          <w:rPr>
            <w:noProof/>
            <w:webHidden/>
          </w:rPr>
          <w:tab/>
        </w:r>
        <w:r w:rsidR="002C489B">
          <w:rPr>
            <w:noProof/>
            <w:webHidden/>
          </w:rPr>
          <w:fldChar w:fldCharType="begin"/>
        </w:r>
        <w:r w:rsidR="002C489B">
          <w:rPr>
            <w:noProof/>
            <w:webHidden/>
          </w:rPr>
          <w:instrText xml:space="preserve"> PAGEREF _Toc105107402 \h </w:instrText>
        </w:r>
        <w:r w:rsidR="002C489B">
          <w:rPr>
            <w:noProof/>
            <w:webHidden/>
          </w:rPr>
        </w:r>
        <w:r w:rsidR="002C489B">
          <w:rPr>
            <w:noProof/>
            <w:webHidden/>
          </w:rPr>
          <w:fldChar w:fldCharType="separate"/>
        </w:r>
        <w:r w:rsidR="00E427A8">
          <w:rPr>
            <w:noProof/>
            <w:webHidden/>
          </w:rPr>
          <w:t>46</w:t>
        </w:r>
        <w:r w:rsidR="002C489B">
          <w:rPr>
            <w:noProof/>
            <w:webHidden/>
          </w:rPr>
          <w:fldChar w:fldCharType="end"/>
        </w:r>
      </w:hyperlink>
    </w:p>
    <w:p w14:paraId="598D4036" w14:textId="41EC6456" w:rsidR="002C489B" w:rsidRDefault="0030417C">
      <w:pPr>
        <w:pStyle w:val="TableofFigures"/>
        <w:tabs>
          <w:tab w:val="right" w:leader="dot" w:pos="8777"/>
        </w:tabs>
        <w:rPr>
          <w:rFonts w:asciiTheme="minorHAnsi" w:eastAsiaTheme="minorEastAsia" w:hAnsiTheme="minorHAnsi"/>
          <w:noProof/>
          <w:color w:val="auto"/>
          <w:sz w:val="22"/>
        </w:rPr>
      </w:pPr>
      <w:hyperlink w:anchor="_Toc105107403" w:history="1">
        <w:r w:rsidR="002C489B" w:rsidRPr="004E7C6B">
          <w:rPr>
            <w:rStyle w:val="Hyperlink"/>
            <w:noProof/>
          </w:rPr>
          <w:t>Hình 3. 19. Giao diện điều khiển trên điện thoại</w:t>
        </w:r>
        <w:r w:rsidR="002C489B">
          <w:rPr>
            <w:noProof/>
            <w:webHidden/>
          </w:rPr>
          <w:tab/>
        </w:r>
        <w:r w:rsidR="002C489B">
          <w:rPr>
            <w:noProof/>
            <w:webHidden/>
          </w:rPr>
          <w:fldChar w:fldCharType="begin"/>
        </w:r>
        <w:r w:rsidR="002C489B">
          <w:rPr>
            <w:noProof/>
            <w:webHidden/>
          </w:rPr>
          <w:instrText xml:space="preserve"> PAGEREF _Toc105107403 \h </w:instrText>
        </w:r>
        <w:r w:rsidR="002C489B">
          <w:rPr>
            <w:noProof/>
            <w:webHidden/>
          </w:rPr>
        </w:r>
        <w:r w:rsidR="002C489B">
          <w:rPr>
            <w:noProof/>
            <w:webHidden/>
          </w:rPr>
          <w:fldChar w:fldCharType="separate"/>
        </w:r>
        <w:r w:rsidR="00E427A8">
          <w:rPr>
            <w:noProof/>
            <w:webHidden/>
          </w:rPr>
          <w:t>46</w:t>
        </w:r>
        <w:r w:rsidR="002C489B">
          <w:rPr>
            <w:noProof/>
            <w:webHidden/>
          </w:rPr>
          <w:fldChar w:fldCharType="end"/>
        </w:r>
      </w:hyperlink>
    </w:p>
    <w:p w14:paraId="287E4A38" w14:textId="77777777" w:rsidR="002C489B" w:rsidRDefault="00692E14" w:rsidP="004604F6">
      <w:pPr>
        <w:rPr>
          <w:noProof/>
        </w:rPr>
      </w:pPr>
      <w:r w:rsidRPr="00692E14">
        <w:rPr>
          <w:rFonts w:ascii="Times New Roman" w:hAnsi="Times New Roman" w:cs="Times New Roman"/>
          <w:color w:val="000000" w:themeColor="text1"/>
          <w:sz w:val="28"/>
          <w:szCs w:val="28"/>
        </w:rPr>
        <w:fldChar w:fldCharType="end"/>
      </w:r>
      <w:r w:rsidR="00497BC5">
        <w:fldChar w:fldCharType="begin"/>
      </w:r>
      <w:r w:rsidR="00497BC5">
        <w:instrText xml:space="preserve"> TOC \h \z \c "Bảng" </w:instrText>
      </w:r>
      <w:r w:rsidR="00497BC5">
        <w:fldChar w:fldCharType="separate"/>
      </w:r>
    </w:p>
    <w:p w14:paraId="0FF2170B" w14:textId="2AC09A79" w:rsidR="002C489B" w:rsidRDefault="0030417C">
      <w:pPr>
        <w:pStyle w:val="TableofFigures"/>
        <w:tabs>
          <w:tab w:val="right" w:leader="dot" w:pos="8777"/>
        </w:tabs>
        <w:rPr>
          <w:rFonts w:asciiTheme="minorHAnsi" w:eastAsiaTheme="minorEastAsia" w:hAnsiTheme="minorHAnsi"/>
          <w:noProof/>
          <w:color w:val="auto"/>
          <w:sz w:val="22"/>
        </w:rPr>
      </w:pPr>
      <w:hyperlink w:anchor="_Toc105107492" w:history="1">
        <w:r w:rsidR="002C489B" w:rsidRPr="00746F4A">
          <w:rPr>
            <w:rStyle w:val="Hyperlink"/>
            <w:noProof/>
          </w:rPr>
          <w:t>Bảng 2.1. Các chân sử dụng của cảm biến ánh sáng</w:t>
        </w:r>
        <w:r w:rsidR="002C489B">
          <w:rPr>
            <w:noProof/>
            <w:webHidden/>
          </w:rPr>
          <w:tab/>
        </w:r>
        <w:r w:rsidR="002C489B">
          <w:rPr>
            <w:noProof/>
            <w:webHidden/>
          </w:rPr>
          <w:fldChar w:fldCharType="begin"/>
        </w:r>
        <w:r w:rsidR="002C489B">
          <w:rPr>
            <w:noProof/>
            <w:webHidden/>
          </w:rPr>
          <w:instrText xml:space="preserve"> PAGEREF _Toc105107492 \h </w:instrText>
        </w:r>
        <w:r w:rsidR="002C489B">
          <w:rPr>
            <w:noProof/>
            <w:webHidden/>
          </w:rPr>
        </w:r>
        <w:r w:rsidR="002C489B">
          <w:rPr>
            <w:noProof/>
            <w:webHidden/>
          </w:rPr>
          <w:fldChar w:fldCharType="separate"/>
        </w:r>
        <w:r w:rsidR="00E427A8">
          <w:rPr>
            <w:noProof/>
            <w:webHidden/>
          </w:rPr>
          <w:t>17</w:t>
        </w:r>
        <w:r w:rsidR="002C489B">
          <w:rPr>
            <w:noProof/>
            <w:webHidden/>
          </w:rPr>
          <w:fldChar w:fldCharType="end"/>
        </w:r>
      </w:hyperlink>
    </w:p>
    <w:p w14:paraId="556ACC86" w14:textId="3696C86C" w:rsidR="002C489B" w:rsidRDefault="0030417C">
      <w:pPr>
        <w:pStyle w:val="TableofFigures"/>
        <w:tabs>
          <w:tab w:val="right" w:leader="dot" w:pos="8777"/>
        </w:tabs>
        <w:rPr>
          <w:rFonts w:asciiTheme="minorHAnsi" w:eastAsiaTheme="minorEastAsia" w:hAnsiTheme="minorHAnsi"/>
          <w:noProof/>
          <w:color w:val="auto"/>
          <w:sz w:val="22"/>
        </w:rPr>
      </w:pPr>
      <w:hyperlink w:anchor="_Toc105107493" w:history="1">
        <w:r w:rsidR="002C489B" w:rsidRPr="00746F4A">
          <w:rPr>
            <w:rStyle w:val="Hyperlink"/>
            <w:noProof/>
          </w:rPr>
          <w:t>Bảng 2.2. Các thông số của transistor C1815</w:t>
        </w:r>
        <w:r w:rsidR="002C489B">
          <w:rPr>
            <w:noProof/>
            <w:webHidden/>
          </w:rPr>
          <w:tab/>
        </w:r>
        <w:r w:rsidR="002C489B">
          <w:rPr>
            <w:noProof/>
            <w:webHidden/>
          </w:rPr>
          <w:fldChar w:fldCharType="begin"/>
        </w:r>
        <w:r w:rsidR="002C489B">
          <w:rPr>
            <w:noProof/>
            <w:webHidden/>
          </w:rPr>
          <w:instrText xml:space="preserve"> PAGEREF _Toc105107493 \h </w:instrText>
        </w:r>
        <w:r w:rsidR="002C489B">
          <w:rPr>
            <w:noProof/>
            <w:webHidden/>
          </w:rPr>
        </w:r>
        <w:r w:rsidR="002C489B">
          <w:rPr>
            <w:noProof/>
            <w:webHidden/>
          </w:rPr>
          <w:fldChar w:fldCharType="separate"/>
        </w:r>
        <w:r w:rsidR="00E427A8">
          <w:rPr>
            <w:noProof/>
            <w:webHidden/>
          </w:rPr>
          <w:t>18</w:t>
        </w:r>
        <w:r w:rsidR="002C489B">
          <w:rPr>
            <w:noProof/>
            <w:webHidden/>
          </w:rPr>
          <w:fldChar w:fldCharType="end"/>
        </w:r>
      </w:hyperlink>
    </w:p>
    <w:p w14:paraId="7D350E1D" w14:textId="28030E56" w:rsidR="002C489B" w:rsidRDefault="0030417C">
      <w:pPr>
        <w:pStyle w:val="TableofFigures"/>
        <w:tabs>
          <w:tab w:val="right" w:leader="dot" w:pos="8777"/>
        </w:tabs>
        <w:rPr>
          <w:rFonts w:asciiTheme="minorHAnsi" w:eastAsiaTheme="minorEastAsia" w:hAnsiTheme="minorHAnsi"/>
          <w:noProof/>
          <w:color w:val="auto"/>
          <w:sz w:val="22"/>
        </w:rPr>
      </w:pPr>
      <w:hyperlink w:anchor="_Toc105107494" w:history="1">
        <w:r w:rsidR="002C489B" w:rsidRPr="00746F4A">
          <w:rPr>
            <w:rStyle w:val="Hyperlink"/>
            <w:noProof/>
          </w:rPr>
          <w:t>Bảng 2.3. Các thông số của Relay 5V</w:t>
        </w:r>
        <w:r w:rsidR="002C489B">
          <w:rPr>
            <w:noProof/>
            <w:webHidden/>
          </w:rPr>
          <w:tab/>
        </w:r>
        <w:r w:rsidR="002C489B">
          <w:rPr>
            <w:noProof/>
            <w:webHidden/>
          </w:rPr>
          <w:fldChar w:fldCharType="begin"/>
        </w:r>
        <w:r w:rsidR="002C489B">
          <w:rPr>
            <w:noProof/>
            <w:webHidden/>
          </w:rPr>
          <w:instrText xml:space="preserve"> PAGEREF _Toc105107494 \h </w:instrText>
        </w:r>
        <w:r w:rsidR="002C489B">
          <w:rPr>
            <w:noProof/>
            <w:webHidden/>
          </w:rPr>
        </w:r>
        <w:r w:rsidR="002C489B">
          <w:rPr>
            <w:noProof/>
            <w:webHidden/>
          </w:rPr>
          <w:fldChar w:fldCharType="separate"/>
        </w:r>
        <w:r w:rsidR="00E427A8">
          <w:rPr>
            <w:noProof/>
            <w:webHidden/>
          </w:rPr>
          <w:t>19</w:t>
        </w:r>
        <w:r w:rsidR="002C489B">
          <w:rPr>
            <w:noProof/>
            <w:webHidden/>
          </w:rPr>
          <w:fldChar w:fldCharType="end"/>
        </w:r>
      </w:hyperlink>
    </w:p>
    <w:p w14:paraId="776B5BC7" w14:textId="62986548" w:rsidR="002C489B" w:rsidRDefault="0030417C">
      <w:pPr>
        <w:pStyle w:val="TableofFigures"/>
        <w:tabs>
          <w:tab w:val="right" w:leader="dot" w:pos="8777"/>
        </w:tabs>
        <w:rPr>
          <w:rFonts w:asciiTheme="minorHAnsi" w:eastAsiaTheme="minorEastAsia" w:hAnsiTheme="minorHAnsi"/>
          <w:noProof/>
          <w:color w:val="auto"/>
          <w:sz w:val="22"/>
        </w:rPr>
      </w:pPr>
      <w:hyperlink w:anchor="_Toc105107495" w:history="1">
        <w:r w:rsidR="002C489B" w:rsidRPr="00746F4A">
          <w:rPr>
            <w:rStyle w:val="Hyperlink"/>
            <w:noProof/>
          </w:rPr>
          <w:t>Bảng 2.4. Chức năng các phím trên giao diện Arduino IDE</w:t>
        </w:r>
        <w:r w:rsidR="002C489B">
          <w:rPr>
            <w:noProof/>
            <w:webHidden/>
          </w:rPr>
          <w:tab/>
        </w:r>
        <w:r w:rsidR="002C489B">
          <w:rPr>
            <w:noProof/>
            <w:webHidden/>
          </w:rPr>
          <w:fldChar w:fldCharType="begin"/>
        </w:r>
        <w:r w:rsidR="002C489B">
          <w:rPr>
            <w:noProof/>
            <w:webHidden/>
          </w:rPr>
          <w:instrText xml:space="preserve"> PAGEREF _Toc105107495 \h </w:instrText>
        </w:r>
        <w:r w:rsidR="002C489B">
          <w:rPr>
            <w:noProof/>
            <w:webHidden/>
          </w:rPr>
        </w:r>
        <w:r w:rsidR="002C489B">
          <w:rPr>
            <w:noProof/>
            <w:webHidden/>
          </w:rPr>
          <w:fldChar w:fldCharType="separate"/>
        </w:r>
        <w:r w:rsidR="00E427A8">
          <w:rPr>
            <w:noProof/>
            <w:webHidden/>
          </w:rPr>
          <w:t>27</w:t>
        </w:r>
        <w:r w:rsidR="002C489B">
          <w:rPr>
            <w:noProof/>
            <w:webHidden/>
          </w:rPr>
          <w:fldChar w:fldCharType="end"/>
        </w:r>
      </w:hyperlink>
    </w:p>
    <w:p w14:paraId="53A90838" w14:textId="777E6660" w:rsidR="004604F6" w:rsidRDefault="00497BC5" w:rsidP="004604F6">
      <w:r>
        <w:fldChar w:fldCharType="end"/>
      </w:r>
      <w:r w:rsidR="00B1055C">
        <w:br w:type="page"/>
      </w:r>
    </w:p>
    <w:p w14:paraId="44C253A7" w14:textId="77777777" w:rsidR="00F6001E" w:rsidRDefault="00F6001E" w:rsidP="00F6001E">
      <w:pPr>
        <w:pStyle w:val="Heading1"/>
        <w:numPr>
          <w:ilvl w:val="0"/>
          <w:numId w:val="0"/>
        </w:numPr>
        <w:jc w:val="left"/>
      </w:pPr>
      <w:bookmarkStart w:id="5" w:name="_Toc105107306"/>
      <w:r>
        <w:lastRenderedPageBreak/>
        <w:t>Danh mục từ viết tắt</w:t>
      </w:r>
      <w:bookmarkEnd w:id="5"/>
    </w:p>
    <w:tbl>
      <w:tblPr>
        <w:tblStyle w:val="PlainTable1"/>
        <w:tblW w:w="0" w:type="auto"/>
        <w:tblLook w:val="04A0" w:firstRow="1" w:lastRow="0" w:firstColumn="1" w:lastColumn="0" w:noHBand="0" w:noVBand="1"/>
      </w:tblPr>
      <w:tblGrid>
        <w:gridCol w:w="2057"/>
        <w:gridCol w:w="3608"/>
        <w:gridCol w:w="3112"/>
      </w:tblGrid>
      <w:tr w:rsidR="00F6001E" w:rsidRPr="00F6001E" w14:paraId="567A4DEB" w14:textId="77777777" w:rsidTr="00CC75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vAlign w:val="center"/>
          </w:tcPr>
          <w:p w14:paraId="5AA7167F"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Từ viết tắt</w:t>
            </w:r>
          </w:p>
        </w:tc>
        <w:tc>
          <w:tcPr>
            <w:tcW w:w="3829" w:type="dxa"/>
            <w:vAlign w:val="center"/>
          </w:tcPr>
          <w:p w14:paraId="5716E85E" w14:textId="77777777" w:rsidR="00F6001E" w:rsidRPr="00F6001E" w:rsidRDefault="00F6001E" w:rsidP="00F600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Từ Tiếng Anh</w:t>
            </w:r>
          </w:p>
        </w:tc>
        <w:tc>
          <w:tcPr>
            <w:tcW w:w="3349" w:type="dxa"/>
          </w:tcPr>
          <w:p w14:paraId="24DD3D02" w14:textId="77777777" w:rsidR="00F6001E" w:rsidRPr="00F6001E" w:rsidRDefault="00F6001E" w:rsidP="00F600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Từ Tiếng Việt</w:t>
            </w:r>
          </w:p>
        </w:tc>
      </w:tr>
      <w:tr w:rsidR="00F6001E" w:rsidRPr="00F6001E" w14:paraId="310018F6" w14:textId="77777777" w:rsidTr="00CC7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vAlign w:val="center"/>
          </w:tcPr>
          <w:p w14:paraId="2D0C0232"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MQTT</w:t>
            </w:r>
          </w:p>
        </w:tc>
        <w:tc>
          <w:tcPr>
            <w:tcW w:w="3829" w:type="dxa"/>
            <w:vAlign w:val="center"/>
          </w:tcPr>
          <w:p w14:paraId="40BCF921"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Message Queuing Telemetry Transport</w:t>
            </w:r>
          </w:p>
        </w:tc>
        <w:tc>
          <w:tcPr>
            <w:tcW w:w="3349" w:type="dxa"/>
          </w:tcPr>
          <w:p w14:paraId="2CAE2CF9"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Giao thức truyền thông điệp</w:t>
            </w:r>
          </w:p>
        </w:tc>
      </w:tr>
      <w:tr w:rsidR="00F6001E" w:rsidRPr="00F6001E" w14:paraId="248946F0" w14:textId="77777777" w:rsidTr="00CC753B">
        <w:tc>
          <w:tcPr>
            <w:cnfStyle w:val="001000000000" w:firstRow="0" w:lastRow="0" w:firstColumn="1" w:lastColumn="0" w:oddVBand="0" w:evenVBand="0" w:oddHBand="0" w:evenHBand="0" w:firstRowFirstColumn="0" w:firstRowLastColumn="0" w:lastRowFirstColumn="0" w:lastRowLastColumn="0"/>
            <w:tcW w:w="2172" w:type="dxa"/>
            <w:vAlign w:val="center"/>
          </w:tcPr>
          <w:p w14:paraId="6BCA5A4D"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HTTP</w:t>
            </w:r>
          </w:p>
        </w:tc>
        <w:tc>
          <w:tcPr>
            <w:tcW w:w="3829" w:type="dxa"/>
            <w:vAlign w:val="center"/>
          </w:tcPr>
          <w:p w14:paraId="4CF71A02"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Hyper Text Transfer Protocol</w:t>
            </w:r>
          </w:p>
        </w:tc>
        <w:tc>
          <w:tcPr>
            <w:tcW w:w="3349" w:type="dxa"/>
          </w:tcPr>
          <w:p w14:paraId="3EAD9711"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Giao thức truyền tải siêu văn bản</w:t>
            </w:r>
          </w:p>
        </w:tc>
      </w:tr>
      <w:tr w:rsidR="00F6001E" w:rsidRPr="00F6001E" w14:paraId="3BAD7531" w14:textId="77777777" w:rsidTr="00CC7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vAlign w:val="center"/>
          </w:tcPr>
          <w:p w14:paraId="41731DE9"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MCU</w:t>
            </w:r>
          </w:p>
        </w:tc>
        <w:tc>
          <w:tcPr>
            <w:tcW w:w="3829" w:type="dxa"/>
            <w:vAlign w:val="center"/>
          </w:tcPr>
          <w:p w14:paraId="784F3A60"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color w:val="202124"/>
                <w:sz w:val="28"/>
                <w:szCs w:val="28"/>
                <w:shd w:val="clear" w:color="auto" w:fill="FFFFFF"/>
              </w:rPr>
              <w:t>Multipoint Control Unit</w:t>
            </w:r>
          </w:p>
        </w:tc>
        <w:tc>
          <w:tcPr>
            <w:tcW w:w="3349" w:type="dxa"/>
          </w:tcPr>
          <w:p w14:paraId="127F60B3"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02124"/>
                <w:sz w:val="28"/>
                <w:szCs w:val="28"/>
                <w:shd w:val="clear" w:color="auto" w:fill="FFFFFF"/>
              </w:rPr>
            </w:pPr>
            <w:r w:rsidRPr="00F6001E">
              <w:rPr>
                <w:rFonts w:ascii="Times New Roman" w:hAnsi="Times New Roman" w:cs="Times New Roman"/>
                <w:color w:val="202124"/>
                <w:sz w:val="28"/>
                <w:szCs w:val="28"/>
                <w:shd w:val="clear" w:color="auto" w:fill="FFFFFF"/>
              </w:rPr>
              <w:t>Thiết bị điều khiển đa điểm</w:t>
            </w:r>
          </w:p>
        </w:tc>
      </w:tr>
      <w:tr w:rsidR="00F6001E" w:rsidRPr="00F6001E" w14:paraId="58E7C956" w14:textId="77777777" w:rsidTr="00CC753B">
        <w:tc>
          <w:tcPr>
            <w:cnfStyle w:val="001000000000" w:firstRow="0" w:lastRow="0" w:firstColumn="1" w:lastColumn="0" w:oddVBand="0" w:evenVBand="0" w:oddHBand="0" w:evenHBand="0" w:firstRowFirstColumn="0" w:firstRowLastColumn="0" w:lastRowFirstColumn="0" w:lastRowLastColumn="0"/>
            <w:tcW w:w="2172" w:type="dxa"/>
            <w:vAlign w:val="center"/>
          </w:tcPr>
          <w:p w14:paraId="08759B31"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IoT</w:t>
            </w:r>
          </w:p>
        </w:tc>
        <w:tc>
          <w:tcPr>
            <w:tcW w:w="3829" w:type="dxa"/>
            <w:vAlign w:val="center"/>
          </w:tcPr>
          <w:p w14:paraId="22CF57BB"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Internet of Things</w:t>
            </w:r>
          </w:p>
        </w:tc>
        <w:tc>
          <w:tcPr>
            <w:tcW w:w="3349" w:type="dxa"/>
          </w:tcPr>
          <w:p w14:paraId="07656BDE" w14:textId="6137DA9C"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Internet vạn vật</w:t>
            </w:r>
            <w:r w:rsidR="004910C8">
              <w:rPr>
                <w:rFonts w:ascii="Times New Roman" w:hAnsi="Times New Roman" w:cs="Times New Roman"/>
                <w:sz w:val="28"/>
                <w:szCs w:val="28"/>
              </w:rPr>
              <w:t xml:space="preserve"> kết nối</w:t>
            </w:r>
          </w:p>
        </w:tc>
      </w:tr>
      <w:tr w:rsidR="00F6001E" w:rsidRPr="00F6001E" w14:paraId="2D8E03EE" w14:textId="77777777" w:rsidTr="00CC7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vAlign w:val="center"/>
          </w:tcPr>
          <w:p w14:paraId="4F23D018"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HTML</w:t>
            </w:r>
          </w:p>
        </w:tc>
        <w:tc>
          <w:tcPr>
            <w:tcW w:w="3829" w:type="dxa"/>
            <w:vAlign w:val="center"/>
          </w:tcPr>
          <w:p w14:paraId="2BF2F91E"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color w:val="202124"/>
                <w:sz w:val="28"/>
                <w:szCs w:val="28"/>
                <w:shd w:val="clear" w:color="auto" w:fill="FFFFFF"/>
              </w:rPr>
              <w:t>HyperText Markup Language</w:t>
            </w:r>
          </w:p>
        </w:tc>
        <w:tc>
          <w:tcPr>
            <w:tcW w:w="3349" w:type="dxa"/>
          </w:tcPr>
          <w:p w14:paraId="234BC9EB"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02124"/>
                <w:sz w:val="28"/>
                <w:szCs w:val="28"/>
                <w:shd w:val="clear" w:color="auto" w:fill="FFFFFF"/>
              </w:rPr>
            </w:pPr>
            <w:r w:rsidRPr="00F6001E">
              <w:rPr>
                <w:rFonts w:ascii="Times New Roman" w:hAnsi="Times New Roman" w:cs="Times New Roman"/>
                <w:color w:val="202124"/>
                <w:sz w:val="28"/>
                <w:szCs w:val="28"/>
                <w:shd w:val="clear" w:color="auto" w:fill="FFFFFF"/>
              </w:rPr>
              <w:t>Ngôn ngữ Đánh dấu Siêu văn bản</w:t>
            </w:r>
          </w:p>
        </w:tc>
      </w:tr>
      <w:tr w:rsidR="00F6001E" w:rsidRPr="00F6001E" w14:paraId="1CB6E4C0" w14:textId="77777777" w:rsidTr="00CC753B">
        <w:tc>
          <w:tcPr>
            <w:cnfStyle w:val="001000000000" w:firstRow="0" w:lastRow="0" w:firstColumn="1" w:lastColumn="0" w:oddVBand="0" w:evenVBand="0" w:oddHBand="0" w:evenHBand="0" w:firstRowFirstColumn="0" w:firstRowLastColumn="0" w:lastRowFirstColumn="0" w:lastRowLastColumn="0"/>
            <w:tcW w:w="2172" w:type="dxa"/>
            <w:vAlign w:val="center"/>
          </w:tcPr>
          <w:p w14:paraId="3C3986D8"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CSS</w:t>
            </w:r>
          </w:p>
        </w:tc>
        <w:tc>
          <w:tcPr>
            <w:tcW w:w="3829" w:type="dxa"/>
            <w:vAlign w:val="center"/>
          </w:tcPr>
          <w:p w14:paraId="05F6EDF4"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Cascading Style Sheets</w:t>
            </w:r>
          </w:p>
        </w:tc>
        <w:tc>
          <w:tcPr>
            <w:tcW w:w="3349" w:type="dxa"/>
          </w:tcPr>
          <w:p w14:paraId="6D13692D"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tập tin định dạng theo tầng</w:t>
            </w:r>
          </w:p>
        </w:tc>
      </w:tr>
      <w:tr w:rsidR="00F6001E" w:rsidRPr="00F6001E" w14:paraId="04AB95EC" w14:textId="77777777" w:rsidTr="00CC7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vAlign w:val="center"/>
          </w:tcPr>
          <w:p w14:paraId="2F7267E7"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JS</w:t>
            </w:r>
          </w:p>
        </w:tc>
        <w:tc>
          <w:tcPr>
            <w:tcW w:w="3829" w:type="dxa"/>
            <w:vAlign w:val="center"/>
          </w:tcPr>
          <w:p w14:paraId="5308CDB4" w14:textId="77777777" w:rsidR="00F6001E" w:rsidRPr="00F6001E" w:rsidRDefault="00F6001E" w:rsidP="00F6001E">
            <w:pPr>
              <w:tabs>
                <w:tab w:val="left" w:pos="128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JavaScripts</w:t>
            </w:r>
          </w:p>
        </w:tc>
        <w:tc>
          <w:tcPr>
            <w:tcW w:w="3349" w:type="dxa"/>
          </w:tcPr>
          <w:p w14:paraId="13C8427E" w14:textId="77777777" w:rsidR="00F6001E" w:rsidRPr="00F6001E" w:rsidRDefault="00F6001E" w:rsidP="00F6001E">
            <w:pPr>
              <w:tabs>
                <w:tab w:val="left" w:pos="128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Ngôn ngữ lập trình Java Script</w:t>
            </w:r>
          </w:p>
        </w:tc>
      </w:tr>
      <w:tr w:rsidR="00F6001E" w:rsidRPr="00F6001E" w14:paraId="4CF1E1CA" w14:textId="77777777" w:rsidTr="00CC753B">
        <w:tc>
          <w:tcPr>
            <w:cnfStyle w:val="001000000000" w:firstRow="0" w:lastRow="0" w:firstColumn="1" w:lastColumn="0" w:oddVBand="0" w:evenVBand="0" w:oddHBand="0" w:evenHBand="0" w:firstRowFirstColumn="0" w:firstRowLastColumn="0" w:lastRowFirstColumn="0" w:lastRowLastColumn="0"/>
            <w:tcW w:w="2172" w:type="dxa"/>
            <w:vAlign w:val="center"/>
          </w:tcPr>
          <w:p w14:paraId="45A33069"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IDE</w:t>
            </w:r>
          </w:p>
        </w:tc>
        <w:tc>
          <w:tcPr>
            <w:tcW w:w="3829" w:type="dxa"/>
            <w:vAlign w:val="center"/>
          </w:tcPr>
          <w:p w14:paraId="20851665"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Integrated Development Environment</w:t>
            </w:r>
          </w:p>
        </w:tc>
        <w:tc>
          <w:tcPr>
            <w:tcW w:w="3349" w:type="dxa"/>
          </w:tcPr>
          <w:p w14:paraId="2CB8E9E6"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Môi trường phát triển tích hợp</w:t>
            </w:r>
          </w:p>
        </w:tc>
      </w:tr>
    </w:tbl>
    <w:p w14:paraId="76F743AA" w14:textId="77777777" w:rsidR="00F6001E" w:rsidRDefault="00F6001E" w:rsidP="00F6001E">
      <w:pPr>
        <w:pStyle w:val="content"/>
      </w:pPr>
    </w:p>
    <w:p w14:paraId="1E634EA3" w14:textId="77777777" w:rsidR="00F6001E" w:rsidRDefault="00F6001E" w:rsidP="0046665A">
      <w:pPr>
        <w:pStyle w:val="content"/>
      </w:pPr>
    </w:p>
    <w:p w14:paraId="594B51F6" w14:textId="77777777" w:rsidR="00F6001E" w:rsidRDefault="00F6001E" w:rsidP="0046665A">
      <w:pPr>
        <w:pStyle w:val="content"/>
      </w:pPr>
    </w:p>
    <w:p w14:paraId="07068B59" w14:textId="77777777" w:rsidR="00F6001E" w:rsidRDefault="00F6001E" w:rsidP="0046665A">
      <w:pPr>
        <w:pStyle w:val="content"/>
      </w:pPr>
    </w:p>
    <w:p w14:paraId="79C82575" w14:textId="39943D75" w:rsidR="00F6001E" w:rsidRDefault="00F6001E" w:rsidP="00F6001E">
      <w:pPr>
        <w:pStyle w:val="Heading1"/>
        <w:numPr>
          <w:ilvl w:val="0"/>
          <w:numId w:val="0"/>
        </w:numPr>
        <w:jc w:val="left"/>
      </w:pPr>
      <w:r>
        <w:br w:type="page"/>
      </w:r>
    </w:p>
    <w:p w14:paraId="61EB983D" w14:textId="77777777" w:rsidR="00A21E9A" w:rsidRDefault="00A21E9A" w:rsidP="00A21E9A">
      <w:pPr>
        <w:pStyle w:val="Heading1"/>
        <w:numPr>
          <w:ilvl w:val="0"/>
          <w:numId w:val="0"/>
        </w:numPr>
        <w:sectPr w:rsidR="00A21E9A" w:rsidSect="00691FF5">
          <w:headerReference w:type="default" r:id="rId32"/>
          <w:pgSz w:w="11906" w:h="16838" w:code="9"/>
          <w:pgMar w:top="1418" w:right="1134" w:bottom="1134" w:left="1985" w:header="720" w:footer="720" w:gutter="0"/>
          <w:pgNumType w:fmt="lowerRoman" w:start="1"/>
          <w:cols w:space="720"/>
          <w:docGrid w:linePitch="360"/>
        </w:sectPr>
      </w:pPr>
      <w:bookmarkStart w:id="6" w:name="_Toc105107307"/>
    </w:p>
    <w:p w14:paraId="3AF2578F" w14:textId="71ABABD2" w:rsidR="003F40D1" w:rsidRPr="003F40D1" w:rsidRDefault="003539D5" w:rsidP="00A21E9A">
      <w:pPr>
        <w:pStyle w:val="Heading1"/>
        <w:numPr>
          <w:ilvl w:val="0"/>
          <w:numId w:val="0"/>
        </w:numPr>
      </w:pPr>
      <w:r>
        <w:lastRenderedPageBreak/>
        <w:t xml:space="preserve">LỜI </w:t>
      </w:r>
      <w:r w:rsidR="002823D0">
        <w:t>NÓI</w:t>
      </w:r>
      <w:r>
        <w:t xml:space="preserve"> ĐẦU</w:t>
      </w:r>
      <w:bookmarkEnd w:id="6"/>
    </w:p>
    <w:p w14:paraId="40391F4D" w14:textId="77777777" w:rsidR="00D6725A" w:rsidRPr="00DB6C3C" w:rsidRDefault="00D6725A" w:rsidP="00DB6C3C">
      <w:pPr>
        <w:pStyle w:val="content"/>
      </w:pPr>
      <w:r w:rsidRPr="00DB6C3C">
        <w:t>Ngày nay, xã hội ngày càng phát triển, công nghiệp hóa, hiện đại hóa ngày càng được nâng cao để phát triển đất nước và cải thiện cuộc sống của người dân. Vì vậy việc ứng dụng khoa học kỹ thuật ngày càng rộng rãi, phổ biến và mang lại hiệu quả cao trong hầu hết các lĩnh vực.</w:t>
      </w:r>
    </w:p>
    <w:p w14:paraId="57FCA1FE" w14:textId="718371F0" w:rsidR="000017F3" w:rsidRDefault="00D6725A" w:rsidP="00746AE8">
      <w:pPr>
        <w:pStyle w:val="content"/>
      </w:pPr>
      <w:r w:rsidRPr="00DB6C3C">
        <w:t xml:space="preserve">Hệ thống giám sát điều khiển </w:t>
      </w:r>
      <w:r w:rsidR="00DB6C3C" w:rsidRPr="00DB6C3C">
        <w:t>từ xa</w:t>
      </w:r>
      <w:r w:rsidRPr="00DB6C3C">
        <w:t xml:space="preserve"> là một giải pháp vô cùng thông minh</w:t>
      </w:r>
      <w:r w:rsidR="005F72A7">
        <w:t xml:space="preserve"> giúp nâng cao chất lượng cuộc sống của con người</w:t>
      </w:r>
      <w:r w:rsidRPr="00DB6C3C">
        <w:t xml:space="preserve">. </w:t>
      </w:r>
      <w:r w:rsidR="00DB6C3C" w:rsidRPr="00DB6C3C">
        <w:t xml:space="preserve">Để </w:t>
      </w:r>
      <w:r w:rsidR="00DB6C3C">
        <w:t xml:space="preserve">tìm hiểu </w:t>
      </w:r>
      <w:r w:rsidR="00F861C0">
        <w:t xml:space="preserve">về việc điều khiển và giám sát từ xa, cũng như việc ứng dụng các kiến thức đã học về vi điều khiển, vi xử lý, các môn học về điều khiển và giám sát không dây, em đã quyết định chọn đề tài: </w:t>
      </w:r>
      <w:r w:rsidR="00F861C0" w:rsidRPr="00D9014E">
        <w:rPr>
          <w:b/>
          <w:bCs/>
        </w:rPr>
        <w:t xml:space="preserve">“Thiết kế </w:t>
      </w:r>
      <w:r w:rsidR="00267436">
        <w:rPr>
          <w:b/>
          <w:bCs/>
        </w:rPr>
        <w:t xml:space="preserve">mô hình </w:t>
      </w:r>
      <w:r w:rsidR="00F861C0" w:rsidRPr="00D9014E">
        <w:rPr>
          <w:b/>
          <w:bCs/>
        </w:rPr>
        <w:t>hệ thống điều khiển</w:t>
      </w:r>
      <w:r w:rsidR="00023631">
        <w:rPr>
          <w:b/>
          <w:bCs/>
        </w:rPr>
        <w:t xml:space="preserve"> đèn</w:t>
      </w:r>
      <w:r w:rsidR="00F861C0" w:rsidRPr="00D9014E">
        <w:rPr>
          <w:b/>
          <w:bCs/>
        </w:rPr>
        <w:t xml:space="preserve"> và </w:t>
      </w:r>
      <w:r w:rsidR="00023631">
        <w:rPr>
          <w:b/>
          <w:bCs/>
        </w:rPr>
        <w:t>rèm cửa thông minh</w:t>
      </w:r>
      <w:r w:rsidR="00F861C0" w:rsidRPr="00D9014E">
        <w:rPr>
          <w:b/>
          <w:bCs/>
        </w:rPr>
        <w:t xml:space="preserve"> sử dụng</w:t>
      </w:r>
      <w:r w:rsidR="00023631">
        <w:rPr>
          <w:b/>
          <w:bCs/>
        </w:rPr>
        <w:t xml:space="preserve"> vi điều khiển</w:t>
      </w:r>
      <w:r w:rsidR="00F861C0" w:rsidRPr="00D9014E">
        <w:rPr>
          <w:b/>
          <w:bCs/>
        </w:rPr>
        <w:t xml:space="preserve"> ESP32”</w:t>
      </w:r>
      <w:r w:rsidR="00F861C0" w:rsidRPr="00F861C0">
        <w:t xml:space="preserve"> </w:t>
      </w:r>
      <w:r w:rsidR="00F861C0" w:rsidRPr="00DB6C3C">
        <w:t>là đề tài đồ án tốt nghiệ</w:t>
      </w:r>
      <w:r w:rsidR="00F861C0">
        <w:t xml:space="preserve">p. </w:t>
      </w:r>
    </w:p>
    <w:p w14:paraId="02DDFA8A" w14:textId="56BB9CC4" w:rsidR="00F861C0" w:rsidRDefault="00F861C0" w:rsidP="00F861C0">
      <w:pPr>
        <w:pStyle w:val="content"/>
        <w:ind w:firstLine="0"/>
      </w:pPr>
      <w:r>
        <w:t>Nội dung</w:t>
      </w:r>
      <w:r w:rsidR="00746AE8">
        <w:t xml:space="preserve"> </w:t>
      </w:r>
      <w:r w:rsidR="00746AE8" w:rsidRPr="00DB6C3C">
        <w:t>đề tài đồ án</w:t>
      </w:r>
      <w:r>
        <w:t xml:space="preserve"> bao gồm 3 chương chính:</w:t>
      </w:r>
    </w:p>
    <w:p w14:paraId="771E1860" w14:textId="42C82FE2" w:rsidR="00F861C0" w:rsidRDefault="00F861C0" w:rsidP="00916FBF">
      <w:pPr>
        <w:pStyle w:val="content"/>
        <w:ind w:left="567" w:firstLine="0"/>
        <w:jc w:val="left"/>
      </w:pPr>
      <w:r>
        <w:t xml:space="preserve">Chương 1 </w:t>
      </w:r>
      <w:r w:rsidR="00916FBF">
        <w:t xml:space="preserve">- </w:t>
      </w:r>
      <w:r>
        <w:t>Tổng quan</w:t>
      </w:r>
      <w:r w:rsidR="00916FBF">
        <w:t xml:space="preserve"> </w:t>
      </w:r>
      <w:r w:rsidR="00C816EA">
        <w:t>về</w:t>
      </w:r>
      <w:r>
        <w:t xml:space="preserve"> </w:t>
      </w:r>
      <w:r w:rsidR="00207C33">
        <w:t xml:space="preserve">điều </w:t>
      </w:r>
      <w:r w:rsidR="00E53B7C">
        <w:t>khiển thông minh</w:t>
      </w:r>
      <w:r w:rsidR="005F0B17">
        <w:t xml:space="preserve">. </w:t>
      </w:r>
      <w:r w:rsidR="00746AE8">
        <w:br/>
      </w:r>
      <w:r>
        <w:t xml:space="preserve">Chương 2 </w:t>
      </w:r>
      <w:r w:rsidR="00916FBF">
        <w:t>-</w:t>
      </w:r>
      <w:r>
        <w:t xml:space="preserve"> </w:t>
      </w:r>
      <w:r w:rsidR="005F0B17">
        <w:t xml:space="preserve">Các thành phần cơ bản của hệ thống điều khiển đèn và rèm cửa thông minh sử dụng vi điều khiển ESP32. </w:t>
      </w:r>
      <w:r w:rsidR="00746AE8">
        <w:br/>
      </w:r>
      <w:r>
        <w:t xml:space="preserve">Chương 3 - Thiết kế hệ thống </w:t>
      </w:r>
      <w:r w:rsidR="005F0B17">
        <w:t>điều khiển đèn và rèm cửa thông minh sử dụng vi điều khiển ESP32.</w:t>
      </w:r>
    </w:p>
    <w:p w14:paraId="10A04573" w14:textId="77777777" w:rsidR="00746AE8" w:rsidRPr="00746AE8" w:rsidRDefault="00746AE8" w:rsidP="00746AE8">
      <w:pPr>
        <w:spacing w:after="0" w:line="360" w:lineRule="auto"/>
        <w:ind w:firstLine="567"/>
        <w:jc w:val="both"/>
        <w:rPr>
          <w:rFonts w:ascii="Times New Roman" w:hAnsi="Times New Roman" w:cs="Times New Roman"/>
          <w:sz w:val="28"/>
          <w:szCs w:val="28"/>
          <w:lang w:val="vi-VN"/>
        </w:rPr>
      </w:pPr>
      <w:r w:rsidRPr="00746AE8">
        <w:rPr>
          <w:rFonts w:ascii="Times New Roman" w:hAnsi="Times New Roman" w:cs="Times New Roman"/>
          <w:sz w:val="28"/>
          <w:szCs w:val="28"/>
          <w:lang w:val="vi-VN"/>
        </w:rPr>
        <w:t>Trong quá trình thực hiện và thiết kế đồ án, do kinh nghiệm thiết kế và thực hiện còn thiếu sót rất nhiều. Do đó, em rất mong nhận được sự đóng góp của thầy, cô và các bạn đề giúp em đưa đề tài ứng dụng vào thực tế cuộc sống.</w:t>
      </w:r>
    </w:p>
    <w:p w14:paraId="6F94F47D" w14:textId="77777777" w:rsidR="00746AE8" w:rsidRPr="00746AE8" w:rsidRDefault="00746AE8" w:rsidP="00746AE8">
      <w:pPr>
        <w:spacing w:after="0" w:line="360" w:lineRule="auto"/>
        <w:ind w:firstLine="567"/>
        <w:jc w:val="both"/>
        <w:rPr>
          <w:rFonts w:ascii="Times New Roman" w:hAnsi="Times New Roman" w:cs="Times New Roman"/>
          <w:sz w:val="28"/>
          <w:szCs w:val="28"/>
          <w:lang w:val="vi-VN"/>
        </w:rPr>
      </w:pPr>
      <w:r w:rsidRPr="00746AE8">
        <w:rPr>
          <w:rFonts w:ascii="Times New Roman" w:hAnsi="Times New Roman" w:cs="Times New Roman"/>
          <w:sz w:val="28"/>
          <w:szCs w:val="28"/>
          <w:lang w:val="vi-VN"/>
        </w:rPr>
        <w:t>Qua đây, em cũng chân thành cảm ơn quý thầy, cô giáo trong khoa Điện tử và các bạn đã giúp đỡ và tạo điều kiện thuận lợi để em có thể hoàn thành tốt đề tài trên.</w:t>
      </w:r>
    </w:p>
    <w:p w14:paraId="40744397" w14:textId="1606725A" w:rsidR="00746AE8" w:rsidRPr="0047100C" w:rsidRDefault="00746AE8" w:rsidP="00746AE8">
      <w:pPr>
        <w:pStyle w:val="Style5"/>
        <w:tabs>
          <w:tab w:val="left" w:pos="4536"/>
          <w:tab w:val="left" w:pos="8789"/>
          <w:tab w:val="left" w:pos="8931"/>
        </w:tabs>
        <w:spacing w:after="0"/>
        <w:ind w:right="283"/>
        <w:rPr>
          <w:szCs w:val="28"/>
          <w:lang w:val="nl-NL"/>
        </w:rPr>
      </w:pPr>
      <w:r w:rsidRPr="0047100C">
        <w:rPr>
          <w:szCs w:val="28"/>
          <w:lang w:val="nl-NL"/>
        </w:rPr>
        <w:tab/>
        <w:t>Hà Nội, ngày</w:t>
      </w:r>
      <w:r w:rsidR="00C721EF">
        <w:rPr>
          <w:szCs w:val="28"/>
          <w:lang w:val="nl-NL"/>
        </w:rPr>
        <w:t xml:space="preserve"> 21 </w:t>
      </w:r>
      <w:r w:rsidRPr="0047100C">
        <w:rPr>
          <w:szCs w:val="28"/>
          <w:lang w:val="nl-NL"/>
        </w:rPr>
        <w:t>tháng</w:t>
      </w:r>
      <w:r w:rsidR="00C721EF">
        <w:rPr>
          <w:szCs w:val="28"/>
          <w:lang w:val="nl-NL"/>
        </w:rPr>
        <w:t xml:space="preserve"> 5 </w:t>
      </w:r>
      <w:r w:rsidRPr="0047100C">
        <w:rPr>
          <w:szCs w:val="28"/>
          <w:lang w:val="nl-NL"/>
        </w:rPr>
        <w:t>năm 2022</w:t>
      </w:r>
    </w:p>
    <w:p w14:paraId="4751CC26" w14:textId="77777777" w:rsidR="00746AE8" w:rsidRPr="0047100C" w:rsidRDefault="00746AE8" w:rsidP="00746AE8">
      <w:pPr>
        <w:pStyle w:val="Style5"/>
        <w:tabs>
          <w:tab w:val="center" w:pos="6237"/>
          <w:tab w:val="left" w:pos="8789"/>
          <w:tab w:val="left" w:pos="8931"/>
        </w:tabs>
        <w:spacing w:after="0"/>
        <w:ind w:right="283"/>
        <w:rPr>
          <w:szCs w:val="28"/>
          <w:lang w:val="nl-NL"/>
        </w:rPr>
      </w:pPr>
      <w:r w:rsidRPr="0047100C">
        <w:rPr>
          <w:szCs w:val="28"/>
          <w:lang w:val="nl-NL"/>
        </w:rPr>
        <w:tab/>
        <w:t>Sinh viên thực hiện</w:t>
      </w:r>
    </w:p>
    <w:p w14:paraId="06589D89" w14:textId="276199BC" w:rsidR="00746AE8" w:rsidRDefault="00746AE8" w:rsidP="00746AE8">
      <w:pPr>
        <w:pStyle w:val="content"/>
        <w:ind w:firstLine="0"/>
      </w:pPr>
    </w:p>
    <w:p w14:paraId="665381E2" w14:textId="1615ADF5" w:rsidR="00916FBF" w:rsidRDefault="00916FBF" w:rsidP="00916FBF">
      <w:pPr>
        <w:pStyle w:val="content"/>
        <w:ind w:left="3600" w:firstLine="86"/>
        <w:jc w:val="center"/>
      </w:pPr>
      <w:r>
        <w:t>Nguyễn Văn Vinh</w:t>
      </w:r>
    </w:p>
    <w:p w14:paraId="71A99980" w14:textId="0BDF99B1" w:rsidR="00351006" w:rsidRDefault="005F0B17" w:rsidP="00351006">
      <w:pPr>
        <w:pStyle w:val="content"/>
        <w:tabs>
          <w:tab w:val="center" w:pos="4464"/>
        </w:tabs>
        <w:ind w:left="142" w:firstLine="0"/>
        <w:jc w:val="left"/>
        <w:rPr>
          <w:b/>
          <w:bCs/>
        </w:rPr>
      </w:pPr>
      <w:r>
        <w:rPr>
          <w:b/>
          <w:bCs/>
        </w:rPr>
        <w:lastRenderedPageBreak/>
        <w:tab/>
      </w:r>
      <w:r w:rsidRPr="005F0B17">
        <w:rPr>
          <w:b/>
          <w:bCs/>
        </w:rPr>
        <w:t>MỞ ĐẦU</w:t>
      </w:r>
    </w:p>
    <w:p w14:paraId="3B8C13BB" w14:textId="573E9DA8" w:rsidR="001C4A11" w:rsidRDefault="00267436" w:rsidP="001C4A11">
      <w:pPr>
        <w:pStyle w:val="level1"/>
        <w:numPr>
          <w:ilvl w:val="0"/>
          <w:numId w:val="0"/>
        </w:numPr>
      </w:pPr>
      <w:bookmarkStart w:id="7" w:name="_Toc105107308"/>
      <w:r>
        <w:t>Lý do lựa chọn đề tài</w:t>
      </w:r>
      <w:bookmarkEnd w:id="7"/>
    </w:p>
    <w:p w14:paraId="0C178602" w14:textId="49A9D16D" w:rsidR="00502DB2" w:rsidRPr="00CE04B5" w:rsidRDefault="00502DB2" w:rsidP="00B31B4C">
      <w:pPr>
        <w:pStyle w:val="content"/>
      </w:pPr>
      <w:r w:rsidRPr="00DB6C3C">
        <w:t>Với sự bùng nổ của Cuộc cách mạng công nghiệp lần thứ tư đang diễn ra từ những năm 20</w:t>
      </w:r>
      <w:r>
        <w:t>10</w:t>
      </w:r>
      <w:r w:rsidR="00B31B4C">
        <w:t>,</w:t>
      </w:r>
      <w:r w:rsidRPr="00DB6C3C">
        <w:t xml:space="preserve"> công nghệ Internet vạn vật</w:t>
      </w:r>
      <w:r>
        <w:t xml:space="preserve"> kết nối</w:t>
      </w:r>
      <w:r w:rsidRPr="00DB6C3C">
        <w:t xml:space="preserve"> (IoT) đang được phát triển một cách nhanh chóng. Hệ sinh thái I</w:t>
      </w:r>
      <w:r w:rsidR="00B31B4C">
        <w:t>O</w:t>
      </w:r>
      <w:r w:rsidRPr="00DB6C3C">
        <w:t>T cho phép các tổ chức có thể kết nối, kiểm soát và sử dụng các </w:t>
      </w:r>
      <w:r w:rsidRPr="00DB6C3C">
        <w:rPr>
          <w:rStyle w:val="Emphasis"/>
          <w:i w:val="0"/>
          <w:iCs w:val="0"/>
        </w:rPr>
        <w:t>thiết bị IOT</w:t>
      </w:r>
      <w:r w:rsidRPr="00DB6C3C">
        <w:t>. Trong hệ sinh thái này, một tổ chức có thể sử dụng các thiết bị như điện thoại thông minh, máy tính bản</w:t>
      </w:r>
      <w:r>
        <w:t>g</w:t>
      </w:r>
      <w:r w:rsidRPr="00DB6C3C">
        <w:t>, … để gửi đi các hiệu lệnh, hoặc truy cập thông tin từ một mạng lưới các thiết bị IOT khác.</w:t>
      </w:r>
      <w:r w:rsidR="00FC2CBC">
        <w:t xml:space="preserve"> </w:t>
      </w:r>
      <w:r w:rsidRPr="00DB6C3C">
        <w:t>Đây là thành quả của nền công nghiệp 4.0. Thay vì sử dụng phương thức điều khiển và giám sát thủ công kém hiệu quả, chính xác. Giờ đây với hệ thống giám</w:t>
      </w:r>
      <w:r>
        <w:t xml:space="preserve"> sát</w:t>
      </w:r>
      <w:r w:rsidRPr="00DB6C3C">
        <w:t>, người vận hành có thể giám sát từ xa mọi lúc, mọi nơi thông qua các thiết bị thông minh có hỗ trợ kết nối internet: smartphone, table</w:t>
      </w:r>
      <w:r>
        <w:t>t</w:t>
      </w:r>
      <w:r w:rsidRPr="00DB6C3C">
        <w:t>, laptop,…</w:t>
      </w:r>
      <w:r w:rsidR="00CE04B5">
        <w:t xml:space="preserve"> </w:t>
      </w:r>
    </w:p>
    <w:p w14:paraId="0AE41010" w14:textId="528ABE22" w:rsidR="005F0B17" w:rsidRDefault="00732330" w:rsidP="005F0B17">
      <w:pPr>
        <w:pStyle w:val="content"/>
      </w:pPr>
      <w:r>
        <w:t xml:space="preserve">Từ đó, </w:t>
      </w:r>
      <w:r w:rsidR="00356929">
        <w:t>ngày càng có nhiều ứng dụng</w:t>
      </w:r>
      <w:r>
        <w:t xml:space="preserve"> thực tiễn để nâng cao chất lượng cuộc sống. Hệ thống rèm cửa và chiếu sáng</w:t>
      </w:r>
      <w:r w:rsidR="00D13773">
        <w:t xml:space="preserve"> là một ví dụ điển hình.</w:t>
      </w:r>
      <w:r>
        <w:t xml:space="preserve"> </w:t>
      </w:r>
      <w:r w:rsidR="005F0B17" w:rsidRPr="000B290B">
        <w:t>Rèm cửa đóng vai trò quan trọng trong mỗi gia đình nó giúp cản sáng, điều chỉnh nhiệt độ và trang trí ngôi nhà của bạn</w:t>
      </w:r>
      <w:r w:rsidR="005F0B17">
        <w:t>. N</w:t>
      </w:r>
      <w:r w:rsidR="005F0B17" w:rsidRPr="000B290B">
        <w:t xml:space="preserve">gày nay với công nghệ 4.0 hiện đại, các thiết bị nội thất được áp dụng công nghệ mới, rèm </w:t>
      </w:r>
      <w:r w:rsidR="005F0B17">
        <w:t>thông minh</w:t>
      </w:r>
      <w:r w:rsidR="005F0B17" w:rsidRPr="000B290B">
        <w:t xml:space="preserve"> ra đời đã giúp cho </w:t>
      </w:r>
      <w:r w:rsidR="005F0B17">
        <w:t>người sử dụng</w:t>
      </w:r>
      <w:r w:rsidR="005F0B17" w:rsidRPr="000B290B">
        <w:t xml:space="preserve"> thao tác dễ dàng hơn</w:t>
      </w:r>
      <w:r w:rsidR="00884EB7">
        <w:t>.</w:t>
      </w:r>
    </w:p>
    <w:p w14:paraId="6A48E025" w14:textId="77777777" w:rsidR="005F0B17" w:rsidRDefault="005F0B17" w:rsidP="005F0B17">
      <w:pPr>
        <w:pStyle w:val="content"/>
      </w:pPr>
      <w:r>
        <w:t xml:space="preserve">Song song với hệ thống rèm cửa, hệ thống chiếu sáng cũng dần thay đổi theo để đáp ứng được nhu cầu thiết yếu của người dùng. Chiếu sáng thông minh đã dần dần trở nên quên thuộc trong những ngôi nhà hiện đại sang trọng. </w:t>
      </w:r>
    </w:p>
    <w:p w14:paraId="0FF6E351" w14:textId="37D080D1" w:rsidR="005F0B17" w:rsidRDefault="005F0B17" w:rsidP="005F0B17">
      <w:pPr>
        <w:pStyle w:val="content"/>
      </w:pPr>
      <w:r w:rsidRPr="00DD719D">
        <w:t>Với</w:t>
      </w:r>
      <w:r w:rsidRPr="00DD719D">
        <w:rPr>
          <w:spacing w:val="-5"/>
        </w:rPr>
        <w:t xml:space="preserve"> </w:t>
      </w:r>
      <w:r w:rsidRPr="00DD719D">
        <w:t>mục</w:t>
      </w:r>
      <w:r w:rsidRPr="00DD719D">
        <w:rPr>
          <w:spacing w:val="-4"/>
        </w:rPr>
        <w:t xml:space="preserve"> </w:t>
      </w:r>
      <w:r w:rsidRPr="00DD719D">
        <w:t>đích</w:t>
      </w:r>
      <w:r w:rsidRPr="00DD719D">
        <w:rPr>
          <w:spacing w:val="-4"/>
        </w:rPr>
        <w:t xml:space="preserve"> </w:t>
      </w:r>
      <w:r w:rsidRPr="00DD719D">
        <w:t>có</w:t>
      </w:r>
      <w:r w:rsidRPr="00DD719D">
        <w:rPr>
          <w:spacing w:val="-4"/>
        </w:rPr>
        <w:t xml:space="preserve"> </w:t>
      </w:r>
      <w:r w:rsidRPr="00DD719D">
        <w:t>thể</w:t>
      </w:r>
      <w:r w:rsidRPr="00DD719D">
        <w:rPr>
          <w:spacing w:val="-4"/>
        </w:rPr>
        <w:t xml:space="preserve"> </w:t>
      </w:r>
      <w:r w:rsidRPr="00DD719D">
        <w:t>tạo</w:t>
      </w:r>
      <w:r w:rsidRPr="00DD719D">
        <w:rPr>
          <w:spacing w:val="-5"/>
        </w:rPr>
        <w:t xml:space="preserve"> </w:t>
      </w:r>
      <w:r w:rsidRPr="00DD719D">
        <w:t>ra</w:t>
      </w:r>
      <w:r w:rsidRPr="00DD719D">
        <w:rPr>
          <w:spacing w:val="-4"/>
        </w:rPr>
        <w:t xml:space="preserve"> </w:t>
      </w:r>
      <w:r w:rsidRPr="00DD719D">
        <w:t>một</w:t>
      </w:r>
      <w:r w:rsidRPr="00DD719D">
        <w:rPr>
          <w:spacing w:val="-4"/>
        </w:rPr>
        <w:t xml:space="preserve"> </w:t>
      </w:r>
      <w:r w:rsidRPr="00DD719D">
        <w:t>hệ</w:t>
      </w:r>
      <w:r w:rsidRPr="00DD719D">
        <w:rPr>
          <w:spacing w:val="-2"/>
        </w:rPr>
        <w:t xml:space="preserve"> </w:t>
      </w:r>
      <w:r w:rsidRPr="00DD719D">
        <w:t>thống</w:t>
      </w:r>
      <w:r w:rsidRPr="00DD719D">
        <w:rPr>
          <w:spacing w:val="-5"/>
        </w:rPr>
        <w:t xml:space="preserve"> </w:t>
      </w:r>
      <w:r>
        <w:rPr>
          <w:spacing w:val="-5"/>
        </w:rPr>
        <w:t>đèn và rèm cửa thông minh</w:t>
      </w:r>
      <w:r w:rsidRPr="00DD719D">
        <w:t xml:space="preserve">, thân thiện với người dùng, khả năng tùy biến cao và giá thành phải chăng, </w:t>
      </w:r>
      <w:r>
        <w:t xml:space="preserve">em </w:t>
      </w:r>
      <w:r w:rsidRPr="00DD719D">
        <w:t>xin giới thiệu đề tài</w:t>
      </w:r>
      <w:r w:rsidRPr="003D4EB3">
        <w:t>: “</w:t>
      </w:r>
      <w:r w:rsidRPr="003D4EB3">
        <w:rPr>
          <w:szCs w:val="28"/>
        </w:rPr>
        <w:t>Thiết kế mô hình hệ thống</w:t>
      </w:r>
      <w:r w:rsidR="00356929">
        <w:rPr>
          <w:szCs w:val="28"/>
        </w:rPr>
        <w:t xml:space="preserve"> điều khiển</w:t>
      </w:r>
      <w:r w:rsidRPr="003D4EB3">
        <w:rPr>
          <w:szCs w:val="28"/>
        </w:rPr>
        <w:t xml:space="preserve"> đèn và rèm cửa thông minh sử dụng vi điều khiển ESP32</w:t>
      </w:r>
      <w:r w:rsidRPr="003D4EB3">
        <w:t>”.</w:t>
      </w:r>
      <w:r w:rsidRPr="00DD719D">
        <w:t xml:space="preserve"> Với mô hình này, chúng ta có thể phát triển thêm thành một hệ thống hoàn chỉnh</w:t>
      </w:r>
      <w:r>
        <w:t>, liên kết được các thiết bị lại với nhau</w:t>
      </w:r>
      <w:r w:rsidRPr="00DD719D">
        <w:t xml:space="preserve">, có thể giúp </w:t>
      </w:r>
      <w:r>
        <w:t>con người</w:t>
      </w:r>
      <w:r w:rsidRPr="00DD719D">
        <w:t xml:space="preserve"> dễ dàng sử dụng, vận hành cũng như điều </w:t>
      </w:r>
      <w:r>
        <w:t>khiển từ xa ở mọi lúc mọi nơi chỉ cần có một thiết bị có thể kết nối được với Internet.</w:t>
      </w:r>
    </w:p>
    <w:p w14:paraId="09FEC5D7" w14:textId="2C4FECBB" w:rsidR="001C4A11" w:rsidRDefault="001C4A11" w:rsidP="001C4A11">
      <w:pPr>
        <w:pStyle w:val="level1"/>
        <w:numPr>
          <w:ilvl w:val="0"/>
          <w:numId w:val="0"/>
        </w:numPr>
      </w:pPr>
      <w:bookmarkStart w:id="8" w:name="_Toc105107309"/>
      <w:r>
        <w:lastRenderedPageBreak/>
        <w:t>Mục đích nghiên cứu</w:t>
      </w:r>
      <w:bookmarkEnd w:id="8"/>
    </w:p>
    <w:p w14:paraId="0DF88833" w14:textId="6D8C3687" w:rsidR="001C4A11" w:rsidRDefault="001C4A11" w:rsidP="001C4A11">
      <w:pPr>
        <w:pStyle w:val="content"/>
      </w:pPr>
      <w:r w:rsidRPr="009105B7">
        <w:t>Nghiên cứu</w:t>
      </w:r>
      <w:r w:rsidR="00884EB7">
        <w:t>,</w:t>
      </w:r>
      <w:r w:rsidRPr="009105B7">
        <w:t xml:space="preserve"> sử dụng các tài nguyên của </w:t>
      </w:r>
      <w:r>
        <w:t>vi điều khiển ESP32</w:t>
      </w:r>
      <w:r w:rsidRPr="009105B7">
        <w:t xml:space="preserve"> và các linh kiện sử dụng trong hệ thống. Thiết kế thành công mô hình </w:t>
      </w:r>
      <w:r>
        <w:t xml:space="preserve">đèn và rèm của thông minh </w:t>
      </w:r>
      <w:r w:rsidRPr="009105B7">
        <w:t xml:space="preserve">sử dụng vi điều khiển </w:t>
      </w:r>
      <w:r>
        <w:t>ESP32</w:t>
      </w:r>
      <w:r w:rsidRPr="009105B7">
        <w:t>.</w:t>
      </w:r>
    </w:p>
    <w:p w14:paraId="675FA1F0" w14:textId="77777777" w:rsidR="001C4A11" w:rsidRDefault="001C4A11" w:rsidP="001C4A11">
      <w:pPr>
        <w:pStyle w:val="level1"/>
        <w:numPr>
          <w:ilvl w:val="0"/>
          <w:numId w:val="0"/>
        </w:numPr>
      </w:pPr>
      <w:bookmarkStart w:id="9" w:name="_Toc105107310"/>
      <w:r>
        <w:t>Phạm vi nghiên cứu</w:t>
      </w:r>
      <w:bookmarkEnd w:id="9"/>
    </w:p>
    <w:p w14:paraId="5AD45D89" w14:textId="6913206B" w:rsidR="001C4A11" w:rsidRDefault="001C4A11" w:rsidP="00D73CE1">
      <w:pPr>
        <w:pStyle w:val="paranofl"/>
        <w:numPr>
          <w:ilvl w:val="0"/>
          <w:numId w:val="19"/>
        </w:numPr>
        <w:spacing w:line="276" w:lineRule="auto"/>
      </w:pPr>
      <w:r>
        <w:t>Nghiên cứu một mô hình đơn giản bao gồm cả rèm cửa và đèn chiếu sáng để mô tả hoạt động của chúng</w:t>
      </w:r>
      <w:r w:rsidR="00C64679">
        <w:t>.</w:t>
      </w:r>
    </w:p>
    <w:p w14:paraId="20153972" w14:textId="105D9AD9" w:rsidR="001C4A11" w:rsidRDefault="001C4A11" w:rsidP="00D73CE1">
      <w:pPr>
        <w:pStyle w:val="paranofl"/>
        <w:numPr>
          <w:ilvl w:val="0"/>
          <w:numId w:val="19"/>
        </w:numPr>
        <w:spacing w:line="276" w:lineRule="auto"/>
      </w:pPr>
      <w:r>
        <w:t>Nghiên cứu và thiết kế một giao diện web để điều khiển và giám sát đèn, rèm cửa từ xa</w:t>
      </w:r>
      <w:r w:rsidR="00C64679">
        <w:t>.</w:t>
      </w:r>
    </w:p>
    <w:p w14:paraId="69499ABC" w14:textId="3489250C" w:rsidR="001C4A11" w:rsidRDefault="001C4A11" w:rsidP="00D73CE1">
      <w:pPr>
        <w:pStyle w:val="paranofl"/>
        <w:numPr>
          <w:ilvl w:val="0"/>
          <w:numId w:val="19"/>
        </w:numPr>
        <w:spacing w:line="276" w:lineRule="auto"/>
      </w:pPr>
      <w:r>
        <w:t>Nghiên cứu và ứng dụng vi điều khiển ESP32 vào các ứng dụng điều khiển từ xa, các ứng dụng về IoT (Internet of Things)</w:t>
      </w:r>
      <w:r w:rsidR="00C64679">
        <w:t>.</w:t>
      </w:r>
    </w:p>
    <w:p w14:paraId="47C213B6" w14:textId="360BCF70" w:rsidR="001C4A11" w:rsidRDefault="00964BCE" w:rsidP="001C4A11">
      <w:pPr>
        <w:pStyle w:val="level1"/>
        <w:numPr>
          <w:ilvl w:val="0"/>
          <w:numId w:val="0"/>
        </w:numPr>
      </w:pPr>
      <w:bookmarkStart w:id="10" w:name="_Toc105107311"/>
      <w:r>
        <w:t>Đối tượng</w:t>
      </w:r>
      <w:r w:rsidR="001C4A11">
        <w:t xml:space="preserve"> nghiên cứu</w:t>
      </w:r>
      <w:bookmarkEnd w:id="10"/>
    </w:p>
    <w:p w14:paraId="7B7AF8CB" w14:textId="41EC577B" w:rsidR="001C4A11" w:rsidRDefault="00964BCE" w:rsidP="00D73CE1">
      <w:pPr>
        <w:pStyle w:val="paranofl"/>
        <w:numPr>
          <w:ilvl w:val="0"/>
          <w:numId w:val="20"/>
        </w:numPr>
      </w:pPr>
      <w:r>
        <w:t>Nghiên cứu</w:t>
      </w:r>
      <w:r w:rsidR="001C4A11">
        <w:t xml:space="preserve"> về các sản phẩm rèm cửa thông minh trong và ngoài nước</w:t>
      </w:r>
    </w:p>
    <w:p w14:paraId="37A76F1F" w14:textId="02E1A107" w:rsidR="001C4A11" w:rsidRDefault="00964BCE" w:rsidP="00D73CE1">
      <w:pPr>
        <w:pStyle w:val="content"/>
        <w:numPr>
          <w:ilvl w:val="0"/>
          <w:numId w:val="20"/>
        </w:numPr>
        <w:spacing w:line="276" w:lineRule="auto"/>
      </w:pPr>
      <w:r>
        <w:t>Tìm hiểu các</w:t>
      </w:r>
      <w:r w:rsidR="001C4A11">
        <w:t xml:space="preserve"> giải pháp tích hợp để điều khiển đèn và rèm cửa </w:t>
      </w:r>
    </w:p>
    <w:p w14:paraId="2D5EB6FA" w14:textId="2AC30306" w:rsidR="001C4A11" w:rsidRDefault="00964BCE" w:rsidP="00D73CE1">
      <w:pPr>
        <w:pStyle w:val="content"/>
        <w:numPr>
          <w:ilvl w:val="0"/>
          <w:numId w:val="20"/>
        </w:numPr>
        <w:spacing w:line="276" w:lineRule="auto"/>
      </w:pPr>
      <w:r>
        <w:t>Nghiên cứu, t</w:t>
      </w:r>
      <w:r w:rsidR="001C4A11">
        <w:t>hiết kế mô hình tổng quát của đề tài</w:t>
      </w:r>
    </w:p>
    <w:p w14:paraId="06B03CB6" w14:textId="5F44C9E4" w:rsidR="001C4A11" w:rsidRDefault="00964BCE" w:rsidP="00D73CE1">
      <w:pPr>
        <w:pStyle w:val="content"/>
        <w:numPr>
          <w:ilvl w:val="0"/>
          <w:numId w:val="20"/>
        </w:numPr>
        <w:spacing w:line="276" w:lineRule="auto"/>
      </w:pPr>
      <w:r>
        <w:t>Nghiên cứu ứ</w:t>
      </w:r>
      <w:r w:rsidR="001C4A11">
        <w:t>ng dụng IoT vào theo dõi và giám sát trên các thiết bị có kết nối internet</w:t>
      </w:r>
    </w:p>
    <w:p w14:paraId="6862E960" w14:textId="133DC9B7" w:rsidR="001C4A11" w:rsidRDefault="001C4A11" w:rsidP="001C4A11">
      <w:pPr>
        <w:pStyle w:val="level1"/>
        <w:numPr>
          <w:ilvl w:val="0"/>
          <w:numId w:val="0"/>
        </w:numPr>
      </w:pPr>
      <w:bookmarkStart w:id="11" w:name="_Toc105107312"/>
      <w:r>
        <w:t>Vai trò và ý</w:t>
      </w:r>
      <w:r w:rsidR="00E922D4">
        <w:t xml:space="preserve"> </w:t>
      </w:r>
      <w:r>
        <w:t>nghĩa của đề tài</w:t>
      </w:r>
      <w:bookmarkEnd w:id="11"/>
    </w:p>
    <w:p w14:paraId="359FE41D" w14:textId="77777777" w:rsidR="001C4A11" w:rsidRPr="008C0A32" w:rsidRDefault="001C4A11" w:rsidP="001C4A11">
      <w:pPr>
        <w:pStyle w:val="content"/>
        <w:ind w:firstLine="0"/>
        <w:rPr>
          <w:i/>
          <w:iCs/>
        </w:rPr>
      </w:pPr>
      <w:r w:rsidRPr="008C0A32">
        <w:rPr>
          <w:i/>
          <w:iCs/>
        </w:rPr>
        <w:t>Vai trò của đề tài</w:t>
      </w:r>
    </w:p>
    <w:p w14:paraId="3D571D0F" w14:textId="77777777" w:rsidR="001C4A11" w:rsidRDefault="001C4A11" w:rsidP="001C4A11">
      <w:pPr>
        <w:pStyle w:val="content"/>
      </w:pPr>
      <w:r>
        <w:t>Đề tài được đưa ra nhằm tạo ra hệ thống đèn và rèm cửa thông minh ứng dụng nhiều trong các ngôi nhà cần yêu cầu một hệ thống tự động và điều khiển từ xa.</w:t>
      </w:r>
    </w:p>
    <w:p w14:paraId="5202A2A9" w14:textId="77777777" w:rsidR="001C4A11" w:rsidRDefault="001C4A11" w:rsidP="001C4A11">
      <w:pPr>
        <w:pStyle w:val="content"/>
      </w:pPr>
      <w:r>
        <w:t>Ngoài ra, đối với sinh viên, đề tài còn là chủ đề để tìm hiểu về công nghệ điều khiển và giám sát từ xa, công nghệ IoT…</w:t>
      </w:r>
    </w:p>
    <w:p w14:paraId="4A2721E8" w14:textId="77777777" w:rsidR="001C4A11" w:rsidRDefault="001C4A11" w:rsidP="001C4A11">
      <w:pPr>
        <w:pStyle w:val="content"/>
        <w:ind w:firstLine="0"/>
        <w:rPr>
          <w:i/>
          <w:iCs/>
        </w:rPr>
      </w:pPr>
      <w:r w:rsidRPr="008C0A32">
        <w:rPr>
          <w:i/>
          <w:iCs/>
        </w:rPr>
        <w:t>Ý nghĩa của đề tài</w:t>
      </w:r>
    </w:p>
    <w:p w14:paraId="232AC7F5" w14:textId="0AAF1426" w:rsidR="001C4A11" w:rsidRDefault="000D1224" w:rsidP="001C4A11">
      <w:pPr>
        <w:pStyle w:val="content"/>
      </w:pPr>
      <w:r>
        <w:t>Ý nghĩa</w:t>
      </w:r>
      <w:r w:rsidR="001C4A11">
        <w:t xml:space="preserve"> khoa học</w:t>
      </w:r>
      <w:r>
        <w:t>: S</w:t>
      </w:r>
      <w:r w:rsidR="001C4A11">
        <w:t>ự thành công của đề tài sẽ góp phần giúp cho các bạn sinh viên mới nói chung và các bạn sinh viên khoa Điện Tử - Viễn Thông nói riêng thấy rõ và thêm yêu thích chuyên ngành mình đã chọn.</w:t>
      </w:r>
      <w:r w:rsidR="00E071F5" w:rsidRPr="00E071F5">
        <w:t xml:space="preserve"> </w:t>
      </w:r>
      <w:r w:rsidR="00E071F5">
        <w:t xml:space="preserve">Toàn bộ chương trình và bản thiết kế của để tài sẽ trở thành tài liệu nghiên cứu hữu ích </w:t>
      </w:r>
      <w:r w:rsidR="00E071F5">
        <w:lastRenderedPageBreak/>
        <w:t>cho các bạn sinh viên.</w:t>
      </w:r>
      <w:r w:rsidR="001C4A11">
        <w:t xml:space="preserve"> </w:t>
      </w:r>
      <w:r w:rsidR="00E071F5">
        <w:t>Từ đây, các bạn sinh viên có thể dựa trên lý thuyết và mô hình để đi sâu tìm hiểu, phát triển hoàn thiện hơn hệ thống nhà thông minh và đưa vào áp dụng trong cuộc sống.</w:t>
      </w:r>
    </w:p>
    <w:p w14:paraId="79A4B6D7" w14:textId="11F14A1D" w:rsidR="00E071F5" w:rsidRDefault="00E071F5" w:rsidP="001C4A11">
      <w:pPr>
        <w:pStyle w:val="content"/>
      </w:pPr>
      <w:r>
        <w:t xml:space="preserve">Ý nghĩa thực tiễn: Việc thiết kế và thử nghiệm thành công mô hình hệ thống đèn và rèm cửa thông minh sử dụng vi điều khiển ESP32 sẽ góp phần đa dạng hóa các ứng dụng của vi điều khiển và các ứng dụng của IoT vào cuộc sống. Việc </w:t>
      </w:r>
      <w:r w:rsidR="003E67B4">
        <w:t>điều khiển và giám sát từ xa sẽ mang lại những trải nghiệm sống tiện ích khi mà người dùng có thể quản lí các thiết bị điện một cách dễ dàng và chủ động.</w:t>
      </w:r>
    </w:p>
    <w:p w14:paraId="627D2123" w14:textId="77777777" w:rsidR="000D1224" w:rsidRDefault="000D1224" w:rsidP="000D1224">
      <w:pPr>
        <w:pStyle w:val="content"/>
      </w:pPr>
    </w:p>
    <w:p w14:paraId="6FF1EBF6" w14:textId="77777777" w:rsidR="000D1224" w:rsidRDefault="000D1224" w:rsidP="001C4A11">
      <w:pPr>
        <w:pStyle w:val="content"/>
      </w:pPr>
    </w:p>
    <w:p w14:paraId="11AB04A0" w14:textId="77777777" w:rsidR="00F861C0" w:rsidRDefault="00F861C0">
      <w:pPr>
        <w:rPr>
          <w:rFonts w:ascii="Times New Roman" w:hAnsi="Times New Roman"/>
          <w:sz w:val="28"/>
        </w:rPr>
      </w:pPr>
      <w:r>
        <w:br w:type="page"/>
      </w:r>
    </w:p>
    <w:p w14:paraId="45FDE985" w14:textId="6A8EAE2F" w:rsidR="00DB6C3C" w:rsidRPr="00FB4739" w:rsidRDefault="00781B15" w:rsidP="00D73CE1">
      <w:pPr>
        <w:pStyle w:val="Heading1"/>
        <w:numPr>
          <w:ilvl w:val="0"/>
          <w:numId w:val="24"/>
        </w:numPr>
        <w:rPr>
          <w:caps w:val="0"/>
        </w:rPr>
      </w:pPr>
      <w:bookmarkStart w:id="12" w:name="_Toc105107313"/>
      <w:r w:rsidRPr="00FB4739">
        <w:rPr>
          <w:caps w:val="0"/>
        </w:rPr>
        <w:lastRenderedPageBreak/>
        <w:t xml:space="preserve">TỔNG QUAN </w:t>
      </w:r>
      <w:r w:rsidR="003E1A73">
        <w:rPr>
          <w:caps w:val="0"/>
        </w:rPr>
        <w:t>VỀ</w:t>
      </w:r>
      <w:r w:rsidR="003D4EB3">
        <w:rPr>
          <w:caps w:val="0"/>
        </w:rPr>
        <w:t xml:space="preserve"> ĐIỀU KHIỂN</w:t>
      </w:r>
      <w:r w:rsidRPr="00FB4739">
        <w:rPr>
          <w:caps w:val="0"/>
        </w:rPr>
        <w:t xml:space="preserve"> THÔNG MINH</w:t>
      </w:r>
      <w:bookmarkEnd w:id="12"/>
    </w:p>
    <w:p w14:paraId="667078B7" w14:textId="2772F6B5" w:rsidR="002D5A7D" w:rsidRDefault="00D02183" w:rsidP="000017F3">
      <w:pPr>
        <w:pStyle w:val="level1"/>
      </w:pPr>
      <w:bookmarkStart w:id="13" w:name="_Toc105107314"/>
      <w:r>
        <w:t>Tổng quan về hệ thống điều khiển thông minh</w:t>
      </w:r>
      <w:bookmarkEnd w:id="13"/>
    </w:p>
    <w:p w14:paraId="006F4979" w14:textId="38A2DCC4" w:rsidR="00D02183" w:rsidRDefault="00D868B9" w:rsidP="00A16808">
      <w:pPr>
        <w:pStyle w:val="content"/>
      </w:pPr>
      <w:r>
        <w:t>Thuật ngữ “ Điều khiển thông minh” đã được giới thiệu trong khoảng ba thập niên</w:t>
      </w:r>
      <w:r w:rsidR="00E922D4">
        <w:t xml:space="preserve"> gần đây</w:t>
      </w:r>
      <w:r>
        <w:t xml:space="preserve"> với các phương pháp điều khiển có mục tiêu tham vọng hơn so với các hệ thống truyền thống. Trong khi hệ thống truyền thống thường cần các chi tiết dù nhiều dù ít về quá trình điều khiển thì hệ thống điều khiển thông minh có thể điều khiển một cách tự chủ các hệ thống phức tạp, các quá trình chưa được hiểu biết nhiều thí dụ như về mục tiêu điều khiển. Hệ thống này còn hoạt động được khi hệ thống có sự thay đổi về tham số hay môi trường điều khiển, thông qua quá trình học từ kinh nghiệm, tiếp thu và tổ chức kiến thức về môi trường xung quanh và hành vi sắp tới của hệ thống. Các mục tiêu đầy tham vọng này, xuất phát từ mong muốn bắt chước khả năng tuyệt vời của não bộ con người, mà thực ra cho đến giờ này thì chưa có hệ thống điều khiển thông minh nào là có thể đạt tới được. Hiện này, ý niệm “thông minh” thường được dùng cho để chỉ một số kỹ thuật có cội nguồn là lĩnh vực trí tuệ nhân tạo (artificial intelligence AI), có mục tiêu là bắt chước một số phần tử cơ bản của trí tuệ như lý luận (reasoning), học (learning), v.v,.. Trong đó phải kể đến mạng noron nhân tạo, hệ chuyên gia, hệ logic mờ, mô hình định tính, thuật toán di truyền và nhiều tổ hợp từ các phương pháp này. Trong một số trường hợp, các kỹ thuật này đã thực sự đóng góp cho hệ thống một số khả năng thông minh, còn các trường hợp khác thì chỉ đơn thuần là phương tiện biểu diễn các luật điều khiển phi tuyến, mô hình của quá trình điều khiển hay các yếu tố bất định. Trường hợp sau tuy không đóng góp một cách rõ ràng vào mức độ thông minh của hệ thống, nhưng các phương pháp trên vẫn rất hữu ích. Chúng đã làm phong phú hóa lĩnh vực điều khiển thông qua các sơ đồ biểu diễn khác nhằm có được các thông tin đặc thù từ đối tượng điều khiển mà các phương pháp truyền thống không thể có được</w:t>
      </w:r>
      <w:r w:rsidR="00075BF5">
        <w:t>[</w:t>
      </w:r>
      <w:r w:rsidR="00F86251">
        <w:t>5</w:t>
      </w:r>
      <w:r w:rsidR="00075BF5">
        <w:t>]</w:t>
      </w:r>
      <w:r w:rsidR="00C944F3">
        <w:t>.</w:t>
      </w:r>
    </w:p>
    <w:p w14:paraId="0FE3F27C" w14:textId="4EC152B2" w:rsidR="00D02183" w:rsidRDefault="000017F3" w:rsidP="00D02183">
      <w:pPr>
        <w:pStyle w:val="level1"/>
      </w:pPr>
      <w:bookmarkStart w:id="14" w:name="_Toc105107315"/>
      <w:r>
        <w:lastRenderedPageBreak/>
        <w:t>Tổng quan về vấn đề nghiên cứu</w:t>
      </w:r>
      <w:bookmarkEnd w:id="14"/>
    </w:p>
    <w:p w14:paraId="19B35581" w14:textId="4F669659" w:rsidR="00D02183" w:rsidRDefault="00D02183" w:rsidP="00D02183">
      <w:pPr>
        <w:pStyle w:val="content"/>
      </w:pPr>
      <w:r>
        <w:t>Tìm hiểu lịch sử phát triển, tình hình nghiên cứu của hệ thống đèn và rèm cửa thông minh tự động của thế giới nói chung và Việt Nam nói riêng. Từ đó em tìm hiểu những vấn đề cần phải nghiên cứu nhằm nắm bắt và hiểu hơn về ưu điểm, nhược điểm của những hệ thống đã được áp dụng vào thực tế để có thể thực hiện tốt đề tài của mình</w:t>
      </w:r>
      <w:r w:rsidRPr="0047100C">
        <w:rPr>
          <w:lang w:val="vi-VN"/>
        </w:rPr>
        <w:t>.</w:t>
      </w:r>
    </w:p>
    <w:p w14:paraId="42BD27A6" w14:textId="023F2966" w:rsidR="009D17FF" w:rsidRDefault="000017F3" w:rsidP="000017F3">
      <w:pPr>
        <w:pStyle w:val="level2"/>
      </w:pPr>
      <w:bookmarkStart w:id="15" w:name="_Toc105107316"/>
      <w:r>
        <w:t>Tình hình nghiên cứu</w:t>
      </w:r>
      <w:r w:rsidR="00A859D1">
        <w:t xml:space="preserve"> ngoài nước</w:t>
      </w:r>
      <w:bookmarkEnd w:id="15"/>
    </w:p>
    <w:p w14:paraId="3A4A1F0B" w14:textId="1144FBC9" w:rsidR="00EB75CA" w:rsidRDefault="00EB75CA" w:rsidP="00EB75CA">
      <w:pPr>
        <w:pStyle w:val="content"/>
      </w:pPr>
      <w:r>
        <w:t>Rèm cửa là một thiết kế không thể thiếu trong các công trình kiến trúc hiện nay, giúp linh động trong việc che chắn ánh nắng và tùy lúc có thể lấy ánh sáng mặt trời khi cần thiết. Ngoài ra, rèm cũng giúp giữ gìn sự riêng tư, kín đáo trong một số phòng ốc. Trong thời buổi hiện đại số lượng cửa nhiều đồng thời với đó là số lượng rèm cửa cũng nhiều tương ứng. Nếu dùng cách thủ công để kéo lại hoặc mở ra sẽ khá là bất tiện và mất thời gian không cần thiết. Chính vì thế IoT đã đem đến hệ thống rèm cửa thông minh như một giải pháp cho thời buổi hiện đại.</w:t>
      </w:r>
    </w:p>
    <w:p w14:paraId="4895A949" w14:textId="77777777" w:rsidR="00EB75CA" w:rsidRDefault="00EB75CA" w:rsidP="00EB75CA">
      <w:pPr>
        <w:pStyle w:val="content"/>
      </w:pPr>
      <w:r>
        <w:t>Rèm cửa thông minh được thiết kế phù hợp với từ loại rèm như kéo mở về một bên, từ hai bên kéo vào giữa và từ giữa mở ra, từ dưới kéo lên hoặc từ trên đóng xuống...tùy theo nhu cầu khách hàng</w:t>
      </w:r>
    </w:p>
    <w:p w14:paraId="4C4D271A" w14:textId="073F5A4E" w:rsidR="00EB75CA" w:rsidRDefault="00EB75CA" w:rsidP="00EB75CA">
      <w:pPr>
        <w:pStyle w:val="content"/>
      </w:pPr>
      <w:r>
        <w:t>Với các motor giúp cho việc kéo đẩy được cơ khí hóa kèm với các mạch điện tử để nhận và truyền lệnh từ người sử dụng tương ứng giúp cho quá trình kéo mở được tự động hóa. Ngoài ra chúng tôi có phần mềm lập trình trên thiết bị thông minh có thể cài đặt dễ dàng. Người sử dụng chỉ cần dùng smartphone hoặc tablet và vào app vào có thể đóng mở bất cứ vị trí rèm cửa nào mong muốn theo lập trình sẵn.</w:t>
      </w:r>
    </w:p>
    <w:p w14:paraId="44E81EA5" w14:textId="6AEAC19D" w:rsidR="00A0796D" w:rsidRPr="00A0796D" w:rsidRDefault="0015470B" w:rsidP="00D40595">
      <w:pPr>
        <w:pStyle w:val="content"/>
        <w:ind w:firstLine="0"/>
        <w:rPr>
          <w:b/>
          <w:bCs/>
        </w:rPr>
      </w:pPr>
      <w:r>
        <w:rPr>
          <w:noProof/>
        </w:rPr>
        <w:lastRenderedPageBreak/>
        <mc:AlternateContent>
          <mc:Choice Requires="wps">
            <w:drawing>
              <wp:anchor distT="0" distB="0" distL="114300" distR="114300" simplePos="0" relativeHeight="251881472" behindDoc="0" locked="0" layoutInCell="1" allowOverlap="1" wp14:anchorId="0E44A067" wp14:editId="4E185958">
                <wp:simplePos x="0" y="0"/>
                <wp:positionH relativeFrom="column">
                  <wp:posOffset>464704</wp:posOffset>
                </wp:positionH>
                <wp:positionV relativeFrom="paragraph">
                  <wp:posOffset>2853632</wp:posOffset>
                </wp:positionV>
                <wp:extent cx="43129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25BEFD3B" w14:textId="73B1595C" w:rsidR="00862DE7" w:rsidRPr="00A01245" w:rsidRDefault="00862DE7" w:rsidP="00862DE7">
                            <w:pPr>
                              <w:pStyle w:val="Caption"/>
                              <w:rPr>
                                <w:noProof/>
                              </w:rPr>
                            </w:pPr>
                            <w:bookmarkStart w:id="16" w:name="_Toc104996116"/>
                            <w:r>
                              <w:t xml:space="preserve">Hình 1. </w:t>
                            </w:r>
                            <w:fldSimple w:instr=" SEQ Hình_1. \* ARABIC ">
                              <w:r w:rsidR="00E427A8">
                                <w:rPr>
                                  <w:noProof/>
                                </w:rPr>
                                <w:t>1</w:t>
                              </w:r>
                            </w:fldSimple>
                            <w:r>
                              <w:t>. Rèm cửa tự động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44A067" id="_x0000_t202" coordsize="21600,21600" o:spt="202" path="m,l,21600r21600,l21600,xe">
                <v:stroke joinstyle="miter"/>
                <v:path gradientshapeok="t" o:connecttype="rect"/>
              </v:shapetype>
              <v:shape id="Text Box 1" o:spid="_x0000_s1026" type="#_x0000_t202" style="position:absolute;left:0;text-align:left;margin-left:36.6pt;margin-top:224.7pt;width:339.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GG6FQIAADgEAAAOAAAAZHJzL2Uyb0RvYy54bWysU8GO0zAQvSPxD5bvNG0XVh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b6/mc0/zSklKXd78yF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" stroked="f">
                <v:textbox style="mso-fit-shape-to-text:t" inset="0,0,0,0">
                  <w:txbxContent>
                    <w:p w14:paraId="25BEFD3B" w14:textId="73B1595C" w:rsidR="00862DE7" w:rsidRPr="00A01245" w:rsidRDefault="00862DE7" w:rsidP="00862DE7">
                      <w:pPr>
                        <w:pStyle w:val="Caption"/>
                        <w:rPr>
                          <w:noProof/>
                        </w:rPr>
                      </w:pPr>
                      <w:bookmarkStart w:id="17" w:name="_Toc104996116"/>
                      <w:r>
                        <w:t xml:space="preserve">Hình 1. </w:t>
                      </w:r>
                      <w:fldSimple w:instr=" SEQ Hình_1. \* ARABIC ">
                        <w:r w:rsidR="00E427A8">
                          <w:rPr>
                            <w:noProof/>
                          </w:rPr>
                          <w:t>1</w:t>
                        </w:r>
                      </w:fldSimple>
                      <w:r>
                        <w:t>. Rèm cửa tự động</w:t>
                      </w:r>
                      <w:bookmarkEnd w:id="17"/>
                    </w:p>
                  </w:txbxContent>
                </v:textbox>
                <w10:wrap type="topAndBottom"/>
              </v:shape>
            </w:pict>
          </mc:Fallback>
        </mc:AlternateContent>
      </w:r>
      <w:r w:rsidRPr="00A0796D">
        <w:rPr>
          <w:noProof/>
        </w:rPr>
        <w:drawing>
          <wp:anchor distT="0" distB="0" distL="114300" distR="114300" simplePos="0" relativeHeight="251779072" behindDoc="0" locked="0" layoutInCell="1" allowOverlap="1" wp14:anchorId="487C8A9B" wp14:editId="502BC976">
            <wp:simplePos x="0" y="0"/>
            <wp:positionH relativeFrom="page">
              <wp:align>center</wp:align>
            </wp:positionH>
            <wp:positionV relativeFrom="paragraph">
              <wp:posOffset>353060</wp:posOffset>
            </wp:positionV>
            <wp:extent cx="4079875" cy="2447925"/>
            <wp:effectExtent l="0" t="0" r="0" b="9525"/>
            <wp:wrapTopAndBottom/>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9875" cy="2447925"/>
                    </a:xfrm>
                    <a:prstGeom prst="rect">
                      <a:avLst/>
                    </a:prstGeom>
                    <a:noFill/>
                  </pic:spPr>
                </pic:pic>
              </a:graphicData>
            </a:graphic>
            <wp14:sizeRelH relativeFrom="margin">
              <wp14:pctWidth>0</wp14:pctWidth>
            </wp14:sizeRelH>
            <wp14:sizeRelV relativeFrom="margin">
              <wp14:pctHeight>0</wp14:pctHeight>
            </wp14:sizeRelV>
          </wp:anchor>
        </w:drawing>
      </w:r>
      <w:r w:rsidR="00A0796D" w:rsidRPr="00A0796D">
        <w:rPr>
          <w:b/>
          <w:bCs/>
        </w:rPr>
        <w:t>Rèm cửa tự động</w:t>
      </w:r>
    </w:p>
    <w:p w14:paraId="23EBD8A7" w14:textId="00ECDF72" w:rsidR="0015470B" w:rsidRDefault="0015470B" w:rsidP="00692E14">
      <w:pPr>
        <w:pStyle w:val="content"/>
        <w:spacing w:line="276" w:lineRule="auto"/>
        <w:ind w:firstLine="567"/>
      </w:pPr>
      <w:r>
        <w:t xml:space="preserve">(Nguồn: </w:t>
      </w:r>
      <w:hyperlink r:id="rId34" w:history="1">
        <w:r w:rsidRPr="00451098">
          <w:rPr>
            <w:rStyle w:val="Hyperlink"/>
          </w:rPr>
          <w:t>https://www.reefwindowtreatments.com</w:t>
        </w:r>
      </w:hyperlink>
      <w:r>
        <w:t>)</w:t>
      </w:r>
    </w:p>
    <w:p w14:paraId="0F9FD887" w14:textId="4B129BB2" w:rsidR="00A0796D" w:rsidRDefault="00A0796D" w:rsidP="00692E14">
      <w:pPr>
        <w:pStyle w:val="content"/>
        <w:spacing w:line="276" w:lineRule="auto"/>
        <w:ind w:firstLine="567"/>
      </w:pPr>
      <w:r w:rsidRPr="00A0796D">
        <w:t>Với</w:t>
      </w:r>
      <w:r>
        <w:t xml:space="preserve"> hệ thống rèm cửa thông minh kiểm soát hoàn toàn tự động, gia chủ không cần phải sử dụng bất kỳ một thiết bị diều khiển nào, tạo cảm giác thoải mái và tiết kiệm năng lượng</w:t>
      </w:r>
      <w:r w:rsidR="00143131">
        <w:t>. Hệ thống có thể:</w:t>
      </w:r>
    </w:p>
    <w:p w14:paraId="4860EE1E" w14:textId="151A6F1F" w:rsidR="00A0796D" w:rsidRDefault="00A0796D" w:rsidP="00143131">
      <w:pPr>
        <w:pStyle w:val="content"/>
        <w:spacing w:line="276" w:lineRule="auto"/>
        <w:ind w:firstLine="567"/>
      </w:pPr>
      <w:r>
        <w:t>Tự động Đóng/Mở rèm dựa theo ánh sáng ban ngày</w:t>
      </w:r>
    </w:p>
    <w:p w14:paraId="606E3DF5" w14:textId="2A3FBB55" w:rsidR="00A0796D" w:rsidRDefault="00A0796D" w:rsidP="00143131">
      <w:pPr>
        <w:pStyle w:val="content"/>
        <w:spacing w:line="276" w:lineRule="auto"/>
        <w:ind w:firstLine="567"/>
      </w:pPr>
      <w:r>
        <w:t>Tự động Đóng/Mở rèm theo lịch trình đã thiết lập</w:t>
      </w:r>
    </w:p>
    <w:p w14:paraId="7541EE04" w14:textId="7AA27C44" w:rsidR="00D41BFC" w:rsidRPr="00692E14" w:rsidRDefault="0015470B" w:rsidP="00692E14">
      <w:pPr>
        <w:pStyle w:val="content"/>
        <w:ind w:firstLine="0"/>
        <w:rPr>
          <w:b/>
          <w:bCs/>
        </w:rPr>
      </w:pPr>
      <w:r>
        <w:rPr>
          <w:noProof/>
        </w:rPr>
        <mc:AlternateContent>
          <mc:Choice Requires="wps">
            <w:drawing>
              <wp:anchor distT="0" distB="0" distL="114300" distR="114300" simplePos="0" relativeHeight="251883520" behindDoc="0" locked="0" layoutInCell="1" allowOverlap="1" wp14:anchorId="67C3A8DD" wp14:editId="46864200">
                <wp:simplePos x="0" y="0"/>
                <wp:positionH relativeFrom="page">
                  <wp:align>center</wp:align>
                </wp:positionH>
                <wp:positionV relativeFrom="paragraph">
                  <wp:posOffset>2961294</wp:posOffset>
                </wp:positionV>
                <wp:extent cx="4267200" cy="635"/>
                <wp:effectExtent l="0" t="0" r="0" b="0"/>
                <wp:wrapTopAndBottom/>
                <wp:docPr id="2077" name="Text Box 2077"/>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1301FE35" w14:textId="7820792D" w:rsidR="0050028D" w:rsidRPr="008B2751" w:rsidRDefault="0050028D" w:rsidP="0050028D">
                            <w:pPr>
                              <w:pStyle w:val="Caption"/>
                              <w:rPr>
                                <w:noProof/>
                              </w:rPr>
                            </w:pPr>
                            <w:bookmarkStart w:id="18" w:name="_Toc104996117"/>
                            <w:r>
                              <w:t xml:space="preserve">Hình 1. </w:t>
                            </w:r>
                            <w:fldSimple w:instr=" SEQ Hình_1. \* ARABIC ">
                              <w:r w:rsidR="00E427A8">
                                <w:rPr>
                                  <w:noProof/>
                                </w:rPr>
                                <w:t>2</w:t>
                              </w:r>
                            </w:fldSimple>
                            <w:r>
                              <w:t>. Rèm cửa thông minh điều khiển bằng điện thoại</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C3A8DD" id="Text Box 2077" o:spid="_x0000_s1027" type="#_x0000_t202" style="position:absolute;left:0;text-align:left;margin-left:0;margin-top:233.15pt;width:336pt;height:.05pt;z-index:2518835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" stroked="f">
                <v:textbox style="mso-fit-shape-to-text:t" inset="0,0,0,0">
                  <w:txbxContent>
                    <w:p w14:paraId="1301FE35" w14:textId="7820792D" w:rsidR="0050028D" w:rsidRPr="008B2751" w:rsidRDefault="0050028D" w:rsidP="0050028D">
                      <w:pPr>
                        <w:pStyle w:val="Caption"/>
                        <w:rPr>
                          <w:noProof/>
                        </w:rPr>
                      </w:pPr>
                      <w:bookmarkStart w:id="19" w:name="_Toc104996117"/>
                      <w:r>
                        <w:t xml:space="preserve">Hình 1. </w:t>
                      </w:r>
                      <w:fldSimple w:instr=" SEQ Hình_1. \* ARABIC ">
                        <w:r w:rsidR="00E427A8">
                          <w:rPr>
                            <w:noProof/>
                          </w:rPr>
                          <w:t>2</w:t>
                        </w:r>
                      </w:fldSimple>
                      <w:r>
                        <w:t>. Rèm cửa thông minh điều khiển bằng điện thoại</w:t>
                      </w:r>
                      <w:bookmarkEnd w:id="19"/>
                    </w:p>
                  </w:txbxContent>
                </v:textbox>
                <w10:wrap type="topAndBottom" anchorx="page"/>
              </v:shape>
            </w:pict>
          </mc:Fallback>
        </mc:AlternateContent>
      </w:r>
      <w:r>
        <w:rPr>
          <w:noProof/>
        </w:rPr>
        <w:drawing>
          <wp:anchor distT="0" distB="0" distL="114300" distR="114300" simplePos="0" relativeHeight="251780096" behindDoc="0" locked="0" layoutInCell="1" allowOverlap="1" wp14:anchorId="01A451E5" wp14:editId="751A0C1D">
            <wp:simplePos x="0" y="0"/>
            <wp:positionH relativeFrom="page">
              <wp:posOffset>1738630</wp:posOffset>
            </wp:positionH>
            <wp:positionV relativeFrom="paragraph">
              <wp:posOffset>321945</wp:posOffset>
            </wp:positionV>
            <wp:extent cx="4079875" cy="2569845"/>
            <wp:effectExtent l="0" t="0" r="0" b="1905"/>
            <wp:wrapTopAndBottom/>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9875" cy="2569845"/>
                    </a:xfrm>
                    <a:prstGeom prst="rect">
                      <a:avLst/>
                    </a:prstGeom>
                    <a:noFill/>
                  </pic:spPr>
                </pic:pic>
              </a:graphicData>
            </a:graphic>
            <wp14:sizeRelH relativeFrom="margin">
              <wp14:pctWidth>0</wp14:pctWidth>
            </wp14:sizeRelH>
            <wp14:sizeRelV relativeFrom="margin">
              <wp14:pctHeight>0</wp14:pctHeight>
            </wp14:sizeRelV>
          </wp:anchor>
        </w:drawing>
      </w:r>
      <w:r w:rsidR="00A0796D" w:rsidRPr="00A0796D">
        <w:rPr>
          <w:b/>
          <w:bCs/>
        </w:rPr>
        <w:t>Kiểm soát rèm cửa thông minh bằng iOS / Android</w:t>
      </w:r>
    </w:p>
    <w:p w14:paraId="28365870" w14:textId="678D7D54" w:rsidR="00692E14" w:rsidRDefault="0015470B" w:rsidP="004D42FC">
      <w:pPr>
        <w:pStyle w:val="content"/>
        <w:spacing w:line="276" w:lineRule="auto"/>
        <w:ind w:firstLine="0"/>
      </w:pPr>
      <w:r>
        <w:t>(Nguồn:</w:t>
      </w:r>
      <w:r w:rsidR="001B35CA">
        <w:t xml:space="preserve"> </w:t>
      </w:r>
      <w:hyperlink r:id="rId36" w:history="1">
        <w:r w:rsidR="001B35CA" w:rsidRPr="00C00363">
          <w:rPr>
            <w:rStyle w:val="Hyperlink"/>
          </w:rPr>
          <w:t>https://smarthomesaigon.com/nha-thong-minh-bkav-smarthome-1-12.html</w:t>
        </w:r>
      </w:hyperlink>
      <w:r w:rsidR="001B35CA">
        <w:t xml:space="preserve"> </w:t>
      </w:r>
      <w:r w:rsidR="00451098">
        <w:t>)</w:t>
      </w:r>
    </w:p>
    <w:p w14:paraId="2C65D062" w14:textId="0A1D7C4D" w:rsidR="00A0796D" w:rsidRDefault="00A0796D" w:rsidP="004D42FC">
      <w:pPr>
        <w:pStyle w:val="content"/>
        <w:spacing w:line="276" w:lineRule="auto"/>
        <w:ind w:firstLine="0"/>
      </w:pPr>
      <w:r>
        <w:lastRenderedPageBreak/>
        <w:t xml:space="preserve">Hệ thống rèm cửa thông minh tích hợp </w:t>
      </w:r>
      <w:r w:rsidR="00D41BFC">
        <w:t>nhiều loại giải pháp hiện đai như:</w:t>
      </w:r>
    </w:p>
    <w:p w14:paraId="58F81D8F" w14:textId="77777777" w:rsidR="00A0796D" w:rsidRDefault="00A0796D" w:rsidP="00D73CE1">
      <w:pPr>
        <w:pStyle w:val="content"/>
        <w:numPr>
          <w:ilvl w:val="0"/>
          <w:numId w:val="18"/>
        </w:numPr>
        <w:spacing w:line="276" w:lineRule="auto"/>
      </w:pPr>
      <w:r>
        <w:t>Đóng/Mở rèm cửa chỉ với một lần chạm trên điện thoại thông minh hoặc máy tính bảng</w:t>
      </w:r>
    </w:p>
    <w:p w14:paraId="3A1BBCAA" w14:textId="203234B2" w:rsidR="00A0796D" w:rsidRDefault="00A0796D" w:rsidP="00D73CE1">
      <w:pPr>
        <w:pStyle w:val="content"/>
        <w:numPr>
          <w:ilvl w:val="0"/>
          <w:numId w:val="18"/>
        </w:numPr>
        <w:spacing w:line="276" w:lineRule="auto"/>
      </w:pPr>
      <w:r>
        <w:t>Kiểm soát rèm cửa</w:t>
      </w:r>
      <w:r w:rsidR="00D41BFC">
        <w:t xml:space="preserve"> mọi lúc mọi nơi chỉ với 1 thiết bị có kết nối internet</w:t>
      </w:r>
    </w:p>
    <w:p w14:paraId="11A8AD3F" w14:textId="302257C9" w:rsidR="00A0796D" w:rsidRDefault="00A0796D" w:rsidP="00A0796D">
      <w:pPr>
        <w:pStyle w:val="content"/>
        <w:ind w:firstLine="0"/>
        <w:rPr>
          <w:b/>
          <w:bCs/>
        </w:rPr>
      </w:pPr>
      <w:r w:rsidRPr="00A0796D">
        <w:rPr>
          <w:b/>
          <w:bCs/>
        </w:rPr>
        <w:t>Kiểm soát rèm cửa bằng giọng nói</w:t>
      </w:r>
    </w:p>
    <w:p w14:paraId="6FAD2722" w14:textId="5C02C040" w:rsidR="00A0796D" w:rsidRDefault="00A0796D" w:rsidP="00D41BFC">
      <w:pPr>
        <w:pStyle w:val="content"/>
      </w:pPr>
      <w:r w:rsidRPr="00A0796D">
        <w:t>Tích hợp giải pháp rèm cửa thông minh với các trợ lý giọng nói Google Assitant, Alexa Echo, Apple Siri</w:t>
      </w:r>
      <w:r w:rsidR="00143131">
        <w:t>.</w:t>
      </w:r>
    </w:p>
    <w:p w14:paraId="65B87ABB" w14:textId="11892FB9" w:rsidR="00F522EA" w:rsidRPr="0050028D" w:rsidRDefault="0050028D" w:rsidP="0050028D">
      <w:pPr>
        <w:pStyle w:val="content"/>
        <w:ind w:firstLine="0"/>
        <w:rPr>
          <w:b/>
          <w:bCs/>
        </w:rPr>
      </w:pPr>
      <w:r>
        <w:rPr>
          <w:noProof/>
        </w:rPr>
        <mc:AlternateContent>
          <mc:Choice Requires="wps">
            <w:drawing>
              <wp:anchor distT="0" distB="0" distL="114300" distR="114300" simplePos="0" relativeHeight="251885568" behindDoc="0" locked="0" layoutInCell="1" allowOverlap="1" wp14:anchorId="1D426D26" wp14:editId="4C88295E">
                <wp:simplePos x="0" y="0"/>
                <wp:positionH relativeFrom="column">
                  <wp:posOffset>631825</wp:posOffset>
                </wp:positionH>
                <wp:positionV relativeFrom="paragraph">
                  <wp:posOffset>2668270</wp:posOffset>
                </wp:positionV>
                <wp:extent cx="3775710" cy="635"/>
                <wp:effectExtent l="0" t="0" r="0" b="0"/>
                <wp:wrapTopAndBottom/>
                <wp:docPr id="2078" name="Text Box 2078"/>
                <wp:cNvGraphicFramePr/>
                <a:graphic xmlns:a="http://schemas.openxmlformats.org/drawingml/2006/main">
                  <a:graphicData uri="http://schemas.microsoft.com/office/word/2010/wordprocessingShape">
                    <wps:wsp>
                      <wps:cNvSpPr txBox="1"/>
                      <wps:spPr>
                        <a:xfrm>
                          <a:off x="0" y="0"/>
                          <a:ext cx="3775710" cy="635"/>
                        </a:xfrm>
                        <a:prstGeom prst="rect">
                          <a:avLst/>
                        </a:prstGeom>
                        <a:solidFill>
                          <a:prstClr val="white"/>
                        </a:solidFill>
                        <a:ln>
                          <a:noFill/>
                        </a:ln>
                      </wps:spPr>
                      <wps:txbx>
                        <w:txbxContent>
                          <w:p w14:paraId="7C7222F1" w14:textId="5C7933A1" w:rsidR="0050028D" w:rsidRPr="009D727F" w:rsidRDefault="0050028D" w:rsidP="0050028D">
                            <w:pPr>
                              <w:pStyle w:val="Caption"/>
                              <w:rPr>
                                <w:b/>
                                <w:bCs/>
                                <w:noProof/>
                              </w:rPr>
                            </w:pPr>
                            <w:bookmarkStart w:id="20" w:name="_Toc104996118"/>
                            <w:r>
                              <w:t xml:space="preserve">Hình 1. </w:t>
                            </w:r>
                            <w:fldSimple w:instr=" SEQ Hình_1. \* ARABIC ">
                              <w:r w:rsidR="00E427A8">
                                <w:rPr>
                                  <w:noProof/>
                                </w:rPr>
                                <w:t>3</w:t>
                              </w:r>
                            </w:fldSimple>
                            <w:r>
                              <w:t>. Điều khiển không dây</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6D26" id="Text Box 2078" o:spid="_x0000_s1028" type="#_x0000_t202" style="position:absolute;left:0;text-align:left;margin-left:49.75pt;margin-top:210.1pt;width:297.3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1XGgIAAD8EAAAOAAAAZHJzL2Uyb0RvYy54bWysU8Fu2zAMvQ/YPwi6L05StBm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w3s9ntbEIhSbG7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" stroked="f">
                <v:textbox style="mso-fit-shape-to-text:t" inset="0,0,0,0">
                  <w:txbxContent>
                    <w:p w14:paraId="7C7222F1" w14:textId="5C7933A1" w:rsidR="0050028D" w:rsidRPr="009D727F" w:rsidRDefault="0050028D" w:rsidP="0050028D">
                      <w:pPr>
                        <w:pStyle w:val="Caption"/>
                        <w:rPr>
                          <w:b/>
                          <w:bCs/>
                          <w:noProof/>
                        </w:rPr>
                      </w:pPr>
                      <w:bookmarkStart w:id="21" w:name="_Toc104996118"/>
                      <w:r>
                        <w:t xml:space="preserve">Hình 1. </w:t>
                      </w:r>
                      <w:fldSimple w:instr=" SEQ Hình_1. \* ARABIC ">
                        <w:r w:rsidR="00E427A8">
                          <w:rPr>
                            <w:noProof/>
                          </w:rPr>
                          <w:t>3</w:t>
                        </w:r>
                      </w:fldSimple>
                      <w:r>
                        <w:t>. Điều khiển không dây</w:t>
                      </w:r>
                      <w:bookmarkEnd w:id="21"/>
                    </w:p>
                  </w:txbxContent>
                </v:textbox>
                <w10:wrap type="topAndBottom"/>
              </v:shape>
            </w:pict>
          </mc:Fallback>
        </mc:AlternateContent>
      </w:r>
      <w:r w:rsidR="00F522EA">
        <w:rPr>
          <w:b/>
          <w:bCs/>
          <w:noProof/>
        </w:rPr>
        <w:drawing>
          <wp:anchor distT="0" distB="0" distL="114300" distR="114300" simplePos="0" relativeHeight="251781120" behindDoc="0" locked="0" layoutInCell="1" allowOverlap="1" wp14:anchorId="15C0DDBA" wp14:editId="490E5770">
            <wp:simplePos x="0" y="0"/>
            <wp:positionH relativeFrom="page">
              <wp:align>center</wp:align>
            </wp:positionH>
            <wp:positionV relativeFrom="paragraph">
              <wp:posOffset>346133</wp:posOffset>
            </wp:positionV>
            <wp:extent cx="3775710" cy="2265045"/>
            <wp:effectExtent l="0" t="0" r="0" b="1905"/>
            <wp:wrapTopAndBottom/>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5710" cy="2265045"/>
                    </a:xfrm>
                    <a:prstGeom prst="rect">
                      <a:avLst/>
                    </a:prstGeom>
                    <a:noFill/>
                  </pic:spPr>
                </pic:pic>
              </a:graphicData>
            </a:graphic>
            <wp14:sizeRelH relativeFrom="margin">
              <wp14:pctWidth>0</wp14:pctWidth>
            </wp14:sizeRelH>
            <wp14:sizeRelV relativeFrom="margin">
              <wp14:pctHeight>0</wp14:pctHeight>
            </wp14:sizeRelV>
          </wp:anchor>
        </w:drawing>
      </w:r>
      <w:r w:rsidR="00A0796D" w:rsidRPr="00A0796D">
        <w:rPr>
          <w:b/>
          <w:bCs/>
        </w:rPr>
        <w:t>Điều khiển từ xa không dây Pico</w:t>
      </w:r>
    </w:p>
    <w:p w14:paraId="367E35C4" w14:textId="40B74157" w:rsidR="00451098" w:rsidRDefault="00451098" w:rsidP="00A0796D">
      <w:pPr>
        <w:pStyle w:val="content"/>
      </w:pPr>
      <w:r>
        <w:t xml:space="preserve">(Nguồn: </w:t>
      </w:r>
      <w:hyperlink r:id="rId38" w:history="1">
        <w:r w:rsidR="0097461A" w:rsidRPr="0097461A">
          <w:rPr>
            <w:rStyle w:val="Hyperlink"/>
          </w:rPr>
          <w:t>https://smarthomepro.vn/cong-tac-khong-day-pico-lutron-usa</w:t>
        </w:r>
      </w:hyperlink>
      <w:r>
        <w:t>)</w:t>
      </w:r>
    </w:p>
    <w:p w14:paraId="0121D9CB" w14:textId="425448EB" w:rsidR="00A0796D" w:rsidRPr="00A0796D" w:rsidRDefault="00A0796D" w:rsidP="00A0796D">
      <w:pPr>
        <w:pStyle w:val="content"/>
      </w:pPr>
      <w:r>
        <w:t xml:space="preserve">Đôi khi điều khiển nhà thông minh bằng giọng nói là một cách thuận tiện nhất, nhưng nếu </w:t>
      </w:r>
      <w:r w:rsidR="00BA343E">
        <w:t>chúng ta</w:t>
      </w:r>
      <w:r>
        <w:t xml:space="preserve"> đang xem phim hay nghe nhạc thì khả năng điều khiển giọng nói là khó khả thi. Với điều khiển từ xa không dây Pico để bàn, đầu giường, luôn mang đến sự tiện lợi</w:t>
      </w:r>
      <w:r w:rsidR="00143131">
        <w:t>.</w:t>
      </w:r>
    </w:p>
    <w:p w14:paraId="63B2104F" w14:textId="0330DC29" w:rsidR="000017F3" w:rsidRDefault="009D17FF" w:rsidP="000017F3">
      <w:pPr>
        <w:pStyle w:val="level2"/>
      </w:pPr>
      <w:bookmarkStart w:id="22" w:name="_Toc105107317"/>
      <w:r>
        <w:t xml:space="preserve">Tình hình nghiên cứu </w:t>
      </w:r>
      <w:r w:rsidR="00A859D1">
        <w:t xml:space="preserve">trong </w:t>
      </w:r>
      <w:r>
        <w:t>nước</w:t>
      </w:r>
      <w:bookmarkEnd w:id="22"/>
      <w:r w:rsidR="000017F3">
        <w:tab/>
      </w:r>
    </w:p>
    <w:p w14:paraId="23428CC6" w14:textId="7432A758" w:rsidR="00A859D1" w:rsidRDefault="00A859D1" w:rsidP="00A859D1">
      <w:pPr>
        <w:pStyle w:val="content"/>
      </w:pPr>
      <w:r>
        <w:t xml:space="preserve">Không chỉ ngoài nước mà rèm tự động ở Việt Nam đang dần trở nên phổ biến trong trang trí nội thất hiện đại. Thực chất, rèm tự động là rèm có gắn kèm động cơ rèm (motor rèm), điều khiển bởi thiết bị điều khiển từ xa (Remote). Nhờ được gắn động cơ nên những bộ rèm to nặng, có độ cao lớn đã không còn là trở ngại. Đây được xem là một “tiêu điểm” trong thiết kế không gian hiện </w:t>
      </w:r>
      <w:r>
        <w:lastRenderedPageBreak/>
        <w:t>đại, là sự phát triển mang tính đột phá trong nghệ thuật rèm trang trí và giải quyết được nhiều nhược điểm của mành rèm truyền thống. Bên cạnh tác dụng che chắn nắng gió như rèm truyền thống, rèm tự động còn có nhiều lợi ích và ý nghĩa hơn thế:</w:t>
      </w:r>
    </w:p>
    <w:p w14:paraId="0C6CC5F6" w14:textId="3433C0E8" w:rsidR="00A859D1" w:rsidRDefault="00A859D1" w:rsidP="00A859D1">
      <w:pPr>
        <w:pStyle w:val="content"/>
      </w:pPr>
      <w:r>
        <w:t>Với không gian: rèm tự động là một điểm nhấn, làm đẹp không gian, thể hiện sự sang trọng, hiện đại, tinh tế và đẳng cấp. Đây là một yếu tố không thể thiếu trong thiết kế nội thất của ngôi nhà thông minh hiện đại. Nhờ thiết bị điều khiển từ xa, bạn có thể bật – tắt, đóng – mở rèm theo ý muốn và tiết kiệm thời gian, công sức. Đặc biệt, bạn cũng có thể tích hợp điều khiển rèm qua các thiết bị thông minh, hiện đại như: điện thoại, máy tính bảng, kết nối với hệ thống điều khiển nhà thông minh…. Chỉ cần một nút bấm, rèm cửa sẽ di chuyển theo ý muốn của bạn. Đồng thời thay đổi được diện tích không gian, không gây cản trở những hoạt động khác của con người.</w:t>
      </w:r>
    </w:p>
    <w:p w14:paraId="2167D32F" w14:textId="119B614E" w:rsidR="00A859D1" w:rsidRDefault="00A859D1" w:rsidP="00A859D1">
      <w:pPr>
        <w:pStyle w:val="content"/>
      </w:pPr>
      <w:r>
        <w:t>Với người sử dụng: Rèm tự động là tiện ích vừa thể hiện gu thẩm mỹ vừa đem đến sự an toàn. Khác với mành rèm truyền thống, trẻ em có thể gặp tai nạn bất cứ lúc nào, nhưng với rèm tự động, bạn có thể để chúng chơi đùa thỏa thích gần rèm cửa, đóng – mở, chỉnh ánh sáng gian phòng theo ý muốn mà không cần mất công mệt mỏi. Nếu rèm được làm bằng chất liệu cao cấp, cách nhiệt, chống tia cực tím sẽ giúp bảo vệ con người và các thiết bị nội thất khác khỏi tác hại của thời tiết thất thường.</w:t>
      </w:r>
    </w:p>
    <w:p w14:paraId="10F0A649" w14:textId="7773D382" w:rsidR="00A859D1" w:rsidRDefault="00A859D1" w:rsidP="00A859D1">
      <w:pPr>
        <w:pStyle w:val="content"/>
      </w:pPr>
      <w:r w:rsidRPr="00A859D1">
        <w:t>Hiện tại, IBC Việt Nam có giải pháp rèm tự động cho tất cả các loại rèm, với nhiều kiểu dáng, màu sắc khác nhau:</w:t>
      </w:r>
      <w:r w:rsidR="0064318C">
        <w:rPr>
          <w:rStyle w:val="FootnoteReference"/>
        </w:rPr>
        <w:footnoteReference w:id="1"/>
      </w:r>
      <w:r w:rsidR="00DC3CE1" w:rsidRPr="00DC3CE1">
        <w:t xml:space="preserve"> </w:t>
      </w:r>
    </w:p>
    <w:p w14:paraId="5AF488C1" w14:textId="6D5FE787" w:rsidR="00A859D1" w:rsidRDefault="00A859D1" w:rsidP="00A859D1">
      <w:pPr>
        <w:pStyle w:val="content"/>
      </w:pPr>
      <w:r w:rsidRPr="00A859D1">
        <w:rPr>
          <w:i/>
          <w:iCs/>
        </w:rPr>
        <w:t>Rèm vải tự động</w:t>
      </w:r>
      <w:r w:rsidRPr="00A859D1">
        <w:t xml:space="preserve">: tại Việt Nam, rèm vải tự động được sử dụng rộng rãi, chiếm đến 80% trong các ngôi nhà, biệt thự, chung cư cao cấp. Vì sử dụng rèm vải là thói quen từ lâu của người Việt. Để đối phó với khí hậu nóng nực mùa hè, khô lạnh mùa đông, rèm vải là giải pháp tối ưu. Sự mềm mại, màu sắc đa dạng, phong phú của rèm vải cũng khiến cho không gian ngôi nhà trở nên sinh </w:t>
      </w:r>
      <w:r w:rsidRPr="00A859D1">
        <w:lastRenderedPageBreak/>
        <w:t>động, cuốn hút hơn. Những bộ rèm cao kịch trần được làm từ vải Bỉ Acacia, vải Anh, Thổ, sử dụng động cơ Forest, A-OK, Famax… đang được nhiều người tiêu dùng lựa chọn. Chất liệu vải bền, mềm mại, màu sắc bắt mắt kết hợp với động cơ rèm vận hành êm ái là điểm cộng của loại rèm này.</w:t>
      </w:r>
    </w:p>
    <w:p w14:paraId="13422A85" w14:textId="7BBD4F71" w:rsidR="00A859D1" w:rsidRDefault="0050028D" w:rsidP="00A859D1">
      <w:pPr>
        <w:pStyle w:val="content"/>
      </w:pPr>
      <w:r>
        <w:rPr>
          <w:noProof/>
        </w:rPr>
        <mc:AlternateContent>
          <mc:Choice Requires="wps">
            <w:drawing>
              <wp:anchor distT="0" distB="0" distL="114300" distR="114300" simplePos="0" relativeHeight="251887616" behindDoc="0" locked="0" layoutInCell="1" allowOverlap="1" wp14:anchorId="289DA0C2" wp14:editId="34A96997">
                <wp:simplePos x="0" y="0"/>
                <wp:positionH relativeFrom="column">
                  <wp:posOffset>389890</wp:posOffset>
                </wp:positionH>
                <wp:positionV relativeFrom="paragraph">
                  <wp:posOffset>4927600</wp:posOffset>
                </wp:positionV>
                <wp:extent cx="4792980" cy="635"/>
                <wp:effectExtent l="0" t="0" r="0" b="0"/>
                <wp:wrapTopAndBottom/>
                <wp:docPr id="2079" name="Text Box 2079"/>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36371F6C" w14:textId="507493BC" w:rsidR="0050028D" w:rsidRPr="00A10E44" w:rsidRDefault="0050028D" w:rsidP="0050028D">
                            <w:pPr>
                              <w:pStyle w:val="Caption"/>
                              <w:rPr>
                                <w:noProof/>
                              </w:rPr>
                            </w:pPr>
                            <w:bookmarkStart w:id="23" w:name="_Toc104996119"/>
                            <w:r>
                              <w:t xml:space="preserve">Hình 1. </w:t>
                            </w:r>
                            <w:fldSimple w:instr=" SEQ Hình_1. \* ARABIC ">
                              <w:r w:rsidR="00E427A8">
                                <w:rPr>
                                  <w:noProof/>
                                </w:rPr>
                                <w:t>4</w:t>
                              </w:r>
                            </w:fldSimple>
                            <w:r>
                              <w:t>. Rèm cuốn tự động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DA0C2" id="Text Box 2079" o:spid="_x0000_s1029" type="#_x0000_t202" style="position:absolute;left:0;text-align:left;margin-left:30.7pt;margin-top:388pt;width:377.4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" stroked="f">
                <v:textbox style="mso-fit-shape-to-text:t" inset="0,0,0,0">
                  <w:txbxContent>
                    <w:p w14:paraId="36371F6C" w14:textId="507493BC" w:rsidR="0050028D" w:rsidRPr="00A10E44" w:rsidRDefault="0050028D" w:rsidP="0050028D">
                      <w:pPr>
                        <w:pStyle w:val="Caption"/>
                        <w:rPr>
                          <w:noProof/>
                        </w:rPr>
                      </w:pPr>
                      <w:bookmarkStart w:id="24" w:name="_Toc104996119"/>
                      <w:r>
                        <w:t xml:space="preserve">Hình 1. </w:t>
                      </w:r>
                      <w:fldSimple w:instr=" SEQ Hình_1. \* ARABIC ">
                        <w:r w:rsidR="00E427A8">
                          <w:rPr>
                            <w:noProof/>
                          </w:rPr>
                          <w:t>4</w:t>
                        </w:r>
                      </w:fldSimple>
                      <w:r>
                        <w:t>. Rèm cuốn tự động</w:t>
                      </w:r>
                      <w:bookmarkEnd w:id="24"/>
                    </w:p>
                  </w:txbxContent>
                </v:textbox>
                <w10:wrap type="topAndBottom"/>
              </v:shape>
            </w:pict>
          </mc:Fallback>
        </mc:AlternateContent>
      </w:r>
      <w:r w:rsidR="00A859D1" w:rsidRPr="005348DF">
        <w:rPr>
          <w:i/>
          <w:iCs/>
          <w:noProof/>
        </w:rPr>
        <w:drawing>
          <wp:anchor distT="0" distB="0" distL="114300" distR="114300" simplePos="0" relativeHeight="251769856" behindDoc="0" locked="0" layoutInCell="1" allowOverlap="1" wp14:anchorId="3139E3F3" wp14:editId="14E87E07">
            <wp:simplePos x="0" y="0"/>
            <wp:positionH relativeFrom="margin">
              <wp:align>center</wp:align>
            </wp:positionH>
            <wp:positionV relativeFrom="paragraph">
              <wp:posOffset>1560195</wp:posOffset>
            </wp:positionV>
            <wp:extent cx="4792980" cy="3310255"/>
            <wp:effectExtent l="0" t="0" r="7620" b="4445"/>
            <wp:wrapTopAndBottom/>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2980" cy="3310255"/>
                    </a:xfrm>
                    <a:prstGeom prst="rect">
                      <a:avLst/>
                    </a:prstGeom>
                    <a:noFill/>
                  </pic:spPr>
                </pic:pic>
              </a:graphicData>
            </a:graphic>
            <wp14:sizeRelH relativeFrom="margin">
              <wp14:pctWidth>0</wp14:pctWidth>
            </wp14:sizeRelH>
            <wp14:sizeRelV relativeFrom="margin">
              <wp14:pctHeight>0</wp14:pctHeight>
            </wp14:sizeRelV>
          </wp:anchor>
        </w:drawing>
      </w:r>
      <w:r w:rsidR="00A859D1" w:rsidRPr="005348DF">
        <w:rPr>
          <w:i/>
          <w:iCs/>
        </w:rPr>
        <w:t xml:space="preserve">Rèm cuốn tự động: </w:t>
      </w:r>
      <w:r w:rsidR="00A859D1" w:rsidRPr="00A859D1">
        <w:t>Với sự gọn nhẹ, tinh tế, tiện lợi, rèm cuốn tư động được sử dụng nhiều trong không gian công sở, trường học hoặc ngôi nhà thông minh. Nếu bạn cần một không gian phục vụ cho sự sáng tạo, hiện đại, mang phong cách Hàn Quốc, Châu Âu thì rèm cuốn tự động là một sự lựa chọn hoàn hảo và là điểm nhấn ấn tượng không thể bỏ qua.</w:t>
      </w:r>
    </w:p>
    <w:p w14:paraId="36E16D8F" w14:textId="2EBDC2F0" w:rsidR="001B35CA" w:rsidRPr="001B35CA" w:rsidRDefault="001B35CA" w:rsidP="00A74D42">
      <w:pPr>
        <w:pStyle w:val="content"/>
      </w:pPr>
      <w:r>
        <w:t xml:space="preserve">(Nguồn: </w:t>
      </w:r>
      <w:hyperlink r:id="rId40" w:history="1">
        <w:r w:rsidRPr="00C00363">
          <w:rPr>
            <w:rStyle w:val="Hyperlink"/>
          </w:rPr>
          <w:t>https://manhremtudong.com</w:t>
        </w:r>
      </w:hyperlink>
      <w:r>
        <w:t xml:space="preserve"> )</w:t>
      </w:r>
    </w:p>
    <w:p w14:paraId="4C822F6C" w14:textId="07BE9EDE" w:rsidR="00A74D42" w:rsidRDefault="00A859D1" w:rsidP="00A74D42">
      <w:pPr>
        <w:pStyle w:val="content"/>
      </w:pPr>
      <w:r w:rsidRPr="00A859D1">
        <w:rPr>
          <w:i/>
          <w:iCs/>
        </w:rPr>
        <w:t>Rèm sáo gỗ tự động: </w:t>
      </w:r>
      <w:r w:rsidRPr="00A859D1">
        <w:t>Gỗ thường nặng hơn các vật liệu làm rèm khác. Tuy nhiên không vì thế mà chúng ta có thể bỏ qua một loại rèm độc đáo này. Được thiết kế dạng mành, rèm sáo gỗ tự động phù hợp với cả không gian hiện đại và cổ kính, đem lại sự sang trọng, đẳng cấp cho không gian. Đặc trưng của rèm sáo gỗ yêu cầu về sự tỉ mỉ trong thiết kế, chính xác trong lắp đặt, vì vậy đòi hỏi thợ thi công phải có kinh nghiệm lâu năm trong nghề.</w:t>
      </w:r>
    </w:p>
    <w:p w14:paraId="06B035FD" w14:textId="77777777" w:rsidR="00A74D42" w:rsidRPr="00A74D42" w:rsidRDefault="00A74D42" w:rsidP="00A74D42"/>
    <w:p w14:paraId="249B4E20" w14:textId="77777777" w:rsidR="00C50E9E" w:rsidRDefault="00C50E9E" w:rsidP="00C50E9E">
      <w:pPr>
        <w:pStyle w:val="content"/>
      </w:pPr>
      <w:r>
        <w:rPr>
          <w:noProof/>
        </w:rPr>
        <mc:AlternateContent>
          <mc:Choice Requires="wps">
            <w:drawing>
              <wp:anchor distT="0" distB="0" distL="114300" distR="114300" simplePos="0" relativeHeight="251891712" behindDoc="0" locked="0" layoutInCell="1" allowOverlap="1" wp14:anchorId="43EB5B39" wp14:editId="146BB1AD">
                <wp:simplePos x="0" y="0"/>
                <wp:positionH relativeFrom="margin">
                  <wp:align>center</wp:align>
                </wp:positionH>
                <wp:positionV relativeFrom="paragraph">
                  <wp:posOffset>3289185</wp:posOffset>
                </wp:positionV>
                <wp:extent cx="443928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439285" cy="635"/>
                        </a:xfrm>
                        <a:prstGeom prst="rect">
                          <a:avLst/>
                        </a:prstGeom>
                        <a:solidFill>
                          <a:prstClr val="white"/>
                        </a:solidFill>
                        <a:ln>
                          <a:noFill/>
                        </a:ln>
                      </wps:spPr>
                      <wps:txbx>
                        <w:txbxContent>
                          <w:p w14:paraId="5227C903" w14:textId="3665DE0B" w:rsidR="00F46615" w:rsidRPr="00ED0F95" w:rsidRDefault="00F46615" w:rsidP="00F46615">
                            <w:pPr>
                              <w:pStyle w:val="Caption"/>
                              <w:rPr>
                                <w:noProof/>
                              </w:rPr>
                            </w:pPr>
                            <w:bookmarkStart w:id="25" w:name="_Toc104996121"/>
                            <w:r>
                              <w:t xml:space="preserve">Hình 1. </w:t>
                            </w:r>
                            <w:r w:rsidR="00C50E9E">
                              <w:t>5</w:t>
                            </w:r>
                            <w:r>
                              <w:t>. Rèm sáo gỗ tự động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B5B39" id="Text Box 37" o:spid="_x0000_s1030" type="#_x0000_t202" style="position:absolute;left:0;text-align:left;margin-left:0;margin-top:259pt;width:349.55pt;height:.0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" stroked="f">
                <v:textbox style="mso-fit-shape-to-text:t" inset="0,0,0,0">
                  <w:txbxContent>
                    <w:p w14:paraId="5227C903" w14:textId="3665DE0B" w:rsidR="00F46615" w:rsidRPr="00ED0F95" w:rsidRDefault="00F46615" w:rsidP="00F46615">
                      <w:pPr>
                        <w:pStyle w:val="Caption"/>
                        <w:rPr>
                          <w:noProof/>
                        </w:rPr>
                      </w:pPr>
                      <w:bookmarkStart w:id="26" w:name="_Toc104996121"/>
                      <w:r>
                        <w:t xml:space="preserve">Hình 1. </w:t>
                      </w:r>
                      <w:r w:rsidR="00C50E9E">
                        <w:t>5</w:t>
                      </w:r>
                      <w:r>
                        <w:t>. Rèm sáo gỗ tự động</w:t>
                      </w:r>
                      <w:bookmarkEnd w:id="26"/>
                    </w:p>
                  </w:txbxContent>
                </v:textbox>
                <w10:wrap type="topAndBottom" anchorx="margin"/>
              </v:shape>
            </w:pict>
          </mc:Fallback>
        </mc:AlternateContent>
      </w:r>
      <w:r>
        <w:rPr>
          <w:noProof/>
        </w:rPr>
        <w:drawing>
          <wp:anchor distT="0" distB="0" distL="114300" distR="114300" simplePos="0" relativeHeight="251772928" behindDoc="0" locked="0" layoutInCell="1" allowOverlap="1" wp14:anchorId="549F55E0" wp14:editId="3EB9E40F">
            <wp:simplePos x="0" y="0"/>
            <wp:positionH relativeFrom="margin">
              <wp:align>center</wp:align>
            </wp:positionH>
            <wp:positionV relativeFrom="paragraph">
              <wp:posOffset>116</wp:posOffset>
            </wp:positionV>
            <wp:extent cx="4038600" cy="3268345"/>
            <wp:effectExtent l="0" t="0" r="0" b="8255"/>
            <wp:wrapTopAndBottom/>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8600" cy="3268345"/>
                    </a:xfrm>
                    <a:prstGeom prst="rect">
                      <a:avLst/>
                    </a:prstGeom>
                    <a:noFill/>
                  </pic:spPr>
                </pic:pic>
              </a:graphicData>
            </a:graphic>
            <wp14:sizeRelH relativeFrom="margin">
              <wp14:pctWidth>0</wp14:pctWidth>
            </wp14:sizeRelH>
            <wp14:sizeRelV relativeFrom="margin">
              <wp14:pctHeight>0</wp14:pctHeight>
            </wp14:sizeRelV>
          </wp:anchor>
        </w:drawing>
      </w:r>
      <w:r>
        <w:t xml:space="preserve">(Nguồn: </w:t>
      </w:r>
      <w:hyperlink r:id="rId42" w:history="1">
        <w:r w:rsidRPr="00C00363">
          <w:rPr>
            <w:rStyle w:val="Hyperlink"/>
          </w:rPr>
          <w:t>https://manhremtudong.com</w:t>
        </w:r>
      </w:hyperlink>
      <w:r>
        <w:t xml:space="preserve"> )</w:t>
      </w:r>
    </w:p>
    <w:p w14:paraId="486AE59C" w14:textId="27B07187" w:rsidR="004D42FC" w:rsidRPr="00092BA8" w:rsidRDefault="00EC3C16" w:rsidP="00C50E9E">
      <w:pPr>
        <w:pStyle w:val="content"/>
      </w:pPr>
      <w:r>
        <w:rPr>
          <w:noProof/>
        </w:rPr>
        <w:drawing>
          <wp:anchor distT="0" distB="0" distL="114300" distR="114300" simplePos="0" relativeHeight="251776000" behindDoc="0" locked="0" layoutInCell="1" allowOverlap="1" wp14:anchorId="7209EC67" wp14:editId="218B5AEF">
            <wp:simplePos x="0" y="0"/>
            <wp:positionH relativeFrom="margin">
              <wp:align>center</wp:align>
            </wp:positionH>
            <wp:positionV relativeFrom="paragraph">
              <wp:posOffset>1302673</wp:posOffset>
            </wp:positionV>
            <wp:extent cx="3927475" cy="3031490"/>
            <wp:effectExtent l="0" t="0" r="0" b="0"/>
            <wp:wrapTopAndBottom/>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7475" cy="3031490"/>
                    </a:xfrm>
                    <a:prstGeom prst="rect">
                      <a:avLst/>
                    </a:prstGeom>
                    <a:noFill/>
                  </pic:spPr>
                </pic:pic>
              </a:graphicData>
            </a:graphic>
            <wp14:sizeRelH relativeFrom="margin">
              <wp14:pctWidth>0</wp14:pctWidth>
            </wp14:sizeRelH>
            <wp14:sizeRelV relativeFrom="margin">
              <wp14:pctHeight>0</wp14:pctHeight>
            </wp14:sizeRelV>
          </wp:anchor>
        </w:drawing>
      </w:r>
      <w:r w:rsidR="00C50E9E">
        <w:rPr>
          <w:noProof/>
        </w:rPr>
        <mc:AlternateContent>
          <mc:Choice Requires="wps">
            <w:drawing>
              <wp:anchor distT="0" distB="0" distL="114300" distR="114300" simplePos="0" relativeHeight="251889664" behindDoc="0" locked="0" layoutInCell="1" allowOverlap="1" wp14:anchorId="5A54B840" wp14:editId="7EE3F9EE">
                <wp:simplePos x="0" y="0"/>
                <wp:positionH relativeFrom="margin">
                  <wp:align>center</wp:align>
                </wp:positionH>
                <wp:positionV relativeFrom="paragraph">
                  <wp:posOffset>4449445</wp:posOffset>
                </wp:positionV>
                <wp:extent cx="4243705" cy="635"/>
                <wp:effectExtent l="0" t="0" r="4445" b="0"/>
                <wp:wrapTopAndBottom/>
                <wp:docPr id="36" name="Text Box 36"/>
                <wp:cNvGraphicFramePr/>
                <a:graphic xmlns:a="http://schemas.openxmlformats.org/drawingml/2006/main">
                  <a:graphicData uri="http://schemas.microsoft.com/office/word/2010/wordprocessingShape">
                    <wps:wsp>
                      <wps:cNvSpPr txBox="1"/>
                      <wps:spPr>
                        <a:xfrm>
                          <a:off x="0" y="0"/>
                          <a:ext cx="4243705" cy="635"/>
                        </a:xfrm>
                        <a:prstGeom prst="rect">
                          <a:avLst/>
                        </a:prstGeom>
                        <a:solidFill>
                          <a:prstClr val="white"/>
                        </a:solidFill>
                        <a:ln>
                          <a:noFill/>
                        </a:ln>
                      </wps:spPr>
                      <wps:txbx>
                        <w:txbxContent>
                          <w:p w14:paraId="21DE5B3D" w14:textId="245D06B5" w:rsidR="00F46615" w:rsidRPr="00A524C1" w:rsidRDefault="00F46615" w:rsidP="00F46615">
                            <w:pPr>
                              <w:pStyle w:val="Caption"/>
                              <w:rPr>
                                <w:noProof/>
                              </w:rPr>
                            </w:pPr>
                            <w:bookmarkStart w:id="27" w:name="_Toc104996120"/>
                            <w:r>
                              <w:t xml:space="preserve">Hình 1. </w:t>
                            </w:r>
                            <w:r w:rsidR="00C50E9E">
                              <w:t>6</w:t>
                            </w:r>
                            <w:r>
                              <w:t>. Rèm sáo dọc tự động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4B840" id="Text Box 36" o:spid="_x0000_s1031" type="#_x0000_t202" style="position:absolute;left:0;text-align:left;margin-left:0;margin-top:350.35pt;width:334.15pt;height:.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" stroked="f">
                <v:textbox style="mso-fit-shape-to-text:t" inset="0,0,0,0">
                  <w:txbxContent>
                    <w:p w14:paraId="21DE5B3D" w14:textId="245D06B5" w:rsidR="00F46615" w:rsidRPr="00A524C1" w:rsidRDefault="00F46615" w:rsidP="00F46615">
                      <w:pPr>
                        <w:pStyle w:val="Caption"/>
                        <w:rPr>
                          <w:noProof/>
                        </w:rPr>
                      </w:pPr>
                      <w:bookmarkStart w:id="28" w:name="_Toc104996120"/>
                      <w:r>
                        <w:t xml:space="preserve">Hình 1. </w:t>
                      </w:r>
                      <w:r w:rsidR="00C50E9E">
                        <w:t>6</w:t>
                      </w:r>
                      <w:r>
                        <w:t>. Rèm sáo dọc tự động</w:t>
                      </w:r>
                      <w:bookmarkEnd w:id="28"/>
                    </w:p>
                  </w:txbxContent>
                </v:textbox>
                <w10:wrap type="topAndBottom" anchorx="margin"/>
              </v:shape>
            </w:pict>
          </mc:Fallback>
        </mc:AlternateContent>
      </w:r>
      <w:r w:rsidR="005348DF" w:rsidRPr="005348DF">
        <w:rPr>
          <w:i/>
          <w:iCs/>
        </w:rPr>
        <w:t>Rèm sáo dọc tự động: </w:t>
      </w:r>
      <w:r w:rsidR="005348DF" w:rsidRPr="005348DF">
        <w:t>IBC Việt Nam là một trong những thương hiệu đầu tiên đưa rèm lá dọc tự động Dooya, Bintronic… vào thị trường Việt Nam. Ưu điểm của rèm lá dọc tự động là vẻ thanh lịch, nhẹ nhàng, sang trọng… phù hợp với các doanh nhân thành đạt, phòng giám đốc, phòng tiếp khách.</w:t>
      </w:r>
    </w:p>
    <w:p w14:paraId="0DA1A166" w14:textId="4C1C51D6" w:rsidR="004023DF" w:rsidRDefault="004023DF" w:rsidP="00AB5C49">
      <w:pPr>
        <w:pStyle w:val="level1"/>
      </w:pPr>
      <w:bookmarkStart w:id="29" w:name="_Toc105107318"/>
      <w:r>
        <w:lastRenderedPageBreak/>
        <w:t>Kết luận chương 1</w:t>
      </w:r>
      <w:r w:rsidR="009000CD">
        <w:t>.</w:t>
      </w:r>
      <w:bookmarkEnd w:id="29"/>
    </w:p>
    <w:p w14:paraId="24FFDFED" w14:textId="200A18C6" w:rsidR="009000CD" w:rsidRDefault="009000CD" w:rsidP="009000CD">
      <w:pPr>
        <w:pStyle w:val="content"/>
      </w:pPr>
      <w:r w:rsidRPr="009000CD">
        <w:t xml:space="preserve">Sau khi tìm hiểu được </w:t>
      </w:r>
      <w:r>
        <w:t xml:space="preserve">sự </w:t>
      </w:r>
      <w:r w:rsidRPr="009000CD">
        <w:t xml:space="preserve">phát triển, quy mô của </w:t>
      </w:r>
      <w:r w:rsidRPr="009000CD">
        <w:rPr>
          <w:bCs/>
          <w:szCs w:val="28"/>
        </w:rPr>
        <w:t>hệ thống đèn và rèm cửa thông minh</w:t>
      </w:r>
      <w:r>
        <w:t xml:space="preserve">. </w:t>
      </w:r>
      <w:r w:rsidRPr="009000CD">
        <w:t>Tiếp thu và nắm bắt những ưu điểm đã được phát triển trước đó. Cố gắng nắm bắt được những điểm mạnh điểm yếu của hệ thống, đưa ra giải pháp giải quyết vấn đề, đồng thời phát triển ý tưởng, đưa những sáng kiến có thể thực hiện, áp dụng vào thực tiễn. Tiếp theo, từ những kiến thức đã tìm hiểu được, đưa ra bài toán vận hành cho hệ thống, xây dựng sơ đồ khối đồng thời đưa ra chức năng của từng khối. Từ đó lựa tính toán lựa chọn linh kiện phù hợp với yêu cầu đã đặt ra.</w:t>
      </w:r>
    </w:p>
    <w:p w14:paraId="2AEBA52F" w14:textId="0210E7B5" w:rsidR="002E46D7" w:rsidRPr="004023DF" w:rsidRDefault="004023DF" w:rsidP="004023DF">
      <w:pPr>
        <w:rPr>
          <w:rFonts w:ascii="Times New Roman" w:eastAsiaTheme="majorEastAsia" w:hAnsi="Times New Roman" w:cstheme="majorBidi"/>
          <w:b/>
          <w:sz w:val="28"/>
          <w:szCs w:val="26"/>
        </w:rPr>
      </w:pPr>
      <w:r>
        <w:br w:type="page"/>
      </w:r>
    </w:p>
    <w:p w14:paraId="530CBB0C" w14:textId="4B579E1B" w:rsidR="002E46D7" w:rsidRDefault="00BA754E" w:rsidP="002E46D7">
      <w:pPr>
        <w:pStyle w:val="Heading1"/>
        <w:rPr>
          <w:caps w:val="0"/>
        </w:rPr>
      </w:pPr>
      <w:bookmarkStart w:id="30" w:name="_Toc105107319"/>
      <w:r>
        <w:rPr>
          <w:caps w:val="0"/>
        </w:rPr>
        <w:lastRenderedPageBreak/>
        <w:t>CÁC THÀNH PHẦN CƠ BẢN CỦA HỆ THỐNG ĐIỀU KHIỂN ĐÈN VÀ RÈM CỬA THÔNG MINH SỬ DỤNG</w:t>
      </w:r>
      <w:r w:rsidR="00883812">
        <w:rPr>
          <w:caps w:val="0"/>
        </w:rPr>
        <w:br/>
      </w:r>
      <w:r>
        <w:rPr>
          <w:caps w:val="0"/>
        </w:rPr>
        <w:t>VI ĐIỀU KHIỂN ESP32</w:t>
      </w:r>
      <w:bookmarkEnd w:id="30"/>
    </w:p>
    <w:p w14:paraId="4F7D92FE" w14:textId="3DC532A8" w:rsidR="00BA754E" w:rsidRDefault="00510CF0" w:rsidP="00BA754E">
      <w:pPr>
        <w:pStyle w:val="level1"/>
      </w:pPr>
      <w:bookmarkStart w:id="31" w:name="_Toc105107320"/>
      <w:r>
        <w:t>Các l</w:t>
      </w:r>
      <w:r w:rsidR="00BA754E">
        <w:t xml:space="preserve">inh kiện </w:t>
      </w:r>
      <w:r w:rsidR="00563518">
        <w:t>sử dụng trong</w:t>
      </w:r>
      <w:r w:rsidR="00BA754E">
        <w:t xml:space="preserve"> mạch</w:t>
      </w:r>
      <w:bookmarkEnd w:id="31"/>
    </w:p>
    <w:p w14:paraId="37F4DBC8" w14:textId="71CCDAD3" w:rsidR="00510CF0" w:rsidRDefault="00510CF0" w:rsidP="00BA754E">
      <w:pPr>
        <w:pStyle w:val="level2"/>
      </w:pPr>
      <w:bookmarkStart w:id="32" w:name="_Toc105107321"/>
      <w:r>
        <w:t>Vi điều khiển ESP32</w:t>
      </w:r>
      <w:bookmarkEnd w:id="32"/>
    </w:p>
    <w:p w14:paraId="1F9706A5" w14:textId="7E871151" w:rsidR="00510CF0" w:rsidRDefault="00E41BFC" w:rsidP="00510CF0">
      <w:pPr>
        <w:pStyle w:val="content"/>
      </w:pPr>
      <w:r>
        <w:rPr>
          <w:noProof/>
        </w:rPr>
        <mc:AlternateContent>
          <mc:Choice Requires="wps">
            <w:drawing>
              <wp:anchor distT="0" distB="0" distL="114300" distR="114300" simplePos="0" relativeHeight="251893760" behindDoc="0" locked="0" layoutInCell="1" allowOverlap="1" wp14:anchorId="3907F46C" wp14:editId="1EB05E0B">
                <wp:simplePos x="0" y="0"/>
                <wp:positionH relativeFrom="page">
                  <wp:align>center</wp:align>
                </wp:positionH>
                <wp:positionV relativeFrom="paragraph">
                  <wp:posOffset>2292696</wp:posOffset>
                </wp:positionV>
                <wp:extent cx="30511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3051175" cy="635"/>
                        </a:xfrm>
                        <a:prstGeom prst="rect">
                          <a:avLst/>
                        </a:prstGeom>
                        <a:solidFill>
                          <a:prstClr val="white"/>
                        </a:solidFill>
                        <a:ln>
                          <a:noFill/>
                        </a:ln>
                      </wps:spPr>
                      <wps:txbx>
                        <w:txbxContent>
                          <w:p w14:paraId="0E785618" w14:textId="7640E375" w:rsidR="004E544D" w:rsidRPr="00FF1B32" w:rsidRDefault="004E544D" w:rsidP="004E544D">
                            <w:pPr>
                              <w:pStyle w:val="Caption"/>
                              <w:rPr>
                                <w:rFonts w:eastAsiaTheme="majorEastAsia" w:cstheme="majorBidi"/>
                                <w:noProof/>
                                <w:szCs w:val="24"/>
                              </w:rPr>
                            </w:pPr>
                            <w:bookmarkStart w:id="33" w:name="_Toc104996100"/>
                            <w:r>
                              <w:t xml:space="preserve">Hình 2. </w:t>
                            </w:r>
                            <w:fldSimple w:instr=" SEQ Hình_2. \* ARABIC ">
                              <w:r w:rsidR="00E427A8">
                                <w:rPr>
                                  <w:noProof/>
                                </w:rPr>
                                <w:t>1</w:t>
                              </w:r>
                            </w:fldSimple>
                            <w:r>
                              <w:t>. Vi điều khiển ESP32</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7F46C" id="Text Box 40" o:spid="_x0000_s1032" type="#_x0000_t202" style="position:absolute;left:0;text-align:left;margin-left:0;margin-top:180.55pt;width:240.25pt;height:.0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qj3Gg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p/PZ7OOcM0m+u9t5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" stroked="f">
                <v:textbox style="mso-fit-shape-to-text:t" inset="0,0,0,0">
                  <w:txbxContent>
                    <w:p w14:paraId="0E785618" w14:textId="7640E375" w:rsidR="004E544D" w:rsidRPr="00FF1B32" w:rsidRDefault="004E544D" w:rsidP="004E544D">
                      <w:pPr>
                        <w:pStyle w:val="Caption"/>
                        <w:rPr>
                          <w:rFonts w:eastAsiaTheme="majorEastAsia" w:cstheme="majorBidi"/>
                          <w:noProof/>
                          <w:szCs w:val="24"/>
                        </w:rPr>
                      </w:pPr>
                      <w:bookmarkStart w:id="34" w:name="_Toc104996100"/>
                      <w:r>
                        <w:t xml:space="preserve">Hình 2. </w:t>
                      </w:r>
                      <w:fldSimple w:instr=" SEQ Hình_2. \* ARABIC ">
                        <w:r w:rsidR="00E427A8">
                          <w:rPr>
                            <w:noProof/>
                          </w:rPr>
                          <w:t>1</w:t>
                        </w:r>
                      </w:fldSimple>
                      <w:r>
                        <w:t>. Vi điều khiển ESP32</w:t>
                      </w:r>
                      <w:bookmarkEnd w:id="34"/>
                    </w:p>
                  </w:txbxContent>
                </v:textbox>
                <w10:wrap type="topAndBottom" anchorx="page"/>
              </v:shape>
            </w:pict>
          </mc:Fallback>
        </mc:AlternateContent>
      </w:r>
      <w:r w:rsidR="00EC3C16">
        <w:rPr>
          <w:noProof/>
        </w:rPr>
        <w:drawing>
          <wp:anchor distT="0" distB="0" distL="114300" distR="114300" simplePos="0" relativeHeight="251857920" behindDoc="0" locked="0" layoutInCell="1" allowOverlap="1" wp14:anchorId="3E78251D" wp14:editId="64713461">
            <wp:simplePos x="0" y="0"/>
            <wp:positionH relativeFrom="page">
              <wp:align>center</wp:align>
            </wp:positionH>
            <wp:positionV relativeFrom="page">
              <wp:posOffset>2506345</wp:posOffset>
            </wp:positionV>
            <wp:extent cx="1926590" cy="3051175"/>
            <wp:effectExtent l="9207" t="0" r="6668" b="6667"/>
            <wp:wrapTopAndBottom/>
            <wp:docPr id="10" name="Picture 10" descr="Wireless :: Wi-Fi :: ESP32-DevKitC- 3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less :: Wi-Fi :: ESP32-DevKitC- 32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1926590" cy="3051175"/>
                    </a:xfrm>
                    <a:prstGeom prst="rect">
                      <a:avLst/>
                    </a:prstGeom>
                    <a:noFill/>
                    <a:ln>
                      <a:noFill/>
                    </a:ln>
                  </pic:spPr>
                </pic:pic>
              </a:graphicData>
            </a:graphic>
          </wp:anchor>
        </w:drawing>
      </w:r>
      <w:r w:rsidR="00510CF0" w:rsidRPr="00CC78F0">
        <w:t xml:space="preserve">ESP32 là một series các vi điều khiển trên một vi mạch giá rẻ, năng lượng thấp có hỗ trợ WiFi và dual-mode Bluetooth (tạm dịch:Bluetooth chế độ kép). </w:t>
      </w:r>
    </w:p>
    <w:p w14:paraId="11DAA3B8" w14:textId="2BD6370A" w:rsidR="00EC3C16" w:rsidRDefault="00EC3C16" w:rsidP="002668E9">
      <w:pPr>
        <w:pStyle w:val="content"/>
        <w:ind w:firstLine="993"/>
      </w:pPr>
      <w:r>
        <w:t>(Nguồn</w:t>
      </w:r>
      <w:r w:rsidR="0097461A">
        <w:t>:</w:t>
      </w:r>
      <w:r w:rsidR="002668E9">
        <w:t xml:space="preserve"> </w:t>
      </w:r>
      <w:hyperlink r:id="rId45" w:history="1">
        <w:r w:rsidR="002668E9" w:rsidRPr="0016405A">
          <w:rPr>
            <w:rStyle w:val="Hyperlink"/>
          </w:rPr>
          <w:t>http://arduino.vn/tutorial/1570-gioi-thieu-module-esp32-va-huong-dan-cai-trinh-bien-dich-tren-arduino-ide</w:t>
        </w:r>
      </w:hyperlink>
      <w:r>
        <w:t>)</w:t>
      </w:r>
    </w:p>
    <w:p w14:paraId="7FE6AA06" w14:textId="7A2C558B" w:rsidR="00510CF0" w:rsidRPr="00AD092A" w:rsidRDefault="00510CF0" w:rsidP="00510CF0">
      <w:pPr>
        <w:pStyle w:val="content"/>
      </w:pPr>
      <w:r w:rsidRPr="00CC78F0">
        <w:t>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w:t>
      </w:r>
      <w:r>
        <w:t xml:space="preserve">. </w:t>
      </w:r>
      <w:r w:rsidRPr="00CC78F0">
        <w:t>ESP32 là sản phẩm kế thừa từ vi điều khiển ESP8266.</w:t>
      </w:r>
      <w:r>
        <w:t xml:space="preserve"> </w:t>
      </w:r>
      <w:r w:rsidRPr="00AD092A">
        <w:t>Các tính năng của ESP32 bao gồm:</w:t>
      </w:r>
    </w:p>
    <w:p w14:paraId="4F15B053" w14:textId="77777777" w:rsidR="00510CF0" w:rsidRPr="00AD092A" w:rsidRDefault="00510CF0" w:rsidP="00510CF0">
      <w:pPr>
        <w:pStyle w:val="content"/>
        <w:ind w:firstLine="0"/>
        <w:rPr>
          <w:i/>
          <w:iCs/>
        </w:rPr>
      </w:pPr>
      <w:r w:rsidRPr="00AD092A">
        <w:rPr>
          <w:i/>
          <w:iCs/>
        </w:rPr>
        <w:t>Bộ xử lý:</w:t>
      </w:r>
    </w:p>
    <w:p w14:paraId="0E1A3BA5" w14:textId="77777777" w:rsidR="00510CF0" w:rsidRPr="00AD092A" w:rsidRDefault="00510CF0" w:rsidP="00D73CE1">
      <w:pPr>
        <w:pStyle w:val="content"/>
        <w:numPr>
          <w:ilvl w:val="0"/>
          <w:numId w:val="4"/>
        </w:numPr>
      </w:pPr>
      <w:r w:rsidRPr="00AD092A">
        <w:t>CPU: Bộ vi xử lý Xtensa lõi kép (hoặc lõi đơn) 32-bit LX6, hoạt động ở tần số 240 MHz (160 MHz cho ESP32-S0WD và ESP32-U4WDH</w:t>
      </w:r>
      <w:r>
        <w:t>)</w:t>
      </w:r>
      <w:r w:rsidRPr="00AD092A">
        <w:t xml:space="preserve"> và hoạt động ở tối đa 600 </w:t>
      </w:r>
      <w:r w:rsidRPr="00AD092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AD092A">
        <w:t xml:space="preserve">MIPS (200 MIPS với ESP32-S0WD/ESP32-U4WDH) </w:t>
      </w:r>
    </w:p>
    <w:p w14:paraId="1F6ED41A" w14:textId="77777777" w:rsidR="00510CF0" w:rsidRPr="00AD092A" w:rsidRDefault="00510CF0" w:rsidP="00D73CE1">
      <w:pPr>
        <w:pStyle w:val="content"/>
        <w:numPr>
          <w:ilvl w:val="0"/>
          <w:numId w:val="4"/>
        </w:numPr>
      </w:pPr>
      <w:r w:rsidRPr="00AD092A">
        <w:lastRenderedPageBreak/>
        <w:t>Bộ đồng xử lý (co-processor) công suất cực thấp (Ultra low power, viết tắt: ULP)</w:t>
      </w:r>
    </w:p>
    <w:p w14:paraId="79CBB4E5" w14:textId="77777777" w:rsidR="00510CF0" w:rsidRPr="00AD092A" w:rsidRDefault="00510CF0" w:rsidP="00510CF0">
      <w:pPr>
        <w:pStyle w:val="content"/>
        <w:ind w:firstLine="0"/>
      </w:pPr>
      <w:r w:rsidRPr="00AD092A">
        <w:rPr>
          <w:rStyle w:val="contentChar"/>
          <w:i/>
          <w:iCs/>
        </w:rPr>
        <w:t>Hệ thống xung nhịp:</w:t>
      </w:r>
      <w:r w:rsidRPr="00AD092A">
        <w:t xml:space="preserve"> CPU Clock, RTC Clock và Audio PLL Clock</w:t>
      </w:r>
    </w:p>
    <w:p w14:paraId="16E7B206" w14:textId="77777777" w:rsidR="00510CF0" w:rsidRPr="00AD092A" w:rsidRDefault="00510CF0" w:rsidP="00510CF0">
      <w:pPr>
        <w:pStyle w:val="content"/>
        <w:ind w:firstLine="0"/>
        <w:rPr>
          <w:i/>
          <w:iCs/>
        </w:rPr>
      </w:pPr>
      <w:r w:rsidRPr="00AD092A">
        <w:rPr>
          <w:i/>
          <w:iCs/>
        </w:rPr>
        <w:t xml:space="preserve">Bộ nhớ nội: </w:t>
      </w:r>
    </w:p>
    <w:p w14:paraId="51A55B55" w14:textId="77777777" w:rsidR="00510CF0" w:rsidRPr="00AD092A" w:rsidRDefault="00510CF0" w:rsidP="00D73CE1">
      <w:pPr>
        <w:pStyle w:val="content"/>
        <w:numPr>
          <w:ilvl w:val="0"/>
          <w:numId w:val="5"/>
        </w:numPr>
      </w:pPr>
      <w:r w:rsidRPr="00AD092A">
        <w:t>448 KB bộ nhớ ROM cho việc booting và các tính năng lõi</w:t>
      </w:r>
    </w:p>
    <w:p w14:paraId="4FADACD6" w14:textId="77777777" w:rsidR="00510CF0" w:rsidRPr="00AD092A" w:rsidRDefault="00510CF0" w:rsidP="00D73CE1">
      <w:pPr>
        <w:pStyle w:val="content"/>
        <w:numPr>
          <w:ilvl w:val="0"/>
          <w:numId w:val="5"/>
        </w:numPr>
      </w:pPr>
      <w:r w:rsidRPr="00AD092A">
        <w:t>520 KB bộ nhớ SRAM trên chip cho dữ liệu và tập lệnh</w:t>
      </w:r>
    </w:p>
    <w:p w14:paraId="54CC693B" w14:textId="77777777" w:rsidR="00510CF0" w:rsidRDefault="00510CF0" w:rsidP="00510CF0">
      <w:pPr>
        <w:pStyle w:val="content"/>
        <w:ind w:firstLine="0"/>
        <w:rPr>
          <w:i/>
          <w:iCs/>
        </w:rPr>
      </w:pPr>
      <w:r w:rsidRPr="00AD092A">
        <w:rPr>
          <w:i/>
          <w:iCs/>
        </w:rPr>
        <w:t>Kết nối không dây:</w:t>
      </w:r>
    </w:p>
    <w:p w14:paraId="40EDCDF5" w14:textId="77777777" w:rsidR="00510CF0" w:rsidRDefault="00510CF0" w:rsidP="00D73CE1">
      <w:pPr>
        <w:pStyle w:val="content"/>
        <w:numPr>
          <w:ilvl w:val="0"/>
          <w:numId w:val="7"/>
        </w:numPr>
      </w:pPr>
      <w:r>
        <w:t>Wi-Fi: 802.11 b/g/n</w:t>
      </w:r>
    </w:p>
    <w:p w14:paraId="7E02FB74" w14:textId="77777777" w:rsidR="00510CF0" w:rsidRDefault="00510CF0" w:rsidP="00D73CE1">
      <w:pPr>
        <w:pStyle w:val="content"/>
        <w:numPr>
          <w:ilvl w:val="0"/>
          <w:numId w:val="7"/>
        </w:numPr>
      </w:pPr>
      <w:r>
        <w:t>Bluetooth: v4.2 BR/EDR và BLE (chia sẻ sóng vô tuyến với Wi-Fi)</w:t>
      </w:r>
    </w:p>
    <w:p w14:paraId="53758DF8" w14:textId="77777777" w:rsidR="00510CF0" w:rsidRPr="00AD092A" w:rsidRDefault="00510CF0" w:rsidP="00510CF0">
      <w:pPr>
        <w:pStyle w:val="content"/>
        <w:ind w:firstLine="0"/>
        <w:rPr>
          <w:i/>
          <w:iCs/>
        </w:rPr>
      </w:pPr>
      <w:r w:rsidRPr="00AD092A">
        <w:rPr>
          <w:i/>
          <w:iCs/>
        </w:rPr>
        <w:t>34 GPIO vật lý với các ngoại vi</w:t>
      </w:r>
    </w:p>
    <w:p w14:paraId="5FD4549C" w14:textId="77777777" w:rsidR="00510CF0" w:rsidRDefault="00510CF0" w:rsidP="00D73CE1">
      <w:pPr>
        <w:pStyle w:val="content"/>
        <w:numPr>
          <w:ilvl w:val="0"/>
          <w:numId w:val="6"/>
        </w:numPr>
      </w:pPr>
      <w:r>
        <w:t>ADC SAR 12 bit, 18 kênh</w:t>
      </w:r>
    </w:p>
    <w:p w14:paraId="6FBEC5A0" w14:textId="77777777" w:rsidR="00510CF0" w:rsidRDefault="00510CF0" w:rsidP="00D73CE1">
      <w:pPr>
        <w:pStyle w:val="content"/>
        <w:numPr>
          <w:ilvl w:val="0"/>
          <w:numId w:val="6"/>
        </w:numPr>
      </w:pPr>
      <w:r>
        <w:t>DAC 2 × 8-bit</w:t>
      </w:r>
    </w:p>
    <w:p w14:paraId="04B08CFB" w14:textId="77777777" w:rsidR="00510CF0" w:rsidRDefault="00510CF0" w:rsidP="00D73CE1">
      <w:pPr>
        <w:pStyle w:val="content"/>
        <w:numPr>
          <w:ilvl w:val="0"/>
          <w:numId w:val="6"/>
        </w:numPr>
      </w:pPr>
      <w:r>
        <w:t>10 cảm biến cảm ứng (touch sensor) (GPIO cảm ứng điện dung)</w:t>
      </w:r>
    </w:p>
    <w:p w14:paraId="041D246C" w14:textId="77777777" w:rsidR="00510CF0" w:rsidRDefault="00510CF0" w:rsidP="00D73CE1">
      <w:pPr>
        <w:pStyle w:val="content"/>
        <w:numPr>
          <w:ilvl w:val="0"/>
          <w:numId w:val="6"/>
        </w:numPr>
      </w:pPr>
      <w:r>
        <w:t>3 SPI (SPI, HSPI và VSPI) hoạt động ở cả 2 chế độ master/slave.[8] Module ESP32 hỗ trợ 4 ngoại vi SPI với SPI0 và SPI1 kết nối đến bộ nhớ flash của ESP32 còn SPI2 và SPI3 tương ứng với HSPI và VSPI.[9]</w:t>
      </w:r>
    </w:p>
    <w:p w14:paraId="6D0AEF4A" w14:textId="77777777" w:rsidR="00510CF0" w:rsidRDefault="00510CF0" w:rsidP="00D73CE1">
      <w:pPr>
        <w:pStyle w:val="content"/>
        <w:numPr>
          <w:ilvl w:val="0"/>
          <w:numId w:val="6"/>
        </w:numPr>
      </w:pPr>
      <w:r>
        <w:t>2 I²S</w:t>
      </w:r>
    </w:p>
    <w:p w14:paraId="578AE297" w14:textId="77777777" w:rsidR="00510CF0" w:rsidRDefault="00510CF0" w:rsidP="00D73CE1">
      <w:pPr>
        <w:pStyle w:val="content"/>
        <w:numPr>
          <w:ilvl w:val="0"/>
          <w:numId w:val="6"/>
        </w:numPr>
      </w:pPr>
      <w:r>
        <w:t>2 I²C, hoạt động được ở cả chế độ master và slave, với chế độ Standard mode (100 Kbit/s) và Fast mode (400 Kbit/s). Hỗ trợ 2 chế độ định địa chỉ là 7-bit và 10-bit.Các GPIO đều có thể được dùng để triển khai I²C.</w:t>
      </w:r>
    </w:p>
    <w:p w14:paraId="0623ACAD" w14:textId="77777777" w:rsidR="00510CF0" w:rsidRDefault="00510CF0" w:rsidP="00D73CE1">
      <w:pPr>
        <w:pStyle w:val="content"/>
        <w:numPr>
          <w:ilvl w:val="0"/>
          <w:numId w:val="6"/>
        </w:numPr>
      </w:pPr>
      <w:r>
        <w:t>3 UART (UART0, UART1, UART2) với tốc độ lên đến 5 Mbps[10]</w:t>
      </w:r>
    </w:p>
    <w:p w14:paraId="21A418F4" w14:textId="77777777" w:rsidR="00510CF0" w:rsidRDefault="00510CF0" w:rsidP="00D73CE1">
      <w:pPr>
        <w:pStyle w:val="content"/>
        <w:numPr>
          <w:ilvl w:val="0"/>
          <w:numId w:val="6"/>
        </w:numPr>
      </w:pPr>
      <w:r>
        <w:t>SD/SDIO/CE-ATA/MMC/eMMC host controller</w:t>
      </w:r>
    </w:p>
    <w:p w14:paraId="2F5E13A5" w14:textId="77777777" w:rsidR="00510CF0" w:rsidRDefault="00510CF0" w:rsidP="00D73CE1">
      <w:pPr>
        <w:pStyle w:val="content"/>
        <w:numPr>
          <w:ilvl w:val="0"/>
          <w:numId w:val="6"/>
        </w:numPr>
      </w:pPr>
      <w:r>
        <w:t>SDIO/SPI slave controller</w:t>
      </w:r>
    </w:p>
    <w:p w14:paraId="472473F6" w14:textId="77777777" w:rsidR="00510CF0" w:rsidRDefault="00510CF0" w:rsidP="00D73CE1">
      <w:pPr>
        <w:pStyle w:val="content"/>
        <w:numPr>
          <w:ilvl w:val="0"/>
          <w:numId w:val="6"/>
        </w:numPr>
      </w:pPr>
      <w:r>
        <w:lastRenderedPageBreak/>
        <w:t>Ethernet MAC interface cho DMA và IEEE 1588 Precision Time Protocol (tạm dịch: Giao thức thời gian chính xác IEEE 1588)</w:t>
      </w:r>
    </w:p>
    <w:p w14:paraId="5C818818" w14:textId="77777777" w:rsidR="00510CF0" w:rsidRDefault="00510CF0" w:rsidP="00D73CE1">
      <w:pPr>
        <w:pStyle w:val="content"/>
        <w:numPr>
          <w:ilvl w:val="0"/>
          <w:numId w:val="6"/>
        </w:numPr>
      </w:pPr>
      <w:r>
        <w:t>CAN bus 2.0</w:t>
      </w:r>
    </w:p>
    <w:p w14:paraId="704EF7DA" w14:textId="77777777" w:rsidR="00510CF0" w:rsidRDefault="00510CF0" w:rsidP="00D73CE1">
      <w:pPr>
        <w:pStyle w:val="content"/>
        <w:numPr>
          <w:ilvl w:val="0"/>
          <w:numId w:val="6"/>
        </w:numPr>
      </w:pPr>
      <w:r>
        <w:t>Bộ điều khiển hồng ngoại từ xa (TX/RX, lên đến 8 kênh)</w:t>
      </w:r>
    </w:p>
    <w:p w14:paraId="20875F0F" w14:textId="77777777" w:rsidR="00510CF0" w:rsidRDefault="00510CF0" w:rsidP="00D73CE1">
      <w:pPr>
        <w:pStyle w:val="content"/>
        <w:numPr>
          <w:ilvl w:val="0"/>
          <w:numId w:val="6"/>
        </w:numPr>
      </w:pPr>
      <w:r>
        <w:t>PWM cho điều khiển động cơ</w:t>
      </w:r>
    </w:p>
    <w:p w14:paraId="0456757B" w14:textId="77777777" w:rsidR="00510CF0" w:rsidRDefault="00510CF0" w:rsidP="00D73CE1">
      <w:pPr>
        <w:pStyle w:val="content"/>
        <w:numPr>
          <w:ilvl w:val="0"/>
          <w:numId w:val="6"/>
        </w:numPr>
      </w:pPr>
      <w:r>
        <w:t>LED PWM (lên đến 16 kênh)</w:t>
      </w:r>
    </w:p>
    <w:p w14:paraId="03E5978D" w14:textId="77777777" w:rsidR="00510CF0" w:rsidRDefault="00510CF0" w:rsidP="00D73CE1">
      <w:pPr>
        <w:pStyle w:val="content"/>
        <w:numPr>
          <w:ilvl w:val="0"/>
          <w:numId w:val="6"/>
        </w:numPr>
      </w:pPr>
      <w:r>
        <w:t>Cảm biến hiệu ứng Hall</w:t>
      </w:r>
    </w:p>
    <w:p w14:paraId="19F3A19D" w14:textId="77777777" w:rsidR="00510CF0" w:rsidRPr="00AD092A" w:rsidRDefault="00510CF0" w:rsidP="00D73CE1">
      <w:pPr>
        <w:pStyle w:val="content"/>
        <w:numPr>
          <w:ilvl w:val="0"/>
          <w:numId w:val="6"/>
        </w:numPr>
      </w:pPr>
      <w:r>
        <w:t>Bộ tiền khuếch đại analog công suất cực thấp (Ultra low power analog pre-amplifier)</w:t>
      </w:r>
    </w:p>
    <w:p w14:paraId="328BD003" w14:textId="77777777" w:rsidR="00510CF0" w:rsidRPr="001038EF" w:rsidRDefault="00510CF0" w:rsidP="00510CF0">
      <w:pPr>
        <w:pStyle w:val="content"/>
        <w:ind w:firstLine="0"/>
        <w:rPr>
          <w:i/>
          <w:iCs/>
        </w:rPr>
      </w:pPr>
      <w:r w:rsidRPr="001038EF">
        <w:rPr>
          <w:i/>
          <w:iCs/>
        </w:rPr>
        <w:t>Bảo mật:</w:t>
      </w:r>
    </w:p>
    <w:p w14:paraId="38B7E3F9" w14:textId="77777777" w:rsidR="00510CF0" w:rsidRPr="00AD092A" w:rsidRDefault="00510CF0" w:rsidP="00D73CE1">
      <w:pPr>
        <w:pStyle w:val="content"/>
        <w:numPr>
          <w:ilvl w:val="0"/>
          <w:numId w:val="8"/>
        </w:numPr>
      </w:pPr>
      <w:r w:rsidRPr="00AD092A">
        <w:t>Hỗ trợ tất cả các tính năng bảo mật chuẩn IEEE 802.11, bao gồm WFA, WPA/WPA2 và WAPI.</w:t>
      </w:r>
    </w:p>
    <w:p w14:paraId="01B19BFB" w14:textId="77777777" w:rsidR="00510CF0" w:rsidRPr="00AD092A" w:rsidRDefault="00510CF0" w:rsidP="00D73CE1">
      <w:pPr>
        <w:pStyle w:val="content"/>
        <w:numPr>
          <w:ilvl w:val="0"/>
          <w:numId w:val="8"/>
        </w:numPr>
      </w:pPr>
      <w:r w:rsidRPr="00AD092A">
        <w:t>Secure boot (tạm dịch: khởi động an toàn)</w:t>
      </w:r>
    </w:p>
    <w:p w14:paraId="15B99B77" w14:textId="77777777" w:rsidR="00510CF0" w:rsidRPr="00AD092A" w:rsidRDefault="00510CF0" w:rsidP="00D73CE1">
      <w:pPr>
        <w:pStyle w:val="content"/>
        <w:numPr>
          <w:ilvl w:val="0"/>
          <w:numId w:val="8"/>
        </w:numPr>
      </w:pPr>
      <w:r w:rsidRPr="00AD092A">
        <w:t>Mã hóa flash</w:t>
      </w:r>
    </w:p>
    <w:p w14:paraId="0C8DEF50" w14:textId="77777777" w:rsidR="00510CF0" w:rsidRPr="00AD092A" w:rsidRDefault="00510CF0" w:rsidP="00D73CE1">
      <w:pPr>
        <w:pStyle w:val="content"/>
        <w:numPr>
          <w:ilvl w:val="0"/>
          <w:numId w:val="8"/>
        </w:numPr>
      </w:pPr>
      <w:r w:rsidRPr="00AD092A">
        <w:t>1024-bit OTP, lên đến 768-bit cho khách hàng</w:t>
      </w:r>
    </w:p>
    <w:p w14:paraId="3C229AB1" w14:textId="77777777" w:rsidR="00510CF0" w:rsidRPr="00AD092A" w:rsidRDefault="00510CF0" w:rsidP="00D73CE1">
      <w:pPr>
        <w:pStyle w:val="content"/>
        <w:numPr>
          <w:ilvl w:val="0"/>
          <w:numId w:val="8"/>
        </w:numPr>
      </w:pPr>
      <w:r w:rsidRPr="00AD092A">
        <w:t>Tăng tốc mã hóa phần cứng: </w:t>
      </w:r>
      <w:r>
        <w:t>AES</w:t>
      </w:r>
      <w:r w:rsidRPr="00AD092A">
        <w:t>, SHA-2, </w:t>
      </w:r>
      <w:r>
        <w:t>RSA,</w:t>
      </w:r>
      <w:r w:rsidRPr="00AD092A">
        <w:t xml:space="preserve"> elliptic curve cryptography (ECC, tạm dịch: mật mã đường cong ellip), trình tạo số ngẫu nhiên (random number generator)</w:t>
      </w:r>
    </w:p>
    <w:p w14:paraId="16954ED9" w14:textId="77777777" w:rsidR="00510CF0" w:rsidRPr="001038EF" w:rsidRDefault="00510CF0" w:rsidP="00510CF0">
      <w:pPr>
        <w:pStyle w:val="content"/>
        <w:ind w:firstLine="0"/>
        <w:rPr>
          <w:i/>
          <w:iCs/>
        </w:rPr>
      </w:pPr>
      <w:r w:rsidRPr="001038EF">
        <w:rPr>
          <w:i/>
          <w:iCs/>
        </w:rPr>
        <w:t>Quản lý năng lượng</w:t>
      </w:r>
    </w:p>
    <w:p w14:paraId="78FE8670" w14:textId="77777777" w:rsidR="00510CF0" w:rsidRPr="00AD092A" w:rsidRDefault="00510CF0" w:rsidP="00D73CE1">
      <w:pPr>
        <w:pStyle w:val="content"/>
        <w:numPr>
          <w:ilvl w:val="0"/>
          <w:numId w:val="9"/>
        </w:numPr>
        <w:spacing w:line="276" w:lineRule="auto"/>
      </w:pPr>
      <w:r w:rsidRPr="00AD092A">
        <w:t>Bộ ổn áp nội với điện áp rơi thấp (internal low-dropout regulator)</w:t>
      </w:r>
    </w:p>
    <w:p w14:paraId="57786BF3" w14:textId="77777777" w:rsidR="00510CF0" w:rsidRPr="00AD092A" w:rsidRDefault="00510CF0" w:rsidP="00D73CE1">
      <w:pPr>
        <w:pStyle w:val="content"/>
        <w:numPr>
          <w:ilvl w:val="0"/>
          <w:numId w:val="9"/>
        </w:numPr>
        <w:spacing w:line="276" w:lineRule="auto"/>
      </w:pPr>
      <w:r w:rsidRPr="00AD092A">
        <w:t>Miền nguồn riêng (individual power domain) cho RTC</w:t>
      </w:r>
    </w:p>
    <w:p w14:paraId="41D22D75" w14:textId="77777777" w:rsidR="00510CF0" w:rsidRPr="00AD092A" w:rsidRDefault="00510CF0" w:rsidP="00D73CE1">
      <w:pPr>
        <w:pStyle w:val="content"/>
        <w:numPr>
          <w:ilvl w:val="0"/>
          <w:numId w:val="9"/>
        </w:numPr>
        <w:spacing w:line="276" w:lineRule="auto"/>
      </w:pPr>
      <w:r w:rsidRPr="00AD092A">
        <w:t>Dòng 5 μA cho chế độ deep sleep</w:t>
      </w:r>
    </w:p>
    <w:p w14:paraId="58F85172" w14:textId="7F9E0807" w:rsidR="00510CF0" w:rsidRDefault="00510CF0" w:rsidP="00E41BFC">
      <w:pPr>
        <w:pStyle w:val="content"/>
        <w:numPr>
          <w:ilvl w:val="0"/>
          <w:numId w:val="9"/>
        </w:numPr>
        <w:spacing w:line="276" w:lineRule="auto"/>
      </w:pPr>
      <w:r w:rsidRPr="00AD092A">
        <w:t>Trở lại hoạt động từ ngắt GPIO, timer, đo ADC, ngắt với cảm ứng điện dung</w:t>
      </w:r>
      <w:r>
        <w:t>[</w:t>
      </w:r>
      <w:r w:rsidR="00881829">
        <w:t>5</w:t>
      </w:r>
      <w:r>
        <w:t>].</w:t>
      </w:r>
    </w:p>
    <w:p w14:paraId="214FAAC9" w14:textId="00B10B58" w:rsidR="00BA754E" w:rsidRDefault="00BA754E" w:rsidP="00BA754E">
      <w:pPr>
        <w:pStyle w:val="level2"/>
      </w:pPr>
      <w:bookmarkStart w:id="35" w:name="_Toc105107322"/>
      <w:r>
        <w:lastRenderedPageBreak/>
        <w:t>M</w:t>
      </w:r>
      <w:r w:rsidR="00563518">
        <w:t>odule</w:t>
      </w:r>
      <w:r>
        <w:t xml:space="preserve"> Buck LM2596</w:t>
      </w:r>
      <w:bookmarkEnd w:id="35"/>
    </w:p>
    <w:p w14:paraId="20001F4B" w14:textId="230CDDE0" w:rsidR="00BA754E" w:rsidRDefault="004E544D" w:rsidP="00277CFA">
      <w:pPr>
        <w:pStyle w:val="content"/>
      </w:pPr>
      <w:r>
        <w:rPr>
          <w:noProof/>
        </w:rPr>
        <mc:AlternateContent>
          <mc:Choice Requires="wps">
            <w:drawing>
              <wp:anchor distT="0" distB="0" distL="114300" distR="114300" simplePos="0" relativeHeight="251895808" behindDoc="0" locked="0" layoutInCell="1" allowOverlap="1" wp14:anchorId="73036B23" wp14:editId="60582960">
                <wp:simplePos x="0" y="0"/>
                <wp:positionH relativeFrom="column">
                  <wp:posOffset>1021715</wp:posOffset>
                </wp:positionH>
                <wp:positionV relativeFrom="paragraph">
                  <wp:posOffset>3129915</wp:posOffset>
                </wp:positionV>
                <wp:extent cx="366966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3669665" cy="635"/>
                        </a:xfrm>
                        <a:prstGeom prst="rect">
                          <a:avLst/>
                        </a:prstGeom>
                        <a:solidFill>
                          <a:prstClr val="white"/>
                        </a:solidFill>
                        <a:ln>
                          <a:noFill/>
                        </a:ln>
                      </wps:spPr>
                      <wps:txbx>
                        <w:txbxContent>
                          <w:p w14:paraId="4367DA69" w14:textId="330AADC0" w:rsidR="004E544D" w:rsidRPr="008B264C" w:rsidRDefault="004E544D" w:rsidP="004E544D">
                            <w:pPr>
                              <w:pStyle w:val="Caption"/>
                              <w:rPr>
                                <w:noProof/>
                              </w:rPr>
                            </w:pPr>
                            <w:bookmarkStart w:id="36" w:name="_Toc104996101"/>
                            <w:r>
                              <w:t xml:space="preserve">Hình 2. </w:t>
                            </w:r>
                            <w:fldSimple w:instr=" SEQ Hình_2. \* ARABIC ">
                              <w:r w:rsidR="00E427A8">
                                <w:rPr>
                                  <w:noProof/>
                                </w:rPr>
                                <w:t>2</w:t>
                              </w:r>
                            </w:fldSimple>
                            <w:r w:rsidR="00316AE0">
                              <w:t>. M</w:t>
                            </w:r>
                            <w:r w:rsidR="00563518">
                              <w:t>odule</w:t>
                            </w:r>
                            <w:r w:rsidR="00316AE0">
                              <w:t xml:space="preserve"> Buck LM2596</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6B23" id="Text Box 41" o:spid="_x0000_s1033" type="#_x0000_t202" style="position:absolute;left:0;text-align:left;margin-left:80.45pt;margin-top:246.45pt;width:288.9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JrGw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" stroked="f">
                <v:textbox style="mso-fit-shape-to-text:t" inset="0,0,0,0">
                  <w:txbxContent>
                    <w:p w14:paraId="4367DA69" w14:textId="330AADC0" w:rsidR="004E544D" w:rsidRPr="008B264C" w:rsidRDefault="004E544D" w:rsidP="004E544D">
                      <w:pPr>
                        <w:pStyle w:val="Caption"/>
                        <w:rPr>
                          <w:noProof/>
                        </w:rPr>
                      </w:pPr>
                      <w:bookmarkStart w:id="37" w:name="_Toc104996101"/>
                      <w:r>
                        <w:t xml:space="preserve">Hình 2. </w:t>
                      </w:r>
                      <w:fldSimple w:instr=" SEQ Hình_2. \* ARABIC ">
                        <w:r w:rsidR="00E427A8">
                          <w:rPr>
                            <w:noProof/>
                          </w:rPr>
                          <w:t>2</w:t>
                        </w:r>
                      </w:fldSimple>
                      <w:r w:rsidR="00316AE0">
                        <w:t>. M</w:t>
                      </w:r>
                      <w:r w:rsidR="00563518">
                        <w:t>odule</w:t>
                      </w:r>
                      <w:r w:rsidR="00316AE0">
                        <w:t xml:space="preserve"> Buck LM2596</w:t>
                      </w:r>
                      <w:bookmarkEnd w:id="37"/>
                    </w:p>
                  </w:txbxContent>
                </v:textbox>
                <w10:wrap type="topAndBottom"/>
              </v:shape>
            </w:pict>
          </mc:Fallback>
        </mc:AlternateContent>
      </w:r>
      <w:r w:rsidR="0080163B">
        <w:rPr>
          <w:noProof/>
        </w:rPr>
        <w:drawing>
          <wp:anchor distT="0" distB="0" distL="114300" distR="114300" simplePos="0" relativeHeight="251819008" behindDoc="0" locked="0" layoutInCell="1" allowOverlap="1" wp14:anchorId="1FEADAD9" wp14:editId="58EF3911">
            <wp:simplePos x="0" y="0"/>
            <wp:positionH relativeFrom="margin">
              <wp:posOffset>1022204</wp:posOffset>
            </wp:positionH>
            <wp:positionV relativeFrom="paragraph">
              <wp:posOffset>1091760</wp:posOffset>
            </wp:positionV>
            <wp:extent cx="3669665" cy="1981200"/>
            <wp:effectExtent l="0" t="0" r="6985" b="0"/>
            <wp:wrapTopAndBottom/>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9665" cy="1981200"/>
                    </a:xfrm>
                    <a:prstGeom prst="rect">
                      <a:avLst/>
                    </a:prstGeom>
                    <a:noFill/>
                    <a:ln w="12700">
                      <a:noFill/>
                    </a:ln>
                  </pic:spPr>
                </pic:pic>
              </a:graphicData>
            </a:graphic>
            <wp14:sizeRelH relativeFrom="margin">
              <wp14:pctWidth>0</wp14:pctWidth>
            </wp14:sizeRelH>
            <wp14:sizeRelV relativeFrom="margin">
              <wp14:pctHeight>0</wp14:pctHeight>
            </wp14:sizeRelV>
          </wp:anchor>
        </w:drawing>
      </w:r>
      <w:r w:rsidR="00BA754E" w:rsidRPr="000A6F0F">
        <w:t>M</w:t>
      </w:r>
      <w:r w:rsidR="00563518">
        <w:t>odule</w:t>
      </w:r>
      <w:r w:rsidR="00BA754E" w:rsidRPr="000A6F0F">
        <w:t xml:space="preserve"> giảm áp DC-DC Buck LM2596 3A có kích thước nhỏ gọn có khả năng giảm áp từ 30VDC xuống 1.5VDC mà vẫn đạt hiệu suất cao (92%), thích hợp cho các ứng dụng chia nguồn, hạ áp</w:t>
      </w:r>
      <w:r w:rsidR="00BA754E">
        <w:t>…</w:t>
      </w:r>
    </w:p>
    <w:p w14:paraId="5A542C71" w14:textId="2FB22879" w:rsidR="00E41BFC" w:rsidRDefault="00E41BFC" w:rsidP="00154FF3">
      <w:pPr>
        <w:pStyle w:val="content"/>
        <w:spacing w:line="276" w:lineRule="auto"/>
      </w:pPr>
      <w:r>
        <w:t xml:space="preserve">(Nguồn: </w:t>
      </w:r>
      <w:hyperlink r:id="rId47" w:history="1">
        <w:r w:rsidRPr="00A6731E">
          <w:rPr>
            <w:rStyle w:val="Hyperlink"/>
          </w:rPr>
          <w:t>https://www.dientuquangsang.com/products/lm2596</w:t>
        </w:r>
      </w:hyperlink>
      <w:r w:rsidR="00A6731E">
        <w:t xml:space="preserve"> )</w:t>
      </w:r>
    </w:p>
    <w:p w14:paraId="6BD41532" w14:textId="110DD294" w:rsidR="00154FF3" w:rsidRDefault="00154FF3" w:rsidP="00154FF3">
      <w:pPr>
        <w:pStyle w:val="content"/>
        <w:spacing w:line="276" w:lineRule="auto"/>
      </w:pPr>
      <w:r>
        <w:t>Thông số kỹ thuật:</w:t>
      </w:r>
    </w:p>
    <w:p w14:paraId="0AE6356E" w14:textId="77777777" w:rsidR="00154FF3" w:rsidRDefault="00154FF3" w:rsidP="00D73CE1">
      <w:pPr>
        <w:pStyle w:val="content"/>
        <w:numPr>
          <w:ilvl w:val="0"/>
          <w:numId w:val="10"/>
        </w:numPr>
        <w:spacing w:line="276" w:lineRule="auto"/>
      </w:pPr>
      <w:r>
        <w:t>Kích thước: 45 (dài) * 20 (rộng) * 14 (cao) mm</w:t>
      </w:r>
    </w:p>
    <w:p w14:paraId="423E20F1" w14:textId="77777777" w:rsidR="00154FF3" w:rsidRDefault="00154FF3" w:rsidP="00D73CE1">
      <w:pPr>
        <w:pStyle w:val="content"/>
        <w:numPr>
          <w:ilvl w:val="0"/>
          <w:numId w:val="10"/>
        </w:numPr>
        <w:spacing w:line="276" w:lineRule="auto"/>
      </w:pPr>
      <w:r>
        <w:t>Điện áp đầu vào: Từ 3V đến 30V.</w:t>
      </w:r>
    </w:p>
    <w:p w14:paraId="6482881A" w14:textId="77777777" w:rsidR="00154FF3" w:rsidRDefault="00154FF3" w:rsidP="00D73CE1">
      <w:pPr>
        <w:pStyle w:val="content"/>
        <w:numPr>
          <w:ilvl w:val="0"/>
          <w:numId w:val="10"/>
        </w:numPr>
        <w:spacing w:line="276" w:lineRule="auto"/>
      </w:pPr>
      <w:r>
        <w:t>Điện áp đầu ra: Điều chỉnh được trong khoảng 1.5V đến 30V.</w:t>
      </w:r>
    </w:p>
    <w:p w14:paraId="7EAC4361" w14:textId="77777777" w:rsidR="00154FF3" w:rsidRDefault="00154FF3" w:rsidP="00D73CE1">
      <w:pPr>
        <w:pStyle w:val="content"/>
        <w:numPr>
          <w:ilvl w:val="0"/>
          <w:numId w:val="10"/>
        </w:numPr>
        <w:spacing w:line="276" w:lineRule="auto"/>
      </w:pPr>
      <w:r>
        <w:t>Dòng đáp ứng tối đa là 3A.</w:t>
      </w:r>
    </w:p>
    <w:p w14:paraId="31A1DCB2" w14:textId="77777777" w:rsidR="00154FF3" w:rsidRDefault="00154FF3" w:rsidP="00D73CE1">
      <w:pPr>
        <w:pStyle w:val="content"/>
        <w:numPr>
          <w:ilvl w:val="0"/>
          <w:numId w:val="10"/>
        </w:numPr>
        <w:spacing w:line="276" w:lineRule="auto"/>
      </w:pPr>
      <w:r>
        <w:t>Hiệu suất : 92%</w:t>
      </w:r>
    </w:p>
    <w:p w14:paraId="299C6744" w14:textId="47AB4139" w:rsidR="00154FF3" w:rsidRDefault="00154FF3" w:rsidP="00D73CE1">
      <w:pPr>
        <w:pStyle w:val="content"/>
        <w:numPr>
          <w:ilvl w:val="0"/>
          <w:numId w:val="10"/>
        </w:numPr>
        <w:spacing w:line="276" w:lineRule="auto"/>
      </w:pPr>
      <w:r>
        <w:t>Công suất : 15W</w:t>
      </w:r>
    </w:p>
    <w:p w14:paraId="3FBD50F2" w14:textId="4D870A87" w:rsidR="00BA754E" w:rsidRDefault="00BA754E" w:rsidP="00BA754E">
      <w:pPr>
        <w:pStyle w:val="content"/>
        <w:ind w:left="360" w:firstLine="0"/>
      </w:pPr>
      <w:r w:rsidRPr="00233555">
        <w:t xml:space="preserve">Khi dòng điện đầu ra giữ lớn hơn 2,5A (hoặc công suất đầu ra lớn hơn 10W), </w:t>
      </w:r>
      <w:r>
        <w:t xml:space="preserve">cần phải gán </w:t>
      </w:r>
      <w:r w:rsidRPr="00233555">
        <w:t xml:space="preserve">tản nhiệt </w:t>
      </w:r>
      <w:r>
        <w:t>để mạch chạy ổn định</w:t>
      </w:r>
    </w:p>
    <w:p w14:paraId="5CD71F71" w14:textId="7183D803" w:rsidR="00BA754E" w:rsidRDefault="00BA754E" w:rsidP="00BA754E">
      <w:pPr>
        <w:pStyle w:val="content"/>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524CA917" w14:textId="372EFEA9" w:rsidR="00B41434" w:rsidRDefault="00B41434" w:rsidP="00B41434">
      <w:pPr>
        <w:pStyle w:val="level2"/>
      </w:pPr>
      <w:bookmarkStart w:id="38" w:name="_Toc104453901"/>
      <w:r>
        <w:lastRenderedPageBreak/>
        <w:t xml:space="preserve"> </w:t>
      </w:r>
      <w:bookmarkStart w:id="39" w:name="_Toc105107323"/>
      <w:r w:rsidR="001D252A">
        <w:t>C</w:t>
      </w:r>
      <w:r>
        <w:t>ảm biến ánh sáng</w:t>
      </w:r>
      <w:bookmarkEnd w:id="38"/>
      <w:bookmarkEnd w:id="39"/>
    </w:p>
    <w:p w14:paraId="61FFCAAB" w14:textId="67BDE360" w:rsidR="00B41434" w:rsidRPr="00B41434" w:rsidRDefault="00316AE0" w:rsidP="00B41434">
      <w:pPr>
        <w:rPr>
          <w:rFonts w:ascii="Times New Roman" w:hAnsi="Times New Roman" w:cs="Times New Roman"/>
          <w:b/>
          <w:bCs/>
          <w:i/>
          <w:iCs/>
          <w:sz w:val="28"/>
          <w:szCs w:val="28"/>
        </w:rPr>
      </w:pPr>
      <w:r>
        <w:rPr>
          <w:noProof/>
        </w:rPr>
        <mc:AlternateContent>
          <mc:Choice Requires="wps">
            <w:drawing>
              <wp:anchor distT="0" distB="0" distL="114300" distR="114300" simplePos="0" relativeHeight="251897856" behindDoc="0" locked="0" layoutInCell="1" allowOverlap="1" wp14:anchorId="6AD56919" wp14:editId="7AC8D44E">
                <wp:simplePos x="0" y="0"/>
                <wp:positionH relativeFrom="page">
                  <wp:align>center</wp:align>
                </wp:positionH>
                <wp:positionV relativeFrom="paragraph">
                  <wp:posOffset>1992826</wp:posOffset>
                </wp:positionV>
                <wp:extent cx="312420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7C8C9551" w14:textId="21F7B711" w:rsidR="00316AE0" w:rsidRPr="004D6675" w:rsidRDefault="00316AE0" w:rsidP="00316AE0">
                            <w:pPr>
                              <w:pStyle w:val="Caption"/>
                              <w:rPr>
                                <w:noProof/>
                              </w:rPr>
                            </w:pPr>
                            <w:bookmarkStart w:id="40" w:name="_Toc104996102"/>
                            <w:r>
                              <w:t xml:space="preserve">Hình 2. </w:t>
                            </w:r>
                            <w:fldSimple w:instr=" SEQ Hình_2. \* ARABIC ">
                              <w:r w:rsidR="00E427A8">
                                <w:rPr>
                                  <w:noProof/>
                                </w:rPr>
                                <w:t>3</w:t>
                              </w:r>
                            </w:fldSimple>
                            <w:r>
                              <w:t>. Cảm biến ánh sáng TEMT6000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D56919" id="Text Box 42" o:spid="_x0000_s1034" type="#_x0000_t202" style="position:absolute;margin-left:0;margin-top:156.9pt;width:246pt;height:.05pt;z-index:2518978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DIcGQ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" stroked="f">
                <v:textbox style="mso-fit-shape-to-text:t" inset="0,0,0,0">
                  <w:txbxContent>
                    <w:p w14:paraId="7C8C9551" w14:textId="21F7B711" w:rsidR="00316AE0" w:rsidRPr="004D6675" w:rsidRDefault="00316AE0" w:rsidP="00316AE0">
                      <w:pPr>
                        <w:pStyle w:val="Caption"/>
                        <w:rPr>
                          <w:noProof/>
                        </w:rPr>
                      </w:pPr>
                      <w:bookmarkStart w:id="41" w:name="_Toc104996102"/>
                      <w:r>
                        <w:t xml:space="preserve">Hình 2. </w:t>
                      </w:r>
                      <w:fldSimple w:instr=" SEQ Hình_2. \* ARABIC ">
                        <w:r w:rsidR="00E427A8">
                          <w:rPr>
                            <w:noProof/>
                          </w:rPr>
                          <w:t>3</w:t>
                        </w:r>
                      </w:fldSimple>
                      <w:r>
                        <w:t>. Cảm biến ánh sáng TEMT6000</w:t>
                      </w:r>
                      <w:bookmarkEnd w:id="41"/>
                    </w:p>
                  </w:txbxContent>
                </v:textbox>
                <w10:wrap type="topAndBottom" anchorx="page"/>
              </v:shape>
            </w:pict>
          </mc:Fallback>
        </mc:AlternateContent>
      </w:r>
      <w:r w:rsidRPr="00277CFA">
        <w:rPr>
          <w:noProof/>
        </w:rPr>
        <w:drawing>
          <wp:anchor distT="0" distB="0" distL="114300" distR="114300" simplePos="0" relativeHeight="251837440" behindDoc="0" locked="0" layoutInCell="1" allowOverlap="1" wp14:anchorId="62A1F133" wp14:editId="124498D8">
            <wp:simplePos x="0" y="0"/>
            <wp:positionH relativeFrom="page">
              <wp:align>center</wp:align>
            </wp:positionH>
            <wp:positionV relativeFrom="paragraph">
              <wp:posOffset>270022</wp:posOffset>
            </wp:positionV>
            <wp:extent cx="2476500" cy="1689100"/>
            <wp:effectExtent l="19050" t="19050" r="19050" b="25400"/>
            <wp:wrapTopAndBottom/>
            <wp:docPr id="2048" name="Picture 2048"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8">
                      <a:extLst>
                        <a:ext uri="{28A0092B-C50C-407E-A947-70E740481C1C}">
                          <a14:useLocalDpi xmlns:a14="http://schemas.microsoft.com/office/drawing/2010/main" val="0"/>
                        </a:ext>
                      </a:extLst>
                    </a:blip>
                    <a:srcRect l="13603" t="18801" r="9884" b="19607"/>
                    <a:stretch/>
                  </pic:blipFill>
                  <pic:spPr bwMode="auto">
                    <a:xfrm>
                      <a:off x="0" y="0"/>
                      <a:ext cx="2476500" cy="16891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434" w:rsidRPr="00277CFA">
        <w:rPr>
          <w:rFonts w:ascii="Times New Roman" w:hAnsi="Times New Roman" w:cs="Times New Roman"/>
          <w:i/>
          <w:iCs/>
          <w:sz w:val="28"/>
          <w:szCs w:val="28"/>
        </w:rPr>
        <w:t>Cảm biến ánh sáng TEMT60</w:t>
      </w:r>
      <w:r w:rsidR="00277CFA">
        <w:rPr>
          <w:rFonts w:ascii="Times New Roman" w:hAnsi="Times New Roman" w:cs="Times New Roman"/>
          <w:i/>
          <w:iCs/>
          <w:sz w:val="28"/>
          <w:szCs w:val="28"/>
        </w:rPr>
        <w:t>0</w:t>
      </w:r>
      <w:r w:rsidR="00B41434" w:rsidRPr="00277CFA">
        <w:rPr>
          <w:rFonts w:ascii="Times New Roman" w:hAnsi="Times New Roman" w:cs="Times New Roman"/>
          <w:i/>
          <w:iCs/>
          <w:sz w:val="28"/>
          <w:szCs w:val="28"/>
        </w:rPr>
        <w:t>0</w:t>
      </w:r>
    </w:p>
    <w:p w14:paraId="607FA1A2" w14:textId="4D4C1C28" w:rsidR="00A6731E" w:rsidRDefault="00A6731E" w:rsidP="00CE04EA">
      <w:pPr>
        <w:pStyle w:val="content"/>
        <w:ind w:firstLine="284"/>
      </w:pPr>
      <w:r>
        <w:t>(</w:t>
      </w:r>
      <w:r w:rsidRPr="00CE04EA">
        <w:rPr>
          <w:sz w:val="26"/>
          <w:szCs w:val="26"/>
        </w:rPr>
        <w:t>Nguồn:</w:t>
      </w:r>
      <w:r>
        <w:t xml:space="preserve"> </w:t>
      </w:r>
      <w:hyperlink r:id="rId49" w:history="1">
        <w:r w:rsidR="00CE04EA" w:rsidRPr="00CE04EA">
          <w:rPr>
            <w:rStyle w:val="Hyperlink"/>
            <w:sz w:val="24"/>
            <w:szCs w:val="24"/>
          </w:rPr>
          <w:t>https://vi.aliexpress.com/item/32989719470.html?gatewayAdapt=glo2vnm</w:t>
        </w:r>
      </w:hyperlink>
      <w:r>
        <w:t>)</w:t>
      </w:r>
    </w:p>
    <w:p w14:paraId="2D0EF0DE" w14:textId="60C77FD3" w:rsidR="00B41434" w:rsidRDefault="00B41434" w:rsidP="00B41434">
      <w:pPr>
        <w:pStyle w:val="content"/>
      </w:pPr>
      <w:r w:rsidRPr="006B26CB">
        <w:t xml:space="preserve">Các cảm biến ánh sáng có </w:t>
      </w:r>
      <w:r w:rsidR="00277CFA">
        <w:t>rất nhiều</w:t>
      </w:r>
      <w:r w:rsidRPr="006B26CB">
        <w:t xml:space="preserve">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313B39F5" w14:textId="77777777" w:rsidR="00B41434" w:rsidRDefault="00B41434" w:rsidP="00B41434">
      <w:pPr>
        <w:pStyle w:val="content"/>
      </w:pPr>
      <w:r>
        <w:t>C</w:t>
      </w:r>
      <w:r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Pr="00F84C9A">
        <w:t xml:space="preserve">: sáng hơn = dòng điện hơn, tối hơn = ít dòng hơn. </w:t>
      </w:r>
    </w:p>
    <w:p w14:paraId="482B4684" w14:textId="77777777" w:rsidR="00B41434" w:rsidRPr="006F14C6" w:rsidRDefault="00B41434" w:rsidP="00B41434">
      <w:pPr>
        <w:shd w:val="clear" w:color="auto" w:fill="FFFFFF"/>
        <w:spacing w:after="150" w:line="240" w:lineRule="auto"/>
        <w:rPr>
          <w:rFonts w:ascii="Times New Roman" w:eastAsiaTheme="majorEastAsia" w:hAnsi="Times New Roman" w:cs="Times New Roman"/>
          <w:color w:val="000000" w:themeColor="text1"/>
          <w:sz w:val="28"/>
          <w:szCs w:val="28"/>
        </w:rPr>
      </w:pPr>
      <w:r w:rsidRPr="006F14C6">
        <w:rPr>
          <w:rFonts w:ascii="Times New Roman" w:eastAsiaTheme="majorEastAsia" w:hAnsi="Times New Roman" w:cs="Times New Roman"/>
          <w:color w:val="000000" w:themeColor="text1"/>
          <w:sz w:val="28"/>
          <w:szCs w:val="28"/>
        </w:rPr>
        <w:t>Các chân của cảm biến ánh sáng được liệt kê như bảng dưới:</w:t>
      </w:r>
    </w:p>
    <w:p w14:paraId="3F3D1FFA" w14:textId="5DCE7BFF" w:rsidR="00B41434" w:rsidRDefault="00B41434" w:rsidP="00B41434">
      <w:pPr>
        <w:pStyle w:val="Caption"/>
        <w:keepNext/>
        <w:jc w:val="left"/>
      </w:pPr>
      <w:bookmarkStart w:id="42" w:name="_Toc104103308"/>
      <w:bookmarkStart w:id="43" w:name="_Toc105107492"/>
      <w:r>
        <w:t xml:space="preserve">Bảng </w:t>
      </w:r>
      <w:fldSimple w:instr=" STYLEREF 1 \s ">
        <w:r w:rsidR="00E427A8">
          <w:rPr>
            <w:noProof/>
          </w:rPr>
          <w:t>2</w:t>
        </w:r>
      </w:fldSimple>
      <w:r w:rsidR="004B39F1">
        <w:t>.</w:t>
      </w:r>
      <w:fldSimple w:instr=" SEQ Bảng \* ARABIC \s 1 ">
        <w:r w:rsidR="00E427A8">
          <w:rPr>
            <w:noProof/>
          </w:rPr>
          <w:t>1</w:t>
        </w:r>
      </w:fldSimple>
      <w:r w:rsidR="00C721EF">
        <w:rPr>
          <w:noProof/>
        </w:rPr>
        <w:t>.</w:t>
      </w:r>
      <w:r>
        <w:t xml:space="preserve"> Các chân sử dụng của cảm biến ánh sáng</w:t>
      </w:r>
      <w:bookmarkEnd w:id="42"/>
      <w:bookmarkEnd w:id="43"/>
    </w:p>
    <w:tbl>
      <w:tblPr>
        <w:tblStyle w:val="TableGrid1"/>
        <w:tblW w:w="8967" w:type="dxa"/>
        <w:tblLook w:val="04A0" w:firstRow="1" w:lastRow="0" w:firstColumn="1" w:lastColumn="0" w:noHBand="0" w:noVBand="1"/>
      </w:tblPr>
      <w:tblGrid>
        <w:gridCol w:w="2385"/>
        <w:gridCol w:w="6582"/>
      </w:tblGrid>
      <w:tr w:rsidR="00B41434" w:rsidRPr="006F14C6" w14:paraId="1769CE5E" w14:textId="77777777" w:rsidTr="000333CC">
        <w:trPr>
          <w:trHeight w:val="635"/>
        </w:trPr>
        <w:tc>
          <w:tcPr>
            <w:tcW w:w="0" w:type="auto"/>
            <w:hideMark/>
          </w:tcPr>
          <w:p w14:paraId="2700947C" w14:textId="77777777" w:rsidR="00B41434" w:rsidRPr="006F14C6" w:rsidRDefault="00B41434" w:rsidP="000333CC">
            <w:pPr>
              <w:spacing w:after="300"/>
              <w:jc w:val="center"/>
              <w:rPr>
                <w:rFonts w:ascii="Times New Roman" w:eastAsia="Times New Roman" w:hAnsi="Times New Roman" w:cs="Times New Roman"/>
                <w:b/>
                <w:bCs/>
                <w:color w:val="333333"/>
                <w:sz w:val="28"/>
                <w:szCs w:val="28"/>
              </w:rPr>
            </w:pPr>
            <w:r w:rsidRPr="006F14C6">
              <w:rPr>
                <w:rFonts w:ascii="Times New Roman" w:eastAsia="Times New Roman" w:hAnsi="Times New Roman" w:cs="Times New Roman"/>
                <w:b/>
                <w:bCs/>
                <w:color w:val="333333"/>
                <w:sz w:val="28"/>
                <w:szCs w:val="28"/>
              </w:rPr>
              <w:t>Ký hiệu</w:t>
            </w:r>
          </w:p>
        </w:tc>
        <w:tc>
          <w:tcPr>
            <w:tcW w:w="0" w:type="auto"/>
            <w:hideMark/>
          </w:tcPr>
          <w:p w14:paraId="5C4D2AA4" w14:textId="77777777" w:rsidR="00B41434" w:rsidRPr="006F14C6" w:rsidRDefault="00B41434" w:rsidP="000333CC">
            <w:pPr>
              <w:spacing w:after="300"/>
              <w:jc w:val="center"/>
              <w:rPr>
                <w:rFonts w:ascii="Times New Roman" w:eastAsia="Times New Roman" w:hAnsi="Times New Roman" w:cs="Times New Roman"/>
                <w:b/>
                <w:bCs/>
                <w:color w:val="333333"/>
                <w:sz w:val="28"/>
                <w:szCs w:val="28"/>
              </w:rPr>
            </w:pPr>
            <w:r w:rsidRPr="006F14C6">
              <w:rPr>
                <w:rFonts w:ascii="Times New Roman" w:eastAsia="Times New Roman" w:hAnsi="Times New Roman" w:cs="Times New Roman"/>
                <w:b/>
                <w:bCs/>
                <w:color w:val="333333"/>
                <w:sz w:val="28"/>
                <w:szCs w:val="28"/>
              </w:rPr>
              <w:t>Mô tả</w:t>
            </w:r>
          </w:p>
        </w:tc>
      </w:tr>
      <w:tr w:rsidR="00B41434" w:rsidRPr="006F14C6" w14:paraId="4797A46F" w14:textId="77777777" w:rsidTr="000333CC">
        <w:trPr>
          <w:trHeight w:val="620"/>
        </w:trPr>
        <w:tc>
          <w:tcPr>
            <w:tcW w:w="0" w:type="auto"/>
            <w:hideMark/>
          </w:tcPr>
          <w:p w14:paraId="511E9821" w14:textId="77777777"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SIG</w:t>
            </w:r>
          </w:p>
        </w:tc>
        <w:tc>
          <w:tcPr>
            <w:tcW w:w="0" w:type="auto"/>
            <w:hideMark/>
          </w:tcPr>
          <w:p w14:paraId="1DBF1BBB" w14:textId="77777777"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Tín hiệu đầu ra dạng ADC</w:t>
            </w:r>
          </w:p>
        </w:tc>
      </w:tr>
      <w:tr w:rsidR="00B41434" w:rsidRPr="006F14C6" w14:paraId="4ABD197C" w14:textId="77777777" w:rsidTr="000333CC">
        <w:trPr>
          <w:trHeight w:val="635"/>
        </w:trPr>
        <w:tc>
          <w:tcPr>
            <w:tcW w:w="0" w:type="auto"/>
            <w:hideMark/>
          </w:tcPr>
          <w:p w14:paraId="1F8C0573" w14:textId="77777777"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GND</w:t>
            </w:r>
          </w:p>
        </w:tc>
        <w:tc>
          <w:tcPr>
            <w:tcW w:w="0" w:type="auto"/>
            <w:hideMark/>
          </w:tcPr>
          <w:p w14:paraId="59B9DF6C" w14:textId="77777777"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GND (0V)</w:t>
            </w:r>
          </w:p>
        </w:tc>
      </w:tr>
      <w:tr w:rsidR="00B41434" w:rsidRPr="006F14C6" w14:paraId="23526445" w14:textId="77777777" w:rsidTr="000333CC">
        <w:trPr>
          <w:trHeight w:val="620"/>
        </w:trPr>
        <w:tc>
          <w:tcPr>
            <w:tcW w:w="0" w:type="auto"/>
            <w:hideMark/>
          </w:tcPr>
          <w:p w14:paraId="53878F6D" w14:textId="77777777"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VCC</w:t>
            </w:r>
          </w:p>
        </w:tc>
        <w:tc>
          <w:tcPr>
            <w:tcW w:w="0" w:type="auto"/>
            <w:hideMark/>
          </w:tcPr>
          <w:p w14:paraId="12961939" w14:textId="6FBB927A"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Cấp nguồn 3.3</w:t>
            </w:r>
            <w:r w:rsidR="00C32D24">
              <w:rPr>
                <w:rFonts w:ascii="Times New Roman" w:eastAsia="Times New Roman" w:hAnsi="Times New Roman" w:cs="Times New Roman"/>
                <w:color w:val="333333"/>
                <w:sz w:val="28"/>
                <w:szCs w:val="28"/>
              </w:rPr>
              <w:t>V</w:t>
            </w:r>
            <w:r w:rsidRPr="006F14C6">
              <w:rPr>
                <w:rFonts w:ascii="Times New Roman" w:eastAsia="Times New Roman" w:hAnsi="Times New Roman" w:cs="Times New Roman"/>
                <w:color w:val="333333"/>
                <w:sz w:val="28"/>
                <w:szCs w:val="28"/>
              </w:rPr>
              <w:t xml:space="preserve"> tới 5V</w:t>
            </w:r>
          </w:p>
        </w:tc>
      </w:tr>
    </w:tbl>
    <w:p w14:paraId="4CA43232" w14:textId="5573A07C" w:rsidR="00A24B8A" w:rsidRDefault="00BA754E" w:rsidP="00A24B8A">
      <w:pPr>
        <w:pStyle w:val="level2"/>
      </w:pPr>
      <w:bookmarkStart w:id="44" w:name="_Toc105107324"/>
      <w:r>
        <w:lastRenderedPageBreak/>
        <w:t>Các linh kiện thụ động</w:t>
      </w:r>
      <w:bookmarkEnd w:id="44"/>
    </w:p>
    <w:p w14:paraId="756625AB" w14:textId="38B594BE" w:rsidR="00A24B8A" w:rsidRDefault="00A24B8A" w:rsidP="00A24B8A">
      <w:pPr>
        <w:pStyle w:val="content"/>
        <w:spacing w:line="276" w:lineRule="auto"/>
        <w:ind w:left="360" w:firstLine="0"/>
        <w:rPr>
          <w:b/>
          <w:bCs/>
        </w:rPr>
      </w:pPr>
      <w:r w:rsidRPr="00A24B8A">
        <w:rPr>
          <w:b/>
          <w:bCs/>
        </w:rPr>
        <w:t>Transistor C1815</w:t>
      </w:r>
    </w:p>
    <w:p w14:paraId="1DC17BFC" w14:textId="77777777" w:rsidR="00A24B8A" w:rsidRDefault="00A24B8A" w:rsidP="00A24B8A">
      <w:pPr>
        <w:pStyle w:val="content"/>
      </w:pPr>
      <w:bookmarkStart w:id="45" w:name="_Hlk104847070"/>
      <w:r>
        <w:t>Transistor C1815</w:t>
      </w:r>
      <w:bookmarkEnd w:id="45"/>
      <w:r>
        <w:t xml:space="preserve"> là loại Transistor ngược (NPN) được sử dụng cho mục đích khuếch đại hoặc là đóng cắt các tải. Một số thông số chính của Transistor được nêu lên ở bảng 2.2 </w:t>
      </w:r>
    </w:p>
    <w:p w14:paraId="22BE2833" w14:textId="4512D6D2" w:rsidR="00A24B8A" w:rsidRDefault="00A24B8A" w:rsidP="00A24B8A">
      <w:pPr>
        <w:pStyle w:val="Caption"/>
        <w:keepNext/>
        <w:jc w:val="left"/>
      </w:pPr>
      <w:bookmarkStart w:id="46" w:name="_Toc105107493"/>
      <w:r>
        <w:t xml:space="preserve">Bảng </w:t>
      </w:r>
      <w:fldSimple w:instr=" STYLEREF 1 \s ">
        <w:r w:rsidR="00E427A8">
          <w:rPr>
            <w:noProof/>
          </w:rPr>
          <w:t>2</w:t>
        </w:r>
      </w:fldSimple>
      <w:r>
        <w:t>.</w:t>
      </w:r>
      <w:fldSimple w:instr=" SEQ Bảng \* ARABIC \s 1 ">
        <w:r w:rsidR="00E427A8">
          <w:rPr>
            <w:noProof/>
          </w:rPr>
          <w:t>2</w:t>
        </w:r>
      </w:fldSimple>
      <w:r w:rsidR="00C721EF">
        <w:t>.</w:t>
      </w:r>
      <w:r>
        <w:t xml:space="preserve"> Các thông số của transistor C1815</w:t>
      </w:r>
      <w:bookmarkEnd w:id="46"/>
    </w:p>
    <w:tbl>
      <w:tblPr>
        <w:tblStyle w:val="TableGrid"/>
        <w:tblpPr w:leftFromText="180" w:rightFromText="180" w:vertAnchor="text" w:horzAnchor="margin" w:tblpY="-23"/>
        <w:tblW w:w="0" w:type="auto"/>
        <w:tblLook w:val="04A0" w:firstRow="1" w:lastRow="0" w:firstColumn="1" w:lastColumn="0" w:noHBand="0" w:noVBand="1"/>
      </w:tblPr>
      <w:tblGrid>
        <w:gridCol w:w="1270"/>
        <w:gridCol w:w="2410"/>
        <w:gridCol w:w="2835"/>
        <w:gridCol w:w="1134"/>
        <w:gridCol w:w="1128"/>
      </w:tblGrid>
      <w:tr w:rsidR="00A24B8A" w:rsidRPr="000D40F8" w14:paraId="7EA06D9A" w14:textId="77777777" w:rsidTr="000333CC">
        <w:tc>
          <w:tcPr>
            <w:tcW w:w="1270" w:type="dxa"/>
          </w:tcPr>
          <w:p w14:paraId="7418E219" w14:textId="77777777" w:rsidR="00A24B8A" w:rsidRPr="000D40F8" w:rsidRDefault="00A24B8A" w:rsidP="000333CC">
            <w:pPr>
              <w:pStyle w:val="paranofl"/>
            </w:pPr>
            <w:r w:rsidRPr="000D40F8">
              <w:t>Ký hiệu</w:t>
            </w:r>
          </w:p>
        </w:tc>
        <w:tc>
          <w:tcPr>
            <w:tcW w:w="2410" w:type="dxa"/>
          </w:tcPr>
          <w:p w14:paraId="79A6D469" w14:textId="77777777" w:rsidR="00A24B8A" w:rsidRPr="000D40F8" w:rsidRDefault="00A24B8A" w:rsidP="000333CC">
            <w:pPr>
              <w:pStyle w:val="paranofl"/>
            </w:pPr>
            <w:r w:rsidRPr="000D40F8">
              <w:t>Thông số</w:t>
            </w:r>
          </w:p>
        </w:tc>
        <w:tc>
          <w:tcPr>
            <w:tcW w:w="2835" w:type="dxa"/>
          </w:tcPr>
          <w:p w14:paraId="102FBFC0" w14:textId="77777777" w:rsidR="00A24B8A" w:rsidRPr="000D40F8" w:rsidRDefault="00A24B8A" w:rsidP="000333CC">
            <w:pPr>
              <w:pStyle w:val="paranofl"/>
            </w:pPr>
            <w:r w:rsidRPr="000D40F8">
              <w:t>Điều kiện thử nghiệm</w:t>
            </w:r>
          </w:p>
        </w:tc>
        <w:tc>
          <w:tcPr>
            <w:tcW w:w="1134" w:type="dxa"/>
          </w:tcPr>
          <w:p w14:paraId="12DBE91E" w14:textId="77777777" w:rsidR="00A24B8A" w:rsidRPr="000D40F8" w:rsidRDefault="00A24B8A" w:rsidP="000333CC">
            <w:pPr>
              <w:pStyle w:val="paranofl"/>
            </w:pPr>
            <w:r w:rsidRPr="000D40F8">
              <w:t>Min</w:t>
            </w:r>
          </w:p>
        </w:tc>
        <w:tc>
          <w:tcPr>
            <w:tcW w:w="1128" w:type="dxa"/>
          </w:tcPr>
          <w:p w14:paraId="198AD880" w14:textId="77777777" w:rsidR="00A24B8A" w:rsidRPr="000D40F8" w:rsidRDefault="00A24B8A" w:rsidP="000333CC">
            <w:pPr>
              <w:pStyle w:val="paranofl"/>
            </w:pPr>
            <w:r w:rsidRPr="000D40F8">
              <w:t>Max</w:t>
            </w:r>
          </w:p>
        </w:tc>
      </w:tr>
      <w:tr w:rsidR="00A24B8A" w:rsidRPr="000D40F8" w14:paraId="4401EA68" w14:textId="77777777" w:rsidTr="000333CC">
        <w:tc>
          <w:tcPr>
            <w:tcW w:w="1270" w:type="dxa"/>
          </w:tcPr>
          <w:p w14:paraId="6B99BB9B" w14:textId="77777777" w:rsidR="00A24B8A" w:rsidRPr="000D40F8" w:rsidRDefault="00A24B8A" w:rsidP="000333CC">
            <w:pPr>
              <w:pStyle w:val="paranofl"/>
            </w:pPr>
            <w:r w:rsidRPr="000D40F8">
              <w:t>ICBO</w:t>
            </w:r>
          </w:p>
        </w:tc>
        <w:tc>
          <w:tcPr>
            <w:tcW w:w="2410" w:type="dxa"/>
          </w:tcPr>
          <w:p w14:paraId="03BF2385" w14:textId="77777777" w:rsidR="00A24B8A" w:rsidRPr="000D40F8" w:rsidRDefault="00A24B8A" w:rsidP="000333CC">
            <w:pPr>
              <w:pStyle w:val="paranofl"/>
            </w:pPr>
            <w:r w:rsidRPr="000D40F8">
              <w:t>Dòng cắt Collector</w:t>
            </w:r>
          </w:p>
        </w:tc>
        <w:tc>
          <w:tcPr>
            <w:tcW w:w="2835" w:type="dxa"/>
          </w:tcPr>
          <w:p w14:paraId="56C262AE" w14:textId="77777777" w:rsidR="00A24B8A" w:rsidRPr="000D40F8" w:rsidRDefault="00A24B8A" w:rsidP="000333CC">
            <w:pPr>
              <w:pStyle w:val="paranofl"/>
            </w:pPr>
            <w:r w:rsidRPr="000D40F8">
              <w:t xml:space="preserve">VCB=60V, IE=0 </w:t>
            </w:r>
          </w:p>
        </w:tc>
        <w:tc>
          <w:tcPr>
            <w:tcW w:w="1134" w:type="dxa"/>
          </w:tcPr>
          <w:p w14:paraId="7A50A458" w14:textId="77777777" w:rsidR="00A24B8A" w:rsidRPr="000D40F8" w:rsidRDefault="00A24B8A" w:rsidP="000333CC">
            <w:pPr>
              <w:pStyle w:val="paranofl"/>
            </w:pPr>
          </w:p>
        </w:tc>
        <w:tc>
          <w:tcPr>
            <w:tcW w:w="1128" w:type="dxa"/>
          </w:tcPr>
          <w:p w14:paraId="02BDBCD5" w14:textId="77777777" w:rsidR="00A24B8A" w:rsidRPr="000D40F8" w:rsidRDefault="00A24B8A" w:rsidP="000333CC">
            <w:pPr>
              <w:pStyle w:val="paranofl"/>
            </w:pPr>
            <w:r w:rsidRPr="000D40F8">
              <w:t>0.1µA</w:t>
            </w:r>
          </w:p>
        </w:tc>
      </w:tr>
      <w:tr w:rsidR="00A24B8A" w:rsidRPr="000D40F8" w14:paraId="7701ACFC" w14:textId="77777777" w:rsidTr="000333CC">
        <w:tc>
          <w:tcPr>
            <w:tcW w:w="1270" w:type="dxa"/>
          </w:tcPr>
          <w:p w14:paraId="188A6603" w14:textId="77777777" w:rsidR="00A24B8A" w:rsidRPr="000D40F8" w:rsidRDefault="00A24B8A" w:rsidP="000333CC">
            <w:pPr>
              <w:pStyle w:val="paranofl"/>
            </w:pPr>
            <w:r w:rsidRPr="000D40F8">
              <w:t>IEBO</w:t>
            </w:r>
          </w:p>
        </w:tc>
        <w:tc>
          <w:tcPr>
            <w:tcW w:w="2410" w:type="dxa"/>
          </w:tcPr>
          <w:p w14:paraId="10783D7C" w14:textId="77777777" w:rsidR="00A24B8A" w:rsidRPr="000D40F8" w:rsidRDefault="00A24B8A" w:rsidP="000333CC">
            <w:pPr>
              <w:pStyle w:val="paranofl"/>
            </w:pPr>
            <w:r w:rsidRPr="000D40F8">
              <w:t>Dòng cắt Emitter</w:t>
            </w:r>
          </w:p>
        </w:tc>
        <w:tc>
          <w:tcPr>
            <w:tcW w:w="2835" w:type="dxa"/>
          </w:tcPr>
          <w:p w14:paraId="6FDB80F5" w14:textId="77777777" w:rsidR="00A24B8A" w:rsidRPr="000D40F8" w:rsidRDefault="00A24B8A" w:rsidP="000333CC">
            <w:pPr>
              <w:pStyle w:val="paranofl"/>
            </w:pPr>
            <w:r w:rsidRPr="000D40F8">
              <w:t xml:space="preserve">VEB=5V, IC=0 </w:t>
            </w:r>
          </w:p>
        </w:tc>
        <w:tc>
          <w:tcPr>
            <w:tcW w:w="1134" w:type="dxa"/>
          </w:tcPr>
          <w:p w14:paraId="52EF18B6" w14:textId="77777777" w:rsidR="00A24B8A" w:rsidRPr="000D40F8" w:rsidRDefault="00A24B8A" w:rsidP="000333CC">
            <w:pPr>
              <w:pStyle w:val="paranofl"/>
            </w:pPr>
          </w:p>
        </w:tc>
        <w:tc>
          <w:tcPr>
            <w:tcW w:w="1128" w:type="dxa"/>
          </w:tcPr>
          <w:p w14:paraId="3993D290" w14:textId="77777777" w:rsidR="00A24B8A" w:rsidRPr="000D40F8" w:rsidRDefault="00A24B8A" w:rsidP="000333CC">
            <w:pPr>
              <w:pStyle w:val="paranofl"/>
            </w:pPr>
            <w:r w:rsidRPr="000D40F8">
              <w:t>0.1µA</w:t>
            </w:r>
          </w:p>
        </w:tc>
      </w:tr>
      <w:tr w:rsidR="00A24B8A" w:rsidRPr="000D40F8" w14:paraId="0FAEEEF9" w14:textId="77777777" w:rsidTr="000333CC">
        <w:tc>
          <w:tcPr>
            <w:tcW w:w="1270" w:type="dxa"/>
          </w:tcPr>
          <w:p w14:paraId="1656351D" w14:textId="77777777" w:rsidR="00A24B8A" w:rsidRPr="000D40F8" w:rsidRDefault="00A24B8A" w:rsidP="000333CC">
            <w:pPr>
              <w:pStyle w:val="paranofl"/>
            </w:pPr>
            <w:r w:rsidRPr="000D40F8">
              <w:t>hFE1</w:t>
            </w:r>
            <w:r w:rsidRPr="000D40F8">
              <w:br/>
              <w:t>hFE2</w:t>
            </w:r>
          </w:p>
        </w:tc>
        <w:tc>
          <w:tcPr>
            <w:tcW w:w="2410" w:type="dxa"/>
          </w:tcPr>
          <w:p w14:paraId="04404CDD" w14:textId="77777777" w:rsidR="00A24B8A" w:rsidRPr="000D40F8" w:rsidRDefault="00A24B8A" w:rsidP="000333CC">
            <w:pPr>
              <w:pStyle w:val="paranofl"/>
            </w:pPr>
            <w:r w:rsidRPr="000D40F8">
              <w:t>Hệ số khuyếch đại DC</w:t>
            </w:r>
          </w:p>
        </w:tc>
        <w:tc>
          <w:tcPr>
            <w:tcW w:w="2835" w:type="dxa"/>
          </w:tcPr>
          <w:p w14:paraId="31D17E06" w14:textId="77777777" w:rsidR="00A24B8A" w:rsidRPr="000D40F8" w:rsidRDefault="00A24B8A" w:rsidP="000333CC">
            <w:pPr>
              <w:pStyle w:val="paranofl"/>
            </w:pPr>
            <w:r w:rsidRPr="000D40F8">
              <w:t>VCE=6V, IC=2mA</w:t>
            </w:r>
            <w:r w:rsidRPr="000D40F8">
              <w:br/>
              <w:t>VCE=6V, IC=150mA</w:t>
            </w:r>
          </w:p>
        </w:tc>
        <w:tc>
          <w:tcPr>
            <w:tcW w:w="1134" w:type="dxa"/>
          </w:tcPr>
          <w:p w14:paraId="4CDC6773" w14:textId="77777777" w:rsidR="00A24B8A" w:rsidRPr="000D40F8" w:rsidRDefault="00A24B8A" w:rsidP="000333CC">
            <w:pPr>
              <w:pStyle w:val="paranofl"/>
            </w:pPr>
            <w:r w:rsidRPr="000D40F8">
              <w:t>70</w:t>
            </w:r>
          </w:p>
          <w:p w14:paraId="3E797441" w14:textId="77777777" w:rsidR="00A24B8A" w:rsidRPr="000D40F8" w:rsidRDefault="00A24B8A" w:rsidP="000333CC">
            <w:pPr>
              <w:pStyle w:val="paranofl"/>
            </w:pPr>
            <w:r w:rsidRPr="000D40F8">
              <w:t>25</w:t>
            </w:r>
          </w:p>
        </w:tc>
        <w:tc>
          <w:tcPr>
            <w:tcW w:w="1128" w:type="dxa"/>
          </w:tcPr>
          <w:p w14:paraId="546DB468" w14:textId="77777777" w:rsidR="00A24B8A" w:rsidRPr="000D40F8" w:rsidRDefault="00A24B8A" w:rsidP="000333CC">
            <w:pPr>
              <w:pStyle w:val="paranofl"/>
            </w:pPr>
            <w:r w:rsidRPr="000D40F8">
              <w:t>700</w:t>
            </w:r>
          </w:p>
        </w:tc>
      </w:tr>
      <w:tr w:rsidR="00A24B8A" w:rsidRPr="000D40F8" w14:paraId="65BB7795" w14:textId="77777777" w:rsidTr="000333CC">
        <w:trPr>
          <w:trHeight w:val="1046"/>
        </w:trPr>
        <w:tc>
          <w:tcPr>
            <w:tcW w:w="1270" w:type="dxa"/>
          </w:tcPr>
          <w:p w14:paraId="45127D3B" w14:textId="77777777" w:rsidR="00A24B8A" w:rsidRPr="000D40F8" w:rsidRDefault="00A24B8A" w:rsidP="000333CC">
            <w:pPr>
              <w:pStyle w:val="paranofl"/>
            </w:pPr>
            <w:r w:rsidRPr="000D40F8">
              <w:t xml:space="preserve">VCE (sat) </w:t>
            </w:r>
          </w:p>
        </w:tc>
        <w:tc>
          <w:tcPr>
            <w:tcW w:w="2410" w:type="dxa"/>
          </w:tcPr>
          <w:p w14:paraId="715B11CE" w14:textId="77777777" w:rsidR="00A24B8A" w:rsidRPr="000D40F8" w:rsidRDefault="00A24B8A" w:rsidP="000333CC">
            <w:pPr>
              <w:pStyle w:val="paranofl"/>
            </w:pPr>
            <w:r w:rsidRPr="000D40F8">
              <w:t>Điện áp bão hòa Collector-Emitter</w:t>
            </w:r>
          </w:p>
        </w:tc>
        <w:tc>
          <w:tcPr>
            <w:tcW w:w="2835" w:type="dxa"/>
          </w:tcPr>
          <w:p w14:paraId="4DC6EFB7" w14:textId="77777777" w:rsidR="00A24B8A" w:rsidRPr="000D40F8" w:rsidRDefault="00A24B8A" w:rsidP="000333CC">
            <w:pPr>
              <w:pStyle w:val="paranofl"/>
            </w:pPr>
            <w:r w:rsidRPr="000D40F8">
              <w:t xml:space="preserve">IC=100mA, IB=10mA </w:t>
            </w:r>
          </w:p>
          <w:p w14:paraId="63E71E43" w14:textId="77777777" w:rsidR="00A24B8A" w:rsidRPr="000D40F8" w:rsidRDefault="00A24B8A" w:rsidP="000333CC">
            <w:pPr>
              <w:pStyle w:val="paranofl"/>
            </w:pPr>
          </w:p>
        </w:tc>
        <w:tc>
          <w:tcPr>
            <w:tcW w:w="1134" w:type="dxa"/>
          </w:tcPr>
          <w:p w14:paraId="3480E7ED" w14:textId="77777777" w:rsidR="00A24B8A" w:rsidRPr="000D40F8" w:rsidRDefault="00A24B8A" w:rsidP="000333CC">
            <w:pPr>
              <w:pStyle w:val="paranofl"/>
            </w:pPr>
          </w:p>
        </w:tc>
        <w:tc>
          <w:tcPr>
            <w:tcW w:w="1128" w:type="dxa"/>
          </w:tcPr>
          <w:p w14:paraId="504E450A" w14:textId="77777777" w:rsidR="00A24B8A" w:rsidRPr="000D40F8" w:rsidRDefault="00A24B8A" w:rsidP="000333CC">
            <w:pPr>
              <w:pStyle w:val="paranofl"/>
            </w:pPr>
            <w:r w:rsidRPr="000D40F8">
              <w:t>0.25V</w:t>
            </w:r>
          </w:p>
        </w:tc>
      </w:tr>
      <w:tr w:rsidR="00A24B8A" w:rsidRPr="000D40F8" w14:paraId="51EF60A9" w14:textId="77777777" w:rsidTr="000333CC">
        <w:tc>
          <w:tcPr>
            <w:tcW w:w="1270" w:type="dxa"/>
          </w:tcPr>
          <w:p w14:paraId="63E77EFF" w14:textId="77777777" w:rsidR="00A24B8A" w:rsidRPr="000D40F8" w:rsidRDefault="00A24B8A" w:rsidP="000333CC">
            <w:pPr>
              <w:pStyle w:val="paranofl"/>
            </w:pPr>
            <w:r w:rsidRPr="000D40F8">
              <w:t xml:space="preserve">VBE (sat) </w:t>
            </w:r>
          </w:p>
        </w:tc>
        <w:tc>
          <w:tcPr>
            <w:tcW w:w="2410" w:type="dxa"/>
          </w:tcPr>
          <w:p w14:paraId="42FFDDBE" w14:textId="77777777" w:rsidR="00A24B8A" w:rsidRPr="000D40F8" w:rsidRDefault="00A24B8A" w:rsidP="000333CC">
            <w:pPr>
              <w:pStyle w:val="paranofl"/>
            </w:pPr>
            <w:r w:rsidRPr="000D40F8">
              <w:t>Điện áp bão hòa Base-Emitter</w:t>
            </w:r>
          </w:p>
        </w:tc>
        <w:tc>
          <w:tcPr>
            <w:tcW w:w="2835" w:type="dxa"/>
          </w:tcPr>
          <w:p w14:paraId="6CEAAB72" w14:textId="77777777" w:rsidR="00A24B8A" w:rsidRPr="000D40F8" w:rsidRDefault="00A24B8A" w:rsidP="000333CC">
            <w:pPr>
              <w:pStyle w:val="paranofl"/>
            </w:pPr>
            <w:r w:rsidRPr="000D40F8">
              <w:t xml:space="preserve">IC=100mA, IB=10mA </w:t>
            </w:r>
          </w:p>
          <w:p w14:paraId="01C02410" w14:textId="77777777" w:rsidR="00A24B8A" w:rsidRPr="000D40F8" w:rsidRDefault="00A24B8A" w:rsidP="000333CC">
            <w:pPr>
              <w:pStyle w:val="paranofl"/>
            </w:pPr>
          </w:p>
        </w:tc>
        <w:tc>
          <w:tcPr>
            <w:tcW w:w="1134" w:type="dxa"/>
          </w:tcPr>
          <w:p w14:paraId="43341FCD" w14:textId="77777777" w:rsidR="00A24B8A" w:rsidRPr="000D40F8" w:rsidRDefault="00A24B8A" w:rsidP="000333CC">
            <w:pPr>
              <w:pStyle w:val="paranofl"/>
            </w:pPr>
          </w:p>
        </w:tc>
        <w:tc>
          <w:tcPr>
            <w:tcW w:w="1128" w:type="dxa"/>
          </w:tcPr>
          <w:p w14:paraId="41B4D8D6" w14:textId="77777777" w:rsidR="00A24B8A" w:rsidRPr="000D40F8" w:rsidRDefault="00A24B8A" w:rsidP="000333CC">
            <w:pPr>
              <w:pStyle w:val="paranofl"/>
            </w:pPr>
            <w:r w:rsidRPr="000D40F8">
              <w:t>1V</w:t>
            </w:r>
          </w:p>
        </w:tc>
      </w:tr>
    </w:tbl>
    <w:p w14:paraId="29182147" w14:textId="77777777" w:rsidR="00A24B8A" w:rsidRPr="00A24B8A" w:rsidRDefault="00A24B8A" w:rsidP="00A24B8A">
      <w:pPr>
        <w:pStyle w:val="content"/>
        <w:ind w:firstLine="0"/>
        <w:rPr>
          <w:b/>
          <w:bCs/>
        </w:rPr>
      </w:pPr>
    </w:p>
    <w:p w14:paraId="799036ED" w14:textId="25C5B0EE" w:rsidR="00A24B8A" w:rsidRPr="0078349D" w:rsidRDefault="00A24B8A" w:rsidP="0078349D">
      <w:pPr>
        <w:pStyle w:val="content"/>
        <w:spacing w:line="276" w:lineRule="auto"/>
        <w:ind w:left="360" w:firstLine="0"/>
        <w:rPr>
          <w:b/>
          <w:bCs/>
        </w:rPr>
      </w:pPr>
      <w:r w:rsidRPr="0078349D">
        <w:rPr>
          <w:b/>
          <w:bCs/>
        </w:rPr>
        <w:t>Diode 1N4148</w:t>
      </w:r>
    </w:p>
    <w:p w14:paraId="6AD3BB94" w14:textId="50AD6849" w:rsidR="0078349D" w:rsidRDefault="0078349D" w:rsidP="0078349D">
      <w:pPr>
        <w:pStyle w:val="content"/>
        <w:ind w:firstLine="360"/>
      </w:pPr>
      <w:r w:rsidRPr="000C620D">
        <w:t xml:space="preserve">1N4148 là một </w:t>
      </w:r>
      <w:r>
        <w:t>diode chuyển mạch (switching diode)</w:t>
      </w:r>
      <w:r w:rsidRPr="000C620D">
        <w:t xml:space="preserve">. Đây là một trong những </w:t>
      </w:r>
      <w:r>
        <w:t xml:space="preserve">diode chuyển mạch </w:t>
      </w:r>
      <w:r w:rsidRPr="000C620D">
        <w:t>phổ biến và tồn tại lâu dài nhất vì các thông số kỹ thuật đáng tin cậy và chi phí thấp. 1N4148 rất hữu ích trong việc chuyển đổi các ứng dụng lên tới 100 MHz với thời gian phục hồi ngược không quá 4 ns.</w:t>
      </w:r>
      <w:r>
        <w:br/>
        <w:t>Một số thông số của 1N4148</w:t>
      </w:r>
    </w:p>
    <w:p w14:paraId="57D0085D" w14:textId="77777777" w:rsidR="0078349D" w:rsidRDefault="0078349D" w:rsidP="00D73CE1">
      <w:pPr>
        <w:pStyle w:val="content"/>
        <w:numPr>
          <w:ilvl w:val="0"/>
          <w:numId w:val="11"/>
        </w:numPr>
        <w:spacing w:line="276" w:lineRule="auto"/>
      </w:pPr>
      <w:r>
        <w:t>Điện áp ngược V</w:t>
      </w:r>
      <w:r>
        <w:rPr>
          <w:sz w:val="17"/>
          <w:szCs w:val="17"/>
          <w:vertAlign w:val="subscript"/>
        </w:rPr>
        <w:t>RRM</w:t>
      </w:r>
      <w:r>
        <w:t> = 100 V </w:t>
      </w:r>
    </w:p>
    <w:p w14:paraId="62DDAB54" w14:textId="77777777" w:rsidR="0078349D" w:rsidRDefault="0078349D" w:rsidP="00D73CE1">
      <w:pPr>
        <w:pStyle w:val="content"/>
        <w:numPr>
          <w:ilvl w:val="0"/>
          <w:numId w:val="11"/>
        </w:numPr>
        <w:spacing w:line="276" w:lineRule="auto"/>
      </w:pPr>
      <w:r>
        <w:t>Dòng chỉnh lưu trung bình I</w:t>
      </w:r>
      <w:r>
        <w:rPr>
          <w:sz w:val="17"/>
          <w:szCs w:val="17"/>
          <w:vertAlign w:val="subscript"/>
        </w:rPr>
        <w:t>O</w:t>
      </w:r>
      <w:r>
        <w:t> = 200 mA </w:t>
      </w:r>
    </w:p>
    <w:p w14:paraId="6D02A3A8" w14:textId="77777777" w:rsidR="0078349D" w:rsidRDefault="0078349D" w:rsidP="00D73CE1">
      <w:pPr>
        <w:pStyle w:val="content"/>
        <w:numPr>
          <w:ilvl w:val="0"/>
          <w:numId w:val="11"/>
        </w:numPr>
        <w:spacing w:line="276" w:lineRule="auto"/>
      </w:pPr>
      <w:r>
        <w:t>Dòng điện thuận I</w:t>
      </w:r>
      <w:r>
        <w:rPr>
          <w:sz w:val="17"/>
          <w:szCs w:val="17"/>
          <w:vertAlign w:val="subscript"/>
        </w:rPr>
        <w:t>F</w:t>
      </w:r>
      <w:r>
        <w:t> = 300 mA </w:t>
      </w:r>
    </w:p>
    <w:p w14:paraId="194D64B0" w14:textId="77777777" w:rsidR="0078349D" w:rsidRDefault="0078349D" w:rsidP="00D73CE1">
      <w:pPr>
        <w:pStyle w:val="content"/>
        <w:numPr>
          <w:ilvl w:val="0"/>
          <w:numId w:val="11"/>
        </w:numPr>
        <w:spacing w:line="276" w:lineRule="auto"/>
      </w:pPr>
      <w:r w:rsidRPr="00A76C4D">
        <w:t>dòng chuyển tiếp đỉnh định kỳ</w:t>
      </w:r>
      <w:r>
        <w:t xml:space="preserve"> I</w:t>
      </w:r>
      <w:r>
        <w:rPr>
          <w:sz w:val="17"/>
          <w:szCs w:val="17"/>
          <w:vertAlign w:val="subscript"/>
        </w:rPr>
        <w:t>f</w:t>
      </w:r>
      <w:r>
        <w:t> = 400 mA </w:t>
      </w:r>
    </w:p>
    <w:p w14:paraId="491C62C4" w14:textId="77777777" w:rsidR="0078349D" w:rsidRDefault="0078349D" w:rsidP="00D73CE1">
      <w:pPr>
        <w:pStyle w:val="content"/>
        <w:numPr>
          <w:ilvl w:val="0"/>
          <w:numId w:val="11"/>
        </w:numPr>
        <w:spacing w:line="276" w:lineRule="auto"/>
      </w:pPr>
      <w:r>
        <w:t>Đ</w:t>
      </w:r>
      <w:r w:rsidRPr="00A76C4D">
        <w:t xml:space="preserve">iện áp chuyển tiếp tối đa </w:t>
      </w:r>
      <w:r>
        <w:t xml:space="preserve"> </w:t>
      </w:r>
      <w:r w:rsidRPr="00A76C4D">
        <w:t>V</w:t>
      </w:r>
      <w:r w:rsidRPr="00A76C4D">
        <w:rPr>
          <w:vertAlign w:val="subscript"/>
        </w:rPr>
        <w:t>F</w:t>
      </w:r>
      <w:r w:rsidRPr="00A76C4D">
        <w:t xml:space="preserve"> = 1 V ở 10 mA </w:t>
      </w:r>
    </w:p>
    <w:p w14:paraId="6105E732" w14:textId="77777777" w:rsidR="0078349D" w:rsidRDefault="0078349D" w:rsidP="00D73CE1">
      <w:pPr>
        <w:pStyle w:val="content"/>
        <w:numPr>
          <w:ilvl w:val="0"/>
          <w:numId w:val="11"/>
        </w:numPr>
        <w:spacing w:line="276" w:lineRule="auto"/>
        <w:jc w:val="left"/>
      </w:pPr>
      <w:r>
        <w:lastRenderedPageBreak/>
        <w:t>Đ</w:t>
      </w:r>
      <w:r w:rsidRPr="00A76C4D">
        <w:t>iện áp phân hủy tối thiểu và dòng rò ngược V</w:t>
      </w:r>
      <w:r w:rsidRPr="00A76C4D">
        <w:rPr>
          <w:vertAlign w:val="subscript"/>
        </w:rPr>
        <w:t>R</w:t>
      </w:r>
      <w:r w:rsidRPr="00A76C4D">
        <w:t xml:space="preserve"> = 75 V ở 5 μA; </w:t>
      </w:r>
      <w:r>
        <w:br/>
      </w:r>
      <w:r w:rsidRPr="00A76C4D">
        <w:t>V</w:t>
      </w:r>
      <w:r w:rsidRPr="00A76C4D">
        <w:rPr>
          <w:vertAlign w:val="subscript"/>
        </w:rPr>
        <w:t>R</w:t>
      </w:r>
      <w:r w:rsidRPr="00A76C4D">
        <w:t xml:space="preserve"> = 100 V ở 100 μA</w:t>
      </w:r>
    </w:p>
    <w:p w14:paraId="5C68A419" w14:textId="15FB33E4" w:rsidR="0078349D" w:rsidRDefault="000631A3" w:rsidP="00D73CE1">
      <w:pPr>
        <w:pStyle w:val="content"/>
        <w:numPr>
          <w:ilvl w:val="0"/>
          <w:numId w:val="11"/>
        </w:numPr>
      </w:pPr>
      <w:r>
        <w:rPr>
          <w:noProof/>
        </w:rPr>
        <mc:AlternateContent>
          <mc:Choice Requires="wps">
            <w:drawing>
              <wp:anchor distT="0" distB="0" distL="114300" distR="114300" simplePos="0" relativeHeight="251899904" behindDoc="0" locked="0" layoutInCell="1" allowOverlap="1" wp14:anchorId="6DBF6857" wp14:editId="2577BBB9">
                <wp:simplePos x="0" y="0"/>
                <wp:positionH relativeFrom="column">
                  <wp:posOffset>885767</wp:posOffset>
                </wp:positionH>
                <wp:positionV relativeFrom="paragraph">
                  <wp:posOffset>1958398</wp:posOffset>
                </wp:positionV>
                <wp:extent cx="33528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274AD268" w14:textId="7EF3A9F7" w:rsidR="00316AE0" w:rsidRPr="005709ED" w:rsidRDefault="00316AE0" w:rsidP="00316AE0">
                            <w:pPr>
                              <w:pStyle w:val="Caption"/>
                              <w:rPr>
                                <w:noProof/>
                              </w:rPr>
                            </w:pPr>
                            <w:bookmarkStart w:id="47" w:name="_Toc104996103"/>
                            <w:r>
                              <w:t xml:space="preserve">Hình 2. </w:t>
                            </w:r>
                            <w:fldSimple w:instr=" SEQ Hình_2. \* ARABIC ">
                              <w:r w:rsidR="00E427A8">
                                <w:rPr>
                                  <w:noProof/>
                                </w:rPr>
                                <w:t>4</w:t>
                              </w:r>
                            </w:fldSimple>
                            <w:r>
                              <w:t>. Diode 1N4148</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F6857" id="Text Box 43" o:spid="_x0000_s1035" type="#_x0000_t202" style="position:absolute;left:0;text-align:left;margin-left:69.75pt;margin-top:154.2pt;width:264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aTGGg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2c30b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" stroked="f">
                <v:textbox style="mso-fit-shape-to-text:t" inset="0,0,0,0">
                  <w:txbxContent>
                    <w:p w14:paraId="274AD268" w14:textId="7EF3A9F7" w:rsidR="00316AE0" w:rsidRPr="005709ED" w:rsidRDefault="00316AE0" w:rsidP="00316AE0">
                      <w:pPr>
                        <w:pStyle w:val="Caption"/>
                        <w:rPr>
                          <w:noProof/>
                        </w:rPr>
                      </w:pPr>
                      <w:bookmarkStart w:id="48" w:name="_Toc104996103"/>
                      <w:r>
                        <w:t xml:space="preserve">Hình 2. </w:t>
                      </w:r>
                      <w:fldSimple w:instr=" SEQ Hình_2. \* ARABIC ">
                        <w:r w:rsidR="00E427A8">
                          <w:rPr>
                            <w:noProof/>
                          </w:rPr>
                          <w:t>4</w:t>
                        </w:r>
                      </w:fldSimple>
                      <w:r>
                        <w:t>. Diode 1N4148</w:t>
                      </w:r>
                      <w:bookmarkEnd w:id="48"/>
                    </w:p>
                  </w:txbxContent>
                </v:textbox>
                <w10:wrap type="topAndBottom"/>
              </v:shape>
            </w:pict>
          </mc:Fallback>
        </mc:AlternateContent>
      </w:r>
      <w:r w:rsidRPr="00FC7D2E">
        <w:rPr>
          <w:noProof/>
        </w:rPr>
        <mc:AlternateContent>
          <mc:Choice Requires="wpg">
            <w:drawing>
              <wp:anchor distT="0" distB="0" distL="114300" distR="114300" simplePos="0" relativeHeight="251860992" behindDoc="0" locked="0" layoutInCell="1" allowOverlap="1" wp14:anchorId="46AAB805" wp14:editId="4E5974AF">
                <wp:simplePos x="0" y="0"/>
                <wp:positionH relativeFrom="page">
                  <wp:align>center</wp:align>
                </wp:positionH>
                <wp:positionV relativeFrom="paragraph">
                  <wp:posOffset>419562</wp:posOffset>
                </wp:positionV>
                <wp:extent cx="3165475" cy="1510030"/>
                <wp:effectExtent l="0" t="0" r="0" b="0"/>
                <wp:wrapTopAndBottom/>
                <wp:docPr id="16" name="Group 5"/>
                <wp:cNvGraphicFramePr/>
                <a:graphic xmlns:a="http://schemas.openxmlformats.org/drawingml/2006/main">
                  <a:graphicData uri="http://schemas.microsoft.com/office/word/2010/wordprocessingGroup">
                    <wpg:wgp>
                      <wpg:cNvGrpSpPr/>
                      <wpg:grpSpPr>
                        <a:xfrm>
                          <a:off x="0" y="0"/>
                          <a:ext cx="3165475" cy="1510030"/>
                          <a:chOff x="0" y="0"/>
                          <a:chExt cx="3797166" cy="1460500"/>
                        </a:xfrm>
                      </wpg:grpSpPr>
                      <pic:pic xmlns:pic="http://schemas.openxmlformats.org/drawingml/2006/picture">
                        <pic:nvPicPr>
                          <pic:cNvPr id="17" name="Picture 17" descr="1N4148 Diode Pinout, Equivalents, Characteristics &amp; Datasheet"/>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876112" y="323216"/>
                            <a:ext cx="1921054" cy="971148"/>
                          </a:xfrm>
                          <a:prstGeom prst="rect">
                            <a:avLst/>
                          </a:prstGeom>
                          <a:noFill/>
                          <a:ln>
                            <a:noFill/>
                          </a:ln>
                        </pic:spPr>
                      </pic:pic>
                      <pic:pic xmlns:pic="http://schemas.openxmlformats.org/drawingml/2006/picture">
                        <pic:nvPicPr>
                          <pic:cNvPr id="18" name="Picture 18" descr="Nhỏ Chuyển Đổi Tín Hiệu Diode 1n4148 1n4448 1n4150 1n4151 - Buy Diode 1n4148,Diode  Chuyển Mạch Ll4148,Điốt Chuyển Mạch Gắn Bề Mặt Product on Alibaba.com"/>
                          <pic:cNvPicPr>
                            <a:picLocks noChangeAspect="1"/>
                          </pic:cNvPicPr>
                        </pic:nvPicPr>
                        <pic:blipFill>
                          <a:blip r:embed="rId51" cstate="print">
                            <a:extLst>
                              <a:ext uri="{BEBA8EAE-BF5A-486C-A8C5-ECC9F3942E4B}">
                                <a14:imgProps xmlns:a14="http://schemas.microsoft.com/office/drawing/2010/main">
                                  <a14:imgLayer r:embed="rId52">
                                    <a14:imgEffect>
                                      <a14:backgroundRemoval t="1133" b="98867" l="0" r="100000">
                                        <a14:foregroundMark x1="16997" y1="70255" x2="16997" y2="70255"/>
                                        <a14:foregroundMark x1="21530" y1="67422" x2="21530" y2="67422"/>
                                        <a14:foregroundMark x1="26062" y1="65439" x2="26062" y2="6543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B5A36CB" id="Group 5" o:spid="_x0000_s1026" style="position:absolute;margin-left:0;margin-top:33.05pt;width:249.25pt;height:118.9pt;z-index:251860992;mso-position-horizontal:center;mso-position-horizontal-relative:page;mso-width-relative:margin;mso-height-relative:margin" coordsize="37971,1460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1N4148 Diode Pinout, Equivalents, Characteristics &amp; Datasheet" style="position:absolute;left:18761;top:3232;width:19210;height: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">
                  <v:imagedata r:id="rId53" o:title="1N4148 Diode Pinout, Equivalents, Characteristics &amp; Datasheet"/>
                </v:shape>
                <v:shape id="Picture 18" o:spid="_x0000_s1028" type="#_x0000_t75" alt="Nhỏ Chuyển Đổi Tín Hiệu Diode 1n4148 1n4448 1n4150 1n4151 - Buy Diode 1n4148,Diode  Chuyển Mạch Ll4148,Điốt Chuyển Mạch Gắn Bề Mặt Product on Alibaba.com" style="position:absolute;width:14605;height:1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">
                  <v:imagedata r:id="rId54" o:title="Nhỏ Chuyển Đổi Tín Hiệu Diode 1n4148 1n4448 1n4150 1n4151 - Buy Diode 1n4148,Diode  Chuyển Mạch Ll4148,Điốt Chuyển Mạch Gắn Bề Mặt Product on Alibaba"/>
                </v:shape>
                <w10:wrap type="topAndBottom" anchorx="page"/>
              </v:group>
            </w:pict>
          </mc:Fallback>
        </mc:AlternateContent>
      </w:r>
      <w:r w:rsidR="0078349D">
        <w:t>T</w:t>
      </w:r>
      <w:r w:rsidR="0078349D" w:rsidRPr="00A76C4D">
        <w:t>hời gian phục hồi ngược tối đa</w:t>
      </w:r>
      <w:r w:rsidR="0078349D">
        <w:t xml:space="preserve"> </w:t>
      </w:r>
      <w:r w:rsidR="0078349D" w:rsidRPr="00A76C4D">
        <w:t>Tr = 4 ns</w:t>
      </w:r>
    </w:p>
    <w:p w14:paraId="6F04F942" w14:textId="104B453C" w:rsidR="000631A3" w:rsidRPr="000631A3" w:rsidRDefault="000631A3" w:rsidP="00441609">
      <w:pPr>
        <w:pStyle w:val="content"/>
        <w:spacing w:line="276" w:lineRule="auto"/>
        <w:ind w:left="360" w:firstLine="0"/>
      </w:pPr>
      <w:r>
        <w:t xml:space="preserve">(Nguồn: </w:t>
      </w:r>
      <w:hyperlink r:id="rId55" w:history="1">
        <w:r w:rsidR="00CE04EA" w:rsidRPr="00CE04EA">
          <w:rPr>
            <w:rStyle w:val="Hyperlink"/>
          </w:rPr>
          <w:t>https://dientutuonglai.com/tim-hieu-diode-1n4148.html</w:t>
        </w:r>
      </w:hyperlink>
      <w:r>
        <w:t xml:space="preserve"> )</w:t>
      </w:r>
    </w:p>
    <w:p w14:paraId="2C215F3F" w14:textId="0903BA0B" w:rsidR="0078349D" w:rsidRDefault="0078349D" w:rsidP="00441609">
      <w:pPr>
        <w:pStyle w:val="content"/>
        <w:spacing w:line="276" w:lineRule="auto"/>
        <w:ind w:left="360" w:firstLine="0"/>
        <w:rPr>
          <w:b/>
          <w:bCs/>
        </w:rPr>
      </w:pPr>
      <w:r w:rsidRPr="0078349D">
        <w:rPr>
          <w:b/>
          <w:bCs/>
        </w:rPr>
        <w:t>Relay 5V</w:t>
      </w:r>
    </w:p>
    <w:p w14:paraId="1E68A037" w14:textId="2A85F5F2" w:rsidR="0078349D" w:rsidRPr="0078349D" w:rsidRDefault="0078349D" w:rsidP="00A24B8A">
      <w:pPr>
        <w:pStyle w:val="content"/>
        <w:ind w:left="360" w:firstLine="0"/>
        <w:rPr>
          <w:rFonts w:cs="Times New Roman"/>
          <w:b/>
          <w:bCs/>
        </w:rPr>
      </w:pPr>
      <w:r w:rsidRPr="0078349D">
        <w:rPr>
          <w:rFonts w:cs="Times New Roman"/>
          <w:color w:val="111111"/>
          <w:shd w:val="clear" w:color="auto" w:fill="FFFFFF"/>
        </w:rPr>
        <w:t>Module relay 5V 10A là </w:t>
      </w:r>
      <w:r w:rsidR="00441609">
        <w:rPr>
          <w:rStyle w:val="Strong"/>
          <w:rFonts w:cs="Times New Roman"/>
          <w:b w:val="0"/>
          <w:bCs w:val="0"/>
          <w:color w:val="111111"/>
          <w:shd w:val="clear" w:color="auto" w:fill="FFFFFF"/>
        </w:rPr>
        <w:t>module kích hoạt relay</w:t>
      </w:r>
      <w:r w:rsidRPr="0078349D">
        <w:rPr>
          <w:rFonts w:cs="Times New Roman"/>
          <w:color w:val="111111"/>
          <w:shd w:val="clear" w:color="auto" w:fill="FFFFFF"/>
        </w:rPr>
        <w:t> gồm 1 rơ le hoạt động tại điện áp 5VDC, kích trạng thái đóng mở ở m</w:t>
      </w:r>
      <w:r w:rsidR="00441609">
        <w:rPr>
          <w:rFonts w:cs="Times New Roman"/>
          <w:color w:val="111111"/>
          <w:shd w:val="clear" w:color="auto" w:fill="FFFFFF"/>
        </w:rPr>
        <w:t>ứ</w:t>
      </w:r>
      <w:r w:rsidRPr="0078349D">
        <w:rPr>
          <w:rFonts w:cs="Times New Roman"/>
          <w:color w:val="111111"/>
          <w:shd w:val="clear" w:color="auto" w:fill="FFFFFF"/>
        </w:rPr>
        <w:t>c cao. Được sử dụng để đóng ngắt tải với công suất phù hợp,</w:t>
      </w:r>
      <w:r w:rsidR="009B2573">
        <w:rPr>
          <w:rFonts w:cs="Times New Roman"/>
          <w:color w:val="111111"/>
          <w:shd w:val="clear" w:color="auto" w:fill="FFFFFF"/>
        </w:rPr>
        <w:t xml:space="preserve"> có 2 loại</w:t>
      </w:r>
      <w:r w:rsidRPr="0078349D">
        <w:rPr>
          <w:rFonts w:cs="Times New Roman"/>
          <w:color w:val="111111"/>
          <w:shd w:val="clear" w:color="auto" w:fill="FFFFFF"/>
        </w:rPr>
        <w:t xml:space="preserve"> đầu ra </w:t>
      </w:r>
      <w:r w:rsidR="009B2573">
        <w:rPr>
          <w:rFonts w:cs="Times New Roman"/>
          <w:color w:val="111111"/>
          <w:shd w:val="clear" w:color="auto" w:fill="FFFFFF"/>
        </w:rPr>
        <w:t>là</w:t>
      </w:r>
      <w:r w:rsidRPr="0078349D">
        <w:rPr>
          <w:rFonts w:cs="Times New Roman"/>
          <w:color w:val="111111"/>
          <w:shd w:val="clear" w:color="auto" w:fill="FFFFFF"/>
        </w:rPr>
        <w:t xml:space="preserve"> thường đóng, thường mở dễ sử dụng và tiết kiệm chi phí.</w:t>
      </w:r>
      <w:r w:rsidR="009B2573">
        <w:rPr>
          <w:rFonts w:cs="Times New Roman"/>
          <w:color w:val="111111"/>
          <w:shd w:val="clear" w:color="auto" w:fill="FFFFFF"/>
        </w:rPr>
        <w:t xml:space="preserve"> Trong đề tài này, em sử dụng relay 5V có đầu ra là trạng thái thường mở để thiết kế mạch.</w:t>
      </w:r>
    </w:p>
    <w:p w14:paraId="25228098" w14:textId="7448F8CC" w:rsidR="0078349D" w:rsidRDefault="0078349D" w:rsidP="0078349D">
      <w:pPr>
        <w:pStyle w:val="Caption"/>
        <w:keepNext/>
        <w:jc w:val="left"/>
      </w:pPr>
      <w:bookmarkStart w:id="49" w:name="_Toc105107494"/>
      <w:r>
        <w:t xml:space="preserve">Bảng </w:t>
      </w:r>
      <w:fldSimple w:instr=" STYLEREF 1 \s ">
        <w:r w:rsidR="00E427A8">
          <w:rPr>
            <w:noProof/>
          </w:rPr>
          <w:t>2</w:t>
        </w:r>
      </w:fldSimple>
      <w:r>
        <w:t>.</w:t>
      </w:r>
      <w:fldSimple w:instr=" SEQ Bảng \* ARABIC \s 1 ">
        <w:r w:rsidR="00E427A8">
          <w:rPr>
            <w:noProof/>
          </w:rPr>
          <w:t>3</w:t>
        </w:r>
      </w:fldSimple>
      <w:r>
        <w:t>. Các thông số của Relay 5V</w:t>
      </w:r>
      <w:bookmarkEnd w:id="49"/>
    </w:p>
    <w:tbl>
      <w:tblPr>
        <w:tblStyle w:val="TableGrid"/>
        <w:tblW w:w="8861" w:type="dxa"/>
        <w:tblLook w:val="04A0" w:firstRow="1" w:lastRow="0" w:firstColumn="1" w:lastColumn="0" w:noHBand="0" w:noVBand="1"/>
      </w:tblPr>
      <w:tblGrid>
        <w:gridCol w:w="2878"/>
        <w:gridCol w:w="3104"/>
        <w:gridCol w:w="2879"/>
      </w:tblGrid>
      <w:tr w:rsidR="0078349D" w14:paraId="6717125E" w14:textId="77777777" w:rsidTr="000333CC">
        <w:trPr>
          <w:trHeight w:val="630"/>
        </w:trPr>
        <w:tc>
          <w:tcPr>
            <w:tcW w:w="2878" w:type="dxa"/>
            <w:vMerge w:val="restart"/>
            <w:vAlign w:val="center"/>
          </w:tcPr>
          <w:p w14:paraId="37AC12D2" w14:textId="77777777" w:rsidR="0078349D" w:rsidRDefault="0078349D" w:rsidP="000333CC">
            <w:pPr>
              <w:pStyle w:val="Parag"/>
              <w:ind w:firstLine="0"/>
              <w:jc w:val="center"/>
            </w:pPr>
            <w:r>
              <w:t>Cuộn hút</w:t>
            </w:r>
          </w:p>
        </w:tc>
        <w:tc>
          <w:tcPr>
            <w:tcW w:w="3104" w:type="dxa"/>
            <w:vAlign w:val="center"/>
          </w:tcPr>
          <w:p w14:paraId="5F5AE6B1" w14:textId="77777777" w:rsidR="0078349D" w:rsidRDefault="0078349D" w:rsidP="000333CC">
            <w:pPr>
              <w:pStyle w:val="Parag"/>
              <w:ind w:firstLine="0"/>
              <w:jc w:val="center"/>
            </w:pPr>
            <w:r>
              <w:t>Điện áp cuộn hút</w:t>
            </w:r>
          </w:p>
        </w:tc>
        <w:tc>
          <w:tcPr>
            <w:tcW w:w="2879" w:type="dxa"/>
            <w:vAlign w:val="center"/>
          </w:tcPr>
          <w:p w14:paraId="3D50FD6D" w14:textId="77777777" w:rsidR="0078349D" w:rsidRDefault="0078349D" w:rsidP="000333CC">
            <w:pPr>
              <w:pStyle w:val="Parag"/>
              <w:ind w:firstLine="0"/>
              <w:jc w:val="center"/>
            </w:pPr>
            <w:r>
              <w:t>5V</w:t>
            </w:r>
          </w:p>
        </w:tc>
      </w:tr>
      <w:tr w:rsidR="0078349D" w14:paraId="42202D3F" w14:textId="77777777" w:rsidTr="000333CC">
        <w:trPr>
          <w:trHeight w:val="305"/>
        </w:trPr>
        <w:tc>
          <w:tcPr>
            <w:tcW w:w="2878" w:type="dxa"/>
            <w:vMerge/>
            <w:vAlign w:val="center"/>
          </w:tcPr>
          <w:p w14:paraId="7B287CD5" w14:textId="77777777" w:rsidR="0078349D" w:rsidRDefault="0078349D" w:rsidP="000333CC">
            <w:pPr>
              <w:pStyle w:val="Parag"/>
              <w:ind w:firstLine="0"/>
              <w:jc w:val="center"/>
            </w:pPr>
          </w:p>
        </w:tc>
        <w:tc>
          <w:tcPr>
            <w:tcW w:w="3104" w:type="dxa"/>
            <w:vAlign w:val="center"/>
          </w:tcPr>
          <w:p w14:paraId="5B49EBAB" w14:textId="77777777" w:rsidR="0078349D" w:rsidRDefault="0078349D" w:rsidP="000333CC">
            <w:pPr>
              <w:pStyle w:val="Parag"/>
              <w:ind w:firstLine="0"/>
              <w:jc w:val="center"/>
            </w:pPr>
            <w:r>
              <w:t>Dòng điện qua cuộn hút</w:t>
            </w:r>
          </w:p>
        </w:tc>
        <w:tc>
          <w:tcPr>
            <w:tcW w:w="2879" w:type="dxa"/>
            <w:vAlign w:val="center"/>
          </w:tcPr>
          <w:p w14:paraId="3DE2D55D" w14:textId="77777777" w:rsidR="0078349D" w:rsidRDefault="0078349D" w:rsidP="000333CC">
            <w:pPr>
              <w:pStyle w:val="Parag"/>
              <w:ind w:firstLine="0"/>
              <w:jc w:val="center"/>
            </w:pPr>
            <w:r w:rsidRPr="00F865C9">
              <w:t>89.3</w:t>
            </w:r>
            <w:r>
              <w:t xml:space="preserve"> mA</w:t>
            </w:r>
          </w:p>
        </w:tc>
      </w:tr>
      <w:tr w:rsidR="0078349D" w:rsidRPr="00F865C9" w14:paraId="19BAED3E" w14:textId="77777777" w:rsidTr="000333CC">
        <w:trPr>
          <w:trHeight w:val="305"/>
        </w:trPr>
        <w:tc>
          <w:tcPr>
            <w:tcW w:w="2878" w:type="dxa"/>
            <w:vMerge/>
            <w:vAlign w:val="center"/>
          </w:tcPr>
          <w:p w14:paraId="6774A945" w14:textId="77777777" w:rsidR="0078349D" w:rsidRDefault="0078349D" w:rsidP="000333CC">
            <w:pPr>
              <w:pStyle w:val="Parag"/>
              <w:ind w:firstLine="0"/>
              <w:jc w:val="center"/>
            </w:pPr>
          </w:p>
        </w:tc>
        <w:tc>
          <w:tcPr>
            <w:tcW w:w="3104" w:type="dxa"/>
            <w:vAlign w:val="center"/>
          </w:tcPr>
          <w:p w14:paraId="018E9EAD" w14:textId="77777777" w:rsidR="0078349D" w:rsidRDefault="0078349D" w:rsidP="000333CC">
            <w:pPr>
              <w:pStyle w:val="Parag"/>
              <w:ind w:firstLine="0"/>
              <w:jc w:val="center"/>
            </w:pPr>
            <w:r>
              <w:t>Điện áp Pull-In</w:t>
            </w:r>
          </w:p>
        </w:tc>
        <w:tc>
          <w:tcPr>
            <w:tcW w:w="2879" w:type="dxa"/>
            <w:vAlign w:val="center"/>
          </w:tcPr>
          <w:p w14:paraId="576A07D2" w14:textId="77777777" w:rsidR="0078349D" w:rsidRPr="00F865C9" w:rsidRDefault="0078349D" w:rsidP="000333CC">
            <w:pPr>
              <w:pStyle w:val="Parag"/>
              <w:ind w:firstLine="0"/>
              <w:jc w:val="center"/>
            </w:pPr>
            <w:r>
              <w:t>75% Max.</w:t>
            </w:r>
          </w:p>
        </w:tc>
      </w:tr>
      <w:tr w:rsidR="0078349D" w14:paraId="272BED00" w14:textId="77777777" w:rsidTr="000333CC">
        <w:trPr>
          <w:trHeight w:val="305"/>
        </w:trPr>
        <w:tc>
          <w:tcPr>
            <w:tcW w:w="2878" w:type="dxa"/>
            <w:vMerge/>
            <w:vAlign w:val="center"/>
          </w:tcPr>
          <w:p w14:paraId="332C1C52" w14:textId="77777777" w:rsidR="0078349D" w:rsidRDefault="0078349D" w:rsidP="000333CC">
            <w:pPr>
              <w:pStyle w:val="Parag"/>
              <w:ind w:firstLine="0"/>
              <w:jc w:val="center"/>
            </w:pPr>
          </w:p>
        </w:tc>
        <w:tc>
          <w:tcPr>
            <w:tcW w:w="3104" w:type="dxa"/>
            <w:vAlign w:val="center"/>
          </w:tcPr>
          <w:p w14:paraId="3E47437D" w14:textId="77777777" w:rsidR="0078349D" w:rsidRDefault="0078349D" w:rsidP="000333CC">
            <w:pPr>
              <w:pStyle w:val="Parag"/>
              <w:ind w:firstLine="0"/>
              <w:jc w:val="center"/>
            </w:pPr>
            <w:r>
              <w:t>Điện áp Drop - Out</w:t>
            </w:r>
          </w:p>
        </w:tc>
        <w:tc>
          <w:tcPr>
            <w:tcW w:w="2879" w:type="dxa"/>
            <w:vAlign w:val="center"/>
          </w:tcPr>
          <w:p w14:paraId="4EF4FA1C" w14:textId="77777777" w:rsidR="0078349D" w:rsidRDefault="0078349D" w:rsidP="000333CC">
            <w:pPr>
              <w:pStyle w:val="Parag"/>
              <w:ind w:firstLine="0"/>
              <w:jc w:val="center"/>
            </w:pPr>
            <w:r>
              <w:t>10% Min.</w:t>
            </w:r>
          </w:p>
        </w:tc>
      </w:tr>
      <w:tr w:rsidR="0078349D" w14:paraId="790005F1" w14:textId="77777777" w:rsidTr="000333CC">
        <w:trPr>
          <w:trHeight w:val="546"/>
        </w:trPr>
        <w:tc>
          <w:tcPr>
            <w:tcW w:w="2878" w:type="dxa"/>
            <w:vMerge w:val="restart"/>
            <w:vAlign w:val="center"/>
          </w:tcPr>
          <w:p w14:paraId="5B2FD0E5" w14:textId="77777777" w:rsidR="0078349D" w:rsidRDefault="0078349D" w:rsidP="000333CC">
            <w:pPr>
              <w:pStyle w:val="Parag"/>
              <w:ind w:firstLine="0"/>
              <w:jc w:val="center"/>
            </w:pPr>
            <w:r>
              <w:t>Tiếp điểm</w:t>
            </w:r>
          </w:p>
        </w:tc>
        <w:tc>
          <w:tcPr>
            <w:tcW w:w="3104" w:type="dxa"/>
            <w:vAlign w:val="center"/>
          </w:tcPr>
          <w:p w14:paraId="546DCE5C" w14:textId="77777777" w:rsidR="0078349D" w:rsidRDefault="0078349D" w:rsidP="000333CC">
            <w:pPr>
              <w:pStyle w:val="Parag"/>
              <w:ind w:firstLine="0"/>
              <w:jc w:val="center"/>
            </w:pPr>
            <w:r>
              <w:t>Dòng điện định mức</w:t>
            </w:r>
          </w:p>
        </w:tc>
        <w:tc>
          <w:tcPr>
            <w:tcW w:w="2879" w:type="dxa"/>
            <w:vAlign w:val="center"/>
          </w:tcPr>
          <w:p w14:paraId="13929237" w14:textId="77777777" w:rsidR="0078349D" w:rsidRDefault="0078349D" w:rsidP="000333CC">
            <w:pPr>
              <w:pStyle w:val="Parag"/>
              <w:ind w:firstLine="0"/>
              <w:jc w:val="center"/>
            </w:pPr>
            <w:r>
              <w:t>10A</w:t>
            </w:r>
          </w:p>
        </w:tc>
      </w:tr>
      <w:tr w:rsidR="0078349D" w14:paraId="051F47A9" w14:textId="77777777" w:rsidTr="000333CC">
        <w:trPr>
          <w:trHeight w:val="546"/>
        </w:trPr>
        <w:tc>
          <w:tcPr>
            <w:tcW w:w="2878" w:type="dxa"/>
            <w:vMerge/>
            <w:vAlign w:val="center"/>
          </w:tcPr>
          <w:p w14:paraId="10F0F713" w14:textId="77777777" w:rsidR="0078349D" w:rsidRDefault="0078349D" w:rsidP="000333CC">
            <w:pPr>
              <w:pStyle w:val="Parag"/>
              <w:ind w:firstLine="0"/>
              <w:jc w:val="center"/>
            </w:pPr>
          </w:p>
        </w:tc>
        <w:tc>
          <w:tcPr>
            <w:tcW w:w="3104" w:type="dxa"/>
            <w:vAlign w:val="center"/>
          </w:tcPr>
          <w:p w14:paraId="07434595" w14:textId="77777777" w:rsidR="0078349D" w:rsidRDefault="0078349D" w:rsidP="000333CC">
            <w:pPr>
              <w:pStyle w:val="Parag"/>
              <w:ind w:firstLine="0"/>
              <w:jc w:val="center"/>
            </w:pPr>
            <w:r>
              <w:t>Điện áp định mức</w:t>
            </w:r>
          </w:p>
        </w:tc>
        <w:tc>
          <w:tcPr>
            <w:tcW w:w="2879" w:type="dxa"/>
            <w:vAlign w:val="center"/>
          </w:tcPr>
          <w:p w14:paraId="3AD12904" w14:textId="77777777" w:rsidR="0078349D" w:rsidRDefault="0078349D" w:rsidP="000333CC">
            <w:pPr>
              <w:pStyle w:val="Parag"/>
              <w:ind w:firstLine="0"/>
              <w:jc w:val="center"/>
            </w:pPr>
            <w:r>
              <w:t>250V</w:t>
            </w:r>
          </w:p>
        </w:tc>
      </w:tr>
    </w:tbl>
    <w:p w14:paraId="02D578FA" w14:textId="77777777" w:rsidR="0078349D" w:rsidRDefault="0078349D" w:rsidP="00441609">
      <w:pPr>
        <w:pStyle w:val="content"/>
        <w:ind w:firstLine="0"/>
      </w:pPr>
    </w:p>
    <w:p w14:paraId="37DFBE66" w14:textId="43DD8530" w:rsidR="00BA754E" w:rsidRPr="00E62EEE" w:rsidRDefault="00BA754E" w:rsidP="00A24B8A">
      <w:pPr>
        <w:pStyle w:val="content"/>
        <w:ind w:left="360" w:firstLine="0"/>
      </w:pPr>
      <w:r w:rsidRPr="00441609">
        <w:rPr>
          <w:b/>
          <w:bCs/>
        </w:rPr>
        <w:t>Tụ điện</w:t>
      </w:r>
      <w:r>
        <w:t xml:space="preserve">: </w:t>
      </w:r>
      <w:r w:rsidRPr="00E62EEE">
        <w:t xml:space="preserve">Tụ điện là một linh kiện điện tử thụ động, </w:t>
      </w:r>
      <w:r w:rsidR="00441609">
        <w:t>gồm</w:t>
      </w:r>
      <w:r w:rsidRPr="00E62EEE">
        <w:t xml:space="preserve"> hệ hai vật dẫn và ngăn cách nhau bởi một lớp cách điện. Khi có chênh lệch điện thế tại hai bề mặt, tại các bề mặt sẽ xuất hiện điện tích cùng điện lượng nhưng trái dấu.</w:t>
      </w:r>
    </w:p>
    <w:p w14:paraId="1D982646" w14:textId="77777777" w:rsidR="00BA754E" w:rsidRDefault="00BA754E" w:rsidP="00A24B8A">
      <w:pPr>
        <w:pStyle w:val="content"/>
        <w:ind w:left="360" w:firstLine="0"/>
      </w:pPr>
      <w:r w:rsidRPr="00441609">
        <w:rPr>
          <w:b/>
          <w:bCs/>
        </w:rPr>
        <w:lastRenderedPageBreak/>
        <w:t>Điện trở</w:t>
      </w:r>
      <w:r>
        <w:t xml:space="preserve">: </w:t>
      </w:r>
      <w:r w:rsidRPr="00E62EEE">
        <w:t>Điện trở là một linh kiện điện tử thụ động gồm 2 tiếp điểm kết nối, thường được dùng để hạn chế cường độ dòng điện chảy trong mạch, điều chỉnh mức độ tín hiệu, dùng để chia điện áp, kích hoạt các linh kiện điện tử chủ động như transistor, tiếp điểm cuối trong đường truyền điện và có trong rất nhiều ứng dụng khác.</w:t>
      </w:r>
    </w:p>
    <w:p w14:paraId="7756ECC9" w14:textId="690F7C1D" w:rsidR="00BA754E" w:rsidRPr="00BA754E" w:rsidRDefault="00BA754E" w:rsidP="004E0610">
      <w:pPr>
        <w:pStyle w:val="content"/>
        <w:ind w:left="360" w:firstLine="0"/>
      </w:pPr>
      <w:r w:rsidRPr="004E0610">
        <w:rPr>
          <w:b/>
          <w:bCs/>
        </w:rPr>
        <w:t>Led 3mm</w:t>
      </w:r>
      <w:r>
        <w:t>: Chiều dài: 16mm, đường kính: 3mm, dòng tiêu thụ: 5mA- 18mA</w:t>
      </w:r>
      <w:r w:rsidR="004E0610">
        <w:br/>
        <w:t>Đ</w:t>
      </w:r>
      <w:r>
        <w:t>iện áp tham chiếu:</w:t>
      </w:r>
      <w:r w:rsidRPr="00B71674">
        <w:t xml:space="preserve"> </w:t>
      </w:r>
      <w:r>
        <w:t>Đỏ</w:t>
      </w:r>
      <w:r w:rsidR="00C32D24">
        <w:t xml:space="preserve"> - 1.8V</w:t>
      </w:r>
      <w:r>
        <w:t>, Vàng</w:t>
      </w:r>
      <w:r w:rsidR="00C32D24">
        <w:t xml:space="preserve"> -</w:t>
      </w:r>
      <w:r>
        <w:t xml:space="preserve"> 2.2V, X</w:t>
      </w:r>
      <w:r w:rsidR="00C32D24">
        <w:t xml:space="preserve">anh </w:t>
      </w:r>
      <w:r w:rsidR="00E525FC">
        <w:t>l</w:t>
      </w:r>
      <w:r>
        <w:t xml:space="preserve">á </w:t>
      </w:r>
      <w:r w:rsidR="00C32D24">
        <w:t>-</w:t>
      </w:r>
      <w:r>
        <w:t xml:space="preserve"> 2.1V –</w:t>
      </w:r>
      <w:r w:rsidR="00C32D24">
        <w:t xml:space="preserve">, Xanh </w:t>
      </w:r>
      <w:r w:rsidR="00E525FC">
        <w:t>d</w:t>
      </w:r>
      <w:r w:rsidR="00C32D24">
        <w:t>ương -</w:t>
      </w:r>
      <w:r>
        <w:t>2.6V</w:t>
      </w:r>
    </w:p>
    <w:p w14:paraId="58942FE8" w14:textId="1055355B" w:rsidR="00F34E27" w:rsidRPr="00F34E27" w:rsidRDefault="00F34E27" w:rsidP="00F34E27">
      <w:pPr>
        <w:pStyle w:val="level1"/>
      </w:pPr>
      <w:bookmarkStart w:id="50" w:name="_Toc105107325"/>
      <w:r>
        <w:t>Các giao thức chính</w:t>
      </w:r>
      <w:r w:rsidR="000F74C7">
        <w:t xml:space="preserve"> được sử dụng</w:t>
      </w:r>
      <w:bookmarkEnd w:id="50"/>
    </w:p>
    <w:p w14:paraId="753EEEA1" w14:textId="6D73FC35" w:rsidR="00F34E27" w:rsidRDefault="00F34E27" w:rsidP="00F34E27">
      <w:pPr>
        <w:pStyle w:val="level2"/>
      </w:pPr>
      <w:bookmarkStart w:id="51" w:name="_Toc105107326"/>
      <w:r>
        <w:t>Giao thức WiFi</w:t>
      </w:r>
      <w:bookmarkEnd w:id="51"/>
    </w:p>
    <w:p w14:paraId="0B953854" w14:textId="4C6A6F2A" w:rsidR="00F34E27" w:rsidRDefault="00E54100" w:rsidP="00F34E27">
      <w:pPr>
        <w:pStyle w:val="content"/>
      </w:pPr>
      <w:r>
        <w:rPr>
          <w:noProof/>
        </w:rPr>
        <mc:AlternateContent>
          <mc:Choice Requires="wps">
            <w:drawing>
              <wp:anchor distT="0" distB="0" distL="114300" distR="114300" simplePos="0" relativeHeight="251901952" behindDoc="0" locked="0" layoutInCell="1" allowOverlap="1" wp14:anchorId="61F28211" wp14:editId="4C5912D5">
                <wp:simplePos x="0" y="0"/>
                <wp:positionH relativeFrom="page">
                  <wp:align>center</wp:align>
                </wp:positionH>
                <wp:positionV relativeFrom="paragraph">
                  <wp:posOffset>4584163</wp:posOffset>
                </wp:positionV>
                <wp:extent cx="3856355" cy="28702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856355" cy="287020"/>
                        </a:xfrm>
                        <a:prstGeom prst="rect">
                          <a:avLst/>
                        </a:prstGeom>
                        <a:solidFill>
                          <a:prstClr val="white"/>
                        </a:solidFill>
                        <a:ln>
                          <a:noFill/>
                        </a:ln>
                      </wps:spPr>
                      <wps:txbx>
                        <w:txbxContent>
                          <w:p w14:paraId="547189A5" w14:textId="0E4BA13E" w:rsidR="00316AE0" w:rsidRPr="009909E3" w:rsidRDefault="00316AE0" w:rsidP="00316AE0">
                            <w:pPr>
                              <w:pStyle w:val="Caption"/>
                              <w:rPr>
                                <w:noProof/>
                              </w:rPr>
                            </w:pPr>
                            <w:bookmarkStart w:id="52" w:name="_Toc104996104"/>
                            <w:r>
                              <w:t xml:space="preserve">Hình 2. </w:t>
                            </w:r>
                            <w:fldSimple w:instr=" SEQ Hình_2. \* ARABIC ">
                              <w:r w:rsidR="00E427A8">
                                <w:rPr>
                                  <w:noProof/>
                                </w:rPr>
                                <w:t>5</w:t>
                              </w:r>
                            </w:fldSimple>
                            <w:r>
                              <w:t>. Giao thức WiFi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28211" id="Text Box 44" o:spid="_x0000_s1036" type="#_x0000_t202" style="position:absolute;left:0;text-align:left;margin-left:0;margin-top:360.95pt;width:303.65pt;height:22.6pt;z-index:2519019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" stroked="f">
                <v:textbox inset="0,0,0,0">
                  <w:txbxContent>
                    <w:p w14:paraId="547189A5" w14:textId="0E4BA13E" w:rsidR="00316AE0" w:rsidRPr="009909E3" w:rsidRDefault="00316AE0" w:rsidP="00316AE0">
                      <w:pPr>
                        <w:pStyle w:val="Caption"/>
                        <w:rPr>
                          <w:noProof/>
                        </w:rPr>
                      </w:pPr>
                      <w:bookmarkStart w:id="53" w:name="_Toc104996104"/>
                      <w:r>
                        <w:t xml:space="preserve">Hình 2. </w:t>
                      </w:r>
                      <w:fldSimple w:instr=" SEQ Hình_2. \* ARABIC ">
                        <w:r w:rsidR="00E427A8">
                          <w:rPr>
                            <w:noProof/>
                          </w:rPr>
                          <w:t>5</w:t>
                        </w:r>
                      </w:fldSimple>
                      <w:r>
                        <w:t>. Giao thức WiFi</w:t>
                      </w:r>
                      <w:bookmarkEnd w:id="53"/>
                    </w:p>
                  </w:txbxContent>
                </v:textbox>
                <w10:wrap type="topAndBottom" anchorx="page"/>
              </v:shape>
            </w:pict>
          </mc:Fallback>
        </mc:AlternateContent>
      </w:r>
      <w:r>
        <w:rPr>
          <w:noProof/>
        </w:rPr>
        <w:drawing>
          <wp:anchor distT="0" distB="0" distL="114300" distR="114300" simplePos="0" relativeHeight="251721728" behindDoc="0" locked="0" layoutInCell="1" allowOverlap="1" wp14:anchorId="74BE71E0" wp14:editId="5A356626">
            <wp:simplePos x="0" y="0"/>
            <wp:positionH relativeFrom="page">
              <wp:align>center</wp:align>
            </wp:positionH>
            <wp:positionV relativeFrom="paragraph">
              <wp:posOffset>3001645</wp:posOffset>
            </wp:positionV>
            <wp:extent cx="2760345" cy="1561465"/>
            <wp:effectExtent l="0" t="0" r="190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60345" cy="1561465"/>
                    </a:xfrm>
                    <a:prstGeom prst="rect">
                      <a:avLst/>
                    </a:prstGeom>
                    <a:noFill/>
                  </pic:spPr>
                </pic:pic>
              </a:graphicData>
            </a:graphic>
            <wp14:sizeRelH relativeFrom="margin">
              <wp14:pctWidth>0</wp14:pctWidth>
            </wp14:sizeRelH>
            <wp14:sizeRelV relativeFrom="margin">
              <wp14:pctHeight>0</wp14:pctHeight>
            </wp14:sizeRelV>
          </wp:anchor>
        </w:drawing>
      </w:r>
      <w:r w:rsidR="00F34E27" w:rsidRPr="00F34E27">
        <w:t>Wi-Fi là một họ các giao thức mạng không dây, dựa trên các tiêu chuẩn của họ IEEE 802.11, được sử dụng rộng rãi trong cho việc kết nối không dây của thiết bị trong mạng nội bộ và việc kết nối Internet</w:t>
      </w:r>
      <w:r w:rsidR="00F34E27">
        <w:t>. WiFi</w:t>
      </w:r>
      <w:r w:rsidR="00F34E27" w:rsidRPr="00F34E27">
        <w:t xml:space="preserve"> cho phép các thiết bị điện tử trong phạm vi ngắn chia sẻ dữ liệu thông qua sóng vô tuyến. Ngày nay, WiFi được sử dụng phổ biến trong các hệ thống mạng máy tính trên thế giới, như trong các hộ gia đình, văn phòng làm việc cho việc kết nối các máy tính bàn, laptop, tablet, điện thoại thông minh, máy in,... mà không cần đến cáp mạng, cũng như việc kết nối Internet cho các thiết bị này. </w:t>
      </w:r>
      <w:r w:rsidR="00F34E27">
        <w:t>Nhiều</w:t>
      </w:r>
      <w:r w:rsidR="00F34E27" w:rsidRPr="00F34E27">
        <w:t xml:space="preserve"> địa điểm công cộng cũng được bố trí WiFi để phục vụ nhu cầu kết nối Internet cho các thiết bị di động</w:t>
      </w:r>
      <w:r w:rsidR="00241139">
        <w:rPr>
          <w:rStyle w:val="FootnoteReference"/>
        </w:rPr>
        <w:footnoteReference w:id="2"/>
      </w:r>
      <w:r w:rsidR="00AB5C49">
        <w:t xml:space="preserve"> </w:t>
      </w:r>
      <w:r w:rsidR="00C55103">
        <w:t>.</w:t>
      </w:r>
    </w:p>
    <w:p w14:paraId="4AD316C1" w14:textId="2831D190" w:rsidR="000631A3" w:rsidRDefault="000631A3" w:rsidP="001E6FC2">
      <w:pPr>
        <w:pStyle w:val="content"/>
      </w:pPr>
      <w:r>
        <w:t xml:space="preserve">(Nguồn: </w:t>
      </w:r>
      <w:hyperlink r:id="rId57" w:history="1">
        <w:r w:rsidR="00F05D7E" w:rsidRPr="00C00363">
          <w:rPr>
            <w:rStyle w:val="Hyperlink"/>
          </w:rPr>
          <w:t>https://toancauviet.com/</w:t>
        </w:r>
      </w:hyperlink>
      <w:r w:rsidR="00F05D7E">
        <w:t xml:space="preserve"> )</w:t>
      </w:r>
    </w:p>
    <w:p w14:paraId="07E3C0B3" w14:textId="6498892B" w:rsidR="00335571" w:rsidRDefault="00335571" w:rsidP="001E6FC2">
      <w:pPr>
        <w:pStyle w:val="content"/>
      </w:pPr>
      <w:r>
        <w:lastRenderedPageBreak/>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 Quá trình này có thể thực hiện ngược lại, Router nhận tín hiệu vô tuyến từ Adapter và giải mã chúng rồi gửi qua Internet.</w:t>
      </w:r>
    </w:p>
    <w:p w14:paraId="080C9F58" w14:textId="598751AF" w:rsidR="00335571" w:rsidRDefault="00335571" w:rsidP="00335571">
      <w:pPr>
        <w:pStyle w:val="content"/>
        <w:ind w:firstLine="0"/>
      </w:pPr>
      <w:r>
        <w:t>Một số chuẩn WiFi hiện nay:</w:t>
      </w:r>
    </w:p>
    <w:p w14:paraId="06C0D5E3" w14:textId="252BC362" w:rsidR="00335571" w:rsidRPr="00335571" w:rsidRDefault="00335571" w:rsidP="00335571">
      <w:pPr>
        <w:pStyle w:val="content"/>
      </w:pPr>
      <w:r w:rsidRPr="00335571">
        <w:t>Có rất nhiều chuẩn WiFi phổ biến hiện nay. Tất cả các chuẩn WiFi trên Việt Nam đều có sử dụng. Tuy nhiên, hai chuẩn phổ biến nhất hiện nay là 802.11g và 802.11n và được sử dụng nhiều nhất vẫn là 802.11n, hoạt động ở 2 dải tần 2.4GHz và 5GHz.</w:t>
      </w:r>
    </w:p>
    <w:p w14:paraId="52B9D408" w14:textId="75BA3107" w:rsidR="00335571" w:rsidRPr="00335571" w:rsidRDefault="00335571" w:rsidP="00335571">
      <w:pPr>
        <w:pStyle w:val="content"/>
      </w:pPr>
      <w:r w:rsidRPr="00335571">
        <w:t>Ngày nay một số thiết bị mới được sản xuất ở Việt Nam đã sử dụng các chuẩn 802.11ac, tuy nhiên số lượng này chưa nhiều (mặc dù ở các nước phát triển đã sử dụng rất phổ biến), một phần do chưa phù hợp với hạ tầng mạng còn hạn chế ở nước ta hiện nay.</w:t>
      </w:r>
    </w:p>
    <w:p w14:paraId="514C32B3" w14:textId="77777777" w:rsidR="00316AE0" w:rsidRDefault="00335571" w:rsidP="00316AE0">
      <w:pPr>
        <w:pStyle w:val="content"/>
        <w:keepNext/>
        <w:ind w:firstLine="0"/>
      </w:pPr>
      <w:r>
        <w:rPr>
          <w:noProof/>
        </w:rPr>
        <w:drawing>
          <wp:inline distT="0" distB="0" distL="0" distR="0" wp14:anchorId="69A6072C" wp14:editId="0C4A9DE4">
            <wp:extent cx="5579745" cy="2291715"/>
            <wp:effectExtent l="0" t="0" r="1905" b="6350"/>
            <wp:docPr id="7" name="Picture 7" descr="Các chuẩn wifi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ác chuẩn wifi hiện na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2291715"/>
                    </a:xfrm>
                    <a:prstGeom prst="rect">
                      <a:avLst/>
                    </a:prstGeom>
                    <a:noFill/>
                    <a:ln>
                      <a:noFill/>
                    </a:ln>
                  </pic:spPr>
                </pic:pic>
              </a:graphicData>
            </a:graphic>
          </wp:inline>
        </w:drawing>
      </w:r>
    </w:p>
    <w:p w14:paraId="4FF012DD" w14:textId="711053A1" w:rsidR="00A61ED9" w:rsidRDefault="00316AE0" w:rsidP="00316AE0">
      <w:pPr>
        <w:pStyle w:val="Caption"/>
      </w:pPr>
      <w:bookmarkStart w:id="54" w:name="_Toc104996105"/>
      <w:r>
        <w:t xml:space="preserve">Hình 2. </w:t>
      </w:r>
      <w:fldSimple w:instr=" SEQ Hình_2. \* ARABIC ">
        <w:r w:rsidR="00E427A8">
          <w:rPr>
            <w:noProof/>
          </w:rPr>
          <w:t>6</w:t>
        </w:r>
      </w:fldSimple>
      <w:r>
        <w:t>. Các chuẩn WiFi hiện nay</w:t>
      </w:r>
      <w:bookmarkEnd w:id="54"/>
    </w:p>
    <w:p w14:paraId="0DF448AD" w14:textId="3F62AD32" w:rsidR="00F05D7E" w:rsidRDefault="00F05D7E" w:rsidP="006C6A5A">
      <w:pPr>
        <w:pStyle w:val="content"/>
        <w:ind w:firstLine="426"/>
      </w:pPr>
      <w:r>
        <w:t>(</w:t>
      </w:r>
      <w:r w:rsidRPr="006C6A5A">
        <w:rPr>
          <w:sz w:val="26"/>
          <w:szCs w:val="26"/>
        </w:rPr>
        <w:t>Nguồn:</w:t>
      </w:r>
      <w:r w:rsidR="006C6A5A">
        <w:rPr>
          <w:sz w:val="26"/>
          <w:szCs w:val="26"/>
        </w:rPr>
        <w:t xml:space="preserve"> </w:t>
      </w:r>
      <w:hyperlink r:id="rId59" w:history="1">
        <w:r w:rsidR="006C6A5A" w:rsidRPr="006C6A5A">
          <w:rPr>
            <w:rStyle w:val="Hyperlink"/>
            <w:sz w:val="26"/>
            <w:szCs w:val="26"/>
          </w:rPr>
          <w:t>https://wikimaytinh.com/wifi-la-gi-wi-fi-hoat-dong-nhu-the-nao.html</w:t>
        </w:r>
      </w:hyperlink>
      <w:r>
        <w:t xml:space="preserve"> )</w:t>
      </w:r>
    </w:p>
    <w:p w14:paraId="2BEAB8A6" w14:textId="5A76785C" w:rsidR="00335571" w:rsidRPr="0093608D" w:rsidRDefault="0093608D" w:rsidP="0093608D">
      <w:pPr>
        <w:pStyle w:val="content"/>
      </w:pPr>
      <w:r w:rsidRPr="0093608D">
        <w:t xml:space="preserve">WiFi 6 là tiêu chuẩn mới nhất trong WiFi. Phiên bản mới nhất của tiêu chuẩn WiFi là 802.11ax (WiFi-6) và là bản nâng cấp so với tiêu chuẩn trước </w:t>
      </w:r>
      <w:r w:rsidRPr="0093608D">
        <w:lastRenderedPageBreak/>
        <w:t>đó, là 802.11ac (WiFi-5). Tiêu chuẩn nâng cấp này, WiFi 6, chủ yếu dành cho các thiết bị tương thích (như bộ định tuyến) để truyền tín hiệu WiFi hiệu quả hơn. WiFi 6 được xây dựng để đáp ứng với số lượng thiết bị ngày càng tăng trên thế giới và để cải thiện hiệu suất trong mật độ mạng cao như căn hộ có nhiều bộ định tuyến hoặc sân vận động ngoài trời. Thuật ngữ WiFi 6 được liên minh WiFi đặt ra là một chỉ định của ngành và được coi là một tên thân thiện với người tiêu dùng đối với tên tiêu chuẩn công nghiệp của nó là 802.11ax.</w:t>
      </w:r>
    </w:p>
    <w:p w14:paraId="0A558550" w14:textId="619486A2" w:rsidR="00F34E27" w:rsidRDefault="00F34E27" w:rsidP="00F34E27">
      <w:pPr>
        <w:pStyle w:val="level2"/>
      </w:pPr>
      <w:bookmarkStart w:id="55" w:name="_Toc105107327"/>
      <w:r>
        <w:t>Giao thức HTTP</w:t>
      </w:r>
      <w:bookmarkEnd w:id="55"/>
    </w:p>
    <w:p w14:paraId="3A466A67" w14:textId="3F160A05" w:rsidR="0093608D" w:rsidRDefault="0093608D" w:rsidP="0093608D">
      <w:pPr>
        <w:pStyle w:val="content"/>
      </w:pPr>
      <w:r>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r w:rsidR="004B3EF4">
        <w:t>.</w:t>
      </w:r>
      <w:r w:rsidR="00241139">
        <w:rPr>
          <w:rStyle w:val="FootnoteReference"/>
        </w:rPr>
        <w:footnoteReference w:id="3"/>
      </w:r>
    </w:p>
    <w:p w14:paraId="4EE98F74" w14:textId="77777777" w:rsidR="00316AE0" w:rsidRDefault="0093608D" w:rsidP="001C6131">
      <w:pPr>
        <w:pStyle w:val="content"/>
        <w:keepNext/>
        <w:ind w:firstLine="0"/>
        <w:jc w:val="center"/>
      </w:pPr>
      <w:r>
        <w:rPr>
          <w:noProof/>
        </w:rPr>
        <w:drawing>
          <wp:inline distT="0" distB="0" distL="0" distR="0" wp14:anchorId="745E51C6" wp14:editId="008154FC">
            <wp:extent cx="5293000" cy="3938954"/>
            <wp:effectExtent l="0" t="0" r="3175" b="4445"/>
            <wp:docPr id="8" name="Picture 8" descr="bo giao thuc tcp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 giao thuc tcp i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6612" cy="4008618"/>
                    </a:xfrm>
                    <a:prstGeom prst="rect">
                      <a:avLst/>
                    </a:prstGeom>
                    <a:noFill/>
                    <a:ln>
                      <a:noFill/>
                    </a:ln>
                  </pic:spPr>
                </pic:pic>
              </a:graphicData>
            </a:graphic>
          </wp:inline>
        </w:drawing>
      </w:r>
    </w:p>
    <w:p w14:paraId="174E527B" w14:textId="15C96063" w:rsidR="00A61ED9" w:rsidRDefault="00316AE0" w:rsidP="00316AE0">
      <w:pPr>
        <w:pStyle w:val="Caption"/>
      </w:pPr>
      <w:bookmarkStart w:id="56" w:name="_Toc104996106"/>
      <w:r>
        <w:t xml:space="preserve">Hình 2. </w:t>
      </w:r>
      <w:fldSimple w:instr=" SEQ Hình_2. \* ARABIC ">
        <w:r w:rsidR="00E427A8">
          <w:rPr>
            <w:noProof/>
          </w:rPr>
          <w:t>7</w:t>
        </w:r>
      </w:fldSimple>
      <w:r w:rsidR="007E746A">
        <w:t>. Giao thức HTTP</w:t>
      </w:r>
      <w:bookmarkEnd w:id="56"/>
    </w:p>
    <w:p w14:paraId="4CD107D8" w14:textId="22A25333" w:rsidR="0093608D" w:rsidRDefault="007E746A" w:rsidP="00843E55">
      <w:pPr>
        <w:pStyle w:val="content"/>
        <w:ind w:firstLine="0"/>
      </w:pPr>
      <w:r>
        <w:rPr>
          <w:noProof/>
        </w:rPr>
        <w:lastRenderedPageBreak/>
        <mc:AlternateContent>
          <mc:Choice Requires="wps">
            <w:drawing>
              <wp:anchor distT="0" distB="0" distL="114300" distR="114300" simplePos="0" relativeHeight="251904000" behindDoc="0" locked="0" layoutInCell="1" allowOverlap="1" wp14:anchorId="6BC3CE46" wp14:editId="67A83665">
                <wp:simplePos x="0" y="0"/>
                <wp:positionH relativeFrom="column">
                  <wp:posOffset>215900</wp:posOffset>
                </wp:positionH>
                <wp:positionV relativeFrom="paragraph">
                  <wp:posOffset>3293110</wp:posOffset>
                </wp:positionV>
                <wp:extent cx="514794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7AC94AC1" w14:textId="05F9918E" w:rsidR="007E746A" w:rsidRPr="00F7693E" w:rsidRDefault="007E746A" w:rsidP="007E746A">
                            <w:pPr>
                              <w:pStyle w:val="Caption"/>
                              <w:rPr>
                                <w:noProof/>
                              </w:rPr>
                            </w:pPr>
                            <w:bookmarkStart w:id="57" w:name="_Toc104996107"/>
                            <w:r>
                              <w:t xml:space="preserve">Hình 2. </w:t>
                            </w:r>
                            <w:fldSimple w:instr=" SEQ Hình_2. \* ARABIC ">
                              <w:r w:rsidR="00E427A8">
                                <w:rPr>
                                  <w:noProof/>
                                </w:rPr>
                                <w:t>8</w:t>
                              </w:r>
                            </w:fldSimple>
                            <w:r>
                              <w:t>. Cách thức hoạt động của giao thức HTTP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3CE46" id="Text Box 46" o:spid="_x0000_s1037" type="#_x0000_t202" style="position:absolute;left:0;text-align:left;margin-left:17pt;margin-top:259.3pt;width:405.3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uCkGwIAAEAEAAAOAAAAZHJzL2Uyb0RvYy54bWysU8Fu2zAMvQ/YPwi6L066pt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mfXX/4dD3nTFLs5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" stroked="f">
                <v:textbox style="mso-fit-shape-to-text:t" inset="0,0,0,0">
                  <w:txbxContent>
                    <w:p w14:paraId="7AC94AC1" w14:textId="05F9918E" w:rsidR="007E746A" w:rsidRPr="00F7693E" w:rsidRDefault="007E746A" w:rsidP="007E746A">
                      <w:pPr>
                        <w:pStyle w:val="Caption"/>
                        <w:rPr>
                          <w:noProof/>
                        </w:rPr>
                      </w:pPr>
                      <w:bookmarkStart w:id="58" w:name="_Toc104996107"/>
                      <w:r>
                        <w:t xml:space="preserve">Hình 2. </w:t>
                      </w:r>
                      <w:fldSimple w:instr=" SEQ Hình_2. \* ARABIC ">
                        <w:r w:rsidR="00E427A8">
                          <w:rPr>
                            <w:noProof/>
                          </w:rPr>
                          <w:t>8</w:t>
                        </w:r>
                      </w:fldSimple>
                      <w:r>
                        <w:t>. Cách thức hoạt động của giao thức HTTP</w:t>
                      </w:r>
                      <w:bookmarkEnd w:id="58"/>
                    </w:p>
                  </w:txbxContent>
                </v:textbox>
                <w10:wrap type="topAndBottom"/>
              </v:shape>
            </w:pict>
          </mc:Fallback>
        </mc:AlternateContent>
      </w:r>
      <w:r w:rsidR="004F7B81">
        <w:rPr>
          <w:noProof/>
        </w:rPr>
        <w:drawing>
          <wp:anchor distT="0" distB="0" distL="114300" distR="114300" simplePos="0" relativeHeight="251658240" behindDoc="0" locked="0" layoutInCell="1" allowOverlap="1" wp14:anchorId="0BD7EF1B" wp14:editId="0AA90644">
            <wp:simplePos x="0" y="0"/>
            <wp:positionH relativeFrom="margin">
              <wp:align>center</wp:align>
            </wp:positionH>
            <wp:positionV relativeFrom="paragraph">
              <wp:posOffset>1472809</wp:posOffset>
            </wp:positionV>
            <wp:extent cx="5148090" cy="1763486"/>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8090" cy="1763486"/>
                    </a:xfrm>
                    <a:prstGeom prst="rect">
                      <a:avLst/>
                    </a:prstGeom>
                    <a:noFill/>
                    <a:ln>
                      <a:noFill/>
                    </a:ln>
                  </pic:spPr>
                </pic:pic>
              </a:graphicData>
            </a:graphic>
            <wp14:sizeRelV relativeFrom="margin">
              <wp14:pctHeight>0</wp14:pctHeight>
            </wp14:sizeRelV>
          </wp:anchor>
        </w:drawing>
      </w:r>
      <w:r w:rsidR="0093608D" w:rsidRPr="0093608D">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706D0592" w14:textId="268EA527" w:rsidR="0093608D" w:rsidRDefault="00CC78F0" w:rsidP="001C6131">
      <w:pPr>
        <w:pStyle w:val="content"/>
        <w:spacing w:line="276" w:lineRule="auto"/>
      </w:pPr>
      <w:r w:rsidRPr="00CC78F0">
        <w:t>Ngoài ra, khi các hệ thống trao đổi dữ liệu với nhau, chúng cũng sử dụng giao thức này nhưng 2 bên đều là server.</w:t>
      </w:r>
    </w:p>
    <w:p w14:paraId="3183D3A9" w14:textId="45D4BBF4" w:rsidR="001646A9" w:rsidRPr="00B42415" w:rsidRDefault="00F34E27" w:rsidP="00B42415">
      <w:pPr>
        <w:pStyle w:val="level2"/>
      </w:pPr>
      <w:bookmarkStart w:id="59" w:name="_Toc105107328"/>
      <w:r>
        <w:t>Giao thức MQTT</w:t>
      </w:r>
      <w:bookmarkEnd w:id="59"/>
    </w:p>
    <w:p w14:paraId="62E43E43" w14:textId="71784630" w:rsidR="001873D5" w:rsidRDefault="00E11210" w:rsidP="00E11210">
      <w:pPr>
        <w:pStyle w:val="content"/>
      </w:pPr>
      <w:r w:rsidRPr="00E03CD1">
        <w:rPr>
          <w:i/>
          <w:iCs/>
          <w:noProof/>
        </w:rPr>
        <w:drawing>
          <wp:anchor distT="0" distB="0" distL="114300" distR="114300" simplePos="0" relativeHeight="251660288" behindDoc="0" locked="0" layoutInCell="1" allowOverlap="1" wp14:anchorId="25538873" wp14:editId="00826E71">
            <wp:simplePos x="0" y="0"/>
            <wp:positionH relativeFrom="margin">
              <wp:align>center</wp:align>
            </wp:positionH>
            <wp:positionV relativeFrom="paragraph">
              <wp:posOffset>1563370</wp:posOffset>
            </wp:positionV>
            <wp:extent cx="4136390" cy="2015490"/>
            <wp:effectExtent l="0" t="0" r="0" b="3810"/>
            <wp:wrapTopAndBottom/>
            <wp:docPr id="22" name="Picture 22" descr="Guide to MQTT - Ced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de to MQTT - Cedalo"/>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420"/>
                    <a:stretch/>
                  </pic:blipFill>
                  <pic:spPr bwMode="auto">
                    <a:xfrm>
                      <a:off x="0" y="0"/>
                      <a:ext cx="4136390" cy="2015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6048" behindDoc="0" locked="0" layoutInCell="1" allowOverlap="1" wp14:anchorId="6E4C99AE" wp14:editId="03E51263">
                <wp:simplePos x="0" y="0"/>
                <wp:positionH relativeFrom="page">
                  <wp:align>center</wp:align>
                </wp:positionH>
                <wp:positionV relativeFrom="paragraph">
                  <wp:posOffset>3627120</wp:posOffset>
                </wp:positionV>
                <wp:extent cx="4432935" cy="635"/>
                <wp:effectExtent l="0" t="0" r="5715" b="0"/>
                <wp:wrapTopAndBottom/>
                <wp:docPr id="47" name="Text Box 47"/>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189258FA" w14:textId="578D29F0" w:rsidR="007E746A" w:rsidRPr="00966BAE" w:rsidRDefault="007E746A" w:rsidP="007E746A">
                            <w:pPr>
                              <w:pStyle w:val="Caption"/>
                              <w:rPr>
                                <w:noProof/>
                              </w:rPr>
                            </w:pPr>
                            <w:bookmarkStart w:id="60" w:name="_Toc104996108"/>
                            <w:r>
                              <w:t xml:space="preserve">Hình 2. </w:t>
                            </w:r>
                            <w:fldSimple w:instr=" SEQ Hình_2. \* ARABIC ">
                              <w:r w:rsidR="00E427A8">
                                <w:rPr>
                                  <w:noProof/>
                                </w:rPr>
                                <w:t>9</w:t>
                              </w:r>
                            </w:fldSimple>
                            <w:r>
                              <w:t>. Giao thức MQTT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C99AE" id="Text Box 47" o:spid="_x0000_s1038" type="#_x0000_t202" style="position:absolute;left:0;text-align:left;margin-left:0;margin-top:285.6pt;width:349.05pt;height:.05pt;z-index:2519060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kQ8GgIAAEAEAAAOAAAAZHJzL2Uyb0RvYy54bWysU8Fu2zAMvQ/YPwi6L07Srl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fX81vrz5yJil2Qw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" stroked="f">
                <v:textbox style="mso-fit-shape-to-text:t" inset="0,0,0,0">
                  <w:txbxContent>
                    <w:p w14:paraId="189258FA" w14:textId="578D29F0" w:rsidR="007E746A" w:rsidRPr="00966BAE" w:rsidRDefault="007E746A" w:rsidP="007E746A">
                      <w:pPr>
                        <w:pStyle w:val="Caption"/>
                        <w:rPr>
                          <w:noProof/>
                        </w:rPr>
                      </w:pPr>
                      <w:bookmarkStart w:id="61" w:name="_Toc104996108"/>
                      <w:r>
                        <w:t xml:space="preserve">Hình 2. </w:t>
                      </w:r>
                      <w:fldSimple w:instr=" SEQ Hình_2. \* ARABIC ">
                        <w:r w:rsidR="00E427A8">
                          <w:rPr>
                            <w:noProof/>
                          </w:rPr>
                          <w:t>9</w:t>
                        </w:r>
                      </w:fldSimple>
                      <w:r>
                        <w:t>. Giao thức MQTT</w:t>
                      </w:r>
                      <w:bookmarkEnd w:id="61"/>
                    </w:p>
                  </w:txbxContent>
                </v:textbox>
                <w10:wrap type="topAndBottom" anchorx="page"/>
              </v:shape>
            </w:pict>
          </mc:Fallback>
        </mc:AlternateContent>
      </w:r>
      <w:r w:rsidR="00CC78F0" w:rsidRPr="00CC78F0">
        <w:t>MQTT là một giao thức truyền tải dữ liệu, sử dụng mô hình mạng Publish – Subscribe nhằm mục đính truyền dữ liệu giữa các thiết bị. Giao thức thường chạy qua TCP / IP. Tuy nhiên, bất kỳ giao thức mạng nào cung cấp các kết nối theo thứ tự, không mất dữ liệu, hai chiều đều có thể hỗ trợ MQTT. Nó được thiết kế cho các kết nối với các vị trí ở xa hoặc băng thông mạng bị hạn chế.</w:t>
      </w:r>
      <w:r w:rsidR="00241139">
        <w:rPr>
          <w:rStyle w:val="FootnoteReference"/>
        </w:rPr>
        <w:footnoteReference w:id="4"/>
      </w:r>
    </w:p>
    <w:p w14:paraId="3E2E6997" w14:textId="77777777" w:rsidR="000903E0" w:rsidRDefault="000903E0" w:rsidP="000903E0">
      <w:pPr>
        <w:pStyle w:val="level2"/>
      </w:pPr>
      <w:bookmarkStart w:id="62" w:name="_Toc105107329"/>
      <w:r w:rsidRPr="00C75367">
        <w:lastRenderedPageBreak/>
        <w:t>Hệ</w:t>
      </w:r>
      <w:r>
        <w:t xml:space="preserve"> điều hành FreeRTOS</w:t>
      </w:r>
      <w:bookmarkEnd w:id="62"/>
    </w:p>
    <w:p w14:paraId="1595A342" w14:textId="70810661" w:rsidR="000903E0" w:rsidRDefault="00DF0A67" w:rsidP="000903E0">
      <w:pPr>
        <w:pStyle w:val="content"/>
      </w:pPr>
      <w:r>
        <w:rPr>
          <w:noProof/>
        </w:rPr>
        <w:drawing>
          <wp:anchor distT="0" distB="0" distL="114300" distR="114300" simplePos="0" relativeHeight="251830272" behindDoc="0" locked="0" layoutInCell="1" allowOverlap="1" wp14:anchorId="11712AEF" wp14:editId="31BF1154">
            <wp:simplePos x="0" y="0"/>
            <wp:positionH relativeFrom="margin">
              <wp:align>center</wp:align>
            </wp:positionH>
            <wp:positionV relativeFrom="paragraph">
              <wp:posOffset>1014095</wp:posOffset>
            </wp:positionV>
            <wp:extent cx="3195955" cy="1412240"/>
            <wp:effectExtent l="0" t="0" r="0" b="0"/>
            <wp:wrapTopAndBottom/>
            <wp:docPr id="11" name="Picture 1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ip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95955"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03E0">
        <w:t>FreeRTOS là một hệ điều hành nhúng thời gian thực (Real Time Operating System) mã nguồn mở được phát triển bởi Real Time Engineers Ltd, sáng lập và sở hữu bởi Richard Barry.</w:t>
      </w:r>
      <w:r w:rsidR="00241139">
        <w:rPr>
          <w:rStyle w:val="FootnoteReference"/>
        </w:rPr>
        <w:footnoteReference w:id="5"/>
      </w:r>
    </w:p>
    <w:p w14:paraId="325E80A8" w14:textId="3A5F852D" w:rsidR="000903E0" w:rsidRDefault="007E746A" w:rsidP="001646A9">
      <w:pPr>
        <w:pStyle w:val="content"/>
        <w:ind w:firstLine="0"/>
      </w:pPr>
      <w:r>
        <w:rPr>
          <w:noProof/>
        </w:rPr>
        <mc:AlternateContent>
          <mc:Choice Requires="wps">
            <w:drawing>
              <wp:anchor distT="0" distB="0" distL="114300" distR="114300" simplePos="0" relativeHeight="251908096" behindDoc="0" locked="0" layoutInCell="1" allowOverlap="1" wp14:anchorId="0D56D3A1" wp14:editId="12A2DBF2">
                <wp:simplePos x="0" y="0"/>
                <wp:positionH relativeFrom="margin">
                  <wp:align>center</wp:align>
                </wp:positionH>
                <wp:positionV relativeFrom="paragraph">
                  <wp:posOffset>1530350</wp:posOffset>
                </wp:positionV>
                <wp:extent cx="3195955" cy="635"/>
                <wp:effectExtent l="0" t="0" r="4445" b="0"/>
                <wp:wrapSquare wrapText="bothSides"/>
                <wp:docPr id="48" name="Text Box 48"/>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59CB9C9B" w14:textId="33D313A3" w:rsidR="007E746A" w:rsidRPr="00E321B1" w:rsidRDefault="007E746A" w:rsidP="007E746A">
                            <w:pPr>
                              <w:pStyle w:val="Caption"/>
                              <w:rPr>
                                <w:noProof/>
                              </w:rPr>
                            </w:pPr>
                            <w:bookmarkStart w:id="63" w:name="_Toc104996109"/>
                            <w:r>
                              <w:t xml:space="preserve">Hình 2. </w:t>
                            </w:r>
                            <w:fldSimple w:instr=" SEQ Hình_2. \* ARABIC ">
                              <w:r w:rsidR="00E427A8">
                                <w:rPr>
                                  <w:noProof/>
                                </w:rPr>
                                <w:t>10</w:t>
                              </w:r>
                            </w:fldSimple>
                            <w:r>
                              <w:t>. Hệ điều hành FreeRTOS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6D3A1" id="Text Box 48" o:spid="_x0000_s1039" type="#_x0000_t202" style="position:absolute;left:0;text-align:left;margin-left:0;margin-top:120.5pt;width:251.65pt;height:.05pt;z-index:251908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" stroked="f">
                <v:textbox style="mso-fit-shape-to-text:t" inset="0,0,0,0">
                  <w:txbxContent>
                    <w:p w14:paraId="59CB9C9B" w14:textId="33D313A3" w:rsidR="007E746A" w:rsidRPr="00E321B1" w:rsidRDefault="007E746A" w:rsidP="007E746A">
                      <w:pPr>
                        <w:pStyle w:val="Caption"/>
                        <w:rPr>
                          <w:noProof/>
                        </w:rPr>
                      </w:pPr>
                      <w:bookmarkStart w:id="64" w:name="_Toc104996109"/>
                      <w:r>
                        <w:t xml:space="preserve">Hình 2. </w:t>
                      </w:r>
                      <w:fldSimple w:instr=" SEQ Hình_2. \* ARABIC ">
                        <w:r w:rsidR="00E427A8">
                          <w:rPr>
                            <w:noProof/>
                          </w:rPr>
                          <w:t>10</w:t>
                        </w:r>
                      </w:fldSimple>
                      <w:r>
                        <w:t>. Hệ điều hành FreeRTOS</w:t>
                      </w:r>
                      <w:bookmarkEnd w:id="64"/>
                    </w:p>
                  </w:txbxContent>
                </v:textbox>
                <w10:wrap type="square" anchorx="margin"/>
              </v:shape>
            </w:pict>
          </mc:Fallback>
        </mc:AlternateContent>
      </w:r>
    </w:p>
    <w:p w14:paraId="6E7A6B25" w14:textId="3004776F" w:rsidR="000903E0" w:rsidRDefault="000903E0" w:rsidP="000903E0">
      <w:pPr>
        <w:pStyle w:val="content"/>
      </w:pPr>
      <w:r>
        <w:t xml:space="preserve">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w:t>
      </w:r>
    </w:p>
    <w:p w14:paraId="696D5A88" w14:textId="4A6CC941" w:rsidR="000903E0" w:rsidRPr="00093D9D" w:rsidRDefault="004F6F89" w:rsidP="000903E0">
      <w:pPr>
        <w:pStyle w:val="content"/>
      </w:pPr>
      <w:r>
        <w:rPr>
          <w:noProof/>
        </w:rPr>
        <mc:AlternateContent>
          <mc:Choice Requires="wps">
            <w:drawing>
              <wp:anchor distT="0" distB="0" distL="114300" distR="114300" simplePos="0" relativeHeight="251910144" behindDoc="0" locked="0" layoutInCell="1" allowOverlap="1" wp14:anchorId="07E2C267" wp14:editId="4A718CB8">
                <wp:simplePos x="0" y="0"/>
                <wp:positionH relativeFrom="page">
                  <wp:align>center</wp:align>
                </wp:positionH>
                <wp:positionV relativeFrom="paragraph">
                  <wp:posOffset>3330819</wp:posOffset>
                </wp:positionV>
                <wp:extent cx="41402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25D51CEB" w14:textId="7E37CCFC" w:rsidR="007E746A" w:rsidRPr="005E7344" w:rsidRDefault="007E746A" w:rsidP="007E746A">
                            <w:pPr>
                              <w:pStyle w:val="Caption"/>
                              <w:rPr>
                                <w:noProof/>
                              </w:rPr>
                            </w:pPr>
                            <w:bookmarkStart w:id="65" w:name="_Toc104996110"/>
                            <w:r>
                              <w:t xml:space="preserve">Hình 2. </w:t>
                            </w:r>
                            <w:fldSimple w:instr=" SEQ Hình_2. \* ARABIC ">
                              <w:r w:rsidR="00E427A8">
                                <w:rPr>
                                  <w:noProof/>
                                </w:rPr>
                                <w:t>11</w:t>
                              </w:r>
                            </w:fldSimple>
                            <w:r>
                              <w:t>. Các chức năng của hệ điều hành FreeRTOS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2C267" id="Text Box 49" o:spid="_x0000_s1040" type="#_x0000_t202" style="position:absolute;left:0;text-align:left;margin-left:0;margin-top:262.25pt;width:326pt;height:.05pt;z-index:2519101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GQGQIAAEAEAAAOAAAAZHJzL2Uyb0RvYy54bWysU8Fu2zAMvQ/YPwi6L066rB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fzaekBWeSYrcfP8U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" stroked="f">
                <v:textbox style="mso-fit-shape-to-text:t" inset="0,0,0,0">
                  <w:txbxContent>
                    <w:p w14:paraId="25D51CEB" w14:textId="7E37CCFC" w:rsidR="007E746A" w:rsidRPr="005E7344" w:rsidRDefault="007E746A" w:rsidP="007E746A">
                      <w:pPr>
                        <w:pStyle w:val="Caption"/>
                        <w:rPr>
                          <w:noProof/>
                        </w:rPr>
                      </w:pPr>
                      <w:bookmarkStart w:id="66" w:name="_Toc104996110"/>
                      <w:r>
                        <w:t xml:space="preserve">Hình 2. </w:t>
                      </w:r>
                      <w:fldSimple w:instr=" SEQ Hình_2. \* ARABIC ">
                        <w:r w:rsidR="00E427A8">
                          <w:rPr>
                            <w:noProof/>
                          </w:rPr>
                          <w:t>11</w:t>
                        </w:r>
                      </w:fldSimple>
                      <w:r>
                        <w:t>. Các chức năng của hệ điều hành FreeRTOS</w:t>
                      </w:r>
                      <w:bookmarkEnd w:id="66"/>
                    </w:p>
                  </w:txbxContent>
                </v:textbox>
                <w10:wrap type="topAndBottom" anchorx="page"/>
              </v:shape>
            </w:pict>
          </mc:Fallback>
        </mc:AlternateContent>
      </w:r>
      <w:r w:rsidR="00DF0A67" w:rsidRPr="003B37A4">
        <w:rPr>
          <w:noProof/>
        </w:rPr>
        <mc:AlternateContent>
          <mc:Choice Requires="wpg">
            <w:drawing>
              <wp:anchor distT="0" distB="0" distL="114300" distR="114300" simplePos="0" relativeHeight="251829248" behindDoc="0" locked="0" layoutInCell="1" allowOverlap="1" wp14:anchorId="262E0FAA" wp14:editId="1064135F">
                <wp:simplePos x="0" y="0"/>
                <wp:positionH relativeFrom="page">
                  <wp:align>center</wp:align>
                </wp:positionH>
                <wp:positionV relativeFrom="paragraph">
                  <wp:posOffset>1865630</wp:posOffset>
                </wp:positionV>
                <wp:extent cx="3024505" cy="1444625"/>
                <wp:effectExtent l="0" t="0" r="4445" b="22225"/>
                <wp:wrapTopAndBottom/>
                <wp:docPr id="110" name="Group 5"/>
                <wp:cNvGraphicFramePr/>
                <a:graphic xmlns:a="http://schemas.openxmlformats.org/drawingml/2006/main">
                  <a:graphicData uri="http://schemas.microsoft.com/office/word/2010/wordprocessingGroup">
                    <wpg:wgp>
                      <wpg:cNvGrpSpPr/>
                      <wpg:grpSpPr>
                        <a:xfrm>
                          <a:off x="0" y="0"/>
                          <a:ext cx="3024505" cy="1444625"/>
                          <a:chOff x="0" y="0"/>
                          <a:chExt cx="7718853" cy="4184822"/>
                        </a:xfrm>
                      </wpg:grpSpPr>
                      <wpg:grpSp>
                        <wpg:cNvPr id="111" name="Group 111"/>
                        <wpg:cNvGrpSpPr/>
                        <wpg:grpSpPr>
                          <a:xfrm>
                            <a:off x="246620" y="121661"/>
                            <a:ext cx="7472233" cy="3752287"/>
                            <a:chOff x="246620" y="121661"/>
                            <a:chExt cx="7472233" cy="3752287"/>
                          </a:xfrm>
                        </wpg:grpSpPr>
                        <pic:pic xmlns:pic="http://schemas.openxmlformats.org/drawingml/2006/picture">
                          <pic:nvPicPr>
                            <pic:cNvPr id="112" name="Picture 112" descr="RTOS cơ bản phần 1 | Học ARM"/>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46620" y="296820"/>
                              <a:ext cx="3388416" cy="3401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113" descr="Tổng quan về RTOS"/>
                            <pic:cNvPicPr>
                              <a:picLocks noChangeAspect="1"/>
                            </pic:cNvPicPr>
                          </pic:nvPicPr>
                          <pic:blipFill rotWithShape="1">
                            <a:blip r:embed="rId65">
                              <a:extLst>
                                <a:ext uri="{28A0092B-C50C-407E-A947-70E740481C1C}">
                                  <a14:useLocalDpi xmlns:a14="http://schemas.microsoft.com/office/drawing/2010/main" val="0"/>
                                </a:ext>
                              </a:extLst>
                            </a:blip>
                            <a:srcRect l="18942" t="19377" r="22347"/>
                            <a:stretch/>
                          </pic:blipFill>
                          <pic:spPr bwMode="auto">
                            <a:xfrm>
                              <a:off x="3748216" y="121661"/>
                              <a:ext cx="3970637" cy="3752287"/>
                            </a:xfrm>
                            <a:prstGeom prst="rect">
                              <a:avLst/>
                            </a:prstGeom>
                            <a:noFill/>
                            <a:ln>
                              <a:noFill/>
                            </a:ln>
                            <a:extLst>
                              <a:ext uri="{53640926-AAD7-44D8-BBD7-CCE9431645EC}">
                                <a14:shadowObscured xmlns:a14="http://schemas.microsoft.com/office/drawing/2010/main"/>
                              </a:ext>
                            </a:extLst>
                          </pic:spPr>
                        </pic:pic>
                      </wpg:grpSp>
                      <wps:wsp>
                        <wps:cNvPr id="114" name="Rectangle 114"/>
                        <wps:cNvSpPr/>
                        <wps:spPr>
                          <a:xfrm>
                            <a:off x="0" y="0"/>
                            <a:ext cx="7628238" cy="418482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E3AD3FC" id="Group 5" o:spid="_x0000_s1026" style="position:absolute;margin-left:0;margin-top:146.9pt;width:238.15pt;height:113.75pt;z-index:251829248;mso-position-horizontal:center;mso-position-horizontal-relative:page;mso-width-relative:margin;mso-height-relative:margin" coordsize="77188,418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kAMAAgAAABQAABCYkAQAAgAAABQAABCskpEAAgAAAAMxNgAAkpIAAgAAAAMxNgAA6hwABwAA&#10;CAwAAAiM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NzowNjoyMCAxNToyNjozNQAyMDE3OjA2OjIwIDE1OjI2OjM1&#10;AAAAYQBiAGMAAAD/4QsW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Ny0wNi0yMFQx&#10;NToyNjozNS4xNT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YWJj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a8Cc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">
                <v:group id="Group 111" o:spid="_x0000_s1027" style="position:absolute;left:2466;top:1216;width:74722;height:37523" coordorigin="2466,1216" coordsize="74722,3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12" o:spid="_x0000_s1028" type="#_x0000_t75" alt="RTOS cơ bản phần 1 | Học ARM" style="position:absolute;left:2466;top:2968;width:33884;height:3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">
                    <v:imagedata r:id="rId66" o:title="RTOS cơ bản phần 1 | Học ARM"/>
                  </v:shape>
                  <v:shape id="Picture 113" o:spid="_x0000_s1029" type="#_x0000_t75" alt="Tổng quan về RTOS" style="position:absolute;left:37482;top:1216;width:39706;height:3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">
                    <v:imagedata r:id="rId67" o:title="Tổng quan về RTOS" croptop="12699f" cropleft="12414f" cropright="14645f"/>
                  </v:shape>
                </v:group>
                <v:rect id="Rectangle 114" o:spid="_x0000_s1030" style="position:absolute;width:76282;height:4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" filled="f" strokecolor="black [3200]" strokeweight="1.5pt">
                  <v:stroke joinstyle="round"/>
                </v:rect>
                <w10:wrap type="topAndBottom" anchorx="page"/>
              </v:group>
            </w:pict>
          </mc:Fallback>
        </mc:AlternateContent>
      </w:r>
      <w:r w:rsidR="000903E0" w:rsidRPr="00093D9D">
        <w:t xml:space="preserve">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w:t>
      </w:r>
    </w:p>
    <w:p w14:paraId="6767C1AF" w14:textId="17BD25AB" w:rsidR="00CC78F0" w:rsidRDefault="000903E0" w:rsidP="004359D5">
      <w:pPr>
        <w:pStyle w:val="content"/>
      </w:pPr>
      <w:r w:rsidRPr="00093D9D">
        <w:lastRenderedPageBreak/>
        <w:t>Ngoài ra, nó cũng cho phép triển khai các cơ chế đồng bộ giữa các tiến trình như: Queues, Counting Semaphore, Mutexes.</w:t>
      </w:r>
    </w:p>
    <w:p w14:paraId="0BA7F04C" w14:textId="48F4A902" w:rsidR="00C00F5D" w:rsidRDefault="00057629" w:rsidP="00A8033E">
      <w:pPr>
        <w:pStyle w:val="level1"/>
      </w:pPr>
      <w:bookmarkStart w:id="67" w:name="_Toc105107330"/>
      <w:r>
        <w:t>Giới thiệu một số p</w:t>
      </w:r>
      <w:r w:rsidR="00010D3A">
        <w:t>hần mềm</w:t>
      </w:r>
      <w:r w:rsidR="00005399">
        <w:t xml:space="preserve"> thiết kế</w:t>
      </w:r>
      <w:r w:rsidR="00010D3A">
        <w:t xml:space="preserve"> hệ thống</w:t>
      </w:r>
      <w:bookmarkEnd w:id="67"/>
    </w:p>
    <w:p w14:paraId="1B2FA8DC" w14:textId="2AF058BA" w:rsidR="00C75367" w:rsidRDefault="004F6F89" w:rsidP="00C75367">
      <w:pPr>
        <w:pStyle w:val="level2"/>
      </w:pPr>
      <w:bookmarkStart w:id="68" w:name="_Toc105107331"/>
      <w:r>
        <w:rPr>
          <w:noProof/>
        </w:rPr>
        <mc:AlternateContent>
          <mc:Choice Requires="wps">
            <w:drawing>
              <wp:anchor distT="0" distB="0" distL="114300" distR="114300" simplePos="0" relativeHeight="251912192" behindDoc="0" locked="0" layoutInCell="1" allowOverlap="1" wp14:anchorId="0F18377F" wp14:editId="61889AB4">
                <wp:simplePos x="0" y="0"/>
                <wp:positionH relativeFrom="page">
                  <wp:align>center</wp:align>
                </wp:positionH>
                <wp:positionV relativeFrom="paragraph">
                  <wp:posOffset>1918823</wp:posOffset>
                </wp:positionV>
                <wp:extent cx="3465830" cy="635"/>
                <wp:effectExtent l="0" t="0" r="1270" b="0"/>
                <wp:wrapTopAndBottom/>
                <wp:docPr id="50" name="Text Box 50"/>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7E32767E" w14:textId="7164B379" w:rsidR="00FC5768" w:rsidRPr="0086046E" w:rsidRDefault="00FC5768" w:rsidP="00FC5768">
                            <w:pPr>
                              <w:pStyle w:val="Caption"/>
                              <w:rPr>
                                <w:rFonts w:eastAsiaTheme="majorEastAsia" w:cstheme="majorBidi"/>
                                <w:noProof/>
                                <w:szCs w:val="24"/>
                              </w:rPr>
                            </w:pPr>
                            <w:bookmarkStart w:id="69" w:name="_Toc104996111"/>
                            <w:r>
                              <w:t xml:space="preserve">Hình 2. </w:t>
                            </w:r>
                            <w:fldSimple w:instr=" SEQ Hình_2. \* ARABIC ">
                              <w:r w:rsidR="00E427A8">
                                <w:rPr>
                                  <w:noProof/>
                                </w:rPr>
                                <w:t>12</w:t>
                              </w:r>
                            </w:fldSimple>
                            <w:r>
                              <w:t>. Phần mềm Visual Studio Code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8377F" id="Text Box 50" o:spid="_x0000_s1041" type="#_x0000_t202" style="position:absolute;left:0;text-align:left;margin-left:0;margin-top:151.1pt;width:272.9pt;height:.05pt;z-index:251912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66GQIAAEAEAAAOAAAAZHJzL2Uyb0RvYy54bWysU8Fu2zAMvQ/YPwi6L06aNSi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" stroked="f">
                <v:textbox style="mso-fit-shape-to-text:t" inset="0,0,0,0">
                  <w:txbxContent>
                    <w:p w14:paraId="7E32767E" w14:textId="7164B379" w:rsidR="00FC5768" w:rsidRPr="0086046E" w:rsidRDefault="00FC5768" w:rsidP="00FC5768">
                      <w:pPr>
                        <w:pStyle w:val="Caption"/>
                        <w:rPr>
                          <w:rFonts w:eastAsiaTheme="majorEastAsia" w:cstheme="majorBidi"/>
                          <w:noProof/>
                          <w:szCs w:val="24"/>
                        </w:rPr>
                      </w:pPr>
                      <w:bookmarkStart w:id="70" w:name="_Toc104996111"/>
                      <w:r>
                        <w:t xml:space="preserve">Hình 2. </w:t>
                      </w:r>
                      <w:fldSimple w:instr=" SEQ Hình_2. \* ARABIC ">
                        <w:r w:rsidR="00E427A8">
                          <w:rPr>
                            <w:noProof/>
                          </w:rPr>
                          <w:t>12</w:t>
                        </w:r>
                      </w:fldSimple>
                      <w:r>
                        <w:t>. Phần mềm Visual Studio Code</w:t>
                      </w:r>
                      <w:bookmarkEnd w:id="70"/>
                    </w:p>
                  </w:txbxContent>
                </v:textbox>
                <w10:wrap type="topAndBottom" anchorx="page"/>
              </v:shape>
            </w:pict>
          </mc:Fallback>
        </mc:AlternateContent>
      </w:r>
      <w:r>
        <w:rPr>
          <w:noProof/>
        </w:rPr>
        <w:drawing>
          <wp:anchor distT="0" distB="0" distL="114300" distR="114300" simplePos="0" relativeHeight="251765760" behindDoc="0" locked="0" layoutInCell="1" allowOverlap="1" wp14:anchorId="36B7ED5C" wp14:editId="360725DB">
            <wp:simplePos x="0" y="0"/>
            <wp:positionH relativeFrom="page">
              <wp:posOffset>2414905</wp:posOffset>
            </wp:positionH>
            <wp:positionV relativeFrom="paragraph">
              <wp:posOffset>287655</wp:posOffset>
            </wp:positionV>
            <wp:extent cx="2672715" cy="1680210"/>
            <wp:effectExtent l="0" t="0" r="0" b="0"/>
            <wp:wrapTopAndBottom/>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2715" cy="1680210"/>
                    </a:xfrm>
                    <a:prstGeom prst="rect">
                      <a:avLst/>
                    </a:prstGeom>
                    <a:noFill/>
                  </pic:spPr>
                </pic:pic>
              </a:graphicData>
            </a:graphic>
            <wp14:sizeRelH relativeFrom="margin">
              <wp14:pctWidth>0</wp14:pctWidth>
            </wp14:sizeRelH>
            <wp14:sizeRelV relativeFrom="margin">
              <wp14:pctHeight>0</wp14:pctHeight>
            </wp14:sizeRelV>
          </wp:anchor>
        </w:drawing>
      </w:r>
      <w:r w:rsidR="002500AE">
        <w:t>Phần mềm Visual Studio code</w:t>
      </w:r>
      <w:bookmarkEnd w:id="68"/>
    </w:p>
    <w:p w14:paraId="5F7F0608" w14:textId="50A3E200" w:rsidR="00C75367" w:rsidRDefault="00C75367" w:rsidP="00C75367">
      <w:pPr>
        <w:pStyle w:val="content"/>
      </w:pPr>
      <w:r>
        <w:t>Là một trình biên tập lập trình code miễn phí dành cho Windows, Linux và macOS, Visual Studio Code được phát triển bởi Microsoft. Nó được xem là một sự kết hợp hoàn hảo giữa IDE và Code Editor.</w:t>
      </w:r>
      <w:r w:rsidR="004F6F89">
        <w:rPr>
          <w:rStyle w:val="FootnoteReference"/>
        </w:rPr>
        <w:footnoteReference w:id="6"/>
      </w:r>
    </w:p>
    <w:p w14:paraId="2717413A" w14:textId="2131BF63" w:rsidR="00C75367" w:rsidRDefault="00C75367" w:rsidP="00C75367">
      <w:pPr>
        <w:pStyle w:val="content"/>
      </w:pPr>
      <w: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22E27D6" w14:textId="721798AA" w:rsidR="00C75367" w:rsidRDefault="00C75367" w:rsidP="006B30FB">
      <w:pPr>
        <w:pStyle w:val="content"/>
        <w:ind w:firstLine="0"/>
      </w:pPr>
      <w:r>
        <w:t>Một số tính năng của phần mềm</w:t>
      </w:r>
      <w:r w:rsidR="006B30FB">
        <w:t>:</w:t>
      </w:r>
    </w:p>
    <w:p w14:paraId="7FBB0771" w14:textId="77777777" w:rsidR="00C75367" w:rsidRPr="006B30FB" w:rsidRDefault="00C75367" w:rsidP="006B30FB">
      <w:pPr>
        <w:pStyle w:val="content"/>
        <w:ind w:firstLine="0"/>
        <w:rPr>
          <w:i/>
          <w:iCs/>
        </w:rPr>
      </w:pPr>
      <w:r w:rsidRPr="006B30FB">
        <w:rPr>
          <w:i/>
          <w:iCs/>
        </w:rPr>
        <w:t>Hỗ trợ nhiều ngôn ngữ lập trình</w:t>
      </w:r>
    </w:p>
    <w:p w14:paraId="45197DED" w14:textId="77777777" w:rsidR="00C75367" w:rsidRDefault="00C75367" w:rsidP="00C75367">
      <w:pPr>
        <w:pStyle w:val="content"/>
      </w:pPr>
      <w:r>
        <w:t>Visual Studio Code hỗ trợ nhiều ngôn ngữ lập trình như C/C++, C#, F#, Visual Basic, HTML, CSS, JavaScript, … Vì vậy, nó dễ dàng phát hiện và đưa ra thông báo nếu chương chương trình có lỗi.</w:t>
      </w:r>
    </w:p>
    <w:p w14:paraId="7E00BAF2" w14:textId="77777777" w:rsidR="00C75367" w:rsidRDefault="00C75367" w:rsidP="00C75367">
      <w:pPr>
        <w:pStyle w:val="content"/>
      </w:pPr>
      <w:r>
        <w:t>Các trình viết code thông thường chỉ được sử dụng hoặc cho Windows hoặc Linux hoặc Mac Systems. Nhưng Visual Studio Code có thể hoạt động tốt trên cả ba nền tảng trên.</w:t>
      </w:r>
    </w:p>
    <w:p w14:paraId="64F492A5" w14:textId="77777777" w:rsidR="00DF0A67" w:rsidRDefault="00DF0A67" w:rsidP="006B30FB">
      <w:pPr>
        <w:pStyle w:val="content"/>
        <w:ind w:firstLine="0"/>
        <w:rPr>
          <w:i/>
          <w:iCs/>
        </w:rPr>
      </w:pPr>
    </w:p>
    <w:p w14:paraId="7D10CB8C" w14:textId="209A928B" w:rsidR="00C75367" w:rsidRPr="00BE0CC0" w:rsidRDefault="00C75367" w:rsidP="006B30FB">
      <w:pPr>
        <w:pStyle w:val="content"/>
        <w:ind w:firstLine="0"/>
        <w:rPr>
          <w:i/>
          <w:iCs/>
        </w:rPr>
      </w:pPr>
      <w:r w:rsidRPr="00BE0CC0">
        <w:rPr>
          <w:i/>
          <w:iCs/>
        </w:rPr>
        <w:t>Cung cấp kho tiện ích mở rộng</w:t>
      </w:r>
    </w:p>
    <w:p w14:paraId="48DDA533" w14:textId="5BF4AB16" w:rsidR="00A8033E" w:rsidRPr="00BE0CC0" w:rsidRDefault="00C75367" w:rsidP="00BE0CC0">
      <w:pPr>
        <w:pStyle w:val="content"/>
      </w:pPr>
      <w:r w:rsidRPr="00BE0CC0">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r w:rsidR="00087BE7">
        <w:t>.</w:t>
      </w:r>
    </w:p>
    <w:p w14:paraId="30CAE93D" w14:textId="59EB4D86" w:rsidR="00F81DCC" w:rsidRDefault="00F81DCC" w:rsidP="00F81DCC">
      <w:pPr>
        <w:pStyle w:val="level2"/>
      </w:pPr>
      <w:bookmarkStart w:id="71" w:name="_Toc105107332"/>
      <w:r>
        <w:t>Phần mềm Arduino IDE</w:t>
      </w:r>
      <w:bookmarkEnd w:id="71"/>
    </w:p>
    <w:p w14:paraId="722A238C" w14:textId="2970B793" w:rsidR="00D603E8" w:rsidRDefault="00D603E8" w:rsidP="00D603E8">
      <w:pPr>
        <w:pStyle w:val="content"/>
        <w:ind w:firstLine="0"/>
      </w:pPr>
      <w:r>
        <w:t xml:space="preserve">Sử dụng phần mềm Arduino IDE để lập trình cho </w:t>
      </w:r>
      <w:r w:rsidR="00BE0CC0">
        <w:t>ESP32</w:t>
      </w:r>
    </w:p>
    <w:p w14:paraId="47057C4D" w14:textId="77777777" w:rsidR="00FC5768" w:rsidRDefault="00BE0CC0" w:rsidP="00FC5768">
      <w:pPr>
        <w:pStyle w:val="content"/>
        <w:keepNext/>
        <w:ind w:firstLine="0"/>
        <w:jc w:val="center"/>
      </w:pPr>
      <w:r>
        <w:rPr>
          <w:noProof/>
        </w:rPr>
        <w:drawing>
          <wp:inline distT="0" distB="0" distL="0" distR="0" wp14:anchorId="3E4B1AF3" wp14:editId="64313E81">
            <wp:extent cx="2342390" cy="1307123"/>
            <wp:effectExtent l="0" t="0" r="1270" b="7620"/>
            <wp:docPr id="25" name="Picture 25" descr="Software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 Arduin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4227" cy="1336049"/>
                    </a:xfrm>
                    <a:prstGeom prst="rect">
                      <a:avLst/>
                    </a:prstGeom>
                    <a:noFill/>
                    <a:ln>
                      <a:noFill/>
                    </a:ln>
                  </pic:spPr>
                </pic:pic>
              </a:graphicData>
            </a:graphic>
          </wp:inline>
        </w:drawing>
      </w:r>
    </w:p>
    <w:p w14:paraId="189F8980" w14:textId="58E5B5ED" w:rsidR="00BE0CC0" w:rsidRDefault="00FC5768" w:rsidP="00FC5768">
      <w:pPr>
        <w:pStyle w:val="Caption"/>
      </w:pPr>
      <w:bookmarkStart w:id="72" w:name="_Toc104996112"/>
      <w:r>
        <w:t xml:space="preserve">Hình 2. </w:t>
      </w:r>
      <w:fldSimple w:instr=" SEQ Hình_2. \* ARABIC ">
        <w:r w:rsidR="00E427A8">
          <w:rPr>
            <w:noProof/>
          </w:rPr>
          <w:t>13</w:t>
        </w:r>
      </w:fldSimple>
      <w:r>
        <w:t>. Phần mềm Arduino IDE</w:t>
      </w:r>
      <w:bookmarkEnd w:id="72"/>
    </w:p>
    <w:p w14:paraId="521BED54" w14:textId="50752910" w:rsidR="000903E0" w:rsidRDefault="00D603E8" w:rsidP="000903E0">
      <w:pPr>
        <w:pStyle w:val="content"/>
      </w:pPr>
      <w:r w:rsidRPr="000D75EE">
        <w:t>Arduino IDE là môi trường để lập trình và nạp code cho các dòng Arduino. Arduino IDE được xây dựng trên miền nền tảng Java nên hỗ trợ hầu hết các hệ điều hành hiện nay</w:t>
      </w:r>
      <w:r w:rsidR="00F86251">
        <w:t>[2]</w:t>
      </w:r>
      <w:r w:rsidRPr="000D75EE">
        <w:t>.</w:t>
      </w:r>
    </w:p>
    <w:p w14:paraId="046C1535" w14:textId="6613019D" w:rsidR="00D2225C" w:rsidRDefault="0047025F" w:rsidP="008B52EB">
      <w:pPr>
        <w:pStyle w:val="content"/>
      </w:pPr>
      <w:r>
        <w:rPr>
          <w:noProof/>
        </w:rPr>
        <mc:AlternateContent>
          <mc:Choice Requires="wps">
            <w:drawing>
              <wp:anchor distT="0" distB="0" distL="114300" distR="114300" simplePos="0" relativeHeight="251914240" behindDoc="0" locked="0" layoutInCell="1" allowOverlap="1" wp14:anchorId="5204C250" wp14:editId="0231CEBD">
                <wp:simplePos x="0" y="0"/>
                <wp:positionH relativeFrom="page">
                  <wp:align>center</wp:align>
                </wp:positionH>
                <wp:positionV relativeFrom="paragraph">
                  <wp:posOffset>2994660</wp:posOffset>
                </wp:positionV>
                <wp:extent cx="3130550" cy="374992"/>
                <wp:effectExtent l="0" t="0" r="0" b="6350"/>
                <wp:wrapTopAndBottom/>
                <wp:docPr id="51" name="Text Box 51"/>
                <wp:cNvGraphicFramePr/>
                <a:graphic xmlns:a="http://schemas.openxmlformats.org/drawingml/2006/main">
                  <a:graphicData uri="http://schemas.microsoft.com/office/word/2010/wordprocessingShape">
                    <wps:wsp>
                      <wps:cNvSpPr txBox="1"/>
                      <wps:spPr>
                        <a:xfrm>
                          <a:off x="0" y="0"/>
                          <a:ext cx="3130550" cy="374992"/>
                        </a:xfrm>
                        <a:prstGeom prst="rect">
                          <a:avLst/>
                        </a:prstGeom>
                        <a:solidFill>
                          <a:prstClr val="white"/>
                        </a:solidFill>
                        <a:ln>
                          <a:noFill/>
                        </a:ln>
                      </wps:spPr>
                      <wps:txbx>
                        <w:txbxContent>
                          <w:p w14:paraId="6E41B604" w14:textId="727B2DD8" w:rsidR="00FC5768" w:rsidRPr="00573CB1" w:rsidRDefault="00FC5768" w:rsidP="00FC5768">
                            <w:pPr>
                              <w:pStyle w:val="Caption"/>
                              <w:rPr>
                                <w:rFonts w:cs="Times New Roman"/>
                                <w:noProof/>
                              </w:rPr>
                            </w:pPr>
                            <w:bookmarkStart w:id="73" w:name="_Toc104996113"/>
                            <w:r>
                              <w:t xml:space="preserve">Hình 2. </w:t>
                            </w:r>
                            <w:fldSimple w:instr=" SEQ Hình_2. \* ARABIC ">
                              <w:r w:rsidR="00E427A8">
                                <w:rPr>
                                  <w:noProof/>
                                </w:rPr>
                                <w:t>14</w:t>
                              </w:r>
                            </w:fldSimple>
                            <w:r>
                              <w:t>. Giao diện Arduino IDE</w:t>
                            </w:r>
                            <w:bookmarkEnd w:id="73"/>
                          </w:p>
                          <w:p w14:paraId="5299EDDE" w14:textId="77777777" w:rsidR="006B7FA8" w:rsidRDefault="006B7FA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04C250" id="Text Box 51" o:spid="_x0000_s1042" type="#_x0000_t202" style="position:absolute;left:0;text-align:left;margin-left:0;margin-top:235.8pt;width:246.5pt;height:29.55pt;z-index:25191424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" stroked="f">
                <v:textbox inset="0,0,0,0">
                  <w:txbxContent>
                    <w:p w14:paraId="6E41B604" w14:textId="727B2DD8" w:rsidR="00FC5768" w:rsidRPr="00573CB1" w:rsidRDefault="00FC5768" w:rsidP="00FC5768">
                      <w:pPr>
                        <w:pStyle w:val="Caption"/>
                        <w:rPr>
                          <w:rFonts w:cs="Times New Roman"/>
                          <w:noProof/>
                        </w:rPr>
                      </w:pPr>
                      <w:bookmarkStart w:id="74" w:name="_Toc104996113"/>
                      <w:r>
                        <w:t xml:space="preserve">Hình 2. </w:t>
                      </w:r>
                      <w:fldSimple w:instr=" SEQ Hình_2. \* ARABIC ">
                        <w:r w:rsidR="00E427A8">
                          <w:rPr>
                            <w:noProof/>
                          </w:rPr>
                          <w:t>14</w:t>
                        </w:r>
                      </w:fldSimple>
                      <w:r>
                        <w:t>. Giao diện Arduino IDE</w:t>
                      </w:r>
                      <w:bookmarkEnd w:id="74"/>
                    </w:p>
                    <w:p w14:paraId="5299EDDE" w14:textId="77777777" w:rsidR="006B7FA8" w:rsidRDefault="006B7FA8"/>
                  </w:txbxContent>
                </v:textbox>
                <w10:wrap type="topAndBottom" anchorx="page"/>
              </v:shape>
            </w:pict>
          </mc:Fallback>
        </mc:AlternateContent>
      </w:r>
      <w:r w:rsidRPr="00B76164">
        <w:rPr>
          <w:rFonts w:cs="Times New Roman"/>
          <w:noProof/>
        </w:rPr>
        <w:drawing>
          <wp:anchor distT="0" distB="0" distL="114300" distR="114300" simplePos="0" relativeHeight="251849728" behindDoc="0" locked="0" layoutInCell="1" allowOverlap="1" wp14:anchorId="726FFDA1" wp14:editId="7F974D22">
            <wp:simplePos x="0" y="0"/>
            <wp:positionH relativeFrom="page">
              <wp:align>center</wp:align>
            </wp:positionH>
            <wp:positionV relativeFrom="paragraph">
              <wp:posOffset>295128</wp:posOffset>
            </wp:positionV>
            <wp:extent cx="3630930" cy="2637155"/>
            <wp:effectExtent l="0" t="0" r="762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0">
                      <a:extLst>
                        <a:ext uri="{28A0092B-C50C-407E-A947-70E740481C1C}">
                          <a14:useLocalDpi xmlns:a14="http://schemas.microsoft.com/office/drawing/2010/main" val="0"/>
                        </a:ext>
                      </a:extLst>
                    </a:blip>
                    <a:stretch>
                      <a:fillRect/>
                    </a:stretch>
                  </pic:blipFill>
                  <pic:spPr>
                    <a:xfrm>
                      <a:off x="0" y="0"/>
                      <a:ext cx="3630930" cy="2637155"/>
                    </a:xfrm>
                    <a:prstGeom prst="rect">
                      <a:avLst/>
                    </a:prstGeom>
                  </pic:spPr>
                </pic:pic>
              </a:graphicData>
            </a:graphic>
            <wp14:sizeRelH relativeFrom="margin">
              <wp14:pctWidth>0</wp14:pctWidth>
            </wp14:sizeRelH>
            <wp14:sizeRelV relativeFrom="margin">
              <wp14:pctHeight>0</wp14:pctHeight>
            </wp14:sizeRelV>
          </wp:anchor>
        </w:drawing>
      </w:r>
      <w:r w:rsidR="00D603E8">
        <w:t>Giao diện của Arduino IDE được chia thành 3 vùng chính:</w:t>
      </w:r>
    </w:p>
    <w:p w14:paraId="2B92ACCE" w14:textId="77777777" w:rsidR="00DF0A67" w:rsidRDefault="00DF0A67" w:rsidP="00D603E8">
      <w:pPr>
        <w:pStyle w:val="content"/>
        <w:ind w:firstLine="0"/>
      </w:pPr>
    </w:p>
    <w:p w14:paraId="294BB6B5" w14:textId="23666DE5" w:rsidR="00D603E8" w:rsidRDefault="00D603E8" w:rsidP="00D603E8">
      <w:pPr>
        <w:pStyle w:val="content"/>
        <w:ind w:firstLine="0"/>
      </w:pPr>
      <w:r>
        <w:t>Vùng 1: Các phím chức năng được nêu như bảng</w:t>
      </w:r>
      <w:r w:rsidR="00E525FC">
        <w:t xml:space="preserve"> sau</w:t>
      </w:r>
      <w:r>
        <w:t>:</w:t>
      </w:r>
    </w:p>
    <w:p w14:paraId="690BD324" w14:textId="5D7939D3" w:rsidR="00D2225C" w:rsidRDefault="00D2225C" w:rsidP="00D2225C">
      <w:pPr>
        <w:pStyle w:val="Caption"/>
        <w:keepNext/>
      </w:pPr>
      <w:bookmarkStart w:id="75" w:name="_Toc105107495"/>
      <w:r>
        <w:t xml:space="preserve">Bảng </w:t>
      </w:r>
      <w:fldSimple w:instr=" STYLEREF 1 \s ">
        <w:r w:rsidR="00E427A8">
          <w:rPr>
            <w:noProof/>
          </w:rPr>
          <w:t>2</w:t>
        </w:r>
      </w:fldSimple>
      <w:r w:rsidR="006B30FB">
        <w:t>.</w:t>
      </w:r>
      <w:fldSimple w:instr=" SEQ Bảng \* ARABIC \s 1 ">
        <w:r w:rsidR="00E427A8">
          <w:rPr>
            <w:noProof/>
          </w:rPr>
          <w:t>4</w:t>
        </w:r>
      </w:fldSimple>
      <w:r>
        <w:t>. Chức năng các phím trên giao diện Arduino IDE</w:t>
      </w:r>
      <w:bookmarkEnd w:id="75"/>
    </w:p>
    <w:tbl>
      <w:tblPr>
        <w:tblStyle w:val="TableGrid"/>
        <w:tblW w:w="7867" w:type="dxa"/>
        <w:tblInd w:w="959" w:type="dxa"/>
        <w:tblLook w:val="04A0" w:firstRow="1" w:lastRow="0" w:firstColumn="1" w:lastColumn="0" w:noHBand="0" w:noVBand="1"/>
      </w:tblPr>
      <w:tblGrid>
        <w:gridCol w:w="2793"/>
        <w:gridCol w:w="5074"/>
      </w:tblGrid>
      <w:tr w:rsidR="008B52EB" w:rsidRPr="000D75EE" w14:paraId="2FA40F7D" w14:textId="77777777" w:rsidTr="004E3E8F">
        <w:trPr>
          <w:trHeight w:val="303"/>
        </w:trPr>
        <w:tc>
          <w:tcPr>
            <w:tcW w:w="2793" w:type="dxa"/>
            <w:vAlign w:val="center"/>
          </w:tcPr>
          <w:p w14:paraId="58AD0516" w14:textId="77777777" w:rsidR="008B52EB" w:rsidRPr="000D75EE" w:rsidRDefault="008B52EB" w:rsidP="00B3512F">
            <w:pPr>
              <w:pStyle w:val="content"/>
              <w:spacing w:after="160"/>
              <w:rPr>
                <w:lang w:val="en-GB"/>
              </w:rPr>
            </w:pPr>
            <w:bookmarkStart w:id="76" w:name="_Hlk102465924"/>
            <w:r w:rsidRPr="000D75EE">
              <w:rPr>
                <w:lang w:val="en-GB"/>
              </w:rPr>
              <w:t>Icon</w:t>
            </w:r>
          </w:p>
        </w:tc>
        <w:tc>
          <w:tcPr>
            <w:tcW w:w="5074" w:type="dxa"/>
            <w:vAlign w:val="center"/>
          </w:tcPr>
          <w:p w14:paraId="6C9F2039" w14:textId="77777777" w:rsidR="008B52EB" w:rsidRPr="000D75EE" w:rsidRDefault="008B52EB" w:rsidP="00B3512F">
            <w:pPr>
              <w:pStyle w:val="content"/>
              <w:spacing w:after="160"/>
              <w:rPr>
                <w:lang w:val="en-GB"/>
              </w:rPr>
            </w:pPr>
            <w:r w:rsidRPr="000D75EE">
              <w:rPr>
                <w:lang w:val="en-GB"/>
              </w:rPr>
              <w:t>Chức năng</w:t>
            </w:r>
          </w:p>
        </w:tc>
      </w:tr>
      <w:tr w:rsidR="008B52EB" w:rsidRPr="000D75EE" w14:paraId="417FBC4C" w14:textId="77777777" w:rsidTr="004E3E8F">
        <w:trPr>
          <w:trHeight w:val="455"/>
        </w:trPr>
        <w:tc>
          <w:tcPr>
            <w:tcW w:w="2793" w:type="dxa"/>
            <w:vAlign w:val="center"/>
          </w:tcPr>
          <w:p w14:paraId="43F2F943" w14:textId="77777777" w:rsidR="008B52EB" w:rsidRPr="000D75EE" w:rsidRDefault="008B52EB" w:rsidP="00B3512F">
            <w:pPr>
              <w:pStyle w:val="content"/>
              <w:spacing w:after="160"/>
              <w:rPr>
                <w:lang w:val="en-GB"/>
              </w:rPr>
            </w:pPr>
            <w:r w:rsidRPr="000D75EE">
              <w:rPr>
                <w:noProof/>
              </w:rPr>
              <w:drawing>
                <wp:inline distT="0" distB="0" distL="0" distR="0" wp14:anchorId="440C6934" wp14:editId="2B2CD3FF">
                  <wp:extent cx="526694" cy="570586"/>
                  <wp:effectExtent l="0" t="0" r="698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538" cy="571500"/>
                          </a:xfrm>
                          <a:prstGeom prst="rect">
                            <a:avLst/>
                          </a:prstGeom>
                        </pic:spPr>
                      </pic:pic>
                    </a:graphicData>
                  </a:graphic>
                </wp:inline>
              </w:drawing>
            </w:r>
          </w:p>
        </w:tc>
        <w:tc>
          <w:tcPr>
            <w:tcW w:w="5074" w:type="dxa"/>
          </w:tcPr>
          <w:p w14:paraId="5D7A8CFD" w14:textId="77777777" w:rsidR="008B52EB" w:rsidRPr="000D75EE" w:rsidRDefault="008B52EB" w:rsidP="00B3512F">
            <w:pPr>
              <w:pStyle w:val="content"/>
              <w:spacing w:after="160"/>
              <w:ind w:firstLine="0"/>
              <w:rPr>
                <w:lang w:val="en-GB"/>
              </w:rPr>
            </w:pPr>
            <w:r w:rsidRPr="000D75EE">
              <w:rPr>
                <w:lang w:val="en-GB"/>
              </w:rPr>
              <w:t>Biên dịch chương trình soạn thảo để kiểm tra các lỗi.</w:t>
            </w:r>
          </w:p>
        </w:tc>
      </w:tr>
      <w:tr w:rsidR="008B52EB" w:rsidRPr="000D75EE" w14:paraId="282C8209" w14:textId="77777777" w:rsidTr="004E3E8F">
        <w:trPr>
          <w:trHeight w:val="440"/>
        </w:trPr>
        <w:tc>
          <w:tcPr>
            <w:tcW w:w="2793" w:type="dxa"/>
            <w:vAlign w:val="center"/>
          </w:tcPr>
          <w:p w14:paraId="5C678926" w14:textId="77777777" w:rsidR="008B52EB" w:rsidRPr="000D75EE" w:rsidRDefault="008B52EB" w:rsidP="00B3512F">
            <w:pPr>
              <w:pStyle w:val="content"/>
              <w:spacing w:after="160"/>
              <w:rPr>
                <w:lang w:val="en-GB"/>
              </w:rPr>
            </w:pPr>
            <w:r w:rsidRPr="000D75EE">
              <w:rPr>
                <w:noProof/>
              </w:rPr>
              <w:drawing>
                <wp:inline distT="0" distB="0" distL="0" distR="0" wp14:anchorId="71CDAAE3" wp14:editId="7A21AAB7">
                  <wp:extent cx="523875" cy="5429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3875" cy="542925"/>
                          </a:xfrm>
                          <a:prstGeom prst="rect">
                            <a:avLst/>
                          </a:prstGeom>
                        </pic:spPr>
                      </pic:pic>
                    </a:graphicData>
                  </a:graphic>
                </wp:inline>
              </w:drawing>
            </w:r>
          </w:p>
        </w:tc>
        <w:tc>
          <w:tcPr>
            <w:tcW w:w="5074" w:type="dxa"/>
          </w:tcPr>
          <w:p w14:paraId="664CB79A" w14:textId="77777777" w:rsidR="008B52EB" w:rsidRPr="000D75EE" w:rsidRDefault="008B52EB" w:rsidP="00B3512F">
            <w:pPr>
              <w:pStyle w:val="content"/>
              <w:spacing w:after="160"/>
              <w:ind w:firstLine="0"/>
              <w:rPr>
                <w:lang w:val="en-GB"/>
              </w:rPr>
            </w:pPr>
            <w:r w:rsidRPr="000D75EE">
              <w:rPr>
                <w:lang w:val="en-GB"/>
              </w:rPr>
              <w:t>Biên dịch và upload chương trình đang soạn thảo.</w:t>
            </w:r>
          </w:p>
        </w:tc>
      </w:tr>
      <w:tr w:rsidR="008B52EB" w:rsidRPr="000D75EE" w14:paraId="5A1A3D38" w14:textId="77777777" w:rsidTr="004E3E8F">
        <w:trPr>
          <w:trHeight w:val="393"/>
        </w:trPr>
        <w:tc>
          <w:tcPr>
            <w:tcW w:w="2793" w:type="dxa"/>
            <w:vAlign w:val="center"/>
          </w:tcPr>
          <w:p w14:paraId="4E856D1C" w14:textId="77777777" w:rsidR="008B52EB" w:rsidRPr="000D75EE" w:rsidRDefault="008B52EB" w:rsidP="00D562AB">
            <w:pPr>
              <w:pStyle w:val="content"/>
              <w:spacing w:after="160"/>
              <w:rPr>
                <w:lang w:val="en-GB"/>
              </w:rPr>
            </w:pPr>
            <w:r w:rsidRPr="000D75EE">
              <w:rPr>
                <w:noProof/>
              </w:rPr>
              <w:drawing>
                <wp:inline distT="0" distB="0" distL="0" distR="0" wp14:anchorId="789F302E" wp14:editId="2035E8E1">
                  <wp:extent cx="526694" cy="488389"/>
                  <wp:effectExtent l="0" t="0" r="698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6694" cy="488389"/>
                          </a:xfrm>
                          <a:prstGeom prst="rect">
                            <a:avLst/>
                          </a:prstGeom>
                        </pic:spPr>
                      </pic:pic>
                    </a:graphicData>
                  </a:graphic>
                </wp:inline>
              </w:drawing>
            </w:r>
          </w:p>
        </w:tc>
        <w:tc>
          <w:tcPr>
            <w:tcW w:w="5074" w:type="dxa"/>
          </w:tcPr>
          <w:p w14:paraId="7208E3DB" w14:textId="77777777" w:rsidR="008B52EB" w:rsidRPr="000D75EE" w:rsidRDefault="008B52EB" w:rsidP="00B3512F">
            <w:pPr>
              <w:pStyle w:val="content"/>
              <w:spacing w:after="160"/>
              <w:ind w:firstLine="0"/>
              <w:rPr>
                <w:lang w:val="en-GB"/>
              </w:rPr>
            </w:pPr>
            <w:r w:rsidRPr="000D75EE">
              <w:rPr>
                <w:lang w:val="en-GB"/>
              </w:rPr>
              <w:t>Mở một trang soạn thảo mới.</w:t>
            </w:r>
          </w:p>
        </w:tc>
      </w:tr>
      <w:tr w:rsidR="008B52EB" w:rsidRPr="000D75EE" w14:paraId="0B7AEC47" w14:textId="77777777" w:rsidTr="004E3E8F">
        <w:trPr>
          <w:trHeight w:val="407"/>
        </w:trPr>
        <w:tc>
          <w:tcPr>
            <w:tcW w:w="2793" w:type="dxa"/>
            <w:vAlign w:val="center"/>
          </w:tcPr>
          <w:p w14:paraId="3BAB8681" w14:textId="77777777" w:rsidR="008B52EB" w:rsidRPr="000D75EE" w:rsidRDefault="008B52EB" w:rsidP="00B3512F">
            <w:pPr>
              <w:pStyle w:val="content"/>
              <w:spacing w:after="160"/>
              <w:rPr>
                <w:lang w:val="en-GB"/>
              </w:rPr>
            </w:pPr>
            <w:r w:rsidRPr="000D75EE">
              <w:rPr>
                <w:noProof/>
              </w:rPr>
              <w:drawing>
                <wp:inline distT="0" distB="0" distL="0" distR="0" wp14:anchorId="6D5B8D08" wp14:editId="6C3E6AD5">
                  <wp:extent cx="533400" cy="5048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3400" cy="504825"/>
                          </a:xfrm>
                          <a:prstGeom prst="rect">
                            <a:avLst/>
                          </a:prstGeom>
                        </pic:spPr>
                      </pic:pic>
                    </a:graphicData>
                  </a:graphic>
                </wp:inline>
              </w:drawing>
            </w:r>
          </w:p>
        </w:tc>
        <w:tc>
          <w:tcPr>
            <w:tcW w:w="5074" w:type="dxa"/>
          </w:tcPr>
          <w:p w14:paraId="30A02A13" w14:textId="77777777" w:rsidR="008B52EB" w:rsidRPr="000D75EE" w:rsidRDefault="008B52EB" w:rsidP="00B3512F">
            <w:pPr>
              <w:pStyle w:val="content"/>
              <w:spacing w:after="160"/>
              <w:ind w:firstLine="0"/>
              <w:rPr>
                <w:lang w:val="en-GB"/>
              </w:rPr>
            </w:pPr>
            <w:r w:rsidRPr="000D75EE">
              <w:rPr>
                <w:lang w:val="en-GB"/>
              </w:rPr>
              <w:t>Mở các chương trình đã lưu.</w:t>
            </w:r>
          </w:p>
        </w:tc>
      </w:tr>
      <w:tr w:rsidR="008B52EB" w:rsidRPr="000D75EE" w14:paraId="51EF7F1E" w14:textId="77777777" w:rsidTr="004E3E8F">
        <w:trPr>
          <w:trHeight w:val="414"/>
        </w:trPr>
        <w:tc>
          <w:tcPr>
            <w:tcW w:w="2793" w:type="dxa"/>
            <w:vAlign w:val="center"/>
          </w:tcPr>
          <w:p w14:paraId="05C71D50" w14:textId="77777777" w:rsidR="008B52EB" w:rsidRPr="000D75EE" w:rsidRDefault="008B52EB" w:rsidP="00B3512F">
            <w:pPr>
              <w:pStyle w:val="content"/>
              <w:spacing w:after="160"/>
              <w:rPr>
                <w:lang w:val="en-GB"/>
              </w:rPr>
            </w:pPr>
            <w:r w:rsidRPr="000D75EE">
              <w:rPr>
                <w:noProof/>
              </w:rPr>
              <w:drawing>
                <wp:inline distT="0" distB="0" distL="0" distR="0" wp14:anchorId="31956231" wp14:editId="4AE4D288">
                  <wp:extent cx="542925" cy="504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2925" cy="504825"/>
                          </a:xfrm>
                          <a:prstGeom prst="rect">
                            <a:avLst/>
                          </a:prstGeom>
                        </pic:spPr>
                      </pic:pic>
                    </a:graphicData>
                  </a:graphic>
                </wp:inline>
              </w:drawing>
            </w:r>
          </w:p>
        </w:tc>
        <w:tc>
          <w:tcPr>
            <w:tcW w:w="5074" w:type="dxa"/>
          </w:tcPr>
          <w:p w14:paraId="4AB30C66" w14:textId="77777777" w:rsidR="008B52EB" w:rsidRPr="000D75EE" w:rsidRDefault="008B52EB" w:rsidP="00B3512F">
            <w:pPr>
              <w:pStyle w:val="content"/>
              <w:spacing w:after="160"/>
              <w:ind w:firstLine="0"/>
              <w:rPr>
                <w:lang w:val="en-GB"/>
              </w:rPr>
            </w:pPr>
            <w:r w:rsidRPr="000D75EE">
              <w:rPr>
                <w:lang w:val="en-GB"/>
              </w:rPr>
              <w:t>Lưu chương trình đang soạn thảo.</w:t>
            </w:r>
          </w:p>
        </w:tc>
      </w:tr>
      <w:tr w:rsidR="008B52EB" w:rsidRPr="000D75EE" w14:paraId="3BEB90D6" w14:textId="77777777" w:rsidTr="004E3E8F">
        <w:trPr>
          <w:trHeight w:val="958"/>
        </w:trPr>
        <w:tc>
          <w:tcPr>
            <w:tcW w:w="2793" w:type="dxa"/>
            <w:vAlign w:val="center"/>
          </w:tcPr>
          <w:p w14:paraId="6BEC8879" w14:textId="77777777" w:rsidR="008B52EB" w:rsidRPr="000D75EE" w:rsidRDefault="008B52EB" w:rsidP="00B3512F">
            <w:pPr>
              <w:pStyle w:val="content"/>
              <w:spacing w:after="160"/>
              <w:rPr>
                <w:lang w:val="en-GB"/>
              </w:rPr>
            </w:pPr>
            <w:r w:rsidRPr="000D75EE">
              <w:rPr>
                <w:noProof/>
              </w:rPr>
              <w:drawing>
                <wp:inline distT="0" distB="0" distL="0" distR="0" wp14:anchorId="476D985A" wp14:editId="527A9294">
                  <wp:extent cx="542925" cy="5238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2925" cy="523875"/>
                          </a:xfrm>
                          <a:prstGeom prst="rect">
                            <a:avLst/>
                          </a:prstGeom>
                        </pic:spPr>
                      </pic:pic>
                    </a:graphicData>
                  </a:graphic>
                </wp:inline>
              </w:drawing>
            </w:r>
          </w:p>
        </w:tc>
        <w:tc>
          <w:tcPr>
            <w:tcW w:w="5074" w:type="dxa"/>
          </w:tcPr>
          <w:p w14:paraId="67A18EAE" w14:textId="77777777" w:rsidR="008B52EB" w:rsidRPr="000D75EE" w:rsidRDefault="008B52EB" w:rsidP="00B3512F">
            <w:pPr>
              <w:pStyle w:val="content"/>
              <w:spacing w:after="160"/>
              <w:ind w:firstLine="0"/>
              <w:rPr>
                <w:lang w:val="en-GB"/>
              </w:rPr>
            </w:pPr>
            <w:r w:rsidRPr="000D75EE">
              <w:rPr>
                <w:lang w:val="en-GB"/>
              </w:rPr>
              <w:t>Mở cửa sổ Serial Monitor để gửi và nhận dữ liệu giữa máy tính và board vi điều khiển.</w:t>
            </w:r>
          </w:p>
        </w:tc>
      </w:tr>
      <w:bookmarkEnd w:id="76"/>
    </w:tbl>
    <w:p w14:paraId="57204399" w14:textId="77777777" w:rsidR="00D603E8" w:rsidRDefault="00D603E8" w:rsidP="00D603E8">
      <w:pPr>
        <w:pStyle w:val="content"/>
        <w:ind w:firstLine="0"/>
      </w:pPr>
    </w:p>
    <w:p w14:paraId="0BCE26F7" w14:textId="77777777" w:rsidR="00D603E8" w:rsidRDefault="00D603E8" w:rsidP="00D603E8">
      <w:pPr>
        <w:pStyle w:val="content"/>
        <w:ind w:firstLine="0"/>
      </w:pPr>
      <w:r>
        <w:t>Vùng 2: Cửa sổ để viết chương trình</w:t>
      </w:r>
    </w:p>
    <w:p w14:paraId="7EB99829" w14:textId="77777777" w:rsidR="00D603E8" w:rsidRDefault="00D603E8" w:rsidP="00D73CE1">
      <w:pPr>
        <w:pStyle w:val="content"/>
        <w:numPr>
          <w:ilvl w:val="0"/>
          <w:numId w:val="17"/>
        </w:numPr>
      </w:pPr>
      <w:r>
        <w:t>Chương trình Code sẽ được viết tại đây. Ở đây có hai hàm quan trọng là setup() và loop().</w:t>
      </w:r>
    </w:p>
    <w:p w14:paraId="310F5335" w14:textId="33BB703A" w:rsidR="00D603E8" w:rsidRDefault="00D603E8" w:rsidP="00D73CE1">
      <w:pPr>
        <w:pStyle w:val="content"/>
        <w:numPr>
          <w:ilvl w:val="0"/>
          <w:numId w:val="17"/>
        </w:numPr>
      </w:pPr>
      <w:r>
        <w:t>Hàm setup() được khởi chạy một lần duy nhất. Chức năng của hàm này dùng để khởi tạo các biến, khai báo chức năng các chân, khởi tạo các thông số bán đầu</w:t>
      </w:r>
      <w:r w:rsidR="004E3E8F">
        <w:t>.</w:t>
      </w:r>
    </w:p>
    <w:p w14:paraId="33F7EAE7" w14:textId="77777777" w:rsidR="00D603E8" w:rsidRDefault="00D603E8" w:rsidP="00D73CE1">
      <w:pPr>
        <w:pStyle w:val="content"/>
        <w:numPr>
          <w:ilvl w:val="0"/>
          <w:numId w:val="17"/>
        </w:numPr>
      </w:pPr>
      <w:r>
        <w:lastRenderedPageBreak/>
        <w:t>Hàm loop() là nơi chương trình được chạy lặp đi lặp lại đến khi ngắt vi điều khiển.</w:t>
      </w:r>
    </w:p>
    <w:p w14:paraId="48FB60CE" w14:textId="01FBCB85" w:rsidR="00D603E8" w:rsidRDefault="00D603E8" w:rsidP="00D73CE1">
      <w:pPr>
        <w:pStyle w:val="content"/>
        <w:numPr>
          <w:ilvl w:val="0"/>
          <w:numId w:val="17"/>
        </w:numPr>
      </w:pPr>
      <w:r>
        <w:t>Các dấu  “//” dùng để tạo chú thích, giúp cho việc đọc code được dễ dàng hơn</w:t>
      </w:r>
      <w:r w:rsidR="004E3E8F">
        <w:t>.</w:t>
      </w:r>
    </w:p>
    <w:p w14:paraId="7C51A29A" w14:textId="64759166" w:rsidR="00D603E8" w:rsidRDefault="00D603E8" w:rsidP="00D73CE1">
      <w:pPr>
        <w:pStyle w:val="content"/>
        <w:numPr>
          <w:ilvl w:val="0"/>
          <w:numId w:val="17"/>
        </w:numPr>
      </w:pPr>
      <w:r>
        <w:t>Trong lập trình có phân biệt ký tự hoa, thường, tuyệt đối phải đánh chích xác, đồng thời cuối mỗi câu lệnh cần phải có dấu chấm phẩy (;), trừ lệnh khai báo thư viện.</w:t>
      </w:r>
    </w:p>
    <w:p w14:paraId="62D7D8DE" w14:textId="77777777" w:rsidR="00D603E8" w:rsidRDefault="00D603E8" w:rsidP="00D603E8">
      <w:pPr>
        <w:pStyle w:val="content"/>
        <w:ind w:firstLine="0"/>
      </w:pPr>
      <w:r>
        <w:t xml:space="preserve">Vùng 3: Hiển thị các thông tin liên quan đến chương trình </w:t>
      </w:r>
    </w:p>
    <w:p w14:paraId="3309E8B8" w14:textId="755E1A8A" w:rsidR="00D603E8" w:rsidRDefault="00D603E8" w:rsidP="00D603E8">
      <w:pPr>
        <w:pStyle w:val="content"/>
      </w:pPr>
      <w:r w:rsidRPr="000D75EE">
        <w:t>Là cửa sổ để hiển thị về việc build chương trình, nạp chương trình thành công xuống vi điều khiển và các cảnh báo khác liên quan đến chương trình và điều khiển của chúng ta. Lưu ý, mọi thông báo và trạng thái của cả quá trình viết chương trình (write code), xây dựng chương trình (build code) và nạp chương trình (program code) đều được hiển thị tại đây. Cửa sổ này được gọi là cửa sổ debug.</w:t>
      </w:r>
      <w:r w:rsidRPr="000D75EE">
        <w:tab/>
      </w:r>
    </w:p>
    <w:p w14:paraId="7D2238EA" w14:textId="72318220" w:rsidR="00005399" w:rsidRDefault="00FC5768" w:rsidP="00005399">
      <w:pPr>
        <w:pStyle w:val="level2"/>
      </w:pPr>
      <w:bookmarkStart w:id="77" w:name="_Toc105107333"/>
      <w:r>
        <w:rPr>
          <w:noProof/>
        </w:rPr>
        <mc:AlternateContent>
          <mc:Choice Requires="wps">
            <w:drawing>
              <wp:anchor distT="0" distB="0" distL="114300" distR="114300" simplePos="0" relativeHeight="251916288" behindDoc="0" locked="0" layoutInCell="1" allowOverlap="1" wp14:anchorId="7059F664" wp14:editId="32D0C8DB">
                <wp:simplePos x="0" y="0"/>
                <wp:positionH relativeFrom="column">
                  <wp:posOffset>890905</wp:posOffset>
                </wp:positionH>
                <wp:positionV relativeFrom="paragraph">
                  <wp:posOffset>2251710</wp:posOffset>
                </wp:positionV>
                <wp:extent cx="325374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7C58B555" w14:textId="111F3E15" w:rsidR="00FC5768" w:rsidRPr="003F5B81" w:rsidRDefault="00FC5768" w:rsidP="00FC5768">
                            <w:pPr>
                              <w:pStyle w:val="Caption"/>
                              <w:rPr>
                                <w:rFonts w:eastAsiaTheme="majorEastAsia" w:cstheme="majorBidi"/>
                                <w:noProof/>
                                <w:szCs w:val="24"/>
                              </w:rPr>
                            </w:pPr>
                            <w:bookmarkStart w:id="78" w:name="_Toc104996114"/>
                            <w:r>
                              <w:t xml:space="preserve">Hình 2. </w:t>
                            </w:r>
                            <w:fldSimple w:instr=" SEQ Hình_2. \* ARABIC ">
                              <w:r w:rsidR="00E427A8">
                                <w:rPr>
                                  <w:noProof/>
                                </w:rPr>
                                <w:t>15</w:t>
                              </w:r>
                            </w:fldSimple>
                            <w:r>
                              <w:t>. Phần mềm Altium Designer 18</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9F664" id="Text Box 52" o:spid="_x0000_s1043" type="#_x0000_t202" style="position:absolute;left:0;text-align:left;margin-left:70.15pt;margin-top:177.3pt;width:256.2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X4GwIAAEAEAAAOAAAAZHJzL2Uyb0RvYy54bWysU01v2zAMvQ/YfxB0X5yPtR2M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" stroked="f">
                <v:textbox style="mso-fit-shape-to-text:t" inset="0,0,0,0">
                  <w:txbxContent>
                    <w:p w14:paraId="7C58B555" w14:textId="111F3E15" w:rsidR="00FC5768" w:rsidRPr="003F5B81" w:rsidRDefault="00FC5768" w:rsidP="00FC5768">
                      <w:pPr>
                        <w:pStyle w:val="Caption"/>
                        <w:rPr>
                          <w:rFonts w:eastAsiaTheme="majorEastAsia" w:cstheme="majorBidi"/>
                          <w:noProof/>
                          <w:szCs w:val="24"/>
                        </w:rPr>
                      </w:pPr>
                      <w:bookmarkStart w:id="79" w:name="_Toc104996114"/>
                      <w:r>
                        <w:t xml:space="preserve">Hình 2. </w:t>
                      </w:r>
                      <w:fldSimple w:instr=" SEQ Hình_2. \* ARABIC ">
                        <w:r w:rsidR="00E427A8">
                          <w:rPr>
                            <w:noProof/>
                          </w:rPr>
                          <w:t>15</w:t>
                        </w:r>
                      </w:fldSimple>
                      <w:r>
                        <w:t>. Phần mềm Altium Designer 18</w:t>
                      </w:r>
                      <w:bookmarkEnd w:id="79"/>
                    </w:p>
                  </w:txbxContent>
                </v:textbox>
                <w10:wrap type="topAndBottom"/>
              </v:shape>
            </w:pict>
          </mc:Fallback>
        </mc:AlternateContent>
      </w:r>
      <w:r w:rsidR="00005399">
        <w:rPr>
          <w:noProof/>
        </w:rPr>
        <w:drawing>
          <wp:anchor distT="0" distB="0" distL="114300" distR="114300" simplePos="0" relativeHeight="251827200" behindDoc="0" locked="0" layoutInCell="1" allowOverlap="1" wp14:anchorId="0264CF40" wp14:editId="706F73AF">
            <wp:simplePos x="0" y="0"/>
            <wp:positionH relativeFrom="page">
              <wp:align>center</wp:align>
            </wp:positionH>
            <wp:positionV relativeFrom="paragraph">
              <wp:posOffset>334010</wp:posOffset>
            </wp:positionV>
            <wp:extent cx="3253740" cy="1860550"/>
            <wp:effectExtent l="0" t="0" r="3810" b="6350"/>
            <wp:wrapTopAndBottom/>
            <wp:docPr id="28" name="Picture 28" descr="Download Altium Designer 18 Full Key - Hướng dẫn cài đặt và sử dụng - Blog  Chia Sẻ Kiến Thức Và Đam Mê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 Altium Designer 18 Full Key - Hướng dẫn cài đặt và sử dụng - Blog  Chia Sẻ Kiến Thức Và Đam Mê Điện Tử"/>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53740" cy="1860550"/>
                    </a:xfrm>
                    <a:prstGeom prst="rect">
                      <a:avLst/>
                    </a:prstGeom>
                    <a:noFill/>
                    <a:ln>
                      <a:noFill/>
                    </a:ln>
                  </pic:spPr>
                </pic:pic>
              </a:graphicData>
            </a:graphic>
          </wp:anchor>
        </w:drawing>
      </w:r>
      <w:r w:rsidR="00005399">
        <w:t>Phần mềm thiết kế Altium Designer</w:t>
      </w:r>
      <w:bookmarkEnd w:id="77"/>
      <w:r w:rsidR="00005399" w:rsidRPr="00197C23">
        <w:t xml:space="preserve"> </w:t>
      </w:r>
    </w:p>
    <w:p w14:paraId="3587B7BE" w14:textId="70DF10C5" w:rsidR="004E3E8F" w:rsidRDefault="00005399" w:rsidP="004F6F89">
      <w:pPr>
        <w:pStyle w:val="content"/>
      </w:pPr>
      <w:r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w:t>
      </w:r>
      <w:r w:rsidRPr="00E62EEE">
        <w:lastRenderedPageBreak/>
        <w:t xml:space="preserve">năng thú vị, tuy nhiên phần mềm này còn được ít người biết đến so với các phần mềm thiết kế mạch khác như </w:t>
      </w:r>
      <w:r>
        <w:t>O</w:t>
      </w:r>
      <w:r w:rsidRPr="00E62EEE">
        <w:t xml:space="preserve">rcad hay </w:t>
      </w:r>
      <w:r>
        <w:t>P</w:t>
      </w:r>
      <w:r w:rsidRPr="00E62EEE">
        <w:t>roteus</w:t>
      </w:r>
      <w:r w:rsidRPr="00A8033E">
        <w:rPr>
          <w:rFonts w:asciiTheme="minorHAnsi" w:hAnsiTheme="minorHAnsi"/>
          <w:noProof/>
          <w:sz w:val="22"/>
        </w:rPr>
        <w:t xml:space="preserve"> </w:t>
      </w:r>
      <w:r w:rsidR="009255A5" w:rsidRPr="009255A5">
        <w:rPr>
          <w:rFonts w:cs="Times New Roman"/>
          <w:noProof/>
          <w:szCs w:val="28"/>
        </w:rPr>
        <w:t>[</w:t>
      </w:r>
      <w:r w:rsidR="00F86251">
        <w:rPr>
          <w:rFonts w:cs="Times New Roman"/>
          <w:noProof/>
          <w:szCs w:val="28"/>
        </w:rPr>
        <w:t>3</w:t>
      </w:r>
      <w:r w:rsidR="009255A5" w:rsidRPr="009255A5">
        <w:rPr>
          <w:rFonts w:cs="Times New Roman"/>
          <w:noProof/>
          <w:szCs w:val="28"/>
        </w:rPr>
        <w:t>]</w:t>
      </w:r>
      <w:r w:rsidRPr="009255A5">
        <w:rPr>
          <w:rFonts w:cs="Times New Roman"/>
          <w:noProof/>
          <w:szCs w:val="28"/>
        </w:rPr>
        <w:t>.</w:t>
      </w:r>
    </w:p>
    <w:p w14:paraId="680DBC89" w14:textId="38CD42C8" w:rsidR="00005399" w:rsidRDefault="00005399" w:rsidP="00005399">
      <w:pPr>
        <w:pStyle w:val="content"/>
        <w:ind w:firstLine="0"/>
      </w:pPr>
      <w:r>
        <w:t>Altium Designer có một số đặc trưng sau:</w:t>
      </w:r>
    </w:p>
    <w:p w14:paraId="7206AFEE" w14:textId="77777777" w:rsidR="00005399" w:rsidRDefault="00005399" w:rsidP="00D73CE1">
      <w:pPr>
        <w:pStyle w:val="content"/>
        <w:numPr>
          <w:ilvl w:val="0"/>
          <w:numId w:val="12"/>
        </w:numPr>
      </w:pPr>
      <w:r>
        <w:t>Giao diện thiết kế, quản lý và chỉnh sửa thân thiện, dễ dàng biên dịch, quản lý file, quản lý phiên bản cho các tài liệu thiết kế.</w:t>
      </w:r>
    </w:p>
    <w:p w14:paraId="05982757" w14:textId="77777777" w:rsidR="00005399" w:rsidRDefault="00005399" w:rsidP="00D73CE1">
      <w:pPr>
        <w:pStyle w:val="content"/>
        <w:numPr>
          <w:ilvl w:val="0"/>
          <w:numId w:val="12"/>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3929DB0B" w14:textId="77777777" w:rsidR="00005399" w:rsidRDefault="00005399" w:rsidP="00D73CE1">
      <w:pPr>
        <w:pStyle w:val="content"/>
        <w:numPr>
          <w:ilvl w:val="0"/>
          <w:numId w:val="12"/>
        </w:numPr>
      </w:pPr>
      <w:r>
        <w:t>Mở, xem và in các file thiết kế mạch dễ dàng với đầy đủ các thông tin linh kiện, netlist, dữ liệu bản vẽ, kích thước, số lượng…</w:t>
      </w:r>
    </w:p>
    <w:p w14:paraId="15C515CE" w14:textId="77777777" w:rsidR="00005399" w:rsidRDefault="00005399" w:rsidP="00D73CE1">
      <w:pPr>
        <w:pStyle w:val="content"/>
        <w:numPr>
          <w:ilvl w:val="0"/>
          <w:numId w:val="12"/>
        </w:numPr>
      </w:pPr>
      <w:r>
        <w:t>Hệ thống các thư viện linh kiện phong phú, chi tiết và hoàn chỉnh bao gồm tất cả các linh kiện nhúng, số, tương tự…</w:t>
      </w:r>
    </w:p>
    <w:p w14:paraId="44E24D63" w14:textId="77777777" w:rsidR="00005399" w:rsidRDefault="00005399" w:rsidP="00D73CE1">
      <w:pPr>
        <w:pStyle w:val="content"/>
        <w:numPr>
          <w:ilvl w:val="0"/>
          <w:numId w:val="12"/>
        </w:numPr>
      </w:pPr>
      <w:r>
        <w:t>Đặt và sửa đối tượng trên các lớp cơ khí, định nghĩa các luật thiết kế, tùy chỉnh các lớp mạch in, chuyển từ schematic sang PCB, đặt vị trí linh kiện trên PCB.</w:t>
      </w:r>
    </w:p>
    <w:p w14:paraId="38BFA8BB" w14:textId="77777777" w:rsidR="00005399" w:rsidRDefault="00005399" w:rsidP="00D73CE1">
      <w:pPr>
        <w:pStyle w:val="content"/>
        <w:numPr>
          <w:ilvl w:val="0"/>
          <w:numId w:val="12"/>
        </w:numPr>
      </w:pPr>
      <w:r>
        <w:t>Mô phỏng mạch PCB 3D, đem lại hình ảnh mạch điện trung thực trong không gian 3 chiều, hỗ trợ MCAD-ECAD, liên kết trực tiếp với mô hình STEP, kiểm tra khoảng cách cách điện, cấu hình cho cả 2D và 3D</w:t>
      </w:r>
    </w:p>
    <w:p w14:paraId="2BB8D8A3" w14:textId="77777777" w:rsidR="00005399" w:rsidRDefault="00005399" w:rsidP="00D73CE1">
      <w:pPr>
        <w:pStyle w:val="content"/>
        <w:numPr>
          <w:ilvl w:val="0"/>
          <w:numId w:val="12"/>
        </w:numPr>
      </w:pPr>
      <w:r>
        <w:t>Hỗ trợ thiết kế PCB sang FPGA và ngược lại.</w:t>
      </w:r>
    </w:p>
    <w:p w14:paraId="3C20FFD4" w14:textId="59032D8C" w:rsidR="004B6132" w:rsidRDefault="00005399" w:rsidP="004B6132">
      <w:pPr>
        <w:pStyle w:val="content"/>
      </w:pPr>
      <w:r>
        <w:t>Từ đó, chúng ta thấy Altium Designer có nhiều điểm mạnh so với các phần mềm  khác như đặt luật thiết kế, quản lý đề tài mô phỏng dễ dàng, giao diện thân thiện,…</w:t>
      </w:r>
    </w:p>
    <w:p w14:paraId="14A646BF" w14:textId="36E64CE7" w:rsidR="00FC5768" w:rsidRDefault="00005399" w:rsidP="00FC5768">
      <w:pPr>
        <w:pStyle w:val="content"/>
        <w:keepNext/>
        <w:ind w:firstLine="0"/>
      </w:pPr>
      <w:r>
        <w:rPr>
          <w:noProof/>
        </w:rPr>
        <w:lastRenderedPageBreak/>
        <w:drawing>
          <wp:inline distT="0" distB="0" distL="0" distR="0" wp14:anchorId="44655D4E" wp14:editId="1FC72BC1">
            <wp:extent cx="5579563" cy="3003149"/>
            <wp:effectExtent l="0" t="0" r="2540" b="698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78"/>
                    <a:srcRect t="1796" b="-1"/>
                    <a:stretch/>
                  </pic:blipFill>
                  <pic:spPr bwMode="auto">
                    <a:xfrm>
                      <a:off x="0" y="0"/>
                      <a:ext cx="5579745" cy="3003247"/>
                    </a:xfrm>
                    <a:prstGeom prst="rect">
                      <a:avLst/>
                    </a:prstGeom>
                    <a:ln>
                      <a:noFill/>
                    </a:ln>
                    <a:extLst>
                      <a:ext uri="{53640926-AAD7-44D8-BBD7-CCE9431645EC}">
                        <a14:shadowObscured xmlns:a14="http://schemas.microsoft.com/office/drawing/2010/main"/>
                      </a:ext>
                    </a:extLst>
                  </pic:spPr>
                </pic:pic>
              </a:graphicData>
            </a:graphic>
          </wp:inline>
        </w:drawing>
      </w:r>
    </w:p>
    <w:p w14:paraId="744A276B" w14:textId="5C543F85" w:rsidR="00005399" w:rsidRDefault="00FC5768" w:rsidP="00FC5768">
      <w:pPr>
        <w:pStyle w:val="Caption"/>
      </w:pPr>
      <w:bookmarkStart w:id="80" w:name="_Toc104996115"/>
      <w:r>
        <w:t xml:space="preserve">Hình 2. </w:t>
      </w:r>
      <w:fldSimple w:instr=" SEQ Hình_2. \* ARABIC ">
        <w:r w:rsidR="00E427A8">
          <w:rPr>
            <w:noProof/>
          </w:rPr>
          <w:t>16</w:t>
        </w:r>
      </w:fldSimple>
      <w:r>
        <w:t>.</w:t>
      </w:r>
      <w:r w:rsidR="004B6132">
        <w:t xml:space="preserve"> Giao diện phần mềm Altium Designer 18</w:t>
      </w:r>
      <w:bookmarkEnd w:id="80"/>
    </w:p>
    <w:p w14:paraId="686320C1" w14:textId="77777777" w:rsidR="00005399" w:rsidRDefault="00005399" w:rsidP="004359D5">
      <w:pPr>
        <w:pStyle w:val="content"/>
        <w:spacing w:line="276" w:lineRule="auto"/>
      </w:pPr>
      <w:r>
        <w:t>Việc thiết kế mạch điện tử trên phần mềm altium designer có thể được tóm tắt gồm các bước như sau:</w:t>
      </w:r>
    </w:p>
    <w:p w14:paraId="3DEC6DF8" w14:textId="77777777" w:rsidR="00005399" w:rsidRDefault="00005399" w:rsidP="00D73CE1">
      <w:pPr>
        <w:pStyle w:val="content"/>
        <w:numPr>
          <w:ilvl w:val="0"/>
          <w:numId w:val="13"/>
        </w:numPr>
        <w:spacing w:line="276" w:lineRule="auto"/>
      </w:pPr>
      <w:r>
        <w:t>Đặt ra các yêu cầu bài toán.</w:t>
      </w:r>
    </w:p>
    <w:p w14:paraId="3243A57A" w14:textId="77777777" w:rsidR="00005399" w:rsidRDefault="00005399" w:rsidP="00D73CE1">
      <w:pPr>
        <w:pStyle w:val="content"/>
        <w:numPr>
          <w:ilvl w:val="0"/>
          <w:numId w:val="13"/>
        </w:numPr>
        <w:spacing w:line="276" w:lineRule="auto"/>
      </w:pPr>
      <w:r>
        <w:t>Lựa chọn linh kiện.</w:t>
      </w:r>
    </w:p>
    <w:p w14:paraId="682FFFC0" w14:textId="77777777" w:rsidR="00005399" w:rsidRDefault="00005399" w:rsidP="00D73CE1">
      <w:pPr>
        <w:pStyle w:val="content"/>
        <w:numPr>
          <w:ilvl w:val="0"/>
          <w:numId w:val="13"/>
        </w:numPr>
        <w:spacing w:line="276" w:lineRule="auto"/>
      </w:pPr>
      <w:r>
        <w:t>Thiết kế mạch nguyên lý.</w:t>
      </w:r>
    </w:p>
    <w:p w14:paraId="14735F11" w14:textId="77777777" w:rsidR="00005399" w:rsidRDefault="00005399" w:rsidP="00D73CE1">
      <w:pPr>
        <w:pStyle w:val="content"/>
        <w:numPr>
          <w:ilvl w:val="0"/>
          <w:numId w:val="13"/>
        </w:numPr>
        <w:spacing w:line="276" w:lineRule="auto"/>
      </w:pPr>
      <w:r>
        <w:t>Lựa chọn các chân linh kiện để chuyển sang mạch in Update mạch nguyên lý sang mạch in.</w:t>
      </w:r>
    </w:p>
    <w:p w14:paraId="2912BB63" w14:textId="6DDE40E6" w:rsidR="00005399" w:rsidRDefault="00005399" w:rsidP="00D73CE1">
      <w:pPr>
        <w:pStyle w:val="content"/>
        <w:numPr>
          <w:ilvl w:val="0"/>
          <w:numId w:val="13"/>
        </w:numPr>
        <w:spacing w:line="276" w:lineRule="auto"/>
      </w:pPr>
      <w:r>
        <w:t>Lựa chọn kích thước mạch in</w:t>
      </w:r>
      <w:r w:rsidR="00E03D53">
        <w:t>,</w:t>
      </w:r>
      <w:r>
        <w:t xml:space="preserve"> </w:t>
      </w:r>
      <w:r w:rsidR="00E03D53">
        <w:t>s</w:t>
      </w:r>
      <w:r>
        <w:t xml:space="preserve">ắp </w:t>
      </w:r>
      <w:r w:rsidR="00E03D53">
        <w:t>x</w:t>
      </w:r>
      <w:r>
        <w:t>ếp các vị trí các loại linh kiện như điện trở, tụ điện, IC...</w:t>
      </w:r>
    </w:p>
    <w:p w14:paraId="4EAB7EE2" w14:textId="77777777" w:rsidR="00005399" w:rsidRDefault="00005399" w:rsidP="00D73CE1">
      <w:pPr>
        <w:pStyle w:val="content"/>
        <w:numPr>
          <w:ilvl w:val="0"/>
          <w:numId w:val="13"/>
        </w:numPr>
        <w:spacing w:line="276" w:lineRule="auto"/>
      </w:pPr>
      <w:r>
        <w:t>Đặt kích thước các loại dây nối.</w:t>
      </w:r>
    </w:p>
    <w:p w14:paraId="242F8D9A" w14:textId="77777777" w:rsidR="00005399" w:rsidRDefault="00005399" w:rsidP="00D73CE1">
      <w:pPr>
        <w:pStyle w:val="content"/>
        <w:numPr>
          <w:ilvl w:val="0"/>
          <w:numId w:val="13"/>
        </w:numPr>
        <w:spacing w:line="276" w:lineRule="auto"/>
      </w:pPr>
      <w:r>
        <w:t>Đi dây trên mạch.</w:t>
      </w:r>
    </w:p>
    <w:p w14:paraId="1651E072" w14:textId="4098C926" w:rsidR="00005399" w:rsidRDefault="00005399" w:rsidP="00D73CE1">
      <w:pPr>
        <w:pStyle w:val="content"/>
        <w:numPr>
          <w:ilvl w:val="0"/>
          <w:numId w:val="13"/>
        </w:numPr>
        <w:spacing w:line="276" w:lineRule="auto"/>
      </w:pPr>
      <w:r>
        <w:t>Kiểm tra toàn mạch.</w:t>
      </w:r>
    </w:p>
    <w:p w14:paraId="003D1143" w14:textId="77777777" w:rsidR="00206288" w:rsidRDefault="00206288" w:rsidP="00206288">
      <w:pPr>
        <w:pStyle w:val="level2"/>
      </w:pPr>
      <w:bookmarkStart w:id="81" w:name="_Toc105107334"/>
      <w:r>
        <w:t>HTML  (</w:t>
      </w:r>
      <w:r w:rsidRPr="00E11991">
        <w:t>HyperText Markup Language</w:t>
      </w:r>
      <w:r>
        <w:t>).</w:t>
      </w:r>
      <w:bookmarkEnd w:id="81"/>
    </w:p>
    <w:p w14:paraId="41CBF455" w14:textId="77777777" w:rsidR="00206288" w:rsidRDefault="00206288" w:rsidP="00206288">
      <w:pPr>
        <w:pStyle w:val="content"/>
      </w:pPr>
      <w:r>
        <w:t>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p>
    <w:p w14:paraId="4869352D" w14:textId="3E141327" w:rsidR="00206288" w:rsidRPr="00D94090" w:rsidRDefault="00206288" w:rsidP="00206288">
      <w:pPr>
        <w:pStyle w:val="content"/>
      </w:pPr>
      <w:r>
        <w:lastRenderedPageBreak/>
        <w:t xml:space="preserve">Một tài liệu HTML được hình thành bởi các phần tử HTML (HTML Elements) được quy định bằng các cặp thẻ (tag và attributes). Các cặp thẻ này được bao bọc bởi một dấu ngoặc ngọn (ví dụ &lt;html&gt;) và thường là sẽ được khai báo thành một cặp, bao gồm thẻ mở và thẻ đóng. Ví dụ, chúng ta có thể tạo một đoạn văn bằng cách đặt văn bản vào trong cặp tag mở và đóng văn bản &lt;p&gt; và &lt;/p&gt; </w:t>
      </w:r>
      <w:r w:rsidR="0047025F">
        <w:t>.</w:t>
      </w:r>
    </w:p>
    <w:p w14:paraId="0729CE7A" w14:textId="77777777" w:rsidR="00206288" w:rsidRDefault="00206288" w:rsidP="00206288">
      <w:pPr>
        <w:pStyle w:val="level2"/>
      </w:pPr>
      <w:bookmarkStart w:id="82" w:name="_Toc105107335"/>
      <w:r>
        <w:t>CSS (</w:t>
      </w:r>
      <w:r w:rsidRPr="00E11991">
        <w:t>Cascading Style Sheets</w:t>
      </w:r>
      <w:r>
        <w:t>)</w:t>
      </w:r>
      <w:bookmarkEnd w:id="82"/>
    </w:p>
    <w:p w14:paraId="69E2CA9A" w14:textId="77777777" w:rsidR="00206288" w:rsidRDefault="00206288" w:rsidP="00206288">
      <w:pPr>
        <w:pStyle w:val="content"/>
      </w:pPr>
      <w:r>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14:paraId="3C835D32" w14:textId="77777777" w:rsidR="00206288" w:rsidRDefault="00206288" w:rsidP="00206288">
      <w:pPr>
        <w:pStyle w:val="content"/>
      </w:pPr>
      <w:r>
        <w:t>CSS được phát triển bởi W3C (World Wide Web Consortium) vào năm 1996, vì HTML không được thiết kế để gắn tag để giúp định dạng trang web.</w:t>
      </w:r>
    </w:p>
    <w:p w14:paraId="169B2C8B" w14:textId="77777777" w:rsidR="00206288" w:rsidRDefault="00206288" w:rsidP="00206288">
      <w:pPr>
        <w:pStyle w:val="content"/>
      </w:pPr>
      <w: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5A08A11E" w14:textId="77777777" w:rsidR="00206288" w:rsidRDefault="00206288" w:rsidP="00206288">
      <w:pPr>
        <w:pStyle w:val="content"/>
      </w:pPr>
      <w:r>
        <w:t>Mối tương quan giữa HTML và CSS rất mật thiết. HTML là ngôn ngữ markup (nền tảng của site) và CSS định hình phong cách (tất cả những gì tạo nên giao diện website), chúng là không thể tách rời.</w:t>
      </w:r>
    </w:p>
    <w:p w14:paraId="1819E6D3" w14:textId="77777777" w:rsidR="00206288" w:rsidRDefault="00206288" w:rsidP="00206288">
      <w:pPr>
        <w:pStyle w:val="level2"/>
      </w:pPr>
      <w:bookmarkStart w:id="83" w:name="_Toc105107336"/>
      <w:r>
        <w:t>JavaScript</w:t>
      </w:r>
      <w:bookmarkEnd w:id="83"/>
    </w:p>
    <w:p w14:paraId="34B8E7D9" w14:textId="77777777" w:rsidR="00206288" w:rsidRDefault="00206288" w:rsidP="00F4757E">
      <w:pPr>
        <w:pStyle w:val="content"/>
        <w:spacing w:line="276" w:lineRule="auto"/>
      </w:pPr>
      <w:r>
        <w:t>JavaScript là ngôn ngữ lập trình phổ biến nhất trên thế giới trong suốt 20 năm qua. Nó cũng là một trong số 3 ngôn ngữ chính của lập trình web:</w:t>
      </w:r>
    </w:p>
    <w:p w14:paraId="34A33657" w14:textId="77777777" w:rsidR="00206288" w:rsidRDefault="00206288" w:rsidP="00D73CE1">
      <w:pPr>
        <w:pStyle w:val="content"/>
        <w:numPr>
          <w:ilvl w:val="0"/>
          <w:numId w:val="21"/>
        </w:numPr>
        <w:spacing w:line="276" w:lineRule="auto"/>
      </w:pPr>
      <w:r>
        <w:t>HTML: Giúp bạn thêm nội dung cho trang web.</w:t>
      </w:r>
    </w:p>
    <w:p w14:paraId="74687E85" w14:textId="77777777" w:rsidR="00206288" w:rsidRDefault="00206288" w:rsidP="00D73CE1">
      <w:pPr>
        <w:pStyle w:val="content"/>
        <w:numPr>
          <w:ilvl w:val="0"/>
          <w:numId w:val="21"/>
        </w:numPr>
        <w:spacing w:line="276" w:lineRule="auto"/>
      </w:pPr>
      <w:r>
        <w:t>CSS: Định dạng thiết kế, bố cục, phong cách, canh lề của trang web.</w:t>
      </w:r>
    </w:p>
    <w:p w14:paraId="67CAA921" w14:textId="77777777" w:rsidR="00206288" w:rsidRDefault="00206288" w:rsidP="00D73CE1">
      <w:pPr>
        <w:pStyle w:val="content"/>
        <w:numPr>
          <w:ilvl w:val="0"/>
          <w:numId w:val="21"/>
        </w:numPr>
        <w:spacing w:line="276" w:lineRule="auto"/>
      </w:pPr>
      <w:r>
        <w:t>JavaScript: Cải thiện cách hoạt động của trang web.</w:t>
      </w:r>
    </w:p>
    <w:p w14:paraId="4069906B" w14:textId="12273332" w:rsidR="00206288" w:rsidRDefault="00206288" w:rsidP="00206288">
      <w:pPr>
        <w:pStyle w:val="content"/>
      </w:pPr>
      <w:r>
        <w:lastRenderedPageBreak/>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14:paraId="56C4BC32" w14:textId="007ACA7B" w:rsidR="00F81DCC" w:rsidRDefault="00F81DCC" w:rsidP="00F81DCC">
      <w:pPr>
        <w:pStyle w:val="level1"/>
      </w:pPr>
      <w:bookmarkStart w:id="84" w:name="_Toc105107337"/>
      <w:r>
        <w:t>Kết luận chương 2</w:t>
      </w:r>
      <w:bookmarkEnd w:id="84"/>
    </w:p>
    <w:p w14:paraId="01B67E52" w14:textId="2B8D651D" w:rsidR="00F81DCC" w:rsidRDefault="00AF08AB" w:rsidP="00AF08AB">
      <w:pPr>
        <w:pStyle w:val="content"/>
        <w:rPr>
          <w:rFonts w:eastAsiaTheme="majorEastAsia" w:cstheme="majorBidi"/>
          <w:b/>
          <w:szCs w:val="26"/>
        </w:rPr>
      </w:pPr>
      <w:r w:rsidRPr="00AF08AB">
        <w:t xml:space="preserve">Chương 2 </w:t>
      </w:r>
      <w:r w:rsidR="00734F4A">
        <w:t>giới thiệu về</w:t>
      </w:r>
      <w:r w:rsidRPr="00AF08AB">
        <w:t xml:space="preserve">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ESP32. Ngoài ra chương 2 cũng giới thiệu về các công cụ lập trình bên phí</w:t>
      </w:r>
      <w:r>
        <w:t>a Webserver như HTML, CSS, JavaScript</w:t>
      </w:r>
      <w:r w:rsidR="00AB6494">
        <w:t>.</w:t>
      </w:r>
      <w:r w:rsidR="00F81DCC">
        <w:br w:type="page"/>
      </w:r>
    </w:p>
    <w:p w14:paraId="3BD75E18" w14:textId="78934CFE" w:rsidR="00F81DCC" w:rsidRPr="00CA61EB" w:rsidRDefault="00F81DCC" w:rsidP="00F81DCC">
      <w:pPr>
        <w:pStyle w:val="Heading1"/>
      </w:pPr>
      <w:bookmarkStart w:id="85" w:name="_Toc105107338"/>
      <w:r>
        <w:lastRenderedPageBreak/>
        <w:t>THIẾT KẾ HỆ TH</w:t>
      </w:r>
      <w:r w:rsidR="00513BCD">
        <w:t xml:space="preserve">ỐNG ĐIỀU </w:t>
      </w:r>
      <w:r w:rsidR="00513BCD" w:rsidRPr="00CA61EB">
        <w:t xml:space="preserve">KHIỂN </w:t>
      </w:r>
      <w:r w:rsidR="00CA61EB">
        <w:t>ĐÈN VÀ RÈM CỬA THÔNG MINH SỬ DỤNG VI ĐIỀU KHIỂN ESP32</w:t>
      </w:r>
      <w:bookmarkEnd w:id="85"/>
    </w:p>
    <w:p w14:paraId="1E7E6B97" w14:textId="7B52CAC3" w:rsidR="00BC51ED" w:rsidRDefault="00790B68" w:rsidP="00BC51ED">
      <w:pPr>
        <w:pStyle w:val="level1"/>
      </w:pPr>
      <w:bookmarkStart w:id="86" w:name="_Toc105107339"/>
      <w:r>
        <w:t>Yêu cầu hệ thống</w:t>
      </w:r>
      <w:bookmarkEnd w:id="86"/>
    </w:p>
    <w:p w14:paraId="375A7734" w14:textId="77777777" w:rsidR="006A5C5A" w:rsidRDefault="00E80E69" w:rsidP="00463A33">
      <w:pPr>
        <w:pStyle w:val="content"/>
        <w:spacing w:line="276" w:lineRule="auto"/>
      </w:pPr>
      <w:r>
        <w:t xml:space="preserve">Thiết kế </w:t>
      </w:r>
      <w:r w:rsidR="006A5C5A">
        <w:t xml:space="preserve">hoàn chỉnh </w:t>
      </w:r>
      <w:r>
        <w:t>một</w:t>
      </w:r>
      <w:r w:rsidR="006A5C5A">
        <w:t xml:space="preserve"> mô hình</w:t>
      </w:r>
      <w:r>
        <w:t xml:space="preserve"> hệ thống điều khiển đèn và rèm cửa thông minh</w:t>
      </w:r>
      <w:r w:rsidR="006A5C5A">
        <w:t xml:space="preserve"> thực hiện được các chức năng sau:</w:t>
      </w:r>
    </w:p>
    <w:p w14:paraId="6F7EC6E4" w14:textId="5433A422" w:rsidR="00EF74FC" w:rsidRDefault="00EF74FC" w:rsidP="00D73CE1">
      <w:pPr>
        <w:pStyle w:val="content"/>
        <w:numPr>
          <w:ilvl w:val="0"/>
          <w:numId w:val="29"/>
        </w:numPr>
        <w:spacing w:line="276" w:lineRule="auto"/>
        <w:ind w:left="567" w:hanging="425"/>
      </w:pPr>
      <w:r>
        <w:t>Sử dụng tín hiệu thu được từ cảm biến ánh sáng để tự động bật/ tắt đèn.</w:t>
      </w:r>
    </w:p>
    <w:p w14:paraId="1CF66B6B" w14:textId="530B31B5" w:rsidR="00E80E69" w:rsidRDefault="006A5C5A" w:rsidP="00D73CE1">
      <w:pPr>
        <w:pStyle w:val="content"/>
        <w:numPr>
          <w:ilvl w:val="0"/>
          <w:numId w:val="29"/>
        </w:numPr>
        <w:spacing w:line="276" w:lineRule="auto"/>
        <w:ind w:left="567" w:hanging="425"/>
      </w:pPr>
      <w:r>
        <w:t>Hệ thống hoạt động được ở 2 chế độ</w:t>
      </w:r>
      <w:r w:rsidR="00463A33">
        <w:t xml:space="preserve"> là điều khiển thủ công và điều khiển qua giao diện websever. Đối với chế độ điều khiển thủ công</w:t>
      </w:r>
      <w:r w:rsidR="0025579A">
        <w:t>, người dùng điều khiển hệ thống qua các nút nhấn vật lý. Khi người dùng điều khiển qua giao diện Websever, các thao tác sẽ dễ dàng được thực hiện với thiết bị di động có kết nối Internet</w:t>
      </w:r>
      <w:r w:rsidR="00B020A7">
        <w:t>. Chức năng bật/ tắt nút nhấn sẽ đồng bộ ngay lập tức với giao diện Websever.</w:t>
      </w:r>
    </w:p>
    <w:p w14:paraId="53DDD6F4" w14:textId="194089D0" w:rsidR="00513BCD" w:rsidRDefault="00445283" w:rsidP="00F822CE">
      <w:pPr>
        <w:pStyle w:val="level1"/>
      </w:pPr>
      <w:bookmarkStart w:id="87" w:name="_Toc105107340"/>
      <w:r>
        <w:t>S</w:t>
      </w:r>
      <w:r w:rsidR="00513BCD">
        <w:t xml:space="preserve">ơ đồ khối hệ thống </w:t>
      </w:r>
      <w:r w:rsidR="00EF74FC">
        <w:t>và sơ đồ gửi nhận dữ liệu MQTT</w:t>
      </w:r>
      <w:bookmarkEnd w:id="87"/>
    </w:p>
    <w:p w14:paraId="0D19415F" w14:textId="63D6A60A" w:rsidR="004E15B2" w:rsidRPr="00F60434" w:rsidRDefault="00F60434" w:rsidP="00FF5E42">
      <w:pPr>
        <w:pStyle w:val="level2"/>
      </w:pPr>
      <w:bookmarkStart w:id="88" w:name="_Toc105107341"/>
      <w:r>
        <w:rPr>
          <w:noProof/>
        </w:rPr>
        <mc:AlternateContent>
          <mc:Choice Requires="wps">
            <w:drawing>
              <wp:anchor distT="0" distB="0" distL="114300" distR="114300" simplePos="0" relativeHeight="251918336" behindDoc="0" locked="0" layoutInCell="1" allowOverlap="1" wp14:anchorId="2DE67713" wp14:editId="3CACCB23">
                <wp:simplePos x="0" y="0"/>
                <wp:positionH relativeFrom="margin">
                  <wp:align>center</wp:align>
                </wp:positionH>
                <wp:positionV relativeFrom="paragraph">
                  <wp:posOffset>4148884</wp:posOffset>
                </wp:positionV>
                <wp:extent cx="5311775" cy="635"/>
                <wp:effectExtent l="0" t="0" r="3175" b="0"/>
                <wp:wrapTopAndBottom/>
                <wp:docPr id="54" name="Text Box 54"/>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7A2A68F5" w14:textId="2A2CFCF4" w:rsidR="00503F74" w:rsidRPr="004E7A97" w:rsidRDefault="00503F74" w:rsidP="00503F74">
                            <w:pPr>
                              <w:pStyle w:val="Caption"/>
                              <w:rPr>
                                <w:noProof/>
                              </w:rPr>
                            </w:pPr>
                            <w:bookmarkStart w:id="89" w:name="_Toc105107385"/>
                            <w:bookmarkStart w:id="90" w:name="_Toc105135716"/>
                            <w:r>
                              <w:t xml:space="preserve">Hình 3. </w:t>
                            </w:r>
                            <w:fldSimple w:instr=" SEQ Hình_3. \* ARABIC ">
                              <w:r w:rsidR="00E427A8">
                                <w:rPr>
                                  <w:noProof/>
                                </w:rPr>
                                <w:t>1</w:t>
                              </w:r>
                            </w:fldSimple>
                            <w:r>
                              <w:t>. Sơ đồ khối hệ thống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67713" id="Text Box 54" o:spid="_x0000_s1044" type="#_x0000_t202" style="position:absolute;left:0;text-align:left;margin-left:0;margin-top:326.7pt;width:418.25pt;height:.05pt;z-index:251918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jlNGw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" stroked="f">
                <v:textbox style="mso-fit-shape-to-text:t" inset="0,0,0,0">
                  <w:txbxContent>
                    <w:p w14:paraId="7A2A68F5" w14:textId="2A2CFCF4" w:rsidR="00503F74" w:rsidRPr="004E7A97" w:rsidRDefault="00503F74" w:rsidP="00503F74">
                      <w:pPr>
                        <w:pStyle w:val="Caption"/>
                        <w:rPr>
                          <w:noProof/>
                        </w:rPr>
                      </w:pPr>
                      <w:bookmarkStart w:id="91" w:name="_Toc105107385"/>
                      <w:bookmarkStart w:id="92" w:name="_Toc105135716"/>
                      <w:r>
                        <w:t xml:space="preserve">Hình 3. </w:t>
                      </w:r>
                      <w:fldSimple w:instr=" SEQ Hình_3. \* ARABIC ">
                        <w:r w:rsidR="00E427A8">
                          <w:rPr>
                            <w:noProof/>
                          </w:rPr>
                          <w:t>1</w:t>
                        </w:r>
                      </w:fldSimple>
                      <w:r>
                        <w:t>. Sơ đồ khối hệ thống</w:t>
                      </w:r>
                      <w:bookmarkEnd w:id="91"/>
                      <w:bookmarkEnd w:id="92"/>
                    </w:p>
                  </w:txbxContent>
                </v:textbox>
                <w10:wrap type="topAndBottom" anchorx="margin"/>
              </v:shape>
            </w:pict>
          </mc:Fallback>
        </mc:AlternateContent>
      </w:r>
      <w:r>
        <w:rPr>
          <w:noProof/>
        </w:rPr>
        <w:drawing>
          <wp:anchor distT="0" distB="0" distL="114300" distR="114300" simplePos="0" relativeHeight="251743232" behindDoc="0" locked="0" layoutInCell="1" allowOverlap="1" wp14:anchorId="042DBFBD" wp14:editId="6CE5A6DA">
            <wp:simplePos x="0" y="0"/>
            <wp:positionH relativeFrom="margin">
              <wp:align>center</wp:align>
            </wp:positionH>
            <wp:positionV relativeFrom="paragraph">
              <wp:posOffset>472034</wp:posOffset>
            </wp:positionV>
            <wp:extent cx="5394960" cy="3571875"/>
            <wp:effectExtent l="0" t="0" r="0" b="9525"/>
            <wp:wrapTopAndBottom/>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00252" cy="3575584"/>
                    </a:xfrm>
                    <a:prstGeom prst="rect">
                      <a:avLst/>
                    </a:prstGeom>
                    <a:noFill/>
                  </pic:spPr>
                </pic:pic>
              </a:graphicData>
            </a:graphic>
            <wp14:sizeRelH relativeFrom="margin">
              <wp14:pctWidth>0</wp14:pctWidth>
            </wp14:sizeRelH>
            <wp14:sizeRelV relativeFrom="margin">
              <wp14:pctHeight>0</wp14:pctHeight>
            </wp14:sizeRelV>
          </wp:anchor>
        </w:drawing>
      </w:r>
      <w:r>
        <w:rPr>
          <w:iCs/>
        </w:rPr>
        <w:t xml:space="preserve">Sơ </w:t>
      </w:r>
      <w:r w:rsidRPr="00B8583C">
        <w:rPr>
          <w:iCs/>
        </w:rPr>
        <w:t xml:space="preserve">đồ khối </w:t>
      </w:r>
      <w:r>
        <w:rPr>
          <w:iCs/>
        </w:rPr>
        <w:t>của hệ thống</w:t>
      </w:r>
      <w:bookmarkEnd w:id="88"/>
      <w:r w:rsidR="00B8583C" w:rsidRPr="00F60434">
        <w:rPr>
          <w:iCs/>
        </w:rPr>
        <w:t xml:space="preserve"> </w:t>
      </w:r>
    </w:p>
    <w:p w14:paraId="0684924B" w14:textId="388B762D" w:rsidR="00F60434" w:rsidRDefault="00F60434" w:rsidP="00491A0A">
      <w:pPr>
        <w:pStyle w:val="content"/>
        <w:ind w:firstLine="0"/>
      </w:pPr>
    </w:p>
    <w:p w14:paraId="59417A3B" w14:textId="77777777" w:rsidR="00F60434" w:rsidRDefault="00F60434" w:rsidP="00491A0A">
      <w:pPr>
        <w:pStyle w:val="content"/>
        <w:ind w:firstLine="0"/>
      </w:pPr>
    </w:p>
    <w:p w14:paraId="3ADB5A52" w14:textId="781A9D61" w:rsidR="00EF74FC" w:rsidRDefault="00602A12" w:rsidP="00241139">
      <w:pPr>
        <w:pStyle w:val="content"/>
        <w:numPr>
          <w:ilvl w:val="0"/>
          <w:numId w:val="32"/>
        </w:numPr>
        <w:spacing w:line="276" w:lineRule="auto"/>
        <w:ind w:left="851" w:hanging="425"/>
      </w:pPr>
      <w:r>
        <w:lastRenderedPageBreak/>
        <w:t>Nguồn 12V được cấp cho khối nguồn, khối nguồn chứa module hạ áp LM2596</w:t>
      </w:r>
      <w:r w:rsidR="00F0021A">
        <w:t xml:space="preserve"> để hạ áp xuống còn 5V sử dụng</w:t>
      </w:r>
      <w:r>
        <w:t xml:space="preserve"> cho relay, đèn và khối xử lý trung tâm</w:t>
      </w:r>
      <w:r w:rsidR="00F0021A">
        <w:t>.</w:t>
      </w:r>
      <w:r w:rsidR="009C4891">
        <w:t xml:space="preserve"> </w:t>
      </w:r>
      <w:r w:rsidR="00EF74FC">
        <w:t xml:space="preserve">Khối xử lý trung tâm </w:t>
      </w:r>
      <w:r w:rsidR="009C4891">
        <w:t>c</w:t>
      </w:r>
      <w:r w:rsidR="00EF74FC">
        <w:t>hứa vi điều khiển ESP32,  xử lý các tín hiệu gửi đi, nhận về từ MQTT Broker, nhận các tín hiệu từ nút nhấn, xuất ra các tín hiệu để bật tắt relay, đóng rèm hoặc mở rèm</w:t>
      </w:r>
      <w:r w:rsidR="009C4891">
        <w:t xml:space="preserve">. Đề tài này sử dụng vi điều khiển ESP32 mà không phải các </w:t>
      </w:r>
      <w:r w:rsidR="00241139">
        <w:t xml:space="preserve">họ </w:t>
      </w:r>
      <w:r w:rsidR="009C4891">
        <w:t>vi điều khiển loại khác như PIC, STM vì ESP32 có thể kết nối với wifi và điều khiển các thiết bị từ xa thông qua Internet với nhiều chức năng thông minh hơn.</w:t>
      </w:r>
    </w:p>
    <w:p w14:paraId="1BC7ED2F" w14:textId="536AF9D2" w:rsidR="00F60434" w:rsidRDefault="00F60434" w:rsidP="00241139">
      <w:pPr>
        <w:pStyle w:val="content"/>
        <w:numPr>
          <w:ilvl w:val="0"/>
          <w:numId w:val="32"/>
        </w:numPr>
        <w:spacing w:line="276" w:lineRule="auto"/>
        <w:ind w:left="851" w:hanging="425"/>
      </w:pPr>
      <w:r>
        <w:t>Khối nguồn rèm: C</w:t>
      </w:r>
      <w:r w:rsidR="003F143C">
        <w:t>ung cấp nguồn cho</w:t>
      </w:r>
      <w:r>
        <w:t xml:space="preserve"> mạch L298N dùng để đảo chiều động cơ rèm, điều khiển rèm đóng hoặc mở</w:t>
      </w:r>
    </w:p>
    <w:p w14:paraId="7FF07189" w14:textId="46A7507F" w:rsidR="00CB13C2" w:rsidRDefault="00CB13C2" w:rsidP="00241139">
      <w:pPr>
        <w:pStyle w:val="content"/>
        <w:numPr>
          <w:ilvl w:val="0"/>
          <w:numId w:val="32"/>
        </w:numPr>
        <w:spacing w:line="276" w:lineRule="auto"/>
        <w:ind w:left="851" w:hanging="425"/>
      </w:pPr>
      <w:r>
        <w:t xml:space="preserve">Khối nút nhấn: Bao gồm </w:t>
      </w:r>
      <w:r w:rsidR="00B526D3">
        <w:t>6</w:t>
      </w:r>
      <w:r>
        <w:t xml:space="preserve"> nút nhấn để </w:t>
      </w:r>
      <w:r w:rsidR="00B526D3">
        <w:t>làm tín hiệu đầu vào, có thể dùng để điều khiển rèm đóng, rèm mở hoặc bật tắt đèn</w:t>
      </w:r>
    </w:p>
    <w:p w14:paraId="613645AB" w14:textId="5A9F2A4B" w:rsidR="00491A0A" w:rsidRDefault="00491A0A" w:rsidP="00241139">
      <w:pPr>
        <w:pStyle w:val="content"/>
        <w:numPr>
          <w:ilvl w:val="0"/>
          <w:numId w:val="32"/>
        </w:numPr>
        <w:spacing w:line="276" w:lineRule="auto"/>
        <w:ind w:left="851" w:hanging="425"/>
      </w:pPr>
      <w:r>
        <w:t>Khối relay: điều khiển thiết bị 1 chiều hoặc xoay chiều thông qua tiếp đ</w:t>
      </w:r>
      <w:r w:rsidR="001A293D">
        <w:t>iểm</w:t>
      </w:r>
      <w:r w:rsidR="00B526D3">
        <w:t xml:space="preserve"> thường mở</w:t>
      </w:r>
      <w:r w:rsidR="00F60434">
        <w:t>.</w:t>
      </w:r>
    </w:p>
    <w:p w14:paraId="4A520473" w14:textId="0EFFD1DE" w:rsidR="008868D6" w:rsidRPr="00B8583C" w:rsidRDefault="00503F74" w:rsidP="00F60434">
      <w:pPr>
        <w:pStyle w:val="level2"/>
      </w:pPr>
      <w:bookmarkStart w:id="93" w:name="_Toc105107342"/>
      <w:r>
        <w:rPr>
          <w:noProof/>
        </w:rPr>
        <mc:AlternateContent>
          <mc:Choice Requires="wps">
            <w:drawing>
              <wp:anchor distT="0" distB="0" distL="114300" distR="114300" simplePos="0" relativeHeight="251920384" behindDoc="0" locked="0" layoutInCell="1" allowOverlap="1" wp14:anchorId="034BF97F" wp14:editId="08F5C61A">
                <wp:simplePos x="0" y="0"/>
                <wp:positionH relativeFrom="column">
                  <wp:posOffset>0</wp:posOffset>
                </wp:positionH>
                <wp:positionV relativeFrom="paragraph">
                  <wp:posOffset>1900555</wp:posOffset>
                </wp:positionV>
                <wp:extent cx="554926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549265" cy="635"/>
                        </a:xfrm>
                        <a:prstGeom prst="rect">
                          <a:avLst/>
                        </a:prstGeom>
                        <a:solidFill>
                          <a:prstClr val="white"/>
                        </a:solidFill>
                        <a:ln>
                          <a:noFill/>
                        </a:ln>
                      </wps:spPr>
                      <wps:txbx>
                        <w:txbxContent>
                          <w:p w14:paraId="73CA5A78" w14:textId="502198A6" w:rsidR="00503F74" w:rsidRPr="00D440F6" w:rsidRDefault="00503F74" w:rsidP="00503F74">
                            <w:pPr>
                              <w:pStyle w:val="Caption"/>
                              <w:rPr>
                                <w:noProof/>
                              </w:rPr>
                            </w:pPr>
                            <w:bookmarkStart w:id="94" w:name="_Toc105107386"/>
                            <w:bookmarkStart w:id="95" w:name="_Toc105135717"/>
                            <w:r>
                              <w:t xml:space="preserve">Hình 3. </w:t>
                            </w:r>
                            <w:fldSimple w:instr=" SEQ Hình_3. \* ARABIC ">
                              <w:r w:rsidR="00E427A8">
                                <w:rPr>
                                  <w:noProof/>
                                </w:rPr>
                                <w:t>2</w:t>
                              </w:r>
                            </w:fldSimple>
                            <w:r>
                              <w:t>. Sơ đồ gửi nhận dữ liệu MQTT</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BF97F" id="Text Box 56" o:spid="_x0000_s1045" type="#_x0000_t202" style="position:absolute;left:0;text-align:left;margin-left:0;margin-top:149.65pt;width:436.9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" stroked="f">
                <v:textbox style="mso-fit-shape-to-text:t" inset="0,0,0,0">
                  <w:txbxContent>
                    <w:p w14:paraId="73CA5A78" w14:textId="502198A6" w:rsidR="00503F74" w:rsidRPr="00D440F6" w:rsidRDefault="00503F74" w:rsidP="00503F74">
                      <w:pPr>
                        <w:pStyle w:val="Caption"/>
                        <w:rPr>
                          <w:noProof/>
                        </w:rPr>
                      </w:pPr>
                      <w:bookmarkStart w:id="96" w:name="_Toc105107386"/>
                      <w:bookmarkStart w:id="97" w:name="_Toc105135717"/>
                      <w:r>
                        <w:t xml:space="preserve">Hình 3. </w:t>
                      </w:r>
                      <w:fldSimple w:instr=" SEQ Hình_3. \* ARABIC ">
                        <w:r w:rsidR="00E427A8">
                          <w:rPr>
                            <w:noProof/>
                          </w:rPr>
                          <w:t>2</w:t>
                        </w:r>
                      </w:fldSimple>
                      <w:r>
                        <w:t>. Sơ đồ gửi nhận dữ liệu MQTT</w:t>
                      </w:r>
                      <w:bookmarkEnd w:id="96"/>
                      <w:bookmarkEnd w:id="97"/>
                    </w:p>
                  </w:txbxContent>
                </v:textbox>
                <w10:wrap type="topAndBottom"/>
              </v:shape>
            </w:pict>
          </mc:Fallback>
        </mc:AlternateContent>
      </w:r>
      <w:r w:rsidR="008868D6" w:rsidRPr="00B8583C">
        <w:rPr>
          <w:noProof/>
        </w:rPr>
        <mc:AlternateContent>
          <mc:Choice Requires="wpg">
            <w:drawing>
              <wp:anchor distT="0" distB="0" distL="114300" distR="114300" simplePos="0" relativeHeight="251834368" behindDoc="0" locked="0" layoutInCell="1" allowOverlap="1" wp14:anchorId="69048224" wp14:editId="313B3C8E">
                <wp:simplePos x="0" y="0"/>
                <wp:positionH relativeFrom="margin">
                  <wp:align>left</wp:align>
                </wp:positionH>
                <wp:positionV relativeFrom="paragraph">
                  <wp:posOffset>404495</wp:posOffset>
                </wp:positionV>
                <wp:extent cx="5549265" cy="1438910"/>
                <wp:effectExtent l="0" t="0" r="13335" b="27940"/>
                <wp:wrapTopAndBottom/>
                <wp:docPr id="1039" name="Group 49"/>
                <wp:cNvGraphicFramePr/>
                <a:graphic xmlns:a="http://schemas.openxmlformats.org/drawingml/2006/main">
                  <a:graphicData uri="http://schemas.microsoft.com/office/word/2010/wordprocessingGroup">
                    <wpg:wgp>
                      <wpg:cNvGrpSpPr/>
                      <wpg:grpSpPr>
                        <a:xfrm>
                          <a:off x="0" y="0"/>
                          <a:ext cx="5549265" cy="1438910"/>
                          <a:chOff x="0" y="0"/>
                          <a:chExt cx="6038850" cy="1055059"/>
                        </a:xfrm>
                      </wpg:grpSpPr>
                      <wpg:grpSp>
                        <wpg:cNvPr id="1043" name="Group 1043"/>
                        <wpg:cNvGrpSpPr/>
                        <wpg:grpSpPr>
                          <a:xfrm>
                            <a:off x="62046" y="77412"/>
                            <a:ext cx="5916721" cy="827593"/>
                            <a:chOff x="62046" y="77412"/>
                            <a:chExt cx="5916721" cy="827593"/>
                          </a:xfrm>
                        </wpg:grpSpPr>
                        <wps:wsp>
                          <wps:cNvPr id="1044" name="Cloud 1044"/>
                          <wps:cNvSpPr/>
                          <wps:spPr>
                            <a:xfrm>
                              <a:off x="2291550" y="77412"/>
                              <a:ext cx="1454950" cy="793325"/>
                            </a:xfrm>
                            <a:prstGeom prst="cloud">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DAB90" w14:textId="77777777" w:rsidR="008868D6" w:rsidRDefault="008868D6" w:rsidP="008868D6">
                                <w:pPr>
                                  <w:spacing w:line="254" w:lineRule="auto"/>
                                  <w:jc w:val="center"/>
                                  <w:rPr>
                                    <w:rFonts w:eastAsia="Calibri" w:hAnsi="Calibri"/>
                                    <w:b/>
                                    <w:bCs/>
                                    <w:color w:val="FFFFFF"/>
                                    <w:kern w:val="24"/>
                                  </w:rPr>
                                </w:pPr>
                                <w:r>
                                  <w:rPr>
                                    <w:rFonts w:eastAsia="Calibri" w:hAnsi="Calibri"/>
                                    <w:b/>
                                    <w:bCs/>
                                    <w:color w:val="FFFFFF"/>
                                    <w:kern w:val="24"/>
                                  </w:rPr>
                                  <w:t>MQTT Broker</w:t>
                                </w:r>
                              </w:p>
                            </w:txbxContent>
                          </wps:txbx>
                          <wps:bodyPr rtlCol="0" anchor="ctr"/>
                        </wps:wsp>
                        <wps:wsp>
                          <wps:cNvPr id="1046" name="Straight Arrow Connector 1046"/>
                          <wps:cNvCnPr>
                            <a:cxnSpLocks/>
                          </wps:cNvCnPr>
                          <wps:spPr>
                            <a:xfrm>
                              <a:off x="1129609" y="395783"/>
                              <a:ext cx="9208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49" name="Straight Arrow Connector 1049"/>
                          <wps:cNvCnPr>
                            <a:cxnSpLocks/>
                          </wps:cNvCnPr>
                          <wps:spPr>
                            <a:xfrm flipH="1">
                              <a:off x="1129609" y="593856"/>
                              <a:ext cx="879454"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0" name="Rectangle 1050"/>
                          <wps:cNvSpPr/>
                          <wps:spPr>
                            <a:xfrm>
                              <a:off x="62046" y="249641"/>
                              <a:ext cx="925451" cy="48381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BB8968"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Mạch ESP32</w:t>
                                </w:r>
                              </w:p>
                            </w:txbxContent>
                          </wps:txbx>
                          <wps:bodyPr rtlCol="0" anchor="ctr"/>
                        </wps:wsp>
                        <wps:wsp>
                          <wps:cNvPr id="1051" name="Rectangle 1051"/>
                          <wps:cNvSpPr/>
                          <wps:spPr>
                            <a:xfrm>
                              <a:off x="1325974" y="112465"/>
                              <a:ext cx="600906" cy="20581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93294F"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Pub</w:t>
                                </w:r>
                              </w:p>
                            </w:txbxContent>
                          </wps:txbx>
                          <wps:bodyPr rtlCol="0" anchor="ctr"/>
                        </wps:wsp>
                        <wps:wsp>
                          <wps:cNvPr id="1052" name="Rectangle 1052"/>
                          <wps:cNvSpPr/>
                          <wps:spPr>
                            <a:xfrm>
                              <a:off x="1325974" y="670666"/>
                              <a:ext cx="600906" cy="200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47CF6"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Sub</w:t>
                                </w:r>
                              </w:p>
                            </w:txbxContent>
                          </wps:txbx>
                          <wps:bodyPr rtlCol="0" anchor="ctr"/>
                        </wps:wsp>
                        <wps:wsp>
                          <wps:cNvPr id="1053" name="Straight Arrow Connector 1053"/>
                          <wps:cNvCnPr>
                            <a:cxnSpLocks/>
                          </wps:cNvCnPr>
                          <wps:spPr>
                            <a:xfrm>
                              <a:off x="3882355" y="430052"/>
                              <a:ext cx="9208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4" name="Straight Arrow Connector 1054"/>
                          <wps:cNvCnPr>
                            <a:cxnSpLocks/>
                          </wps:cNvCnPr>
                          <wps:spPr>
                            <a:xfrm flipH="1">
                              <a:off x="3882355" y="628125"/>
                              <a:ext cx="879454"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5" name="Rectangle 1055"/>
                          <wps:cNvSpPr/>
                          <wps:spPr>
                            <a:xfrm>
                              <a:off x="4078720" y="146734"/>
                              <a:ext cx="600906" cy="20581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ACB3A"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Pub</w:t>
                                </w:r>
                              </w:p>
                            </w:txbxContent>
                          </wps:txbx>
                          <wps:bodyPr rtlCol="0" anchor="ctr"/>
                        </wps:wsp>
                        <wps:wsp>
                          <wps:cNvPr id="1056" name="Rectangle 1056"/>
                          <wps:cNvSpPr/>
                          <wps:spPr>
                            <a:xfrm>
                              <a:off x="4078720" y="704935"/>
                              <a:ext cx="600906" cy="200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32C16"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Sub</w:t>
                                </w:r>
                              </w:p>
                            </w:txbxContent>
                          </wps:txbx>
                          <wps:bodyPr rtlCol="0" anchor="ctr"/>
                        </wps:wsp>
                        <wps:wsp>
                          <wps:cNvPr id="1057" name="Rectangle 1057"/>
                          <wps:cNvSpPr/>
                          <wps:spPr>
                            <a:xfrm>
                              <a:off x="5057962" y="318279"/>
                              <a:ext cx="920805" cy="4507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F34CA"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Máy tính</w:t>
                                </w:r>
                              </w:p>
                              <w:p w14:paraId="4308F955"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Điện thoại</w:t>
                                </w:r>
                              </w:p>
                            </w:txbxContent>
                          </wps:txbx>
                          <wps:bodyPr rtlCol="0" anchor="ctr"/>
                        </wps:wsp>
                      </wpg:grpSp>
                      <wps:wsp>
                        <wps:cNvPr id="1058" name="Rectangle 1058"/>
                        <wps:cNvSpPr/>
                        <wps:spPr>
                          <a:xfrm>
                            <a:off x="0" y="0"/>
                            <a:ext cx="6038850" cy="105505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048224" id="Group 49" o:spid="_x0000_s1046" style="position:absolute;left:0;text-align:left;margin-left:0;margin-top:31.85pt;width:436.95pt;height:113.3pt;z-index:251834368;mso-position-horizontal:left;mso-position-horizontal-relative:margin;mso-width-relative:margin;mso-height-relative:margin" coordsize="60388,1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">
                <v:group id="Group 1043" o:spid="_x0000_s1047" style="position:absolute;left:620;top:774;width:59167;height:8276" coordorigin="620,774" coordsize="59167,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Cloud 1044" o:spid="_x0000_s1048" style="position:absolute;left:22915;top:774;width:14550;height:7933;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ed7d31 [3205]" strokecolor="black [3213]" strokeweight="1pt">
                    <v:stroke joinstyle="miter"/>
                    <v:formulas/>
                    <v:path arrowok="t" o:connecttype="custom" o:connectlocs="158057,480715;72748,466078;233331,640885;196014,647882;554969,717849;532471,685896;970876,638168;961884,673224;1149444,421527;1258936,552573;1407731,281961;1358964,331103;1290729,99643;1293289,122855;979330,72575;1004320,42972;745696,86678;757786,61152;471512,95346;515295,120101;138995,289949;131350,263891" o:connectangles="0,0,0,0,0,0,0,0,0,0,0,0,0,0,0,0,0,0,0,0,0,0" textboxrect="0,0,43200,43200"/>
                    <v:textbox>
                      <w:txbxContent>
                        <w:p w14:paraId="214DAB90" w14:textId="77777777" w:rsidR="008868D6" w:rsidRDefault="008868D6" w:rsidP="008868D6">
                          <w:pPr>
                            <w:spacing w:line="254" w:lineRule="auto"/>
                            <w:jc w:val="center"/>
                            <w:rPr>
                              <w:rFonts w:eastAsia="Calibri" w:hAnsi="Calibri"/>
                              <w:b/>
                              <w:bCs/>
                              <w:color w:val="FFFFFF"/>
                              <w:kern w:val="24"/>
                            </w:rPr>
                          </w:pPr>
                          <w:r>
                            <w:rPr>
                              <w:rFonts w:eastAsia="Calibri" w:hAnsi="Calibri"/>
                              <w:b/>
                              <w:bCs/>
                              <w:color w:val="FFFFFF"/>
                              <w:kern w:val="24"/>
                            </w:rPr>
                            <w:t>MQTT Broker</w:t>
                          </w:r>
                        </w:p>
                      </w:txbxContent>
                    </v:textbox>
                  </v:shape>
                  <v:shapetype id="_x0000_t32" coordsize="21600,21600" o:spt="32" o:oned="t" path="m,l21600,21600e" filled="f">
                    <v:path arrowok="t" fillok="f" o:connecttype="none"/>
                    <o:lock v:ext="edit" shapetype="t"/>
                  </v:shapetype>
                  <v:shape id="Straight Arrow Connector 1046" o:spid="_x0000_s1049" type="#_x0000_t32" style="position:absolute;left:11296;top:3957;width:9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" strokecolor="black [3200]" strokeweight="3pt">
                    <v:stroke endarrow="block" joinstyle="miter"/>
                    <o:lock v:ext="edit" shapetype="f"/>
                  </v:shape>
                  <v:shape id="Straight Arrow Connector 1049" o:spid="_x0000_s1050" type="#_x0000_t32" style="position:absolute;left:11296;top:5938;width:879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" strokecolor="black [3200]" strokeweight="3pt">
                    <v:stroke endarrow="block" joinstyle="miter"/>
                    <o:lock v:ext="edit" shapetype="f"/>
                  </v:shape>
                  <v:rect id="Rectangle 1050" o:spid="_x0000_s1051" style="position:absolute;left:620;top:2496;width:9254;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" fillcolor="white [3212]" strokecolor="black [3213]" strokeweight="1pt">
                    <v:textbox>
                      <w:txbxContent>
                        <w:p w14:paraId="3BBB8968"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Mạch ESP32</w:t>
                          </w:r>
                        </w:p>
                      </w:txbxContent>
                    </v:textbox>
                  </v:rect>
                  <v:rect id="Rectangle 1051" o:spid="_x0000_s1052" style="position:absolute;left:13259;top:1124;width:600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" fillcolor="white [3212]" strokecolor="black [3213]" strokeweight="1pt">
                    <v:textbox>
                      <w:txbxContent>
                        <w:p w14:paraId="2493294F"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Pub</w:t>
                          </w:r>
                        </w:p>
                      </w:txbxContent>
                    </v:textbox>
                  </v:rect>
                  <v:rect id="Rectangle 1052" o:spid="_x0000_s1053" style="position:absolute;left:13259;top:6706;width:6009;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" fillcolor="white [3212]" strokecolor="black [3213]" strokeweight="1pt">
                    <v:textbox>
                      <w:txbxContent>
                        <w:p w14:paraId="3CA47CF6"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Sub</w:t>
                          </w:r>
                        </w:p>
                      </w:txbxContent>
                    </v:textbox>
                  </v:rect>
                  <v:shape id="Straight Arrow Connector 1053" o:spid="_x0000_s1054" type="#_x0000_t32" style="position:absolute;left:38823;top:4300;width:9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" strokecolor="black [3200]" strokeweight="3pt">
                    <v:stroke endarrow="block" joinstyle="miter"/>
                    <o:lock v:ext="edit" shapetype="f"/>
                  </v:shape>
                  <v:shape id="Straight Arrow Connector 1054" o:spid="_x0000_s1055" type="#_x0000_t32" style="position:absolute;left:38823;top:6281;width:87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" strokecolor="black [3200]" strokeweight="3pt">
                    <v:stroke endarrow="block" joinstyle="miter"/>
                    <o:lock v:ext="edit" shapetype="f"/>
                  </v:shape>
                  <v:rect id="Rectangle 1055" o:spid="_x0000_s1056" style="position:absolute;left:40787;top:1467;width:600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" fillcolor="white [3212]" strokecolor="black [3213]" strokeweight="1pt">
                    <v:textbox>
                      <w:txbxContent>
                        <w:p w14:paraId="0D5ACB3A"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Pub</w:t>
                          </w:r>
                        </w:p>
                      </w:txbxContent>
                    </v:textbox>
                  </v:rect>
                  <v:rect id="Rectangle 1056" o:spid="_x0000_s1057" style="position:absolute;left:40787;top:7049;width:6009;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" fillcolor="white [3212]" strokecolor="black [3213]" strokeweight="1pt">
                    <v:textbox>
                      <w:txbxContent>
                        <w:p w14:paraId="6F332C16"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Sub</w:t>
                          </w:r>
                        </w:p>
                      </w:txbxContent>
                    </v:textbox>
                  </v:rect>
                  <v:rect id="Rectangle 1057" o:spid="_x0000_s1058" style="position:absolute;left:50579;top:3182;width:9208;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" fillcolor="white [3212]" strokecolor="black [3213]" strokeweight="1pt">
                    <v:textbox>
                      <w:txbxContent>
                        <w:p w14:paraId="192F34CA"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Máy tính</w:t>
                          </w:r>
                        </w:p>
                        <w:p w14:paraId="4308F955"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Điện thoại</w:t>
                          </w:r>
                        </w:p>
                      </w:txbxContent>
                    </v:textbox>
                  </v:rect>
                </v:group>
                <v:rect id="Rectangle 1058" o:spid="_x0000_s1059" style="position:absolute;width:60388;height:10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" filled="f" strokecolor="black [3213]" strokeweight="1.5pt"/>
                <w10:wrap type="topAndBottom" anchorx="margin"/>
              </v:group>
            </w:pict>
          </mc:Fallback>
        </mc:AlternateContent>
      </w:r>
      <w:r w:rsidR="008868D6" w:rsidRPr="00B8583C">
        <w:t>Sơ đồ gửi nhận dữ liệu giữa ESP32 và điện thoại/máy tính</w:t>
      </w:r>
      <w:bookmarkEnd w:id="93"/>
    </w:p>
    <w:p w14:paraId="4781900F" w14:textId="77777777" w:rsidR="008868D6" w:rsidRDefault="008868D6" w:rsidP="008868D6">
      <w:pPr>
        <w:pStyle w:val="content"/>
        <w:ind w:firstLine="360"/>
      </w:pPr>
      <w:r>
        <w:t>MQTT Broker được sử dụng trong đề tài được lấy miễn phí tại trang:</w:t>
      </w:r>
      <w:r w:rsidRPr="00FF5E42">
        <w:t xml:space="preserve"> </w:t>
      </w:r>
      <w:hyperlink r:id="rId80" w:history="1">
        <w:r w:rsidRPr="001C799D">
          <w:rPr>
            <w:rStyle w:val="Hyperlink"/>
          </w:rPr>
          <w:t>https://www.hivemq.com/public-mqtt-broker/</w:t>
        </w:r>
      </w:hyperlink>
      <w:r>
        <w:t xml:space="preserve"> với:</w:t>
      </w:r>
    </w:p>
    <w:p w14:paraId="508078F3" w14:textId="77777777" w:rsidR="008868D6" w:rsidRDefault="008868D6" w:rsidP="00D73CE1">
      <w:pPr>
        <w:pStyle w:val="content"/>
        <w:numPr>
          <w:ilvl w:val="0"/>
          <w:numId w:val="14"/>
        </w:numPr>
        <w:spacing w:line="276" w:lineRule="auto"/>
      </w:pPr>
      <w:r>
        <w:t xml:space="preserve">Tên broker: </w:t>
      </w:r>
      <w:r w:rsidRPr="00FF5E42">
        <w:t>Broker: broker.hivemq.com</w:t>
      </w:r>
    </w:p>
    <w:p w14:paraId="6BACD286" w14:textId="77777777" w:rsidR="008868D6" w:rsidRDefault="008868D6" w:rsidP="00D73CE1">
      <w:pPr>
        <w:pStyle w:val="content"/>
        <w:numPr>
          <w:ilvl w:val="0"/>
          <w:numId w:val="14"/>
        </w:numPr>
        <w:spacing w:line="276" w:lineRule="auto"/>
      </w:pPr>
      <w:r w:rsidRPr="00FF5E42">
        <w:t>TCP Port: 1883</w:t>
      </w:r>
    </w:p>
    <w:p w14:paraId="60154D1F" w14:textId="77777777" w:rsidR="008868D6" w:rsidRDefault="008868D6" w:rsidP="00D73CE1">
      <w:pPr>
        <w:pStyle w:val="content"/>
        <w:numPr>
          <w:ilvl w:val="0"/>
          <w:numId w:val="14"/>
        </w:numPr>
        <w:spacing w:line="276" w:lineRule="auto"/>
      </w:pPr>
      <w:r w:rsidRPr="00FF5E42">
        <w:t>Websocket Port: 8000</w:t>
      </w:r>
    </w:p>
    <w:p w14:paraId="2C3C9493" w14:textId="77777777" w:rsidR="008868D6" w:rsidRDefault="008868D6" w:rsidP="00D73CE1">
      <w:pPr>
        <w:pStyle w:val="content"/>
        <w:numPr>
          <w:ilvl w:val="0"/>
          <w:numId w:val="14"/>
        </w:numPr>
        <w:spacing w:line="276" w:lineRule="auto"/>
      </w:pPr>
      <w:r>
        <w:t>Không có tên tài khoản và mật khẩu</w:t>
      </w:r>
    </w:p>
    <w:p w14:paraId="482CB081" w14:textId="65AD2555" w:rsidR="008868D6" w:rsidRPr="005112C6" w:rsidRDefault="008868D6" w:rsidP="00F60434">
      <w:pPr>
        <w:pStyle w:val="content"/>
      </w:pPr>
      <w:r w:rsidRPr="005112C6">
        <w:t>MQTT broker sẽ làm nhiệm vụ trung gian truyền nhận các tín hiệu nút nhấn tới phần mềm hoặc truyền nhận tín hiệu từ phần mềm tới máy tính với cơ chế Publish và Subscribe như hình …</w:t>
      </w:r>
    </w:p>
    <w:p w14:paraId="6363D15D" w14:textId="1E5AB7D0" w:rsidR="00137C36" w:rsidRDefault="00D05696" w:rsidP="00185790">
      <w:pPr>
        <w:pStyle w:val="level1"/>
        <w:ind w:left="142"/>
      </w:pPr>
      <w:bookmarkStart w:id="98" w:name="_Toc105107343"/>
      <w:r>
        <w:lastRenderedPageBreak/>
        <w:t>Sơ</w:t>
      </w:r>
      <w:r w:rsidR="00650349">
        <w:t xml:space="preserve"> đồ</w:t>
      </w:r>
      <w:r w:rsidR="00982E96">
        <w:t xml:space="preserve"> nguyên lý</w:t>
      </w:r>
      <w:bookmarkEnd w:id="98"/>
      <w:r w:rsidR="00982E96">
        <w:t xml:space="preserve"> </w:t>
      </w:r>
    </w:p>
    <w:p w14:paraId="2BAC2A85" w14:textId="4E47C139" w:rsidR="00DC52E2" w:rsidRDefault="00DC52E2" w:rsidP="00AF0206">
      <w:pPr>
        <w:pStyle w:val="content"/>
      </w:pPr>
      <w:r w:rsidRPr="00811E06">
        <w:rPr>
          <w:rStyle w:val="contentChar"/>
          <w:bCs/>
        </w:rPr>
        <w:t xml:space="preserve">Từ </w:t>
      </w:r>
      <w:r w:rsidR="00C02DEF">
        <w:rPr>
          <w:rStyle w:val="contentChar"/>
          <w:bCs/>
        </w:rPr>
        <w:t xml:space="preserve">yêu cầu hệ thống, </w:t>
      </w:r>
      <w:r w:rsidRPr="00811E06">
        <w:rPr>
          <w:rStyle w:val="contentChar"/>
          <w:bCs/>
        </w:rPr>
        <w:t>sơ đồ khối</w:t>
      </w:r>
      <w:r w:rsidR="00C02DEF">
        <w:rPr>
          <w:rStyle w:val="contentChar"/>
          <w:bCs/>
        </w:rPr>
        <w:t xml:space="preserve"> hệ thống và mục 2.1 trong chương 2</w:t>
      </w:r>
      <w:r w:rsidRPr="00811E06">
        <w:rPr>
          <w:rStyle w:val="contentChar"/>
          <w:bCs/>
        </w:rPr>
        <w:t>, em tiến hành lựa chọn các linh kiện phù hợp để thiết kế thành mạch nguyên lý của hệ thống bằng phần mềm Altium Designer 18.</w:t>
      </w:r>
    </w:p>
    <w:p w14:paraId="0694A29E" w14:textId="59A5FC71" w:rsidR="00503F74" w:rsidRDefault="00F3597C" w:rsidP="00503F74">
      <w:pPr>
        <w:pStyle w:val="content"/>
        <w:keepNext/>
        <w:ind w:firstLine="0"/>
      </w:pPr>
      <w:r w:rsidRPr="00F3597C">
        <w:rPr>
          <w:noProof/>
        </w:rPr>
        <w:drawing>
          <wp:inline distT="0" distB="0" distL="0" distR="0" wp14:anchorId="132E4D62" wp14:editId="69B5B8FF">
            <wp:extent cx="5579110" cy="68090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2415" cy="6813047"/>
                    </a:xfrm>
                    <a:prstGeom prst="rect">
                      <a:avLst/>
                    </a:prstGeom>
                    <a:noFill/>
                    <a:ln>
                      <a:noFill/>
                    </a:ln>
                  </pic:spPr>
                </pic:pic>
              </a:graphicData>
            </a:graphic>
          </wp:inline>
        </w:drawing>
      </w:r>
    </w:p>
    <w:p w14:paraId="7F48C3A6" w14:textId="587DD605" w:rsidR="009947F7" w:rsidRDefault="00503F74" w:rsidP="00503F74">
      <w:pPr>
        <w:pStyle w:val="Caption"/>
      </w:pPr>
      <w:bookmarkStart w:id="99" w:name="_Toc105107387"/>
      <w:r>
        <w:t xml:space="preserve">Hình 3. </w:t>
      </w:r>
      <w:fldSimple w:instr=" SEQ Hình_3. \* ARABIC ">
        <w:r w:rsidR="00E427A8">
          <w:rPr>
            <w:noProof/>
          </w:rPr>
          <w:t>3</w:t>
        </w:r>
      </w:fldSimple>
      <w:r>
        <w:t xml:space="preserve">. </w:t>
      </w:r>
      <w:r w:rsidR="0081282E">
        <w:t>Sơ đồ nguyên lý</w:t>
      </w:r>
      <w:bookmarkEnd w:id="99"/>
      <w:r w:rsidR="0081282E">
        <w:t xml:space="preserve"> </w:t>
      </w:r>
    </w:p>
    <w:p w14:paraId="50FCEA55" w14:textId="38E0292B" w:rsidR="00DC52E2" w:rsidRDefault="00DC52E2" w:rsidP="009947F7">
      <w:pPr>
        <w:pStyle w:val="content"/>
        <w:ind w:firstLine="0"/>
        <w:rPr>
          <w:rFonts w:cs="Times New Roman"/>
          <w:szCs w:val="28"/>
          <w:lang w:val="vi-VN"/>
        </w:rPr>
      </w:pPr>
      <w:r>
        <w:tab/>
      </w:r>
      <w:r w:rsidR="00E5787A">
        <w:t>Phân tích n</w:t>
      </w:r>
      <w:r>
        <w:t xml:space="preserve">guyên </w:t>
      </w:r>
      <w:r w:rsidR="004D3EF2" w:rsidRPr="0047100C">
        <w:rPr>
          <w:rFonts w:cs="Times New Roman"/>
          <w:szCs w:val="28"/>
          <w:lang w:val="vi-VN"/>
        </w:rPr>
        <w:t>lý hoạt động của hệ thống:</w:t>
      </w:r>
    </w:p>
    <w:p w14:paraId="6BF90B20" w14:textId="77777777" w:rsidR="0035206A" w:rsidRDefault="00E5787A" w:rsidP="0035206A">
      <w:pPr>
        <w:pStyle w:val="content"/>
        <w:rPr>
          <w:rFonts w:cs="Times New Roman"/>
          <w:szCs w:val="28"/>
        </w:rPr>
      </w:pPr>
      <w:r>
        <w:rPr>
          <w:rFonts w:cs="Times New Roman"/>
          <w:szCs w:val="28"/>
        </w:rPr>
        <w:lastRenderedPageBreak/>
        <w:t>Hệ thống hoạt động trên nguồn điện áp 12V</w:t>
      </w:r>
      <w:r w:rsidR="00F822CE">
        <w:rPr>
          <w:rFonts w:cs="Times New Roman"/>
          <w:szCs w:val="28"/>
        </w:rPr>
        <w:t xml:space="preserve"> DC</w:t>
      </w:r>
      <w:r>
        <w:rPr>
          <w:rFonts w:cs="Times New Roman"/>
          <w:szCs w:val="28"/>
        </w:rPr>
        <w:t xml:space="preserve"> đầu </w:t>
      </w:r>
      <w:r w:rsidR="00F822CE">
        <w:rPr>
          <w:rFonts w:cs="Times New Roman"/>
          <w:szCs w:val="28"/>
        </w:rPr>
        <w:t>vào. Nguồn 12V sau khi đi qua module hạ áp LM2596 sẽ cho ra nguồn điện 5V ổn định, cấp nguồn cho vi điều khiển và các linh kiện trong mạch.</w:t>
      </w:r>
      <w:r w:rsidR="00CC7516">
        <w:rPr>
          <w:rFonts w:cs="Times New Roman"/>
          <w:szCs w:val="28"/>
        </w:rPr>
        <w:t xml:space="preserve"> </w:t>
      </w:r>
    </w:p>
    <w:p w14:paraId="52ECCC00" w14:textId="710E17F3" w:rsidR="004D3EF2" w:rsidRPr="0035206A" w:rsidRDefault="0035206A" w:rsidP="0035206A">
      <w:pPr>
        <w:pStyle w:val="content"/>
        <w:rPr>
          <w:rFonts w:cs="Times New Roman"/>
          <w:szCs w:val="28"/>
        </w:rPr>
      </w:pPr>
      <w:r>
        <w:rPr>
          <w:rFonts w:cs="Times New Roman"/>
          <w:szCs w:val="28"/>
        </w:rPr>
        <w:t xml:space="preserve">Vi điều khiển sẽ nhận tín hiệu từ cảm biến và các nút nhấn để điều khiển hệ thống. </w:t>
      </w:r>
      <w:r w:rsidR="004D3EF2">
        <w:rPr>
          <w:rFonts w:cs="Times New Roman"/>
          <w:szCs w:val="28"/>
        </w:rPr>
        <w:t>C</w:t>
      </w:r>
      <w:r w:rsidR="004D3EF2" w:rsidRPr="0047100C">
        <w:rPr>
          <w:rFonts w:cs="Times New Roman"/>
          <w:szCs w:val="28"/>
          <w:lang w:val="vi-VN"/>
        </w:rPr>
        <w:t xml:space="preserve">ảm biến </w:t>
      </w:r>
      <w:r w:rsidR="004D3EF2">
        <w:rPr>
          <w:rFonts w:cs="Times New Roman"/>
          <w:szCs w:val="28"/>
        </w:rPr>
        <w:t>ánh sáng</w:t>
      </w:r>
      <w:r w:rsidR="004D3EF2" w:rsidRPr="0047100C">
        <w:rPr>
          <w:rFonts w:cs="Times New Roman"/>
          <w:szCs w:val="28"/>
          <w:lang w:val="vi-VN"/>
        </w:rPr>
        <w:t xml:space="preserve"> </w:t>
      </w:r>
      <w:r>
        <w:rPr>
          <w:rFonts w:cs="Times New Roman"/>
          <w:szCs w:val="28"/>
        </w:rPr>
        <w:t>sẽ gửi giá trị nhận đến vi điều khiển, sau đó vi điều khiển sẽ</w:t>
      </w:r>
      <w:r w:rsidR="004D3EF2" w:rsidRPr="0047100C">
        <w:rPr>
          <w:rFonts w:cs="Times New Roman"/>
          <w:szCs w:val="28"/>
          <w:lang w:val="vi-VN"/>
        </w:rPr>
        <w:t xml:space="preserve"> kiểm</w:t>
      </w:r>
      <w:r w:rsidR="004D3EF2">
        <w:rPr>
          <w:rFonts w:cs="Times New Roman"/>
          <w:szCs w:val="28"/>
        </w:rPr>
        <w:t xml:space="preserve"> tra ngưỡng cài đặt để tự động điều khiển 1 đèn</w:t>
      </w:r>
      <w:r w:rsidR="004D3EF2" w:rsidRPr="0047100C">
        <w:rPr>
          <w:rFonts w:cs="Times New Roman"/>
          <w:szCs w:val="28"/>
          <w:lang w:val="vi-VN"/>
        </w:rPr>
        <w:t xml:space="preserve">. </w:t>
      </w:r>
      <w:r w:rsidR="000D6DA5">
        <w:rPr>
          <w:rFonts w:cs="Times New Roman"/>
          <w:szCs w:val="28"/>
        </w:rPr>
        <w:t>V</w:t>
      </w:r>
      <w:r w:rsidR="004D3EF2" w:rsidRPr="0047100C">
        <w:rPr>
          <w:rFonts w:cs="Times New Roman"/>
          <w:szCs w:val="28"/>
          <w:lang w:val="vi-VN"/>
        </w:rPr>
        <w:t xml:space="preserve">i điều khiển nhận tín hiệu vào từ </w:t>
      </w:r>
      <w:r w:rsidR="000D6DA5">
        <w:rPr>
          <w:rFonts w:cs="Times New Roman"/>
          <w:szCs w:val="28"/>
        </w:rPr>
        <w:t>các nút nhấn, từ đó điều khiển các thiết bị trong hệ thống.</w:t>
      </w:r>
    </w:p>
    <w:p w14:paraId="72ADE56D" w14:textId="3126EBDC" w:rsidR="007F7D81" w:rsidRDefault="00CA0AE5" w:rsidP="00F87C7B">
      <w:pPr>
        <w:pStyle w:val="level2"/>
      </w:pPr>
      <w:bookmarkStart w:id="100" w:name="_Toc105107344"/>
      <w:r>
        <w:t>Khối xử lý trung tâm</w:t>
      </w:r>
      <w:bookmarkEnd w:id="100"/>
    </w:p>
    <w:p w14:paraId="07625501" w14:textId="397ABEA2" w:rsidR="009947F7" w:rsidRDefault="0081282E" w:rsidP="00AB6494">
      <w:pPr>
        <w:pStyle w:val="content"/>
      </w:pPr>
      <w:r>
        <w:rPr>
          <w:noProof/>
        </w:rPr>
        <mc:AlternateContent>
          <mc:Choice Requires="wps">
            <w:drawing>
              <wp:anchor distT="0" distB="0" distL="114300" distR="114300" simplePos="0" relativeHeight="251922432" behindDoc="0" locked="0" layoutInCell="1" allowOverlap="1" wp14:anchorId="34F025CB" wp14:editId="6F0DE3A4">
                <wp:simplePos x="0" y="0"/>
                <wp:positionH relativeFrom="column">
                  <wp:posOffset>1123315</wp:posOffset>
                </wp:positionH>
                <wp:positionV relativeFrom="paragraph">
                  <wp:posOffset>3120390</wp:posOffset>
                </wp:positionV>
                <wp:extent cx="333375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37FE7FD4" w14:textId="70D686CD" w:rsidR="0081282E" w:rsidRPr="000B5BAF" w:rsidRDefault="0081282E" w:rsidP="0081282E">
                            <w:pPr>
                              <w:pStyle w:val="Caption"/>
                              <w:rPr>
                                <w:noProof/>
                              </w:rPr>
                            </w:pPr>
                            <w:bookmarkStart w:id="101" w:name="_Toc105107388"/>
                            <w:bookmarkStart w:id="102" w:name="_Toc105135719"/>
                            <w:r>
                              <w:t xml:space="preserve">Hình 3. </w:t>
                            </w:r>
                            <w:fldSimple w:instr=" SEQ Hình_3. \* ARABIC ">
                              <w:r w:rsidR="00E427A8">
                                <w:rPr>
                                  <w:noProof/>
                                </w:rPr>
                                <w:t>4</w:t>
                              </w:r>
                            </w:fldSimple>
                            <w:r>
                              <w:t>. Khối xử lý trung tâm</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025CB" id="Text Box 57" o:spid="_x0000_s1060" type="#_x0000_t202" style="position:absolute;left:0;text-align:left;margin-left:88.45pt;margin-top:245.7pt;width:262.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" stroked="f">
                <v:textbox style="mso-fit-shape-to-text:t" inset="0,0,0,0">
                  <w:txbxContent>
                    <w:p w14:paraId="37FE7FD4" w14:textId="70D686CD" w:rsidR="0081282E" w:rsidRPr="000B5BAF" w:rsidRDefault="0081282E" w:rsidP="0081282E">
                      <w:pPr>
                        <w:pStyle w:val="Caption"/>
                        <w:rPr>
                          <w:noProof/>
                        </w:rPr>
                      </w:pPr>
                      <w:bookmarkStart w:id="103" w:name="_Toc105107388"/>
                      <w:bookmarkStart w:id="104" w:name="_Toc105135719"/>
                      <w:r>
                        <w:t xml:space="preserve">Hình 3. </w:t>
                      </w:r>
                      <w:fldSimple w:instr=" SEQ Hình_3. \* ARABIC ">
                        <w:r w:rsidR="00E427A8">
                          <w:rPr>
                            <w:noProof/>
                          </w:rPr>
                          <w:t>4</w:t>
                        </w:r>
                      </w:fldSimple>
                      <w:r>
                        <w:t>. Khối xử lý trung tâm</w:t>
                      </w:r>
                      <w:bookmarkEnd w:id="103"/>
                      <w:bookmarkEnd w:id="104"/>
                    </w:p>
                  </w:txbxContent>
                </v:textbox>
                <w10:wrap type="topAndBottom"/>
              </v:shape>
            </w:pict>
          </mc:Fallback>
        </mc:AlternateContent>
      </w:r>
      <w:r w:rsidR="00026E65" w:rsidRPr="00F87C7B">
        <w:rPr>
          <w:noProof/>
        </w:rPr>
        <w:drawing>
          <wp:anchor distT="0" distB="0" distL="114300" distR="114300" simplePos="0" relativeHeight="251706368" behindDoc="0" locked="0" layoutInCell="1" allowOverlap="1" wp14:anchorId="05F12BDC" wp14:editId="24BCC59F">
            <wp:simplePos x="0" y="0"/>
            <wp:positionH relativeFrom="margin">
              <wp:align>center</wp:align>
            </wp:positionH>
            <wp:positionV relativeFrom="paragraph">
              <wp:posOffset>146297</wp:posOffset>
            </wp:positionV>
            <wp:extent cx="3333750" cy="2917712"/>
            <wp:effectExtent l="19050" t="19050" r="19050" b="165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3750" cy="2917712"/>
                    </a:xfrm>
                    <a:prstGeom prst="rect">
                      <a:avLst/>
                    </a:prstGeom>
                    <a:noFill/>
                    <a:ln w="19050">
                      <a:solidFill>
                        <a:schemeClr val="tx1"/>
                      </a:solidFill>
                    </a:ln>
                  </pic:spPr>
                </pic:pic>
              </a:graphicData>
            </a:graphic>
          </wp:anchor>
        </w:drawing>
      </w:r>
      <w:r w:rsidR="00AB6494">
        <w:t>Khối xử lý trung tâm gồm có 1 vi xử lý chính là ESP32</w:t>
      </w:r>
      <w:r w:rsidR="001246B4">
        <w:t xml:space="preserve">. ESP32 được sử dụng trong mạch ở dạng Kit cắm có tên là ESP32 Devkit V1. </w:t>
      </w:r>
    </w:p>
    <w:p w14:paraId="21058E1D" w14:textId="1BC72769" w:rsidR="009947F7" w:rsidRDefault="009947F7" w:rsidP="009947F7">
      <w:pPr>
        <w:pStyle w:val="content"/>
      </w:pPr>
      <w:r>
        <w:t xml:space="preserve">Khối xử lý trung tâm điều khiển mọi hoạt động của mạch bao gồm: Điều khiển cơ cấu cấp </w:t>
      </w:r>
      <w:r w:rsidRPr="009947F7">
        <w:t>hành</w:t>
      </w:r>
      <w:r>
        <w:t>, nhận các tín hiệu từ nút nhấn vật lý. Ngoài việc xử lý các tín hiệu ở tầng vật lý thì còn gửi và nhận tín hiệu thông qua MQTT Broker dưới dạng Publish và Subscrice từ máy tính hoặc các thiết bị khác điều khiển tới</w:t>
      </w:r>
      <w:r w:rsidR="004B526A">
        <w:t xml:space="preserve"> để điều khiển các cơ cấu chấp hành</w:t>
      </w:r>
    </w:p>
    <w:p w14:paraId="355D93D3" w14:textId="74A9054A" w:rsidR="00026E65" w:rsidRDefault="001246B4" w:rsidP="000D6DA5">
      <w:pPr>
        <w:pStyle w:val="content"/>
      </w:pPr>
      <w:r>
        <w:lastRenderedPageBreak/>
        <w:t xml:space="preserve">Khối xử lý trung tâm – ESP32 xử lý </w:t>
      </w:r>
      <w:r w:rsidR="00161A1C">
        <w:t>6</w:t>
      </w:r>
      <w:r>
        <w:t xml:space="preserve"> tín hiệu đầu vào từ nút nhấn, </w:t>
      </w:r>
      <w:r w:rsidR="00161A1C">
        <w:t>5</w:t>
      </w:r>
      <w:r>
        <w:t xml:space="preserve"> tín hiệu đầu ra rơ le</w:t>
      </w:r>
      <w:r w:rsidR="00161A1C">
        <w:t xml:space="preserve"> và 1 PWM để đ</w:t>
      </w:r>
      <w:r w:rsidR="004310BF">
        <w:t>iều</w:t>
      </w:r>
      <w:r w:rsidR="00161A1C">
        <w:t xml:space="preserve"> khiển động cơ</w:t>
      </w:r>
      <w:r>
        <w:t>. Ngoài ra, ESP32 trên mạch còn có thể xử lý các tín hiệu n</w:t>
      </w:r>
      <w:r w:rsidR="00FF140F">
        <w:t>ế</w:t>
      </w:r>
      <w:r>
        <w:t>u muốn ghép nối như: ADC, I2C, USART …</w:t>
      </w:r>
    </w:p>
    <w:p w14:paraId="262A3748" w14:textId="22D393E3" w:rsidR="00A46B57" w:rsidRDefault="00CA0AE5" w:rsidP="00A46B57">
      <w:pPr>
        <w:pStyle w:val="level2"/>
      </w:pPr>
      <w:bookmarkStart w:id="105" w:name="_Toc105107345"/>
      <w:r>
        <w:t xml:space="preserve">Khối </w:t>
      </w:r>
      <w:r w:rsidR="00A8033E">
        <w:t>nguồn</w:t>
      </w:r>
      <w:bookmarkEnd w:id="105"/>
      <w:r w:rsidR="00A8033E">
        <w:t xml:space="preserve"> </w:t>
      </w:r>
    </w:p>
    <w:p w14:paraId="47A0F138" w14:textId="76DD62F5" w:rsidR="0081282E" w:rsidRDefault="004F4E32" w:rsidP="0081282E">
      <w:pPr>
        <w:pStyle w:val="content"/>
        <w:keepNext/>
        <w:ind w:firstLine="284"/>
        <w:jc w:val="center"/>
      </w:pPr>
      <w:r w:rsidRPr="004F4E32">
        <w:rPr>
          <w:noProof/>
        </w:rPr>
        <w:drawing>
          <wp:inline distT="0" distB="0" distL="0" distR="0" wp14:anchorId="11B8377B" wp14:editId="685DF06D">
            <wp:extent cx="3440302" cy="1676932"/>
            <wp:effectExtent l="0" t="0" r="825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Picture 206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424" r="2139"/>
                    <a:stretch/>
                  </pic:blipFill>
                  <pic:spPr bwMode="auto">
                    <a:xfrm>
                      <a:off x="0" y="0"/>
                      <a:ext cx="3460426" cy="1686741"/>
                    </a:xfrm>
                    <a:prstGeom prst="rect">
                      <a:avLst/>
                    </a:prstGeom>
                    <a:noFill/>
                    <a:ln>
                      <a:noFill/>
                    </a:ln>
                    <a:extLst>
                      <a:ext uri="{53640926-AAD7-44D8-BBD7-CCE9431645EC}">
                        <a14:shadowObscured xmlns:a14="http://schemas.microsoft.com/office/drawing/2010/main"/>
                      </a:ext>
                    </a:extLst>
                  </pic:spPr>
                </pic:pic>
              </a:graphicData>
            </a:graphic>
          </wp:inline>
        </w:drawing>
      </w:r>
    </w:p>
    <w:p w14:paraId="027E497F" w14:textId="3F5279FB" w:rsidR="004F4E32" w:rsidRDefault="0081282E" w:rsidP="0081282E">
      <w:pPr>
        <w:pStyle w:val="Caption"/>
      </w:pPr>
      <w:bookmarkStart w:id="106" w:name="_Toc105107389"/>
      <w:r>
        <w:t xml:space="preserve">Hình 3. </w:t>
      </w:r>
      <w:fldSimple w:instr=" SEQ Hình_3. \* ARABIC ">
        <w:r w:rsidR="00E427A8">
          <w:rPr>
            <w:noProof/>
          </w:rPr>
          <w:t>5</w:t>
        </w:r>
      </w:fldSimple>
      <w:r>
        <w:t>. Khối nguồn</w:t>
      </w:r>
      <w:r w:rsidR="003E1A73">
        <w:t xml:space="preserve"> LM2596</w:t>
      </w:r>
      <w:bookmarkEnd w:id="106"/>
    </w:p>
    <w:p w14:paraId="59F3A748" w14:textId="0F000F40" w:rsidR="00650349" w:rsidRDefault="00AB6494" w:rsidP="00161A1C">
      <w:pPr>
        <w:pStyle w:val="content"/>
      </w:pPr>
      <w:r>
        <w:t>Mạch sử dụng nguồn điện 12V cấp và</w:t>
      </w:r>
      <w:r w:rsidR="00112631">
        <w:t>o</w:t>
      </w:r>
      <w:r>
        <w:t xml:space="preserve"> Module nguồn LM259</w:t>
      </w:r>
      <w:r w:rsidR="00A82804">
        <w:t>6</w:t>
      </w:r>
      <w:r>
        <w:t>. Module nguồn LM259</w:t>
      </w:r>
      <w:r w:rsidR="00A82804">
        <w:t>6</w:t>
      </w:r>
      <w:r>
        <w:t xml:space="preserve"> có tác dụng biến đổi nguồn</w:t>
      </w:r>
      <w:r w:rsidR="00662A5C">
        <w:t xml:space="preserve"> </w:t>
      </w:r>
      <w:r>
        <w:t>12V về 5V để</w:t>
      </w:r>
      <w:r w:rsidR="00A82804">
        <w:t xml:space="preserve"> </w:t>
      </w:r>
      <w:r>
        <w:t>cấp</w:t>
      </w:r>
      <w:r w:rsidR="00662A5C">
        <w:t xml:space="preserve"> nguồn</w:t>
      </w:r>
      <w:r>
        <w:t xml:space="preserve"> cho Module ESP32</w:t>
      </w:r>
      <w:r w:rsidR="00662A5C">
        <w:t>, cảm biến, đèn và khối nút nhấn</w:t>
      </w:r>
      <w:r w:rsidR="00844D0C">
        <w:t>.</w:t>
      </w:r>
    </w:p>
    <w:p w14:paraId="2A863789" w14:textId="569D2684" w:rsidR="005438B9" w:rsidRDefault="005127D5" w:rsidP="005127D5">
      <w:pPr>
        <w:pStyle w:val="level2"/>
      </w:pPr>
      <w:bookmarkStart w:id="107" w:name="_Toc105107346"/>
      <w:r>
        <w:rPr>
          <w:noProof/>
        </w:rPr>
        <mc:AlternateContent>
          <mc:Choice Requires="wps">
            <w:drawing>
              <wp:anchor distT="0" distB="0" distL="114300" distR="114300" simplePos="0" relativeHeight="251924480" behindDoc="0" locked="0" layoutInCell="1" allowOverlap="1" wp14:anchorId="6BB61A56" wp14:editId="0CDD08FE">
                <wp:simplePos x="0" y="0"/>
                <wp:positionH relativeFrom="page">
                  <wp:align>center</wp:align>
                </wp:positionH>
                <wp:positionV relativeFrom="paragraph">
                  <wp:posOffset>2436885</wp:posOffset>
                </wp:positionV>
                <wp:extent cx="288544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885440" cy="635"/>
                        </a:xfrm>
                        <a:prstGeom prst="rect">
                          <a:avLst/>
                        </a:prstGeom>
                        <a:solidFill>
                          <a:prstClr val="white"/>
                        </a:solidFill>
                        <a:ln>
                          <a:noFill/>
                        </a:ln>
                      </wps:spPr>
                      <wps:txbx>
                        <w:txbxContent>
                          <w:p w14:paraId="5FD54A76" w14:textId="38896420" w:rsidR="0081282E" w:rsidRPr="00B478E3" w:rsidRDefault="0081282E" w:rsidP="0081282E">
                            <w:pPr>
                              <w:pStyle w:val="Caption"/>
                              <w:rPr>
                                <w:rFonts w:eastAsiaTheme="majorEastAsia" w:cstheme="majorBidi"/>
                                <w:noProof/>
                                <w:szCs w:val="24"/>
                              </w:rPr>
                            </w:pPr>
                            <w:bookmarkStart w:id="108" w:name="_Toc105107390"/>
                            <w:bookmarkStart w:id="109" w:name="_Toc105135721"/>
                            <w:r>
                              <w:t xml:space="preserve">Hình 3. </w:t>
                            </w:r>
                            <w:fldSimple w:instr=" SEQ Hình_3. \* ARABIC ">
                              <w:r w:rsidR="00E427A8">
                                <w:rPr>
                                  <w:noProof/>
                                </w:rPr>
                                <w:t>6</w:t>
                              </w:r>
                            </w:fldSimple>
                            <w:r>
                              <w:t>. Khối nút nhấn</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61A56" id="Text Box 58" o:spid="_x0000_s1061" type="#_x0000_t202" style="position:absolute;left:0;text-align:left;margin-left:0;margin-top:191.9pt;width:227.2pt;height:.05pt;z-index:251924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BEHGgIAAEAEAAAOAAAAZHJzL2Uyb0RvYy54bWysU99v2jAQfp+0/8Hy+wiwtk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" stroked="f">
                <v:textbox style="mso-fit-shape-to-text:t" inset="0,0,0,0">
                  <w:txbxContent>
                    <w:p w14:paraId="5FD54A76" w14:textId="38896420" w:rsidR="0081282E" w:rsidRPr="00B478E3" w:rsidRDefault="0081282E" w:rsidP="0081282E">
                      <w:pPr>
                        <w:pStyle w:val="Caption"/>
                        <w:rPr>
                          <w:rFonts w:eastAsiaTheme="majorEastAsia" w:cstheme="majorBidi"/>
                          <w:noProof/>
                          <w:szCs w:val="24"/>
                        </w:rPr>
                      </w:pPr>
                      <w:bookmarkStart w:id="110" w:name="_Toc105107390"/>
                      <w:bookmarkStart w:id="111" w:name="_Toc105135721"/>
                      <w:r>
                        <w:t xml:space="preserve">Hình 3. </w:t>
                      </w:r>
                      <w:fldSimple w:instr=" SEQ Hình_3. \* ARABIC ">
                        <w:r w:rsidR="00E427A8">
                          <w:rPr>
                            <w:noProof/>
                          </w:rPr>
                          <w:t>6</w:t>
                        </w:r>
                      </w:fldSimple>
                      <w:r>
                        <w:t>. Khối nút nhấn</w:t>
                      </w:r>
                      <w:bookmarkEnd w:id="110"/>
                      <w:bookmarkEnd w:id="111"/>
                    </w:p>
                  </w:txbxContent>
                </v:textbox>
                <w10:wrap type="topAndBottom" anchorx="page"/>
              </v:shape>
            </w:pict>
          </mc:Fallback>
        </mc:AlternateContent>
      </w:r>
      <w:r w:rsidRPr="00F87C7B">
        <w:rPr>
          <w:noProof/>
        </w:rPr>
        <w:drawing>
          <wp:anchor distT="0" distB="0" distL="114300" distR="114300" simplePos="0" relativeHeight="251840512" behindDoc="0" locked="0" layoutInCell="1" allowOverlap="1" wp14:anchorId="79E88831" wp14:editId="12118D18">
            <wp:simplePos x="0" y="0"/>
            <wp:positionH relativeFrom="page">
              <wp:posOffset>2639060</wp:posOffset>
            </wp:positionH>
            <wp:positionV relativeFrom="paragraph">
              <wp:posOffset>304800</wp:posOffset>
            </wp:positionV>
            <wp:extent cx="2320925" cy="2096770"/>
            <wp:effectExtent l="19050" t="19050" r="22225" b="1778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20925" cy="2096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67A9D">
        <w:t xml:space="preserve"> Khối nút nhấn</w:t>
      </w:r>
      <w:bookmarkEnd w:id="107"/>
    </w:p>
    <w:p w14:paraId="1B7FC1AD" w14:textId="773D1C11" w:rsidR="00C67A9D" w:rsidRDefault="00C67A9D" w:rsidP="005127D5">
      <w:pPr>
        <w:pStyle w:val="content"/>
      </w:pPr>
      <w:r w:rsidRPr="007F7D81">
        <w:t>Khối nút nhấn được gắn một điện trở kéo lên có giá trị 10K, ngoài ra còn có các Led 3mm báo tín hiệu. Ngoài ra mạch còn được trang bị thêm mạch lọc thông cao RC nhằm tránh việc nút nhấn bị nhiễu khi nhấn</w:t>
      </w:r>
      <w:r w:rsidR="005438B9">
        <w:t>.</w:t>
      </w:r>
    </w:p>
    <w:p w14:paraId="262DF432" w14:textId="18303C7D" w:rsidR="00982E96" w:rsidRDefault="00982E96" w:rsidP="005638C4">
      <w:pPr>
        <w:pStyle w:val="level2"/>
      </w:pPr>
      <w:bookmarkStart w:id="112" w:name="_Toc105107347"/>
      <w:r>
        <w:lastRenderedPageBreak/>
        <w:t>Khối Relay</w:t>
      </w:r>
      <w:bookmarkEnd w:id="112"/>
    </w:p>
    <w:p w14:paraId="0159BF28" w14:textId="61E3C422" w:rsidR="00894E40" w:rsidRDefault="005127D5" w:rsidP="00894E40">
      <w:pPr>
        <w:pStyle w:val="content"/>
      </w:pPr>
      <w:r>
        <w:rPr>
          <w:noProof/>
        </w:rPr>
        <mc:AlternateContent>
          <mc:Choice Requires="wps">
            <w:drawing>
              <wp:anchor distT="0" distB="0" distL="114300" distR="114300" simplePos="0" relativeHeight="251926528" behindDoc="0" locked="0" layoutInCell="1" allowOverlap="1" wp14:anchorId="6A734138" wp14:editId="61CE7DCC">
                <wp:simplePos x="0" y="0"/>
                <wp:positionH relativeFrom="page">
                  <wp:align>center</wp:align>
                </wp:positionH>
                <wp:positionV relativeFrom="paragraph">
                  <wp:posOffset>3711087</wp:posOffset>
                </wp:positionV>
                <wp:extent cx="320421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7CCFDF4C" w14:textId="08F06C09" w:rsidR="0081282E" w:rsidRPr="00990252" w:rsidRDefault="0081282E" w:rsidP="0081282E">
                            <w:pPr>
                              <w:pStyle w:val="Caption"/>
                              <w:rPr>
                                <w:noProof/>
                              </w:rPr>
                            </w:pPr>
                            <w:bookmarkStart w:id="113" w:name="_Toc105107391"/>
                            <w:bookmarkStart w:id="114" w:name="_Toc105135722"/>
                            <w:r>
                              <w:t xml:space="preserve">Hình 3. </w:t>
                            </w:r>
                            <w:fldSimple w:instr=" SEQ Hình_3. \* ARABIC ">
                              <w:r w:rsidR="00E427A8">
                                <w:rPr>
                                  <w:noProof/>
                                </w:rPr>
                                <w:t>7</w:t>
                              </w:r>
                            </w:fldSimple>
                            <w:r>
                              <w:t>. Khối Relay</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34138" id="Text Box 59" o:spid="_x0000_s1062" type="#_x0000_t202" style="position:absolute;left:0;text-align:left;margin-left:0;margin-top:292.2pt;width:252.3pt;height:.05pt;z-index:2519265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scGwIAAEAEAAAOAAAAZHJzL2Uyb0RvYy54bWysU8Fu2zAMvQ/YPwi6L07Sr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" stroked="f">
                <v:textbox style="mso-fit-shape-to-text:t" inset="0,0,0,0">
                  <w:txbxContent>
                    <w:p w14:paraId="7CCFDF4C" w14:textId="08F06C09" w:rsidR="0081282E" w:rsidRPr="00990252" w:rsidRDefault="0081282E" w:rsidP="0081282E">
                      <w:pPr>
                        <w:pStyle w:val="Caption"/>
                        <w:rPr>
                          <w:noProof/>
                        </w:rPr>
                      </w:pPr>
                      <w:bookmarkStart w:id="115" w:name="_Toc105107391"/>
                      <w:bookmarkStart w:id="116" w:name="_Toc105135722"/>
                      <w:r>
                        <w:t xml:space="preserve">Hình 3. </w:t>
                      </w:r>
                      <w:fldSimple w:instr=" SEQ Hình_3. \* ARABIC ">
                        <w:r w:rsidR="00E427A8">
                          <w:rPr>
                            <w:noProof/>
                          </w:rPr>
                          <w:t>7</w:t>
                        </w:r>
                      </w:fldSimple>
                      <w:r>
                        <w:t>. Khối Relay</w:t>
                      </w:r>
                      <w:bookmarkEnd w:id="115"/>
                      <w:bookmarkEnd w:id="116"/>
                    </w:p>
                  </w:txbxContent>
                </v:textbox>
                <w10:wrap type="topAndBottom" anchorx="page"/>
              </v:shape>
            </w:pict>
          </mc:Fallback>
        </mc:AlternateContent>
      </w:r>
      <w:r w:rsidRPr="004B526A">
        <w:rPr>
          <w:noProof/>
        </w:rPr>
        <w:drawing>
          <wp:anchor distT="0" distB="0" distL="114300" distR="114300" simplePos="0" relativeHeight="251807744" behindDoc="0" locked="0" layoutInCell="1" allowOverlap="1" wp14:anchorId="10D1D676" wp14:editId="7723E745">
            <wp:simplePos x="0" y="0"/>
            <wp:positionH relativeFrom="page">
              <wp:align>center</wp:align>
            </wp:positionH>
            <wp:positionV relativeFrom="paragraph">
              <wp:posOffset>780757</wp:posOffset>
            </wp:positionV>
            <wp:extent cx="3353435" cy="2835275"/>
            <wp:effectExtent l="19050" t="19050" r="18415" b="22225"/>
            <wp:wrapTopAndBottom/>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3435" cy="283527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94E40">
        <w:t xml:space="preserve">Khối Relay được điều khiển bởi các chân GPIO của vi điều khiển ESP32. Mạch sử dụng </w:t>
      </w:r>
      <w:r w:rsidR="00593F49">
        <w:t>5</w:t>
      </w:r>
      <w:r w:rsidR="00894E40">
        <w:t xml:space="preserve"> relay để điều khiển các phụ tải</w:t>
      </w:r>
      <w:r w:rsidR="00593F49">
        <w:t>.</w:t>
      </w:r>
    </w:p>
    <w:p w14:paraId="028CE2C1" w14:textId="26C72DBF" w:rsidR="004B526A" w:rsidRDefault="00894E40" w:rsidP="007035CB">
      <w:pPr>
        <w:pStyle w:val="content"/>
      </w:pPr>
      <w:r>
        <w:t xml:space="preserve">Khối Relay được </w:t>
      </w:r>
      <w:r w:rsidR="00F87C7B">
        <w:t>điều khiển thông qua Transistor C1815</w:t>
      </w:r>
      <w:r w:rsidR="004B526A">
        <w:t xml:space="preserve"> để </w:t>
      </w:r>
      <w:r>
        <w:t xml:space="preserve"> điều khiển cuộn hút Relay</w:t>
      </w:r>
      <w:r w:rsidR="004B526A">
        <w:t>. Khi chân B của Transistor ở mức 1 thì cuộn hút có điện sẽ nối chân C và E với nhau, khi đó đèn LED5 sẽ sáng và cuộn hút của Relay sẽ có diện, thường mở của relay sẽ đóng lại điều khiển các đèn và các thiết bị.</w:t>
      </w:r>
    </w:p>
    <w:p w14:paraId="703030BD" w14:textId="61D62D25" w:rsidR="004B526A" w:rsidRDefault="004B526A" w:rsidP="004B526A">
      <w:pPr>
        <w:pStyle w:val="content"/>
      </w:pPr>
      <w:r>
        <w:rPr>
          <w:noProof/>
        </w:rPr>
        <mc:AlternateContent>
          <mc:Choice Requires="wps">
            <w:drawing>
              <wp:anchor distT="0" distB="0" distL="114300" distR="114300" simplePos="0" relativeHeight="251811840" behindDoc="0" locked="0" layoutInCell="1" allowOverlap="1" wp14:anchorId="0D9F84BB" wp14:editId="2F0C2B92">
                <wp:simplePos x="0" y="0"/>
                <wp:positionH relativeFrom="column">
                  <wp:posOffset>1009015</wp:posOffset>
                </wp:positionH>
                <wp:positionV relativeFrom="paragraph">
                  <wp:posOffset>2821305</wp:posOffset>
                </wp:positionV>
                <wp:extent cx="3018790" cy="635"/>
                <wp:effectExtent l="0" t="0" r="0" b="0"/>
                <wp:wrapTopAndBottom/>
                <wp:docPr id="2069" name="Text Box 2069"/>
                <wp:cNvGraphicFramePr/>
                <a:graphic xmlns:a="http://schemas.openxmlformats.org/drawingml/2006/main">
                  <a:graphicData uri="http://schemas.microsoft.com/office/word/2010/wordprocessingShape">
                    <wps:wsp>
                      <wps:cNvSpPr txBox="1"/>
                      <wps:spPr>
                        <a:xfrm>
                          <a:off x="0" y="0"/>
                          <a:ext cx="3018790" cy="635"/>
                        </a:xfrm>
                        <a:prstGeom prst="rect">
                          <a:avLst/>
                        </a:prstGeom>
                        <a:solidFill>
                          <a:prstClr val="white"/>
                        </a:solidFill>
                        <a:ln>
                          <a:noFill/>
                        </a:ln>
                      </wps:spPr>
                      <wps:txbx>
                        <w:txbxContent>
                          <w:p w14:paraId="1D901E0A" w14:textId="254F4843" w:rsidR="004B526A" w:rsidRPr="00C23AD0" w:rsidRDefault="004B526A" w:rsidP="004B526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F84BB" id="Text Box 2069" o:spid="_x0000_s1063" type="#_x0000_t202" style="position:absolute;left:0;text-align:left;margin-left:79.45pt;margin-top:222.15pt;width:237.7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J8tGgIAAEAEAAAOAAAAZHJzL2Uyb0RvYy54bWysU01v2zAMvQ/YfxB0X5y0W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" stroked="f">
                <v:textbox style="mso-fit-shape-to-text:t" inset="0,0,0,0">
                  <w:txbxContent>
                    <w:p w14:paraId="1D901E0A" w14:textId="254F4843" w:rsidR="004B526A" w:rsidRPr="00C23AD0" w:rsidRDefault="004B526A" w:rsidP="004B526A">
                      <w:pPr>
                        <w:pStyle w:val="Caption"/>
                        <w:rPr>
                          <w:noProof/>
                        </w:rPr>
                      </w:pPr>
                    </w:p>
                  </w:txbxContent>
                </v:textbox>
                <w10:wrap type="topAndBottom"/>
              </v:shape>
            </w:pict>
          </mc:Fallback>
        </mc:AlternateContent>
      </w:r>
      <w:r w:rsidR="00894E40">
        <w:t>Ngoài ra, mạch sử dụng thêm các diode (1N4148) mắc song song và mắc ngược với cuộn hút của Relay. Mục đích của việc làm này nhằm ngăn chặn sự tăng đột biến điện áp lớn phát sinh khi nguồn điện bị ngắt (gọi là điện áp ngược) bảo vệ cho Relay và mạch điều khiển.</w:t>
      </w:r>
    </w:p>
    <w:p w14:paraId="3A625E74" w14:textId="77777777" w:rsidR="00C67A9D" w:rsidRDefault="00C67A9D" w:rsidP="0050536D">
      <w:pPr>
        <w:pStyle w:val="content"/>
        <w:ind w:firstLine="0"/>
      </w:pPr>
    </w:p>
    <w:p w14:paraId="301B65C2" w14:textId="2C276DFF" w:rsidR="00C67A9D" w:rsidRDefault="0081282E" w:rsidP="00650349">
      <w:pPr>
        <w:pStyle w:val="level2"/>
      </w:pPr>
      <w:bookmarkStart w:id="117" w:name="_Toc105107348"/>
      <w:r>
        <w:rPr>
          <w:noProof/>
        </w:rPr>
        <w:lastRenderedPageBreak/>
        <mc:AlternateContent>
          <mc:Choice Requires="wps">
            <w:drawing>
              <wp:anchor distT="0" distB="0" distL="114300" distR="114300" simplePos="0" relativeHeight="251928576" behindDoc="0" locked="0" layoutInCell="1" allowOverlap="1" wp14:anchorId="7FB3947E" wp14:editId="241305EA">
                <wp:simplePos x="0" y="0"/>
                <wp:positionH relativeFrom="column">
                  <wp:posOffset>978535</wp:posOffset>
                </wp:positionH>
                <wp:positionV relativeFrom="paragraph">
                  <wp:posOffset>1517015</wp:posOffset>
                </wp:positionV>
                <wp:extent cx="301879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018790" cy="635"/>
                        </a:xfrm>
                        <a:prstGeom prst="rect">
                          <a:avLst/>
                        </a:prstGeom>
                        <a:solidFill>
                          <a:prstClr val="white"/>
                        </a:solidFill>
                        <a:ln>
                          <a:noFill/>
                        </a:ln>
                      </wps:spPr>
                      <wps:txbx>
                        <w:txbxContent>
                          <w:p w14:paraId="572E7410" w14:textId="783919A6" w:rsidR="0081282E" w:rsidRPr="009F2C9D" w:rsidRDefault="0081282E" w:rsidP="0081282E">
                            <w:pPr>
                              <w:pStyle w:val="Caption"/>
                              <w:rPr>
                                <w:rFonts w:eastAsiaTheme="majorEastAsia" w:cstheme="majorBidi"/>
                                <w:noProof/>
                                <w:szCs w:val="24"/>
                              </w:rPr>
                            </w:pPr>
                            <w:bookmarkStart w:id="118" w:name="_Toc105107392"/>
                            <w:bookmarkStart w:id="119" w:name="_Toc105135723"/>
                            <w:r>
                              <w:t xml:space="preserve">Hình 3. </w:t>
                            </w:r>
                            <w:fldSimple w:instr=" SEQ Hình_3. \* ARABIC ">
                              <w:r w:rsidR="00E427A8">
                                <w:rPr>
                                  <w:noProof/>
                                </w:rPr>
                                <w:t>8</w:t>
                              </w:r>
                            </w:fldSimple>
                            <w:r>
                              <w:t>. Khối mở rộng</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3947E" id="Text Box 60" o:spid="_x0000_s1064" type="#_x0000_t202" style="position:absolute;left:0;text-align:left;margin-left:77.05pt;margin-top:119.45pt;width:237.7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7sIGgIAAEAEAAAOAAAAZHJzL2Uyb0RvYy54bWysU01v2zAMvQ/YfxB0X5y0W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" stroked="f">
                <v:textbox style="mso-fit-shape-to-text:t" inset="0,0,0,0">
                  <w:txbxContent>
                    <w:p w14:paraId="572E7410" w14:textId="783919A6" w:rsidR="0081282E" w:rsidRPr="009F2C9D" w:rsidRDefault="0081282E" w:rsidP="0081282E">
                      <w:pPr>
                        <w:pStyle w:val="Caption"/>
                        <w:rPr>
                          <w:rFonts w:eastAsiaTheme="majorEastAsia" w:cstheme="majorBidi"/>
                          <w:noProof/>
                          <w:szCs w:val="24"/>
                        </w:rPr>
                      </w:pPr>
                      <w:bookmarkStart w:id="120" w:name="_Toc105107392"/>
                      <w:bookmarkStart w:id="121" w:name="_Toc105135723"/>
                      <w:r>
                        <w:t xml:space="preserve">Hình 3. </w:t>
                      </w:r>
                      <w:fldSimple w:instr=" SEQ Hình_3. \* ARABIC ">
                        <w:r w:rsidR="00E427A8">
                          <w:rPr>
                            <w:noProof/>
                          </w:rPr>
                          <w:t>8</w:t>
                        </w:r>
                      </w:fldSimple>
                      <w:r>
                        <w:t>. Khối mở rộng</w:t>
                      </w:r>
                      <w:bookmarkEnd w:id="120"/>
                      <w:bookmarkEnd w:id="121"/>
                    </w:p>
                  </w:txbxContent>
                </v:textbox>
                <w10:wrap type="topAndBottom"/>
              </v:shape>
            </w:pict>
          </mc:Fallback>
        </mc:AlternateContent>
      </w:r>
      <w:r w:rsidR="00811E06" w:rsidRPr="00F87C7B">
        <w:rPr>
          <w:noProof/>
        </w:rPr>
        <w:drawing>
          <wp:anchor distT="0" distB="0" distL="114300" distR="114300" simplePos="0" relativeHeight="251843584" behindDoc="0" locked="0" layoutInCell="1" allowOverlap="1" wp14:anchorId="1F3C23D8" wp14:editId="17C45B6F">
            <wp:simplePos x="0" y="0"/>
            <wp:positionH relativeFrom="page">
              <wp:posOffset>3192780</wp:posOffset>
            </wp:positionH>
            <wp:positionV relativeFrom="paragraph">
              <wp:posOffset>-605155</wp:posOffset>
            </wp:positionV>
            <wp:extent cx="1111885" cy="3018790"/>
            <wp:effectExtent l="18098" t="20002" r="11112" b="11113"/>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1111885" cy="30187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87C7B">
        <w:t>Khối</w:t>
      </w:r>
      <w:r w:rsidR="00982E96">
        <w:t xml:space="preserve"> mở rộng</w:t>
      </w:r>
      <w:bookmarkEnd w:id="117"/>
    </w:p>
    <w:p w14:paraId="76AB27A9" w14:textId="77777777" w:rsidR="00811E06" w:rsidRDefault="00811E06" w:rsidP="0050536D">
      <w:pPr>
        <w:pStyle w:val="content"/>
        <w:spacing w:line="276" w:lineRule="auto"/>
        <w:ind w:firstLine="0"/>
      </w:pPr>
      <w:r>
        <w:t>Bao gồm 3 header để mở rộng thêm cho mạch:</w:t>
      </w:r>
    </w:p>
    <w:p w14:paraId="1F1D826C" w14:textId="77777777" w:rsidR="00811E06" w:rsidRDefault="00811E06" w:rsidP="0050536D">
      <w:pPr>
        <w:pStyle w:val="content"/>
        <w:spacing w:line="276" w:lineRule="auto"/>
        <w:ind w:firstLine="426"/>
      </w:pPr>
      <w:r>
        <w:t>VCC5: mở rộng nguồn 5V để cấp cho các thiết bị sử dụng nguồn 5v</w:t>
      </w:r>
    </w:p>
    <w:p w14:paraId="6DF9E4F9" w14:textId="2FC5002A" w:rsidR="007F7D81" w:rsidRDefault="0022521E" w:rsidP="0050536D">
      <w:pPr>
        <w:pStyle w:val="content"/>
        <w:spacing w:line="276" w:lineRule="auto"/>
        <w:ind w:firstLine="426"/>
      </w:pPr>
      <w:r>
        <w:t>VCC12: mở rộng nguồn 12V để cấp cho các thiết bị sử dụng nguồn 12v</w:t>
      </w:r>
    </w:p>
    <w:p w14:paraId="1036BD3A" w14:textId="5E3441D1" w:rsidR="00527039" w:rsidRDefault="007F7D81" w:rsidP="0050536D">
      <w:pPr>
        <w:pStyle w:val="content"/>
        <w:spacing w:line="276" w:lineRule="auto"/>
        <w:ind w:firstLine="426"/>
      </w:pPr>
      <w:r>
        <w:t xml:space="preserve">I2C: </w:t>
      </w:r>
      <w:r w:rsidR="0022521E">
        <w:t xml:space="preserve">Mở rộng giao tiếp I2C để </w:t>
      </w:r>
      <w:r>
        <w:t xml:space="preserve">chủ yếu để giao tiếp với màn hình LCD </w:t>
      </w:r>
      <w:r w:rsidR="00820B1C">
        <w:t>I2C</w:t>
      </w:r>
    </w:p>
    <w:p w14:paraId="6403DC2D" w14:textId="039DE2E7" w:rsidR="00173C06" w:rsidRDefault="00D05696" w:rsidP="00173C06">
      <w:pPr>
        <w:pStyle w:val="level1"/>
      </w:pPr>
      <w:bookmarkStart w:id="122" w:name="_Toc105107349"/>
      <w:r>
        <w:t>Sơ đồ mạch in (PCB)</w:t>
      </w:r>
      <w:bookmarkEnd w:id="122"/>
    </w:p>
    <w:p w14:paraId="3BAB608C" w14:textId="6AA6D1B7" w:rsidR="0050536D" w:rsidRDefault="0050536D" w:rsidP="0050536D">
      <w:pPr>
        <w:pStyle w:val="content"/>
      </w:pPr>
      <w:r>
        <w:t>Dựa trên mạch nguyên lý, chúng ta thiết kế và xây dựng mạch in trên phần mềm Altium Designer 18. Ta thiết kế độ rộng của các dây GND</w:t>
      </w:r>
      <w:r w:rsidR="00F83826">
        <w:t xml:space="preserve"> và VCC</w:t>
      </w:r>
      <w:r>
        <w:t xml:space="preserve"> là 1mm</w:t>
      </w:r>
      <w:r w:rsidR="00F83826">
        <w:t xml:space="preserve">, dây tín hiệu là 0.8mm. </w:t>
      </w:r>
    </w:p>
    <w:p w14:paraId="4ED4640E" w14:textId="77777777" w:rsidR="0081282E" w:rsidRDefault="00EE557F" w:rsidP="0081282E">
      <w:pPr>
        <w:pStyle w:val="Caption"/>
        <w:keepNext/>
      </w:pPr>
      <w:r w:rsidRPr="00EE557F">
        <w:rPr>
          <w:noProof/>
        </w:rPr>
        <w:drawing>
          <wp:inline distT="0" distB="0" distL="0" distR="0" wp14:anchorId="341D6966" wp14:editId="76B69AA6">
            <wp:extent cx="4217304" cy="3827584"/>
            <wp:effectExtent l="0" t="0" r="0" b="190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27955" cy="3837251"/>
                    </a:xfrm>
                    <a:prstGeom prst="rect">
                      <a:avLst/>
                    </a:prstGeom>
                    <a:noFill/>
                    <a:ln>
                      <a:noFill/>
                    </a:ln>
                  </pic:spPr>
                </pic:pic>
              </a:graphicData>
            </a:graphic>
          </wp:inline>
        </w:drawing>
      </w:r>
    </w:p>
    <w:p w14:paraId="572C1413" w14:textId="76F95022" w:rsidR="00206288" w:rsidRDefault="0081282E" w:rsidP="0081282E">
      <w:pPr>
        <w:pStyle w:val="Caption"/>
      </w:pPr>
      <w:bookmarkStart w:id="123" w:name="_Toc105107393"/>
      <w:r>
        <w:t xml:space="preserve">Hình 3. </w:t>
      </w:r>
      <w:fldSimple w:instr=" SEQ Hình_3. \* ARABIC ">
        <w:r w:rsidR="00E427A8">
          <w:rPr>
            <w:noProof/>
          </w:rPr>
          <w:t>9</w:t>
        </w:r>
      </w:fldSimple>
      <w:r>
        <w:t>. Sơ đồ mạch in 2D</w:t>
      </w:r>
      <w:bookmarkEnd w:id="123"/>
    </w:p>
    <w:p w14:paraId="51F8C2A5" w14:textId="21F72CCF" w:rsidR="00650349" w:rsidRDefault="00445283" w:rsidP="00650349">
      <w:pPr>
        <w:pStyle w:val="level1"/>
      </w:pPr>
      <w:bookmarkStart w:id="124" w:name="_Toc105107350"/>
      <w:r>
        <w:lastRenderedPageBreak/>
        <w:t>Thiết kế phần mềm</w:t>
      </w:r>
      <w:bookmarkEnd w:id="124"/>
    </w:p>
    <w:p w14:paraId="17FEB1EF" w14:textId="2E8CF286" w:rsidR="00445283" w:rsidRDefault="00445283" w:rsidP="00445283">
      <w:pPr>
        <w:pStyle w:val="level2"/>
      </w:pPr>
      <w:bookmarkStart w:id="125" w:name="_Toc105107351"/>
      <w:r>
        <w:t>Lưu đồ thuật toán</w:t>
      </w:r>
      <w:r w:rsidR="00EB3D9A">
        <w:t xml:space="preserve"> của hệ thống</w:t>
      </w:r>
      <w:bookmarkEnd w:id="125"/>
    </w:p>
    <w:p w14:paraId="729948AE" w14:textId="77777777" w:rsidR="003B63C8" w:rsidRDefault="00445283" w:rsidP="003B63C8">
      <w:pPr>
        <w:pStyle w:val="content"/>
        <w:keepNext/>
        <w:ind w:firstLine="0"/>
        <w:jc w:val="center"/>
      </w:pPr>
      <w:r>
        <w:rPr>
          <w:noProof/>
        </w:rPr>
        <w:drawing>
          <wp:inline distT="0" distB="0" distL="0" distR="0" wp14:anchorId="1F9959BD" wp14:editId="64DDE229">
            <wp:extent cx="4712677" cy="6189005"/>
            <wp:effectExtent l="0" t="0" r="0" b="254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050"/>
                    <pic:cNvPicPr/>
                  </pic:nvPicPr>
                  <pic:blipFill>
                    <a:blip r:embed="rId88">
                      <a:extLst>
                        <a:ext uri="{28A0092B-C50C-407E-A947-70E740481C1C}">
                          <a14:useLocalDpi xmlns:a14="http://schemas.microsoft.com/office/drawing/2010/main" val="0"/>
                        </a:ext>
                      </a:extLst>
                    </a:blip>
                    <a:stretch>
                      <a:fillRect/>
                    </a:stretch>
                  </pic:blipFill>
                  <pic:spPr>
                    <a:xfrm>
                      <a:off x="0" y="0"/>
                      <a:ext cx="4750221" cy="6238310"/>
                    </a:xfrm>
                    <a:prstGeom prst="rect">
                      <a:avLst/>
                    </a:prstGeom>
                  </pic:spPr>
                </pic:pic>
              </a:graphicData>
            </a:graphic>
          </wp:inline>
        </w:drawing>
      </w:r>
    </w:p>
    <w:p w14:paraId="0C9E058F" w14:textId="05C0445E" w:rsidR="00183605" w:rsidRDefault="003B63C8" w:rsidP="003B63C8">
      <w:pPr>
        <w:pStyle w:val="Caption"/>
        <w:rPr>
          <w:noProof/>
        </w:rPr>
      </w:pPr>
      <w:bookmarkStart w:id="126" w:name="_Toc105107394"/>
      <w:r>
        <w:t xml:space="preserve">Hình 3. </w:t>
      </w:r>
      <w:fldSimple w:instr=" SEQ Hình_3. \* ARABIC ">
        <w:r w:rsidR="00E427A8">
          <w:rPr>
            <w:noProof/>
          </w:rPr>
          <w:t>10</w:t>
        </w:r>
      </w:fldSimple>
      <w:r>
        <w:t>. Sơ đồ khối hệ thống</w:t>
      </w:r>
      <w:bookmarkEnd w:id="126"/>
    </w:p>
    <w:p w14:paraId="55CCDE84" w14:textId="0CAFD650" w:rsidR="00183605" w:rsidRPr="00183605" w:rsidRDefault="00C005D4" w:rsidP="00DC7BE2">
      <w:pPr>
        <w:pStyle w:val="content"/>
      </w:pPr>
      <w:r>
        <w:t>K</w:t>
      </w:r>
      <w:r w:rsidRPr="00C005D4">
        <w:t>hi</w:t>
      </w:r>
      <w:r>
        <w:t xml:space="preserve"> </w:t>
      </w:r>
      <w:r w:rsidRPr="00C005D4">
        <w:t>hệ thống được cấp nguồn, vi xử lý sẽ</w:t>
      </w:r>
      <w:r>
        <w:t xml:space="preserve"> thực hiện</w:t>
      </w:r>
      <w:r w:rsidRPr="00C005D4">
        <w:t xml:space="preserve"> kiểm tra nút nào được nhấn sau đó điều khiển các thiết bị hoạt động như đèn sáng/ tắt, rèm đóng/ mở</w:t>
      </w:r>
      <w:r>
        <w:t xml:space="preserve">. </w:t>
      </w:r>
      <w:r w:rsidRPr="00C005D4">
        <w:t>Đối với đèn tự động, hệ thống sẽ kiểm tra giá trị</w:t>
      </w:r>
      <w:r w:rsidR="00662A5C">
        <w:t xml:space="preserve"> thu được từ</w:t>
      </w:r>
      <w:r w:rsidRPr="00C005D4">
        <w:t xml:space="preserve"> cảm biến, nếu giá trị cảm biến</w:t>
      </w:r>
      <w:r w:rsidR="00DC7BE2">
        <w:t xml:space="preserve"> </w:t>
      </w:r>
      <w:r w:rsidRPr="00C005D4">
        <w:t>&gt; ngưỡng cài đặt</w:t>
      </w:r>
      <w:r w:rsidR="00DC7BE2">
        <w:t xml:space="preserve"> </w:t>
      </w:r>
      <w:r w:rsidRPr="00C005D4">
        <w:t xml:space="preserve">(trời sáng) thì đèn tắt và ngược lại </w:t>
      </w:r>
      <w:r>
        <w:t xml:space="preserve">nếu </w:t>
      </w:r>
      <w:r w:rsidRPr="00C005D4">
        <w:t>giá trị cảm biến</w:t>
      </w:r>
      <w:r w:rsidR="00DC7BE2">
        <w:t xml:space="preserve"> </w:t>
      </w:r>
      <w:r w:rsidRPr="00C005D4">
        <w:t>&lt;</w:t>
      </w:r>
      <w:r w:rsidR="00DC7BE2">
        <w:t xml:space="preserve"> </w:t>
      </w:r>
      <w:r w:rsidRPr="00C005D4">
        <w:t xml:space="preserve">ngưỡng cài đặt (trời tối) thì đèn </w:t>
      </w:r>
      <w:r w:rsidR="00DC7BE2">
        <w:t xml:space="preserve">được </w:t>
      </w:r>
      <w:r w:rsidRPr="00C005D4">
        <w:t>bật</w:t>
      </w:r>
      <w:r w:rsidR="00DC7BE2">
        <w:t>.</w:t>
      </w:r>
    </w:p>
    <w:p w14:paraId="6DAD1688" w14:textId="25CAD0D2" w:rsidR="00445283" w:rsidRDefault="00445283" w:rsidP="00445283">
      <w:pPr>
        <w:pStyle w:val="level2"/>
      </w:pPr>
      <w:bookmarkStart w:id="127" w:name="_Toc105107352"/>
      <w:r>
        <w:rPr>
          <w:noProof/>
        </w:rPr>
        <w:lastRenderedPageBreak/>
        <w:t>Lưu đồ thuật toán dữ liệu</w:t>
      </w:r>
      <w:r>
        <w:t xml:space="preserve"> nhận về từ MQTT Broker</w:t>
      </w:r>
      <w:bookmarkEnd w:id="127"/>
    </w:p>
    <w:p w14:paraId="70B9BEC2" w14:textId="77777777" w:rsidR="00DC7BE2" w:rsidRDefault="00DC7BE2" w:rsidP="00DC7BE2">
      <w:pPr>
        <w:pStyle w:val="content"/>
      </w:pPr>
    </w:p>
    <w:p w14:paraId="6D360153" w14:textId="77777777" w:rsidR="003B63C8" w:rsidRDefault="00445283" w:rsidP="003B63C8">
      <w:pPr>
        <w:pStyle w:val="content"/>
        <w:keepNext/>
        <w:ind w:firstLine="0"/>
        <w:jc w:val="center"/>
      </w:pPr>
      <w:r>
        <w:rPr>
          <w:noProof/>
        </w:rPr>
        <w:drawing>
          <wp:inline distT="0" distB="0" distL="0" distR="0" wp14:anchorId="4C07B636" wp14:editId="764FF1A1">
            <wp:extent cx="4384675" cy="5773615"/>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pic:cNvPicPr/>
                  </pic:nvPicPr>
                  <pic:blipFill>
                    <a:blip r:embed="rId89">
                      <a:extLst>
                        <a:ext uri="{28A0092B-C50C-407E-A947-70E740481C1C}">
                          <a14:useLocalDpi xmlns:a14="http://schemas.microsoft.com/office/drawing/2010/main" val="0"/>
                        </a:ext>
                      </a:extLst>
                    </a:blip>
                    <a:stretch>
                      <a:fillRect/>
                    </a:stretch>
                  </pic:blipFill>
                  <pic:spPr>
                    <a:xfrm>
                      <a:off x="0" y="0"/>
                      <a:ext cx="4394016" cy="5785914"/>
                    </a:xfrm>
                    <a:prstGeom prst="rect">
                      <a:avLst/>
                    </a:prstGeom>
                  </pic:spPr>
                </pic:pic>
              </a:graphicData>
            </a:graphic>
          </wp:inline>
        </w:drawing>
      </w:r>
    </w:p>
    <w:p w14:paraId="24463F78" w14:textId="00591884" w:rsidR="00445283" w:rsidRDefault="003B63C8" w:rsidP="003B63C8">
      <w:pPr>
        <w:pStyle w:val="Caption"/>
      </w:pPr>
      <w:bookmarkStart w:id="128" w:name="_Toc105107395"/>
      <w:r>
        <w:t xml:space="preserve">Hình 3. </w:t>
      </w:r>
      <w:fldSimple w:instr=" SEQ Hình_3. \* ARABIC ">
        <w:r w:rsidR="00E427A8">
          <w:rPr>
            <w:noProof/>
          </w:rPr>
          <w:t>11</w:t>
        </w:r>
      </w:fldSimple>
      <w:r>
        <w:t>. Lưu đồ thuật toán dữ liệu nhận về MQTT Broker</w:t>
      </w:r>
      <w:bookmarkEnd w:id="128"/>
    </w:p>
    <w:p w14:paraId="76780DE2" w14:textId="7E9D5016" w:rsidR="00445283" w:rsidRDefault="00DC7BE2" w:rsidP="00EB3D9A">
      <w:pPr>
        <w:pStyle w:val="content"/>
      </w:pPr>
      <w:r w:rsidRPr="00DC7BE2">
        <w:t>Đối với lưu đồ dữ liệu nhận về từ MQTT thì hệ thống sẽ kiểm tra nút nào được nhấn và gửi trạng thái các thiết bị lên websever</w:t>
      </w:r>
      <w:r>
        <w:t xml:space="preserve">. </w:t>
      </w:r>
      <w:r w:rsidR="00445283" w:rsidRPr="009C3406">
        <w:t>Tín hiệu nhận được sẽ được xử lý thông qua một hàm callback()</w:t>
      </w:r>
      <w:r w:rsidR="00445283">
        <w:t>. H</w:t>
      </w:r>
      <w:r w:rsidR="00445283" w:rsidRPr="009C3406">
        <w:t>àm</w:t>
      </w:r>
      <w:r w:rsidR="00445283">
        <w:t xml:space="preserve"> callback()</w:t>
      </w:r>
      <w:r w:rsidR="00445283" w:rsidRPr="009C3406">
        <w:t xml:space="preserve"> này có chức năng như một ngắt nhận, khi nhận được tín hiệu</w:t>
      </w:r>
      <w:r w:rsidR="00445283">
        <w:t xml:space="preserve"> </w:t>
      </w:r>
      <w:r w:rsidR="00445283" w:rsidRPr="009C3406">
        <w:t>ESP32 sẽ xử lý dữ liệu và bật tắt thiết bị theo dữ liệu nhận về tương ứng</w:t>
      </w:r>
      <w:r w:rsidR="00445283">
        <w:t>.</w:t>
      </w:r>
    </w:p>
    <w:p w14:paraId="76D3F1B3" w14:textId="50BD79ED" w:rsidR="004946F0" w:rsidRDefault="004946F0" w:rsidP="00D476E8">
      <w:pPr>
        <w:pStyle w:val="level1"/>
      </w:pPr>
      <w:bookmarkStart w:id="129" w:name="_Toc105107353"/>
      <w:r>
        <w:lastRenderedPageBreak/>
        <w:t>Lập trình</w:t>
      </w:r>
      <w:r w:rsidR="00F45B03">
        <w:t xml:space="preserve"> </w:t>
      </w:r>
      <w:r>
        <w:t>điều khiển</w:t>
      </w:r>
      <w:bookmarkEnd w:id="129"/>
    </w:p>
    <w:p w14:paraId="0FFB6226" w14:textId="6BE9214C" w:rsidR="00662A5C" w:rsidRDefault="00662A5C" w:rsidP="00662A5C">
      <w:pPr>
        <w:pStyle w:val="content"/>
      </w:pPr>
      <w:r>
        <w:t>Một số thư viện được</w:t>
      </w:r>
      <w:r w:rsidR="00347D44">
        <w:t xml:space="preserve"> sử dụng để lập trình vi điều khiển ESP32:</w:t>
      </w:r>
    </w:p>
    <w:p w14:paraId="5F53EFC0" w14:textId="77777777" w:rsidR="00E45E88" w:rsidRDefault="00E45E88" w:rsidP="00D73CE1">
      <w:pPr>
        <w:pStyle w:val="content"/>
        <w:numPr>
          <w:ilvl w:val="0"/>
          <w:numId w:val="26"/>
        </w:numPr>
        <w:ind w:left="993" w:hanging="284"/>
      </w:pPr>
      <w:r>
        <w:t>Thư viện Arduino.h cung cấp các hàm dạng Arduino cho vi điều khiển ESP32: #include &lt;Arduino.h&gt;</w:t>
      </w:r>
    </w:p>
    <w:p w14:paraId="32218B3E" w14:textId="77777777" w:rsidR="00E45E88" w:rsidRDefault="00E45E88" w:rsidP="00D73CE1">
      <w:pPr>
        <w:pStyle w:val="content"/>
        <w:numPr>
          <w:ilvl w:val="0"/>
          <w:numId w:val="26"/>
        </w:numPr>
        <w:ind w:left="993" w:hanging="284"/>
      </w:pPr>
      <w:r>
        <w:t>Thư viện PubSubClient cung cấp các hàm về MQTT để nhận về và gửi các dữ liệu lên MQTT Broker: #include &lt;PubSubClient.h&gt;</w:t>
      </w:r>
    </w:p>
    <w:p w14:paraId="4BE791FB" w14:textId="5E3321BF" w:rsidR="00E45E88" w:rsidRDefault="00E45E88" w:rsidP="00D73CE1">
      <w:pPr>
        <w:pStyle w:val="content"/>
        <w:numPr>
          <w:ilvl w:val="0"/>
          <w:numId w:val="26"/>
        </w:numPr>
        <w:ind w:left="993" w:hanging="284"/>
      </w:pPr>
      <w:r>
        <w:t xml:space="preserve">Thư viện Wifi.h cung cấp các hàm về kết nối WiFi cho ESP32:  </w:t>
      </w:r>
      <w:r>
        <w:br/>
        <w:t>#include &lt;WiFi.h&gt;</w:t>
      </w:r>
    </w:p>
    <w:p w14:paraId="09C9F93B" w14:textId="0F6C9237" w:rsidR="004946F0" w:rsidRDefault="00E45E88" w:rsidP="00F45B03">
      <w:pPr>
        <w:pStyle w:val="content"/>
        <w:ind w:left="993" w:firstLine="0"/>
      </w:pPr>
      <w:r>
        <w:t xml:space="preserve">Chi tiết phần code lập trình vi điều khiển sẽ </w:t>
      </w:r>
      <w:r w:rsidR="00F45B03">
        <w:t>được trình bày ở phần mục lục ở cuối quyển báo cáo này.</w:t>
      </w:r>
    </w:p>
    <w:p w14:paraId="095E85B5" w14:textId="6E2B1716" w:rsidR="0016506F" w:rsidRDefault="00875019" w:rsidP="0016506F">
      <w:pPr>
        <w:pStyle w:val="level1"/>
      </w:pPr>
      <w:bookmarkStart w:id="130" w:name="_Toc105107354"/>
      <w:r>
        <w:t>Mô hình thự</w:t>
      </w:r>
      <w:r w:rsidR="00BD10EF">
        <w:t>c</w:t>
      </w:r>
      <w:r>
        <w:t xml:space="preserve"> tế của hệ thống.</w:t>
      </w:r>
      <w:bookmarkEnd w:id="130"/>
    </w:p>
    <w:p w14:paraId="462841F9" w14:textId="77777777" w:rsidR="003B63C8" w:rsidRDefault="0016506F" w:rsidP="003B63C8">
      <w:pPr>
        <w:pStyle w:val="content"/>
        <w:keepNext/>
      </w:pPr>
      <w:r>
        <w:rPr>
          <w:noProof/>
        </w:rPr>
        <w:drawing>
          <wp:inline distT="0" distB="0" distL="0" distR="0" wp14:anchorId="048171D3" wp14:editId="2E343A7C">
            <wp:extent cx="4045527" cy="22939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0" cstate="print">
                      <a:extLst>
                        <a:ext uri="{28A0092B-C50C-407E-A947-70E740481C1C}">
                          <a14:useLocalDpi xmlns:a14="http://schemas.microsoft.com/office/drawing/2010/main" val="0"/>
                        </a:ext>
                      </a:extLst>
                    </a:blip>
                    <a:srcRect l="3228" t="18543" r="19268" b="22859"/>
                    <a:stretch/>
                  </pic:blipFill>
                  <pic:spPr bwMode="auto">
                    <a:xfrm>
                      <a:off x="0" y="0"/>
                      <a:ext cx="4059311" cy="2301794"/>
                    </a:xfrm>
                    <a:prstGeom prst="rect">
                      <a:avLst/>
                    </a:prstGeom>
                    <a:ln>
                      <a:noFill/>
                    </a:ln>
                    <a:extLst>
                      <a:ext uri="{53640926-AAD7-44D8-BBD7-CCE9431645EC}">
                        <a14:shadowObscured xmlns:a14="http://schemas.microsoft.com/office/drawing/2010/main"/>
                      </a:ext>
                    </a:extLst>
                  </pic:spPr>
                </pic:pic>
              </a:graphicData>
            </a:graphic>
          </wp:inline>
        </w:drawing>
      </w:r>
    </w:p>
    <w:p w14:paraId="0DE8821F" w14:textId="78CF1796" w:rsidR="002D51AB" w:rsidRDefault="003B63C8" w:rsidP="003B63C8">
      <w:pPr>
        <w:pStyle w:val="Caption"/>
      </w:pPr>
      <w:bookmarkStart w:id="131" w:name="_Toc105107396"/>
      <w:r>
        <w:t xml:space="preserve">Hình 3. </w:t>
      </w:r>
      <w:fldSimple w:instr=" SEQ Hình_3. \* ARABIC ">
        <w:r w:rsidR="00E427A8">
          <w:rPr>
            <w:noProof/>
          </w:rPr>
          <w:t>12</w:t>
        </w:r>
      </w:fldSimple>
      <w:r>
        <w:t>. Hình ảnh thực tế của hệ thống</w:t>
      </w:r>
      <w:bookmarkEnd w:id="131"/>
    </w:p>
    <w:p w14:paraId="548A5806" w14:textId="0F8CF6DE" w:rsidR="00A0551C" w:rsidRDefault="00C87807" w:rsidP="00C87807">
      <w:pPr>
        <w:pStyle w:val="content"/>
        <w:spacing w:line="276" w:lineRule="auto"/>
        <w:ind w:firstLine="0"/>
      </w:pPr>
      <w:r>
        <w:t xml:space="preserve">  </w:t>
      </w:r>
      <w:r w:rsidR="00AF4A0A">
        <w:t xml:space="preserve">Mô hình đèn và rèm cửa thông minh có 4 phần chính: </w:t>
      </w:r>
    </w:p>
    <w:p w14:paraId="6D5D9C2F" w14:textId="7A26C0C4" w:rsidR="00AF4A0A" w:rsidRDefault="00D71C94" w:rsidP="00D73CE1">
      <w:pPr>
        <w:pStyle w:val="content"/>
        <w:numPr>
          <w:ilvl w:val="0"/>
          <w:numId w:val="22"/>
        </w:numPr>
        <w:spacing w:line="276" w:lineRule="auto"/>
      </w:pPr>
      <w:r>
        <w:t>Thứ nhất là</w:t>
      </w:r>
      <w:r w:rsidR="00AF4A0A">
        <w:t xml:space="preserve"> phần mạch điều khiển toàn hệ thống được gắn là bên phải của mô hình.</w:t>
      </w:r>
    </w:p>
    <w:p w14:paraId="02D2C6DD" w14:textId="1DAADD72" w:rsidR="00AF4A0A" w:rsidRDefault="00D71C94" w:rsidP="00D73CE1">
      <w:pPr>
        <w:pStyle w:val="content"/>
        <w:numPr>
          <w:ilvl w:val="0"/>
          <w:numId w:val="22"/>
        </w:numPr>
        <w:spacing w:line="276" w:lineRule="auto"/>
      </w:pPr>
      <w:r>
        <w:t>Phần thứ 2</w:t>
      </w:r>
      <w:r w:rsidR="00AF4A0A">
        <w:t xml:space="preserve"> phần động cơ có chức năng thu kéo rèm cửa.</w:t>
      </w:r>
    </w:p>
    <w:p w14:paraId="6A83C52E" w14:textId="5191102B" w:rsidR="00AF4A0A" w:rsidRDefault="00D71C94" w:rsidP="00D73CE1">
      <w:pPr>
        <w:pStyle w:val="content"/>
        <w:numPr>
          <w:ilvl w:val="0"/>
          <w:numId w:val="22"/>
        </w:numPr>
        <w:spacing w:line="276" w:lineRule="auto"/>
      </w:pPr>
      <w:r>
        <w:t>Thứ 3 là</w:t>
      </w:r>
      <w:r w:rsidR="00AF4A0A">
        <w:t xml:space="preserve"> đèn được gắn trên mô hình, được điều khiển thông qua các nút nhấ</w:t>
      </w:r>
      <w:r w:rsidR="00C04F6A">
        <w:t>n</w:t>
      </w:r>
      <w:r w:rsidR="00AF4A0A">
        <w:t xml:space="preserve"> trên mạch điều khiển.</w:t>
      </w:r>
    </w:p>
    <w:p w14:paraId="02B5C310" w14:textId="4B787F10" w:rsidR="007D2601" w:rsidRPr="00A0551C" w:rsidRDefault="00D71C94" w:rsidP="00D73CE1">
      <w:pPr>
        <w:pStyle w:val="content"/>
        <w:numPr>
          <w:ilvl w:val="0"/>
          <w:numId w:val="22"/>
        </w:numPr>
        <w:spacing w:line="276" w:lineRule="auto"/>
      </w:pPr>
      <w:r>
        <w:t>Cuối cùng là</w:t>
      </w:r>
      <w:r w:rsidR="00AF4A0A">
        <w:t xml:space="preserve"> rèm cửa được điều khiển bởi động cơ.</w:t>
      </w:r>
    </w:p>
    <w:p w14:paraId="1341213C" w14:textId="568939C9" w:rsidR="00BD10EF" w:rsidRDefault="00C61B34" w:rsidP="00EE557F">
      <w:pPr>
        <w:pStyle w:val="level1"/>
      </w:pPr>
      <w:bookmarkStart w:id="132" w:name="_Toc105107355"/>
      <w:r>
        <w:lastRenderedPageBreak/>
        <w:t>Giao diện điều khiển hệ thống trên Web</w:t>
      </w:r>
      <w:bookmarkEnd w:id="132"/>
    </w:p>
    <w:p w14:paraId="19A9286A" w14:textId="63108F4C" w:rsidR="00D71C94" w:rsidRDefault="00D71C94" w:rsidP="00D71C94">
      <w:pPr>
        <w:pStyle w:val="content"/>
        <w:ind w:firstLine="0"/>
      </w:pPr>
      <w:r>
        <w:t>Giao diện điều khiển trên web bao gồm</w:t>
      </w:r>
      <w:r w:rsidR="00A42916">
        <w:t xml:space="preserve"> 6 </w:t>
      </w:r>
      <w:r>
        <w:t>nút nhấn</w:t>
      </w:r>
      <w:r w:rsidR="00A42916">
        <w:t xml:space="preserve"> để bật tắt và điều khiển rèm</w:t>
      </w:r>
    </w:p>
    <w:p w14:paraId="1460B050" w14:textId="77777777" w:rsidR="003B63C8" w:rsidRDefault="00A42916" w:rsidP="006A5330">
      <w:pPr>
        <w:pStyle w:val="content"/>
        <w:keepNext/>
        <w:ind w:firstLine="0"/>
        <w:jc w:val="center"/>
      </w:pPr>
      <w:r>
        <w:rPr>
          <w:noProof/>
        </w:rPr>
        <w:drawing>
          <wp:inline distT="0" distB="0" distL="0" distR="0" wp14:anchorId="390E0E8E" wp14:editId="65382E99">
            <wp:extent cx="4518567" cy="1592580"/>
            <wp:effectExtent l="19050" t="19050" r="15875" b="2667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2718" cy="1601092"/>
                    </a:xfrm>
                    <a:prstGeom prst="rect">
                      <a:avLst/>
                    </a:prstGeom>
                    <a:ln w="12700">
                      <a:solidFill>
                        <a:schemeClr val="tx1"/>
                      </a:solidFill>
                    </a:ln>
                  </pic:spPr>
                </pic:pic>
              </a:graphicData>
            </a:graphic>
          </wp:inline>
        </w:drawing>
      </w:r>
    </w:p>
    <w:p w14:paraId="1A90061D" w14:textId="04335E28" w:rsidR="00A42916" w:rsidRDefault="003B63C8" w:rsidP="003B63C8">
      <w:pPr>
        <w:pStyle w:val="Caption"/>
      </w:pPr>
      <w:bookmarkStart w:id="133" w:name="_Toc105107397"/>
      <w:r>
        <w:t xml:space="preserve">Hình 3. </w:t>
      </w:r>
      <w:fldSimple w:instr=" SEQ Hình_3. \* ARABIC ">
        <w:r w:rsidR="00E427A8">
          <w:rPr>
            <w:noProof/>
          </w:rPr>
          <w:t>13</w:t>
        </w:r>
      </w:fldSimple>
      <w:r>
        <w:t>. Giao diện điều khiển trên Web</w:t>
      </w:r>
      <w:bookmarkEnd w:id="133"/>
    </w:p>
    <w:p w14:paraId="5440E91C" w14:textId="1FE2D87D" w:rsidR="00347D44" w:rsidRDefault="00347D44" w:rsidP="00BF280E">
      <w:pPr>
        <w:pStyle w:val="level1"/>
      </w:pPr>
      <w:bookmarkStart w:id="134" w:name="_Toc105107356"/>
      <w:r>
        <w:t>Kết quả</w:t>
      </w:r>
      <w:r w:rsidR="002C6BB4">
        <w:t xml:space="preserve"> thực nghiệm</w:t>
      </w:r>
      <w:r>
        <w:t xml:space="preserve"> và đánh giá</w:t>
      </w:r>
      <w:bookmarkEnd w:id="134"/>
    </w:p>
    <w:p w14:paraId="5C97F6C5" w14:textId="2BA67206" w:rsidR="002C6BB4" w:rsidRDefault="002C6BB4" w:rsidP="002C6BB4">
      <w:pPr>
        <w:pStyle w:val="level2"/>
      </w:pPr>
      <w:bookmarkStart w:id="135" w:name="_Toc105107357"/>
      <w:r>
        <w:t>Kết quả thực nghiệm</w:t>
      </w:r>
      <w:bookmarkEnd w:id="135"/>
    </w:p>
    <w:p w14:paraId="7CF6B093" w14:textId="0FF42A89" w:rsidR="00A0798C" w:rsidRDefault="002C6BB4" w:rsidP="006A5330">
      <w:pPr>
        <w:pStyle w:val="content"/>
        <w:spacing w:line="276" w:lineRule="auto"/>
        <w:ind w:firstLine="567"/>
      </w:pPr>
      <w:r>
        <w:t>Sản phẩm hoạt động chính xác, ổn định</w:t>
      </w:r>
      <w:r w:rsidR="00A0798C">
        <w:t xml:space="preserve"> đúng với yêu cầu hệ thống đề ra:</w:t>
      </w:r>
    </w:p>
    <w:p w14:paraId="251095D3" w14:textId="60C64CA5" w:rsidR="00A0798C" w:rsidRDefault="004C79BE" w:rsidP="00D73CE1">
      <w:pPr>
        <w:pStyle w:val="content"/>
        <w:numPr>
          <w:ilvl w:val="0"/>
          <w:numId w:val="30"/>
        </w:numPr>
        <w:spacing w:line="276" w:lineRule="auto"/>
        <w:ind w:left="993" w:hanging="284"/>
      </w:pPr>
      <w:r>
        <w:t>Cảm biến ánh sáng hoạt động tốt, đèn tự động bật/ tắt theo dữ liệu gửi về từ cảm biến ánh sáng</w:t>
      </w:r>
    </w:p>
    <w:p w14:paraId="32774882" w14:textId="569E9972" w:rsidR="004C79BE" w:rsidRDefault="004C79BE" w:rsidP="00D73CE1">
      <w:pPr>
        <w:pStyle w:val="content"/>
        <w:numPr>
          <w:ilvl w:val="0"/>
          <w:numId w:val="30"/>
        </w:numPr>
        <w:spacing w:line="276" w:lineRule="auto"/>
        <w:ind w:left="993" w:hanging="284"/>
      </w:pPr>
      <w:r>
        <w:t>Hệ thống hoạt động ổn định ở cả 2 chế độ là điều khiển thủ công và điều khiển qua giao diện Websever</w:t>
      </w:r>
    </w:p>
    <w:p w14:paraId="1D719603" w14:textId="2E8A6488" w:rsidR="005A03CF" w:rsidRDefault="005A03CF" w:rsidP="00D73CE1">
      <w:pPr>
        <w:pStyle w:val="content"/>
        <w:numPr>
          <w:ilvl w:val="0"/>
          <w:numId w:val="30"/>
        </w:numPr>
        <w:spacing w:line="276" w:lineRule="auto"/>
        <w:ind w:left="993" w:hanging="284"/>
      </w:pPr>
      <w:r>
        <w:t xml:space="preserve">Điều khiển bằng nút nhấn hoạt động nhanh, chính xác. Chức năng bật/ tắt nút nhấn sẽ đồng bộ ngay lập tức với giao diện </w:t>
      </w:r>
      <w:r w:rsidR="00F132B3">
        <w:t>Websever.</w:t>
      </w:r>
    </w:p>
    <w:p w14:paraId="0E3F789F" w14:textId="6D8609AD" w:rsidR="00F132B3" w:rsidRDefault="00F132B3" w:rsidP="00F132B3">
      <w:pPr>
        <w:pStyle w:val="content"/>
        <w:ind w:left="709" w:firstLine="0"/>
      </w:pPr>
      <w:r>
        <w:t>Hình ảnh hoạt động của sản phẩm</w:t>
      </w:r>
      <w:r w:rsidR="00A010B1">
        <w:t>:</w:t>
      </w:r>
    </w:p>
    <w:p w14:paraId="696CB03A" w14:textId="77777777" w:rsidR="006A5330" w:rsidRDefault="006A5330" w:rsidP="006A5330">
      <w:pPr>
        <w:pStyle w:val="content"/>
        <w:keepNext/>
        <w:ind w:left="709" w:firstLine="0"/>
        <w:jc w:val="center"/>
      </w:pPr>
      <w:r>
        <w:rPr>
          <w:noProof/>
        </w:rPr>
        <w:drawing>
          <wp:inline distT="0" distB="0" distL="0" distR="0" wp14:anchorId="65AF6D9F" wp14:editId="72298350">
            <wp:extent cx="3651022" cy="2397866"/>
            <wp:effectExtent l="0" t="0" r="6985" b="2540"/>
            <wp:docPr id="15" name="Picture 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10;&#10;Description automatically generated"/>
                    <pic:cNvPicPr/>
                  </pic:nvPicPr>
                  <pic:blipFill rotWithShape="1">
                    <a:blip r:embed="rId92" cstate="print">
                      <a:extLst>
                        <a:ext uri="{28A0092B-C50C-407E-A947-70E740481C1C}">
                          <a14:useLocalDpi xmlns:a14="http://schemas.microsoft.com/office/drawing/2010/main" val="0"/>
                        </a:ext>
                      </a:extLst>
                    </a:blip>
                    <a:srcRect t="12419"/>
                    <a:stretch/>
                  </pic:blipFill>
                  <pic:spPr bwMode="auto">
                    <a:xfrm>
                      <a:off x="0" y="0"/>
                      <a:ext cx="3669762" cy="2410174"/>
                    </a:xfrm>
                    <a:prstGeom prst="rect">
                      <a:avLst/>
                    </a:prstGeom>
                    <a:ln>
                      <a:noFill/>
                    </a:ln>
                    <a:extLst>
                      <a:ext uri="{53640926-AAD7-44D8-BBD7-CCE9431645EC}">
                        <a14:shadowObscured xmlns:a14="http://schemas.microsoft.com/office/drawing/2010/main"/>
                      </a:ext>
                    </a:extLst>
                  </pic:spPr>
                </pic:pic>
              </a:graphicData>
            </a:graphic>
          </wp:inline>
        </w:drawing>
      </w:r>
    </w:p>
    <w:p w14:paraId="4A2E210A" w14:textId="111D3158" w:rsidR="006A5330" w:rsidRDefault="006A5330" w:rsidP="006A5330">
      <w:pPr>
        <w:pStyle w:val="Caption"/>
      </w:pPr>
      <w:bookmarkStart w:id="136" w:name="_Toc105107398"/>
      <w:r>
        <w:t xml:space="preserve">Hình 3. </w:t>
      </w:r>
      <w:fldSimple w:instr=" SEQ Hình_3. \* ARABIC ">
        <w:r w:rsidR="00E427A8">
          <w:rPr>
            <w:noProof/>
          </w:rPr>
          <w:t>14</w:t>
        </w:r>
      </w:fldSimple>
      <w:r>
        <w:t xml:space="preserve">. </w:t>
      </w:r>
      <w:r w:rsidR="0045220A">
        <w:t>Cảm biến ánh sáng hoạt động chính xác</w:t>
      </w:r>
      <w:bookmarkEnd w:id="136"/>
    </w:p>
    <w:p w14:paraId="6C107B9C" w14:textId="77777777" w:rsidR="006A5330" w:rsidRDefault="00A010B1" w:rsidP="007E34DB">
      <w:pPr>
        <w:pStyle w:val="content"/>
        <w:keepNext/>
        <w:ind w:left="709" w:firstLine="0"/>
        <w:jc w:val="center"/>
      </w:pPr>
      <w:r>
        <w:rPr>
          <w:noProof/>
        </w:rPr>
        <w:lastRenderedPageBreak/>
        <w:drawing>
          <wp:inline distT="0" distB="0" distL="0" distR="0" wp14:anchorId="1A7642B7" wp14:editId="1F35D22F">
            <wp:extent cx="4213362" cy="2664259"/>
            <wp:effectExtent l="0" t="0" r="0" b="3175"/>
            <wp:docPr id="3" name="Picture 3"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wall&#10;&#10;Description automatically generated"/>
                    <pic:cNvPicPr/>
                  </pic:nvPicPr>
                  <pic:blipFill rotWithShape="1">
                    <a:blip r:embed="rId93" cstate="print">
                      <a:extLst>
                        <a:ext uri="{28A0092B-C50C-407E-A947-70E740481C1C}">
                          <a14:useLocalDpi xmlns:a14="http://schemas.microsoft.com/office/drawing/2010/main" val="0"/>
                        </a:ext>
                      </a:extLst>
                    </a:blip>
                    <a:srcRect t="15092" r="6022" b="5672"/>
                    <a:stretch/>
                  </pic:blipFill>
                  <pic:spPr bwMode="auto">
                    <a:xfrm>
                      <a:off x="0" y="0"/>
                      <a:ext cx="4251372" cy="2688294"/>
                    </a:xfrm>
                    <a:prstGeom prst="rect">
                      <a:avLst/>
                    </a:prstGeom>
                    <a:ln>
                      <a:noFill/>
                    </a:ln>
                    <a:extLst>
                      <a:ext uri="{53640926-AAD7-44D8-BBD7-CCE9431645EC}">
                        <a14:shadowObscured xmlns:a14="http://schemas.microsoft.com/office/drawing/2010/main"/>
                      </a:ext>
                    </a:extLst>
                  </pic:spPr>
                </pic:pic>
              </a:graphicData>
            </a:graphic>
          </wp:inline>
        </w:drawing>
      </w:r>
    </w:p>
    <w:p w14:paraId="7CFDEA56" w14:textId="518DA34F" w:rsidR="0057594B" w:rsidRDefault="006A5330" w:rsidP="00DB1A8F">
      <w:pPr>
        <w:pStyle w:val="Caption"/>
        <w:ind w:firstLine="709"/>
      </w:pPr>
      <w:bookmarkStart w:id="137" w:name="_Toc105107399"/>
      <w:r>
        <w:t xml:space="preserve">Hình 3. </w:t>
      </w:r>
      <w:fldSimple w:instr=" SEQ Hình_3. \* ARABIC ">
        <w:r w:rsidR="00E427A8">
          <w:rPr>
            <w:noProof/>
          </w:rPr>
          <w:t>15</w:t>
        </w:r>
      </w:fldSimple>
      <w:r w:rsidR="0045220A">
        <w:t>. Các nút nhấn bật đèn và mở rèm hoạt động tốt</w:t>
      </w:r>
      <w:bookmarkEnd w:id="137"/>
    </w:p>
    <w:p w14:paraId="151800AC" w14:textId="77777777" w:rsidR="007E34DB" w:rsidRPr="007E34DB" w:rsidRDefault="007E34DB" w:rsidP="007E34DB"/>
    <w:p w14:paraId="24C83402" w14:textId="77777777" w:rsidR="0057594B" w:rsidRDefault="00A010B1" w:rsidP="0057594B">
      <w:pPr>
        <w:pStyle w:val="content"/>
        <w:keepNext/>
        <w:ind w:left="709" w:firstLine="0"/>
        <w:jc w:val="center"/>
      </w:pPr>
      <w:r>
        <w:rPr>
          <w:noProof/>
        </w:rPr>
        <w:drawing>
          <wp:inline distT="0" distB="0" distL="0" distR="0" wp14:anchorId="636E52AB" wp14:editId="118BB5C9">
            <wp:extent cx="4136414" cy="2716886"/>
            <wp:effectExtent l="0" t="0" r="0" b="762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4" cstate="print">
                      <a:extLst>
                        <a:ext uri="{28A0092B-C50C-407E-A947-70E740481C1C}">
                          <a14:useLocalDpi xmlns:a14="http://schemas.microsoft.com/office/drawing/2010/main" val="0"/>
                        </a:ext>
                      </a:extLst>
                    </a:blip>
                    <a:srcRect l="13441" r="16283"/>
                    <a:stretch/>
                  </pic:blipFill>
                  <pic:spPr bwMode="auto">
                    <a:xfrm>
                      <a:off x="0" y="0"/>
                      <a:ext cx="4145853" cy="2723086"/>
                    </a:xfrm>
                    <a:prstGeom prst="rect">
                      <a:avLst/>
                    </a:prstGeom>
                    <a:ln>
                      <a:noFill/>
                    </a:ln>
                    <a:extLst>
                      <a:ext uri="{53640926-AAD7-44D8-BBD7-CCE9431645EC}">
                        <a14:shadowObscured xmlns:a14="http://schemas.microsoft.com/office/drawing/2010/main"/>
                      </a:ext>
                    </a:extLst>
                  </pic:spPr>
                </pic:pic>
              </a:graphicData>
            </a:graphic>
          </wp:inline>
        </w:drawing>
      </w:r>
    </w:p>
    <w:p w14:paraId="4A85C603" w14:textId="72BF2D5F" w:rsidR="00A010B1" w:rsidRDefault="0057594B" w:rsidP="00DB1A8F">
      <w:pPr>
        <w:pStyle w:val="Caption"/>
        <w:ind w:firstLine="709"/>
        <w:rPr>
          <w:noProof/>
        </w:rPr>
      </w:pPr>
      <w:bookmarkStart w:id="138" w:name="_Toc105107400"/>
      <w:r>
        <w:t xml:space="preserve">Hình 3. </w:t>
      </w:r>
      <w:fldSimple w:instr=" SEQ Hình_3. \* ARABIC ">
        <w:r w:rsidR="00E427A8">
          <w:rPr>
            <w:noProof/>
          </w:rPr>
          <w:t>16</w:t>
        </w:r>
      </w:fldSimple>
      <w:r w:rsidR="007E34DB">
        <w:t>. Hệ thống hoạt động ổn định khi điều khiển qua Websever</w:t>
      </w:r>
      <w:bookmarkEnd w:id="138"/>
    </w:p>
    <w:p w14:paraId="5A51B3FC" w14:textId="47A64135" w:rsidR="00347D44" w:rsidRDefault="004C79BE" w:rsidP="004C79BE">
      <w:pPr>
        <w:pStyle w:val="level2"/>
      </w:pPr>
      <w:bookmarkStart w:id="139" w:name="_Toc105107358"/>
      <w:r>
        <w:t>Đánh giá</w:t>
      </w:r>
      <w:r w:rsidR="00061751">
        <w:t xml:space="preserve"> kết quả hoạt động</w:t>
      </w:r>
      <w:bookmarkEnd w:id="139"/>
    </w:p>
    <w:p w14:paraId="383C5599" w14:textId="46D359BA" w:rsidR="00A31A7C" w:rsidRDefault="00DB1A8F" w:rsidP="00D73CE1">
      <w:pPr>
        <w:pStyle w:val="content"/>
        <w:numPr>
          <w:ilvl w:val="0"/>
          <w:numId w:val="31"/>
        </w:numPr>
        <w:spacing w:line="276" w:lineRule="auto"/>
        <w:ind w:left="709" w:hanging="425"/>
      </w:pPr>
      <w:r>
        <w:t>Hệ thống điều khiển bằng nút nhấn vật lý hoạt động nhanh, chính xác và ổn định</w:t>
      </w:r>
    </w:p>
    <w:p w14:paraId="293BDED3" w14:textId="115114D1" w:rsidR="00DB1A8F" w:rsidRDefault="00DB1A8F" w:rsidP="00D73CE1">
      <w:pPr>
        <w:pStyle w:val="content"/>
        <w:numPr>
          <w:ilvl w:val="0"/>
          <w:numId w:val="31"/>
        </w:numPr>
        <w:spacing w:line="276" w:lineRule="auto"/>
        <w:ind w:left="709" w:hanging="425"/>
      </w:pPr>
      <w:r>
        <w:t>Hệ thống điều khiển qua Websever hoạt động ổn định, tuy nhiên vẫn có độ trễ nhất định</w:t>
      </w:r>
    </w:p>
    <w:p w14:paraId="6E985DA1" w14:textId="5DFB2247" w:rsidR="008F35EA" w:rsidRDefault="008F35EA" w:rsidP="008F35EA">
      <w:pPr>
        <w:pStyle w:val="content"/>
        <w:spacing w:line="276" w:lineRule="auto"/>
        <w:ind w:left="284" w:firstLine="0"/>
      </w:pPr>
      <w:r>
        <w:t>Do hạn chế về mặt thời gian và kiến thức, em nhận thấy mô hình của mình còn đơn giản và ít các chức năng tiện ích. Em rất mong nhận được sự đóng góp ý kiến của thầy cô để sản phẩm được hoàn thiện tốt hơn trong tương lai.</w:t>
      </w:r>
    </w:p>
    <w:p w14:paraId="07DCCF7F" w14:textId="2A31D18D" w:rsidR="00BF280E" w:rsidRDefault="00BF280E" w:rsidP="00BF280E">
      <w:pPr>
        <w:pStyle w:val="level1"/>
      </w:pPr>
      <w:bookmarkStart w:id="140" w:name="_Toc105107359"/>
      <w:r>
        <w:lastRenderedPageBreak/>
        <w:t>Hướng dẫn sử dụng</w:t>
      </w:r>
      <w:bookmarkEnd w:id="140"/>
    </w:p>
    <w:p w14:paraId="72C2B5D7" w14:textId="23EB86DA" w:rsidR="007D2601" w:rsidRDefault="00536D90" w:rsidP="007D2601">
      <w:pPr>
        <w:pStyle w:val="level2"/>
      </w:pPr>
      <w:bookmarkStart w:id="141" w:name="_Toc105107360"/>
      <w:bookmarkStart w:id="142" w:name="_Hlk104746480"/>
      <w:r>
        <w:t>Tổng quan về tài l</w:t>
      </w:r>
      <w:r w:rsidR="001E14BE">
        <w:t>iệu</w:t>
      </w:r>
      <w:r>
        <w:t xml:space="preserve"> hướng dẫn</w:t>
      </w:r>
      <w:bookmarkEnd w:id="141"/>
    </w:p>
    <w:p w14:paraId="7C1B7D62" w14:textId="7435C786" w:rsidR="00AB6B82" w:rsidRDefault="00A20B25" w:rsidP="00AB6B82">
      <w:pPr>
        <w:pStyle w:val="content"/>
        <w:ind w:firstLine="284"/>
      </w:pPr>
      <w:r>
        <w:t>Bạn có thể điều khiển</w:t>
      </w:r>
      <w:r w:rsidR="00D77908">
        <w:t xml:space="preserve"> hệ thống đèn và rèm cửa thông minh</w:t>
      </w:r>
      <w:r>
        <w:t xml:space="preserve"> sử dụng vi điều khiển ESP32</w:t>
      </w:r>
      <w:r w:rsidR="00957F27">
        <w:t xml:space="preserve"> bằng các thao tác đơn giản:</w:t>
      </w:r>
    </w:p>
    <w:p w14:paraId="7D514F0A" w14:textId="769A354B" w:rsidR="007D2601" w:rsidRDefault="00A20B25" w:rsidP="00D73CE1">
      <w:pPr>
        <w:pStyle w:val="content"/>
        <w:numPr>
          <w:ilvl w:val="0"/>
          <w:numId w:val="25"/>
        </w:numPr>
        <w:spacing w:line="276" w:lineRule="auto"/>
      </w:pPr>
      <w:r>
        <w:t>Điều khiển h</w:t>
      </w:r>
      <w:r w:rsidR="007D2601" w:rsidRPr="007D2601">
        <w:t>ệ thống bao gồm 1 rèm và 4 đèn</w:t>
      </w:r>
      <w:r w:rsidR="007D2601">
        <w:t xml:space="preserve"> </w:t>
      </w:r>
      <w:r>
        <w:t>bằng các nút nhấn vật lý.</w:t>
      </w:r>
    </w:p>
    <w:p w14:paraId="7312E0D3" w14:textId="3524C342" w:rsidR="006305D6" w:rsidRDefault="00957F27" w:rsidP="00D73CE1">
      <w:pPr>
        <w:pStyle w:val="content"/>
        <w:numPr>
          <w:ilvl w:val="0"/>
          <w:numId w:val="25"/>
        </w:numPr>
        <w:spacing w:line="276" w:lineRule="auto"/>
      </w:pPr>
      <w:r>
        <w:t>Đ</w:t>
      </w:r>
      <w:r w:rsidR="007D2601">
        <w:t>iều khiển</w:t>
      </w:r>
      <w:r>
        <w:t>, giám sát</w:t>
      </w:r>
      <w:r w:rsidR="007D2601">
        <w:t xml:space="preserve"> đèn và rèm</w:t>
      </w:r>
      <w:r>
        <w:t xml:space="preserve"> qua một thiết bị</w:t>
      </w:r>
      <w:r w:rsidR="007D2601">
        <w:t xml:space="preserve"> được kết nối Internet một cách tiện lợi</w:t>
      </w:r>
      <w:r w:rsidR="00A20B25">
        <w:t>: Bật/ tắt điện, đóng/ mở rèm cửa chỉ bằng những động tác chạm – nhả.</w:t>
      </w:r>
    </w:p>
    <w:p w14:paraId="652658BC" w14:textId="77777777" w:rsidR="003B63C8" w:rsidRDefault="006305D6" w:rsidP="003B63C8">
      <w:pPr>
        <w:pStyle w:val="content"/>
        <w:keepNext/>
        <w:spacing w:line="276" w:lineRule="auto"/>
        <w:ind w:left="720" w:firstLine="0"/>
      </w:pPr>
      <w:r>
        <w:rPr>
          <w:noProof/>
        </w:rPr>
        <w:drawing>
          <wp:inline distT="0" distB="0" distL="0" distR="0" wp14:anchorId="4A0C0C59" wp14:editId="43F7E169">
            <wp:extent cx="4648200" cy="2654935"/>
            <wp:effectExtent l="0" t="0" r="0" b="0"/>
            <wp:docPr id="2072" name="Picture 207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Picture 2072" descr="A picture containing indoor&#10;&#10;Description automatically generated"/>
                    <pic:cNvPicPr/>
                  </pic:nvPicPr>
                  <pic:blipFill rotWithShape="1">
                    <a:blip r:embed="rId95" cstate="print">
                      <a:extLst>
                        <a:ext uri="{28A0092B-C50C-407E-A947-70E740481C1C}">
                          <a14:useLocalDpi xmlns:a14="http://schemas.microsoft.com/office/drawing/2010/main" val="0"/>
                        </a:ext>
                      </a:extLst>
                    </a:blip>
                    <a:srcRect t="15268" r="16672" b="21269"/>
                    <a:stretch/>
                  </pic:blipFill>
                  <pic:spPr bwMode="auto">
                    <a:xfrm>
                      <a:off x="0" y="0"/>
                      <a:ext cx="4649503" cy="2655679"/>
                    </a:xfrm>
                    <a:prstGeom prst="rect">
                      <a:avLst/>
                    </a:prstGeom>
                    <a:ln>
                      <a:noFill/>
                    </a:ln>
                    <a:extLst>
                      <a:ext uri="{53640926-AAD7-44D8-BBD7-CCE9431645EC}">
                        <a14:shadowObscured xmlns:a14="http://schemas.microsoft.com/office/drawing/2010/main"/>
                      </a:ext>
                    </a:extLst>
                  </pic:spPr>
                </pic:pic>
              </a:graphicData>
            </a:graphic>
          </wp:inline>
        </w:drawing>
      </w:r>
    </w:p>
    <w:p w14:paraId="0FC3B75C" w14:textId="676318EF" w:rsidR="006305D6" w:rsidRDefault="003B63C8" w:rsidP="003B63C8">
      <w:pPr>
        <w:pStyle w:val="Caption"/>
      </w:pPr>
      <w:bookmarkStart w:id="143" w:name="_Toc105107401"/>
      <w:r>
        <w:t xml:space="preserve">Hình 3. </w:t>
      </w:r>
      <w:fldSimple w:instr=" SEQ Hình_3. \* ARABIC ">
        <w:r w:rsidR="00E427A8">
          <w:rPr>
            <w:noProof/>
          </w:rPr>
          <w:t>17</w:t>
        </w:r>
      </w:fldSimple>
      <w:r>
        <w:t>. Hình ảnh hoạt động c</w:t>
      </w:r>
      <w:r w:rsidR="005127D5">
        <w:t>ủa</w:t>
      </w:r>
      <w:r>
        <w:t xml:space="preserve"> sản phẩm</w:t>
      </w:r>
      <w:bookmarkEnd w:id="143"/>
    </w:p>
    <w:p w14:paraId="4183C29A" w14:textId="189248F3" w:rsidR="009E238C" w:rsidRDefault="007D2601" w:rsidP="007D2601">
      <w:pPr>
        <w:pStyle w:val="level2"/>
      </w:pPr>
      <w:bookmarkStart w:id="144" w:name="_Toc105107361"/>
      <w:r>
        <w:t>Các thao tác sử dụng sản phẩm</w:t>
      </w:r>
      <w:bookmarkEnd w:id="144"/>
    </w:p>
    <w:p w14:paraId="45BE7BBA" w14:textId="210B1726" w:rsidR="00887491" w:rsidRDefault="007D2601" w:rsidP="007D2601">
      <w:pPr>
        <w:pStyle w:val="content"/>
        <w:ind w:firstLine="0"/>
      </w:pPr>
      <w:r>
        <w:t xml:space="preserve">Bước 1: </w:t>
      </w:r>
      <w:r w:rsidR="00887491">
        <w:t>Tạo điểm truy cập wifi với:</w:t>
      </w:r>
    </w:p>
    <w:p w14:paraId="253347BD" w14:textId="2814BF7C" w:rsidR="007D2601" w:rsidRDefault="00887491" w:rsidP="009E238C">
      <w:pPr>
        <w:pStyle w:val="content"/>
        <w:ind w:firstLine="284"/>
      </w:pPr>
      <w:r>
        <w:t xml:space="preserve">Tên wifi: </w:t>
      </w:r>
      <w:r w:rsidR="009E238C">
        <w:t>“dieukhien”</w:t>
      </w:r>
    </w:p>
    <w:p w14:paraId="084B4D8B" w14:textId="1DA2E607" w:rsidR="00887491" w:rsidRDefault="00887491" w:rsidP="009E238C">
      <w:pPr>
        <w:pStyle w:val="content"/>
        <w:ind w:firstLine="284"/>
      </w:pPr>
      <w:r>
        <w:t>Mật khẩu:</w:t>
      </w:r>
      <w:r w:rsidR="00B406A9" w:rsidRPr="00B406A9">
        <w:rPr>
          <w:noProof/>
        </w:rPr>
        <w:t xml:space="preserve"> </w:t>
      </w:r>
      <w:r w:rsidR="009E238C">
        <w:rPr>
          <w:noProof/>
        </w:rPr>
        <w:t>“123456788”</w:t>
      </w:r>
    </w:p>
    <w:p w14:paraId="35DB1BE7" w14:textId="2C03769A" w:rsidR="0099756F" w:rsidRDefault="00D1662C" w:rsidP="007D2601">
      <w:pPr>
        <w:pStyle w:val="content"/>
        <w:ind w:firstLine="0"/>
      </w:pPr>
      <w:r>
        <w:t>Bước 2: Cấp nguồn cho hệ thống</w:t>
      </w:r>
      <w:r w:rsidR="00FC1FBC">
        <w:t xml:space="preserve"> bằng nguồn 12V DC đi kèm thiết bị. Sau khi được cấp nguồn, hệ thống sẽ tự động kết nối với wifi đã thiết lập ở bước 1</w:t>
      </w:r>
      <w:r w:rsidR="006305D6">
        <w:t>.</w:t>
      </w:r>
    </w:p>
    <w:p w14:paraId="68B0DE07" w14:textId="4FF1570A" w:rsidR="00FC1FBC" w:rsidRDefault="00887491" w:rsidP="007D2601">
      <w:pPr>
        <w:pStyle w:val="content"/>
        <w:ind w:firstLine="0"/>
      </w:pPr>
      <w:r>
        <w:t xml:space="preserve">Bước </w:t>
      </w:r>
      <w:r w:rsidR="00FF0A70">
        <w:t>3</w:t>
      </w:r>
      <w:r>
        <w:t>: Điều khiển</w:t>
      </w:r>
      <w:r w:rsidR="0099756F">
        <w:t xml:space="preserve"> hệ thống</w:t>
      </w:r>
      <w:r>
        <w:t xml:space="preserve"> </w:t>
      </w:r>
      <w:r w:rsidR="00013CFE">
        <w:t>bằng các nút nhấn vật lý như hình sau:</w:t>
      </w:r>
    </w:p>
    <w:p w14:paraId="6C58D6A7" w14:textId="75609735" w:rsidR="003B63C8" w:rsidRDefault="0099756F" w:rsidP="003B63C8">
      <w:pPr>
        <w:pStyle w:val="content"/>
        <w:keepNext/>
        <w:ind w:firstLine="0"/>
        <w:jc w:val="center"/>
      </w:pPr>
      <w:r>
        <w:rPr>
          <w:noProof/>
        </w:rPr>
        <w:lastRenderedPageBreak/>
        <mc:AlternateContent>
          <mc:Choice Requires="wps">
            <w:drawing>
              <wp:anchor distT="0" distB="0" distL="114300" distR="114300" simplePos="0" relativeHeight="251871232" behindDoc="0" locked="0" layoutInCell="1" allowOverlap="1" wp14:anchorId="71963E13" wp14:editId="1595C843">
                <wp:simplePos x="0" y="0"/>
                <wp:positionH relativeFrom="column">
                  <wp:posOffset>942585</wp:posOffset>
                </wp:positionH>
                <wp:positionV relativeFrom="paragraph">
                  <wp:posOffset>2979078</wp:posOffset>
                </wp:positionV>
                <wp:extent cx="1189892" cy="321945"/>
                <wp:effectExtent l="0" t="0" r="10795" b="20955"/>
                <wp:wrapNone/>
                <wp:docPr id="23" name="Rectangle: Rounded Corners 23"/>
                <wp:cNvGraphicFramePr/>
                <a:graphic xmlns:a="http://schemas.openxmlformats.org/drawingml/2006/main">
                  <a:graphicData uri="http://schemas.microsoft.com/office/word/2010/wordprocessingShape">
                    <wps:wsp>
                      <wps:cNvSpPr/>
                      <wps:spPr>
                        <a:xfrm>
                          <a:off x="0" y="0"/>
                          <a:ext cx="1189892" cy="321945"/>
                        </a:xfrm>
                        <a:prstGeom prst="roundRect">
                          <a:avLst/>
                        </a:prstGeom>
                        <a:ln/>
                      </wps:spPr>
                      <wps:style>
                        <a:lnRef idx="2">
                          <a:schemeClr val="dk1"/>
                        </a:lnRef>
                        <a:fillRef idx="1">
                          <a:schemeClr val="lt1"/>
                        </a:fillRef>
                        <a:effectRef idx="0">
                          <a:schemeClr val="dk1"/>
                        </a:effectRef>
                        <a:fontRef idx="minor">
                          <a:schemeClr val="dk1"/>
                        </a:fontRef>
                      </wps:style>
                      <wps:txbx>
                        <w:txbxContent>
                          <w:p w14:paraId="5CD1246B" w14:textId="6110249E" w:rsidR="008044A8" w:rsidRDefault="008044A8" w:rsidP="008044A8">
                            <w:pPr>
                              <w:jc w:val="center"/>
                            </w:pPr>
                            <w:r>
                              <w:t>Điều khiển đèn 4</w:t>
                            </w:r>
                          </w:p>
                          <w:p w14:paraId="5E6F0445" w14:textId="77777777" w:rsidR="008044A8" w:rsidRDefault="008044A8" w:rsidP="008044A8">
                            <w:pPr>
                              <w:jc w:val="center"/>
                            </w:pPr>
                          </w:p>
                          <w:p w14:paraId="6403BE61" w14:textId="77777777" w:rsidR="008044A8" w:rsidRDefault="008044A8"/>
                          <w:p w14:paraId="4D1F6B0E" w14:textId="7EAB7DFB" w:rsidR="008044A8" w:rsidRDefault="008044A8" w:rsidP="008044A8">
                            <w:pPr>
                              <w:jc w:val="center"/>
                            </w:pPr>
                            <w:r>
                              <w:t>Điều khiển đèn 4</w:t>
                            </w:r>
                          </w:p>
                          <w:p w14:paraId="495ADE10" w14:textId="77777777" w:rsidR="008044A8" w:rsidRDefault="008044A8" w:rsidP="008044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963E13" id="Rectangle: Rounded Corners 23" o:spid="_x0000_s1065" style="position:absolute;left:0;text-align:left;margin-left:74.2pt;margin-top:234.55pt;width:93.7pt;height:25.3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" fillcolor="white [3201]" strokecolor="black [3200]" strokeweight="1pt">
                <v:stroke joinstyle="miter"/>
                <v:textbox>
                  <w:txbxContent>
                    <w:p w14:paraId="5CD1246B" w14:textId="6110249E" w:rsidR="008044A8" w:rsidRDefault="008044A8" w:rsidP="008044A8">
                      <w:pPr>
                        <w:jc w:val="center"/>
                      </w:pPr>
                      <w:r>
                        <w:t>Điều khiển đèn 4</w:t>
                      </w:r>
                    </w:p>
                    <w:p w14:paraId="5E6F0445" w14:textId="77777777" w:rsidR="008044A8" w:rsidRDefault="008044A8" w:rsidP="008044A8">
                      <w:pPr>
                        <w:jc w:val="center"/>
                      </w:pPr>
                    </w:p>
                    <w:p w14:paraId="6403BE61" w14:textId="77777777" w:rsidR="008044A8" w:rsidRDefault="008044A8"/>
                    <w:p w14:paraId="4D1F6B0E" w14:textId="7EAB7DFB" w:rsidR="008044A8" w:rsidRDefault="008044A8" w:rsidP="008044A8">
                      <w:pPr>
                        <w:jc w:val="center"/>
                      </w:pPr>
                      <w:r>
                        <w:t>Điều khiển đèn 4</w:t>
                      </w:r>
                    </w:p>
                    <w:p w14:paraId="495ADE10" w14:textId="77777777" w:rsidR="008044A8" w:rsidRDefault="008044A8" w:rsidP="008044A8">
                      <w:pPr>
                        <w:jc w:val="center"/>
                      </w:pPr>
                    </w:p>
                  </w:txbxContent>
                </v:textbox>
              </v:roundrect>
            </w:pict>
          </mc:Fallback>
        </mc:AlternateContent>
      </w:r>
      <w:r>
        <w:rPr>
          <w:noProof/>
        </w:rPr>
        <mc:AlternateContent>
          <mc:Choice Requires="wps">
            <w:drawing>
              <wp:anchor distT="0" distB="0" distL="114300" distR="114300" simplePos="0" relativeHeight="251875328" behindDoc="0" locked="0" layoutInCell="1" allowOverlap="1" wp14:anchorId="7F7DB866" wp14:editId="5DA9EE2D">
                <wp:simplePos x="0" y="0"/>
                <wp:positionH relativeFrom="column">
                  <wp:posOffset>3263314</wp:posOffset>
                </wp:positionH>
                <wp:positionV relativeFrom="paragraph">
                  <wp:posOffset>1894254</wp:posOffset>
                </wp:positionV>
                <wp:extent cx="1260231" cy="322385"/>
                <wp:effectExtent l="0" t="0" r="16510" b="20955"/>
                <wp:wrapNone/>
                <wp:docPr id="27" name="Rectangle: Rounded Corners 27"/>
                <wp:cNvGraphicFramePr/>
                <a:graphic xmlns:a="http://schemas.openxmlformats.org/drawingml/2006/main">
                  <a:graphicData uri="http://schemas.microsoft.com/office/word/2010/wordprocessingShape">
                    <wps:wsp>
                      <wps:cNvSpPr/>
                      <wps:spPr>
                        <a:xfrm>
                          <a:off x="0" y="0"/>
                          <a:ext cx="1260231" cy="322385"/>
                        </a:xfrm>
                        <a:prstGeom prst="roundRect">
                          <a:avLst/>
                        </a:prstGeom>
                        <a:ln/>
                      </wps:spPr>
                      <wps:style>
                        <a:lnRef idx="2">
                          <a:schemeClr val="dk1"/>
                        </a:lnRef>
                        <a:fillRef idx="1">
                          <a:schemeClr val="lt1"/>
                        </a:fillRef>
                        <a:effectRef idx="0">
                          <a:schemeClr val="dk1"/>
                        </a:effectRef>
                        <a:fontRef idx="minor">
                          <a:schemeClr val="dk1"/>
                        </a:fontRef>
                      </wps:style>
                      <wps:txbx>
                        <w:txbxContent>
                          <w:p w14:paraId="1B6570F9" w14:textId="3E574AC7" w:rsidR="008044A8" w:rsidRDefault="008044A8" w:rsidP="008044A8">
                            <w:pPr>
                              <w:jc w:val="center"/>
                            </w:pPr>
                            <w:r>
                              <w:t>Điều khiển đèn 2</w:t>
                            </w:r>
                          </w:p>
                          <w:p w14:paraId="1DABBC41" w14:textId="77777777" w:rsidR="008044A8" w:rsidRDefault="008044A8" w:rsidP="008044A8">
                            <w:pPr>
                              <w:jc w:val="center"/>
                            </w:pPr>
                          </w:p>
                          <w:p w14:paraId="6061BB24" w14:textId="77777777" w:rsidR="008044A8" w:rsidRDefault="008044A8"/>
                          <w:p w14:paraId="49263C6E" w14:textId="20553064" w:rsidR="008044A8" w:rsidRDefault="008044A8" w:rsidP="008044A8">
                            <w:pPr>
                              <w:jc w:val="center"/>
                            </w:pPr>
                            <w:r>
                              <w:t>Điều khiển đèn 2</w:t>
                            </w:r>
                          </w:p>
                          <w:p w14:paraId="5AE931FC" w14:textId="77777777" w:rsidR="008044A8" w:rsidRDefault="008044A8" w:rsidP="008044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F7DB866" id="Rectangle: Rounded Corners 27" o:spid="_x0000_s1066" style="position:absolute;left:0;text-align:left;margin-left:256.95pt;margin-top:149.15pt;width:99.25pt;height:25.4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" fillcolor="white [3201]" strokecolor="black [3200]" strokeweight="1pt">
                <v:stroke joinstyle="miter"/>
                <v:textbox>
                  <w:txbxContent>
                    <w:p w14:paraId="1B6570F9" w14:textId="3E574AC7" w:rsidR="008044A8" w:rsidRDefault="008044A8" w:rsidP="008044A8">
                      <w:pPr>
                        <w:jc w:val="center"/>
                      </w:pPr>
                      <w:r>
                        <w:t>Điều khiển đèn 2</w:t>
                      </w:r>
                    </w:p>
                    <w:p w14:paraId="1DABBC41" w14:textId="77777777" w:rsidR="008044A8" w:rsidRDefault="008044A8" w:rsidP="008044A8">
                      <w:pPr>
                        <w:jc w:val="center"/>
                      </w:pPr>
                    </w:p>
                    <w:p w14:paraId="6061BB24" w14:textId="77777777" w:rsidR="008044A8" w:rsidRDefault="008044A8"/>
                    <w:p w14:paraId="49263C6E" w14:textId="20553064" w:rsidR="008044A8" w:rsidRDefault="008044A8" w:rsidP="008044A8">
                      <w:pPr>
                        <w:jc w:val="center"/>
                      </w:pPr>
                      <w:r>
                        <w:t>Điều khiển đèn 2</w:t>
                      </w:r>
                    </w:p>
                    <w:p w14:paraId="5AE931FC" w14:textId="77777777" w:rsidR="008044A8" w:rsidRDefault="008044A8" w:rsidP="008044A8">
                      <w:pPr>
                        <w:jc w:val="center"/>
                      </w:pPr>
                    </w:p>
                  </w:txbxContent>
                </v:textbox>
              </v:roundrect>
            </w:pict>
          </mc:Fallback>
        </mc:AlternateContent>
      </w:r>
      <w:r>
        <w:rPr>
          <w:noProof/>
        </w:rPr>
        <mc:AlternateContent>
          <mc:Choice Requires="wps">
            <w:drawing>
              <wp:anchor distT="0" distB="0" distL="114300" distR="114300" simplePos="0" relativeHeight="251869184" behindDoc="0" locked="0" layoutInCell="1" allowOverlap="1" wp14:anchorId="1758CA6E" wp14:editId="44883E34">
                <wp:simplePos x="0" y="0"/>
                <wp:positionH relativeFrom="column">
                  <wp:posOffset>901700</wp:posOffset>
                </wp:positionH>
                <wp:positionV relativeFrom="paragraph">
                  <wp:posOffset>1882726</wp:posOffset>
                </wp:positionV>
                <wp:extent cx="1260231" cy="322385"/>
                <wp:effectExtent l="0" t="0" r="16510" b="20955"/>
                <wp:wrapNone/>
                <wp:docPr id="14" name="Rectangle: Rounded Corners 14"/>
                <wp:cNvGraphicFramePr/>
                <a:graphic xmlns:a="http://schemas.openxmlformats.org/drawingml/2006/main">
                  <a:graphicData uri="http://schemas.microsoft.com/office/word/2010/wordprocessingShape">
                    <wps:wsp>
                      <wps:cNvSpPr/>
                      <wps:spPr>
                        <a:xfrm>
                          <a:off x="0" y="0"/>
                          <a:ext cx="1260231" cy="322385"/>
                        </a:xfrm>
                        <a:prstGeom prst="roundRect">
                          <a:avLst/>
                        </a:prstGeom>
                        <a:ln/>
                      </wps:spPr>
                      <wps:style>
                        <a:lnRef idx="2">
                          <a:schemeClr val="dk1"/>
                        </a:lnRef>
                        <a:fillRef idx="1">
                          <a:schemeClr val="lt1"/>
                        </a:fillRef>
                        <a:effectRef idx="0">
                          <a:schemeClr val="dk1"/>
                        </a:effectRef>
                        <a:fontRef idx="minor">
                          <a:schemeClr val="dk1"/>
                        </a:fontRef>
                      </wps:style>
                      <wps:txbx>
                        <w:txbxContent>
                          <w:p w14:paraId="5D48316F" w14:textId="0D52A06B" w:rsidR="008044A8" w:rsidRDefault="008044A8" w:rsidP="008044A8">
                            <w:pPr>
                              <w:jc w:val="center"/>
                            </w:pPr>
                            <w:r>
                              <w:t>Bật/tắt tất cả đèn</w:t>
                            </w:r>
                          </w:p>
                          <w:p w14:paraId="359D45DE" w14:textId="77777777" w:rsidR="008044A8" w:rsidRDefault="008044A8"/>
                          <w:p w14:paraId="086526DA" w14:textId="6D8E279E" w:rsidR="008044A8" w:rsidRDefault="008044A8" w:rsidP="008044A8">
                            <w:pPr>
                              <w:jc w:val="center"/>
                            </w:pPr>
                            <w:r>
                              <w:t>Bật/tắt tất cả đèn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58CA6E" id="Rectangle: Rounded Corners 14" o:spid="_x0000_s1067" style="position:absolute;left:0;text-align:left;margin-left:71pt;margin-top:148.25pt;width:99.25pt;height:25.4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" fillcolor="white [3201]" strokecolor="black [3200]" strokeweight="1pt">
                <v:stroke joinstyle="miter"/>
                <v:textbox>
                  <w:txbxContent>
                    <w:p w14:paraId="5D48316F" w14:textId="0D52A06B" w:rsidR="008044A8" w:rsidRDefault="008044A8" w:rsidP="008044A8">
                      <w:pPr>
                        <w:jc w:val="center"/>
                      </w:pPr>
                      <w:r>
                        <w:t>Bật/tắt tất cả đèn</w:t>
                      </w:r>
                    </w:p>
                    <w:p w14:paraId="359D45DE" w14:textId="77777777" w:rsidR="008044A8" w:rsidRDefault="008044A8"/>
                    <w:p w14:paraId="086526DA" w14:textId="6D8E279E" w:rsidR="008044A8" w:rsidRDefault="008044A8" w:rsidP="008044A8">
                      <w:pPr>
                        <w:jc w:val="center"/>
                      </w:pPr>
                      <w:r>
                        <w:t>Bật/tắt tất cả đèn</w:t>
                      </w:r>
                    </w:p>
                  </w:txbxContent>
                </v:textbox>
              </v:roundrect>
            </w:pict>
          </mc:Fallback>
        </mc:AlternateContent>
      </w:r>
      <w:r>
        <w:rPr>
          <w:noProof/>
        </w:rPr>
        <mc:AlternateContent>
          <mc:Choice Requires="wps">
            <w:drawing>
              <wp:anchor distT="0" distB="0" distL="114300" distR="114300" simplePos="0" relativeHeight="251873280" behindDoc="0" locked="0" layoutInCell="1" allowOverlap="1" wp14:anchorId="2A6CA5BF" wp14:editId="5222CDBB">
                <wp:simplePos x="0" y="0"/>
                <wp:positionH relativeFrom="column">
                  <wp:posOffset>3263118</wp:posOffset>
                </wp:positionH>
                <wp:positionV relativeFrom="paragraph">
                  <wp:posOffset>3002524</wp:posOffset>
                </wp:positionV>
                <wp:extent cx="1260231" cy="322385"/>
                <wp:effectExtent l="0" t="0" r="16510" b="20955"/>
                <wp:wrapNone/>
                <wp:docPr id="26" name="Rectangle: Rounded Corners 26"/>
                <wp:cNvGraphicFramePr/>
                <a:graphic xmlns:a="http://schemas.openxmlformats.org/drawingml/2006/main">
                  <a:graphicData uri="http://schemas.microsoft.com/office/word/2010/wordprocessingShape">
                    <wps:wsp>
                      <wps:cNvSpPr/>
                      <wps:spPr>
                        <a:xfrm>
                          <a:off x="0" y="0"/>
                          <a:ext cx="1260231" cy="322385"/>
                        </a:xfrm>
                        <a:prstGeom prst="roundRect">
                          <a:avLst/>
                        </a:prstGeom>
                        <a:ln/>
                      </wps:spPr>
                      <wps:style>
                        <a:lnRef idx="2">
                          <a:schemeClr val="dk1"/>
                        </a:lnRef>
                        <a:fillRef idx="1">
                          <a:schemeClr val="lt1"/>
                        </a:fillRef>
                        <a:effectRef idx="0">
                          <a:schemeClr val="dk1"/>
                        </a:effectRef>
                        <a:fontRef idx="minor">
                          <a:schemeClr val="dk1"/>
                        </a:fontRef>
                      </wps:style>
                      <wps:txbx>
                        <w:txbxContent>
                          <w:p w14:paraId="4D3E1008" w14:textId="31250534" w:rsidR="008044A8" w:rsidRDefault="008044A8" w:rsidP="008044A8">
                            <w:pPr>
                              <w:jc w:val="center"/>
                            </w:pPr>
                            <w:r>
                              <w:t>Điều khiển đèn 3</w:t>
                            </w:r>
                          </w:p>
                          <w:p w14:paraId="60F9DB78" w14:textId="77777777" w:rsidR="008044A8" w:rsidRDefault="008044A8" w:rsidP="008044A8">
                            <w:pPr>
                              <w:jc w:val="center"/>
                            </w:pPr>
                          </w:p>
                          <w:p w14:paraId="6C657F41" w14:textId="77777777" w:rsidR="008044A8" w:rsidRDefault="008044A8"/>
                          <w:p w14:paraId="0F46194A" w14:textId="0CCFD9B3" w:rsidR="008044A8" w:rsidRDefault="008044A8" w:rsidP="008044A8">
                            <w:pPr>
                              <w:jc w:val="center"/>
                            </w:pPr>
                            <w:r>
                              <w:t>Điều khiển đèn 3</w:t>
                            </w:r>
                          </w:p>
                          <w:p w14:paraId="0F44D878" w14:textId="77777777" w:rsidR="008044A8" w:rsidRDefault="008044A8" w:rsidP="008044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6CA5BF" id="Rectangle: Rounded Corners 26" o:spid="_x0000_s1068" style="position:absolute;left:0;text-align:left;margin-left:256.95pt;margin-top:236.4pt;width:99.25pt;height:25.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" fillcolor="white [3201]" strokecolor="black [3200]" strokeweight="1pt">
                <v:stroke joinstyle="miter"/>
                <v:textbox>
                  <w:txbxContent>
                    <w:p w14:paraId="4D3E1008" w14:textId="31250534" w:rsidR="008044A8" w:rsidRDefault="008044A8" w:rsidP="008044A8">
                      <w:pPr>
                        <w:jc w:val="center"/>
                      </w:pPr>
                      <w:r>
                        <w:t>Điều khiển đèn 3</w:t>
                      </w:r>
                    </w:p>
                    <w:p w14:paraId="60F9DB78" w14:textId="77777777" w:rsidR="008044A8" w:rsidRDefault="008044A8" w:rsidP="008044A8">
                      <w:pPr>
                        <w:jc w:val="center"/>
                      </w:pPr>
                    </w:p>
                    <w:p w14:paraId="6C657F41" w14:textId="77777777" w:rsidR="008044A8" w:rsidRDefault="008044A8"/>
                    <w:p w14:paraId="0F46194A" w14:textId="0CCFD9B3" w:rsidR="008044A8" w:rsidRDefault="008044A8" w:rsidP="008044A8">
                      <w:pPr>
                        <w:jc w:val="center"/>
                      </w:pPr>
                      <w:r>
                        <w:t>Điều khiển đèn 3</w:t>
                      </w:r>
                    </w:p>
                    <w:p w14:paraId="0F44D878" w14:textId="77777777" w:rsidR="008044A8" w:rsidRDefault="008044A8" w:rsidP="008044A8">
                      <w:pPr>
                        <w:jc w:val="center"/>
                      </w:pPr>
                    </w:p>
                  </w:txbxContent>
                </v:textbox>
              </v:roundrect>
            </w:pict>
          </mc:Fallback>
        </mc:AlternateContent>
      </w:r>
      <w:r>
        <w:rPr>
          <w:noProof/>
        </w:rPr>
        <mc:AlternateContent>
          <mc:Choice Requires="wps">
            <w:drawing>
              <wp:anchor distT="0" distB="0" distL="114300" distR="114300" simplePos="0" relativeHeight="251877376" behindDoc="0" locked="0" layoutInCell="1" allowOverlap="1" wp14:anchorId="4B3A858C" wp14:editId="1188E699">
                <wp:simplePos x="0" y="0"/>
                <wp:positionH relativeFrom="column">
                  <wp:posOffset>3322515</wp:posOffset>
                </wp:positionH>
                <wp:positionV relativeFrom="paragraph">
                  <wp:posOffset>681502</wp:posOffset>
                </wp:positionV>
                <wp:extent cx="1212948" cy="321945"/>
                <wp:effectExtent l="0" t="0" r="25400" b="20955"/>
                <wp:wrapNone/>
                <wp:docPr id="31" name="Rectangle: Rounded Corners 31"/>
                <wp:cNvGraphicFramePr/>
                <a:graphic xmlns:a="http://schemas.openxmlformats.org/drawingml/2006/main">
                  <a:graphicData uri="http://schemas.microsoft.com/office/word/2010/wordprocessingShape">
                    <wps:wsp>
                      <wps:cNvSpPr/>
                      <wps:spPr>
                        <a:xfrm>
                          <a:off x="0" y="0"/>
                          <a:ext cx="1212948" cy="321945"/>
                        </a:xfrm>
                        <a:prstGeom prst="roundRect">
                          <a:avLst/>
                        </a:prstGeom>
                        <a:ln/>
                      </wps:spPr>
                      <wps:style>
                        <a:lnRef idx="2">
                          <a:schemeClr val="dk1"/>
                        </a:lnRef>
                        <a:fillRef idx="1">
                          <a:schemeClr val="lt1"/>
                        </a:fillRef>
                        <a:effectRef idx="0">
                          <a:schemeClr val="dk1"/>
                        </a:effectRef>
                        <a:fontRef idx="minor">
                          <a:schemeClr val="dk1"/>
                        </a:fontRef>
                      </wps:style>
                      <wps:txbx>
                        <w:txbxContent>
                          <w:p w14:paraId="26DA84F3" w14:textId="1A7CC0E2" w:rsidR="008044A8" w:rsidRDefault="008044A8" w:rsidP="008044A8">
                            <w:pPr>
                              <w:jc w:val="center"/>
                            </w:pPr>
                            <w:r>
                              <w:t>Điều khiển đèn 1</w:t>
                            </w:r>
                          </w:p>
                          <w:p w14:paraId="282B34D2" w14:textId="77777777" w:rsidR="008044A8" w:rsidRDefault="008044A8" w:rsidP="008044A8">
                            <w:pPr>
                              <w:jc w:val="center"/>
                            </w:pPr>
                          </w:p>
                          <w:p w14:paraId="1C962E43" w14:textId="77777777" w:rsidR="008044A8" w:rsidRDefault="008044A8"/>
                          <w:p w14:paraId="7E533AE9" w14:textId="48798F3D" w:rsidR="008044A8" w:rsidRDefault="008044A8" w:rsidP="008044A8">
                            <w:pPr>
                              <w:jc w:val="center"/>
                            </w:pPr>
                            <w:r>
                              <w:t>Điều khiển đèn 1</w:t>
                            </w:r>
                          </w:p>
                          <w:p w14:paraId="5A07F3DB" w14:textId="77777777" w:rsidR="008044A8" w:rsidRDefault="008044A8" w:rsidP="008044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B3A858C" id="Rectangle: Rounded Corners 31" o:spid="_x0000_s1069" style="position:absolute;left:0;text-align:left;margin-left:261.6pt;margin-top:53.65pt;width:95.5pt;height:25.3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" fillcolor="white [3201]" strokecolor="black [3200]" strokeweight="1pt">
                <v:stroke joinstyle="miter"/>
                <v:textbox>
                  <w:txbxContent>
                    <w:p w14:paraId="26DA84F3" w14:textId="1A7CC0E2" w:rsidR="008044A8" w:rsidRDefault="008044A8" w:rsidP="008044A8">
                      <w:pPr>
                        <w:jc w:val="center"/>
                      </w:pPr>
                      <w:r>
                        <w:t>Điều khiển đèn 1</w:t>
                      </w:r>
                    </w:p>
                    <w:p w14:paraId="282B34D2" w14:textId="77777777" w:rsidR="008044A8" w:rsidRDefault="008044A8" w:rsidP="008044A8">
                      <w:pPr>
                        <w:jc w:val="center"/>
                      </w:pPr>
                    </w:p>
                    <w:p w14:paraId="1C962E43" w14:textId="77777777" w:rsidR="008044A8" w:rsidRDefault="008044A8"/>
                    <w:p w14:paraId="7E533AE9" w14:textId="48798F3D" w:rsidR="008044A8" w:rsidRDefault="008044A8" w:rsidP="008044A8">
                      <w:pPr>
                        <w:jc w:val="center"/>
                      </w:pPr>
                      <w:r>
                        <w:t>Điều khiển đèn 1</w:t>
                      </w:r>
                    </w:p>
                    <w:p w14:paraId="5A07F3DB" w14:textId="77777777" w:rsidR="008044A8" w:rsidRDefault="008044A8" w:rsidP="008044A8">
                      <w:pPr>
                        <w:jc w:val="center"/>
                      </w:pPr>
                    </w:p>
                  </w:txbxContent>
                </v:textbox>
              </v:roundrect>
            </w:pict>
          </mc:Fallback>
        </mc:AlternateContent>
      </w:r>
      <w:r>
        <w:rPr>
          <w:noProof/>
        </w:rPr>
        <mc:AlternateContent>
          <mc:Choice Requires="wps">
            <w:drawing>
              <wp:anchor distT="0" distB="0" distL="114300" distR="114300" simplePos="0" relativeHeight="251867136" behindDoc="0" locked="0" layoutInCell="1" allowOverlap="1" wp14:anchorId="352BBA8F" wp14:editId="61EF28F0">
                <wp:simplePos x="0" y="0"/>
                <wp:positionH relativeFrom="column">
                  <wp:posOffset>930079</wp:posOffset>
                </wp:positionH>
                <wp:positionV relativeFrom="paragraph">
                  <wp:posOffset>722435</wp:posOffset>
                </wp:positionV>
                <wp:extent cx="1131277" cy="322385"/>
                <wp:effectExtent l="0" t="0" r="12065" b="20955"/>
                <wp:wrapNone/>
                <wp:docPr id="12" name="Rectangle: Rounded Corners 12"/>
                <wp:cNvGraphicFramePr/>
                <a:graphic xmlns:a="http://schemas.openxmlformats.org/drawingml/2006/main">
                  <a:graphicData uri="http://schemas.microsoft.com/office/word/2010/wordprocessingShape">
                    <wps:wsp>
                      <wps:cNvSpPr/>
                      <wps:spPr>
                        <a:xfrm>
                          <a:off x="0" y="0"/>
                          <a:ext cx="1131277" cy="322385"/>
                        </a:xfrm>
                        <a:prstGeom prst="roundRect">
                          <a:avLst/>
                        </a:prstGeom>
                        <a:ln/>
                      </wps:spPr>
                      <wps:style>
                        <a:lnRef idx="2">
                          <a:schemeClr val="dk1"/>
                        </a:lnRef>
                        <a:fillRef idx="1">
                          <a:schemeClr val="lt1"/>
                        </a:fillRef>
                        <a:effectRef idx="0">
                          <a:schemeClr val="dk1"/>
                        </a:effectRef>
                        <a:fontRef idx="minor">
                          <a:schemeClr val="dk1"/>
                        </a:fontRef>
                      </wps:style>
                      <wps:txbx>
                        <w:txbxContent>
                          <w:p w14:paraId="34CACBA0" w14:textId="25371AD5" w:rsidR="00FC1FBC" w:rsidRDefault="00FC1FBC" w:rsidP="00FC1FBC">
                            <w:pPr>
                              <w:jc w:val="center"/>
                            </w:pPr>
                            <w:r>
                              <w:t>Điều khiển rèm</w:t>
                            </w:r>
                          </w:p>
                          <w:p w14:paraId="62F27E6F" w14:textId="77777777" w:rsidR="008044A8" w:rsidRDefault="008044A8" w:rsidP="00FC1FBC">
                            <w:pPr>
                              <w:jc w:val="center"/>
                            </w:pPr>
                          </w:p>
                          <w:p w14:paraId="0BE942D7" w14:textId="77777777" w:rsidR="00FC1FBC" w:rsidRDefault="00FC1FBC"/>
                          <w:p w14:paraId="1503B1CE" w14:textId="0EB5F5C5" w:rsidR="00FC1FBC" w:rsidRDefault="00FC1FBC" w:rsidP="00FC1FBC">
                            <w:pPr>
                              <w:jc w:val="center"/>
                            </w:pPr>
                            <w:r>
                              <w:t>Điều khiển rèm</w:t>
                            </w:r>
                          </w:p>
                          <w:p w14:paraId="4E0D138D" w14:textId="77777777" w:rsidR="008044A8" w:rsidRDefault="008044A8" w:rsidP="00FC1F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52BBA8F" id="Rectangle: Rounded Corners 12" o:spid="_x0000_s1070" style="position:absolute;left:0;text-align:left;margin-left:73.25pt;margin-top:56.9pt;width:89.1pt;height:25.4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" fillcolor="white [3201]" strokecolor="black [3200]" strokeweight="1pt">
                <v:stroke joinstyle="miter"/>
                <v:textbox>
                  <w:txbxContent>
                    <w:p w14:paraId="34CACBA0" w14:textId="25371AD5" w:rsidR="00FC1FBC" w:rsidRDefault="00FC1FBC" w:rsidP="00FC1FBC">
                      <w:pPr>
                        <w:jc w:val="center"/>
                      </w:pPr>
                      <w:r>
                        <w:t>Điều khiển rèm</w:t>
                      </w:r>
                    </w:p>
                    <w:p w14:paraId="62F27E6F" w14:textId="77777777" w:rsidR="008044A8" w:rsidRDefault="008044A8" w:rsidP="00FC1FBC">
                      <w:pPr>
                        <w:jc w:val="center"/>
                      </w:pPr>
                    </w:p>
                    <w:p w14:paraId="0BE942D7" w14:textId="77777777" w:rsidR="00FC1FBC" w:rsidRDefault="00FC1FBC"/>
                    <w:p w14:paraId="1503B1CE" w14:textId="0EB5F5C5" w:rsidR="00FC1FBC" w:rsidRDefault="00FC1FBC" w:rsidP="00FC1FBC">
                      <w:pPr>
                        <w:jc w:val="center"/>
                      </w:pPr>
                      <w:r>
                        <w:t>Điều khiển rèm</w:t>
                      </w:r>
                    </w:p>
                    <w:p w14:paraId="4E0D138D" w14:textId="77777777" w:rsidR="008044A8" w:rsidRDefault="008044A8" w:rsidP="00FC1FBC">
                      <w:pPr>
                        <w:jc w:val="center"/>
                      </w:pPr>
                    </w:p>
                  </w:txbxContent>
                </v:textbox>
              </v:roundrect>
            </w:pict>
          </mc:Fallback>
        </mc:AlternateContent>
      </w:r>
      <w:r w:rsidR="00FC1FBC">
        <w:rPr>
          <w:noProof/>
        </w:rPr>
        <w:drawing>
          <wp:inline distT="0" distB="0" distL="0" distR="0" wp14:anchorId="3C9DDEE2" wp14:editId="684D7EA4">
            <wp:extent cx="3856892" cy="3679825"/>
            <wp:effectExtent l="0" t="0" r="0" b="0"/>
            <wp:docPr id="5" name="Picture 5" descr="A picture containing green, indoor, ball,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een, indoor, ball, wooden&#10;&#10;Description automatically generated"/>
                    <pic:cNvPicPr/>
                  </pic:nvPicPr>
                  <pic:blipFill rotWithShape="1">
                    <a:blip r:embed="rId96" cstate="print">
                      <a:extLst>
                        <a:ext uri="{28A0092B-C50C-407E-A947-70E740481C1C}">
                          <a14:useLocalDpi xmlns:a14="http://schemas.microsoft.com/office/drawing/2010/main" val="0"/>
                        </a:ext>
                      </a:extLst>
                    </a:blip>
                    <a:srcRect l="15763" t="29546" r="15080" b="20968"/>
                    <a:stretch/>
                  </pic:blipFill>
                  <pic:spPr bwMode="auto">
                    <a:xfrm>
                      <a:off x="0" y="0"/>
                      <a:ext cx="3858812" cy="3681657"/>
                    </a:xfrm>
                    <a:prstGeom prst="rect">
                      <a:avLst/>
                    </a:prstGeom>
                    <a:ln>
                      <a:noFill/>
                    </a:ln>
                    <a:extLst>
                      <a:ext uri="{53640926-AAD7-44D8-BBD7-CCE9431645EC}">
                        <a14:shadowObscured xmlns:a14="http://schemas.microsoft.com/office/drawing/2010/main"/>
                      </a:ext>
                    </a:extLst>
                  </pic:spPr>
                </pic:pic>
              </a:graphicData>
            </a:graphic>
          </wp:inline>
        </w:drawing>
      </w:r>
    </w:p>
    <w:p w14:paraId="440CE4B2" w14:textId="124E8BAC" w:rsidR="006305D6" w:rsidRDefault="003B63C8" w:rsidP="003B63C8">
      <w:pPr>
        <w:pStyle w:val="Caption"/>
      </w:pPr>
      <w:bookmarkStart w:id="145" w:name="_Toc105107402"/>
      <w:r>
        <w:t xml:space="preserve">Hình 3. </w:t>
      </w:r>
      <w:fldSimple w:instr=" SEQ Hình_3. \* ARABIC ">
        <w:r w:rsidR="00E427A8">
          <w:rPr>
            <w:noProof/>
          </w:rPr>
          <w:t>18</w:t>
        </w:r>
      </w:fldSimple>
      <w:r>
        <w:t>. Các nút nhấn điều khiển</w:t>
      </w:r>
      <w:bookmarkEnd w:id="145"/>
    </w:p>
    <w:p w14:paraId="23FC914D" w14:textId="087D254E" w:rsidR="00013CFE" w:rsidRDefault="00013CFE" w:rsidP="007D2601">
      <w:pPr>
        <w:pStyle w:val="content"/>
        <w:ind w:firstLine="0"/>
      </w:pPr>
      <w:r>
        <w:t xml:space="preserve">Bước </w:t>
      </w:r>
      <w:r w:rsidR="0099756F">
        <w:t>4</w:t>
      </w:r>
      <w:r>
        <w:t>: Điều khiển qua giao diện web, mở file nguyenvanvinh.html</w:t>
      </w:r>
      <w:r w:rsidR="00FF0A70">
        <w:t xml:space="preserve">. Với giao diện Web, bạn có thể giám sát và điều khiển hệ thống từ xa. </w:t>
      </w:r>
    </w:p>
    <w:p w14:paraId="71A5A58A" w14:textId="77777777" w:rsidR="003B63C8" w:rsidRDefault="0099756F" w:rsidP="003B63C8">
      <w:pPr>
        <w:pStyle w:val="content"/>
        <w:keepNext/>
        <w:ind w:firstLine="0"/>
        <w:jc w:val="center"/>
      </w:pPr>
      <w:r>
        <w:rPr>
          <w:noProof/>
        </w:rPr>
        <w:drawing>
          <wp:inline distT="0" distB="0" distL="0" distR="0" wp14:anchorId="23A09003" wp14:editId="463DB9CD">
            <wp:extent cx="2390755" cy="3024553"/>
            <wp:effectExtent l="0" t="0" r="0" b="4445"/>
            <wp:docPr id="2061" name="Picture 206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Shape&#10;&#10;Description automatically generated with low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39828" cy="3086635"/>
                    </a:xfrm>
                    <a:prstGeom prst="rect">
                      <a:avLst/>
                    </a:prstGeom>
                  </pic:spPr>
                </pic:pic>
              </a:graphicData>
            </a:graphic>
          </wp:inline>
        </w:drawing>
      </w:r>
    </w:p>
    <w:p w14:paraId="0B93788D" w14:textId="6CFCB0E6" w:rsidR="00E818AA" w:rsidRDefault="003B63C8" w:rsidP="003B63C8">
      <w:pPr>
        <w:pStyle w:val="Caption"/>
      </w:pPr>
      <w:bookmarkStart w:id="146" w:name="_Toc105107403"/>
      <w:r>
        <w:t xml:space="preserve">Hình 3. </w:t>
      </w:r>
      <w:fldSimple w:instr=" SEQ Hình_3. \* ARABIC ">
        <w:r w:rsidR="00E427A8">
          <w:rPr>
            <w:noProof/>
          </w:rPr>
          <w:t>19</w:t>
        </w:r>
      </w:fldSimple>
      <w:r>
        <w:t>. Giao diện điều khiển trên điện thoại</w:t>
      </w:r>
      <w:bookmarkEnd w:id="146"/>
    </w:p>
    <w:p w14:paraId="4661AEFB" w14:textId="053796AB" w:rsidR="00E818AA" w:rsidRDefault="00536D90" w:rsidP="00E818AA">
      <w:pPr>
        <w:pStyle w:val="level2"/>
      </w:pPr>
      <w:bookmarkStart w:id="147" w:name="_Toc105107362"/>
      <w:r>
        <w:lastRenderedPageBreak/>
        <w:t>Các lỗi khuyến cáo và cảnh báo</w:t>
      </w:r>
      <w:bookmarkEnd w:id="147"/>
    </w:p>
    <w:p w14:paraId="409BCF59" w14:textId="23AD43DE" w:rsidR="00D80DF6" w:rsidRDefault="00D80DF6" w:rsidP="00D73CE1">
      <w:pPr>
        <w:pStyle w:val="content"/>
        <w:numPr>
          <w:ilvl w:val="0"/>
          <w:numId w:val="27"/>
        </w:numPr>
        <w:ind w:left="709" w:hanging="283"/>
      </w:pPr>
      <w:r>
        <w:t>Chỉ sử dụng nguồn điện từ 5V đến 30V để cấp nguồn cho hệ thống</w:t>
      </w:r>
    </w:p>
    <w:p w14:paraId="4911623B" w14:textId="71F531A7" w:rsidR="00415DF4" w:rsidRDefault="00415DF4" w:rsidP="00D73CE1">
      <w:pPr>
        <w:pStyle w:val="content"/>
        <w:numPr>
          <w:ilvl w:val="0"/>
          <w:numId w:val="27"/>
        </w:numPr>
        <w:ind w:left="709" w:hanging="283"/>
      </w:pPr>
      <w:r>
        <w:t>Do hệ thống sử dụng 2 nguồn riêng biệt nên cần lưu ý lắp đặt đúng nguồn cho khối điều khiển rèm và vi điều khiển.</w:t>
      </w:r>
    </w:p>
    <w:p w14:paraId="57EB6564" w14:textId="491FBC1D" w:rsidR="00E46585" w:rsidRDefault="00E46585" w:rsidP="00D73CE1">
      <w:pPr>
        <w:pStyle w:val="content"/>
        <w:numPr>
          <w:ilvl w:val="0"/>
          <w:numId w:val="27"/>
        </w:numPr>
        <w:ind w:left="709" w:hanging="283"/>
      </w:pPr>
      <w:r>
        <w:t>Cảnh báo cháy nổ nếu cấp nguồn quá lớn cho mô hình</w:t>
      </w:r>
    </w:p>
    <w:p w14:paraId="1887DC9A" w14:textId="61808D95" w:rsidR="00E46585" w:rsidRDefault="00E46585" w:rsidP="00D73CE1">
      <w:pPr>
        <w:pStyle w:val="content"/>
        <w:numPr>
          <w:ilvl w:val="0"/>
          <w:numId w:val="27"/>
        </w:numPr>
        <w:ind w:left="709" w:hanging="283"/>
      </w:pPr>
      <w:r>
        <w:t>Bảo vệ khối cấp nguồn và</w:t>
      </w:r>
      <w:r w:rsidR="006305D6">
        <w:t xml:space="preserve"> mạch điều khiển ở nơi kín đáo, tránh tiếp xúc với độ ẩm, nước và nhiệt độ cao</w:t>
      </w:r>
    </w:p>
    <w:p w14:paraId="62FEC702" w14:textId="484D86D3" w:rsidR="00E46585" w:rsidRDefault="00E46585" w:rsidP="00D73CE1">
      <w:pPr>
        <w:pStyle w:val="content"/>
        <w:numPr>
          <w:ilvl w:val="0"/>
          <w:numId w:val="27"/>
        </w:numPr>
        <w:ind w:left="709" w:hanging="283"/>
      </w:pPr>
      <w:r>
        <w:t>Lắp đ</w:t>
      </w:r>
      <w:r w:rsidR="006305D6">
        <w:t>ặ</w:t>
      </w:r>
      <w:r>
        <w:t>t rèm cửa đúng cách, không bị vướng bởi các vật cản</w:t>
      </w:r>
      <w:r w:rsidR="006305D6">
        <w:t>.</w:t>
      </w:r>
    </w:p>
    <w:p w14:paraId="0B079D4B" w14:textId="3A3D037F" w:rsidR="00536D90" w:rsidRPr="00D80DF6" w:rsidRDefault="00536D90" w:rsidP="00E818AA">
      <w:pPr>
        <w:pStyle w:val="level2"/>
      </w:pPr>
      <w:bookmarkStart w:id="148" w:name="_Toc105107363"/>
      <w:r w:rsidRPr="007F0991">
        <w:rPr>
          <w:rFonts w:eastAsia="Times New Roman"/>
          <w:szCs w:val="28"/>
          <w:lang w:eastAsia="ja-JP"/>
        </w:rPr>
        <w:t>Các chỉ dẫn tình huống và các bước thực hiện</w:t>
      </w:r>
      <w:bookmarkEnd w:id="148"/>
    </w:p>
    <w:p w14:paraId="30BEBD78" w14:textId="730F2B79" w:rsidR="00D80DF6" w:rsidRDefault="00D80DF6" w:rsidP="00D73CE1">
      <w:pPr>
        <w:pStyle w:val="content"/>
        <w:numPr>
          <w:ilvl w:val="0"/>
          <w:numId w:val="28"/>
        </w:numPr>
        <w:ind w:left="709" w:hanging="283"/>
      </w:pPr>
      <w:r>
        <w:t xml:space="preserve">Khi đèn tự động hoạt động kém chính xác, ta nên </w:t>
      </w:r>
      <w:r w:rsidR="00E46585">
        <w:t xml:space="preserve">kiểm tra vị trí lắp đặt của cảm biến ánh sáng. Nên lắp đặt cảm biến ánh sáng ở nơi thông thoáng, nơi có thể </w:t>
      </w:r>
      <w:r w:rsidR="00831F79">
        <w:t>thu nhận ánh sáng tự nhiên một cách tốt nhất</w:t>
      </w:r>
    </w:p>
    <w:p w14:paraId="010C9287" w14:textId="558BB05D" w:rsidR="00D80DF6" w:rsidRDefault="00831F79" w:rsidP="00D73CE1">
      <w:pPr>
        <w:pStyle w:val="content"/>
        <w:numPr>
          <w:ilvl w:val="0"/>
          <w:numId w:val="28"/>
        </w:numPr>
        <w:ind w:left="709" w:hanging="283"/>
      </w:pPr>
      <w:r>
        <w:t>Hệ thống rèm cửa không hoạt động chính xác</w:t>
      </w:r>
      <w:r w:rsidR="00334A6D">
        <w:t xml:space="preserve"> ta nên kiểm tra dây curoa và mô tơ điều khiển rèm để loại bỏ vật cản</w:t>
      </w:r>
    </w:p>
    <w:p w14:paraId="51BBFF32" w14:textId="3252CE9B" w:rsidR="00D80DF6" w:rsidRPr="00536D90" w:rsidRDefault="00831F79" w:rsidP="00D73CE1">
      <w:pPr>
        <w:pStyle w:val="content"/>
        <w:numPr>
          <w:ilvl w:val="0"/>
          <w:numId w:val="28"/>
        </w:numPr>
        <w:ind w:left="709" w:hanging="283"/>
      </w:pPr>
      <w:r>
        <w:t>Khi không kết nối được với Websever, nên kiểm tra lại mạng wifi và thiết lập như ở bước1</w:t>
      </w:r>
      <w:r w:rsidR="00334A6D">
        <w:t>.</w:t>
      </w:r>
    </w:p>
    <w:p w14:paraId="73EC4A3C" w14:textId="77777777" w:rsidR="001E0708" w:rsidRPr="001E0708" w:rsidRDefault="00536D90" w:rsidP="00E818AA">
      <w:pPr>
        <w:pStyle w:val="level2"/>
      </w:pPr>
      <w:bookmarkStart w:id="149" w:name="_Toc105107364"/>
      <w:r w:rsidRPr="007F0991">
        <w:rPr>
          <w:rFonts w:eastAsia="Times New Roman"/>
          <w:szCs w:val="28"/>
          <w:lang w:eastAsia="ja-JP"/>
        </w:rPr>
        <w:t>Thông tin liên hệ, hỗ trợ</w:t>
      </w:r>
      <w:bookmarkEnd w:id="149"/>
    </w:p>
    <w:p w14:paraId="0E198B6F" w14:textId="7817FA11" w:rsidR="00EB1B29" w:rsidRDefault="00EB1B29" w:rsidP="001E0708">
      <w:pPr>
        <w:pStyle w:val="content"/>
        <w:ind w:left="426" w:firstLine="0"/>
        <w:jc w:val="left"/>
        <w:rPr>
          <w:rStyle w:val="contentChar"/>
        </w:rPr>
      </w:pPr>
      <w:r>
        <w:rPr>
          <w:rStyle w:val="contentChar"/>
        </w:rPr>
        <w:t xml:space="preserve">Khi hệ thống </w:t>
      </w:r>
      <w:r w:rsidR="00DF3901">
        <w:rPr>
          <w:rStyle w:val="contentChar"/>
        </w:rPr>
        <w:t>gặp</w:t>
      </w:r>
      <w:r>
        <w:rPr>
          <w:rStyle w:val="contentChar"/>
        </w:rPr>
        <w:t xml:space="preserve"> vấn đề</w:t>
      </w:r>
      <w:r w:rsidR="00DF3901">
        <w:rPr>
          <w:rStyle w:val="contentChar"/>
        </w:rPr>
        <w:t xml:space="preserve"> hoặc</w:t>
      </w:r>
      <w:r>
        <w:rPr>
          <w:rStyle w:val="contentChar"/>
        </w:rPr>
        <w:t xml:space="preserve"> hoạt động không ổn định bạn vui lòng liên hệ với người </w:t>
      </w:r>
      <w:r w:rsidR="007C07C6">
        <w:rPr>
          <w:rStyle w:val="contentChar"/>
        </w:rPr>
        <w:t>hỗ trợ</w:t>
      </w:r>
      <w:r>
        <w:rPr>
          <w:rStyle w:val="contentChar"/>
        </w:rPr>
        <w:t xml:space="preserve"> bằng một trong các phương thức sau đây</w:t>
      </w:r>
      <w:r w:rsidR="00DF3901">
        <w:rPr>
          <w:rStyle w:val="contentChar"/>
        </w:rPr>
        <w:t>:</w:t>
      </w:r>
    </w:p>
    <w:p w14:paraId="45036B35" w14:textId="33F0EC70" w:rsidR="00407429" w:rsidRDefault="00407429" w:rsidP="00407429">
      <w:pPr>
        <w:pStyle w:val="content"/>
        <w:spacing w:line="276" w:lineRule="auto"/>
        <w:ind w:left="426" w:firstLine="0"/>
        <w:jc w:val="left"/>
        <w:rPr>
          <w:rStyle w:val="contentChar"/>
        </w:rPr>
      </w:pPr>
      <w:r>
        <w:rPr>
          <w:rStyle w:val="contentChar"/>
        </w:rPr>
        <w:t xml:space="preserve">Họ và tên người </w:t>
      </w:r>
      <w:r w:rsidR="007C07C6">
        <w:rPr>
          <w:rStyle w:val="contentChar"/>
        </w:rPr>
        <w:t>hỗ trợ</w:t>
      </w:r>
      <w:r>
        <w:rPr>
          <w:rStyle w:val="contentChar"/>
        </w:rPr>
        <w:t>: Nguyễn Văn Vinh</w:t>
      </w:r>
    </w:p>
    <w:p w14:paraId="29AE1702" w14:textId="66508C1F" w:rsidR="00536D90" w:rsidRDefault="00604D79" w:rsidP="00407429">
      <w:pPr>
        <w:pStyle w:val="content"/>
        <w:ind w:left="426" w:firstLine="0"/>
        <w:jc w:val="left"/>
        <w:rPr>
          <w:rStyle w:val="contentChar"/>
        </w:rPr>
      </w:pPr>
      <w:r w:rsidRPr="001E0708">
        <w:rPr>
          <w:rStyle w:val="contentChar"/>
        </w:rPr>
        <w:t>Số điện thoại liên hệ: 0359070911</w:t>
      </w:r>
      <w:r w:rsidRPr="001E0708">
        <w:rPr>
          <w:rStyle w:val="contentChar"/>
        </w:rPr>
        <w:br/>
        <w:t xml:space="preserve">Email: </w:t>
      </w:r>
      <w:hyperlink r:id="rId98" w:history="1">
        <w:r w:rsidRPr="001E0708">
          <w:rPr>
            <w:rStyle w:val="contentChar"/>
          </w:rPr>
          <w:t>Vjchan151510@gmail.com</w:t>
        </w:r>
      </w:hyperlink>
      <w:r w:rsidRPr="001E0708">
        <w:rPr>
          <w:rStyle w:val="contentChar"/>
        </w:rPr>
        <w:br/>
        <w:t xml:space="preserve">Facebook: </w:t>
      </w:r>
      <w:hyperlink r:id="rId99" w:history="1">
        <w:r w:rsidR="00407429" w:rsidRPr="00CB4535">
          <w:rPr>
            <w:rStyle w:val="Hyperlink"/>
            <w:rFonts w:eastAsiaTheme="majorEastAsia" w:cstheme="majorBidi"/>
            <w:szCs w:val="32"/>
          </w:rPr>
          <w:t>https://www.facebook.com/vinhpexo</w:t>
        </w:r>
      </w:hyperlink>
    </w:p>
    <w:p w14:paraId="71541FBB" w14:textId="77777777" w:rsidR="00407429" w:rsidRDefault="00407429" w:rsidP="00407429">
      <w:pPr>
        <w:pStyle w:val="content"/>
        <w:ind w:left="426" w:firstLine="0"/>
        <w:jc w:val="left"/>
      </w:pPr>
    </w:p>
    <w:p w14:paraId="1479820E" w14:textId="210A1340" w:rsidR="0013317F" w:rsidRDefault="0013317F" w:rsidP="00D476E8">
      <w:pPr>
        <w:pStyle w:val="level1"/>
      </w:pPr>
      <w:bookmarkStart w:id="150" w:name="_Toc105107365"/>
      <w:bookmarkEnd w:id="142"/>
      <w:r>
        <w:lastRenderedPageBreak/>
        <w:t>Kết luận chương 3</w:t>
      </w:r>
      <w:bookmarkEnd w:id="150"/>
    </w:p>
    <w:p w14:paraId="28040441" w14:textId="3CAB5157" w:rsidR="00ED4508" w:rsidRDefault="00407429" w:rsidP="00126354">
      <w:pPr>
        <w:pStyle w:val="content"/>
      </w:pPr>
      <w:r>
        <w:t>Chương 3 trình bày về quy trình thiết kế của “Mô hình hệ thống điều khiển đèn và rèm cửa thông minh sử dụng vi điều khiển ESP32”</w:t>
      </w:r>
      <w:r w:rsidR="00456190">
        <w:t>. Hoàn thành việc thiết kế hệ thống với 2 nội dung chính là thiết kế mạch và thiết kế phần mềm.</w:t>
      </w:r>
      <w:r w:rsidR="00456190" w:rsidRPr="00456190">
        <w:t xml:space="preserve"> </w:t>
      </w:r>
      <w:r w:rsidR="00456190">
        <w:t>Hệ thống hoạt động ổn định</w:t>
      </w:r>
      <w:r w:rsidR="00126354">
        <w:t xml:space="preserve"> và chính xác</w:t>
      </w:r>
      <w:r w:rsidR="00456190">
        <w:t xml:space="preserve"> ở cả 2 chế độ là điều khiển thủ công và điều khiển qua giao diện Websever</w:t>
      </w:r>
      <w:r w:rsidR="00126354">
        <w:t xml:space="preserve">. </w:t>
      </w:r>
      <w:r w:rsidR="00334A6D">
        <w:t>Bên cạnh đó, chương 3 cũng đã nêu</w:t>
      </w:r>
      <w:r w:rsidR="00126354">
        <w:t xml:space="preserve"> ra kết quả thực nghiệm và</w:t>
      </w:r>
      <w:r w:rsidR="00334A6D">
        <w:t xml:space="preserve"> hướng dẫn sử dụng chi tiết cho </w:t>
      </w:r>
      <w:r w:rsidR="006C3E61">
        <w:t>mô hình sản phẩm.</w:t>
      </w:r>
    </w:p>
    <w:p w14:paraId="1FB72F1D" w14:textId="19FFC436" w:rsidR="003539D5" w:rsidRDefault="003539D5">
      <w:r>
        <w:br w:type="page"/>
      </w:r>
    </w:p>
    <w:p w14:paraId="052D0F1A" w14:textId="4B74911F" w:rsidR="00D476E8" w:rsidRPr="00D476E8" w:rsidRDefault="003539D5" w:rsidP="003539D5">
      <w:pPr>
        <w:pStyle w:val="Heading1"/>
        <w:numPr>
          <w:ilvl w:val="0"/>
          <w:numId w:val="0"/>
        </w:numPr>
      </w:pPr>
      <w:bookmarkStart w:id="151" w:name="_Toc105107366"/>
      <w:r>
        <w:lastRenderedPageBreak/>
        <w:t>KẾT LUẬN</w:t>
      </w:r>
      <w:bookmarkEnd w:id="151"/>
    </w:p>
    <w:p w14:paraId="223A4E40" w14:textId="47EB750A" w:rsidR="00D476E8" w:rsidRPr="00F81DCC" w:rsidRDefault="00D476E8" w:rsidP="00F81DCC"/>
    <w:p w14:paraId="1CC25C4D" w14:textId="1A91528C" w:rsidR="001C1A35" w:rsidRDefault="001C1A35" w:rsidP="001C1A35">
      <w:pPr>
        <w:pStyle w:val="content"/>
      </w:pPr>
      <w:r>
        <w:t>Qua quá trình thực hiện làm đồ án, em đã trình bày các cơ sở lý thuyết liên quan và chạy thành công hệ thống “</w:t>
      </w:r>
      <w:r w:rsidR="00484E9A" w:rsidRPr="005967EE">
        <w:rPr>
          <w:b/>
          <w:bCs/>
        </w:rPr>
        <w:t xml:space="preserve">Thiết kế mô hình hệ thống đèn và rèm cửa thông minh sử dụng </w:t>
      </w:r>
      <w:r w:rsidR="00927A86">
        <w:rPr>
          <w:b/>
          <w:bCs/>
        </w:rPr>
        <w:t xml:space="preserve">vi điều khiển </w:t>
      </w:r>
      <w:r w:rsidR="00484E9A" w:rsidRPr="005967EE">
        <w:rPr>
          <w:b/>
          <w:bCs/>
        </w:rPr>
        <w:t>ESP32</w:t>
      </w:r>
      <w:r w:rsidRPr="005967EE">
        <w:rPr>
          <w:b/>
          <w:bCs/>
        </w:rPr>
        <w:t>”</w:t>
      </w:r>
      <w:r>
        <w:t>.</w:t>
      </w:r>
      <w:r w:rsidR="00C721EF">
        <w:t xml:space="preserve"> </w:t>
      </w:r>
      <w:r>
        <w:t>Tuy thời gian làm đồ án thực sự không quá dài nhưng được sự giúp đỡ tận tình của T</w:t>
      </w:r>
      <w:r w:rsidR="005E6B52">
        <w:t>h</w:t>
      </w:r>
      <w:r>
        <w:t>.</w:t>
      </w:r>
      <w:r w:rsidR="005E6B52">
        <w:t>S</w:t>
      </w:r>
      <w:r w:rsidR="00484E9A">
        <w:t xml:space="preserve"> Duơng Thị Hằng </w:t>
      </w:r>
      <w:r>
        <w:t xml:space="preserve">cùng với sự nỗ lực và cố gắng của bản thân, sự chỉ bảo của các Thầy Cô trong khoa Điện </w:t>
      </w:r>
      <w:r w:rsidR="00A90F03">
        <w:t>T</w:t>
      </w:r>
      <w:r>
        <w:t>ử em đã hoàn thành đề tài theo yêu cầu và đúng thời gian quy định với những nội dung sau:</w:t>
      </w:r>
    </w:p>
    <w:p w14:paraId="21F514D1" w14:textId="7BE18F92" w:rsidR="002A40C2" w:rsidRDefault="001C1A35" w:rsidP="00D73CE1">
      <w:pPr>
        <w:pStyle w:val="content"/>
        <w:numPr>
          <w:ilvl w:val="0"/>
          <w:numId w:val="2"/>
        </w:numPr>
      </w:pPr>
      <w:r>
        <w:t xml:space="preserve">Nghiên cứu và tìm hiểu về </w:t>
      </w:r>
      <w:r w:rsidR="005E6B52">
        <w:t>các hệ thống điều khiển và giám sát trên thực tế, ưu điểm và nhược điểm của từng hệ thống</w:t>
      </w:r>
    </w:p>
    <w:p w14:paraId="174DCA81" w14:textId="31F0A8A5" w:rsidR="00A90F03" w:rsidRDefault="00A90F03" w:rsidP="00D73CE1">
      <w:pPr>
        <w:pStyle w:val="content"/>
        <w:numPr>
          <w:ilvl w:val="0"/>
          <w:numId w:val="2"/>
        </w:numPr>
      </w:pPr>
      <w:r>
        <w:t xml:space="preserve">Thiết kế và vận hành thành công </w:t>
      </w:r>
      <w:r w:rsidRPr="00484E9A">
        <w:t>mô hình hệ thống đèn và rèm cửa thông minh sử dụng ESP32</w:t>
      </w:r>
    </w:p>
    <w:p w14:paraId="442CBF2E" w14:textId="13E2E950" w:rsidR="001C1A35" w:rsidRDefault="001C1A35" w:rsidP="00D73CE1">
      <w:pPr>
        <w:pStyle w:val="content"/>
        <w:numPr>
          <w:ilvl w:val="0"/>
          <w:numId w:val="2"/>
        </w:numPr>
      </w:pPr>
      <w:r>
        <w:t xml:space="preserve">Nghiên cứu và tìm hiểu về vi điều khiển ESP32, các ngoại vi và lập trình ESP32 </w:t>
      </w:r>
    </w:p>
    <w:p w14:paraId="03AF20E1" w14:textId="78828A9E" w:rsidR="001C1A35" w:rsidRDefault="005E6B52" w:rsidP="00D73CE1">
      <w:pPr>
        <w:pStyle w:val="content"/>
        <w:numPr>
          <w:ilvl w:val="0"/>
          <w:numId w:val="2"/>
        </w:numPr>
      </w:pPr>
      <w:r>
        <w:t>T</w:t>
      </w:r>
      <w:r w:rsidR="001C1A35">
        <w:t>ìm hiểu về chuẩn truyền thông không d</w:t>
      </w:r>
      <w:r>
        <w:t>ây Wi</w:t>
      </w:r>
      <w:r w:rsidR="004F33D9">
        <w:t>F</w:t>
      </w:r>
      <w:r>
        <w:t>i</w:t>
      </w:r>
      <w:r w:rsidR="004F33D9">
        <w:t>, ứng dụng nó vào trong việc điều khiển, truyền nhận tín hiệu và giám sát</w:t>
      </w:r>
    </w:p>
    <w:p w14:paraId="430CD6F2" w14:textId="52C42098" w:rsidR="00A90F03" w:rsidRDefault="00A90F03" w:rsidP="00D73CE1">
      <w:pPr>
        <w:pStyle w:val="content"/>
        <w:numPr>
          <w:ilvl w:val="0"/>
          <w:numId w:val="2"/>
        </w:numPr>
      </w:pPr>
      <w:r>
        <w:t>Ứng dụng IoT vào các thiết bị điện tử, giúp chúng trở nên thông minh và dễ dàng sử dụng</w:t>
      </w:r>
    </w:p>
    <w:p w14:paraId="40E44D80" w14:textId="6444B4A5" w:rsidR="00845C69" w:rsidRDefault="00845C69" w:rsidP="00D73CE1">
      <w:pPr>
        <w:pStyle w:val="content"/>
        <w:numPr>
          <w:ilvl w:val="0"/>
          <w:numId w:val="2"/>
        </w:numPr>
      </w:pPr>
      <w:r>
        <w:t>Nắm được</w:t>
      </w:r>
      <w:r w:rsidR="00126354">
        <w:t xml:space="preserve"> hoạt động của</w:t>
      </w:r>
      <w:r>
        <w:t xml:space="preserve"> các hệ thống điều khiển và giám sát từ xa</w:t>
      </w:r>
    </w:p>
    <w:p w14:paraId="1A172582" w14:textId="23106EB5" w:rsidR="002A40C2" w:rsidRDefault="00845C69" w:rsidP="00D73CE1">
      <w:pPr>
        <w:pStyle w:val="content"/>
        <w:numPr>
          <w:ilvl w:val="0"/>
          <w:numId w:val="2"/>
        </w:numPr>
      </w:pPr>
      <w:r>
        <w:t>Xây dựng được giao diện điều khiển và giám sát</w:t>
      </w:r>
    </w:p>
    <w:p w14:paraId="6D8946B9" w14:textId="77777777" w:rsidR="002A40C2" w:rsidRDefault="002A40C2">
      <w:pPr>
        <w:rPr>
          <w:rFonts w:ascii="Times New Roman" w:hAnsi="Times New Roman"/>
          <w:b/>
          <w:bCs/>
          <w:sz w:val="28"/>
        </w:rPr>
      </w:pPr>
      <w:r>
        <w:rPr>
          <w:b/>
          <w:bCs/>
        </w:rPr>
        <w:br w:type="page"/>
      </w:r>
    </w:p>
    <w:p w14:paraId="708D110E" w14:textId="0FE8B58B" w:rsidR="001C1A35" w:rsidRPr="00591640" w:rsidRDefault="001C1A35" w:rsidP="004F33D9">
      <w:pPr>
        <w:pStyle w:val="content"/>
        <w:ind w:firstLine="0"/>
        <w:rPr>
          <w:b/>
          <w:bCs/>
        </w:rPr>
      </w:pPr>
      <w:r w:rsidRPr="00591640">
        <w:rPr>
          <w:b/>
          <w:bCs/>
        </w:rPr>
        <w:lastRenderedPageBreak/>
        <w:t xml:space="preserve">Hướng phát triển đề tài: </w:t>
      </w:r>
    </w:p>
    <w:p w14:paraId="6ED44490" w14:textId="0729BEA5" w:rsidR="001C1A35" w:rsidRDefault="001C1A35" w:rsidP="00D73CE1">
      <w:pPr>
        <w:pStyle w:val="content"/>
        <w:numPr>
          <w:ilvl w:val="0"/>
          <w:numId w:val="3"/>
        </w:numPr>
      </w:pPr>
      <w:r>
        <w:t>Tạo giao diện</w:t>
      </w:r>
      <w:r w:rsidR="0016506F">
        <w:t xml:space="preserve"> sử dụng</w:t>
      </w:r>
      <w:r>
        <w:t xml:space="preserve"> phong phú và đa dạng hơn</w:t>
      </w:r>
    </w:p>
    <w:p w14:paraId="60573987" w14:textId="6421FA0C" w:rsidR="001C1A35" w:rsidRDefault="005E6B52" w:rsidP="00D73CE1">
      <w:pPr>
        <w:pStyle w:val="content"/>
        <w:numPr>
          <w:ilvl w:val="0"/>
          <w:numId w:val="3"/>
        </w:numPr>
      </w:pPr>
      <w:r>
        <w:t>Giám sát và điều khiển các thiết bị không chỉ ON/OFF mà cả các tín hiệu nhiều dạng khác nhau</w:t>
      </w:r>
      <w:r w:rsidR="0016506F">
        <w:t>:</w:t>
      </w:r>
    </w:p>
    <w:p w14:paraId="068298B9" w14:textId="7F2CDA21" w:rsidR="0016506F" w:rsidRDefault="00F87680" w:rsidP="00D73CE1">
      <w:pPr>
        <w:pStyle w:val="content"/>
        <w:numPr>
          <w:ilvl w:val="0"/>
          <w:numId w:val="23"/>
        </w:numPr>
      </w:pPr>
      <w:r>
        <w:t>Nâng cấp hệ thống đèn cảm ứng tự động bật tắt khi có người</w:t>
      </w:r>
    </w:p>
    <w:p w14:paraId="76B91B7F" w14:textId="562485CE" w:rsidR="00F87680" w:rsidRDefault="00F87680" w:rsidP="00D73CE1">
      <w:pPr>
        <w:pStyle w:val="content"/>
        <w:numPr>
          <w:ilvl w:val="0"/>
          <w:numId w:val="23"/>
        </w:numPr>
      </w:pPr>
      <w:r>
        <w:t>Điều khiển đèn, rèm bằng giọng nói</w:t>
      </w:r>
    </w:p>
    <w:p w14:paraId="522E1237" w14:textId="5D1A3A2A" w:rsidR="00F87680" w:rsidRDefault="00F87680" w:rsidP="00D73CE1">
      <w:pPr>
        <w:pStyle w:val="content"/>
        <w:numPr>
          <w:ilvl w:val="0"/>
          <w:numId w:val="23"/>
        </w:numPr>
      </w:pPr>
      <w:r>
        <w:t>Hẹn giờ đóng/ mở rèm</w:t>
      </w:r>
    </w:p>
    <w:p w14:paraId="72621640" w14:textId="161F6D51" w:rsidR="001C1A35" w:rsidRDefault="001C1A35" w:rsidP="00D73CE1">
      <w:pPr>
        <w:pStyle w:val="content"/>
        <w:numPr>
          <w:ilvl w:val="0"/>
          <w:numId w:val="3"/>
        </w:numPr>
      </w:pPr>
      <w:r>
        <w:t>Phát triển đa nền tảng (Android, IOS…)</w:t>
      </w:r>
    </w:p>
    <w:p w14:paraId="4EB17525" w14:textId="0AC1A2D6" w:rsidR="002A40C2" w:rsidRDefault="002A40C2" w:rsidP="00D73CE1">
      <w:pPr>
        <w:pStyle w:val="content"/>
        <w:numPr>
          <w:ilvl w:val="0"/>
          <w:numId w:val="3"/>
        </w:numPr>
      </w:pPr>
      <w:r>
        <w:t>Phát triển thành một hệ thống đèn và rèm cửa thông minh có thể ứng dụng được vào trong thực tế</w:t>
      </w:r>
      <w:r w:rsidR="0016506F">
        <w:t>, thích hợp vào nhiều kịch bản sống tiện ích.</w:t>
      </w:r>
    </w:p>
    <w:p w14:paraId="278D61F8" w14:textId="208075A0" w:rsidR="002A40C2" w:rsidRDefault="002A40C2" w:rsidP="00D73CE1">
      <w:pPr>
        <w:pStyle w:val="content"/>
        <w:numPr>
          <w:ilvl w:val="0"/>
          <w:numId w:val="3"/>
        </w:numPr>
      </w:pPr>
      <w:r>
        <w:t>Xây dựng các lộ đèn với các đèn có thể điều chỉnh được độ sáng (Dim)</w:t>
      </w:r>
    </w:p>
    <w:p w14:paraId="7B2D321E" w14:textId="3E5D7A38" w:rsidR="002A40C2" w:rsidRDefault="002A40C2" w:rsidP="00D73CE1">
      <w:pPr>
        <w:pStyle w:val="content"/>
        <w:numPr>
          <w:ilvl w:val="0"/>
          <w:numId w:val="3"/>
        </w:numPr>
      </w:pPr>
      <w:r>
        <w:t>Kết hợp hệ thống với các loại nút nhấn cảm ứng thông minh để việc điều khiển trở nên dễ dàng và thuận tiện hơn</w:t>
      </w:r>
    </w:p>
    <w:p w14:paraId="37FC8784" w14:textId="77777777" w:rsidR="001C1A35" w:rsidRDefault="001C1A35" w:rsidP="001C1A35">
      <w:pPr>
        <w:pStyle w:val="content"/>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0708B866" w:rsidR="001C1A35" w:rsidRDefault="001C1A35" w:rsidP="001C1A35">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7496C41E" w14:textId="77777777" w:rsidR="00A90F03" w:rsidRDefault="00A90F03" w:rsidP="001C1A35">
      <w:pPr>
        <w:pStyle w:val="content"/>
      </w:pPr>
    </w:p>
    <w:p w14:paraId="0331ABA8" w14:textId="3C7F72D5" w:rsidR="00301E99" w:rsidRDefault="001C1A35" w:rsidP="005E6B52">
      <w:pPr>
        <w:pStyle w:val="content"/>
        <w:ind w:firstLine="0"/>
        <w:jc w:val="right"/>
      </w:pPr>
      <w:r>
        <w:t>Em xin chân thành cảm ơn!</w:t>
      </w:r>
    </w:p>
    <w:p w14:paraId="5F8A80FE" w14:textId="76734EAD" w:rsidR="006A33CC" w:rsidRPr="00C46BFB" w:rsidRDefault="00301E99" w:rsidP="006A33CC">
      <w:pPr>
        <w:rPr>
          <w:rFonts w:ascii="Times New Roman" w:hAnsi="Times New Roman"/>
          <w:sz w:val="28"/>
        </w:rPr>
      </w:pPr>
      <w:r>
        <w:br w:type="page"/>
      </w:r>
    </w:p>
    <w:sdt>
      <w:sdtPr>
        <w:rPr>
          <w:rFonts w:asciiTheme="minorHAnsi" w:eastAsiaTheme="minorHAnsi" w:hAnsiTheme="minorHAnsi" w:cstheme="minorBidi"/>
          <w:b w:val="0"/>
          <w:caps w:val="0"/>
          <w:sz w:val="22"/>
          <w:szCs w:val="22"/>
        </w:rPr>
        <w:id w:val="2096350217"/>
        <w:docPartObj>
          <w:docPartGallery w:val="Bibliographies"/>
          <w:docPartUnique/>
        </w:docPartObj>
      </w:sdtPr>
      <w:sdtEndPr/>
      <w:sdtContent>
        <w:bookmarkStart w:id="152" w:name="_Toc105107367" w:displacedByCustomXml="prev"/>
        <w:p w14:paraId="2164C929" w14:textId="482A0DF0" w:rsidR="00C46BFB" w:rsidRPr="00C46BFB" w:rsidRDefault="00C46BFB" w:rsidP="00C46BFB">
          <w:pPr>
            <w:pStyle w:val="Heading1"/>
            <w:numPr>
              <w:ilvl w:val="0"/>
              <w:numId w:val="0"/>
            </w:numPr>
            <w:spacing w:before="0"/>
            <w:rPr>
              <w:caps w:val="0"/>
            </w:rPr>
          </w:pPr>
          <w:r>
            <w:rPr>
              <w:caps w:val="0"/>
            </w:rPr>
            <w:t>TÀI LIỆU THAM KHẢO</w:t>
          </w:r>
          <w:bookmarkEnd w:id="152"/>
        </w:p>
        <w:sdt>
          <w:sdtPr>
            <w:id w:val="111145805"/>
            <w:bibliography/>
          </w:sdtPr>
          <w:sdtEndPr/>
          <w:sdtContent>
            <w:p w14:paraId="4450D3B7" w14:textId="77777777" w:rsidR="00C46BFB" w:rsidRDefault="00C46BFB" w:rsidP="00C46BFB">
              <w:pPr>
                <w:spacing w:after="0" w:line="360" w:lineRule="auto"/>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C46BFB" w14:paraId="2A154D94" w14:textId="77777777">
                <w:trPr>
                  <w:divId w:val="346297717"/>
                  <w:tblCellSpacing w:w="15" w:type="dxa"/>
                </w:trPr>
                <w:tc>
                  <w:tcPr>
                    <w:tcW w:w="50" w:type="pct"/>
                    <w:hideMark/>
                  </w:tcPr>
                  <w:p w14:paraId="76C441BA" w14:textId="77777777" w:rsidR="00C46BFB" w:rsidRDefault="00C46BFB" w:rsidP="00C46BFB">
                    <w:pPr>
                      <w:pStyle w:val="Bibliography"/>
                      <w:spacing w:after="0" w:line="360" w:lineRule="auto"/>
                      <w:rPr>
                        <w:noProof/>
                        <w:sz w:val="24"/>
                        <w:szCs w:val="24"/>
                      </w:rPr>
                    </w:pPr>
                    <w:r>
                      <w:rPr>
                        <w:noProof/>
                      </w:rPr>
                      <w:t xml:space="preserve">[1] </w:t>
                    </w:r>
                  </w:p>
                </w:tc>
                <w:tc>
                  <w:tcPr>
                    <w:tcW w:w="0" w:type="auto"/>
                    <w:hideMark/>
                  </w:tcPr>
                  <w:p w14:paraId="621A6804" w14:textId="77777777" w:rsidR="00C46BFB" w:rsidRPr="00C46BFB" w:rsidRDefault="00C46BFB" w:rsidP="00C46BFB">
                    <w:pPr>
                      <w:pStyle w:val="Bibliography"/>
                      <w:spacing w:after="0" w:line="360" w:lineRule="auto"/>
                      <w:rPr>
                        <w:rFonts w:ascii="Times New Roman" w:hAnsi="Times New Roman" w:cs="Times New Roman"/>
                        <w:noProof/>
                        <w:sz w:val="28"/>
                        <w:szCs w:val="28"/>
                      </w:rPr>
                    </w:pPr>
                    <w:r w:rsidRPr="00C46BFB">
                      <w:rPr>
                        <w:rFonts w:ascii="Times New Roman" w:hAnsi="Times New Roman" w:cs="Times New Roman"/>
                        <w:noProof/>
                        <w:sz w:val="28"/>
                        <w:szCs w:val="28"/>
                      </w:rPr>
                      <w:t xml:space="preserve">Espressif Systems, ESP32 DataSheet, Espressif Systems, 2016. </w:t>
                    </w:r>
                  </w:p>
                </w:tc>
              </w:tr>
              <w:tr w:rsidR="00C46BFB" w14:paraId="46776D8A" w14:textId="77777777">
                <w:trPr>
                  <w:divId w:val="346297717"/>
                  <w:tblCellSpacing w:w="15" w:type="dxa"/>
                </w:trPr>
                <w:tc>
                  <w:tcPr>
                    <w:tcW w:w="50" w:type="pct"/>
                    <w:hideMark/>
                  </w:tcPr>
                  <w:p w14:paraId="0E4DDE5E" w14:textId="77777777" w:rsidR="00C46BFB" w:rsidRDefault="00C46BFB" w:rsidP="00C46BFB">
                    <w:pPr>
                      <w:pStyle w:val="Bibliography"/>
                      <w:spacing w:after="0" w:line="360" w:lineRule="auto"/>
                      <w:rPr>
                        <w:noProof/>
                      </w:rPr>
                    </w:pPr>
                    <w:r>
                      <w:rPr>
                        <w:noProof/>
                      </w:rPr>
                      <w:t xml:space="preserve">[2] </w:t>
                    </w:r>
                  </w:p>
                </w:tc>
                <w:tc>
                  <w:tcPr>
                    <w:tcW w:w="0" w:type="auto"/>
                    <w:hideMark/>
                  </w:tcPr>
                  <w:p w14:paraId="5C586715" w14:textId="77777777" w:rsidR="00C46BFB" w:rsidRPr="00C46BFB" w:rsidRDefault="00C46BFB" w:rsidP="00C46BFB">
                    <w:pPr>
                      <w:pStyle w:val="Bibliography"/>
                      <w:spacing w:after="0" w:line="360" w:lineRule="auto"/>
                      <w:rPr>
                        <w:rFonts w:ascii="Times New Roman" w:hAnsi="Times New Roman" w:cs="Times New Roman"/>
                        <w:noProof/>
                        <w:sz w:val="28"/>
                        <w:szCs w:val="28"/>
                      </w:rPr>
                    </w:pPr>
                    <w:r w:rsidRPr="00C46BFB">
                      <w:rPr>
                        <w:rFonts w:ascii="Times New Roman" w:hAnsi="Times New Roman" w:cs="Times New Roman"/>
                        <w:noProof/>
                        <w:sz w:val="28"/>
                        <w:szCs w:val="28"/>
                      </w:rPr>
                      <w:t xml:space="preserve">Triệu Quang Anh - GVHD: Bồ Quốc Bảo, Thiết kế mạch điều khiển thiết bị bằng SmarrtPhone qua sóng Wifi, Nhà xuất bản Đại học Công Nghiệp Hà Nội, 2020. </w:t>
                    </w:r>
                  </w:p>
                </w:tc>
              </w:tr>
              <w:tr w:rsidR="00C46BFB" w14:paraId="69D0E868" w14:textId="77777777">
                <w:trPr>
                  <w:divId w:val="346297717"/>
                  <w:tblCellSpacing w:w="15" w:type="dxa"/>
                </w:trPr>
                <w:tc>
                  <w:tcPr>
                    <w:tcW w:w="50" w:type="pct"/>
                    <w:hideMark/>
                  </w:tcPr>
                  <w:p w14:paraId="6EB229F6" w14:textId="77777777" w:rsidR="00C46BFB" w:rsidRDefault="00C46BFB" w:rsidP="00C46BFB">
                    <w:pPr>
                      <w:pStyle w:val="Bibliography"/>
                      <w:spacing w:after="0" w:line="360" w:lineRule="auto"/>
                      <w:rPr>
                        <w:noProof/>
                      </w:rPr>
                    </w:pPr>
                    <w:r>
                      <w:rPr>
                        <w:noProof/>
                      </w:rPr>
                      <w:t xml:space="preserve">[3] </w:t>
                    </w:r>
                  </w:p>
                </w:tc>
                <w:tc>
                  <w:tcPr>
                    <w:tcW w:w="0" w:type="auto"/>
                    <w:hideMark/>
                  </w:tcPr>
                  <w:p w14:paraId="4400B29C" w14:textId="77777777" w:rsidR="00C46BFB" w:rsidRPr="00C46BFB" w:rsidRDefault="00C46BFB" w:rsidP="00C46BFB">
                    <w:pPr>
                      <w:pStyle w:val="Bibliography"/>
                      <w:spacing w:after="0" w:line="360" w:lineRule="auto"/>
                      <w:rPr>
                        <w:rFonts w:ascii="Times New Roman" w:hAnsi="Times New Roman" w:cs="Times New Roman"/>
                        <w:noProof/>
                        <w:sz w:val="28"/>
                        <w:szCs w:val="28"/>
                      </w:rPr>
                    </w:pPr>
                    <w:r w:rsidRPr="00C46BFB">
                      <w:rPr>
                        <w:rFonts w:ascii="Times New Roman" w:hAnsi="Times New Roman" w:cs="Times New Roman"/>
                        <w:noProof/>
                        <w:sz w:val="28"/>
                        <w:szCs w:val="28"/>
                      </w:rPr>
                      <w:t xml:space="preserve">Bồ Quốc Bảo - Trần Quang Việt, Đề cương bài giảng thiết kế mạch điện tử, Trường Đại học Công Nghiệp Hà Nội, 2020. </w:t>
                    </w:r>
                  </w:p>
                </w:tc>
              </w:tr>
              <w:tr w:rsidR="00C46BFB" w14:paraId="414154B4" w14:textId="77777777">
                <w:trPr>
                  <w:divId w:val="346297717"/>
                  <w:tblCellSpacing w:w="15" w:type="dxa"/>
                </w:trPr>
                <w:tc>
                  <w:tcPr>
                    <w:tcW w:w="50" w:type="pct"/>
                    <w:hideMark/>
                  </w:tcPr>
                  <w:p w14:paraId="0E70C08A" w14:textId="77777777" w:rsidR="00C46BFB" w:rsidRDefault="00C46BFB" w:rsidP="00C46BFB">
                    <w:pPr>
                      <w:pStyle w:val="Bibliography"/>
                      <w:spacing w:after="0" w:line="360" w:lineRule="auto"/>
                      <w:rPr>
                        <w:noProof/>
                      </w:rPr>
                    </w:pPr>
                    <w:r>
                      <w:rPr>
                        <w:noProof/>
                      </w:rPr>
                      <w:t xml:space="preserve">[4] </w:t>
                    </w:r>
                  </w:p>
                </w:tc>
                <w:tc>
                  <w:tcPr>
                    <w:tcW w:w="0" w:type="auto"/>
                    <w:hideMark/>
                  </w:tcPr>
                  <w:p w14:paraId="1697310C" w14:textId="77777777" w:rsidR="00C46BFB" w:rsidRPr="00C46BFB" w:rsidRDefault="00C46BFB" w:rsidP="00C46BFB">
                    <w:pPr>
                      <w:pStyle w:val="Bibliography"/>
                      <w:spacing w:after="0" w:line="360" w:lineRule="auto"/>
                      <w:rPr>
                        <w:rFonts w:ascii="Times New Roman" w:hAnsi="Times New Roman" w:cs="Times New Roman"/>
                        <w:noProof/>
                        <w:sz w:val="28"/>
                        <w:szCs w:val="28"/>
                      </w:rPr>
                    </w:pPr>
                    <w:r w:rsidRPr="00C46BFB">
                      <w:rPr>
                        <w:rFonts w:ascii="Times New Roman" w:hAnsi="Times New Roman" w:cs="Times New Roman"/>
                        <w:noProof/>
                        <w:sz w:val="28"/>
                        <w:szCs w:val="28"/>
                      </w:rPr>
                      <w:t xml:space="preserve">Phạm Quang Huy - Nguyễn Trọng Hiếu, Sách Vi điều Khiển và ứng dụng Arduino dành cho người tự học, Nhà xuất bản Bách Khoa Hà Nội, 2019. </w:t>
                    </w:r>
                  </w:p>
                </w:tc>
              </w:tr>
              <w:tr w:rsidR="00C46BFB" w14:paraId="5729D112" w14:textId="77777777">
                <w:trPr>
                  <w:divId w:val="346297717"/>
                  <w:tblCellSpacing w:w="15" w:type="dxa"/>
                </w:trPr>
                <w:tc>
                  <w:tcPr>
                    <w:tcW w:w="50" w:type="pct"/>
                    <w:hideMark/>
                  </w:tcPr>
                  <w:p w14:paraId="025B51D7" w14:textId="77777777" w:rsidR="00C46BFB" w:rsidRDefault="00C46BFB" w:rsidP="00C46BFB">
                    <w:pPr>
                      <w:pStyle w:val="Bibliography"/>
                      <w:spacing w:after="0" w:line="360" w:lineRule="auto"/>
                      <w:rPr>
                        <w:noProof/>
                      </w:rPr>
                    </w:pPr>
                    <w:r>
                      <w:rPr>
                        <w:noProof/>
                      </w:rPr>
                      <w:t xml:space="preserve">[5] </w:t>
                    </w:r>
                  </w:p>
                </w:tc>
                <w:tc>
                  <w:tcPr>
                    <w:tcW w:w="0" w:type="auto"/>
                    <w:hideMark/>
                  </w:tcPr>
                  <w:p w14:paraId="045F4D6C" w14:textId="77777777" w:rsidR="00C46BFB" w:rsidRPr="00C46BFB" w:rsidRDefault="00C46BFB" w:rsidP="00C46BFB">
                    <w:pPr>
                      <w:pStyle w:val="Bibliography"/>
                      <w:spacing w:after="0" w:line="360" w:lineRule="auto"/>
                      <w:rPr>
                        <w:rFonts w:ascii="Times New Roman" w:hAnsi="Times New Roman" w:cs="Times New Roman"/>
                        <w:noProof/>
                        <w:sz w:val="28"/>
                        <w:szCs w:val="28"/>
                      </w:rPr>
                    </w:pPr>
                    <w:r w:rsidRPr="00C46BFB">
                      <w:rPr>
                        <w:rFonts w:ascii="Times New Roman" w:hAnsi="Times New Roman" w:cs="Times New Roman"/>
                        <w:noProof/>
                        <w:sz w:val="28"/>
                        <w:szCs w:val="28"/>
                      </w:rPr>
                      <w:t xml:space="preserve">Nguyễn Việt Hùng - Trương Ngọc Anh, Điều khiển thông minh, Trường Đại học Sư Phạm Kỹ Thuật Hồ Chí Minh, 2008. </w:t>
                    </w:r>
                  </w:p>
                </w:tc>
              </w:tr>
            </w:tbl>
            <w:p w14:paraId="59D40D95" w14:textId="77777777" w:rsidR="00C46BFB" w:rsidRDefault="00C46BFB" w:rsidP="00C46BFB">
              <w:pPr>
                <w:spacing w:after="0" w:line="360" w:lineRule="auto"/>
                <w:divId w:val="346297717"/>
                <w:rPr>
                  <w:rFonts w:eastAsia="Times New Roman"/>
                  <w:noProof/>
                </w:rPr>
              </w:pPr>
            </w:p>
            <w:p w14:paraId="3285F580" w14:textId="164B6958" w:rsidR="00C46BFB" w:rsidRDefault="00C46BFB" w:rsidP="00C46BFB">
              <w:pPr>
                <w:spacing w:after="0" w:line="360" w:lineRule="auto"/>
              </w:pPr>
              <w:r>
                <w:rPr>
                  <w:b/>
                  <w:bCs/>
                  <w:noProof/>
                </w:rPr>
                <w:fldChar w:fldCharType="end"/>
              </w:r>
            </w:p>
          </w:sdtContent>
        </w:sdt>
      </w:sdtContent>
    </w:sdt>
    <w:p w14:paraId="3B49B3DF" w14:textId="77777777" w:rsidR="00881829" w:rsidRDefault="00881829" w:rsidP="00C944F3">
      <w:pPr>
        <w:pStyle w:val="content"/>
        <w:spacing w:line="276" w:lineRule="auto"/>
        <w:ind w:firstLine="0"/>
        <w:rPr>
          <w:color w:val="212529"/>
        </w:rPr>
      </w:pPr>
    </w:p>
    <w:p w14:paraId="3323AB8A" w14:textId="193CA4B6" w:rsidR="005629B5" w:rsidRDefault="005629B5" w:rsidP="00B42415">
      <w:pPr>
        <w:pStyle w:val="content"/>
        <w:spacing w:line="276" w:lineRule="auto"/>
        <w:ind w:firstLine="0"/>
        <w:jc w:val="left"/>
        <w:rPr>
          <w:rFonts w:cs="Times New Roman"/>
          <w:szCs w:val="28"/>
        </w:rPr>
      </w:pPr>
    </w:p>
    <w:p w14:paraId="46879E4D" w14:textId="5BD0D50D" w:rsidR="00C46BFB" w:rsidRDefault="00C46BFB" w:rsidP="00B42415">
      <w:pPr>
        <w:pStyle w:val="content"/>
        <w:spacing w:line="276" w:lineRule="auto"/>
        <w:ind w:firstLine="0"/>
        <w:jc w:val="left"/>
        <w:rPr>
          <w:rFonts w:cs="Times New Roman"/>
          <w:szCs w:val="28"/>
        </w:rPr>
      </w:pPr>
    </w:p>
    <w:p w14:paraId="758A2ED5" w14:textId="51339CC9" w:rsidR="00C46BFB" w:rsidRDefault="00C46BFB" w:rsidP="00B42415">
      <w:pPr>
        <w:pStyle w:val="content"/>
        <w:spacing w:line="276" w:lineRule="auto"/>
        <w:ind w:firstLine="0"/>
        <w:jc w:val="left"/>
        <w:rPr>
          <w:rFonts w:cs="Times New Roman"/>
          <w:szCs w:val="28"/>
        </w:rPr>
      </w:pPr>
    </w:p>
    <w:p w14:paraId="4412AB27" w14:textId="1B3CD2BC" w:rsidR="00C46BFB" w:rsidRDefault="00C46BFB" w:rsidP="00B42415">
      <w:pPr>
        <w:pStyle w:val="content"/>
        <w:spacing w:line="276" w:lineRule="auto"/>
        <w:ind w:firstLine="0"/>
        <w:jc w:val="left"/>
        <w:rPr>
          <w:rFonts w:cs="Times New Roman"/>
          <w:szCs w:val="28"/>
        </w:rPr>
      </w:pPr>
    </w:p>
    <w:p w14:paraId="076D286D" w14:textId="01B4A4EF" w:rsidR="00C46BFB" w:rsidRDefault="00C46BFB" w:rsidP="00B42415">
      <w:pPr>
        <w:pStyle w:val="content"/>
        <w:spacing w:line="276" w:lineRule="auto"/>
        <w:ind w:firstLine="0"/>
        <w:jc w:val="left"/>
        <w:rPr>
          <w:rFonts w:cs="Times New Roman"/>
          <w:szCs w:val="28"/>
        </w:rPr>
      </w:pPr>
    </w:p>
    <w:p w14:paraId="0A28154E" w14:textId="3EC618D2" w:rsidR="00C46BFB" w:rsidRDefault="00C46BFB" w:rsidP="00B42415">
      <w:pPr>
        <w:pStyle w:val="content"/>
        <w:spacing w:line="276" w:lineRule="auto"/>
        <w:ind w:firstLine="0"/>
        <w:jc w:val="left"/>
        <w:rPr>
          <w:rFonts w:cs="Times New Roman"/>
          <w:szCs w:val="28"/>
        </w:rPr>
      </w:pPr>
    </w:p>
    <w:p w14:paraId="50B305B2" w14:textId="7EEE7146" w:rsidR="00C46BFB" w:rsidRDefault="00C46BFB" w:rsidP="00B42415">
      <w:pPr>
        <w:pStyle w:val="content"/>
        <w:spacing w:line="276" w:lineRule="auto"/>
        <w:ind w:firstLine="0"/>
        <w:jc w:val="left"/>
        <w:rPr>
          <w:rFonts w:cs="Times New Roman"/>
          <w:szCs w:val="28"/>
        </w:rPr>
      </w:pPr>
    </w:p>
    <w:p w14:paraId="1C7C950D" w14:textId="726EC8B2" w:rsidR="00C46BFB" w:rsidRDefault="00C46BFB" w:rsidP="00B42415">
      <w:pPr>
        <w:pStyle w:val="content"/>
        <w:spacing w:line="276" w:lineRule="auto"/>
        <w:ind w:firstLine="0"/>
        <w:jc w:val="left"/>
        <w:rPr>
          <w:rFonts w:cs="Times New Roman"/>
          <w:szCs w:val="28"/>
        </w:rPr>
      </w:pPr>
    </w:p>
    <w:p w14:paraId="1F163E9D" w14:textId="336CE0E2" w:rsidR="00C46BFB" w:rsidRDefault="00C46BFB" w:rsidP="00B42415">
      <w:pPr>
        <w:pStyle w:val="content"/>
        <w:spacing w:line="276" w:lineRule="auto"/>
        <w:ind w:firstLine="0"/>
        <w:jc w:val="left"/>
        <w:rPr>
          <w:rFonts w:cs="Times New Roman"/>
          <w:szCs w:val="28"/>
        </w:rPr>
      </w:pPr>
    </w:p>
    <w:p w14:paraId="72FBFB64" w14:textId="47E81B7F" w:rsidR="00C46BFB" w:rsidRDefault="00C46BFB" w:rsidP="00B42415">
      <w:pPr>
        <w:pStyle w:val="content"/>
        <w:spacing w:line="276" w:lineRule="auto"/>
        <w:ind w:firstLine="0"/>
        <w:jc w:val="left"/>
        <w:rPr>
          <w:rFonts w:cs="Times New Roman"/>
          <w:szCs w:val="28"/>
        </w:rPr>
      </w:pPr>
    </w:p>
    <w:p w14:paraId="2E73ADD5" w14:textId="77777777" w:rsidR="00C46BFB" w:rsidRPr="00F4757E" w:rsidRDefault="00C46BFB" w:rsidP="00B42415">
      <w:pPr>
        <w:pStyle w:val="content"/>
        <w:spacing w:line="276" w:lineRule="auto"/>
        <w:ind w:firstLine="0"/>
        <w:jc w:val="left"/>
        <w:rPr>
          <w:rFonts w:cs="Times New Roman"/>
          <w:szCs w:val="28"/>
        </w:rPr>
      </w:pPr>
    </w:p>
    <w:p w14:paraId="09B89859" w14:textId="77777777" w:rsidR="00F4757E" w:rsidRDefault="00F4757E" w:rsidP="00C55103">
      <w:pPr>
        <w:pStyle w:val="content"/>
        <w:ind w:firstLine="0"/>
        <w:jc w:val="left"/>
        <w:rPr>
          <w:rFonts w:cs="Times New Roman"/>
          <w:szCs w:val="28"/>
        </w:rPr>
      </w:pPr>
    </w:p>
    <w:p w14:paraId="6C078CC7" w14:textId="666DEF29" w:rsidR="00010D3A" w:rsidRDefault="00301E99" w:rsidP="00301E99">
      <w:pPr>
        <w:pStyle w:val="Heading1"/>
        <w:numPr>
          <w:ilvl w:val="0"/>
          <w:numId w:val="0"/>
        </w:numPr>
        <w:jc w:val="left"/>
        <w:rPr>
          <w:caps w:val="0"/>
        </w:rPr>
      </w:pPr>
      <w:bookmarkStart w:id="153" w:name="_Toc105107368"/>
      <w:r>
        <w:rPr>
          <w:caps w:val="0"/>
        </w:rPr>
        <w:lastRenderedPageBreak/>
        <w:t>PHỤ LỤC</w:t>
      </w:r>
      <w:bookmarkEnd w:id="153"/>
    </w:p>
    <w:p w14:paraId="3F0658D4" w14:textId="0689BDDC" w:rsidR="00F341CC" w:rsidRPr="00F341CC" w:rsidRDefault="00B07ED9" w:rsidP="00F341CC">
      <w:pPr>
        <w:pStyle w:val="content"/>
        <w:ind w:firstLine="0"/>
        <w:rPr>
          <w:rFonts w:cs="Times New Roman"/>
          <w:szCs w:val="28"/>
        </w:rPr>
      </w:pPr>
      <w:r w:rsidRPr="00B42415">
        <w:rPr>
          <w:rFonts w:cs="Times New Roman"/>
          <w:szCs w:val="28"/>
        </w:rPr>
        <w:t>Code lập trình ESP32</w:t>
      </w:r>
    </w:p>
    <w:p w14:paraId="718A960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#include &lt;PubSubClient.h&gt;</w:t>
      </w:r>
    </w:p>
    <w:p w14:paraId="6CAA82A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#include &lt;WiFi.h&gt;</w:t>
      </w:r>
    </w:p>
    <w:p w14:paraId="6463211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#include &lt;ArduinoJson.h&gt;</w:t>
      </w:r>
    </w:p>
    <w:p w14:paraId="49F9B39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#include &lt;Wire.h&gt;</w:t>
      </w:r>
    </w:p>
    <w:p w14:paraId="00BD9982" w14:textId="3761E5D3"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#include &lt;LiquidCrystal_I2C.h&gt;</w:t>
      </w:r>
    </w:p>
    <w:p w14:paraId="04B6CE7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//ota update</w:t>
      </w:r>
    </w:p>
    <w:p w14:paraId="741C8F7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#include &lt;ESPAsyncWebServer.h&gt;</w:t>
      </w:r>
    </w:p>
    <w:p w14:paraId="05988338" w14:textId="41BA9509"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#include &lt;AsyncElegantOTA.h&gt;</w:t>
      </w:r>
    </w:p>
    <w:p w14:paraId="46EEB24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#define ssid "dieukhien"</w:t>
      </w:r>
    </w:p>
    <w:p w14:paraId="38371F08" w14:textId="2DF45BC1"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#define password "123456788"</w:t>
      </w:r>
    </w:p>
    <w:p w14:paraId="35AE391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#define mqtt_server "broker.hivemq.com" </w:t>
      </w:r>
    </w:p>
    <w:p w14:paraId="77D20B1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#define mqtt_user ""    </w:t>
      </w:r>
    </w:p>
    <w:p w14:paraId="500141D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#define mqtt_pwd ""</w:t>
      </w:r>
    </w:p>
    <w:p w14:paraId="035E1112" w14:textId="1270BAA8"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const uint16_t mqtt_port = 1883; </w:t>
      </w:r>
    </w:p>
    <w:p w14:paraId="4AC188F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String mqtt_topic_control_TB = "nguyenvanvinh/controlTB"; //subscribe nhan ve</w:t>
      </w:r>
    </w:p>
    <w:p w14:paraId="7DB0A37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String mqtt_topic_infor_TB_ALL = "nguyenvanvinh/inforTBALL";//publish</w:t>
      </w:r>
    </w:p>
    <w:p w14:paraId="292A3F96" w14:textId="09B573B6"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String mqtt_topic_infor_TB_Relay = "nguyenvanvinh/inforTBRelay"; //publish gui di</w:t>
      </w:r>
    </w:p>
    <w:p w14:paraId="54D6157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WiFiClient espClient;</w:t>
      </w:r>
    </w:p>
    <w:p w14:paraId="1DE81C9D" w14:textId="1124B4D5"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PubSubClient client(espClient);</w:t>
      </w:r>
    </w:p>
    <w:p w14:paraId="148778FD" w14:textId="483A0D32"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AsyncWebServer server(80);</w:t>
      </w:r>
    </w:p>
    <w:p w14:paraId="2C3939E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//function define </w:t>
      </w:r>
    </w:p>
    <w:p w14:paraId="2A6E60E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callback(char* topic, byte* payload, unsigned int length);</w:t>
      </w:r>
    </w:p>
    <w:p w14:paraId="6787600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setup_wifi();</w:t>
      </w:r>
    </w:p>
    <w:p w14:paraId="731633A9" w14:textId="76190B61"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reconnect();</w:t>
      </w:r>
    </w:p>
    <w:p w14:paraId="35C8C40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//rtos define khoi tao nhiêu luong</w:t>
      </w:r>
    </w:p>
    <w:p w14:paraId="464D62A8" w14:textId="39D68EBC"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taskInit();</w:t>
      </w:r>
    </w:p>
    <w:p w14:paraId="21CE8F7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//ota update</w:t>
      </w:r>
    </w:p>
    <w:p w14:paraId="7B88E8E9" w14:textId="772E9DEE"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otaUpdate();</w:t>
      </w:r>
    </w:p>
    <w:p w14:paraId="4E5C302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//user var define khai bao cac bien</w:t>
      </w:r>
    </w:p>
    <w:p w14:paraId="41B0053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String Data = "";</w:t>
      </w:r>
    </w:p>
    <w:p w14:paraId="18C5AA1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uint16_t dataInt = 0;</w:t>
      </w:r>
    </w:p>
    <w:p w14:paraId="7219E46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lastRenderedPageBreak/>
        <w:t>float dataFloat = 0;</w:t>
      </w:r>
    </w:p>
    <w:p w14:paraId="5591BF21" w14:textId="526DB948"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uint16_t dataLight = 0;</w:t>
      </w:r>
    </w:p>
    <w:p w14:paraId="535E331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//button variable vao</w:t>
      </w:r>
    </w:p>
    <w:p w14:paraId="5FDB255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den3Pin = 15;</w:t>
      </w:r>
    </w:p>
    <w:p w14:paraId="7533691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den2Pin = 4;</w:t>
      </w:r>
    </w:p>
    <w:p w14:paraId="5053A14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den1Pin = 16;</w:t>
      </w:r>
    </w:p>
    <w:p w14:paraId="335FC9E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den4Pin = 17;</w:t>
      </w:r>
    </w:p>
    <w:p w14:paraId="7CD0C4C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denAllPin = 5;</w:t>
      </w:r>
    </w:p>
    <w:p w14:paraId="3ACFF98B" w14:textId="5669E8E1"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remPin = 18;</w:t>
      </w:r>
    </w:p>
    <w:p w14:paraId="57A525F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//output pin </w:t>
      </w:r>
    </w:p>
    <w:p w14:paraId="75AE076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den1OutPin = 25;</w:t>
      </w:r>
    </w:p>
    <w:p w14:paraId="305E439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den2OutPin = 32;</w:t>
      </w:r>
    </w:p>
    <w:p w14:paraId="2B53136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den3OutPin = 23;</w:t>
      </w:r>
    </w:p>
    <w:p w14:paraId="2D1B33D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den4OutPin = 26;</w:t>
      </w:r>
    </w:p>
    <w:p w14:paraId="348841C5" w14:textId="3817E4E4"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den5OutPin = 33;</w:t>
      </w:r>
    </w:p>
    <w:p w14:paraId="6A4FF86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l298COutPin = 14;</w:t>
      </w:r>
    </w:p>
    <w:p w14:paraId="21D9CEE3" w14:textId="07B4E0EA"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l298DOutPin = 27;</w:t>
      </w:r>
    </w:p>
    <w:p w14:paraId="3BE2A10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button1PressCount = 0;</w:t>
      </w:r>
    </w:p>
    <w:p w14:paraId="0049274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button2PressCount = 0;</w:t>
      </w:r>
    </w:p>
    <w:p w14:paraId="1173663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button3PressCount = 0;</w:t>
      </w:r>
    </w:p>
    <w:p w14:paraId="13252D0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button4PressCount = 0;</w:t>
      </w:r>
    </w:p>
    <w:p w14:paraId="143CBCE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button5PressCount = 0;</w:t>
      </w:r>
    </w:p>
    <w:p w14:paraId="42983048" w14:textId="41251B91"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button6PressCount = 0;</w:t>
      </w:r>
    </w:p>
    <w:p w14:paraId="63810A4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PWMchannel0 = 0;</w:t>
      </w:r>
    </w:p>
    <w:p w14:paraId="286FBD4E" w14:textId="479F6A1C"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int PWMchannel1 = 1;</w:t>
      </w:r>
    </w:p>
    <w:p w14:paraId="61BE1D3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nguyen mau khoi tao ham</w:t>
      </w:r>
    </w:p>
    <w:p w14:paraId="5573DCE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l298nInit();</w:t>
      </w:r>
    </w:p>
    <w:p w14:paraId="5A9E9811" w14:textId="49B6853E"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pinInit();</w:t>
      </w:r>
    </w:p>
    <w:p w14:paraId="113CB25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rotateClock();</w:t>
      </w:r>
    </w:p>
    <w:p w14:paraId="549BAA62" w14:textId="7A2289E4"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rotateNotClock();</w:t>
      </w:r>
    </w:p>
    <w:p w14:paraId="72E458A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//******************KHAI BAO NGUYEN MAU RTOS******************</w:t>
      </w:r>
    </w:p>
    <w:p w14:paraId="3D28E8F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//khai bao ham nguyen mau cua cac nut nhan rtos</w:t>
      </w:r>
    </w:p>
    <w:p w14:paraId="657E028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handleButton1Task();</w:t>
      </w:r>
    </w:p>
    <w:p w14:paraId="2E32E03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handleButton2Task();</w:t>
      </w:r>
    </w:p>
    <w:p w14:paraId="70D141A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lastRenderedPageBreak/>
        <w:t>void handleButton3Task();</w:t>
      </w:r>
    </w:p>
    <w:p w14:paraId="26D1688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handleButton4Task();</w:t>
      </w:r>
    </w:p>
    <w:p w14:paraId="4AA5003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handleButton5Task();</w:t>
      </w:r>
    </w:p>
    <w:p w14:paraId="3705A4F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handleButton6Task();</w:t>
      </w:r>
    </w:p>
    <w:p w14:paraId="6E960B3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handleButton1(void *parameter);</w:t>
      </w:r>
    </w:p>
    <w:p w14:paraId="0D39306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handleButton2(void *parameter);</w:t>
      </w:r>
    </w:p>
    <w:p w14:paraId="66017BD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handleButton3(void *parameter);</w:t>
      </w:r>
    </w:p>
    <w:p w14:paraId="61F98E7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handleButton4(void *parameter);</w:t>
      </w:r>
    </w:p>
    <w:p w14:paraId="3DDB92D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handleButton5(void *parameter);</w:t>
      </w:r>
    </w:p>
    <w:p w14:paraId="2B9D4EF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handleButton6(void *parameter);</w:t>
      </w:r>
    </w:p>
    <w:p w14:paraId="4CEB6C8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//khai bao ham nguyen mau cua cac nut nhan rtos</w:t>
      </w:r>
    </w:p>
    <w:p w14:paraId="7EAED76B" w14:textId="77777777" w:rsidR="00F341CC" w:rsidRPr="00F341CC" w:rsidRDefault="00F341CC" w:rsidP="00F341CC">
      <w:pPr>
        <w:pStyle w:val="content"/>
        <w:spacing w:line="276" w:lineRule="auto"/>
        <w:ind w:firstLine="426"/>
        <w:rPr>
          <w:rFonts w:cs="Times New Roman"/>
          <w:sz w:val="20"/>
          <w:szCs w:val="20"/>
        </w:rPr>
      </w:pPr>
    </w:p>
    <w:p w14:paraId="148B316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//khai bao ham gui du lieu len mqtt</w:t>
      </w:r>
    </w:p>
    <w:p w14:paraId="3AF367A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sendMqttTask();</w:t>
      </w:r>
    </w:p>
    <w:p w14:paraId="26DB673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sendMqtt(void *parameter);</w:t>
      </w:r>
    </w:p>
    <w:p w14:paraId="4A12F5F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sendDataMQTT();</w:t>
      </w:r>
    </w:p>
    <w:p w14:paraId="5472771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//khai bao ham gui du lieu len mqtt</w:t>
      </w:r>
    </w:p>
    <w:p w14:paraId="464FAB4F" w14:textId="77777777" w:rsidR="00F341CC" w:rsidRPr="00F341CC" w:rsidRDefault="00F341CC" w:rsidP="00F341CC">
      <w:pPr>
        <w:pStyle w:val="content"/>
        <w:spacing w:line="276" w:lineRule="auto"/>
        <w:ind w:firstLine="426"/>
        <w:rPr>
          <w:rFonts w:cs="Times New Roman"/>
          <w:sz w:val="20"/>
          <w:szCs w:val="20"/>
        </w:rPr>
      </w:pPr>
    </w:p>
    <w:p w14:paraId="796BDC7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//khai bao ham doc cam bien va xu ly cam bien</w:t>
      </w:r>
    </w:p>
    <w:p w14:paraId="39F6FC6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handleAutoTask();</w:t>
      </w:r>
    </w:p>
    <w:p w14:paraId="533EF16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handleAuto(void *parameter);</w:t>
      </w:r>
    </w:p>
    <w:p w14:paraId="30BF2C3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//khai bao ham doc cam bien va xu ly cam bien</w:t>
      </w:r>
    </w:p>
    <w:p w14:paraId="31113917" w14:textId="77777777" w:rsidR="00F341CC" w:rsidRPr="00F341CC" w:rsidRDefault="00F341CC" w:rsidP="00F341CC">
      <w:pPr>
        <w:pStyle w:val="content"/>
        <w:spacing w:line="276" w:lineRule="auto"/>
        <w:ind w:firstLine="426"/>
        <w:rPr>
          <w:rFonts w:cs="Times New Roman"/>
          <w:sz w:val="20"/>
          <w:szCs w:val="20"/>
        </w:rPr>
      </w:pPr>
    </w:p>
    <w:p w14:paraId="10CDA544" w14:textId="374EDE63"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//**********KHAI BAO NGUYEN MAU RTOS******</w:t>
      </w:r>
    </w:p>
    <w:p w14:paraId="3C49E04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setup() {</w:t>
      </w:r>
    </w:p>
    <w:p w14:paraId="792D843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Serial.begin(115200);</w:t>
      </w:r>
    </w:p>
    <w:p w14:paraId="62371BC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WiFi.begin(ssid, password);</w:t>
      </w:r>
    </w:p>
    <w:p w14:paraId="7732B39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pinInit();</w:t>
      </w:r>
    </w:p>
    <w:p w14:paraId="6F203DB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l298nInit();</w:t>
      </w:r>
    </w:p>
    <w:p w14:paraId="42ED30A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setup_wifi();</w:t>
      </w:r>
    </w:p>
    <w:p w14:paraId="206FA0E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otaUpdate();</w:t>
      </w:r>
    </w:p>
    <w:p w14:paraId="757B8C0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client.setServer(mqtt_server, mqtt_port); </w:t>
      </w:r>
    </w:p>
    <w:p w14:paraId="1FB82D3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client.setCallback(callback);</w:t>
      </w:r>
    </w:p>
    <w:p w14:paraId="77AC02E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taskInit();</w:t>
      </w:r>
    </w:p>
    <w:p w14:paraId="110B6B19" w14:textId="552C9DDE" w:rsidR="00F341CC" w:rsidRPr="00F341CC" w:rsidRDefault="00F341CC" w:rsidP="006F5A5E">
      <w:pPr>
        <w:pStyle w:val="content"/>
        <w:spacing w:line="276" w:lineRule="auto"/>
        <w:ind w:firstLine="426"/>
        <w:rPr>
          <w:rFonts w:cs="Times New Roman"/>
          <w:sz w:val="20"/>
          <w:szCs w:val="20"/>
        </w:rPr>
      </w:pPr>
    </w:p>
    <w:p w14:paraId="7E1869A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loop()</w:t>
      </w:r>
    </w:p>
    <w:p w14:paraId="099B42F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246559F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(!client.connected()) {</w:t>
      </w:r>
    </w:p>
    <w:p w14:paraId="5F386CA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reconnect();</w:t>
      </w:r>
    </w:p>
    <w:p w14:paraId="12AE524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496A24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client.loop();</w:t>
      </w:r>
    </w:p>
    <w:p w14:paraId="4B518060" w14:textId="45506313" w:rsidR="00F341CC" w:rsidRPr="00F341CC" w:rsidRDefault="00F341CC" w:rsidP="006F5A5E">
      <w:pPr>
        <w:pStyle w:val="content"/>
        <w:spacing w:line="276" w:lineRule="auto"/>
        <w:ind w:firstLine="426"/>
        <w:rPr>
          <w:rFonts w:cs="Times New Roman"/>
          <w:sz w:val="20"/>
          <w:szCs w:val="20"/>
        </w:rPr>
      </w:pPr>
    </w:p>
    <w:p w14:paraId="10B6C24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callback(char* topic, byte* payload, unsigned int length)</w:t>
      </w:r>
    </w:p>
    <w:p w14:paraId="1E856F78" w14:textId="37F5AE50"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w:t>
      </w:r>
    </w:p>
    <w:p w14:paraId="0012122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String Data = "";</w:t>
      </w:r>
    </w:p>
    <w:p w14:paraId="5050426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for (int i = 0; i &lt; length; i++)</w:t>
      </w:r>
    </w:p>
    <w:p w14:paraId="3210658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3A12BF2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Data += (char)payload[i]; </w:t>
      </w:r>
    </w:p>
    <w:p w14:paraId="714C4230" w14:textId="672D07CE"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 xml:space="preserve">  }</w:t>
      </w:r>
    </w:p>
    <w:p w14:paraId="6E5E3B4A" w14:textId="45915462"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 xml:space="preserve">  dataInt = Data.toInt();</w:t>
      </w:r>
    </w:p>
    <w:p w14:paraId="30156DB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if(strcmp(topic, mqtt_topic_control_TB.c_str()) == 0)</w:t>
      </w:r>
    </w:p>
    <w:p w14:paraId="411F95D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73C4636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String Data = "";</w:t>
      </w:r>
    </w:p>
    <w:p w14:paraId="50270BE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for (int i = 0; i &lt; length; i++)</w:t>
      </w:r>
    </w:p>
    <w:p w14:paraId="0500D63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C26DD6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Data += (char)payload[i]; </w:t>
      </w:r>
    </w:p>
    <w:p w14:paraId="4A07FDE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2FA43FB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dataInt = Data.toInt();</w:t>
      </w:r>
    </w:p>
    <w:p w14:paraId="1CC5556A" w14:textId="735F18AD"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 xml:space="preserve">    Serial.println(dataInt);</w:t>
      </w:r>
    </w:p>
    <w:p w14:paraId="596A85F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 1</w:t>
      </w:r>
    </w:p>
    <w:p w14:paraId="66A2595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(dataInt == 10)</w:t>
      </w:r>
    </w:p>
    <w:p w14:paraId="7D4ABED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3789171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button1PressCount = 0;</w:t>
      </w:r>
    </w:p>
    <w:p w14:paraId="2147183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digitalWrite(den1OutPin, LOW);</w:t>
      </w:r>
    </w:p>
    <w:p w14:paraId="3F79719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"10");</w:t>
      </w:r>
    </w:p>
    <w:p w14:paraId="310785B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8A2CCB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(dataInt == 11)</w:t>
      </w:r>
    </w:p>
    <w:p w14:paraId="6893C07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74BCCC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lastRenderedPageBreak/>
        <w:t xml:space="preserve">       button1PressCount = 1;</w:t>
      </w:r>
    </w:p>
    <w:p w14:paraId="01FCD56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digitalWrite(den1OutPin, HIGH);</w:t>
      </w:r>
    </w:p>
    <w:p w14:paraId="5B94813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"11");</w:t>
      </w:r>
    </w:p>
    <w:p w14:paraId="6B2E649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DD6C40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 2</w:t>
      </w:r>
    </w:p>
    <w:p w14:paraId="632A6CF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(dataInt == 20)</w:t>
      </w:r>
    </w:p>
    <w:p w14:paraId="6DA45E9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5CE56B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button2PressCount = 0;</w:t>
      </w:r>
    </w:p>
    <w:p w14:paraId="67E0C43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digitalWrite(den2OutPin, LOW);</w:t>
      </w:r>
    </w:p>
    <w:p w14:paraId="34D3DB0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"20");</w:t>
      </w:r>
    </w:p>
    <w:p w14:paraId="3E876B9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C37994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(dataInt == 21)</w:t>
      </w:r>
    </w:p>
    <w:p w14:paraId="2C01458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7D590E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button2PressCount = 1;</w:t>
      </w:r>
    </w:p>
    <w:p w14:paraId="6723E81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digitalWrite(den2OutPin, HIGH);</w:t>
      </w:r>
    </w:p>
    <w:p w14:paraId="678BD12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"21");</w:t>
      </w:r>
    </w:p>
    <w:p w14:paraId="79E4EA9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E07852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 3</w:t>
      </w:r>
    </w:p>
    <w:p w14:paraId="618B35B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(dataInt == 30)</w:t>
      </w:r>
    </w:p>
    <w:p w14:paraId="349817C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9D4070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button3PressCount = 0;</w:t>
      </w:r>
    </w:p>
    <w:p w14:paraId="661E6F0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digitalWrite(den3OutPin, LOW);</w:t>
      </w:r>
    </w:p>
    <w:p w14:paraId="3897724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"30");</w:t>
      </w:r>
    </w:p>
    <w:p w14:paraId="25081A3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2E24C3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(dataInt == 31)</w:t>
      </w:r>
    </w:p>
    <w:p w14:paraId="7E93394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7108CAA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button3PressCount = 1;</w:t>
      </w:r>
    </w:p>
    <w:p w14:paraId="7952761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digitalWrite(den3OutPin, HIGH);</w:t>
      </w:r>
    </w:p>
    <w:p w14:paraId="6B89A7C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"31");</w:t>
      </w:r>
    </w:p>
    <w:p w14:paraId="1AF6392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72FBB8D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 4</w:t>
      </w:r>
    </w:p>
    <w:p w14:paraId="3DEE7C2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(dataInt == 40)</w:t>
      </w:r>
    </w:p>
    <w:p w14:paraId="011E983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DC1ABC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digitalWrite(den4OutPin, LOW);</w:t>
      </w:r>
    </w:p>
    <w:p w14:paraId="59E8B80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lastRenderedPageBreak/>
        <w:t xml:space="preserve">       button4PressCount = 0;</w:t>
      </w:r>
    </w:p>
    <w:p w14:paraId="4FE9DB9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"40");</w:t>
      </w:r>
    </w:p>
    <w:p w14:paraId="599A4AF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F3A72B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(dataInt == 41)</w:t>
      </w:r>
    </w:p>
    <w:p w14:paraId="504EDA6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7C1D5CA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digitalWrite(den4OutPin, HIGH);</w:t>
      </w:r>
    </w:p>
    <w:p w14:paraId="0D79996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button4PressCount = 1;</w:t>
      </w:r>
    </w:p>
    <w:p w14:paraId="0CFF4A7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"41");</w:t>
      </w:r>
    </w:p>
    <w:p w14:paraId="38D820E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67312D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 5</w:t>
      </w:r>
    </w:p>
    <w:p w14:paraId="17A587B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(dataInt == 50)</w:t>
      </w:r>
    </w:p>
    <w:p w14:paraId="4453216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435950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"50");</w:t>
      </w:r>
    </w:p>
    <w:p w14:paraId="56A23BB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button5PressCount = 0;</w:t>
      </w:r>
    </w:p>
    <w:p w14:paraId="54CE6FFF" w14:textId="2242A653"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 xml:space="preserve">      rotateNotClock();</w:t>
      </w:r>
    </w:p>
    <w:p w14:paraId="0EAB696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0F726C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(dataInt == 51)</w:t>
      </w:r>
    </w:p>
    <w:p w14:paraId="0497670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3F583D0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"51");</w:t>
      </w:r>
    </w:p>
    <w:p w14:paraId="3729117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button5PressCount = 1;</w:t>
      </w:r>
    </w:p>
    <w:p w14:paraId="3D8F4A8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rotateClock();</w:t>
      </w:r>
    </w:p>
    <w:p w14:paraId="3D2C2B5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288595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 6</w:t>
      </w:r>
    </w:p>
    <w:p w14:paraId="23D82E2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(dataInt == 60)</w:t>
      </w:r>
    </w:p>
    <w:p w14:paraId="377070C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FA45D5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digitalWrite(den1OutPin, LOW);</w:t>
      </w:r>
    </w:p>
    <w:p w14:paraId="0F9E7A0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button1PressCount = 0;</w:t>
      </w:r>
    </w:p>
    <w:p w14:paraId="4DBD004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digitalWrite(den2OutPin, LOW);</w:t>
      </w:r>
    </w:p>
    <w:p w14:paraId="66C1003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button2PressCount = 0;</w:t>
      </w:r>
    </w:p>
    <w:p w14:paraId="1532C01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digitalWrite(den3OutPin, LOW);</w:t>
      </w:r>
    </w:p>
    <w:p w14:paraId="5700C27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button3PressCount = 0;</w:t>
      </w:r>
    </w:p>
    <w:p w14:paraId="5332512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digitalWrite(den4OutPin, LOW);</w:t>
      </w:r>
    </w:p>
    <w:p w14:paraId="4C616A1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button4PressCount = 0;</w:t>
      </w:r>
    </w:p>
    <w:p w14:paraId="5030C5E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"10");</w:t>
      </w:r>
    </w:p>
    <w:p w14:paraId="7A253A4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lastRenderedPageBreak/>
        <w:t xml:space="preserve">      client.publish(mqtt_topic_infor_TB_Relay.c_str(), "20");</w:t>
      </w:r>
    </w:p>
    <w:p w14:paraId="0139D6A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"30");</w:t>
      </w:r>
    </w:p>
    <w:p w14:paraId="22ED110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"40");</w:t>
      </w:r>
    </w:p>
    <w:p w14:paraId="7BB1ED4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"60");</w:t>
      </w:r>
    </w:p>
    <w:p w14:paraId="73E90F6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button6PressCount = 0;</w:t>
      </w:r>
    </w:p>
    <w:p w14:paraId="4EFFD63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7CA4EC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(dataInt == 61)</w:t>
      </w:r>
    </w:p>
    <w:p w14:paraId="373C1A3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17C7144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digitalWrite(den1OutPin, HIGH);</w:t>
      </w:r>
    </w:p>
    <w:p w14:paraId="4B621FF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button1PressCount = 1;</w:t>
      </w:r>
    </w:p>
    <w:p w14:paraId="0E7132B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digitalWrite(den2OutPin, HIGH);</w:t>
      </w:r>
    </w:p>
    <w:p w14:paraId="27B2F36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button2PressCount = 1;</w:t>
      </w:r>
    </w:p>
    <w:p w14:paraId="1731030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digitalWrite(den3OutPin, HIGH);</w:t>
      </w:r>
    </w:p>
    <w:p w14:paraId="4E4EBF8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button3PressCount = 1;</w:t>
      </w:r>
    </w:p>
    <w:p w14:paraId="3E163B3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digitalWrite(den4OutPin, HIGH);</w:t>
      </w:r>
    </w:p>
    <w:p w14:paraId="75E9938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button4PressCount = 1;</w:t>
      </w:r>
    </w:p>
    <w:p w14:paraId="1CCD7BE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"11");</w:t>
      </w:r>
    </w:p>
    <w:p w14:paraId="12165ED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"21");</w:t>
      </w:r>
    </w:p>
    <w:p w14:paraId="7F418B3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"31");</w:t>
      </w:r>
    </w:p>
    <w:p w14:paraId="1085A0E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"41");</w:t>
      </w:r>
    </w:p>
    <w:p w14:paraId="717AB07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"61");</w:t>
      </w:r>
    </w:p>
    <w:p w14:paraId="0AD1547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button6PressCount = 1;</w:t>
      </w:r>
    </w:p>
    <w:p w14:paraId="1BA26E1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167254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2D0EE1D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2EFB2ABC" w14:textId="77777777" w:rsidR="00F341CC" w:rsidRPr="00F341CC" w:rsidRDefault="00F341CC" w:rsidP="00F341CC">
      <w:pPr>
        <w:pStyle w:val="content"/>
        <w:spacing w:line="276" w:lineRule="auto"/>
        <w:ind w:firstLine="426"/>
        <w:rPr>
          <w:rFonts w:cs="Times New Roman"/>
          <w:sz w:val="20"/>
          <w:szCs w:val="20"/>
        </w:rPr>
      </w:pPr>
    </w:p>
    <w:p w14:paraId="74A32D2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setup_wifi() {</w:t>
      </w:r>
    </w:p>
    <w:p w14:paraId="330866F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delay(10);</w:t>
      </w:r>
    </w:p>
    <w:p w14:paraId="64621ED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Serial.println();</w:t>
      </w:r>
    </w:p>
    <w:p w14:paraId="2346F30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Serial.print("Connecting to ");</w:t>
      </w:r>
    </w:p>
    <w:p w14:paraId="6313FB7E" w14:textId="25FE4706"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 xml:space="preserve">  Serial.println(ssid);</w:t>
      </w:r>
    </w:p>
    <w:p w14:paraId="10A3FAC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(WiFi.status() != WL_CONNECTED) {</w:t>
      </w:r>
    </w:p>
    <w:p w14:paraId="7DD93EC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delay(500);</w:t>
      </w:r>
    </w:p>
    <w:p w14:paraId="124A038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Serial.print(".");</w:t>
      </w:r>
    </w:p>
    <w:p w14:paraId="3C76248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lastRenderedPageBreak/>
        <w:t xml:space="preserve">  }</w:t>
      </w:r>
    </w:p>
    <w:p w14:paraId="1B649B7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Serial.println("");</w:t>
      </w:r>
    </w:p>
    <w:p w14:paraId="7DAC520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Serial.println("WiFi connected");</w:t>
      </w:r>
    </w:p>
    <w:p w14:paraId="56D3F32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Serial.println("IP address: ");</w:t>
      </w:r>
    </w:p>
    <w:p w14:paraId="1C239E3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Serial.println(WiFi.localIP());</w:t>
      </w:r>
    </w:p>
    <w:p w14:paraId="34C4F2E3" w14:textId="26F786D3"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w:t>
      </w:r>
    </w:p>
    <w:p w14:paraId="02A6C41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reconnect()</w:t>
      </w:r>
    </w:p>
    <w:p w14:paraId="65743E3D" w14:textId="00FC17BC"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w:t>
      </w:r>
    </w:p>
    <w:p w14:paraId="3784A0C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(!client.connected())</w:t>
      </w:r>
    </w:p>
    <w:p w14:paraId="7618940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27F306E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String clientId = String(random(0xffff), HEX); </w:t>
      </w:r>
    </w:p>
    <w:p w14:paraId="315C1D8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(client.connect(clientId.c_str(), mqtt_user, mqtt_pwd))</w:t>
      </w:r>
    </w:p>
    <w:p w14:paraId="35E6004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3A4EEF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Serial.println("Connected MQTT");</w:t>
      </w:r>
    </w:p>
    <w:p w14:paraId="797077C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client.subscribe(mqtt_topic_control_TB.c_str());</w:t>
      </w:r>
    </w:p>
    <w:p w14:paraId="6AAF3B3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F80BDC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w:t>
      </w:r>
    </w:p>
    <w:p w14:paraId="68FD1F4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1A5080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Serial.println("Not Connnected MQTT");</w:t>
      </w:r>
    </w:p>
    <w:p w14:paraId="4331172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delay(3000);</w:t>
      </w:r>
    </w:p>
    <w:p w14:paraId="4D53337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7F1A962A" w14:textId="714CBF94"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 xml:space="preserve">  }</w:t>
      </w:r>
    </w:p>
    <w:p w14:paraId="39FFCC75" w14:textId="4CD61B04"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//*******gui du lieu len mqtt**********</w:t>
      </w:r>
    </w:p>
    <w:p w14:paraId="2553807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sendMqttTask()</w:t>
      </w:r>
    </w:p>
    <w:p w14:paraId="0F73440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54054CE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xTaskCreatePinnedToCore(  </w:t>
      </w:r>
    </w:p>
    <w:p w14:paraId="6A6438F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sendMqtt,  </w:t>
      </w:r>
    </w:p>
    <w:p w14:paraId="21EB6AE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"sendMqtt", </w:t>
      </w:r>
    </w:p>
    <w:p w14:paraId="5F6FDDD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2048,         </w:t>
      </w:r>
    </w:p>
    <w:p w14:paraId="619EE32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277D9C7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            </w:t>
      </w:r>
    </w:p>
    <w:p w14:paraId="18E89C1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2EB9A2F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w:t>
      </w:r>
    </w:p>
    <w:p w14:paraId="22AD611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707302F3" w14:textId="77777777" w:rsidR="00F341CC" w:rsidRPr="00F341CC" w:rsidRDefault="00F341CC" w:rsidP="00F341CC">
      <w:pPr>
        <w:pStyle w:val="content"/>
        <w:spacing w:line="276" w:lineRule="auto"/>
        <w:ind w:firstLine="426"/>
        <w:rPr>
          <w:rFonts w:cs="Times New Roman"/>
          <w:sz w:val="20"/>
          <w:szCs w:val="20"/>
        </w:rPr>
      </w:pPr>
    </w:p>
    <w:p w14:paraId="074522A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sendMqtt(void *parameter) {</w:t>
      </w:r>
    </w:p>
    <w:p w14:paraId="0250578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(1) {</w:t>
      </w:r>
    </w:p>
    <w:p w14:paraId="5F3AF2F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sendDataMQTT();</w:t>
      </w:r>
    </w:p>
    <w:p w14:paraId="7386EF0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vTaskDelay(2000 / portTICK_PERIOD_MS);</w:t>
      </w:r>
    </w:p>
    <w:p w14:paraId="1A8CCA7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406A3C4" w14:textId="4CD7473D"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w:t>
      </w:r>
    </w:p>
    <w:p w14:paraId="0DC542A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sendDataMQTT()</w:t>
      </w:r>
    </w:p>
    <w:p w14:paraId="639A360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2E17FAC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DynamicJsonDocument doc(1024);</w:t>
      </w:r>
    </w:p>
    <w:p w14:paraId="68FC28F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char inforInverterBuff[256];</w:t>
      </w:r>
    </w:p>
    <w:p w14:paraId="2CBB631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doc["den1"] = button1PressCount;</w:t>
      </w:r>
    </w:p>
    <w:p w14:paraId="2BD461E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doc["den2"]   =  button2PressCount;</w:t>
      </w:r>
    </w:p>
    <w:p w14:paraId="0DBC0BB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doc["den3"] =  button3PressCount;</w:t>
      </w:r>
    </w:p>
    <w:p w14:paraId="021A6BE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doc["den4"] =  button4PressCount;</w:t>
      </w:r>
    </w:p>
    <w:p w14:paraId="4AAA89D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doc["rem"]   =  button5PressCount;</w:t>
      </w:r>
    </w:p>
    <w:p w14:paraId="0B7789F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doc["denALL"]   =  button6PressCount;</w:t>
      </w:r>
    </w:p>
    <w:p w14:paraId="03F415A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serializeJson(doc, inforInverterBuff);</w:t>
      </w:r>
    </w:p>
    <w:p w14:paraId="45EE9FF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client.publish(mqtt_topic_infor_TB_ALL.c_str(), inforInverterBuff);</w:t>
      </w:r>
    </w:p>
    <w:p w14:paraId="6E7BEF2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4816F306" w14:textId="6F1052D9"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//****gui du lieu len mqtt****</w:t>
      </w:r>
    </w:p>
    <w:p w14:paraId="33760FDD" w14:textId="1968168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//*****xu ly nut nhan 01****</w:t>
      </w:r>
    </w:p>
    <w:p w14:paraId="534B4D3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handleButton1Task()</w:t>
      </w:r>
    </w:p>
    <w:p w14:paraId="0ADE8FE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17433EA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xTaskCreatePinnedToCore(  </w:t>
      </w:r>
    </w:p>
    <w:p w14:paraId="09C6525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handleButton1,  </w:t>
      </w:r>
    </w:p>
    <w:p w14:paraId="1850F79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"handleButton1",   </w:t>
      </w:r>
    </w:p>
    <w:p w14:paraId="753759F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2048,         </w:t>
      </w:r>
    </w:p>
    <w:p w14:paraId="678300B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27C052D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            </w:t>
      </w:r>
    </w:p>
    <w:p w14:paraId="1837B9F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2CE5C56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w:t>
      </w:r>
    </w:p>
    <w:p w14:paraId="05D281E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77CEE01F" w14:textId="77777777" w:rsidR="00F341CC" w:rsidRPr="00F341CC" w:rsidRDefault="00F341CC" w:rsidP="00F341CC">
      <w:pPr>
        <w:pStyle w:val="content"/>
        <w:spacing w:line="276" w:lineRule="auto"/>
        <w:ind w:firstLine="426"/>
        <w:rPr>
          <w:rFonts w:cs="Times New Roman"/>
          <w:sz w:val="20"/>
          <w:szCs w:val="20"/>
        </w:rPr>
      </w:pPr>
    </w:p>
    <w:p w14:paraId="5678F79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lastRenderedPageBreak/>
        <w:t>void handleButton1(void *parameter) {</w:t>
      </w:r>
    </w:p>
    <w:p w14:paraId="79BFAFF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(1) {</w:t>
      </w:r>
    </w:p>
    <w:p w14:paraId="49CEEC4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(digitalRead(den1Pin) == HIGH);</w:t>
      </w:r>
    </w:p>
    <w:p w14:paraId="224B2D5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(digitalRead(den1Pin) == LOW);</w:t>
      </w:r>
    </w:p>
    <w:p w14:paraId="391762B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button1PressCount ++;</w:t>
      </w:r>
    </w:p>
    <w:p w14:paraId="5133910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(button1PressCount == 2)</w:t>
      </w:r>
    </w:p>
    <w:p w14:paraId="424E8A8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A24917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button1PressCount = 0;</w:t>
      </w:r>
    </w:p>
    <w:p w14:paraId="47EC6B5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3DE2FB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(button1PressCount == 0)</w:t>
      </w:r>
    </w:p>
    <w:p w14:paraId="0DDA1E4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3C97C7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digitalWrite(den1OutPin, LOW);</w:t>
      </w:r>
    </w:p>
    <w:p w14:paraId="63B8AAC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"10");</w:t>
      </w:r>
    </w:p>
    <w:p w14:paraId="3E7DAF4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76B9F5B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(button1PressCount == 1)</w:t>
      </w:r>
    </w:p>
    <w:p w14:paraId="5714F6F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A52B76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digitalWrite(den1OutPin, HIGH);</w:t>
      </w:r>
    </w:p>
    <w:p w14:paraId="22E57561" w14:textId="60474B23"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"11");</w:t>
      </w:r>
    </w:p>
    <w:p w14:paraId="57D4CFC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1A33A7F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AC04C3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4E38690A" w14:textId="51979D7F"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//********xu ly nut nhan 01*******</w:t>
      </w:r>
    </w:p>
    <w:p w14:paraId="65229207" w14:textId="77777777" w:rsidR="00F341CC" w:rsidRPr="00F341CC" w:rsidRDefault="00F341CC" w:rsidP="00F341CC">
      <w:pPr>
        <w:pStyle w:val="content"/>
        <w:spacing w:line="276" w:lineRule="auto"/>
        <w:ind w:firstLine="426"/>
        <w:rPr>
          <w:rFonts w:cs="Times New Roman"/>
          <w:sz w:val="20"/>
          <w:szCs w:val="20"/>
        </w:rPr>
      </w:pPr>
    </w:p>
    <w:p w14:paraId="7A48F7DF" w14:textId="04B7A12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//********xu ly nut nhan 02*******</w:t>
      </w:r>
    </w:p>
    <w:p w14:paraId="5C5A245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handleButton2Task()</w:t>
      </w:r>
    </w:p>
    <w:p w14:paraId="0931010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3801918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xTaskCreatePinnedToCore(  </w:t>
      </w:r>
    </w:p>
    <w:p w14:paraId="2F38F16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handleButton2,  </w:t>
      </w:r>
    </w:p>
    <w:p w14:paraId="36913AC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"handleButton2",   </w:t>
      </w:r>
    </w:p>
    <w:p w14:paraId="7C88DFF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2048,         </w:t>
      </w:r>
    </w:p>
    <w:p w14:paraId="2A06359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4B41E64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            </w:t>
      </w:r>
    </w:p>
    <w:p w14:paraId="3A2CDDA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66404D0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w:t>
      </w:r>
    </w:p>
    <w:p w14:paraId="2D382E1F" w14:textId="13ADF8B0"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lastRenderedPageBreak/>
        <w:t>}</w:t>
      </w:r>
    </w:p>
    <w:p w14:paraId="5F4E1B4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handleButton2(void *parameter) {</w:t>
      </w:r>
    </w:p>
    <w:p w14:paraId="527844B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(1) {</w:t>
      </w:r>
    </w:p>
    <w:p w14:paraId="6AF1BC0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(digitalRead(den2Pin) == HIGH);</w:t>
      </w:r>
    </w:p>
    <w:p w14:paraId="56C67F2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(digitalRead(den2Pin) == LOW);</w:t>
      </w:r>
    </w:p>
    <w:p w14:paraId="1808E0B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button2PressCount ++;</w:t>
      </w:r>
    </w:p>
    <w:p w14:paraId="27A0EB3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(button2PressCount == 2)</w:t>
      </w:r>
    </w:p>
    <w:p w14:paraId="636CCC6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FE9D44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button2PressCount = 0;</w:t>
      </w:r>
    </w:p>
    <w:p w14:paraId="288140E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1A3654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(button2PressCount == 0)</w:t>
      </w:r>
    </w:p>
    <w:p w14:paraId="74708D8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1CF2A49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digitalWrite(den2OutPin, LOW);</w:t>
      </w:r>
    </w:p>
    <w:p w14:paraId="23A07EA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"20");</w:t>
      </w:r>
    </w:p>
    <w:p w14:paraId="5F28CCE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3B497EC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(button2PressCount == 1)</w:t>
      </w:r>
    </w:p>
    <w:p w14:paraId="0D916F5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1F69F8D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digitalWrite(den2OutPin, HIGH);</w:t>
      </w:r>
    </w:p>
    <w:p w14:paraId="3F7AF59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"21");</w:t>
      </w:r>
    </w:p>
    <w:p w14:paraId="6B2D6EC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8FF09C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7B27EB1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7BD3656E" w14:textId="187E26F3"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//*****xu ly nut nhan 02*****</w:t>
      </w:r>
    </w:p>
    <w:p w14:paraId="77E73434" w14:textId="61306421"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//******xu ly nut nhan 03*****</w:t>
      </w:r>
    </w:p>
    <w:p w14:paraId="7BCAA9D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handleButton3Task()</w:t>
      </w:r>
    </w:p>
    <w:p w14:paraId="28E2C68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1EE6AA5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xTaskCreatePinnedToCore( </w:t>
      </w:r>
    </w:p>
    <w:p w14:paraId="1220C2A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handleButton3, </w:t>
      </w:r>
    </w:p>
    <w:p w14:paraId="0DD7BF8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"handleButton3",  </w:t>
      </w:r>
    </w:p>
    <w:p w14:paraId="28DC8A5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2048,       </w:t>
      </w:r>
    </w:p>
    <w:p w14:paraId="2FB4310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2ECAACD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           </w:t>
      </w:r>
    </w:p>
    <w:p w14:paraId="3054B9C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3D66BCD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w:t>
      </w:r>
    </w:p>
    <w:p w14:paraId="29673F8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lastRenderedPageBreak/>
        <w:t>}</w:t>
      </w:r>
    </w:p>
    <w:p w14:paraId="78FCD31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handleButton3(void *parameter) {</w:t>
      </w:r>
    </w:p>
    <w:p w14:paraId="163B0A4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(1) {</w:t>
      </w:r>
    </w:p>
    <w:p w14:paraId="7205EF1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(digitalRead(den3Pin) == HIGH);</w:t>
      </w:r>
    </w:p>
    <w:p w14:paraId="68B1AF5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(digitalRead(den3Pin) == LOW);</w:t>
      </w:r>
    </w:p>
    <w:p w14:paraId="039FF41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button3PressCount ++;</w:t>
      </w:r>
    </w:p>
    <w:p w14:paraId="2A63261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(button3PressCount == 2)</w:t>
      </w:r>
    </w:p>
    <w:p w14:paraId="38B9FCA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21D7B0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button3PressCount = 0;</w:t>
      </w:r>
    </w:p>
    <w:p w14:paraId="500509B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C52935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(button3PressCount == 0)</w:t>
      </w:r>
    </w:p>
    <w:p w14:paraId="36EB2CA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771BBCA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digitalWrite(den3OutPin, LOW);</w:t>
      </w:r>
    </w:p>
    <w:p w14:paraId="7E2069C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"30");</w:t>
      </w:r>
    </w:p>
    <w:p w14:paraId="3C86790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DDD6F3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(button3PressCount == 1)</w:t>
      </w:r>
    </w:p>
    <w:p w14:paraId="02FF4B0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16EDDCB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digitalWrite(den3OutPin, HIGH);</w:t>
      </w:r>
    </w:p>
    <w:p w14:paraId="3E38AFB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"31");</w:t>
      </w:r>
    </w:p>
    <w:p w14:paraId="1FBA1DE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2191A2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80C323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053F8151" w14:textId="22AD8EAC"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//*****xu ly nut nhan 03**</w:t>
      </w:r>
      <w:r w:rsidR="006F5A5E">
        <w:rPr>
          <w:rFonts w:cs="Times New Roman"/>
          <w:sz w:val="20"/>
          <w:szCs w:val="20"/>
        </w:rPr>
        <w:t>**</w:t>
      </w:r>
    </w:p>
    <w:p w14:paraId="7050AE95" w14:textId="1CE3ACBC"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//*****xu ly nut nhan 04****</w:t>
      </w:r>
    </w:p>
    <w:p w14:paraId="62466B4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handleButton4Task()</w:t>
      </w:r>
    </w:p>
    <w:p w14:paraId="428E084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5DDFD62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xTaskCreatePinnedToCore( </w:t>
      </w:r>
    </w:p>
    <w:p w14:paraId="6F27212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handleButton4,  </w:t>
      </w:r>
    </w:p>
    <w:p w14:paraId="4B30D67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"handleButton4",  </w:t>
      </w:r>
    </w:p>
    <w:p w14:paraId="2B9FD39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2048,        </w:t>
      </w:r>
    </w:p>
    <w:p w14:paraId="2D86261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0E6F59E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          </w:t>
      </w:r>
    </w:p>
    <w:p w14:paraId="60D9CDA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1EB4A4B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w:t>
      </w:r>
    </w:p>
    <w:p w14:paraId="237512AD" w14:textId="77472B15"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lastRenderedPageBreak/>
        <w:t>}</w:t>
      </w:r>
    </w:p>
    <w:p w14:paraId="5D5A4B5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handleButton4(void *parameter) {</w:t>
      </w:r>
    </w:p>
    <w:p w14:paraId="6C0A2AC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(1) {</w:t>
      </w:r>
    </w:p>
    <w:p w14:paraId="5D1878D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(digitalRead(den4Pin) == HIGH);</w:t>
      </w:r>
    </w:p>
    <w:p w14:paraId="0EE010C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(digitalRead(den4Pin) == LOW);</w:t>
      </w:r>
    </w:p>
    <w:p w14:paraId="44F102E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button4PressCount ++;</w:t>
      </w:r>
    </w:p>
    <w:p w14:paraId="6D0A2D5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(button4PressCount == 2)</w:t>
      </w:r>
    </w:p>
    <w:p w14:paraId="3A7B3ED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2527D50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button4PressCount = 0;</w:t>
      </w:r>
    </w:p>
    <w:p w14:paraId="0424CD4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12E4052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(button4PressCount == 0)</w:t>
      </w:r>
    </w:p>
    <w:p w14:paraId="50A71D6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36210AD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digitalWrite(den4OutPin, LOW);</w:t>
      </w:r>
    </w:p>
    <w:p w14:paraId="2CAA641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"40");</w:t>
      </w:r>
    </w:p>
    <w:p w14:paraId="1FCF0C8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520F4D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(button4PressCount == 1)</w:t>
      </w:r>
    </w:p>
    <w:p w14:paraId="3C5D5C0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4A071C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digitalWrite(den4OutPin, HIGH);</w:t>
      </w:r>
    </w:p>
    <w:p w14:paraId="12E4E603" w14:textId="004CB33A"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"41");</w:t>
      </w:r>
    </w:p>
    <w:p w14:paraId="7258AC7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EDD7E5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2243B3A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651801C0" w14:textId="6655AEE0"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//******xu ly nut nhan 04*******</w:t>
      </w:r>
    </w:p>
    <w:p w14:paraId="65081876" w14:textId="1EEE0D0F"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//******xu ly nut nhan 05*******</w:t>
      </w:r>
    </w:p>
    <w:p w14:paraId="029F4E6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handleButton5Task()</w:t>
      </w:r>
    </w:p>
    <w:p w14:paraId="349039C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1C04ADF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xTaskCreatePinnedToCore(  </w:t>
      </w:r>
    </w:p>
    <w:p w14:paraId="7A93533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handleButton5, </w:t>
      </w:r>
    </w:p>
    <w:p w14:paraId="00ED624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"handleButton5",   </w:t>
      </w:r>
    </w:p>
    <w:p w14:paraId="2DE098F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2048,        </w:t>
      </w:r>
    </w:p>
    <w:p w14:paraId="1C58D45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16D5AFD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            </w:t>
      </w:r>
    </w:p>
    <w:p w14:paraId="1EC83BE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02AE551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w:t>
      </w:r>
    </w:p>
    <w:p w14:paraId="686BA4CD" w14:textId="0022B4ED"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lastRenderedPageBreak/>
        <w:t>}</w:t>
      </w:r>
    </w:p>
    <w:p w14:paraId="049E322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handleButton5(void *parameter) {</w:t>
      </w:r>
    </w:p>
    <w:p w14:paraId="43F6C84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(1) {</w:t>
      </w:r>
    </w:p>
    <w:p w14:paraId="6D6F0C6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(digitalRead(remPin) == HIGH);</w:t>
      </w:r>
    </w:p>
    <w:p w14:paraId="583BFB3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(digitalRead(remPin) == LOW);</w:t>
      </w:r>
    </w:p>
    <w:p w14:paraId="1020B27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button5PressCount ++;</w:t>
      </w:r>
    </w:p>
    <w:p w14:paraId="516B380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(button5PressCount == 2)</w:t>
      </w:r>
    </w:p>
    <w:p w14:paraId="1951323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5B015C3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button5PressCount = 0;</w:t>
      </w:r>
    </w:p>
    <w:p w14:paraId="5E3BDF8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39FB42A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(button5PressCount == 0)</w:t>
      </w:r>
    </w:p>
    <w:p w14:paraId="773960E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F4856E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"50");</w:t>
      </w:r>
    </w:p>
    <w:p w14:paraId="453A26C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rotateNotClock();</w:t>
      </w:r>
    </w:p>
    <w:p w14:paraId="62EF1BF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A1124A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(button5PressCount == 1)</w:t>
      </w:r>
    </w:p>
    <w:p w14:paraId="4EB8FF6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2A2AE43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"51");</w:t>
      </w:r>
    </w:p>
    <w:p w14:paraId="4A82DF7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rotateClock();</w:t>
      </w:r>
    </w:p>
    <w:p w14:paraId="19C4846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2317E33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673BA1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61D0A60C" w14:textId="1BEA68ED"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//*****xu ly nut nhan 05*****</w:t>
      </w:r>
    </w:p>
    <w:p w14:paraId="1C7F0912" w14:textId="6508C13F"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//*****xu ly nut nhan 06*****</w:t>
      </w:r>
    </w:p>
    <w:p w14:paraId="508BA62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handleButton6Task()</w:t>
      </w:r>
    </w:p>
    <w:p w14:paraId="1871B28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5CDAE41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xTaskCreatePinnedToCore(  </w:t>
      </w:r>
    </w:p>
    <w:p w14:paraId="546E557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handleButton6,  </w:t>
      </w:r>
    </w:p>
    <w:p w14:paraId="27D2D9F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"handleButton6",   </w:t>
      </w:r>
    </w:p>
    <w:p w14:paraId="5F013AC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2048,         </w:t>
      </w:r>
    </w:p>
    <w:p w14:paraId="4D39319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263088B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            </w:t>
      </w:r>
    </w:p>
    <w:p w14:paraId="2EFA591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55384AB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w:t>
      </w:r>
    </w:p>
    <w:p w14:paraId="6B97A21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lastRenderedPageBreak/>
        <w:t>}</w:t>
      </w:r>
    </w:p>
    <w:p w14:paraId="3331B14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handleButton6(void *parameter) {</w:t>
      </w:r>
    </w:p>
    <w:p w14:paraId="146BE7A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(1) {</w:t>
      </w:r>
    </w:p>
    <w:p w14:paraId="0AA30E9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(digitalRead(denAllPin) == HIGH);</w:t>
      </w:r>
    </w:p>
    <w:p w14:paraId="2C72B82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(digitalRead(denAllPin) == LOW);</w:t>
      </w:r>
    </w:p>
    <w:p w14:paraId="480F841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button6PressCount ++;</w:t>
      </w:r>
    </w:p>
    <w:p w14:paraId="164B2A9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(button6PressCount == 2)</w:t>
      </w:r>
    </w:p>
    <w:p w14:paraId="5CAEB51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3565BD9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button6PressCount = 0;</w:t>
      </w:r>
    </w:p>
    <w:p w14:paraId="1B28522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74E58B3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 (button6PressCount == 0)</w:t>
      </w:r>
    </w:p>
    <w:p w14:paraId="251BD63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37F6C0C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digitalWrite(den1OutPin, LOW);</w:t>
      </w:r>
    </w:p>
    <w:p w14:paraId="104F156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button1PressCount = 0;</w:t>
      </w:r>
    </w:p>
    <w:p w14:paraId="44F4A1E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digitalWrite(den2OutPin, LOW);</w:t>
      </w:r>
    </w:p>
    <w:p w14:paraId="77F2F49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button2PressCount = 0;</w:t>
      </w:r>
    </w:p>
    <w:p w14:paraId="3E9DA25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digitalWrite(den3OutPin, LOW);</w:t>
      </w:r>
    </w:p>
    <w:p w14:paraId="4068BB1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button3PressCount = 0;</w:t>
      </w:r>
    </w:p>
    <w:p w14:paraId="0CDE4E0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digitalWrite(den4OutPin, LOW);</w:t>
      </w:r>
    </w:p>
    <w:p w14:paraId="47633E6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button4PressCount = 0;</w:t>
      </w:r>
    </w:p>
    <w:p w14:paraId="455CC3B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"10");</w:t>
      </w:r>
    </w:p>
    <w:p w14:paraId="12CC167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"20");</w:t>
      </w:r>
    </w:p>
    <w:p w14:paraId="3A86EA2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"30");</w:t>
      </w:r>
    </w:p>
    <w:p w14:paraId="64D113C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"40");</w:t>
      </w:r>
    </w:p>
    <w:p w14:paraId="43F1D6E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"60");</w:t>
      </w:r>
    </w:p>
    <w:p w14:paraId="2FCE023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D377E2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 (button6PressCount == 1)</w:t>
      </w:r>
    </w:p>
    <w:p w14:paraId="24EE676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9024CE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digitalWrite(den1OutPin, HIGH);</w:t>
      </w:r>
    </w:p>
    <w:p w14:paraId="184C723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button1PressCount = 1;</w:t>
      </w:r>
    </w:p>
    <w:p w14:paraId="47C661F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digitalWrite(den2OutPin, HIGH);</w:t>
      </w:r>
    </w:p>
    <w:p w14:paraId="20A97DE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button2PressCount = 1;</w:t>
      </w:r>
    </w:p>
    <w:p w14:paraId="2150B93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digitalWrite(den3OutPin, HIGH);</w:t>
      </w:r>
    </w:p>
    <w:p w14:paraId="30DEAE8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button3PressCount = 1;</w:t>
      </w:r>
    </w:p>
    <w:p w14:paraId="69DA3D5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lastRenderedPageBreak/>
        <w:t xml:space="preserve">      digitalWrite(den4OutPin, HIGH);</w:t>
      </w:r>
    </w:p>
    <w:p w14:paraId="746F492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button4PressCount = 1;</w:t>
      </w:r>
    </w:p>
    <w:p w14:paraId="6C57541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"11");</w:t>
      </w:r>
    </w:p>
    <w:p w14:paraId="6D428D5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"21");</w:t>
      </w:r>
    </w:p>
    <w:p w14:paraId="2D34197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"31");</w:t>
      </w:r>
    </w:p>
    <w:p w14:paraId="42C2D21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"41");</w:t>
      </w:r>
    </w:p>
    <w:p w14:paraId="4703661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client.publish(mqtt_topic_infor_TB_Relay.c_str(), "61");</w:t>
      </w:r>
    </w:p>
    <w:p w14:paraId="687186F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6533AB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22009D4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43053FBF" w14:textId="6C050978"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//*****xu ly nut nhan 06*****</w:t>
      </w:r>
    </w:p>
    <w:p w14:paraId="3B6B631F" w14:textId="406E4E53"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//*****xu ly den sang theo cam bien******</w:t>
      </w:r>
    </w:p>
    <w:p w14:paraId="21C662D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handleAutoTask()</w:t>
      </w:r>
    </w:p>
    <w:p w14:paraId="52CAD65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4A8E2B6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xTaskCreatePinnedToCore(  </w:t>
      </w:r>
    </w:p>
    <w:p w14:paraId="4B2355F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handleAuto,  </w:t>
      </w:r>
    </w:p>
    <w:p w14:paraId="25A6FA1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"handleAuto",  </w:t>
      </w:r>
    </w:p>
    <w:p w14:paraId="11D5381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2048,       </w:t>
      </w:r>
    </w:p>
    <w:p w14:paraId="3BD6C91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39ED4A4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5,            </w:t>
      </w:r>
    </w:p>
    <w:p w14:paraId="5F4848B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NULL,         </w:t>
      </w:r>
    </w:p>
    <w:p w14:paraId="731B293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1);</w:t>
      </w:r>
    </w:p>
    <w:p w14:paraId="74315091" w14:textId="18493722"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w:t>
      </w:r>
    </w:p>
    <w:p w14:paraId="22ECCCF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handleAuto(void *parameter) {</w:t>
      </w:r>
    </w:p>
    <w:p w14:paraId="718067D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while (1) {</w:t>
      </w:r>
    </w:p>
    <w:p w14:paraId="661D695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dataLight = analogRead(36);</w:t>
      </w:r>
    </w:p>
    <w:p w14:paraId="115F29B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if(dataLight &lt;= 10)</w:t>
      </w:r>
    </w:p>
    <w:p w14:paraId="0AD015A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BDBFFD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digitalWrite(den5OutPin, HIGH);</w:t>
      </w:r>
    </w:p>
    <w:p w14:paraId="71F28FD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185999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else if(dataLight &gt; 10)</w:t>
      </w:r>
    </w:p>
    <w:p w14:paraId="7D62891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48319FD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digitalWrite(den5OutPin, LOW);</w:t>
      </w:r>
    </w:p>
    <w:p w14:paraId="32CD6C0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0DB6CEA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lastRenderedPageBreak/>
        <w:t xml:space="preserve">    vTaskDelay(1000 / portTICK_PERIOD_MS);</w:t>
      </w:r>
    </w:p>
    <w:p w14:paraId="392251F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74AED87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3518F0AD" w14:textId="3C40630D"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//*****xu ly den sang theo cam bien******</w:t>
      </w:r>
    </w:p>
    <w:p w14:paraId="18D5E5C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taskInit()</w:t>
      </w:r>
    </w:p>
    <w:p w14:paraId="60DBECD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7019B1C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sendMqttTask();</w:t>
      </w:r>
    </w:p>
    <w:p w14:paraId="24C5BF3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handleAutoTask();</w:t>
      </w:r>
    </w:p>
    <w:p w14:paraId="5145632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handleButton1Task();</w:t>
      </w:r>
    </w:p>
    <w:p w14:paraId="6DF944D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handleButton2Task();</w:t>
      </w:r>
    </w:p>
    <w:p w14:paraId="0ED2504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handleButton3Task();</w:t>
      </w:r>
    </w:p>
    <w:p w14:paraId="355FB1B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handleButton4Task();</w:t>
      </w:r>
    </w:p>
    <w:p w14:paraId="3331196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handleButton5Task();</w:t>
      </w:r>
    </w:p>
    <w:p w14:paraId="7DA8B4D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handleButton6Task();</w:t>
      </w:r>
    </w:p>
    <w:p w14:paraId="01208D08" w14:textId="0D24B9AD"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w:t>
      </w:r>
    </w:p>
    <w:p w14:paraId="58CF2AE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void otaUpdate()</w:t>
      </w:r>
    </w:p>
    <w:p w14:paraId="1EAE705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25194972"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AsyncElegantOTA.begin(&amp;server);</w:t>
      </w:r>
    </w:p>
    <w:p w14:paraId="562373F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server.begin();</w:t>
      </w:r>
    </w:p>
    <w:p w14:paraId="08130810" w14:textId="54F3CE0E"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 xml:space="preserve"> }</w:t>
      </w:r>
    </w:p>
    <w:p w14:paraId="5D29014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pinInit()</w:t>
      </w:r>
    </w:p>
    <w:p w14:paraId="0923458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293031FA"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pinMode(den1Pin, INPUT);</w:t>
      </w:r>
    </w:p>
    <w:p w14:paraId="38FA120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pinMode(den2Pin, INPUT);</w:t>
      </w:r>
    </w:p>
    <w:p w14:paraId="6C93221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pinMode(den3Pin, INPUT);</w:t>
      </w:r>
    </w:p>
    <w:p w14:paraId="63907E8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pinMode(den4Pin, INPUT);</w:t>
      </w:r>
    </w:p>
    <w:p w14:paraId="3952489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pinMode(denAllPin, INPUT);</w:t>
      </w:r>
    </w:p>
    <w:p w14:paraId="6331D7BE" w14:textId="2834CF5F"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 xml:space="preserve">  pinMode(remPin, INPUT);</w:t>
      </w:r>
    </w:p>
    <w:p w14:paraId="0A2E863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pinMode(den1OutPin, OUTPUT);</w:t>
      </w:r>
    </w:p>
    <w:p w14:paraId="35DFBEE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pinMode(den2OutPin, OUTPUT);</w:t>
      </w:r>
    </w:p>
    <w:p w14:paraId="63AC66D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pinMode(den3OutPin, OUTPUT);</w:t>
      </w:r>
    </w:p>
    <w:p w14:paraId="67F2DAD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pinMode(den4OutPin, OUTPUT);</w:t>
      </w:r>
    </w:p>
    <w:p w14:paraId="54C84506" w14:textId="2F2841AB"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 xml:space="preserve">  pinMode(den5OutPin, OUTPUT);</w:t>
      </w:r>
    </w:p>
    <w:p w14:paraId="220CEB8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pinMode(l298COutPin, OUTPUT);</w:t>
      </w:r>
    </w:p>
    <w:p w14:paraId="114EC819" w14:textId="70E19874"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lastRenderedPageBreak/>
        <w:t xml:space="preserve">  pinMode(l298DOutPin, OUTPUT);</w:t>
      </w:r>
    </w:p>
    <w:p w14:paraId="165F207B"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digitalWrite(l298COutPin, LOW);</w:t>
      </w:r>
    </w:p>
    <w:p w14:paraId="5A6DC76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digitalWrite(l298DOutPin, LOW);</w:t>
      </w:r>
    </w:p>
    <w:p w14:paraId="2F32386A" w14:textId="19A283A4"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w:t>
      </w:r>
    </w:p>
    <w:p w14:paraId="34AAFC98"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l298nInit()</w:t>
      </w:r>
    </w:p>
    <w:p w14:paraId="1EA93501"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5C631C6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ledcSetup(PWMchannel0, 5000, 8);</w:t>
      </w:r>
    </w:p>
    <w:p w14:paraId="6145D90F"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ledcSetup(PWMchannel1, 5000, 8);</w:t>
      </w:r>
    </w:p>
    <w:p w14:paraId="4FA50A6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ledcAttachPin(l298COutPin, 0);</w:t>
      </w:r>
    </w:p>
    <w:p w14:paraId="098C4E1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ledcAttachPin(l298DOutPin, 1);</w:t>
      </w:r>
    </w:p>
    <w:p w14:paraId="72572F15" w14:textId="0AA0FAD4"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w:t>
      </w:r>
    </w:p>
    <w:p w14:paraId="15B61A7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rotateClock()</w:t>
      </w:r>
    </w:p>
    <w:p w14:paraId="0622E99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0467A72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for(int dutyCycle = 50; dutyCycle &lt;= 255; dutyCycle++)</w:t>
      </w:r>
    </w:p>
    <w:p w14:paraId="1783B16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   </w:t>
      </w:r>
    </w:p>
    <w:p w14:paraId="323A4F8E"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ledcWrite(PWMchannel0, dutyCycle);</w:t>
      </w:r>
    </w:p>
    <w:p w14:paraId="020AD3D4"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ledcWrite(PWMchannel1, 0);</w:t>
      </w:r>
    </w:p>
    <w:p w14:paraId="746D2C4D"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delay(15);  </w:t>
      </w:r>
    </w:p>
    <w:p w14:paraId="1B498056"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6DCD1F1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ledcWrite(PWMchannel0, 0);</w:t>
      </w:r>
    </w:p>
    <w:p w14:paraId="712F5407"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ledcWrite(PWMchannel1, 0);</w:t>
      </w:r>
    </w:p>
    <w:p w14:paraId="7FFF43B7" w14:textId="5CC35F18" w:rsidR="00F341CC" w:rsidRPr="00F341CC" w:rsidRDefault="00F341CC" w:rsidP="006F5A5E">
      <w:pPr>
        <w:pStyle w:val="content"/>
        <w:spacing w:line="276" w:lineRule="auto"/>
        <w:ind w:firstLine="426"/>
        <w:rPr>
          <w:rFonts w:cs="Times New Roman"/>
          <w:sz w:val="20"/>
          <w:szCs w:val="20"/>
        </w:rPr>
      </w:pPr>
      <w:r w:rsidRPr="00F341CC">
        <w:rPr>
          <w:rFonts w:cs="Times New Roman"/>
          <w:sz w:val="20"/>
          <w:szCs w:val="20"/>
        </w:rPr>
        <w:t>}</w:t>
      </w:r>
    </w:p>
    <w:p w14:paraId="7ED5CFE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void rotateNotClock()</w:t>
      </w:r>
    </w:p>
    <w:p w14:paraId="6B956D5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p w14:paraId="5E8F904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for(int dutyCycle = 50; dutyCycle &lt;= 255; dutyCycle++)</w:t>
      </w:r>
    </w:p>
    <w:p w14:paraId="449E8ACC"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   </w:t>
      </w:r>
    </w:p>
    <w:p w14:paraId="113F84E3"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ledcWrite(PWMchannel0, 0);</w:t>
      </w:r>
    </w:p>
    <w:p w14:paraId="4CD9A49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ledcWrite(PWMchannel1, dutyCycle);</w:t>
      </w:r>
    </w:p>
    <w:p w14:paraId="548C5AE5"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delay(15);  </w:t>
      </w:r>
    </w:p>
    <w:p w14:paraId="2787F0D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w:t>
      </w:r>
    </w:p>
    <w:p w14:paraId="252E2B70"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ledcWrite(PWMchannel0, 0);</w:t>
      </w:r>
    </w:p>
    <w:p w14:paraId="77453349" w14:textId="77777777"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 xml:space="preserve">    ledcWrite(PWMchannel1, 0);</w:t>
      </w:r>
    </w:p>
    <w:p w14:paraId="7FD9806B" w14:textId="34CD824A" w:rsidR="00F341CC" w:rsidRPr="00F341CC" w:rsidRDefault="00F341CC" w:rsidP="00F341CC">
      <w:pPr>
        <w:pStyle w:val="content"/>
        <w:spacing w:line="276" w:lineRule="auto"/>
        <w:ind w:firstLine="426"/>
        <w:rPr>
          <w:rFonts w:cs="Times New Roman"/>
          <w:sz w:val="20"/>
          <w:szCs w:val="20"/>
        </w:rPr>
      </w:pPr>
      <w:r w:rsidRPr="00F341CC">
        <w:rPr>
          <w:rFonts w:cs="Times New Roman"/>
          <w:sz w:val="20"/>
          <w:szCs w:val="20"/>
        </w:rPr>
        <w:t>}</w:t>
      </w:r>
    </w:p>
    <w:sectPr w:rsidR="00F341CC" w:rsidRPr="00F341CC" w:rsidSect="00825CFC">
      <w:headerReference w:type="default" r:id="rId100"/>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56469" w14:textId="77777777" w:rsidR="0030417C" w:rsidRDefault="0030417C" w:rsidP="00825CFC">
      <w:pPr>
        <w:spacing w:after="0" w:line="240" w:lineRule="auto"/>
      </w:pPr>
      <w:r>
        <w:separator/>
      </w:r>
    </w:p>
  </w:endnote>
  <w:endnote w:type="continuationSeparator" w:id="0">
    <w:p w14:paraId="7EF68F39" w14:textId="77777777" w:rsidR="0030417C" w:rsidRDefault="0030417C" w:rsidP="0082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E7DA6" w14:textId="77777777" w:rsidR="0030417C" w:rsidRDefault="0030417C" w:rsidP="00825CFC">
      <w:pPr>
        <w:spacing w:after="0" w:line="240" w:lineRule="auto"/>
      </w:pPr>
      <w:r>
        <w:separator/>
      </w:r>
    </w:p>
  </w:footnote>
  <w:footnote w:type="continuationSeparator" w:id="0">
    <w:p w14:paraId="3446CA9A" w14:textId="77777777" w:rsidR="0030417C" w:rsidRDefault="0030417C" w:rsidP="00825CFC">
      <w:pPr>
        <w:spacing w:after="0" w:line="240" w:lineRule="auto"/>
      </w:pPr>
      <w:r>
        <w:continuationSeparator/>
      </w:r>
    </w:p>
  </w:footnote>
  <w:footnote w:id="1">
    <w:p w14:paraId="31860A01" w14:textId="63A8A402" w:rsidR="0064318C" w:rsidRDefault="0064318C">
      <w:pPr>
        <w:pStyle w:val="FootnoteText"/>
      </w:pPr>
      <w:r>
        <w:rPr>
          <w:rStyle w:val="FootnoteReference"/>
        </w:rPr>
        <w:footnoteRef/>
      </w:r>
      <w:r>
        <w:t xml:space="preserve"> </w:t>
      </w:r>
      <w:r w:rsidRPr="0064318C">
        <w:t>https://manhremtudong.com/danh-muc/rem-tu-dong</w:t>
      </w:r>
    </w:p>
  </w:footnote>
  <w:footnote w:id="2">
    <w:p w14:paraId="1FAA71BB" w14:textId="45D65851" w:rsidR="00241139" w:rsidRDefault="00241139">
      <w:pPr>
        <w:pStyle w:val="FootnoteText"/>
      </w:pPr>
      <w:r>
        <w:rPr>
          <w:rStyle w:val="FootnoteReference"/>
        </w:rPr>
        <w:footnoteRef/>
      </w:r>
      <w:r>
        <w:t xml:space="preserve"> </w:t>
      </w:r>
      <w:r w:rsidRPr="0046665A">
        <w:t>https://www.intel.com/content/www/us/en/support/articles/000005725/wireless/legacy-intel-wireless-products.html</w:t>
      </w:r>
      <w:r w:rsidRPr="00FF78A4">
        <w:t>.</w:t>
      </w:r>
    </w:p>
  </w:footnote>
  <w:footnote w:id="3">
    <w:p w14:paraId="4B8B3A02" w14:textId="5969C16B" w:rsidR="00241139" w:rsidRDefault="00241139">
      <w:pPr>
        <w:pStyle w:val="FootnoteText"/>
      </w:pPr>
      <w:r>
        <w:rPr>
          <w:rStyle w:val="FootnoteReference"/>
        </w:rPr>
        <w:footnoteRef/>
      </w:r>
      <w:r>
        <w:t xml:space="preserve"> </w:t>
      </w:r>
      <w:r w:rsidRPr="004B3EF4">
        <w:t>https://viblo.asia/p/tim-hieu-ve-http-hypertext-transfer-protocol-bJzKmgewl9N</w:t>
      </w:r>
    </w:p>
  </w:footnote>
  <w:footnote w:id="4">
    <w:p w14:paraId="2E298B69" w14:textId="79AB4CF2" w:rsidR="00241139" w:rsidRDefault="00241139">
      <w:pPr>
        <w:pStyle w:val="FootnoteText"/>
      </w:pPr>
      <w:r>
        <w:rPr>
          <w:rStyle w:val="FootnoteReference"/>
        </w:rPr>
        <w:footnoteRef/>
      </w:r>
      <w:r>
        <w:t xml:space="preserve"> </w:t>
      </w:r>
      <w:r w:rsidRPr="00FF78A4">
        <w:t>https://viblo.asia/p/mqtt-la-gi-vai-tro-cua-mqtt-trong-iot-V3m5WL3bKO7</w:t>
      </w:r>
    </w:p>
  </w:footnote>
  <w:footnote w:id="5">
    <w:p w14:paraId="20DE9FD7" w14:textId="39595F35" w:rsidR="00241139" w:rsidRDefault="00241139">
      <w:pPr>
        <w:pStyle w:val="FootnoteText"/>
      </w:pPr>
      <w:r>
        <w:rPr>
          <w:rStyle w:val="FootnoteReference"/>
        </w:rPr>
        <w:footnoteRef/>
      </w:r>
      <w:r>
        <w:t xml:space="preserve"> </w:t>
      </w:r>
      <w:r w:rsidR="004F6F89" w:rsidRPr="00226487">
        <w:t>https://www.freertos.org/RTOS.html</w:t>
      </w:r>
    </w:p>
  </w:footnote>
  <w:footnote w:id="6">
    <w:p w14:paraId="3A220872" w14:textId="36D87652" w:rsidR="004F6F89" w:rsidRDefault="004F6F89">
      <w:pPr>
        <w:pStyle w:val="FootnoteText"/>
      </w:pPr>
      <w:r>
        <w:rPr>
          <w:rStyle w:val="FootnoteReference"/>
        </w:rPr>
        <w:footnoteRef/>
      </w:r>
      <w:r>
        <w:t xml:space="preserve"> </w:t>
      </w:r>
      <w:r w:rsidRPr="005629B5">
        <w:rPr>
          <w:rFonts w:cs="Times New Roman"/>
          <w:szCs w:val="28"/>
        </w:rPr>
        <w:t>https://viblo.asia/p/gioi-thieu-ve-visual-studio-code-DXOkRZaBkdZ</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00690"/>
      <w:docPartObj>
        <w:docPartGallery w:val="Page Numbers (Top of Page)"/>
        <w:docPartUnique/>
      </w:docPartObj>
    </w:sdtPr>
    <w:sdtEndPr>
      <w:rPr>
        <w:rFonts w:ascii="Times New Roman" w:hAnsi="Times New Roman" w:cs="Times New Roman"/>
        <w:noProof/>
        <w:sz w:val="28"/>
        <w:szCs w:val="28"/>
      </w:rPr>
    </w:sdtEndPr>
    <w:sdtContent>
      <w:p w14:paraId="5CF0B1B7" w14:textId="15E7A6F3" w:rsidR="00825CFC" w:rsidRPr="00825CFC" w:rsidRDefault="00825CFC">
        <w:pPr>
          <w:pStyle w:val="Header"/>
          <w:jc w:val="center"/>
          <w:rPr>
            <w:rFonts w:ascii="Times New Roman" w:hAnsi="Times New Roman" w:cs="Times New Roman"/>
            <w:sz w:val="28"/>
            <w:szCs w:val="28"/>
          </w:rPr>
        </w:pPr>
        <w:r w:rsidRPr="00825CFC">
          <w:rPr>
            <w:rFonts w:ascii="Times New Roman" w:hAnsi="Times New Roman" w:cs="Times New Roman"/>
            <w:sz w:val="28"/>
            <w:szCs w:val="28"/>
          </w:rPr>
          <w:fldChar w:fldCharType="begin"/>
        </w:r>
        <w:r w:rsidRPr="00825CFC">
          <w:rPr>
            <w:rFonts w:ascii="Times New Roman" w:hAnsi="Times New Roman" w:cs="Times New Roman"/>
            <w:sz w:val="28"/>
            <w:szCs w:val="28"/>
          </w:rPr>
          <w:instrText xml:space="preserve"> PAGE   \* MERGEFORMAT </w:instrText>
        </w:r>
        <w:r w:rsidRPr="00825CFC">
          <w:rPr>
            <w:rFonts w:ascii="Times New Roman" w:hAnsi="Times New Roman" w:cs="Times New Roman"/>
            <w:sz w:val="28"/>
            <w:szCs w:val="28"/>
          </w:rPr>
          <w:fldChar w:fldCharType="separate"/>
        </w:r>
        <w:r w:rsidRPr="00825CFC">
          <w:rPr>
            <w:rFonts w:ascii="Times New Roman" w:hAnsi="Times New Roman" w:cs="Times New Roman"/>
            <w:noProof/>
            <w:sz w:val="28"/>
            <w:szCs w:val="28"/>
          </w:rPr>
          <w:t>2</w:t>
        </w:r>
        <w:r w:rsidRPr="00825CFC">
          <w:rPr>
            <w:rFonts w:ascii="Times New Roman" w:hAnsi="Times New Roman" w:cs="Times New Roman"/>
            <w:noProof/>
            <w:sz w:val="28"/>
            <w:szCs w:val="28"/>
          </w:rPr>
          <w:fldChar w:fldCharType="end"/>
        </w:r>
      </w:p>
    </w:sdtContent>
  </w:sdt>
  <w:p w14:paraId="56840BE2" w14:textId="77777777" w:rsidR="00825CFC" w:rsidRDefault="00825C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596038"/>
      <w:docPartObj>
        <w:docPartGallery w:val="Page Numbers (Top of Page)"/>
        <w:docPartUnique/>
      </w:docPartObj>
    </w:sdtPr>
    <w:sdtEndPr>
      <w:rPr>
        <w:rFonts w:ascii="Times New Roman" w:hAnsi="Times New Roman" w:cs="Times New Roman"/>
        <w:noProof/>
        <w:sz w:val="28"/>
        <w:szCs w:val="28"/>
      </w:rPr>
    </w:sdtEndPr>
    <w:sdtContent>
      <w:p w14:paraId="0A6296D1" w14:textId="77777777" w:rsidR="00A21E9A" w:rsidRPr="00825CFC" w:rsidRDefault="00A21E9A">
        <w:pPr>
          <w:pStyle w:val="Header"/>
          <w:jc w:val="center"/>
          <w:rPr>
            <w:rFonts w:ascii="Times New Roman" w:hAnsi="Times New Roman" w:cs="Times New Roman"/>
            <w:sz w:val="28"/>
            <w:szCs w:val="28"/>
          </w:rPr>
        </w:pPr>
        <w:r w:rsidRPr="00825CFC">
          <w:rPr>
            <w:rFonts w:ascii="Times New Roman" w:hAnsi="Times New Roman" w:cs="Times New Roman"/>
            <w:sz w:val="28"/>
            <w:szCs w:val="28"/>
          </w:rPr>
          <w:fldChar w:fldCharType="begin"/>
        </w:r>
        <w:r w:rsidRPr="00825CFC">
          <w:rPr>
            <w:rFonts w:ascii="Times New Roman" w:hAnsi="Times New Roman" w:cs="Times New Roman"/>
            <w:sz w:val="28"/>
            <w:szCs w:val="28"/>
          </w:rPr>
          <w:instrText xml:space="preserve"> PAGE   \* MERGEFORMAT </w:instrText>
        </w:r>
        <w:r w:rsidRPr="00825CFC">
          <w:rPr>
            <w:rFonts w:ascii="Times New Roman" w:hAnsi="Times New Roman" w:cs="Times New Roman"/>
            <w:sz w:val="28"/>
            <w:szCs w:val="28"/>
          </w:rPr>
          <w:fldChar w:fldCharType="separate"/>
        </w:r>
        <w:r w:rsidRPr="00825CFC">
          <w:rPr>
            <w:rFonts w:ascii="Times New Roman" w:hAnsi="Times New Roman" w:cs="Times New Roman"/>
            <w:noProof/>
            <w:sz w:val="28"/>
            <w:szCs w:val="28"/>
          </w:rPr>
          <w:t>2</w:t>
        </w:r>
        <w:r w:rsidRPr="00825CFC">
          <w:rPr>
            <w:rFonts w:ascii="Times New Roman" w:hAnsi="Times New Roman" w:cs="Times New Roman"/>
            <w:noProof/>
            <w:sz w:val="28"/>
            <w:szCs w:val="28"/>
          </w:rPr>
          <w:fldChar w:fldCharType="end"/>
        </w:r>
      </w:p>
    </w:sdtContent>
  </w:sdt>
  <w:p w14:paraId="03407685" w14:textId="77777777" w:rsidR="00A21E9A" w:rsidRDefault="00A21E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26EC"/>
    <w:multiLevelType w:val="hybridMultilevel"/>
    <w:tmpl w:val="C9B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A396B"/>
    <w:multiLevelType w:val="hybridMultilevel"/>
    <w:tmpl w:val="D4A8E0C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625FAE"/>
    <w:multiLevelType w:val="hybridMultilevel"/>
    <w:tmpl w:val="B75487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5E11B5"/>
    <w:multiLevelType w:val="hybridMultilevel"/>
    <w:tmpl w:val="02F600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A6A54"/>
    <w:multiLevelType w:val="hybridMultilevel"/>
    <w:tmpl w:val="E6585086"/>
    <w:lvl w:ilvl="0" w:tplc="C1B032BC">
      <w:start w:val="1"/>
      <w:numFmt w:val="bullet"/>
      <w:lvlText w:val="-"/>
      <w:lvlJc w:val="left"/>
      <w:pPr>
        <w:ind w:left="1440" w:hanging="360"/>
      </w:pPr>
      <w:rPr>
        <w:rFonts w:ascii="Sitka Small" w:hAnsi="Sitka Small" w:hint="default"/>
        <w:spacing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4553B9"/>
    <w:multiLevelType w:val="hybridMultilevel"/>
    <w:tmpl w:val="4EEAE5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75206A"/>
    <w:multiLevelType w:val="hybridMultilevel"/>
    <w:tmpl w:val="7DA0F8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94135B"/>
    <w:multiLevelType w:val="hybridMultilevel"/>
    <w:tmpl w:val="95069CB4"/>
    <w:lvl w:ilvl="0" w:tplc="C1B032BC">
      <w:start w:val="1"/>
      <w:numFmt w:val="bullet"/>
      <w:lvlText w:val="-"/>
      <w:lvlJc w:val="left"/>
      <w:pPr>
        <w:ind w:left="1440" w:hanging="360"/>
      </w:pPr>
      <w:rPr>
        <w:rFonts w:ascii="Sitka Small" w:hAnsi="Sitka Small" w:hint="default"/>
        <w:spacing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C84C9A"/>
    <w:multiLevelType w:val="hybridMultilevel"/>
    <w:tmpl w:val="0464C0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11E20"/>
    <w:multiLevelType w:val="hybridMultilevel"/>
    <w:tmpl w:val="B50054E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B5FBC"/>
    <w:multiLevelType w:val="hybridMultilevel"/>
    <w:tmpl w:val="F3DA8DC8"/>
    <w:lvl w:ilvl="0" w:tplc="C1B032BC">
      <w:start w:val="1"/>
      <w:numFmt w:val="bullet"/>
      <w:lvlText w:val="-"/>
      <w:lvlJc w:val="left"/>
      <w:pPr>
        <w:ind w:left="1440" w:hanging="360"/>
      </w:pPr>
      <w:rPr>
        <w:rFonts w:ascii="Sitka Small" w:hAnsi="Sitka Small" w:hint="default"/>
        <w:spacing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3E3175"/>
    <w:multiLevelType w:val="hybridMultilevel"/>
    <w:tmpl w:val="09FE992E"/>
    <w:lvl w:ilvl="0" w:tplc="C1B032BC">
      <w:start w:val="1"/>
      <w:numFmt w:val="bullet"/>
      <w:lvlText w:val="-"/>
      <w:lvlJc w:val="left"/>
      <w:pPr>
        <w:ind w:left="1440" w:hanging="360"/>
      </w:pPr>
      <w:rPr>
        <w:rFonts w:ascii="Sitka Small" w:hAnsi="Sitka Small" w:hint="default"/>
        <w:spacing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0676927"/>
    <w:multiLevelType w:val="hybridMultilevel"/>
    <w:tmpl w:val="BADACDE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2E2124A"/>
    <w:multiLevelType w:val="hybridMultilevel"/>
    <w:tmpl w:val="B0D6A4F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A0613"/>
    <w:multiLevelType w:val="hybridMultilevel"/>
    <w:tmpl w:val="5E3E0E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A76C8"/>
    <w:multiLevelType w:val="hybridMultilevel"/>
    <w:tmpl w:val="39D286A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7C13EA"/>
    <w:multiLevelType w:val="hybridMultilevel"/>
    <w:tmpl w:val="5BA2E2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312E88"/>
    <w:multiLevelType w:val="hybridMultilevel"/>
    <w:tmpl w:val="A1107D9E"/>
    <w:lvl w:ilvl="0" w:tplc="C1B032BC">
      <w:start w:val="1"/>
      <w:numFmt w:val="bullet"/>
      <w:lvlText w:val="-"/>
      <w:lvlJc w:val="left"/>
      <w:pPr>
        <w:ind w:left="1440" w:hanging="360"/>
      </w:pPr>
      <w:rPr>
        <w:rFonts w:ascii="Sitka Small" w:hAnsi="Sitka Small" w:hint="default"/>
        <w:spacing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6D860E3"/>
    <w:multiLevelType w:val="hybridMultilevel"/>
    <w:tmpl w:val="54BE77B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7878BE"/>
    <w:multiLevelType w:val="hybridMultilevel"/>
    <w:tmpl w:val="5748E68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DA0DDE"/>
    <w:multiLevelType w:val="hybridMultilevel"/>
    <w:tmpl w:val="6DDC0FF4"/>
    <w:lvl w:ilvl="0" w:tplc="C1B032BC">
      <w:start w:val="1"/>
      <w:numFmt w:val="bullet"/>
      <w:lvlText w:val="-"/>
      <w:lvlJc w:val="left"/>
      <w:pPr>
        <w:ind w:left="1440" w:hanging="360"/>
      </w:pPr>
      <w:rPr>
        <w:rFonts w:ascii="Sitka Small" w:hAnsi="Sitka Small" w:hint="default"/>
        <w:spacing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63C4A28"/>
    <w:multiLevelType w:val="multilevel"/>
    <w:tmpl w:val="3CA88C3E"/>
    <w:lvl w:ilvl="0">
      <w:start w:val="1"/>
      <w:numFmt w:val="decimal"/>
      <w:pStyle w:val="Heading1"/>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284"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8222C90"/>
    <w:multiLevelType w:val="hybridMultilevel"/>
    <w:tmpl w:val="9B3E163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2313C1"/>
    <w:multiLevelType w:val="hybridMultilevel"/>
    <w:tmpl w:val="113682F4"/>
    <w:lvl w:ilvl="0" w:tplc="C1B032BC">
      <w:start w:val="1"/>
      <w:numFmt w:val="bullet"/>
      <w:lvlText w:val="-"/>
      <w:lvlJc w:val="left"/>
      <w:pPr>
        <w:ind w:left="1440" w:hanging="360"/>
      </w:pPr>
      <w:rPr>
        <w:rFonts w:ascii="Sitka Small" w:hAnsi="Sitka Small" w:hint="default"/>
        <w:spacing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DD3C21"/>
    <w:multiLevelType w:val="hybridMultilevel"/>
    <w:tmpl w:val="E59ACA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91552E"/>
    <w:multiLevelType w:val="hybridMultilevel"/>
    <w:tmpl w:val="FF7A817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102BEA"/>
    <w:multiLevelType w:val="hybridMultilevel"/>
    <w:tmpl w:val="C606657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7D6618"/>
    <w:multiLevelType w:val="hybridMultilevel"/>
    <w:tmpl w:val="EB04B73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1232120">
    <w:abstractNumId w:val="24"/>
  </w:num>
  <w:num w:numId="2" w16cid:durableId="1607421539">
    <w:abstractNumId w:val="2"/>
  </w:num>
  <w:num w:numId="3" w16cid:durableId="2140996110">
    <w:abstractNumId w:val="0"/>
  </w:num>
  <w:num w:numId="4" w16cid:durableId="1197817629">
    <w:abstractNumId w:val="1"/>
  </w:num>
  <w:num w:numId="5" w16cid:durableId="1700429053">
    <w:abstractNumId w:val="17"/>
  </w:num>
  <w:num w:numId="6" w16cid:durableId="1269506048">
    <w:abstractNumId w:val="19"/>
  </w:num>
  <w:num w:numId="7" w16cid:durableId="999429336">
    <w:abstractNumId w:val="25"/>
  </w:num>
  <w:num w:numId="8" w16cid:durableId="467088097">
    <w:abstractNumId w:val="3"/>
  </w:num>
  <w:num w:numId="9" w16cid:durableId="1003553842">
    <w:abstractNumId w:val="9"/>
  </w:num>
  <w:num w:numId="10" w16cid:durableId="210701962">
    <w:abstractNumId w:val="27"/>
  </w:num>
  <w:num w:numId="11" w16cid:durableId="1733845847">
    <w:abstractNumId w:val="22"/>
  </w:num>
  <w:num w:numId="12" w16cid:durableId="1711570223">
    <w:abstractNumId w:val="13"/>
  </w:num>
  <w:num w:numId="13" w16cid:durableId="933633676">
    <w:abstractNumId w:val="10"/>
  </w:num>
  <w:num w:numId="14" w16cid:durableId="530414335">
    <w:abstractNumId w:val="21"/>
  </w:num>
  <w:num w:numId="15" w16cid:durableId="499200637">
    <w:abstractNumId w:val="4"/>
  </w:num>
  <w:num w:numId="16" w16cid:durableId="1245141462">
    <w:abstractNumId w:val="7"/>
  </w:num>
  <w:num w:numId="17" w16cid:durableId="337663591">
    <w:abstractNumId w:val="6"/>
  </w:num>
  <w:num w:numId="18" w16cid:durableId="237327090">
    <w:abstractNumId w:val="18"/>
  </w:num>
  <w:num w:numId="19" w16cid:durableId="1467157872">
    <w:abstractNumId w:val="16"/>
  </w:num>
  <w:num w:numId="20" w16cid:durableId="630478998">
    <w:abstractNumId w:val="11"/>
  </w:num>
  <w:num w:numId="21" w16cid:durableId="1075512699">
    <w:abstractNumId w:val="30"/>
  </w:num>
  <w:num w:numId="22" w16cid:durableId="2125727766">
    <w:abstractNumId w:val="28"/>
  </w:num>
  <w:num w:numId="23" w16cid:durableId="932666578">
    <w:abstractNumId w:val="15"/>
  </w:num>
  <w:num w:numId="24" w16cid:durableId="2373716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40524786">
    <w:abstractNumId w:val="29"/>
  </w:num>
  <w:num w:numId="26" w16cid:durableId="575746002">
    <w:abstractNumId w:val="14"/>
  </w:num>
  <w:num w:numId="27" w16cid:durableId="1055742370">
    <w:abstractNumId w:val="26"/>
  </w:num>
  <w:num w:numId="28" w16cid:durableId="1869638410">
    <w:abstractNumId w:val="8"/>
  </w:num>
  <w:num w:numId="29" w16cid:durableId="160319631">
    <w:abstractNumId w:val="20"/>
  </w:num>
  <w:num w:numId="30" w16cid:durableId="1991058444">
    <w:abstractNumId w:val="5"/>
  </w:num>
  <w:num w:numId="31" w16cid:durableId="1160388785">
    <w:abstractNumId w:val="23"/>
  </w:num>
  <w:num w:numId="32" w16cid:durableId="941455519">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718"/>
    <w:rsid w:val="000017F3"/>
    <w:rsid w:val="00005399"/>
    <w:rsid w:val="00010BB4"/>
    <w:rsid w:val="00010D3A"/>
    <w:rsid w:val="00013CFE"/>
    <w:rsid w:val="000148D9"/>
    <w:rsid w:val="00015871"/>
    <w:rsid w:val="00017CD5"/>
    <w:rsid w:val="00023631"/>
    <w:rsid w:val="00026E35"/>
    <w:rsid w:val="00026E65"/>
    <w:rsid w:val="00045EC9"/>
    <w:rsid w:val="00053211"/>
    <w:rsid w:val="00057629"/>
    <w:rsid w:val="00061751"/>
    <w:rsid w:val="000631A3"/>
    <w:rsid w:val="00063F2B"/>
    <w:rsid w:val="00075BF5"/>
    <w:rsid w:val="00084886"/>
    <w:rsid w:val="00087BE7"/>
    <w:rsid w:val="000903E0"/>
    <w:rsid w:val="00092BA8"/>
    <w:rsid w:val="00093D9D"/>
    <w:rsid w:val="000A6181"/>
    <w:rsid w:val="000A6F0F"/>
    <w:rsid w:val="000B290B"/>
    <w:rsid w:val="000B415B"/>
    <w:rsid w:val="000B7A8B"/>
    <w:rsid w:val="000B7CB0"/>
    <w:rsid w:val="000C0BA8"/>
    <w:rsid w:val="000C1E96"/>
    <w:rsid w:val="000C620D"/>
    <w:rsid w:val="000D1224"/>
    <w:rsid w:val="000D4347"/>
    <w:rsid w:val="000D6DA5"/>
    <w:rsid w:val="000E7BF4"/>
    <w:rsid w:val="000F0094"/>
    <w:rsid w:val="000F1C1E"/>
    <w:rsid w:val="000F74C7"/>
    <w:rsid w:val="001038EF"/>
    <w:rsid w:val="001056D8"/>
    <w:rsid w:val="00111ECA"/>
    <w:rsid w:val="00112631"/>
    <w:rsid w:val="001221F6"/>
    <w:rsid w:val="001246B4"/>
    <w:rsid w:val="00126354"/>
    <w:rsid w:val="00131FC6"/>
    <w:rsid w:val="0013317F"/>
    <w:rsid w:val="00137C36"/>
    <w:rsid w:val="00140FDD"/>
    <w:rsid w:val="00141453"/>
    <w:rsid w:val="00143131"/>
    <w:rsid w:val="00147285"/>
    <w:rsid w:val="0015470B"/>
    <w:rsid w:val="00154FF3"/>
    <w:rsid w:val="00156B69"/>
    <w:rsid w:val="0016188B"/>
    <w:rsid w:val="00161A1C"/>
    <w:rsid w:val="001646A9"/>
    <w:rsid w:val="0016506F"/>
    <w:rsid w:val="00172AEB"/>
    <w:rsid w:val="00173C06"/>
    <w:rsid w:val="00177DC1"/>
    <w:rsid w:val="00180DAD"/>
    <w:rsid w:val="00181884"/>
    <w:rsid w:val="00183605"/>
    <w:rsid w:val="00185790"/>
    <w:rsid w:val="001873D5"/>
    <w:rsid w:val="00195849"/>
    <w:rsid w:val="00197C23"/>
    <w:rsid w:val="001A293D"/>
    <w:rsid w:val="001A5E1E"/>
    <w:rsid w:val="001B35CA"/>
    <w:rsid w:val="001C1A35"/>
    <w:rsid w:val="001C4A11"/>
    <w:rsid w:val="001C6131"/>
    <w:rsid w:val="001D252A"/>
    <w:rsid w:val="001E03A8"/>
    <w:rsid w:val="001E0708"/>
    <w:rsid w:val="001E14BE"/>
    <w:rsid w:val="001E6FC2"/>
    <w:rsid w:val="001F2F58"/>
    <w:rsid w:val="00203111"/>
    <w:rsid w:val="00204C98"/>
    <w:rsid w:val="00206288"/>
    <w:rsid w:val="00207C33"/>
    <w:rsid w:val="00207DA0"/>
    <w:rsid w:val="0022521E"/>
    <w:rsid w:val="00226487"/>
    <w:rsid w:val="002404E2"/>
    <w:rsid w:val="00241139"/>
    <w:rsid w:val="002500AE"/>
    <w:rsid w:val="0025579A"/>
    <w:rsid w:val="002567C1"/>
    <w:rsid w:val="0026023D"/>
    <w:rsid w:val="002621BB"/>
    <w:rsid w:val="002668E9"/>
    <w:rsid w:val="00267436"/>
    <w:rsid w:val="0027507D"/>
    <w:rsid w:val="00277CFA"/>
    <w:rsid w:val="00281DD6"/>
    <w:rsid w:val="002823A4"/>
    <w:rsid w:val="002823D0"/>
    <w:rsid w:val="002A09EB"/>
    <w:rsid w:val="002A40C2"/>
    <w:rsid w:val="002B2BAE"/>
    <w:rsid w:val="002B3140"/>
    <w:rsid w:val="002B36B0"/>
    <w:rsid w:val="002C489B"/>
    <w:rsid w:val="002C6BB4"/>
    <w:rsid w:val="002C7671"/>
    <w:rsid w:val="002D2A0D"/>
    <w:rsid w:val="002D51AB"/>
    <w:rsid w:val="002D5A7D"/>
    <w:rsid w:val="002E4440"/>
    <w:rsid w:val="002E46D7"/>
    <w:rsid w:val="002F31A2"/>
    <w:rsid w:val="002F530F"/>
    <w:rsid w:val="00301E99"/>
    <w:rsid w:val="00303339"/>
    <w:rsid w:val="003039A3"/>
    <w:rsid w:val="00303E24"/>
    <w:rsid w:val="0030417C"/>
    <w:rsid w:val="003132C3"/>
    <w:rsid w:val="00316AE0"/>
    <w:rsid w:val="00320B23"/>
    <w:rsid w:val="0033156A"/>
    <w:rsid w:val="003333F5"/>
    <w:rsid w:val="00334A6D"/>
    <w:rsid w:val="00335571"/>
    <w:rsid w:val="00343F75"/>
    <w:rsid w:val="003459CA"/>
    <w:rsid w:val="00347D44"/>
    <w:rsid w:val="00351006"/>
    <w:rsid w:val="0035206A"/>
    <w:rsid w:val="003539D5"/>
    <w:rsid w:val="00355CC7"/>
    <w:rsid w:val="00356929"/>
    <w:rsid w:val="0036370C"/>
    <w:rsid w:val="003909A9"/>
    <w:rsid w:val="003B2990"/>
    <w:rsid w:val="003B63C8"/>
    <w:rsid w:val="003C50A0"/>
    <w:rsid w:val="003C7CA6"/>
    <w:rsid w:val="003D4EB3"/>
    <w:rsid w:val="003E1A73"/>
    <w:rsid w:val="003E4230"/>
    <w:rsid w:val="003E67B4"/>
    <w:rsid w:val="003F143C"/>
    <w:rsid w:val="003F40D1"/>
    <w:rsid w:val="003F5650"/>
    <w:rsid w:val="004023DF"/>
    <w:rsid w:val="00407429"/>
    <w:rsid w:val="00415DF4"/>
    <w:rsid w:val="004310BF"/>
    <w:rsid w:val="00432073"/>
    <w:rsid w:val="004359D5"/>
    <w:rsid w:val="00441609"/>
    <w:rsid w:val="004438EF"/>
    <w:rsid w:val="00445283"/>
    <w:rsid w:val="00445D16"/>
    <w:rsid w:val="004464AA"/>
    <w:rsid w:val="00451098"/>
    <w:rsid w:val="0045220A"/>
    <w:rsid w:val="00456190"/>
    <w:rsid w:val="0045770F"/>
    <w:rsid w:val="004604F6"/>
    <w:rsid w:val="00463A33"/>
    <w:rsid w:val="0046665A"/>
    <w:rsid w:val="0047025F"/>
    <w:rsid w:val="00472761"/>
    <w:rsid w:val="00472D11"/>
    <w:rsid w:val="00474776"/>
    <w:rsid w:val="00475782"/>
    <w:rsid w:val="004812DA"/>
    <w:rsid w:val="00484E9A"/>
    <w:rsid w:val="00487FCE"/>
    <w:rsid w:val="004910C8"/>
    <w:rsid w:val="00491A0A"/>
    <w:rsid w:val="00493EF8"/>
    <w:rsid w:val="004946F0"/>
    <w:rsid w:val="00497BC5"/>
    <w:rsid w:val="004B241D"/>
    <w:rsid w:val="004B39F1"/>
    <w:rsid w:val="004B3EF4"/>
    <w:rsid w:val="004B526A"/>
    <w:rsid w:val="004B6132"/>
    <w:rsid w:val="004B63A5"/>
    <w:rsid w:val="004C78C4"/>
    <w:rsid w:val="004C79BE"/>
    <w:rsid w:val="004D3791"/>
    <w:rsid w:val="004D3EF2"/>
    <w:rsid w:val="004D42FC"/>
    <w:rsid w:val="004D6E8E"/>
    <w:rsid w:val="004D7F3B"/>
    <w:rsid w:val="004E0610"/>
    <w:rsid w:val="004E15B2"/>
    <w:rsid w:val="004E3891"/>
    <w:rsid w:val="004E3E8F"/>
    <w:rsid w:val="004E544D"/>
    <w:rsid w:val="004F33D9"/>
    <w:rsid w:val="004F4E32"/>
    <w:rsid w:val="004F6F89"/>
    <w:rsid w:val="004F7790"/>
    <w:rsid w:val="004F7B81"/>
    <w:rsid w:val="0050028D"/>
    <w:rsid w:val="00502DB2"/>
    <w:rsid w:val="00503F74"/>
    <w:rsid w:val="0050536D"/>
    <w:rsid w:val="00510CF0"/>
    <w:rsid w:val="005112C6"/>
    <w:rsid w:val="005127D5"/>
    <w:rsid w:val="00513BCD"/>
    <w:rsid w:val="00514079"/>
    <w:rsid w:val="00516E32"/>
    <w:rsid w:val="00520183"/>
    <w:rsid w:val="00527039"/>
    <w:rsid w:val="005348DF"/>
    <w:rsid w:val="00536D90"/>
    <w:rsid w:val="00537ACA"/>
    <w:rsid w:val="005438B9"/>
    <w:rsid w:val="0054476C"/>
    <w:rsid w:val="00546368"/>
    <w:rsid w:val="00561B49"/>
    <w:rsid w:val="005629B5"/>
    <w:rsid w:val="00562E12"/>
    <w:rsid w:val="00563518"/>
    <w:rsid w:val="005638C4"/>
    <w:rsid w:val="00574B43"/>
    <w:rsid w:val="0057594B"/>
    <w:rsid w:val="00586C70"/>
    <w:rsid w:val="00591217"/>
    <w:rsid w:val="00591640"/>
    <w:rsid w:val="00593F49"/>
    <w:rsid w:val="0059463C"/>
    <w:rsid w:val="005967EE"/>
    <w:rsid w:val="005A03CF"/>
    <w:rsid w:val="005A3E67"/>
    <w:rsid w:val="005A596A"/>
    <w:rsid w:val="005C1F8D"/>
    <w:rsid w:val="005E453C"/>
    <w:rsid w:val="005E6B52"/>
    <w:rsid w:val="005F0B17"/>
    <w:rsid w:val="005F11AE"/>
    <w:rsid w:val="005F2527"/>
    <w:rsid w:val="005F406C"/>
    <w:rsid w:val="005F600C"/>
    <w:rsid w:val="005F72A7"/>
    <w:rsid w:val="00602A12"/>
    <w:rsid w:val="00604D79"/>
    <w:rsid w:val="00614BCD"/>
    <w:rsid w:val="006305D6"/>
    <w:rsid w:val="006316C6"/>
    <w:rsid w:val="00634EC6"/>
    <w:rsid w:val="00642032"/>
    <w:rsid w:val="0064318C"/>
    <w:rsid w:val="006441D4"/>
    <w:rsid w:val="00650349"/>
    <w:rsid w:val="00651D5D"/>
    <w:rsid w:val="006609DD"/>
    <w:rsid w:val="00662A5C"/>
    <w:rsid w:val="00667BC2"/>
    <w:rsid w:val="006870B4"/>
    <w:rsid w:val="00690651"/>
    <w:rsid w:val="00691FF5"/>
    <w:rsid w:val="00692E14"/>
    <w:rsid w:val="006A33CC"/>
    <w:rsid w:val="006A5330"/>
    <w:rsid w:val="006A5C5A"/>
    <w:rsid w:val="006B30FB"/>
    <w:rsid w:val="006B35A3"/>
    <w:rsid w:val="006B41BE"/>
    <w:rsid w:val="006B7FA8"/>
    <w:rsid w:val="006C16A6"/>
    <w:rsid w:val="006C31F3"/>
    <w:rsid w:val="006C3398"/>
    <w:rsid w:val="006C3E61"/>
    <w:rsid w:val="006C6A5A"/>
    <w:rsid w:val="006F14C6"/>
    <w:rsid w:val="006F5A5E"/>
    <w:rsid w:val="006F7A74"/>
    <w:rsid w:val="007035CB"/>
    <w:rsid w:val="00704FA3"/>
    <w:rsid w:val="00715BDC"/>
    <w:rsid w:val="00725D4D"/>
    <w:rsid w:val="00732330"/>
    <w:rsid w:val="00733130"/>
    <w:rsid w:val="00734F4A"/>
    <w:rsid w:val="0074425A"/>
    <w:rsid w:val="00746AE8"/>
    <w:rsid w:val="00747A8A"/>
    <w:rsid w:val="00757F60"/>
    <w:rsid w:val="00761F8D"/>
    <w:rsid w:val="0076615A"/>
    <w:rsid w:val="00767DA5"/>
    <w:rsid w:val="00780AAC"/>
    <w:rsid w:val="00781B15"/>
    <w:rsid w:val="00782C84"/>
    <w:rsid w:val="0078349D"/>
    <w:rsid w:val="00790B68"/>
    <w:rsid w:val="00795369"/>
    <w:rsid w:val="0079775C"/>
    <w:rsid w:val="007B0965"/>
    <w:rsid w:val="007B145D"/>
    <w:rsid w:val="007B2273"/>
    <w:rsid w:val="007C07C6"/>
    <w:rsid w:val="007C502F"/>
    <w:rsid w:val="007C5470"/>
    <w:rsid w:val="007D2601"/>
    <w:rsid w:val="007D4CCB"/>
    <w:rsid w:val="007E093F"/>
    <w:rsid w:val="007E2028"/>
    <w:rsid w:val="007E34DB"/>
    <w:rsid w:val="007E746A"/>
    <w:rsid w:val="007F4558"/>
    <w:rsid w:val="007F7D81"/>
    <w:rsid w:val="0080013D"/>
    <w:rsid w:val="0080163B"/>
    <w:rsid w:val="00802281"/>
    <w:rsid w:val="00803CB5"/>
    <w:rsid w:val="008044A8"/>
    <w:rsid w:val="00811E06"/>
    <w:rsid w:val="0081282E"/>
    <w:rsid w:val="00817B46"/>
    <w:rsid w:val="00820B1C"/>
    <w:rsid w:val="00825142"/>
    <w:rsid w:val="00825CFC"/>
    <w:rsid w:val="00831F79"/>
    <w:rsid w:val="00843E55"/>
    <w:rsid w:val="00844D0C"/>
    <w:rsid w:val="00845C69"/>
    <w:rsid w:val="008510B9"/>
    <w:rsid w:val="00851117"/>
    <w:rsid w:val="008548F7"/>
    <w:rsid w:val="00862DE7"/>
    <w:rsid w:val="0086404C"/>
    <w:rsid w:val="00874BA9"/>
    <w:rsid w:val="00875019"/>
    <w:rsid w:val="00881829"/>
    <w:rsid w:val="00883812"/>
    <w:rsid w:val="00884EB7"/>
    <w:rsid w:val="008868D6"/>
    <w:rsid w:val="00887491"/>
    <w:rsid w:val="00894E40"/>
    <w:rsid w:val="008B52EB"/>
    <w:rsid w:val="008C0A32"/>
    <w:rsid w:val="008D02DD"/>
    <w:rsid w:val="008F35EA"/>
    <w:rsid w:val="008F68BF"/>
    <w:rsid w:val="008F75D0"/>
    <w:rsid w:val="009000CD"/>
    <w:rsid w:val="00907889"/>
    <w:rsid w:val="009105B7"/>
    <w:rsid w:val="00916FBF"/>
    <w:rsid w:val="00923E70"/>
    <w:rsid w:val="009255A5"/>
    <w:rsid w:val="00927A86"/>
    <w:rsid w:val="0093608D"/>
    <w:rsid w:val="009466EF"/>
    <w:rsid w:val="00955B96"/>
    <w:rsid w:val="00957F27"/>
    <w:rsid w:val="00964BCE"/>
    <w:rsid w:val="009669D7"/>
    <w:rsid w:val="00967DE8"/>
    <w:rsid w:val="00970DE8"/>
    <w:rsid w:val="009739FE"/>
    <w:rsid w:val="0097461A"/>
    <w:rsid w:val="00975A86"/>
    <w:rsid w:val="00976B7E"/>
    <w:rsid w:val="009770FE"/>
    <w:rsid w:val="00982E96"/>
    <w:rsid w:val="00987D9A"/>
    <w:rsid w:val="009947F7"/>
    <w:rsid w:val="0099756F"/>
    <w:rsid w:val="0099797E"/>
    <w:rsid w:val="009A4550"/>
    <w:rsid w:val="009B2573"/>
    <w:rsid w:val="009B6CEE"/>
    <w:rsid w:val="009C3406"/>
    <w:rsid w:val="009C4891"/>
    <w:rsid w:val="009C791C"/>
    <w:rsid w:val="009D17FF"/>
    <w:rsid w:val="009D2939"/>
    <w:rsid w:val="009E238C"/>
    <w:rsid w:val="009E7B2E"/>
    <w:rsid w:val="00A010B1"/>
    <w:rsid w:val="00A0551C"/>
    <w:rsid w:val="00A0796D"/>
    <w:rsid w:val="00A0798C"/>
    <w:rsid w:val="00A10208"/>
    <w:rsid w:val="00A15302"/>
    <w:rsid w:val="00A16808"/>
    <w:rsid w:val="00A20B25"/>
    <w:rsid w:val="00A21E9A"/>
    <w:rsid w:val="00A24B8A"/>
    <w:rsid w:val="00A30F82"/>
    <w:rsid w:val="00A31A7C"/>
    <w:rsid w:val="00A42916"/>
    <w:rsid w:val="00A46B57"/>
    <w:rsid w:val="00A61ED9"/>
    <w:rsid w:val="00A6731E"/>
    <w:rsid w:val="00A72EE1"/>
    <w:rsid w:val="00A74D42"/>
    <w:rsid w:val="00A76C4D"/>
    <w:rsid w:val="00A8033E"/>
    <w:rsid w:val="00A804BD"/>
    <w:rsid w:val="00A82804"/>
    <w:rsid w:val="00A83C23"/>
    <w:rsid w:val="00A853F0"/>
    <w:rsid w:val="00A859D1"/>
    <w:rsid w:val="00A87D77"/>
    <w:rsid w:val="00A90F03"/>
    <w:rsid w:val="00A979EB"/>
    <w:rsid w:val="00AB5C49"/>
    <w:rsid w:val="00AB6494"/>
    <w:rsid w:val="00AB6B82"/>
    <w:rsid w:val="00AB7A65"/>
    <w:rsid w:val="00AC408C"/>
    <w:rsid w:val="00AC7E5E"/>
    <w:rsid w:val="00AD092A"/>
    <w:rsid w:val="00AE64BF"/>
    <w:rsid w:val="00AF0206"/>
    <w:rsid w:val="00AF08AB"/>
    <w:rsid w:val="00AF0B77"/>
    <w:rsid w:val="00AF2D2E"/>
    <w:rsid w:val="00AF2DB9"/>
    <w:rsid w:val="00AF4A0A"/>
    <w:rsid w:val="00AF7997"/>
    <w:rsid w:val="00B020A7"/>
    <w:rsid w:val="00B0229B"/>
    <w:rsid w:val="00B035C6"/>
    <w:rsid w:val="00B07ED9"/>
    <w:rsid w:val="00B1055C"/>
    <w:rsid w:val="00B27335"/>
    <w:rsid w:val="00B31B4C"/>
    <w:rsid w:val="00B36BB0"/>
    <w:rsid w:val="00B406A9"/>
    <w:rsid w:val="00B41434"/>
    <w:rsid w:val="00B42415"/>
    <w:rsid w:val="00B526D3"/>
    <w:rsid w:val="00B61F58"/>
    <w:rsid w:val="00B64611"/>
    <w:rsid w:val="00B71674"/>
    <w:rsid w:val="00B8583C"/>
    <w:rsid w:val="00B85EB7"/>
    <w:rsid w:val="00B8673D"/>
    <w:rsid w:val="00BA343E"/>
    <w:rsid w:val="00BA4BC3"/>
    <w:rsid w:val="00BA754E"/>
    <w:rsid w:val="00BB49B6"/>
    <w:rsid w:val="00BC51ED"/>
    <w:rsid w:val="00BC7691"/>
    <w:rsid w:val="00BD10EF"/>
    <w:rsid w:val="00BE0CC0"/>
    <w:rsid w:val="00BE5752"/>
    <w:rsid w:val="00BE5ACB"/>
    <w:rsid w:val="00BF0BE6"/>
    <w:rsid w:val="00BF280E"/>
    <w:rsid w:val="00BF3FF2"/>
    <w:rsid w:val="00BF4C59"/>
    <w:rsid w:val="00C005D4"/>
    <w:rsid w:val="00C00F5D"/>
    <w:rsid w:val="00C02DEF"/>
    <w:rsid w:val="00C04F6A"/>
    <w:rsid w:val="00C24540"/>
    <w:rsid w:val="00C27112"/>
    <w:rsid w:val="00C32D24"/>
    <w:rsid w:val="00C43796"/>
    <w:rsid w:val="00C46BFB"/>
    <w:rsid w:val="00C50E9E"/>
    <w:rsid w:val="00C55103"/>
    <w:rsid w:val="00C55A0F"/>
    <w:rsid w:val="00C609DD"/>
    <w:rsid w:val="00C61B34"/>
    <w:rsid w:val="00C64679"/>
    <w:rsid w:val="00C64D6F"/>
    <w:rsid w:val="00C67A9D"/>
    <w:rsid w:val="00C721EF"/>
    <w:rsid w:val="00C74FCB"/>
    <w:rsid w:val="00C75367"/>
    <w:rsid w:val="00C816EA"/>
    <w:rsid w:val="00C87807"/>
    <w:rsid w:val="00C944F3"/>
    <w:rsid w:val="00C963B5"/>
    <w:rsid w:val="00CA0AE5"/>
    <w:rsid w:val="00CA10BE"/>
    <w:rsid w:val="00CA4BBE"/>
    <w:rsid w:val="00CA61EB"/>
    <w:rsid w:val="00CB13C2"/>
    <w:rsid w:val="00CC7516"/>
    <w:rsid w:val="00CC78F0"/>
    <w:rsid w:val="00CE04B5"/>
    <w:rsid w:val="00CE04EA"/>
    <w:rsid w:val="00CF5C8D"/>
    <w:rsid w:val="00D0156C"/>
    <w:rsid w:val="00D02183"/>
    <w:rsid w:val="00D04C1F"/>
    <w:rsid w:val="00D05696"/>
    <w:rsid w:val="00D13773"/>
    <w:rsid w:val="00D1662C"/>
    <w:rsid w:val="00D2225C"/>
    <w:rsid w:val="00D31227"/>
    <w:rsid w:val="00D40595"/>
    <w:rsid w:val="00D41BFC"/>
    <w:rsid w:val="00D4527D"/>
    <w:rsid w:val="00D476E8"/>
    <w:rsid w:val="00D562AB"/>
    <w:rsid w:val="00D56C46"/>
    <w:rsid w:val="00D603E8"/>
    <w:rsid w:val="00D6725A"/>
    <w:rsid w:val="00D71011"/>
    <w:rsid w:val="00D71C94"/>
    <w:rsid w:val="00D73CE1"/>
    <w:rsid w:val="00D74F29"/>
    <w:rsid w:val="00D76665"/>
    <w:rsid w:val="00D77908"/>
    <w:rsid w:val="00D80DF6"/>
    <w:rsid w:val="00D81100"/>
    <w:rsid w:val="00D868B9"/>
    <w:rsid w:val="00D9014E"/>
    <w:rsid w:val="00D94090"/>
    <w:rsid w:val="00DA2884"/>
    <w:rsid w:val="00DA37D9"/>
    <w:rsid w:val="00DB1A8F"/>
    <w:rsid w:val="00DB4E3F"/>
    <w:rsid w:val="00DB4F9A"/>
    <w:rsid w:val="00DB69D3"/>
    <w:rsid w:val="00DB6C3C"/>
    <w:rsid w:val="00DC3CE1"/>
    <w:rsid w:val="00DC52E2"/>
    <w:rsid w:val="00DC7BE2"/>
    <w:rsid w:val="00DE0C49"/>
    <w:rsid w:val="00DF0A67"/>
    <w:rsid w:val="00DF3901"/>
    <w:rsid w:val="00DF5AA7"/>
    <w:rsid w:val="00E03D53"/>
    <w:rsid w:val="00E04718"/>
    <w:rsid w:val="00E05F89"/>
    <w:rsid w:val="00E0637F"/>
    <w:rsid w:val="00E06F25"/>
    <w:rsid w:val="00E071F5"/>
    <w:rsid w:val="00E11210"/>
    <w:rsid w:val="00E11991"/>
    <w:rsid w:val="00E17011"/>
    <w:rsid w:val="00E21872"/>
    <w:rsid w:val="00E35B8A"/>
    <w:rsid w:val="00E419A2"/>
    <w:rsid w:val="00E41BFC"/>
    <w:rsid w:val="00E427A8"/>
    <w:rsid w:val="00E42C3D"/>
    <w:rsid w:val="00E42F46"/>
    <w:rsid w:val="00E45E88"/>
    <w:rsid w:val="00E46585"/>
    <w:rsid w:val="00E525FC"/>
    <w:rsid w:val="00E53B7C"/>
    <w:rsid w:val="00E54100"/>
    <w:rsid w:val="00E54741"/>
    <w:rsid w:val="00E562ED"/>
    <w:rsid w:val="00E5787A"/>
    <w:rsid w:val="00E62EEE"/>
    <w:rsid w:val="00E63D87"/>
    <w:rsid w:val="00E73655"/>
    <w:rsid w:val="00E80E69"/>
    <w:rsid w:val="00E818AA"/>
    <w:rsid w:val="00E84D6B"/>
    <w:rsid w:val="00E86DA7"/>
    <w:rsid w:val="00E922D4"/>
    <w:rsid w:val="00E96D49"/>
    <w:rsid w:val="00EA3EFA"/>
    <w:rsid w:val="00EB1B29"/>
    <w:rsid w:val="00EB3D9A"/>
    <w:rsid w:val="00EB75CA"/>
    <w:rsid w:val="00EC1EB8"/>
    <w:rsid w:val="00EC3C16"/>
    <w:rsid w:val="00EC6EC3"/>
    <w:rsid w:val="00ED1865"/>
    <w:rsid w:val="00ED3061"/>
    <w:rsid w:val="00ED4508"/>
    <w:rsid w:val="00ED5DB8"/>
    <w:rsid w:val="00EE50DB"/>
    <w:rsid w:val="00EE557F"/>
    <w:rsid w:val="00EE664F"/>
    <w:rsid w:val="00EF74FC"/>
    <w:rsid w:val="00F0021A"/>
    <w:rsid w:val="00F0124D"/>
    <w:rsid w:val="00F05D7E"/>
    <w:rsid w:val="00F132B3"/>
    <w:rsid w:val="00F13C0C"/>
    <w:rsid w:val="00F24D99"/>
    <w:rsid w:val="00F24E27"/>
    <w:rsid w:val="00F26D80"/>
    <w:rsid w:val="00F2713D"/>
    <w:rsid w:val="00F324A6"/>
    <w:rsid w:val="00F341CC"/>
    <w:rsid w:val="00F34E27"/>
    <w:rsid w:val="00F3597C"/>
    <w:rsid w:val="00F412E4"/>
    <w:rsid w:val="00F45B03"/>
    <w:rsid w:val="00F46615"/>
    <w:rsid w:val="00F46AB8"/>
    <w:rsid w:val="00F4757E"/>
    <w:rsid w:val="00F522EA"/>
    <w:rsid w:val="00F549B4"/>
    <w:rsid w:val="00F6001E"/>
    <w:rsid w:val="00F60434"/>
    <w:rsid w:val="00F81DCC"/>
    <w:rsid w:val="00F822CE"/>
    <w:rsid w:val="00F83826"/>
    <w:rsid w:val="00F83970"/>
    <w:rsid w:val="00F840F0"/>
    <w:rsid w:val="00F84749"/>
    <w:rsid w:val="00F861C0"/>
    <w:rsid w:val="00F86251"/>
    <w:rsid w:val="00F87680"/>
    <w:rsid w:val="00F87C7B"/>
    <w:rsid w:val="00F934A0"/>
    <w:rsid w:val="00F93BE3"/>
    <w:rsid w:val="00F9537A"/>
    <w:rsid w:val="00FA1587"/>
    <w:rsid w:val="00FA2C35"/>
    <w:rsid w:val="00FB4739"/>
    <w:rsid w:val="00FC1FBC"/>
    <w:rsid w:val="00FC2CBC"/>
    <w:rsid w:val="00FC5613"/>
    <w:rsid w:val="00FC5768"/>
    <w:rsid w:val="00FC7D2E"/>
    <w:rsid w:val="00FD45C5"/>
    <w:rsid w:val="00FF0A70"/>
    <w:rsid w:val="00FF140F"/>
    <w:rsid w:val="00FF160C"/>
    <w:rsid w:val="00FF35CB"/>
    <w:rsid w:val="00FF5E42"/>
    <w:rsid w:val="00FF78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4A6"/>
    <w:pPr>
      <w:keepNext/>
      <w:keepLines/>
      <w:numPr>
        <w:numId w:val="1"/>
      </w:numPr>
      <w:spacing w:before="24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unhideWhenUsed/>
    <w:qFormat/>
    <w:rsid w:val="00AC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C4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B4F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4A6"/>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AC408C"/>
    <w:rPr>
      <w:rFonts w:asciiTheme="majorHAnsi" w:eastAsiaTheme="majorEastAsia" w:hAnsiTheme="majorHAnsi" w:cstheme="majorBidi"/>
      <w:color w:val="2F5496" w:themeColor="accent1" w:themeShade="BF"/>
      <w:sz w:val="26"/>
      <w:szCs w:val="26"/>
    </w:rPr>
  </w:style>
  <w:style w:type="paragraph" w:customStyle="1" w:styleId="content">
    <w:name w:val="content"/>
    <w:basedOn w:val="Normal"/>
    <w:link w:val="contentChar"/>
    <w:qFormat/>
    <w:rsid w:val="00811E06"/>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1"/>
      </w:numPr>
      <w:spacing w:line="360" w:lineRule="auto"/>
    </w:pPr>
    <w:rPr>
      <w:rFonts w:ascii="Times New Roman" w:hAnsi="Times New Roman"/>
      <w:b/>
      <w:color w:val="auto"/>
      <w:sz w:val="28"/>
    </w:rPr>
  </w:style>
  <w:style w:type="character" w:customStyle="1" w:styleId="contentChar">
    <w:name w:val="content Char"/>
    <w:basedOn w:val="Heading1Char"/>
    <w:link w:val="content"/>
    <w:rsid w:val="00811E06"/>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825142"/>
    <w:pPr>
      <w:numPr>
        <w:ilvl w:val="2"/>
        <w:numId w:val="1"/>
      </w:numPr>
      <w:spacing w:line="360" w:lineRule="auto"/>
      <w:ind w:left="0"/>
    </w:pPr>
    <w:rPr>
      <w:rFonts w:ascii="Times New Roman" w:hAnsi="Times New Roman"/>
      <w:i/>
      <w:color w:val="auto"/>
      <w:sz w:val="28"/>
    </w:rPr>
  </w:style>
  <w:style w:type="character" w:customStyle="1" w:styleId="level1Char">
    <w:name w:val="level1 Char"/>
    <w:basedOn w:val="Heading2Char"/>
    <w:link w:val="level1"/>
    <w:rsid w:val="00C609DD"/>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semiHidden/>
    <w:rsid w:val="00AC408C"/>
    <w:rPr>
      <w:rFonts w:asciiTheme="majorHAnsi" w:eastAsiaTheme="majorEastAsia" w:hAnsiTheme="majorHAnsi" w:cstheme="majorBidi"/>
      <w:color w:val="1F3763" w:themeColor="accent1" w:themeShade="7F"/>
      <w:sz w:val="24"/>
      <w:szCs w:val="24"/>
    </w:rPr>
  </w:style>
  <w:style w:type="character" w:customStyle="1" w:styleId="level2Char">
    <w:name w:val="level2 Char"/>
    <w:basedOn w:val="Heading3Char"/>
    <w:link w:val="level2"/>
    <w:rsid w:val="00825142"/>
    <w:rPr>
      <w:rFonts w:ascii="Times New Roman" w:eastAsiaTheme="majorEastAsia" w:hAnsi="Times New Roman" w:cstheme="majorBidi"/>
      <w:i/>
      <w:color w:val="1F3763" w:themeColor="accent1" w:themeShade="7F"/>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39"/>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styleId="UnresolvedMention">
    <w:name w:val="Unresolved Mention"/>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rFonts w:ascii="Times New Roman" w:hAnsi="Times New Roman"/>
      <w:b/>
      <w:sz w:val="28"/>
    </w:rPr>
  </w:style>
  <w:style w:type="paragraph" w:styleId="TOC2">
    <w:name w:val="toc 2"/>
    <w:basedOn w:val="Normal"/>
    <w:next w:val="Normal"/>
    <w:autoRedefine/>
    <w:uiPriority w:val="39"/>
    <w:unhideWhenUsed/>
    <w:rsid w:val="007E2028"/>
    <w:pPr>
      <w:spacing w:after="100"/>
      <w:ind w:left="220"/>
    </w:pPr>
    <w:rPr>
      <w:rFonts w:ascii="Times New Roman" w:hAnsi="Times New Roman"/>
      <w:sz w:val="28"/>
    </w:rPr>
  </w:style>
  <w:style w:type="paragraph" w:styleId="TOC3">
    <w:name w:val="toc 3"/>
    <w:basedOn w:val="Normal"/>
    <w:next w:val="Normal"/>
    <w:autoRedefine/>
    <w:uiPriority w:val="39"/>
    <w:unhideWhenUsed/>
    <w:rsid w:val="007E2028"/>
    <w:pPr>
      <w:spacing w:after="100"/>
      <w:ind w:left="440"/>
    </w:pPr>
    <w:rPr>
      <w:rFonts w:ascii="Times New Roman" w:hAnsi="Times New Roman"/>
      <w:sz w:val="28"/>
    </w:rPr>
  </w:style>
  <w:style w:type="character" w:styleId="Strong">
    <w:name w:val="Strong"/>
    <w:basedOn w:val="DefaultParagraphFont"/>
    <w:uiPriority w:val="22"/>
    <w:qFormat/>
    <w:rsid w:val="00781B15"/>
    <w:rPr>
      <w:b/>
      <w:bCs/>
    </w:rPr>
  </w:style>
  <w:style w:type="paragraph" w:styleId="Caption">
    <w:name w:val="caption"/>
    <w:basedOn w:val="Normal"/>
    <w:next w:val="Normal"/>
    <w:uiPriority w:val="35"/>
    <w:unhideWhenUsed/>
    <w:qFormat/>
    <w:rsid w:val="00844D0C"/>
    <w:pPr>
      <w:spacing w:before="120" w:after="120" w:line="360" w:lineRule="auto"/>
      <w:jc w:val="center"/>
    </w:pPr>
    <w:rPr>
      <w:rFonts w:ascii="Times New Roman" w:hAnsi="Times New Roman"/>
      <w:i/>
      <w:iCs/>
      <w:color w:val="000000" w:themeColor="text1"/>
      <w:sz w:val="28"/>
      <w:szCs w:val="18"/>
    </w:rPr>
  </w:style>
  <w:style w:type="paragraph" w:styleId="TableofFigures">
    <w:name w:val="table of figures"/>
    <w:basedOn w:val="Normal"/>
    <w:next w:val="Normal"/>
    <w:uiPriority w:val="99"/>
    <w:unhideWhenUsed/>
    <w:rsid w:val="004604F6"/>
    <w:pPr>
      <w:spacing w:after="0" w:line="360" w:lineRule="auto"/>
    </w:pPr>
    <w:rPr>
      <w:rFonts w:ascii="Times New Roman" w:hAnsi="Times New Roman"/>
      <w:color w:val="000000" w:themeColor="text1"/>
      <w:sz w:val="28"/>
    </w:rPr>
  </w:style>
  <w:style w:type="character" w:styleId="PlaceholderText">
    <w:name w:val="Placeholder Text"/>
    <w:basedOn w:val="DefaultParagraphFont"/>
    <w:uiPriority w:val="99"/>
    <w:semiHidden/>
    <w:rsid w:val="00976B7E"/>
    <w:rPr>
      <w:color w:val="808080"/>
    </w:rPr>
  </w:style>
  <w:style w:type="paragraph" w:styleId="Header">
    <w:name w:val="header"/>
    <w:basedOn w:val="Normal"/>
    <w:link w:val="HeaderChar"/>
    <w:uiPriority w:val="99"/>
    <w:unhideWhenUsed/>
    <w:rsid w:val="00825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CFC"/>
  </w:style>
  <w:style w:type="paragraph" w:styleId="Footer">
    <w:name w:val="footer"/>
    <w:basedOn w:val="Normal"/>
    <w:link w:val="FooterChar"/>
    <w:uiPriority w:val="99"/>
    <w:unhideWhenUsed/>
    <w:rsid w:val="00825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CFC"/>
  </w:style>
  <w:style w:type="paragraph" w:customStyle="1" w:styleId="Style5">
    <w:name w:val="Style5"/>
    <w:basedOn w:val="Normal"/>
    <w:link w:val="Style5Char"/>
    <w:qFormat/>
    <w:rsid w:val="00746AE8"/>
    <w:pPr>
      <w:spacing w:line="360" w:lineRule="auto"/>
      <w:ind w:firstLine="567"/>
      <w:jc w:val="both"/>
    </w:pPr>
    <w:rPr>
      <w:rFonts w:ascii="Times New Roman" w:eastAsia="Calibri" w:hAnsi="Times New Roman" w:cs="Times New Roman"/>
      <w:sz w:val="28"/>
      <w:lang w:val="en-GB"/>
    </w:rPr>
  </w:style>
  <w:style w:type="character" w:customStyle="1" w:styleId="Style5Char">
    <w:name w:val="Style5 Char"/>
    <w:link w:val="Style5"/>
    <w:locked/>
    <w:rsid w:val="00746AE8"/>
    <w:rPr>
      <w:rFonts w:ascii="Times New Roman" w:eastAsia="Calibri" w:hAnsi="Times New Roman" w:cs="Times New Roman"/>
      <w:sz w:val="28"/>
      <w:lang w:val="en-GB"/>
    </w:rPr>
  </w:style>
  <w:style w:type="table" w:customStyle="1" w:styleId="TableGrid1">
    <w:name w:val="Table Grid1"/>
    <w:basedOn w:val="TableNormal"/>
    <w:next w:val="TableGrid"/>
    <w:uiPriority w:val="59"/>
    <w:unhideWhenUsed/>
    <w:rsid w:val="00B41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6001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DB4F9A"/>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C46BFB"/>
  </w:style>
  <w:style w:type="paragraph" w:styleId="FootnoteText">
    <w:name w:val="footnote text"/>
    <w:basedOn w:val="Normal"/>
    <w:link w:val="FootnoteTextChar"/>
    <w:uiPriority w:val="99"/>
    <w:semiHidden/>
    <w:unhideWhenUsed/>
    <w:rsid w:val="006431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4318C"/>
    <w:rPr>
      <w:sz w:val="20"/>
      <w:szCs w:val="20"/>
    </w:rPr>
  </w:style>
  <w:style w:type="character" w:styleId="FootnoteReference">
    <w:name w:val="footnote reference"/>
    <w:basedOn w:val="DefaultParagraphFont"/>
    <w:uiPriority w:val="99"/>
    <w:semiHidden/>
    <w:unhideWhenUsed/>
    <w:rsid w:val="00643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97717">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45938978">
      <w:bodyDiv w:val="1"/>
      <w:marLeft w:val="0"/>
      <w:marRight w:val="0"/>
      <w:marTop w:val="0"/>
      <w:marBottom w:val="0"/>
      <w:divBdr>
        <w:top w:val="none" w:sz="0" w:space="0" w:color="auto"/>
        <w:left w:val="none" w:sz="0" w:space="0" w:color="auto"/>
        <w:bottom w:val="none" w:sz="0" w:space="0" w:color="auto"/>
        <w:right w:val="none" w:sz="0" w:space="0" w:color="auto"/>
      </w:divBdr>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41312661">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445035435">
      <w:bodyDiv w:val="1"/>
      <w:marLeft w:val="0"/>
      <w:marRight w:val="0"/>
      <w:marTop w:val="0"/>
      <w:marBottom w:val="0"/>
      <w:divBdr>
        <w:top w:val="none" w:sz="0" w:space="0" w:color="auto"/>
        <w:left w:val="none" w:sz="0" w:space="0" w:color="auto"/>
        <w:bottom w:val="none" w:sz="0" w:space="0" w:color="auto"/>
        <w:right w:val="none" w:sz="0" w:space="0" w:color="auto"/>
      </w:divBdr>
    </w:div>
    <w:div w:id="1491868300">
      <w:bodyDiv w:val="1"/>
      <w:marLeft w:val="0"/>
      <w:marRight w:val="0"/>
      <w:marTop w:val="0"/>
      <w:marBottom w:val="0"/>
      <w:divBdr>
        <w:top w:val="none" w:sz="0" w:space="0" w:color="auto"/>
        <w:left w:val="none" w:sz="0" w:space="0" w:color="auto"/>
        <w:bottom w:val="none" w:sz="0" w:space="0" w:color="auto"/>
        <w:right w:val="none" w:sz="0" w:space="0" w:color="auto"/>
      </w:divBdr>
    </w:div>
    <w:div w:id="1722048913">
      <w:bodyDiv w:val="1"/>
      <w:marLeft w:val="0"/>
      <w:marRight w:val="0"/>
      <w:marTop w:val="0"/>
      <w:marBottom w:val="0"/>
      <w:divBdr>
        <w:top w:val="none" w:sz="0" w:space="0" w:color="auto"/>
        <w:left w:val="none" w:sz="0" w:space="0" w:color="auto"/>
        <w:bottom w:val="none" w:sz="0" w:space="0" w:color="auto"/>
        <w:right w:val="none" w:sz="0" w:space="0" w:color="auto"/>
      </w:divBdr>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H&#7884;C%20T&#7852;P\&#272;A%20T&#7889;t%20nghi&#7879;p\Nguyen_Van_Vinh_2018605465\NVVinh_quyen_bao_cao_v8.docx" TargetMode="External"/><Relationship Id="rId21" Type="http://schemas.openxmlformats.org/officeDocument/2006/relationships/hyperlink" Target="file:///D:\H&#7884;C%20T&#7852;P\&#272;A%20T&#7889;t%20nghi&#7879;p\Nguyen_Van_Vinh_2018605465\NVVinh_quyen_bao_cao_v6%20cs.docx" TargetMode="External"/><Relationship Id="rId34" Type="http://schemas.openxmlformats.org/officeDocument/2006/relationships/hyperlink" Target="https://manhremtudong.com/" TargetMode="External"/><Relationship Id="rId42" Type="http://schemas.openxmlformats.org/officeDocument/2006/relationships/hyperlink" Target="https://manhremtudong.com" TargetMode="External"/><Relationship Id="rId47" Type="http://schemas.openxmlformats.org/officeDocument/2006/relationships/hyperlink" Target="https://www.dientuquangsang.com/products/lm2596" TargetMode="External"/><Relationship Id="rId50" Type="http://schemas.openxmlformats.org/officeDocument/2006/relationships/image" Target="media/image10.png"/><Relationship Id="rId55" Type="http://schemas.openxmlformats.org/officeDocument/2006/relationships/hyperlink" Target="https://dientutuonglai.com/tim-hieu-diode-1n4148.html" TargetMode="External"/><Relationship Id="rId63" Type="http://schemas.openxmlformats.org/officeDocument/2006/relationships/image" Target="media/image19.png"/><Relationship Id="rId68" Type="http://schemas.openxmlformats.org/officeDocument/2006/relationships/image" Target="media/image23.png"/><Relationship Id="rId76" Type="http://schemas.openxmlformats.org/officeDocument/2006/relationships/image" Target="media/image31.png"/><Relationship Id="rId84" Type="http://schemas.openxmlformats.org/officeDocument/2006/relationships/image" Target="media/image38.emf"/><Relationship Id="rId89" Type="http://schemas.openxmlformats.org/officeDocument/2006/relationships/image" Target="media/image43.jpg"/><Relationship Id="rId97"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hyperlink" Target="file:///D:\H&#7884;C%20T&#7852;P\&#272;A%20T&#7889;t%20nghi&#7879;p\Nguyen_Van_Vinh_2018605465\NVVinh_quyen_bao_cao_v6%20cs.docx" TargetMode="External"/><Relationship Id="rId29" Type="http://schemas.openxmlformats.org/officeDocument/2006/relationships/hyperlink" Target="file:///D:\H&#7884;C%20T&#7852;P\&#272;A%20T&#7889;t%20nghi&#7879;p\Nguyen_Van_Vinh_2018605465\NVVinh_quyen_bao_cao_v8.docx" TargetMode="External"/><Relationship Id="rId11" Type="http://schemas.openxmlformats.org/officeDocument/2006/relationships/hyperlink" Target="file:///D:\H&#7884;C%20T&#7852;P\&#272;A%20T&#7889;t%20nghi&#7879;p\Nguyen_Van_Vinh_2018605465\NVVinh_quyen_bao_cao_v6%20cs.docx" TargetMode="External"/><Relationship Id="rId24" Type="http://schemas.openxmlformats.org/officeDocument/2006/relationships/hyperlink" Target="file:///D:\H&#7884;C%20T&#7852;P\&#272;A%20T&#7889;t%20nghi&#7879;p\Nguyen_Van_Vinh_2018605465\NVVinh_quyen_bao_cao_v6%20cs.docx" TargetMode="External"/><Relationship Id="rId32" Type="http://schemas.openxmlformats.org/officeDocument/2006/relationships/header" Target="header1.xml"/><Relationship Id="rId37" Type="http://schemas.openxmlformats.org/officeDocument/2006/relationships/image" Target="media/image3.png"/><Relationship Id="rId40" Type="http://schemas.openxmlformats.org/officeDocument/2006/relationships/hyperlink" Target="https://manhremtudong.com" TargetMode="External"/><Relationship Id="rId45" Type="http://schemas.openxmlformats.org/officeDocument/2006/relationships/hyperlink" Target="http://arduino.vn/tutorial/1570-gioi-thieu-module-esp32-va-huong-dan-cai-trinh-bien-dich-tren-arduino-ide" TargetMode="External"/><Relationship Id="rId53" Type="http://schemas.openxmlformats.org/officeDocument/2006/relationships/image" Target="media/image12.png"/><Relationship Id="rId58" Type="http://schemas.openxmlformats.org/officeDocument/2006/relationships/image" Target="media/image15.jpeg"/><Relationship Id="rId66" Type="http://schemas.openxmlformats.org/officeDocument/2006/relationships/image" Target="media/image22.png"/><Relationship Id="rId74" Type="http://schemas.openxmlformats.org/officeDocument/2006/relationships/image" Target="media/image29.png"/><Relationship Id="rId79" Type="http://schemas.openxmlformats.org/officeDocument/2006/relationships/image" Target="media/image34.jpg"/><Relationship Id="rId87" Type="http://schemas.openxmlformats.org/officeDocument/2006/relationships/image" Target="media/image41.emf"/><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7.jpeg"/><Relationship Id="rId82" Type="http://schemas.openxmlformats.org/officeDocument/2006/relationships/image" Target="media/image36.emf"/><Relationship Id="rId90" Type="http://schemas.openxmlformats.org/officeDocument/2006/relationships/image" Target="media/image44.jpeg"/><Relationship Id="rId95" Type="http://schemas.openxmlformats.org/officeDocument/2006/relationships/image" Target="media/image49.jpeg"/><Relationship Id="rId19" Type="http://schemas.openxmlformats.org/officeDocument/2006/relationships/hyperlink" Target="file:///D:\H&#7884;C%20T&#7852;P\&#272;A%20T&#7889;t%20nghi&#7879;p\Nguyen_Van_Vinh_2018605465\NVVinh_quyen_bao_cao_v6%20cs.docx" TargetMode="External"/><Relationship Id="rId14" Type="http://schemas.openxmlformats.org/officeDocument/2006/relationships/hyperlink" Target="file:///D:\H&#7884;C%20T&#7852;P\&#272;A%20T&#7889;t%20nghi&#7879;p\Nguyen_Van_Vinh_2018605465\NVVinh_quyen_bao_cao_v6%20cs.docx" TargetMode="External"/><Relationship Id="rId22" Type="http://schemas.openxmlformats.org/officeDocument/2006/relationships/hyperlink" Target="file:///D:\H&#7884;C%20T&#7852;P\&#272;A%20T&#7889;t%20nghi&#7879;p\Nguyen_Van_Vinh_2018605465\NVVinh_quyen_bao_cao_v6%20cs.docx" TargetMode="External"/><Relationship Id="rId27" Type="http://schemas.openxmlformats.org/officeDocument/2006/relationships/hyperlink" Target="file:///D:\H&#7884;C%20T&#7852;P\&#272;A%20T&#7889;t%20nghi&#7879;p\Nguyen_Van_Vinh_2018605465\NVVinh_quyen_bao_cao_v8.docx" TargetMode="External"/><Relationship Id="rId30" Type="http://schemas.openxmlformats.org/officeDocument/2006/relationships/hyperlink" Target="file:///D:\H&#7884;C%20T&#7852;P\&#272;A%20T&#7889;t%20nghi&#7879;p\Nguyen_Van_Vinh_2018605465\NVVinh_quyen_bao_cao_v8.docx" TargetMode="External"/><Relationship Id="rId35" Type="http://schemas.openxmlformats.org/officeDocument/2006/relationships/image" Target="media/image2.png"/><Relationship Id="rId43" Type="http://schemas.openxmlformats.org/officeDocument/2006/relationships/image" Target="media/image6.png"/><Relationship Id="rId48" Type="http://schemas.openxmlformats.org/officeDocument/2006/relationships/image" Target="media/image9.jpeg"/><Relationship Id="rId56" Type="http://schemas.openxmlformats.org/officeDocument/2006/relationships/image" Target="media/image14.png"/><Relationship Id="rId64" Type="http://schemas.openxmlformats.org/officeDocument/2006/relationships/image" Target="media/image20.png"/><Relationship Id="rId69" Type="http://schemas.openxmlformats.org/officeDocument/2006/relationships/image" Target="media/image24.png"/><Relationship Id="rId77" Type="http://schemas.openxmlformats.org/officeDocument/2006/relationships/image" Target="media/image32.jpeg"/><Relationship Id="rId100" Type="http://schemas.openxmlformats.org/officeDocument/2006/relationships/header" Target="header2.xml"/><Relationship Id="rId8" Type="http://schemas.openxmlformats.org/officeDocument/2006/relationships/hyperlink" Target="file:///D:\H&#7884;C%20T&#7852;P\&#272;A%20T&#7889;t%20nghi&#7879;p\Nguyen_Van_Vinh_2018605465\NVVinh_quyen_bao_cao_v6%20cs.docx" TargetMode="External"/><Relationship Id="rId51" Type="http://schemas.openxmlformats.org/officeDocument/2006/relationships/image" Target="media/image11.png"/><Relationship Id="rId72" Type="http://schemas.openxmlformats.org/officeDocument/2006/relationships/image" Target="media/image27.png"/><Relationship Id="rId80" Type="http://schemas.openxmlformats.org/officeDocument/2006/relationships/hyperlink" Target="https://www.hivemq.com/public-mqtt-broker/" TargetMode="External"/><Relationship Id="rId85" Type="http://schemas.openxmlformats.org/officeDocument/2006/relationships/image" Target="media/image39.emf"/><Relationship Id="rId93" Type="http://schemas.openxmlformats.org/officeDocument/2006/relationships/image" Target="media/image47.jpeg"/><Relationship Id="rId98" Type="http://schemas.openxmlformats.org/officeDocument/2006/relationships/hyperlink" Target="mailto:Vjchan151510@gmail.com" TargetMode="External"/><Relationship Id="rId3" Type="http://schemas.openxmlformats.org/officeDocument/2006/relationships/styles" Target="styles.xml"/><Relationship Id="rId12" Type="http://schemas.openxmlformats.org/officeDocument/2006/relationships/hyperlink" Target="file:///D:\H&#7884;C%20T&#7852;P\&#272;A%20T&#7889;t%20nghi&#7879;p\Nguyen_Van_Vinh_2018605465\NVVinh_quyen_bao_cao_v6%20cs.docx" TargetMode="External"/><Relationship Id="rId17" Type="http://schemas.openxmlformats.org/officeDocument/2006/relationships/hyperlink" Target="file:///D:\H&#7884;C%20T&#7852;P\&#272;A%20T&#7889;t%20nghi&#7879;p\Nguyen_Van_Vinh_2018605465\NVVinh_quyen_bao_cao_v6%20cs.docx" TargetMode="External"/><Relationship Id="rId25" Type="http://schemas.openxmlformats.org/officeDocument/2006/relationships/hyperlink" Target="file:///D:\H&#7884;C%20T&#7852;P\&#272;A%20T&#7889;t%20nghi&#7879;p\Nguyen_Van_Vinh_2018605465\NVVinh_quyen_bao_cao_v6%20cs.docx" TargetMode="External"/><Relationship Id="rId33" Type="http://schemas.openxmlformats.org/officeDocument/2006/relationships/image" Target="media/image1.png"/><Relationship Id="rId38" Type="http://schemas.openxmlformats.org/officeDocument/2006/relationships/hyperlink" Target="https://smarthomepro.vn/cong-tac-khong-day-pico-lutron-usa/" TargetMode="External"/><Relationship Id="rId46" Type="http://schemas.openxmlformats.org/officeDocument/2006/relationships/image" Target="media/image8.jpeg"/><Relationship Id="rId59" Type="http://schemas.openxmlformats.org/officeDocument/2006/relationships/hyperlink" Target="https://wikimaytinh.com/wifi-la-gi-wi-fi-hoat-dong-nhu-the-nao.html" TargetMode="External"/><Relationship Id="rId67" Type="http://schemas.openxmlformats.org/officeDocument/2006/relationships/image" Target="media/image23.jpeg"/><Relationship Id="rId20" Type="http://schemas.openxmlformats.org/officeDocument/2006/relationships/hyperlink" Target="file:///D:\H&#7884;C%20T&#7852;P\&#272;A%20T&#7889;t%20nghi&#7879;p\Nguyen_Van_Vinh_2018605465\NVVinh_quyen_bao_cao_v6%20cs.docx" TargetMode="External"/><Relationship Id="rId41" Type="http://schemas.openxmlformats.org/officeDocument/2006/relationships/image" Target="media/image5.png"/><Relationship Id="rId54" Type="http://schemas.openxmlformats.org/officeDocument/2006/relationships/image" Target="media/image13.png"/><Relationship Id="rId62" Type="http://schemas.openxmlformats.org/officeDocument/2006/relationships/image" Target="media/image18.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7.jpg"/><Relationship Id="rId88" Type="http://schemas.openxmlformats.org/officeDocument/2006/relationships/image" Target="media/image42.jpg"/><Relationship Id="rId91" Type="http://schemas.openxmlformats.org/officeDocument/2006/relationships/image" Target="media/image45.png"/><Relationship Id="rId96"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H&#7884;C%20T&#7852;P\&#272;A%20T&#7889;t%20nghi&#7879;p\Nguyen_Van_Vinh_2018605465\NVVinh_quyen_bao_cao_v6%20cs.docx" TargetMode="External"/><Relationship Id="rId23" Type="http://schemas.openxmlformats.org/officeDocument/2006/relationships/hyperlink" Target="file:///D:\H&#7884;C%20T&#7852;P\&#272;A%20T&#7889;t%20nghi&#7879;p\Nguyen_Van_Vinh_2018605465\NVVinh_quyen_bao_cao_v6%20cs.docx" TargetMode="External"/><Relationship Id="rId28" Type="http://schemas.openxmlformats.org/officeDocument/2006/relationships/hyperlink" Target="file:///D:\H&#7884;C%20T&#7852;P\&#272;A%20T&#7889;t%20nghi&#7879;p\Nguyen_Van_Vinh_2018605465\NVVinh_quyen_bao_cao_v8.docx" TargetMode="External"/><Relationship Id="rId36" Type="http://schemas.openxmlformats.org/officeDocument/2006/relationships/hyperlink" Target="https://smarthomesaigon.com/nha-thong-minh-bkav-smarthome-1-12.html" TargetMode="External"/><Relationship Id="rId49" Type="http://schemas.openxmlformats.org/officeDocument/2006/relationships/hyperlink" Target="https://vi.aliexpress.com/item/32989719470.html?gatewayAdapt=glo2vnm" TargetMode="External"/><Relationship Id="rId57" Type="http://schemas.openxmlformats.org/officeDocument/2006/relationships/hyperlink" Target="https://toancauviet.com/" TargetMode="External"/><Relationship Id="rId10" Type="http://schemas.openxmlformats.org/officeDocument/2006/relationships/hyperlink" Target="file:///D:\H&#7884;C%20T&#7852;P\&#272;A%20T&#7889;t%20nghi&#7879;p\Nguyen_Van_Vinh_2018605465\NVVinh_quyen_bao_cao_v6%20cs.docx" TargetMode="External"/><Relationship Id="rId31" Type="http://schemas.openxmlformats.org/officeDocument/2006/relationships/hyperlink" Target="file:///D:\H&#7884;C%20T&#7852;P\&#272;A%20T&#7889;t%20nghi&#7879;p\Nguyen_Van_Vinh_2018605465\NVVinh_quyen_bao_cao_v8.docx" TargetMode="External"/><Relationship Id="rId44" Type="http://schemas.openxmlformats.org/officeDocument/2006/relationships/image" Target="media/image7.jpeg"/><Relationship Id="rId52" Type="http://schemas.microsoft.com/office/2007/relationships/hdphoto" Target="media/hdphoto1.wdp"/><Relationship Id="rId60" Type="http://schemas.openxmlformats.org/officeDocument/2006/relationships/image" Target="media/image16.jpeg"/><Relationship Id="rId65" Type="http://schemas.openxmlformats.org/officeDocument/2006/relationships/image" Target="media/image21.jpe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5.emf"/><Relationship Id="rId86" Type="http://schemas.openxmlformats.org/officeDocument/2006/relationships/image" Target="media/image40.emf"/><Relationship Id="rId94" Type="http://schemas.openxmlformats.org/officeDocument/2006/relationships/image" Target="media/image48.jpeg"/><Relationship Id="rId99" Type="http://schemas.openxmlformats.org/officeDocument/2006/relationships/hyperlink" Target="https://www.facebook.com/vinhpexo"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H&#7884;C%20T&#7852;P\&#272;A%20T&#7889;t%20nghi&#7879;p\Nguyen_Van_Vinh_2018605465\NVVinh_quyen_bao_cao_v6%20cs.docx" TargetMode="External"/><Relationship Id="rId13" Type="http://schemas.openxmlformats.org/officeDocument/2006/relationships/hyperlink" Target="file:///D:\H&#7884;C%20T&#7852;P\&#272;A%20T&#7889;t%20nghi&#7879;p\Nguyen_Van_Vinh_2018605465\NVVinh_quyen_bao_cao_v6%20cs.docx" TargetMode="External"/><Relationship Id="rId18" Type="http://schemas.openxmlformats.org/officeDocument/2006/relationships/hyperlink" Target="file:///D:\H&#7884;C%20T&#7852;P\&#272;A%20T&#7889;t%20nghi&#7879;p\Nguyen_Van_Vinh_2018605465\NVVinh_quyen_bao_cao_v6%20cs.docx" TargetMode="External"/><Relationship Id="rId3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Esp16</b:Tag>
    <b:SourceType>Book</b:SourceType>
    <b:Guid>{4DDCC218-D7CE-4F1F-BFB3-75DD212C6E46}</b:Guid>
    <b:Author>
      <b:Author>
        <b:Corporate>Espressif Systems</b:Corporate>
      </b:Author>
    </b:Author>
    <b:Title>ESP32 DataSheet</b:Title>
    <b:Year>2016</b:Year>
    <b:Publisher>Espressif Systems</b:Publisher>
    <b:RefOrder>1</b:RefOrder>
  </b:Source>
  <b:Source>
    <b:Tag>BồQ20</b:Tag>
    <b:SourceType>Book</b:SourceType>
    <b:Guid>{0D716F37-9099-4897-A09B-4538B6810BD2}</b:Guid>
    <b:Author>
      <b:Author>
        <b:Corporate>Bồ Quốc Bảo - Trần Quang Việt</b:Corporate>
      </b:Author>
    </b:Author>
    <b:Title>Đề cương bài giảng thiết kế mạch điện tử</b:Title>
    <b:Year>2020</b:Year>
    <b:Publisher>Trường Đại học Công Nghiệp Hà Nội</b:Publisher>
    <b:RefOrder>2</b:RefOrder>
  </b:Source>
  <b:Source>
    <b:Tag>Ngu08</b:Tag>
    <b:SourceType>Book</b:SourceType>
    <b:Guid>{6F6DA216-4A6E-48BE-8244-1E8D9A2973B0}</b:Guid>
    <b:Author>
      <b:Author>
        <b:Corporate>Nguyễn Việt Hùng - Trương Ngọc Anh</b:Corporate>
      </b:Author>
    </b:Author>
    <b:Title>Điều khiển thông minh</b:Title>
    <b:Year>2008</b:Year>
    <b:Publisher>Trường Đại học Sư Phạm Kỹ Thuật Hồ Chí Minh</b:Publisher>
    <b:RefOrder>3</b:RefOrder>
  </b:Source>
  <b:Source>
    <b:Tag>Phạ19</b:Tag>
    <b:SourceType>Book</b:SourceType>
    <b:Guid>{F32AAABF-3680-44F7-9BB8-A5EB8D23F7E2}</b:Guid>
    <b:Author>
      <b:Author>
        <b:Corporate>Phạm Quang Huy - Nguyễn Trọng Hiếu</b:Corporate>
      </b:Author>
    </b:Author>
    <b:Title>Sách Vi điều Khiển và ứng dụng Arduino dành cho người tự học</b:Title>
    <b:Year>2019</b:Year>
    <b:Publisher>Nhà xuất bản Bách Khoa Hà Nội</b:Publisher>
    <b:RefOrder>4</b:RefOrder>
  </b:Source>
  <b:Source>
    <b:Tag>Tri20</b:Tag>
    <b:SourceType>Book</b:SourceType>
    <b:Guid>{929D1AA3-216F-412C-BF75-668D6C573C29}</b:Guid>
    <b:Author>
      <b:Author>
        <b:Corporate>Triệu Quang Anh - GVHD: Bồ Quốc Bảo</b:Corporate>
      </b:Author>
    </b:Author>
    <b:Title>Thiết kế mạch điều khiển thiết bị bằng SmarrtPhone qua sóng Wifi</b:Title>
    <b:Year>2020</b:Year>
    <b:Publisher>Nhà xuất bản Đại học Công Nghiệp Hà Nội</b:Publisher>
    <b:RefOrder>5</b:RefOrder>
  </b:Source>
</b:Sources>
</file>

<file path=customXml/itemProps1.xml><?xml version="1.0" encoding="utf-8"?>
<ds:datastoreItem xmlns:ds="http://schemas.openxmlformats.org/officeDocument/2006/customXml" ds:itemID="{C417BDD4-DDDB-4124-A3F0-4E358D7A7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648</TotalTime>
  <Pages>77</Pages>
  <Words>12092</Words>
  <Characters>68928</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12</cp:revision>
  <cp:lastPrinted>2022-06-03T12:11:00Z</cp:lastPrinted>
  <dcterms:created xsi:type="dcterms:W3CDTF">2022-06-03T01:09:00Z</dcterms:created>
  <dcterms:modified xsi:type="dcterms:W3CDTF">2022-06-11T11:34:00Z</dcterms:modified>
</cp:coreProperties>
</file>